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160647" w14:textId="391662FA" w:rsidR="00D12EE7" w:rsidRDefault="00D12EE7" w:rsidP="00CD4FAA">
      <w:pPr>
        <w:rPr>
          <w:rFonts w:cs="Times New Roman"/>
          <w:lang w:val="en-ZA"/>
        </w:rPr>
      </w:pPr>
    </w:p>
    <w:p w14:paraId="2ADFF4B4" w14:textId="5F45AB82" w:rsidR="00D12EE7" w:rsidRDefault="00B73FC5">
      <w:pPr>
        <w:spacing w:before="0" w:after="0"/>
        <w:jc w:val="left"/>
        <w:rPr>
          <w:rFonts w:cs="Times New Roman"/>
          <w:lang w:val="en-ZA"/>
        </w:rPr>
      </w:pPr>
      <w:r>
        <w:rPr>
          <w:noProof/>
        </w:rPr>
        <mc:AlternateContent>
          <mc:Choice Requires="wpg">
            <w:drawing>
              <wp:anchor distT="0" distB="0" distL="114300" distR="114300" simplePos="0" relativeHeight="251723264" behindDoc="1" locked="0" layoutInCell="1" allowOverlap="1" wp14:anchorId="084E6EA6" wp14:editId="0493C23E">
                <wp:simplePos x="0" y="0"/>
                <wp:positionH relativeFrom="margin">
                  <wp:posOffset>-523240</wp:posOffset>
                </wp:positionH>
                <wp:positionV relativeFrom="margin">
                  <wp:posOffset>2039620</wp:posOffset>
                </wp:positionV>
                <wp:extent cx="6996430" cy="4343400"/>
                <wp:effectExtent l="0" t="0" r="0" b="0"/>
                <wp:wrapTight wrapText="bothSides">
                  <wp:wrapPolygon edited="0">
                    <wp:start x="0" y="0"/>
                    <wp:lineTo x="0" y="21505"/>
                    <wp:lineTo x="21526" y="21505"/>
                    <wp:lineTo x="21526" y="0"/>
                    <wp:lineTo x="0" y="0"/>
                  </wp:wrapPolygon>
                </wp:wrapTight>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96430" cy="4343400"/>
                          <a:chOff x="-405651" y="-54993"/>
                          <a:chExt cx="8596630" cy="6015355"/>
                        </a:xfrm>
                      </wpg:grpSpPr>
                      <pic:pic xmlns:pic="http://schemas.openxmlformats.org/drawingml/2006/picture">
                        <pic:nvPicPr>
                          <pic:cNvPr id="36" name="Picture 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05651" y="-54993"/>
                            <a:ext cx="8596630" cy="6015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 name="Picture 4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295398" y="457200"/>
                            <a:ext cx="5234610" cy="5234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31F873AB" id="Group 35" o:spid="_x0000_s1026" style="position:absolute;margin-left:-41.2pt;margin-top:160.6pt;width:550.9pt;height:342pt;z-index:-251593216;mso-position-horizontal-relative:margin;mso-position-vertical-relative:margin;mso-width-relative:margin;mso-height-relative:margin" coordorigin="-4056,-549" coordsize="85966,6015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7" type="#_x0000_t75" style="position:absolute;left:-4056;top:-549;width:85965;height:60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">
                  <v:imagedata r:id="rId10" o:title=""/>
                </v:shape>
                <v:shape id="Picture 48" o:spid="_x0000_s1028" type="#_x0000_t75" style="position:absolute;left:12953;top:4572;width:52347;height:52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">
                  <v:imagedata r:id="rId11" o:title=""/>
                </v:shape>
                <w10:wrap type="tight" anchorx="margin" anchory="margin"/>
              </v:group>
            </w:pict>
          </mc:Fallback>
        </mc:AlternateContent>
      </w:r>
      <w:r w:rsidR="00D12EE7">
        <w:rPr>
          <w:rFonts w:cs="Times New Roman"/>
          <w:lang w:val="en-ZA"/>
        </w:rPr>
        <w:br w:type="page"/>
      </w:r>
    </w:p>
    <w:p w14:paraId="3C162857" w14:textId="77777777" w:rsidR="00CD4FAA" w:rsidRPr="00CD4FAA" w:rsidRDefault="00CD4FAA" w:rsidP="00CD4FAA">
      <w:pPr>
        <w:rPr>
          <w:rFonts w:cs="Times New Roman"/>
          <w:lang w:val="en-ZA"/>
        </w:rPr>
      </w:pPr>
    </w:p>
    <w:p w14:paraId="56FBAABB" w14:textId="77777777" w:rsidR="00CD4FAA" w:rsidRPr="00CD4FAA" w:rsidRDefault="00CD4FAA" w:rsidP="00CD4FAA">
      <w:pPr>
        <w:jc w:val="center"/>
        <w:rPr>
          <w:rFonts w:cs="Times New Roman"/>
          <w:sz w:val="40"/>
          <w:szCs w:val="40"/>
          <w:lang w:val="en-ZA"/>
        </w:rPr>
      </w:pPr>
      <w:r w:rsidRPr="00CD4FAA">
        <w:rPr>
          <w:rFonts w:cs="Times New Roman"/>
          <w:sz w:val="40"/>
          <w:szCs w:val="40"/>
          <w:lang w:val="en-ZA"/>
        </w:rPr>
        <w:t>National Certificate: New Venture Creation (SMME)</w:t>
      </w:r>
    </w:p>
    <w:p w14:paraId="0FD1B914" w14:textId="77777777" w:rsidR="00CD4FAA" w:rsidRPr="00CD4FAA" w:rsidRDefault="00CD4FAA" w:rsidP="00CD4FAA">
      <w:pPr>
        <w:jc w:val="center"/>
        <w:rPr>
          <w:rFonts w:cs="Times New Roman"/>
          <w:sz w:val="40"/>
          <w:szCs w:val="40"/>
          <w:lang w:val="en-ZA"/>
        </w:rPr>
      </w:pPr>
      <w:r w:rsidRPr="00CD4FAA">
        <w:rPr>
          <w:rFonts w:cs="Times New Roman"/>
          <w:sz w:val="40"/>
          <w:szCs w:val="40"/>
          <w:lang w:val="en-ZA"/>
        </w:rPr>
        <w:t>SAQA ID 49648 Level 2</w:t>
      </w:r>
    </w:p>
    <w:p w14:paraId="7BB5F261" w14:textId="77777777" w:rsidR="00CD4FAA" w:rsidRPr="00CD4FAA" w:rsidRDefault="00CD4FAA" w:rsidP="00CD4FAA">
      <w:pPr>
        <w:jc w:val="center"/>
        <w:rPr>
          <w:rFonts w:cs="Times New Roman"/>
          <w:sz w:val="40"/>
          <w:szCs w:val="40"/>
          <w:lang w:val="en-ZA"/>
        </w:rPr>
      </w:pPr>
    </w:p>
    <w:p w14:paraId="0E206356" w14:textId="77777777" w:rsidR="00CD4FAA" w:rsidRPr="00CD4FAA" w:rsidRDefault="00DB0F3E" w:rsidP="00CD4FAA">
      <w:pPr>
        <w:jc w:val="center"/>
        <w:rPr>
          <w:rFonts w:cs="Times New Roman"/>
          <w:b/>
          <w:sz w:val="48"/>
          <w:szCs w:val="48"/>
          <w:lang w:val="en-ZA"/>
        </w:rPr>
      </w:pPr>
      <w:r>
        <w:rPr>
          <w:rFonts w:cs="Times New Roman"/>
          <w:b/>
          <w:sz w:val="48"/>
          <w:szCs w:val="48"/>
          <w:lang w:val="en-ZA"/>
        </w:rPr>
        <w:t xml:space="preserve">LEARNER </w:t>
      </w:r>
      <w:r w:rsidR="00CD4FAA" w:rsidRPr="00CD4FAA">
        <w:rPr>
          <w:rFonts w:cs="Times New Roman"/>
          <w:b/>
          <w:sz w:val="48"/>
          <w:szCs w:val="48"/>
          <w:lang w:val="en-ZA"/>
        </w:rPr>
        <w:t>GUIDE</w:t>
      </w:r>
    </w:p>
    <w:p w14:paraId="0B8F8388" w14:textId="77777777" w:rsidR="00CD4FAA" w:rsidRPr="00CD4FAA" w:rsidRDefault="00CD4FAA" w:rsidP="00CD4FAA">
      <w:pPr>
        <w:jc w:val="center"/>
        <w:rPr>
          <w:rFonts w:cs="Times New Roman"/>
          <w:b/>
          <w:sz w:val="28"/>
          <w:szCs w:val="28"/>
          <w:lang w:val="en-ZA"/>
        </w:rPr>
      </w:pPr>
    </w:p>
    <w:p w14:paraId="1BB5AF1B" w14:textId="77777777" w:rsidR="00CD4FAA" w:rsidRPr="00CD4FAA" w:rsidRDefault="00CD4FAA" w:rsidP="00CD4FAA">
      <w:pPr>
        <w:jc w:val="center"/>
        <w:rPr>
          <w:rFonts w:cs="Times New Roman"/>
          <w:b/>
          <w:sz w:val="28"/>
          <w:szCs w:val="28"/>
          <w:lang w:val="en-ZA"/>
        </w:rPr>
      </w:pPr>
      <w:r w:rsidRPr="00CD4FAA">
        <w:rPr>
          <w:rFonts w:cs="Times New Roman"/>
          <w:b/>
          <w:sz w:val="28"/>
          <w:szCs w:val="28"/>
          <w:lang w:val="en-ZA"/>
        </w:rPr>
        <w:t>Module 2</w:t>
      </w:r>
    </w:p>
    <w:p w14:paraId="240B6937" w14:textId="77777777" w:rsidR="00CD4FAA" w:rsidRPr="00CD4FAA" w:rsidRDefault="00CD4FAA" w:rsidP="00CD4FAA">
      <w:pPr>
        <w:jc w:val="center"/>
        <w:rPr>
          <w:rFonts w:cs="Times New Roman"/>
          <w:sz w:val="40"/>
          <w:szCs w:val="40"/>
          <w:lang w:val="en-ZA"/>
        </w:rPr>
      </w:pPr>
      <w:r w:rsidRPr="00CD4FAA">
        <w:rPr>
          <w:rFonts w:cs="Times New Roman"/>
          <w:sz w:val="40"/>
          <w:szCs w:val="40"/>
          <w:lang w:val="en-ZA"/>
        </w:rPr>
        <w:t>Communication Level 2</w:t>
      </w:r>
    </w:p>
    <w:p w14:paraId="64D0249E" w14:textId="77777777" w:rsidR="00CD4FAA" w:rsidRPr="00CD4FAA" w:rsidRDefault="00CD4FAA" w:rsidP="00CD4FAA">
      <w:pPr>
        <w:rPr>
          <w:rFonts w:cs="Times New Roman"/>
          <w:lang w:val="en-ZA"/>
        </w:rPr>
      </w:pPr>
    </w:p>
    <w:p w14:paraId="20199FBC" w14:textId="77777777" w:rsidR="00CD4FAA" w:rsidRPr="00CD4FAA" w:rsidRDefault="00CD4FAA" w:rsidP="00CD4FAA">
      <w:pPr>
        <w:rPr>
          <w:rFonts w:cs="Times New Roman"/>
          <w:lang w:val="en-ZA"/>
        </w:rPr>
      </w:pPr>
    </w:p>
    <w:p w14:paraId="1211BD13" w14:textId="77777777" w:rsidR="00CD4FAA" w:rsidRPr="00CD4FAA" w:rsidRDefault="00CD4FAA" w:rsidP="00CD4FAA">
      <w:pPr>
        <w:rPr>
          <w:rFonts w:cs="Times New Roman"/>
          <w:lang w:val="en-ZA"/>
        </w:rPr>
      </w:pPr>
    </w:p>
    <w:p w14:paraId="4D8F4A35" w14:textId="77777777" w:rsidR="00CD4FAA" w:rsidRPr="00CD4FAA" w:rsidRDefault="00CD4FAA" w:rsidP="00CD4FAA">
      <w:pPr>
        <w:jc w:val="center"/>
        <w:rPr>
          <w:rFonts w:cs="Times New Roman"/>
          <w:b/>
          <w:sz w:val="24"/>
          <w:lang w:val="en-ZA"/>
        </w:rPr>
      </w:pPr>
      <w:r w:rsidRPr="00CD4FAA">
        <w:rPr>
          <w:rFonts w:cs="Times New Roman"/>
          <w:b/>
          <w:sz w:val="24"/>
          <w:lang w:val="en-ZA"/>
        </w:rPr>
        <w:t>Access and use information from texts</w:t>
      </w:r>
    </w:p>
    <w:p w14:paraId="0D1EB7F6" w14:textId="77777777" w:rsidR="00CD4FAA" w:rsidRPr="00CD4FAA" w:rsidRDefault="00CD4FAA" w:rsidP="00CD4FAA">
      <w:pPr>
        <w:jc w:val="center"/>
        <w:rPr>
          <w:rFonts w:cs="Times New Roman"/>
          <w:sz w:val="24"/>
          <w:lang w:val="en-ZA"/>
        </w:rPr>
      </w:pPr>
      <w:r w:rsidRPr="00CD4FAA">
        <w:rPr>
          <w:rFonts w:cs="Times New Roman"/>
          <w:sz w:val="24"/>
          <w:lang w:val="en-ZA"/>
        </w:rPr>
        <w:t>Unit Standard 8963, Level 2 Credits 5</w:t>
      </w:r>
    </w:p>
    <w:p w14:paraId="6E8410A3" w14:textId="77777777" w:rsidR="00CD4FAA" w:rsidRPr="00CD4FAA" w:rsidRDefault="00CD4FAA" w:rsidP="00CD4FAA">
      <w:pPr>
        <w:rPr>
          <w:rFonts w:cs="Times New Roman"/>
          <w:lang w:val="en-ZA"/>
        </w:rPr>
      </w:pPr>
    </w:p>
    <w:p w14:paraId="5B7F26DD" w14:textId="77777777" w:rsidR="00CD4FAA" w:rsidRPr="00CD4FAA" w:rsidRDefault="00CD4FAA" w:rsidP="00CD4FAA">
      <w:pPr>
        <w:jc w:val="center"/>
        <w:rPr>
          <w:rFonts w:cs="Times New Roman"/>
          <w:b/>
          <w:sz w:val="24"/>
          <w:lang w:val="en-ZA"/>
        </w:rPr>
      </w:pPr>
      <w:r w:rsidRPr="00CD4FAA">
        <w:rPr>
          <w:rFonts w:cs="Times New Roman"/>
          <w:b/>
          <w:sz w:val="24"/>
          <w:lang w:val="en-ZA"/>
        </w:rPr>
        <w:t>Write for a defined context</w:t>
      </w:r>
    </w:p>
    <w:p w14:paraId="3802CA9F" w14:textId="77777777" w:rsidR="00CD4FAA" w:rsidRPr="00CD4FAA" w:rsidRDefault="00CD4FAA" w:rsidP="00CD4FAA">
      <w:pPr>
        <w:jc w:val="center"/>
        <w:rPr>
          <w:rFonts w:cs="Times New Roman"/>
          <w:sz w:val="24"/>
          <w:lang w:val="en-ZA"/>
        </w:rPr>
      </w:pPr>
      <w:r w:rsidRPr="00CD4FAA">
        <w:rPr>
          <w:rFonts w:cs="Times New Roman"/>
          <w:sz w:val="24"/>
          <w:lang w:val="en-ZA"/>
        </w:rPr>
        <w:t>Unit Standard 8964, Level 2 Credits 5</w:t>
      </w:r>
    </w:p>
    <w:p w14:paraId="5E240389" w14:textId="77777777" w:rsidR="00CD4FAA" w:rsidRPr="00CD4FAA" w:rsidRDefault="00CD4FAA" w:rsidP="00CD4FAA">
      <w:pPr>
        <w:rPr>
          <w:rFonts w:cs="Times New Roman"/>
          <w:lang w:val="en-ZA"/>
        </w:rPr>
      </w:pPr>
    </w:p>
    <w:p w14:paraId="26A88D71" w14:textId="77777777" w:rsidR="00CD4FAA" w:rsidRPr="00CD4FAA" w:rsidRDefault="00CD4FAA" w:rsidP="00CD4FAA">
      <w:pPr>
        <w:jc w:val="center"/>
        <w:rPr>
          <w:rFonts w:cs="Times New Roman"/>
          <w:b/>
          <w:sz w:val="24"/>
          <w:lang w:val="en-ZA"/>
        </w:rPr>
      </w:pPr>
      <w:r w:rsidRPr="00CD4FAA">
        <w:rPr>
          <w:rFonts w:cs="Times New Roman"/>
          <w:b/>
          <w:sz w:val="24"/>
          <w:lang w:val="en-ZA"/>
        </w:rPr>
        <w:t>Maintain and adapt oral communication</w:t>
      </w:r>
    </w:p>
    <w:p w14:paraId="2B46E665" w14:textId="77777777" w:rsidR="00CD4FAA" w:rsidRPr="00CD4FAA" w:rsidRDefault="00CD4FAA" w:rsidP="00CD4FAA">
      <w:pPr>
        <w:jc w:val="center"/>
        <w:rPr>
          <w:rFonts w:cs="Times New Roman"/>
          <w:sz w:val="24"/>
          <w:lang w:val="en-ZA"/>
        </w:rPr>
      </w:pPr>
      <w:r w:rsidRPr="00CD4FAA">
        <w:rPr>
          <w:rFonts w:cs="Times New Roman"/>
          <w:sz w:val="24"/>
          <w:lang w:val="en-ZA"/>
        </w:rPr>
        <w:t>Unit Standard 8962, Level 2 Credits 5</w:t>
      </w:r>
    </w:p>
    <w:p w14:paraId="5A0168F6" w14:textId="77777777" w:rsidR="00CD4FAA" w:rsidRPr="00CD4FAA" w:rsidRDefault="00CD4FAA" w:rsidP="00CD4FAA">
      <w:pPr>
        <w:rPr>
          <w:rFonts w:cs="Times New Roman"/>
          <w:lang w:val="en-ZA"/>
        </w:rPr>
      </w:pPr>
    </w:p>
    <w:p w14:paraId="03248F05" w14:textId="77777777" w:rsidR="00CD4FAA" w:rsidRPr="00CD4FAA" w:rsidRDefault="00CD4FAA" w:rsidP="00CD4FAA">
      <w:pPr>
        <w:jc w:val="center"/>
        <w:rPr>
          <w:rFonts w:cs="Times New Roman"/>
          <w:b/>
          <w:sz w:val="24"/>
          <w:lang w:val="en-ZA"/>
        </w:rPr>
      </w:pPr>
      <w:r w:rsidRPr="00CD4FAA">
        <w:rPr>
          <w:rFonts w:cs="Times New Roman"/>
          <w:b/>
          <w:sz w:val="24"/>
          <w:lang w:val="en-ZA"/>
        </w:rPr>
        <w:t>Use language and communication in occupational learning programmes</w:t>
      </w:r>
    </w:p>
    <w:p w14:paraId="2C8F6AA4" w14:textId="77777777" w:rsidR="00CD4FAA" w:rsidRPr="00CD4FAA" w:rsidRDefault="00CD4FAA" w:rsidP="00CD4FAA">
      <w:pPr>
        <w:jc w:val="center"/>
        <w:rPr>
          <w:rFonts w:cs="Times New Roman"/>
          <w:sz w:val="24"/>
          <w:lang w:val="en-ZA"/>
        </w:rPr>
      </w:pPr>
      <w:r w:rsidRPr="00CD4FAA">
        <w:rPr>
          <w:rFonts w:cs="Times New Roman"/>
          <w:sz w:val="24"/>
          <w:lang w:val="en-ZA"/>
        </w:rPr>
        <w:t>Unit Standard 8967, Level 2 Credits 5</w:t>
      </w:r>
    </w:p>
    <w:p w14:paraId="14FAD56C" w14:textId="77777777" w:rsidR="00CD4FAA" w:rsidRPr="00CD4FAA" w:rsidRDefault="00CD4FAA" w:rsidP="00CD4FAA">
      <w:pPr>
        <w:rPr>
          <w:rFonts w:cs="Times New Roman"/>
          <w:lang w:val="en-ZA"/>
        </w:rPr>
      </w:pPr>
    </w:p>
    <w:p w14:paraId="75DA516B" w14:textId="77777777" w:rsidR="00F41F6A" w:rsidRPr="009C6FD5" w:rsidRDefault="00F41F6A" w:rsidP="0002631A">
      <w:pPr>
        <w:rPr>
          <w:lang w:val="en-ZA"/>
        </w:rPr>
      </w:pPr>
    </w:p>
    <w:p w14:paraId="5372771F" w14:textId="77777777" w:rsidR="003A088E" w:rsidRPr="009C6FD5" w:rsidRDefault="003A088E" w:rsidP="00D47A3A">
      <w:pPr>
        <w:rPr>
          <w:lang w:val="en-ZA"/>
        </w:rPr>
        <w:sectPr w:rsidR="003A088E" w:rsidRPr="009C6FD5" w:rsidSect="00D12EE7">
          <w:footerReference w:type="default" r:id="rId12"/>
          <w:footerReference w:type="first" r:id="rId13"/>
          <w:type w:val="continuous"/>
          <w:pgSz w:w="11906" w:h="16838" w:code="9"/>
          <w:pgMar w:top="2007" w:right="1021" w:bottom="1440" w:left="1021" w:header="720" w:footer="720" w:gutter="284"/>
          <w:pgBorders w:offsetFrom="page">
            <w:top w:val="single" w:sz="6" w:space="24" w:color="auto"/>
            <w:left w:val="single" w:sz="6" w:space="24" w:color="auto"/>
            <w:bottom w:val="single" w:sz="6" w:space="24" w:color="auto"/>
            <w:right w:val="single" w:sz="6" w:space="24" w:color="auto"/>
          </w:pgBorders>
          <w:pgNumType w:start="1"/>
          <w:cols w:space="708"/>
          <w:docGrid w:linePitch="360"/>
        </w:sectPr>
      </w:pPr>
    </w:p>
    <w:p w14:paraId="6950C6D6" w14:textId="77777777" w:rsidR="00F41F6A" w:rsidRPr="009C6FD5" w:rsidRDefault="00F41F6A" w:rsidP="00D47A3A">
      <w:pPr>
        <w:rPr>
          <w:lang w:val="en-ZA"/>
        </w:rPr>
      </w:pPr>
    </w:p>
    <w:p w14:paraId="5AE8F321" w14:textId="77777777" w:rsidR="00BE3752" w:rsidRPr="009C6FD5" w:rsidRDefault="00BE3752" w:rsidP="000675B1">
      <w:pPr>
        <w:pStyle w:val="Heading1"/>
        <w:rPr>
          <w:lang w:val="en-ZA"/>
        </w:rPr>
      </w:pPr>
      <w:bookmarkStart w:id="0" w:name="_Toc495929870"/>
      <w:r w:rsidRPr="009C6FD5">
        <w:rPr>
          <w:lang w:val="en-ZA"/>
        </w:rPr>
        <w:t>TABLE OF CONTENTS</w:t>
      </w:r>
      <w:bookmarkEnd w:id="0"/>
    </w:p>
    <w:p w14:paraId="35C42EB4" w14:textId="77777777" w:rsidR="00EA6ED1" w:rsidRDefault="0020162D">
      <w:pPr>
        <w:pStyle w:val="TOC1"/>
        <w:tabs>
          <w:tab w:val="right" w:leader="dot" w:pos="9629"/>
        </w:tabs>
        <w:rPr>
          <w:rFonts w:asciiTheme="minorHAnsi" w:eastAsiaTheme="minorEastAsia" w:hAnsiTheme="minorHAnsi" w:cstheme="minorBidi"/>
          <w:b w:val="0"/>
          <w:noProof/>
          <w:szCs w:val="22"/>
          <w:lang w:val="en-ZA" w:eastAsia="en-ZA"/>
        </w:rPr>
      </w:pPr>
      <w:r w:rsidRPr="009C6FD5">
        <w:rPr>
          <w:rFonts w:ascii="Arial" w:hAnsi="Arial"/>
          <w:b w:val="0"/>
          <w:lang w:val="en-ZA"/>
        </w:rPr>
        <w:fldChar w:fldCharType="begin"/>
      </w:r>
      <w:r w:rsidRPr="009C6FD5">
        <w:rPr>
          <w:rFonts w:ascii="Arial" w:hAnsi="Arial"/>
          <w:b w:val="0"/>
          <w:lang w:val="en-ZA"/>
        </w:rPr>
        <w:instrText xml:space="preserve"> TOC \o "1-3" \h \z \u </w:instrText>
      </w:r>
      <w:r w:rsidRPr="009C6FD5">
        <w:rPr>
          <w:rFonts w:ascii="Arial" w:hAnsi="Arial"/>
          <w:b w:val="0"/>
          <w:lang w:val="en-ZA"/>
        </w:rPr>
        <w:fldChar w:fldCharType="separate"/>
      </w:r>
      <w:hyperlink w:anchor="_Toc495929870" w:history="1">
        <w:r w:rsidR="00EA6ED1" w:rsidRPr="00BF31B8">
          <w:rPr>
            <w:rStyle w:val="Hyperlink"/>
            <w:noProof/>
            <w:lang w:val="en-ZA"/>
          </w:rPr>
          <w:t>TABLE OF CONTENTS</w:t>
        </w:r>
        <w:r w:rsidR="00EA6ED1">
          <w:rPr>
            <w:noProof/>
            <w:webHidden/>
          </w:rPr>
          <w:tab/>
        </w:r>
        <w:r w:rsidR="00EA6ED1">
          <w:rPr>
            <w:noProof/>
            <w:webHidden/>
          </w:rPr>
          <w:fldChar w:fldCharType="begin"/>
        </w:r>
        <w:r w:rsidR="00EA6ED1">
          <w:rPr>
            <w:noProof/>
            <w:webHidden/>
          </w:rPr>
          <w:instrText xml:space="preserve"> PAGEREF _Toc495929870 \h </w:instrText>
        </w:r>
        <w:r w:rsidR="00EA6ED1">
          <w:rPr>
            <w:noProof/>
            <w:webHidden/>
          </w:rPr>
        </w:r>
        <w:r w:rsidR="00EA6ED1">
          <w:rPr>
            <w:noProof/>
            <w:webHidden/>
          </w:rPr>
          <w:fldChar w:fldCharType="separate"/>
        </w:r>
        <w:r w:rsidR="00EA6ED1">
          <w:rPr>
            <w:noProof/>
            <w:webHidden/>
          </w:rPr>
          <w:t>i</w:t>
        </w:r>
        <w:r w:rsidR="00EA6ED1">
          <w:rPr>
            <w:noProof/>
            <w:webHidden/>
          </w:rPr>
          <w:fldChar w:fldCharType="end"/>
        </w:r>
      </w:hyperlink>
    </w:p>
    <w:p w14:paraId="42407094" w14:textId="77777777" w:rsidR="00EA6ED1" w:rsidRDefault="00BC7895">
      <w:pPr>
        <w:pStyle w:val="TOC1"/>
        <w:tabs>
          <w:tab w:val="right" w:leader="dot" w:pos="9629"/>
        </w:tabs>
        <w:rPr>
          <w:rFonts w:asciiTheme="minorHAnsi" w:eastAsiaTheme="minorEastAsia" w:hAnsiTheme="minorHAnsi" w:cstheme="minorBidi"/>
          <w:b w:val="0"/>
          <w:noProof/>
          <w:szCs w:val="22"/>
          <w:lang w:val="en-ZA" w:eastAsia="en-ZA"/>
        </w:rPr>
      </w:pPr>
      <w:hyperlink w:anchor="_Toc495929871" w:history="1">
        <w:r w:rsidR="00EA6ED1" w:rsidRPr="00BF31B8">
          <w:rPr>
            <w:rStyle w:val="Hyperlink"/>
            <w:noProof/>
            <w:lang w:val="en-ZA"/>
          </w:rPr>
          <w:t>PERSONAL INFORMATION</w:t>
        </w:r>
        <w:r w:rsidR="00EA6ED1">
          <w:rPr>
            <w:noProof/>
            <w:webHidden/>
          </w:rPr>
          <w:tab/>
        </w:r>
        <w:r w:rsidR="00EA6ED1">
          <w:rPr>
            <w:noProof/>
            <w:webHidden/>
          </w:rPr>
          <w:fldChar w:fldCharType="begin"/>
        </w:r>
        <w:r w:rsidR="00EA6ED1">
          <w:rPr>
            <w:noProof/>
            <w:webHidden/>
          </w:rPr>
          <w:instrText xml:space="preserve"> PAGEREF _Toc495929871 \h </w:instrText>
        </w:r>
        <w:r w:rsidR="00EA6ED1">
          <w:rPr>
            <w:noProof/>
            <w:webHidden/>
          </w:rPr>
        </w:r>
        <w:r w:rsidR="00EA6ED1">
          <w:rPr>
            <w:noProof/>
            <w:webHidden/>
          </w:rPr>
          <w:fldChar w:fldCharType="separate"/>
        </w:r>
        <w:r w:rsidR="00EA6ED1">
          <w:rPr>
            <w:noProof/>
            <w:webHidden/>
          </w:rPr>
          <w:t>1</w:t>
        </w:r>
        <w:r w:rsidR="00EA6ED1">
          <w:rPr>
            <w:noProof/>
            <w:webHidden/>
          </w:rPr>
          <w:fldChar w:fldCharType="end"/>
        </w:r>
      </w:hyperlink>
    </w:p>
    <w:p w14:paraId="3D2BB8A7" w14:textId="77777777" w:rsidR="00EA6ED1" w:rsidRDefault="00BC7895">
      <w:pPr>
        <w:pStyle w:val="TOC1"/>
        <w:tabs>
          <w:tab w:val="right" w:leader="dot" w:pos="9629"/>
        </w:tabs>
        <w:rPr>
          <w:rFonts w:asciiTheme="minorHAnsi" w:eastAsiaTheme="minorEastAsia" w:hAnsiTheme="minorHAnsi" w:cstheme="minorBidi"/>
          <w:b w:val="0"/>
          <w:noProof/>
          <w:szCs w:val="22"/>
          <w:lang w:val="en-ZA" w:eastAsia="en-ZA"/>
        </w:rPr>
      </w:pPr>
      <w:hyperlink w:anchor="_Toc495929872" w:history="1">
        <w:r w:rsidR="00EA6ED1" w:rsidRPr="00BF31B8">
          <w:rPr>
            <w:rStyle w:val="Hyperlink"/>
            <w:noProof/>
          </w:rPr>
          <w:t>INTRODUCTION</w:t>
        </w:r>
        <w:r w:rsidR="00EA6ED1">
          <w:rPr>
            <w:noProof/>
            <w:webHidden/>
          </w:rPr>
          <w:tab/>
        </w:r>
        <w:r w:rsidR="00EA6ED1">
          <w:rPr>
            <w:noProof/>
            <w:webHidden/>
          </w:rPr>
          <w:fldChar w:fldCharType="begin"/>
        </w:r>
        <w:r w:rsidR="00EA6ED1">
          <w:rPr>
            <w:noProof/>
            <w:webHidden/>
          </w:rPr>
          <w:instrText xml:space="preserve"> PAGEREF _Toc495929872 \h </w:instrText>
        </w:r>
        <w:r w:rsidR="00EA6ED1">
          <w:rPr>
            <w:noProof/>
            <w:webHidden/>
          </w:rPr>
        </w:r>
        <w:r w:rsidR="00EA6ED1">
          <w:rPr>
            <w:noProof/>
            <w:webHidden/>
          </w:rPr>
          <w:fldChar w:fldCharType="separate"/>
        </w:r>
        <w:r w:rsidR="00EA6ED1">
          <w:rPr>
            <w:noProof/>
            <w:webHidden/>
          </w:rPr>
          <w:t>2</w:t>
        </w:r>
        <w:r w:rsidR="00EA6ED1">
          <w:rPr>
            <w:noProof/>
            <w:webHidden/>
          </w:rPr>
          <w:fldChar w:fldCharType="end"/>
        </w:r>
      </w:hyperlink>
    </w:p>
    <w:p w14:paraId="5157C52B" w14:textId="77777777" w:rsidR="00EA6ED1" w:rsidRDefault="00BC7895">
      <w:pPr>
        <w:pStyle w:val="TOC2"/>
        <w:rPr>
          <w:rFonts w:asciiTheme="minorHAnsi" w:eastAsiaTheme="minorEastAsia" w:hAnsiTheme="minorHAnsi" w:cstheme="minorBidi"/>
          <w:noProof/>
          <w:szCs w:val="22"/>
          <w:lang w:val="en-ZA" w:eastAsia="en-ZA"/>
        </w:rPr>
      </w:pPr>
      <w:hyperlink w:anchor="_Toc495929873" w:history="1">
        <w:r w:rsidR="00EA6ED1" w:rsidRPr="00BF31B8">
          <w:rPr>
            <w:rStyle w:val="Hyperlink"/>
            <w:noProof/>
          </w:rPr>
          <w:t>Structure</w:t>
        </w:r>
        <w:r w:rsidR="00EA6ED1">
          <w:rPr>
            <w:noProof/>
            <w:webHidden/>
          </w:rPr>
          <w:tab/>
        </w:r>
        <w:r w:rsidR="00EA6ED1">
          <w:rPr>
            <w:noProof/>
            <w:webHidden/>
          </w:rPr>
          <w:fldChar w:fldCharType="begin"/>
        </w:r>
        <w:r w:rsidR="00EA6ED1">
          <w:rPr>
            <w:noProof/>
            <w:webHidden/>
          </w:rPr>
          <w:instrText xml:space="preserve"> PAGEREF _Toc495929873 \h </w:instrText>
        </w:r>
        <w:r w:rsidR="00EA6ED1">
          <w:rPr>
            <w:noProof/>
            <w:webHidden/>
          </w:rPr>
        </w:r>
        <w:r w:rsidR="00EA6ED1">
          <w:rPr>
            <w:noProof/>
            <w:webHidden/>
          </w:rPr>
          <w:fldChar w:fldCharType="separate"/>
        </w:r>
        <w:r w:rsidR="00EA6ED1">
          <w:rPr>
            <w:noProof/>
            <w:webHidden/>
          </w:rPr>
          <w:t>3</w:t>
        </w:r>
        <w:r w:rsidR="00EA6ED1">
          <w:rPr>
            <w:noProof/>
            <w:webHidden/>
          </w:rPr>
          <w:fldChar w:fldCharType="end"/>
        </w:r>
      </w:hyperlink>
    </w:p>
    <w:p w14:paraId="2F33EF0B"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874" w:history="1">
        <w:r w:rsidR="00EA6ED1" w:rsidRPr="00BF31B8">
          <w:rPr>
            <w:rStyle w:val="Hyperlink"/>
            <w:noProof/>
          </w:rPr>
          <w:t>Programme methodology</w:t>
        </w:r>
        <w:r w:rsidR="00EA6ED1">
          <w:rPr>
            <w:noProof/>
            <w:webHidden/>
          </w:rPr>
          <w:tab/>
        </w:r>
        <w:r w:rsidR="00EA6ED1">
          <w:rPr>
            <w:noProof/>
            <w:webHidden/>
          </w:rPr>
          <w:fldChar w:fldCharType="begin"/>
        </w:r>
        <w:r w:rsidR="00EA6ED1">
          <w:rPr>
            <w:noProof/>
            <w:webHidden/>
          </w:rPr>
          <w:instrText xml:space="preserve"> PAGEREF _Toc495929874 \h </w:instrText>
        </w:r>
        <w:r w:rsidR="00EA6ED1">
          <w:rPr>
            <w:noProof/>
            <w:webHidden/>
          </w:rPr>
        </w:r>
        <w:r w:rsidR="00EA6ED1">
          <w:rPr>
            <w:noProof/>
            <w:webHidden/>
          </w:rPr>
          <w:fldChar w:fldCharType="separate"/>
        </w:r>
        <w:r w:rsidR="00EA6ED1">
          <w:rPr>
            <w:noProof/>
            <w:webHidden/>
          </w:rPr>
          <w:t>3</w:t>
        </w:r>
        <w:r w:rsidR="00EA6ED1">
          <w:rPr>
            <w:noProof/>
            <w:webHidden/>
          </w:rPr>
          <w:fldChar w:fldCharType="end"/>
        </w:r>
      </w:hyperlink>
    </w:p>
    <w:p w14:paraId="76664C77"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875" w:history="1">
        <w:r w:rsidR="00EA6ED1" w:rsidRPr="00BF31B8">
          <w:rPr>
            <w:rStyle w:val="Hyperlink"/>
            <w:noProof/>
          </w:rPr>
          <w:t>What Learning Material you should have</w:t>
        </w:r>
        <w:r w:rsidR="00EA6ED1">
          <w:rPr>
            <w:noProof/>
            <w:webHidden/>
          </w:rPr>
          <w:tab/>
        </w:r>
        <w:r w:rsidR="00EA6ED1">
          <w:rPr>
            <w:noProof/>
            <w:webHidden/>
          </w:rPr>
          <w:fldChar w:fldCharType="begin"/>
        </w:r>
        <w:r w:rsidR="00EA6ED1">
          <w:rPr>
            <w:noProof/>
            <w:webHidden/>
          </w:rPr>
          <w:instrText xml:space="preserve"> PAGEREF _Toc495929875 \h </w:instrText>
        </w:r>
        <w:r w:rsidR="00EA6ED1">
          <w:rPr>
            <w:noProof/>
            <w:webHidden/>
          </w:rPr>
        </w:r>
        <w:r w:rsidR="00EA6ED1">
          <w:rPr>
            <w:noProof/>
            <w:webHidden/>
          </w:rPr>
          <w:fldChar w:fldCharType="separate"/>
        </w:r>
        <w:r w:rsidR="00EA6ED1">
          <w:rPr>
            <w:noProof/>
            <w:webHidden/>
          </w:rPr>
          <w:t>4</w:t>
        </w:r>
        <w:r w:rsidR="00EA6ED1">
          <w:rPr>
            <w:noProof/>
            <w:webHidden/>
          </w:rPr>
          <w:fldChar w:fldCharType="end"/>
        </w:r>
      </w:hyperlink>
    </w:p>
    <w:p w14:paraId="4D905868"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876" w:history="1">
        <w:r w:rsidR="00EA6ED1" w:rsidRPr="00BF31B8">
          <w:rPr>
            <w:rStyle w:val="Hyperlink"/>
            <w:noProof/>
          </w:rPr>
          <w:t>Different types of activities you can expect</w:t>
        </w:r>
        <w:r w:rsidR="00EA6ED1">
          <w:rPr>
            <w:noProof/>
            <w:webHidden/>
          </w:rPr>
          <w:tab/>
        </w:r>
        <w:r w:rsidR="00EA6ED1">
          <w:rPr>
            <w:noProof/>
            <w:webHidden/>
          </w:rPr>
          <w:fldChar w:fldCharType="begin"/>
        </w:r>
        <w:r w:rsidR="00EA6ED1">
          <w:rPr>
            <w:noProof/>
            <w:webHidden/>
          </w:rPr>
          <w:instrText xml:space="preserve"> PAGEREF _Toc495929876 \h </w:instrText>
        </w:r>
        <w:r w:rsidR="00EA6ED1">
          <w:rPr>
            <w:noProof/>
            <w:webHidden/>
          </w:rPr>
        </w:r>
        <w:r w:rsidR="00EA6ED1">
          <w:rPr>
            <w:noProof/>
            <w:webHidden/>
          </w:rPr>
          <w:fldChar w:fldCharType="separate"/>
        </w:r>
        <w:r w:rsidR="00EA6ED1">
          <w:rPr>
            <w:noProof/>
            <w:webHidden/>
          </w:rPr>
          <w:t>5</w:t>
        </w:r>
        <w:r w:rsidR="00EA6ED1">
          <w:rPr>
            <w:noProof/>
            <w:webHidden/>
          </w:rPr>
          <w:fldChar w:fldCharType="end"/>
        </w:r>
      </w:hyperlink>
    </w:p>
    <w:p w14:paraId="359C6C44"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877" w:history="1">
        <w:r w:rsidR="00EA6ED1" w:rsidRPr="00BF31B8">
          <w:rPr>
            <w:rStyle w:val="Hyperlink"/>
            <w:noProof/>
          </w:rPr>
          <w:t>Assessments</w:t>
        </w:r>
        <w:r w:rsidR="00EA6ED1">
          <w:rPr>
            <w:noProof/>
            <w:webHidden/>
          </w:rPr>
          <w:tab/>
        </w:r>
        <w:r w:rsidR="00EA6ED1">
          <w:rPr>
            <w:noProof/>
            <w:webHidden/>
          </w:rPr>
          <w:fldChar w:fldCharType="begin"/>
        </w:r>
        <w:r w:rsidR="00EA6ED1">
          <w:rPr>
            <w:noProof/>
            <w:webHidden/>
          </w:rPr>
          <w:instrText xml:space="preserve"> PAGEREF _Toc495929877 \h </w:instrText>
        </w:r>
        <w:r w:rsidR="00EA6ED1">
          <w:rPr>
            <w:noProof/>
            <w:webHidden/>
          </w:rPr>
        </w:r>
        <w:r w:rsidR="00EA6ED1">
          <w:rPr>
            <w:noProof/>
            <w:webHidden/>
          </w:rPr>
          <w:fldChar w:fldCharType="separate"/>
        </w:r>
        <w:r w:rsidR="00EA6ED1">
          <w:rPr>
            <w:noProof/>
            <w:webHidden/>
          </w:rPr>
          <w:t>6</w:t>
        </w:r>
        <w:r w:rsidR="00EA6ED1">
          <w:rPr>
            <w:noProof/>
            <w:webHidden/>
          </w:rPr>
          <w:fldChar w:fldCharType="end"/>
        </w:r>
      </w:hyperlink>
    </w:p>
    <w:p w14:paraId="4CF2486A"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878" w:history="1">
        <w:r w:rsidR="00EA6ED1" w:rsidRPr="00BF31B8">
          <w:rPr>
            <w:rStyle w:val="Hyperlink"/>
            <w:noProof/>
          </w:rPr>
          <w:t>Learner Support</w:t>
        </w:r>
        <w:r w:rsidR="00EA6ED1">
          <w:rPr>
            <w:noProof/>
            <w:webHidden/>
          </w:rPr>
          <w:tab/>
        </w:r>
        <w:r w:rsidR="00EA6ED1">
          <w:rPr>
            <w:noProof/>
            <w:webHidden/>
          </w:rPr>
          <w:fldChar w:fldCharType="begin"/>
        </w:r>
        <w:r w:rsidR="00EA6ED1">
          <w:rPr>
            <w:noProof/>
            <w:webHidden/>
          </w:rPr>
          <w:instrText xml:space="preserve"> PAGEREF _Toc495929878 \h </w:instrText>
        </w:r>
        <w:r w:rsidR="00EA6ED1">
          <w:rPr>
            <w:noProof/>
            <w:webHidden/>
          </w:rPr>
        </w:r>
        <w:r w:rsidR="00EA6ED1">
          <w:rPr>
            <w:noProof/>
            <w:webHidden/>
          </w:rPr>
          <w:fldChar w:fldCharType="separate"/>
        </w:r>
        <w:r w:rsidR="00EA6ED1">
          <w:rPr>
            <w:noProof/>
            <w:webHidden/>
          </w:rPr>
          <w:t>7</w:t>
        </w:r>
        <w:r w:rsidR="00EA6ED1">
          <w:rPr>
            <w:noProof/>
            <w:webHidden/>
          </w:rPr>
          <w:fldChar w:fldCharType="end"/>
        </w:r>
      </w:hyperlink>
    </w:p>
    <w:p w14:paraId="05D0F0F0" w14:textId="77777777" w:rsidR="00EA6ED1" w:rsidRDefault="00BC7895">
      <w:pPr>
        <w:pStyle w:val="TOC2"/>
        <w:rPr>
          <w:rFonts w:asciiTheme="minorHAnsi" w:eastAsiaTheme="minorEastAsia" w:hAnsiTheme="minorHAnsi" w:cstheme="minorBidi"/>
          <w:noProof/>
          <w:szCs w:val="22"/>
          <w:lang w:val="en-ZA" w:eastAsia="en-ZA"/>
        </w:rPr>
      </w:pPr>
      <w:hyperlink w:anchor="_Toc495929879" w:history="1">
        <w:r w:rsidR="00EA6ED1" w:rsidRPr="00BF31B8">
          <w:rPr>
            <w:rStyle w:val="Hyperlink"/>
            <w:noProof/>
          </w:rPr>
          <w:t>Learner Administration</w:t>
        </w:r>
        <w:r w:rsidR="00EA6ED1">
          <w:rPr>
            <w:noProof/>
            <w:webHidden/>
          </w:rPr>
          <w:tab/>
        </w:r>
        <w:r w:rsidR="00EA6ED1">
          <w:rPr>
            <w:noProof/>
            <w:webHidden/>
          </w:rPr>
          <w:fldChar w:fldCharType="begin"/>
        </w:r>
        <w:r w:rsidR="00EA6ED1">
          <w:rPr>
            <w:noProof/>
            <w:webHidden/>
          </w:rPr>
          <w:instrText xml:space="preserve"> PAGEREF _Toc495929879 \h </w:instrText>
        </w:r>
        <w:r w:rsidR="00EA6ED1">
          <w:rPr>
            <w:noProof/>
            <w:webHidden/>
          </w:rPr>
        </w:r>
        <w:r w:rsidR="00EA6ED1">
          <w:rPr>
            <w:noProof/>
            <w:webHidden/>
          </w:rPr>
          <w:fldChar w:fldCharType="separate"/>
        </w:r>
        <w:r w:rsidR="00EA6ED1">
          <w:rPr>
            <w:noProof/>
            <w:webHidden/>
          </w:rPr>
          <w:t>7</w:t>
        </w:r>
        <w:r w:rsidR="00EA6ED1">
          <w:rPr>
            <w:noProof/>
            <w:webHidden/>
          </w:rPr>
          <w:fldChar w:fldCharType="end"/>
        </w:r>
      </w:hyperlink>
    </w:p>
    <w:p w14:paraId="3BB7E647"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880" w:history="1">
        <w:r w:rsidR="00EA6ED1" w:rsidRPr="00BF31B8">
          <w:rPr>
            <w:rStyle w:val="Hyperlink"/>
            <w:noProof/>
          </w:rPr>
          <w:t>Learner Expectations</w:t>
        </w:r>
        <w:r w:rsidR="00EA6ED1">
          <w:rPr>
            <w:noProof/>
            <w:webHidden/>
          </w:rPr>
          <w:tab/>
        </w:r>
        <w:r w:rsidR="00EA6ED1">
          <w:rPr>
            <w:noProof/>
            <w:webHidden/>
          </w:rPr>
          <w:fldChar w:fldCharType="begin"/>
        </w:r>
        <w:r w:rsidR="00EA6ED1">
          <w:rPr>
            <w:noProof/>
            <w:webHidden/>
          </w:rPr>
          <w:instrText xml:space="preserve"> PAGEREF _Toc495929880 \h </w:instrText>
        </w:r>
        <w:r w:rsidR="00EA6ED1">
          <w:rPr>
            <w:noProof/>
            <w:webHidden/>
          </w:rPr>
        </w:r>
        <w:r w:rsidR="00EA6ED1">
          <w:rPr>
            <w:noProof/>
            <w:webHidden/>
          </w:rPr>
          <w:fldChar w:fldCharType="separate"/>
        </w:r>
        <w:r w:rsidR="00EA6ED1">
          <w:rPr>
            <w:noProof/>
            <w:webHidden/>
          </w:rPr>
          <w:t>8</w:t>
        </w:r>
        <w:r w:rsidR="00EA6ED1">
          <w:rPr>
            <w:noProof/>
            <w:webHidden/>
          </w:rPr>
          <w:fldChar w:fldCharType="end"/>
        </w:r>
      </w:hyperlink>
    </w:p>
    <w:p w14:paraId="190A0963" w14:textId="77777777" w:rsidR="00EA6ED1" w:rsidRDefault="00BC7895">
      <w:pPr>
        <w:pStyle w:val="TOC1"/>
        <w:tabs>
          <w:tab w:val="right" w:leader="dot" w:pos="9629"/>
        </w:tabs>
        <w:rPr>
          <w:rFonts w:asciiTheme="minorHAnsi" w:eastAsiaTheme="minorEastAsia" w:hAnsiTheme="minorHAnsi" w:cstheme="minorBidi"/>
          <w:b w:val="0"/>
          <w:noProof/>
          <w:szCs w:val="22"/>
          <w:lang w:val="en-ZA" w:eastAsia="en-ZA"/>
        </w:rPr>
      </w:pPr>
      <w:hyperlink w:anchor="_Toc495929881" w:history="1">
        <w:r w:rsidR="00EA6ED1" w:rsidRPr="00BF31B8">
          <w:rPr>
            <w:rStyle w:val="Hyperlink"/>
            <w:noProof/>
          </w:rPr>
          <w:t>UNIT STANDARD 8963</w:t>
        </w:r>
        <w:r w:rsidR="00EA6ED1">
          <w:rPr>
            <w:noProof/>
            <w:webHidden/>
          </w:rPr>
          <w:tab/>
        </w:r>
        <w:r w:rsidR="00EA6ED1">
          <w:rPr>
            <w:noProof/>
            <w:webHidden/>
          </w:rPr>
          <w:fldChar w:fldCharType="begin"/>
        </w:r>
        <w:r w:rsidR="00EA6ED1">
          <w:rPr>
            <w:noProof/>
            <w:webHidden/>
          </w:rPr>
          <w:instrText xml:space="preserve"> PAGEREF _Toc495929881 \h </w:instrText>
        </w:r>
        <w:r w:rsidR="00EA6ED1">
          <w:rPr>
            <w:noProof/>
            <w:webHidden/>
          </w:rPr>
        </w:r>
        <w:r w:rsidR="00EA6ED1">
          <w:rPr>
            <w:noProof/>
            <w:webHidden/>
          </w:rPr>
          <w:fldChar w:fldCharType="separate"/>
        </w:r>
        <w:r w:rsidR="00EA6ED1">
          <w:rPr>
            <w:noProof/>
            <w:webHidden/>
          </w:rPr>
          <w:t>10</w:t>
        </w:r>
        <w:r w:rsidR="00EA6ED1">
          <w:rPr>
            <w:noProof/>
            <w:webHidden/>
          </w:rPr>
          <w:fldChar w:fldCharType="end"/>
        </w:r>
      </w:hyperlink>
    </w:p>
    <w:p w14:paraId="3116DB68" w14:textId="77777777" w:rsidR="00EA6ED1" w:rsidRDefault="00BC7895">
      <w:pPr>
        <w:pStyle w:val="TOC1"/>
        <w:tabs>
          <w:tab w:val="right" w:leader="dot" w:pos="9629"/>
        </w:tabs>
        <w:rPr>
          <w:rFonts w:asciiTheme="minorHAnsi" w:eastAsiaTheme="minorEastAsia" w:hAnsiTheme="minorHAnsi" w:cstheme="minorBidi"/>
          <w:b w:val="0"/>
          <w:noProof/>
          <w:szCs w:val="22"/>
          <w:lang w:val="en-ZA" w:eastAsia="en-ZA"/>
        </w:rPr>
      </w:pPr>
      <w:hyperlink w:anchor="_Toc495929882" w:history="1">
        <w:r w:rsidR="00EA6ED1" w:rsidRPr="00BF31B8">
          <w:rPr>
            <w:rStyle w:val="Hyperlink"/>
            <w:noProof/>
          </w:rPr>
          <w:t>UNIT STANDARD 8964</w:t>
        </w:r>
        <w:r w:rsidR="00EA6ED1">
          <w:rPr>
            <w:noProof/>
            <w:webHidden/>
          </w:rPr>
          <w:tab/>
        </w:r>
        <w:r w:rsidR="00EA6ED1">
          <w:rPr>
            <w:noProof/>
            <w:webHidden/>
          </w:rPr>
          <w:fldChar w:fldCharType="begin"/>
        </w:r>
        <w:r w:rsidR="00EA6ED1">
          <w:rPr>
            <w:noProof/>
            <w:webHidden/>
          </w:rPr>
          <w:instrText xml:space="preserve"> PAGEREF _Toc495929882 \h </w:instrText>
        </w:r>
        <w:r w:rsidR="00EA6ED1">
          <w:rPr>
            <w:noProof/>
            <w:webHidden/>
          </w:rPr>
        </w:r>
        <w:r w:rsidR="00EA6ED1">
          <w:rPr>
            <w:noProof/>
            <w:webHidden/>
          </w:rPr>
          <w:fldChar w:fldCharType="separate"/>
        </w:r>
        <w:r w:rsidR="00EA6ED1">
          <w:rPr>
            <w:noProof/>
            <w:webHidden/>
          </w:rPr>
          <w:t>14</w:t>
        </w:r>
        <w:r w:rsidR="00EA6ED1">
          <w:rPr>
            <w:noProof/>
            <w:webHidden/>
          </w:rPr>
          <w:fldChar w:fldCharType="end"/>
        </w:r>
      </w:hyperlink>
    </w:p>
    <w:p w14:paraId="54EBE059" w14:textId="77777777" w:rsidR="00EA6ED1" w:rsidRDefault="00BC7895">
      <w:pPr>
        <w:pStyle w:val="TOC1"/>
        <w:tabs>
          <w:tab w:val="right" w:leader="dot" w:pos="9629"/>
        </w:tabs>
        <w:rPr>
          <w:rFonts w:asciiTheme="minorHAnsi" w:eastAsiaTheme="minorEastAsia" w:hAnsiTheme="minorHAnsi" w:cstheme="minorBidi"/>
          <w:b w:val="0"/>
          <w:noProof/>
          <w:szCs w:val="22"/>
          <w:lang w:val="en-ZA" w:eastAsia="en-ZA"/>
        </w:rPr>
      </w:pPr>
      <w:hyperlink w:anchor="_Toc495929883" w:history="1">
        <w:r w:rsidR="00EA6ED1" w:rsidRPr="00BF31B8">
          <w:rPr>
            <w:rStyle w:val="Hyperlink"/>
            <w:noProof/>
          </w:rPr>
          <w:t>SECTION 1: READING AND VIEWING STRATEGIES</w:t>
        </w:r>
        <w:r w:rsidR="00EA6ED1">
          <w:rPr>
            <w:noProof/>
            <w:webHidden/>
          </w:rPr>
          <w:tab/>
        </w:r>
        <w:r w:rsidR="00EA6ED1">
          <w:rPr>
            <w:noProof/>
            <w:webHidden/>
          </w:rPr>
          <w:fldChar w:fldCharType="begin"/>
        </w:r>
        <w:r w:rsidR="00EA6ED1">
          <w:rPr>
            <w:noProof/>
            <w:webHidden/>
          </w:rPr>
          <w:instrText xml:space="preserve"> PAGEREF _Toc495929883 \h </w:instrText>
        </w:r>
        <w:r w:rsidR="00EA6ED1">
          <w:rPr>
            <w:noProof/>
            <w:webHidden/>
          </w:rPr>
        </w:r>
        <w:r w:rsidR="00EA6ED1">
          <w:rPr>
            <w:noProof/>
            <w:webHidden/>
          </w:rPr>
          <w:fldChar w:fldCharType="separate"/>
        </w:r>
        <w:r w:rsidR="00EA6ED1">
          <w:rPr>
            <w:noProof/>
            <w:webHidden/>
          </w:rPr>
          <w:t>18</w:t>
        </w:r>
        <w:r w:rsidR="00EA6ED1">
          <w:rPr>
            <w:noProof/>
            <w:webHidden/>
          </w:rPr>
          <w:fldChar w:fldCharType="end"/>
        </w:r>
      </w:hyperlink>
    </w:p>
    <w:p w14:paraId="780A9FAE" w14:textId="77777777" w:rsidR="00EA6ED1" w:rsidRDefault="00BC7895">
      <w:pPr>
        <w:pStyle w:val="TOC2"/>
        <w:rPr>
          <w:rFonts w:asciiTheme="minorHAnsi" w:eastAsiaTheme="minorEastAsia" w:hAnsiTheme="minorHAnsi" w:cstheme="minorBidi"/>
          <w:noProof/>
          <w:szCs w:val="22"/>
          <w:lang w:val="en-ZA" w:eastAsia="en-ZA"/>
        </w:rPr>
      </w:pPr>
      <w:hyperlink w:anchor="_Toc495929884" w:history="1">
        <w:r w:rsidR="00EA6ED1" w:rsidRPr="00BF31B8">
          <w:rPr>
            <w:rStyle w:val="Hyperlink"/>
            <w:noProof/>
            <w:lang w:val="en-ZA"/>
          </w:rPr>
          <w:t>Introduction</w:t>
        </w:r>
        <w:r w:rsidR="00EA6ED1">
          <w:rPr>
            <w:noProof/>
            <w:webHidden/>
          </w:rPr>
          <w:tab/>
        </w:r>
        <w:r w:rsidR="00EA6ED1">
          <w:rPr>
            <w:noProof/>
            <w:webHidden/>
          </w:rPr>
          <w:fldChar w:fldCharType="begin"/>
        </w:r>
        <w:r w:rsidR="00EA6ED1">
          <w:rPr>
            <w:noProof/>
            <w:webHidden/>
          </w:rPr>
          <w:instrText xml:space="preserve"> PAGEREF _Toc495929884 \h </w:instrText>
        </w:r>
        <w:r w:rsidR="00EA6ED1">
          <w:rPr>
            <w:noProof/>
            <w:webHidden/>
          </w:rPr>
        </w:r>
        <w:r w:rsidR="00EA6ED1">
          <w:rPr>
            <w:noProof/>
            <w:webHidden/>
          </w:rPr>
          <w:fldChar w:fldCharType="separate"/>
        </w:r>
        <w:r w:rsidR="00EA6ED1">
          <w:rPr>
            <w:noProof/>
            <w:webHidden/>
          </w:rPr>
          <w:t>18</w:t>
        </w:r>
        <w:r w:rsidR="00EA6ED1">
          <w:rPr>
            <w:noProof/>
            <w:webHidden/>
          </w:rPr>
          <w:fldChar w:fldCharType="end"/>
        </w:r>
      </w:hyperlink>
    </w:p>
    <w:p w14:paraId="4A9CBEE3" w14:textId="77777777" w:rsidR="00EA6ED1" w:rsidRDefault="00BC7895">
      <w:pPr>
        <w:pStyle w:val="TOC2"/>
        <w:rPr>
          <w:rFonts w:asciiTheme="minorHAnsi" w:eastAsiaTheme="minorEastAsia" w:hAnsiTheme="minorHAnsi" w:cstheme="minorBidi"/>
          <w:noProof/>
          <w:szCs w:val="22"/>
          <w:lang w:val="en-ZA" w:eastAsia="en-ZA"/>
        </w:rPr>
      </w:pPr>
      <w:hyperlink w:anchor="_Toc495929885" w:history="1">
        <w:r w:rsidR="00EA6ED1" w:rsidRPr="00BF31B8">
          <w:rPr>
            <w:rStyle w:val="Hyperlink"/>
            <w:noProof/>
            <w:lang w:val="en-ZA"/>
          </w:rPr>
          <w:t>Reading Skills</w:t>
        </w:r>
        <w:r w:rsidR="00EA6ED1">
          <w:rPr>
            <w:noProof/>
            <w:webHidden/>
          </w:rPr>
          <w:tab/>
        </w:r>
        <w:r w:rsidR="00EA6ED1">
          <w:rPr>
            <w:noProof/>
            <w:webHidden/>
          </w:rPr>
          <w:fldChar w:fldCharType="begin"/>
        </w:r>
        <w:r w:rsidR="00EA6ED1">
          <w:rPr>
            <w:noProof/>
            <w:webHidden/>
          </w:rPr>
          <w:instrText xml:space="preserve"> PAGEREF _Toc495929885 \h </w:instrText>
        </w:r>
        <w:r w:rsidR="00EA6ED1">
          <w:rPr>
            <w:noProof/>
            <w:webHidden/>
          </w:rPr>
        </w:r>
        <w:r w:rsidR="00EA6ED1">
          <w:rPr>
            <w:noProof/>
            <w:webHidden/>
          </w:rPr>
          <w:fldChar w:fldCharType="separate"/>
        </w:r>
        <w:r w:rsidR="00EA6ED1">
          <w:rPr>
            <w:noProof/>
            <w:webHidden/>
          </w:rPr>
          <w:t>20</w:t>
        </w:r>
        <w:r w:rsidR="00EA6ED1">
          <w:rPr>
            <w:noProof/>
            <w:webHidden/>
          </w:rPr>
          <w:fldChar w:fldCharType="end"/>
        </w:r>
      </w:hyperlink>
    </w:p>
    <w:p w14:paraId="7A53DADC" w14:textId="77777777" w:rsidR="00EA6ED1" w:rsidRDefault="00BC7895">
      <w:pPr>
        <w:pStyle w:val="TOC2"/>
        <w:rPr>
          <w:rFonts w:asciiTheme="minorHAnsi" w:eastAsiaTheme="minorEastAsia" w:hAnsiTheme="minorHAnsi" w:cstheme="minorBidi"/>
          <w:noProof/>
          <w:szCs w:val="22"/>
          <w:lang w:val="en-ZA" w:eastAsia="en-ZA"/>
        </w:rPr>
      </w:pPr>
      <w:hyperlink w:anchor="_Toc495929886" w:history="1">
        <w:r w:rsidR="00EA6ED1" w:rsidRPr="00BF31B8">
          <w:rPr>
            <w:rStyle w:val="Hyperlink"/>
            <w:noProof/>
            <w:lang w:val="en-ZA"/>
          </w:rPr>
          <w:t>Reading Strategies</w:t>
        </w:r>
        <w:r w:rsidR="00EA6ED1">
          <w:rPr>
            <w:noProof/>
            <w:webHidden/>
          </w:rPr>
          <w:tab/>
        </w:r>
        <w:r w:rsidR="00EA6ED1">
          <w:rPr>
            <w:noProof/>
            <w:webHidden/>
          </w:rPr>
          <w:fldChar w:fldCharType="begin"/>
        </w:r>
        <w:r w:rsidR="00EA6ED1">
          <w:rPr>
            <w:noProof/>
            <w:webHidden/>
          </w:rPr>
          <w:instrText xml:space="preserve"> PAGEREF _Toc495929886 \h </w:instrText>
        </w:r>
        <w:r w:rsidR="00EA6ED1">
          <w:rPr>
            <w:noProof/>
            <w:webHidden/>
          </w:rPr>
        </w:r>
        <w:r w:rsidR="00EA6ED1">
          <w:rPr>
            <w:noProof/>
            <w:webHidden/>
          </w:rPr>
          <w:fldChar w:fldCharType="separate"/>
        </w:r>
        <w:r w:rsidR="00EA6ED1">
          <w:rPr>
            <w:noProof/>
            <w:webHidden/>
          </w:rPr>
          <w:t>20</w:t>
        </w:r>
        <w:r w:rsidR="00EA6ED1">
          <w:rPr>
            <w:noProof/>
            <w:webHidden/>
          </w:rPr>
          <w:fldChar w:fldCharType="end"/>
        </w:r>
      </w:hyperlink>
    </w:p>
    <w:p w14:paraId="7E00264D"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887" w:history="1">
        <w:r w:rsidR="00EA6ED1" w:rsidRPr="00BF31B8">
          <w:rPr>
            <w:rStyle w:val="Hyperlink"/>
            <w:noProof/>
            <w:lang w:val="en-ZA"/>
          </w:rPr>
          <w:t>Skim</w:t>
        </w:r>
        <w:r w:rsidR="00EA6ED1">
          <w:rPr>
            <w:noProof/>
            <w:webHidden/>
          </w:rPr>
          <w:tab/>
        </w:r>
        <w:r w:rsidR="00EA6ED1">
          <w:rPr>
            <w:noProof/>
            <w:webHidden/>
          </w:rPr>
          <w:fldChar w:fldCharType="begin"/>
        </w:r>
        <w:r w:rsidR="00EA6ED1">
          <w:rPr>
            <w:noProof/>
            <w:webHidden/>
          </w:rPr>
          <w:instrText xml:space="preserve"> PAGEREF _Toc495929887 \h </w:instrText>
        </w:r>
        <w:r w:rsidR="00EA6ED1">
          <w:rPr>
            <w:noProof/>
            <w:webHidden/>
          </w:rPr>
        </w:r>
        <w:r w:rsidR="00EA6ED1">
          <w:rPr>
            <w:noProof/>
            <w:webHidden/>
          </w:rPr>
          <w:fldChar w:fldCharType="separate"/>
        </w:r>
        <w:r w:rsidR="00EA6ED1">
          <w:rPr>
            <w:noProof/>
            <w:webHidden/>
          </w:rPr>
          <w:t>20</w:t>
        </w:r>
        <w:r w:rsidR="00EA6ED1">
          <w:rPr>
            <w:noProof/>
            <w:webHidden/>
          </w:rPr>
          <w:fldChar w:fldCharType="end"/>
        </w:r>
      </w:hyperlink>
    </w:p>
    <w:p w14:paraId="66CA45E4"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888" w:history="1">
        <w:r w:rsidR="00EA6ED1" w:rsidRPr="00BF31B8">
          <w:rPr>
            <w:rStyle w:val="Hyperlink"/>
            <w:noProof/>
          </w:rPr>
          <w:t>Scan</w:t>
        </w:r>
        <w:r w:rsidR="00EA6ED1">
          <w:rPr>
            <w:noProof/>
            <w:webHidden/>
          </w:rPr>
          <w:tab/>
        </w:r>
        <w:r w:rsidR="00EA6ED1">
          <w:rPr>
            <w:noProof/>
            <w:webHidden/>
          </w:rPr>
          <w:fldChar w:fldCharType="begin"/>
        </w:r>
        <w:r w:rsidR="00EA6ED1">
          <w:rPr>
            <w:noProof/>
            <w:webHidden/>
          </w:rPr>
          <w:instrText xml:space="preserve"> PAGEREF _Toc495929888 \h </w:instrText>
        </w:r>
        <w:r w:rsidR="00EA6ED1">
          <w:rPr>
            <w:noProof/>
            <w:webHidden/>
          </w:rPr>
        </w:r>
        <w:r w:rsidR="00EA6ED1">
          <w:rPr>
            <w:noProof/>
            <w:webHidden/>
          </w:rPr>
          <w:fldChar w:fldCharType="separate"/>
        </w:r>
        <w:r w:rsidR="00EA6ED1">
          <w:rPr>
            <w:noProof/>
            <w:webHidden/>
          </w:rPr>
          <w:t>20</w:t>
        </w:r>
        <w:r w:rsidR="00EA6ED1">
          <w:rPr>
            <w:noProof/>
            <w:webHidden/>
          </w:rPr>
          <w:fldChar w:fldCharType="end"/>
        </w:r>
      </w:hyperlink>
    </w:p>
    <w:p w14:paraId="78E827A6"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889" w:history="1">
        <w:r w:rsidR="00EA6ED1" w:rsidRPr="00BF31B8">
          <w:rPr>
            <w:rStyle w:val="Hyperlink"/>
            <w:noProof/>
          </w:rPr>
          <w:t>Sift</w:t>
        </w:r>
        <w:r w:rsidR="00EA6ED1">
          <w:rPr>
            <w:noProof/>
            <w:webHidden/>
          </w:rPr>
          <w:tab/>
        </w:r>
        <w:r w:rsidR="00EA6ED1">
          <w:rPr>
            <w:noProof/>
            <w:webHidden/>
          </w:rPr>
          <w:fldChar w:fldCharType="begin"/>
        </w:r>
        <w:r w:rsidR="00EA6ED1">
          <w:rPr>
            <w:noProof/>
            <w:webHidden/>
          </w:rPr>
          <w:instrText xml:space="preserve"> PAGEREF _Toc495929889 \h </w:instrText>
        </w:r>
        <w:r w:rsidR="00EA6ED1">
          <w:rPr>
            <w:noProof/>
            <w:webHidden/>
          </w:rPr>
        </w:r>
        <w:r w:rsidR="00EA6ED1">
          <w:rPr>
            <w:noProof/>
            <w:webHidden/>
          </w:rPr>
          <w:fldChar w:fldCharType="separate"/>
        </w:r>
        <w:r w:rsidR="00EA6ED1">
          <w:rPr>
            <w:noProof/>
            <w:webHidden/>
          </w:rPr>
          <w:t>21</w:t>
        </w:r>
        <w:r w:rsidR="00EA6ED1">
          <w:rPr>
            <w:noProof/>
            <w:webHidden/>
          </w:rPr>
          <w:fldChar w:fldCharType="end"/>
        </w:r>
      </w:hyperlink>
    </w:p>
    <w:p w14:paraId="7D45F3C0"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890" w:history="1">
        <w:r w:rsidR="00EA6ED1" w:rsidRPr="00BF31B8">
          <w:rPr>
            <w:rStyle w:val="Hyperlink"/>
            <w:noProof/>
          </w:rPr>
          <w:t>Prediction</w:t>
        </w:r>
        <w:r w:rsidR="00EA6ED1">
          <w:rPr>
            <w:noProof/>
            <w:webHidden/>
          </w:rPr>
          <w:tab/>
        </w:r>
        <w:r w:rsidR="00EA6ED1">
          <w:rPr>
            <w:noProof/>
            <w:webHidden/>
          </w:rPr>
          <w:fldChar w:fldCharType="begin"/>
        </w:r>
        <w:r w:rsidR="00EA6ED1">
          <w:rPr>
            <w:noProof/>
            <w:webHidden/>
          </w:rPr>
          <w:instrText xml:space="preserve"> PAGEREF _Toc495929890 \h </w:instrText>
        </w:r>
        <w:r w:rsidR="00EA6ED1">
          <w:rPr>
            <w:noProof/>
            <w:webHidden/>
          </w:rPr>
        </w:r>
        <w:r w:rsidR="00EA6ED1">
          <w:rPr>
            <w:noProof/>
            <w:webHidden/>
          </w:rPr>
          <w:fldChar w:fldCharType="separate"/>
        </w:r>
        <w:r w:rsidR="00EA6ED1">
          <w:rPr>
            <w:noProof/>
            <w:webHidden/>
          </w:rPr>
          <w:t>21</w:t>
        </w:r>
        <w:r w:rsidR="00EA6ED1">
          <w:rPr>
            <w:noProof/>
            <w:webHidden/>
          </w:rPr>
          <w:fldChar w:fldCharType="end"/>
        </w:r>
      </w:hyperlink>
    </w:p>
    <w:p w14:paraId="7FA5150A"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891" w:history="1">
        <w:r w:rsidR="00EA6ED1" w:rsidRPr="00BF31B8">
          <w:rPr>
            <w:rStyle w:val="Hyperlink"/>
            <w:noProof/>
            <w:lang w:val="en-ZA"/>
          </w:rPr>
          <w:t>Re-Reading</w:t>
        </w:r>
        <w:r w:rsidR="00EA6ED1">
          <w:rPr>
            <w:noProof/>
            <w:webHidden/>
          </w:rPr>
          <w:tab/>
        </w:r>
        <w:r w:rsidR="00EA6ED1">
          <w:rPr>
            <w:noProof/>
            <w:webHidden/>
          </w:rPr>
          <w:fldChar w:fldCharType="begin"/>
        </w:r>
        <w:r w:rsidR="00EA6ED1">
          <w:rPr>
            <w:noProof/>
            <w:webHidden/>
          </w:rPr>
          <w:instrText xml:space="preserve"> PAGEREF _Toc495929891 \h </w:instrText>
        </w:r>
        <w:r w:rsidR="00EA6ED1">
          <w:rPr>
            <w:noProof/>
            <w:webHidden/>
          </w:rPr>
        </w:r>
        <w:r w:rsidR="00EA6ED1">
          <w:rPr>
            <w:noProof/>
            <w:webHidden/>
          </w:rPr>
          <w:fldChar w:fldCharType="separate"/>
        </w:r>
        <w:r w:rsidR="00EA6ED1">
          <w:rPr>
            <w:noProof/>
            <w:webHidden/>
          </w:rPr>
          <w:t>21</w:t>
        </w:r>
        <w:r w:rsidR="00EA6ED1">
          <w:rPr>
            <w:noProof/>
            <w:webHidden/>
          </w:rPr>
          <w:fldChar w:fldCharType="end"/>
        </w:r>
      </w:hyperlink>
    </w:p>
    <w:p w14:paraId="7B25306B"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892" w:history="1">
        <w:r w:rsidR="00EA6ED1" w:rsidRPr="00BF31B8">
          <w:rPr>
            <w:rStyle w:val="Hyperlink"/>
            <w:noProof/>
            <w:lang w:val="en-ZA"/>
          </w:rPr>
          <w:t>Pre reading</w:t>
        </w:r>
        <w:r w:rsidR="00EA6ED1">
          <w:rPr>
            <w:noProof/>
            <w:webHidden/>
          </w:rPr>
          <w:tab/>
        </w:r>
        <w:r w:rsidR="00EA6ED1">
          <w:rPr>
            <w:noProof/>
            <w:webHidden/>
          </w:rPr>
          <w:fldChar w:fldCharType="begin"/>
        </w:r>
        <w:r w:rsidR="00EA6ED1">
          <w:rPr>
            <w:noProof/>
            <w:webHidden/>
          </w:rPr>
          <w:instrText xml:space="preserve"> PAGEREF _Toc495929892 \h </w:instrText>
        </w:r>
        <w:r w:rsidR="00EA6ED1">
          <w:rPr>
            <w:noProof/>
            <w:webHidden/>
          </w:rPr>
        </w:r>
        <w:r w:rsidR="00EA6ED1">
          <w:rPr>
            <w:noProof/>
            <w:webHidden/>
          </w:rPr>
          <w:fldChar w:fldCharType="separate"/>
        </w:r>
        <w:r w:rsidR="00EA6ED1">
          <w:rPr>
            <w:noProof/>
            <w:webHidden/>
          </w:rPr>
          <w:t>21</w:t>
        </w:r>
        <w:r w:rsidR="00EA6ED1">
          <w:rPr>
            <w:noProof/>
            <w:webHidden/>
          </w:rPr>
          <w:fldChar w:fldCharType="end"/>
        </w:r>
      </w:hyperlink>
    </w:p>
    <w:p w14:paraId="5CBF6896"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893" w:history="1">
        <w:r w:rsidR="00EA6ED1" w:rsidRPr="00BF31B8">
          <w:rPr>
            <w:rStyle w:val="Hyperlink"/>
            <w:noProof/>
            <w:lang w:val="en-ZA"/>
          </w:rPr>
          <w:t>Highlighting</w:t>
        </w:r>
        <w:r w:rsidR="00EA6ED1">
          <w:rPr>
            <w:noProof/>
            <w:webHidden/>
          </w:rPr>
          <w:tab/>
        </w:r>
        <w:r w:rsidR="00EA6ED1">
          <w:rPr>
            <w:noProof/>
            <w:webHidden/>
          </w:rPr>
          <w:fldChar w:fldCharType="begin"/>
        </w:r>
        <w:r w:rsidR="00EA6ED1">
          <w:rPr>
            <w:noProof/>
            <w:webHidden/>
          </w:rPr>
          <w:instrText xml:space="preserve"> PAGEREF _Toc495929893 \h </w:instrText>
        </w:r>
        <w:r w:rsidR="00EA6ED1">
          <w:rPr>
            <w:noProof/>
            <w:webHidden/>
          </w:rPr>
        </w:r>
        <w:r w:rsidR="00EA6ED1">
          <w:rPr>
            <w:noProof/>
            <w:webHidden/>
          </w:rPr>
          <w:fldChar w:fldCharType="separate"/>
        </w:r>
        <w:r w:rsidR="00EA6ED1">
          <w:rPr>
            <w:noProof/>
            <w:webHidden/>
          </w:rPr>
          <w:t>21</w:t>
        </w:r>
        <w:r w:rsidR="00EA6ED1">
          <w:rPr>
            <w:noProof/>
            <w:webHidden/>
          </w:rPr>
          <w:fldChar w:fldCharType="end"/>
        </w:r>
      </w:hyperlink>
    </w:p>
    <w:p w14:paraId="361C3C1A"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894" w:history="1">
        <w:r w:rsidR="00EA6ED1" w:rsidRPr="00BF31B8">
          <w:rPr>
            <w:rStyle w:val="Hyperlink"/>
            <w:noProof/>
            <w:lang w:val="en-ZA"/>
          </w:rPr>
          <w:t>Retell And Summarise</w:t>
        </w:r>
        <w:r w:rsidR="00EA6ED1">
          <w:rPr>
            <w:noProof/>
            <w:webHidden/>
          </w:rPr>
          <w:tab/>
        </w:r>
        <w:r w:rsidR="00EA6ED1">
          <w:rPr>
            <w:noProof/>
            <w:webHidden/>
          </w:rPr>
          <w:fldChar w:fldCharType="begin"/>
        </w:r>
        <w:r w:rsidR="00EA6ED1">
          <w:rPr>
            <w:noProof/>
            <w:webHidden/>
          </w:rPr>
          <w:instrText xml:space="preserve"> PAGEREF _Toc495929894 \h </w:instrText>
        </w:r>
        <w:r w:rsidR="00EA6ED1">
          <w:rPr>
            <w:noProof/>
            <w:webHidden/>
          </w:rPr>
        </w:r>
        <w:r w:rsidR="00EA6ED1">
          <w:rPr>
            <w:noProof/>
            <w:webHidden/>
          </w:rPr>
          <w:fldChar w:fldCharType="separate"/>
        </w:r>
        <w:r w:rsidR="00EA6ED1">
          <w:rPr>
            <w:noProof/>
            <w:webHidden/>
          </w:rPr>
          <w:t>22</w:t>
        </w:r>
        <w:r w:rsidR="00EA6ED1">
          <w:rPr>
            <w:noProof/>
            <w:webHidden/>
          </w:rPr>
          <w:fldChar w:fldCharType="end"/>
        </w:r>
      </w:hyperlink>
    </w:p>
    <w:p w14:paraId="743A83B7" w14:textId="77777777" w:rsidR="00EA6ED1" w:rsidRDefault="00BC7895">
      <w:pPr>
        <w:pStyle w:val="TOC2"/>
        <w:rPr>
          <w:rFonts w:asciiTheme="minorHAnsi" w:eastAsiaTheme="minorEastAsia" w:hAnsiTheme="minorHAnsi" w:cstheme="minorBidi"/>
          <w:noProof/>
          <w:szCs w:val="22"/>
          <w:lang w:val="en-ZA" w:eastAsia="en-ZA"/>
        </w:rPr>
      </w:pPr>
      <w:hyperlink w:anchor="_Toc495929895" w:history="1">
        <w:r w:rsidR="00EA6ED1" w:rsidRPr="00BF31B8">
          <w:rPr>
            <w:rStyle w:val="Hyperlink"/>
            <w:noProof/>
            <w:lang w:val="en-ZA"/>
          </w:rPr>
          <w:t>Use Questions</w:t>
        </w:r>
        <w:r w:rsidR="00EA6ED1">
          <w:rPr>
            <w:noProof/>
            <w:webHidden/>
          </w:rPr>
          <w:tab/>
        </w:r>
        <w:r w:rsidR="00EA6ED1">
          <w:rPr>
            <w:noProof/>
            <w:webHidden/>
          </w:rPr>
          <w:fldChar w:fldCharType="begin"/>
        </w:r>
        <w:r w:rsidR="00EA6ED1">
          <w:rPr>
            <w:noProof/>
            <w:webHidden/>
          </w:rPr>
          <w:instrText xml:space="preserve"> PAGEREF _Toc495929895 \h </w:instrText>
        </w:r>
        <w:r w:rsidR="00EA6ED1">
          <w:rPr>
            <w:noProof/>
            <w:webHidden/>
          </w:rPr>
        </w:r>
        <w:r w:rsidR="00EA6ED1">
          <w:rPr>
            <w:noProof/>
            <w:webHidden/>
          </w:rPr>
          <w:fldChar w:fldCharType="separate"/>
        </w:r>
        <w:r w:rsidR="00EA6ED1">
          <w:rPr>
            <w:noProof/>
            <w:webHidden/>
          </w:rPr>
          <w:t>22</w:t>
        </w:r>
        <w:r w:rsidR="00EA6ED1">
          <w:rPr>
            <w:noProof/>
            <w:webHidden/>
          </w:rPr>
          <w:fldChar w:fldCharType="end"/>
        </w:r>
      </w:hyperlink>
    </w:p>
    <w:p w14:paraId="03DBEE42" w14:textId="77777777" w:rsidR="00EA6ED1" w:rsidRDefault="00BC7895">
      <w:pPr>
        <w:pStyle w:val="TOC2"/>
        <w:rPr>
          <w:rFonts w:asciiTheme="minorHAnsi" w:eastAsiaTheme="minorEastAsia" w:hAnsiTheme="minorHAnsi" w:cstheme="minorBidi"/>
          <w:noProof/>
          <w:szCs w:val="22"/>
          <w:lang w:val="en-ZA" w:eastAsia="en-ZA"/>
        </w:rPr>
      </w:pPr>
      <w:hyperlink w:anchor="_Toc495929896" w:history="1">
        <w:r w:rsidR="00EA6ED1" w:rsidRPr="00BF31B8">
          <w:rPr>
            <w:rStyle w:val="Hyperlink"/>
            <w:noProof/>
            <w:lang w:val="en-ZA"/>
          </w:rPr>
          <w:t>Research the information</w:t>
        </w:r>
        <w:r w:rsidR="00EA6ED1">
          <w:rPr>
            <w:noProof/>
            <w:webHidden/>
          </w:rPr>
          <w:tab/>
        </w:r>
        <w:r w:rsidR="00EA6ED1">
          <w:rPr>
            <w:noProof/>
            <w:webHidden/>
          </w:rPr>
          <w:fldChar w:fldCharType="begin"/>
        </w:r>
        <w:r w:rsidR="00EA6ED1">
          <w:rPr>
            <w:noProof/>
            <w:webHidden/>
          </w:rPr>
          <w:instrText xml:space="preserve"> PAGEREF _Toc495929896 \h </w:instrText>
        </w:r>
        <w:r w:rsidR="00EA6ED1">
          <w:rPr>
            <w:noProof/>
            <w:webHidden/>
          </w:rPr>
        </w:r>
        <w:r w:rsidR="00EA6ED1">
          <w:rPr>
            <w:noProof/>
            <w:webHidden/>
          </w:rPr>
          <w:fldChar w:fldCharType="separate"/>
        </w:r>
        <w:r w:rsidR="00EA6ED1">
          <w:rPr>
            <w:noProof/>
            <w:webHidden/>
          </w:rPr>
          <w:t>22</w:t>
        </w:r>
        <w:r w:rsidR="00EA6ED1">
          <w:rPr>
            <w:noProof/>
            <w:webHidden/>
          </w:rPr>
          <w:fldChar w:fldCharType="end"/>
        </w:r>
      </w:hyperlink>
    </w:p>
    <w:p w14:paraId="2750074F" w14:textId="77777777" w:rsidR="00EA6ED1" w:rsidRDefault="00BC7895">
      <w:pPr>
        <w:pStyle w:val="TOC2"/>
        <w:rPr>
          <w:rFonts w:asciiTheme="minorHAnsi" w:eastAsiaTheme="minorEastAsia" w:hAnsiTheme="minorHAnsi" w:cstheme="minorBidi"/>
          <w:noProof/>
          <w:szCs w:val="22"/>
          <w:lang w:val="en-ZA" w:eastAsia="en-ZA"/>
        </w:rPr>
      </w:pPr>
      <w:hyperlink w:anchor="_Toc495929897" w:history="1">
        <w:r w:rsidR="00EA6ED1" w:rsidRPr="00BF31B8">
          <w:rPr>
            <w:rStyle w:val="Hyperlink"/>
            <w:noProof/>
            <w:lang w:val="en-ZA"/>
          </w:rPr>
          <w:t>Record the information</w:t>
        </w:r>
        <w:r w:rsidR="00EA6ED1">
          <w:rPr>
            <w:noProof/>
            <w:webHidden/>
          </w:rPr>
          <w:tab/>
        </w:r>
        <w:r w:rsidR="00EA6ED1">
          <w:rPr>
            <w:noProof/>
            <w:webHidden/>
          </w:rPr>
          <w:fldChar w:fldCharType="begin"/>
        </w:r>
        <w:r w:rsidR="00EA6ED1">
          <w:rPr>
            <w:noProof/>
            <w:webHidden/>
          </w:rPr>
          <w:instrText xml:space="preserve"> PAGEREF _Toc495929897 \h </w:instrText>
        </w:r>
        <w:r w:rsidR="00EA6ED1">
          <w:rPr>
            <w:noProof/>
            <w:webHidden/>
          </w:rPr>
        </w:r>
        <w:r w:rsidR="00EA6ED1">
          <w:rPr>
            <w:noProof/>
            <w:webHidden/>
          </w:rPr>
          <w:fldChar w:fldCharType="separate"/>
        </w:r>
        <w:r w:rsidR="00EA6ED1">
          <w:rPr>
            <w:noProof/>
            <w:webHidden/>
          </w:rPr>
          <w:t>23</w:t>
        </w:r>
        <w:r w:rsidR="00EA6ED1">
          <w:rPr>
            <w:noProof/>
            <w:webHidden/>
          </w:rPr>
          <w:fldChar w:fldCharType="end"/>
        </w:r>
      </w:hyperlink>
    </w:p>
    <w:p w14:paraId="4435376B"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898" w:history="1">
        <w:r w:rsidR="00EA6ED1" w:rsidRPr="00BF31B8">
          <w:rPr>
            <w:rStyle w:val="Hyperlink"/>
            <w:noProof/>
          </w:rPr>
          <w:t>Sorting and categorizing</w:t>
        </w:r>
        <w:r w:rsidR="00EA6ED1">
          <w:rPr>
            <w:noProof/>
            <w:webHidden/>
          </w:rPr>
          <w:tab/>
        </w:r>
        <w:r w:rsidR="00EA6ED1">
          <w:rPr>
            <w:noProof/>
            <w:webHidden/>
          </w:rPr>
          <w:fldChar w:fldCharType="begin"/>
        </w:r>
        <w:r w:rsidR="00EA6ED1">
          <w:rPr>
            <w:noProof/>
            <w:webHidden/>
          </w:rPr>
          <w:instrText xml:space="preserve"> PAGEREF _Toc495929898 \h </w:instrText>
        </w:r>
        <w:r w:rsidR="00EA6ED1">
          <w:rPr>
            <w:noProof/>
            <w:webHidden/>
          </w:rPr>
        </w:r>
        <w:r w:rsidR="00EA6ED1">
          <w:rPr>
            <w:noProof/>
            <w:webHidden/>
          </w:rPr>
          <w:fldChar w:fldCharType="separate"/>
        </w:r>
        <w:r w:rsidR="00EA6ED1">
          <w:rPr>
            <w:noProof/>
            <w:webHidden/>
          </w:rPr>
          <w:t>23</w:t>
        </w:r>
        <w:r w:rsidR="00EA6ED1">
          <w:rPr>
            <w:noProof/>
            <w:webHidden/>
          </w:rPr>
          <w:fldChar w:fldCharType="end"/>
        </w:r>
      </w:hyperlink>
    </w:p>
    <w:p w14:paraId="489BD5EB"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899" w:history="1">
        <w:r w:rsidR="00EA6ED1" w:rsidRPr="00BF31B8">
          <w:rPr>
            <w:rStyle w:val="Hyperlink"/>
            <w:noProof/>
            <w:lang w:val="en-ZA"/>
          </w:rPr>
          <w:t>Sifting for Relevance</w:t>
        </w:r>
        <w:r w:rsidR="00EA6ED1">
          <w:rPr>
            <w:noProof/>
            <w:webHidden/>
          </w:rPr>
          <w:tab/>
        </w:r>
        <w:r w:rsidR="00EA6ED1">
          <w:rPr>
            <w:noProof/>
            <w:webHidden/>
          </w:rPr>
          <w:fldChar w:fldCharType="begin"/>
        </w:r>
        <w:r w:rsidR="00EA6ED1">
          <w:rPr>
            <w:noProof/>
            <w:webHidden/>
          </w:rPr>
          <w:instrText xml:space="preserve"> PAGEREF _Toc495929899 \h </w:instrText>
        </w:r>
        <w:r w:rsidR="00EA6ED1">
          <w:rPr>
            <w:noProof/>
            <w:webHidden/>
          </w:rPr>
        </w:r>
        <w:r w:rsidR="00EA6ED1">
          <w:rPr>
            <w:noProof/>
            <w:webHidden/>
          </w:rPr>
          <w:fldChar w:fldCharType="separate"/>
        </w:r>
        <w:r w:rsidR="00EA6ED1">
          <w:rPr>
            <w:noProof/>
            <w:webHidden/>
          </w:rPr>
          <w:t>23</w:t>
        </w:r>
        <w:r w:rsidR="00EA6ED1">
          <w:rPr>
            <w:noProof/>
            <w:webHidden/>
          </w:rPr>
          <w:fldChar w:fldCharType="end"/>
        </w:r>
      </w:hyperlink>
    </w:p>
    <w:p w14:paraId="1D6A6E3E"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00" w:history="1">
        <w:r w:rsidR="00EA6ED1" w:rsidRPr="00BF31B8">
          <w:rPr>
            <w:rStyle w:val="Hyperlink"/>
            <w:noProof/>
            <w:lang w:val="en-ZA"/>
          </w:rPr>
          <w:t>Validity and Reliability</w:t>
        </w:r>
        <w:r w:rsidR="00EA6ED1">
          <w:rPr>
            <w:noProof/>
            <w:webHidden/>
          </w:rPr>
          <w:tab/>
        </w:r>
        <w:r w:rsidR="00EA6ED1">
          <w:rPr>
            <w:noProof/>
            <w:webHidden/>
          </w:rPr>
          <w:fldChar w:fldCharType="begin"/>
        </w:r>
        <w:r w:rsidR="00EA6ED1">
          <w:rPr>
            <w:noProof/>
            <w:webHidden/>
          </w:rPr>
          <w:instrText xml:space="preserve"> PAGEREF _Toc495929900 \h </w:instrText>
        </w:r>
        <w:r w:rsidR="00EA6ED1">
          <w:rPr>
            <w:noProof/>
            <w:webHidden/>
          </w:rPr>
        </w:r>
        <w:r w:rsidR="00EA6ED1">
          <w:rPr>
            <w:noProof/>
            <w:webHidden/>
          </w:rPr>
          <w:fldChar w:fldCharType="separate"/>
        </w:r>
        <w:r w:rsidR="00EA6ED1">
          <w:rPr>
            <w:noProof/>
            <w:webHidden/>
          </w:rPr>
          <w:t>23</w:t>
        </w:r>
        <w:r w:rsidR="00EA6ED1">
          <w:rPr>
            <w:noProof/>
            <w:webHidden/>
          </w:rPr>
          <w:fldChar w:fldCharType="end"/>
        </w:r>
      </w:hyperlink>
    </w:p>
    <w:p w14:paraId="1713FA25" w14:textId="77777777" w:rsidR="00EA6ED1" w:rsidRDefault="00BC7895">
      <w:pPr>
        <w:pStyle w:val="TOC2"/>
        <w:rPr>
          <w:rFonts w:asciiTheme="minorHAnsi" w:eastAsiaTheme="minorEastAsia" w:hAnsiTheme="minorHAnsi" w:cstheme="minorBidi"/>
          <w:noProof/>
          <w:szCs w:val="22"/>
          <w:lang w:val="en-ZA" w:eastAsia="en-ZA"/>
        </w:rPr>
      </w:pPr>
      <w:hyperlink w:anchor="_Toc495929901" w:history="1">
        <w:r w:rsidR="00EA6ED1" w:rsidRPr="00BF31B8">
          <w:rPr>
            <w:rStyle w:val="Hyperlink"/>
            <w:noProof/>
            <w:lang w:val="en-ZA"/>
          </w:rPr>
          <w:t>Aids for recording information</w:t>
        </w:r>
        <w:r w:rsidR="00EA6ED1">
          <w:rPr>
            <w:noProof/>
            <w:webHidden/>
          </w:rPr>
          <w:tab/>
        </w:r>
        <w:r w:rsidR="00EA6ED1">
          <w:rPr>
            <w:noProof/>
            <w:webHidden/>
          </w:rPr>
          <w:fldChar w:fldCharType="begin"/>
        </w:r>
        <w:r w:rsidR="00EA6ED1">
          <w:rPr>
            <w:noProof/>
            <w:webHidden/>
          </w:rPr>
          <w:instrText xml:space="preserve"> PAGEREF _Toc495929901 \h </w:instrText>
        </w:r>
        <w:r w:rsidR="00EA6ED1">
          <w:rPr>
            <w:noProof/>
            <w:webHidden/>
          </w:rPr>
        </w:r>
        <w:r w:rsidR="00EA6ED1">
          <w:rPr>
            <w:noProof/>
            <w:webHidden/>
          </w:rPr>
          <w:fldChar w:fldCharType="separate"/>
        </w:r>
        <w:r w:rsidR="00EA6ED1">
          <w:rPr>
            <w:noProof/>
            <w:webHidden/>
          </w:rPr>
          <w:t>24</w:t>
        </w:r>
        <w:r w:rsidR="00EA6ED1">
          <w:rPr>
            <w:noProof/>
            <w:webHidden/>
          </w:rPr>
          <w:fldChar w:fldCharType="end"/>
        </w:r>
      </w:hyperlink>
    </w:p>
    <w:p w14:paraId="74702B10"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02" w:history="1">
        <w:r w:rsidR="00EA6ED1" w:rsidRPr="00BF31B8">
          <w:rPr>
            <w:rStyle w:val="Hyperlink"/>
            <w:noProof/>
            <w:lang w:val="en-ZA"/>
          </w:rPr>
          <w:t>Summaries</w:t>
        </w:r>
        <w:r w:rsidR="00EA6ED1">
          <w:rPr>
            <w:noProof/>
            <w:webHidden/>
          </w:rPr>
          <w:tab/>
        </w:r>
        <w:r w:rsidR="00EA6ED1">
          <w:rPr>
            <w:noProof/>
            <w:webHidden/>
          </w:rPr>
          <w:fldChar w:fldCharType="begin"/>
        </w:r>
        <w:r w:rsidR="00EA6ED1">
          <w:rPr>
            <w:noProof/>
            <w:webHidden/>
          </w:rPr>
          <w:instrText xml:space="preserve"> PAGEREF _Toc495929902 \h </w:instrText>
        </w:r>
        <w:r w:rsidR="00EA6ED1">
          <w:rPr>
            <w:noProof/>
            <w:webHidden/>
          </w:rPr>
        </w:r>
        <w:r w:rsidR="00EA6ED1">
          <w:rPr>
            <w:noProof/>
            <w:webHidden/>
          </w:rPr>
          <w:fldChar w:fldCharType="separate"/>
        </w:r>
        <w:r w:rsidR="00EA6ED1">
          <w:rPr>
            <w:noProof/>
            <w:webHidden/>
          </w:rPr>
          <w:t>24</w:t>
        </w:r>
        <w:r w:rsidR="00EA6ED1">
          <w:rPr>
            <w:noProof/>
            <w:webHidden/>
          </w:rPr>
          <w:fldChar w:fldCharType="end"/>
        </w:r>
      </w:hyperlink>
    </w:p>
    <w:p w14:paraId="0E310BE9"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03" w:history="1">
        <w:r w:rsidR="00EA6ED1" w:rsidRPr="00BF31B8">
          <w:rPr>
            <w:rStyle w:val="Hyperlink"/>
            <w:noProof/>
          </w:rPr>
          <w:t>Paraphrasing</w:t>
        </w:r>
        <w:r w:rsidR="00EA6ED1">
          <w:rPr>
            <w:noProof/>
            <w:webHidden/>
          </w:rPr>
          <w:tab/>
        </w:r>
        <w:r w:rsidR="00EA6ED1">
          <w:rPr>
            <w:noProof/>
            <w:webHidden/>
          </w:rPr>
          <w:fldChar w:fldCharType="begin"/>
        </w:r>
        <w:r w:rsidR="00EA6ED1">
          <w:rPr>
            <w:noProof/>
            <w:webHidden/>
          </w:rPr>
          <w:instrText xml:space="preserve"> PAGEREF _Toc495929903 \h </w:instrText>
        </w:r>
        <w:r w:rsidR="00EA6ED1">
          <w:rPr>
            <w:noProof/>
            <w:webHidden/>
          </w:rPr>
        </w:r>
        <w:r w:rsidR="00EA6ED1">
          <w:rPr>
            <w:noProof/>
            <w:webHidden/>
          </w:rPr>
          <w:fldChar w:fldCharType="separate"/>
        </w:r>
        <w:r w:rsidR="00EA6ED1">
          <w:rPr>
            <w:noProof/>
            <w:webHidden/>
          </w:rPr>
          <w:t>25</w:t>
        </w:r>
        <w:r w:rsidR="00EA6ED1">
          <w:rPr>
            <w:noProof/>
            <w:webHidden/>
          </w:rPr>
          <w:fldChar w:fldCharType="end"/>
        </w:r>
      </w:hyperlink>
    </w:p>
    <w:p w14:paraId="0AA2B04E"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04" w:history="1">
        <w:r w:rsidR="00EA6ED1" w:rsidRPr="00BF31B8">
          <w:rPr>
            <w:rStyle w:val="Hyperlink"/>
            <w:noProof/>
          </w:rPr>
          <w:t>Point Form</w:t>
        </w:r>
        <w:r w:rsidR="00EA6ED1">
          <w:rPr>
            <w:noProof/>
            <w:webHidden/>
          </w:rPr>
          <w:tab/>
        </w:r>
        <w:r w:rsidR="00EA6ED1">
          <w:rPr>
            <w:noProof/>
            <w:webHidden/>
          </w:rPr>
          <w:fldChar w:fldCharType="begin"/>
        </w:r>
        <w:r w:rsidR="00EA6ED1">
          <w:rPr>
            <w:noProof/>
            <w:webHidden/>
          </w:rPr>
          <w:instrText xml:space="preserve"> PAGEREF _Toc495929904 \h </w:instrText>
        </w:r>
        <w:r w:rsidR="00EA6ED1">
          <w:rPr>
            <w:noProof/>
            <w:webHidden/>
          </w:rPr>
        </w:r>
        <w:r w:rsidR="00EA6ED1">
          <w:rPr>
            <w:noProof/>
            <w:webHidden/>
          </w:rPr>
          <w:fldChar w:fldCharType="separate"/>
        </w:r>
        <w:r w:rsidR="00EA6ED1">
          <w:rPr>
            <w:noProof/>
            <w:webHidden/>
          </w:rPr>
          <w:t>25</w:t>
        </w:r>
        <w:r w:rsidR="00EA6ED1">
          <w:rPr>
            <w:noProof/>
            <w:webHidden/>
          </w:rPr>
          <w:fldChar w:fldCharType="end"/>
        </w:r>
      </w:hyperlink>
    </w:p>
    <w:p w14:paraId="1E525ED4"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05" w:history="1">
        <w:r w:rsidR="00EA6ED1" w:rsidRPr="00BF31B8">
          <w:rPr>
            <w:rStyle w:val="Hyperlink"/>
            <w:noProof/>
          </w:rPr>
          <w:t>Mind-map</w:t>
        </w:r>
        <w:r w:rsidR="00EA6ED1">
          <w:rPr>
            <w:noProof/>
            <w:webHidden/>
          </w:rPr>
          <w:tab/>
        </w:r>
        <w:r w:rsidR="00EA6ED1">
          <w:rPr>
            <w:noProof/>
            <w:webHidden/>
          </w:rPr>
          <w:fldChar w:fldCharType="begin"/>
        </w:r>
        <w:r w:rsidR="00EA6ED1">
          <w:rPr>
            <w:noProof/>
            <w:webHidden/>
          </w:rPr>
          <w:instrText xml:space="preserve"> PAGEREF _Toc495929905 \h </w:instrText>
        </w:r>
        <w:r w:rsidR="00EA6ED1">
          <w:rPr>
            <w:noProof/>
            <w:webHidden/>
          </w:rPr>
        </w:r>
        <w:r w:rsidR="00EA6ED1">
          <w:rPr>
            <w:noProof/>
            <w:webHidden/>
          </w:rPr>
          <w:fldChar w:fldCharType="separate"/>
        </w:r>
        <w:r w:rsidR="00EA6ED1">
          <w:rPr>
            <w:noProof/>
            <w:webHidden/>
          </w:rPr>
          <w:t>25</w:t>
        </w:r>
        <w:r w:rsidR="00EA6ED1">
          <w:rPr>
            <w:noProof/>
            <w:webHidden/>
          </w:rPr>
          <w:fldChar w:fldCharType="end"/>
        </w:r>
      </w:hyperlink>
    </w:p>
    <w:p w14:paraId="590CB139"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06" w:history="1">
        <w:r w:rsidR="00EA6ED1" w:rsidRPr="00BF31B8">
          <w:rPr>
            <w:rStyle w:val="Hyperlink"/>
            <w:noProof/>
            <w:lang w:val="en-ZA"/>
          </w:rPr>
          <w:t>Notes</w:t>
        </w:r>
        <w:r w:rsidR="00EA6ED1">
          <w:rPr>
            <w:noProof/>
            <w:webHidden/>
          </w:rPr>
          <w:tab/>
        </w:r>
        <w:r w:rsidR="00EA6ED1">
          <w:rPr>
            <w:noProof/>
            <w:webHidden/>
          </w:rPr>
          <w:fldChar w:fldCharType="begin"/>
        </w:r>
        <w:r w:rsidR="00EA6ED1">
          <w:rPr>
            <w:noProof/>
            <w:webHidden/>
          </w:rPr>
          <w:instrText xml:space="preserve"> PAGEREF _Toc495929906 \h </w:instrText>
        </w:r>
        <w:r w:rsidR="00EA6ED1">
          <w:rPr>
            <w:noProof/>
            <w:webHidden/>
          </w:rPr>
        </w:r>
        <w:r w:rsidR="00EA6ED1">
          <w:rPr>
            <w:noProof/>
            <w:webHidden/>
          </w:rPr>
          <w:fldChar w:fldCharType="separate"/>
        </w:r>
        <w:r w:rsidR="00EA6ED1">
          <w:rPr>
            <w:noProof/>
            <w:webHidden/>
          </w:rPr>
          <w:t>28</w:t>
        </w:r>
        <w:r w:rsidR="00EA6ED1">
          <w:rPr>
            <w:noProof/>
            <w:webHidden/>
          </w:rPr>
          <w:fldChar w:fldCharType="end"/>
        </w:r>
      </w:hyperlink>
    </w:p>
    <w:p w14:paraId="56F7B91D"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07" w:history="1">
        <w:r w:rsidR="00EA6ED1" w:rsidRPr="00BF31B8">
          <w:rPr>
            <w:rStyle w:val="Hyperlink"/>
            <w:noProof/>
            <w:lang w:val="en-ZA"/>
          </w:rPr>
          <w:t>Annotations</w:t>
        </w:r>
        <w:r w:rsidR="00EA6ED1">
          <w:rPr>
            <w:noProof/>
            <w:webHidden/>
          </w:rPr>
          <w:tab/>
        </w:r>
        <w:r w:rsidR="00EA6ED1">
          <w:rPr>
            <w:noProof/>
            <w:webHidden/>
          </w:rPr>
          <w:fldChar w:fldCharType="begin"/>
        </w:r>
        <w:r w:rsidR="00EA6ED1">
          <w:rPr>
            <w:noProof/>
            <w:webHidden/>
          </w:rPr>
          <w:instrText xml:space="preserve"> PAGEREF _Toc495929907 \h </w:instrText>
        </w:r>
        <w:r w:rsidR="00EA6ED1">
          <w:rPr>
            <w:noProof/>
            <w:webHidden/>
          </w:rPr>
        </w:r>
        <w:r w:rsidR="00EA6ED1">
          <w:rPr>
            <w:noProof/>
            <w:webHidden/>
          </w:rPr>
          <w:fldChar w:fldCharType="separate"/>
        </w:r>
        <w:r w:rsidR="00EA6ED1">
          <w:rPr>
            <w:noProof/>
            <w:webHidden/>
          </w:rPr>
          <w:t>28</w:t>
        </w:r>
        <w:r w:rsidR="00EA6ED1">
          <w:rPr>
            <w:noProof/>
            <w:webHidden/>
          </w:rPr>
          <w:fldChar w:fldCharType="end"/>
        </w:r>
      </w:hyperlink>
    </w:p>
    <w:p w14:paraId="78856C77"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08" w:history="1">
        <w:r w:rsidR="00EA6ED1" w:rsidRPr="00BF31B8">
          <w:rPr>
            <w:rStyle w:val="Hyperlink"/>
            <w:noProof/>
            <w:lang w:val="en-ZA"/>
          </w:rPr>
          <w:t>Diagram</w:t>
        </w:r>
        <w:r w:rsidR="00EA6ED1">
          <w:rPr>
            <w:noProof/>
            <w:webHidden/>
          </w:rPr>
          <w:tab/>
        </w:r>
        <w:r w:rsidR="00EA6ED1">
          <w:rPr>
            <w:noProof/>
            <w:webHidden/>
          </w:rPr>
          <w:fldChar w:fldCharType="begin"/>
        </w:r>
        <w:r w:rsidR="00EA6ED1">
          <w:rPr>
            <w:noProof/>
            <w:webHidden/>
          </w:rPr>
          <w:instrText xml:space="preserve"> PAGEREF _Toc495929908 \h </w:instrText>
        </w:r>
        <w:r w:rsidR="00EA6ED1">
          <w:rPr>
            <w:noProof/>
            <w:webHidden/>
          </w:rPr>
        </w:r>
        <w:r w:rsidR="00EA6ED1">
          <w:rPr>
            <w:noProof/>
            <w:webHidden/>
          </w:rPr>
          <w:fldChar w:fldCharType="separate"/>
        </w:r>
        <w:r w:rsidR="00EA6ED1">
          <w:rPr>
            <w:noProof/>
            <w:webHidden/>
          </w:rPr>
          <w:t>28</w:t>
        </w:r>
        <w:r w:rsidR="00EA6ED1">
          <w:rPr>
            <w:noProof/>
            <w:webHidden/>
          </w:rPr>
          <w:fldChar w:fldCharType="end"/>
        </w:r>
      </w:hyperlink>
    </w:p>
    <w:p w14:paraId="319F16C1"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09" w:history="1">
        <w:r w:rsidR="00EA6ED1" w:rsidRPr="00BF31B8">
          <w:rPr>
            <w:rStyle w:val="Hyperlink"/>
            <w:noProof/>
            <w:lang w:val="en-ZA"/>
          </w:rPr>
          <w:t>Tree Diagram</w:t>
        </w:r>
        <w:r w:rsidR="00EA6ED1">
          <w:rPr>
            <w:noProof/>
            <w:webHidden/>
          </w:rPr>
          <w:tab/>
        </w:r>
        <w:r w:rsidR="00EA6ED1">
          <w:rPr>
            <w:noProof/>
            <w:webHidden/>
          </w:rPr>
          <w:fldChar w:fldCharType="begin"/>
        </w:r>
        <w:r w:rsidR="00EA6ED1">
          <w:rPr>
            <w:noProof/>
            <w:webHidden/>
          </w:rPr>
          <w:instrText xml:space="preserve"> PAGEREF _Toc495929909 \h </w:instrText>
        </w:r>
        <w:r w:rsidR="00EA6ED1">
          <w:rPr>
            <w:noProof/>
            <w:webHidden/>
          </w:rPr>
        </w:r>
        <w:r w:rsidR="00EA6ED1">
          <w:rPr>
            <w:noProof/>
            <w:webHidden/>
          </w:rPr>
          <w:fldChar w:fldCharType="separate"/>
        </w:r>
        <w:r w:rsidR="00EA6ED1">
          <w:rPr>
            <w:noProof/>
            <w:webHidden/>
          </w:rPr>
          <w:t>28</w:t>
        </w:r>
        <w:r w:rsidR="00EA6ED1">
          <w:rPr>
            <w:noProof/>
            <w:webHidden/>
          </w:rPr>
          <w:fldChar w:fldCharType="end"/>
        </w:r>
      </w:hyperlink>
    </w:p>
    <w:p w14:paraId="3F38B7F7"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10" w:history="1">
        <w:r w:rsidR="00EA6ED1" w:rsidRPr="00BF31B8">
          <w:rPr>
            <w:rStyle w:val="Hyperlink"/>
            <w:noProof/>
            <w:lang w:val="en-ZA"/>
          </w:rPr>
          <w:t>Cause and effect diagrams</w:t>
        </w:r>
        <w:r w:rsidR="00EA6ED1">
          <w:rPr>
            <w:noProof/>
            <w:webHidden/>
          </w:rPr>
          <w:tab/>
        </w:r>
        <w:r w:rsidR="00EA6ED1">
          <w:rPr>
            <w:noProof/>
            <w:webHidden/>
          </w:rPr>
          <w:fldChar w:fldCharType="begin"/>
        </w:r>
        <w:r w:rsidR="00EA6ED1">
          <w:rPr>
            <w:noProof/>
            <w:webHidden/>
          </w:rPr>
          <w:instrText xml:space="preserve"> PAGEREF _Toc495929910 \h </w:instrText>
        </w:r>
        <w:r w:rsidR="00EA6ED1">
          <w:rPr>
            <w:noProof/>
            <w:webHidden/>
          </w:rPr>
        </w:r>
        <w:r w:rsidR="00EA6ED1">
          <w:rPr>
            <w:noProof/>
            <w:webHidden/>
          </w:rPr>
          <w:fldChar w:fldCharType="separate"/>
        </w:r>
        <w:r w:rsidR="00EA6ED1">
          <w:rPr>
            <w:noProof/>
            <w:webHidden/>
          </w:rPr>
          <w:t>30</w:t>
        </w:r>
        <w:r w:rsidR="00EA6ED1">
          <w:rPr>
            <w:noProof/>
            <w:webHidden/>
          </w:rPr>
          <w:fldChar w:fldCharType="end"/>
        </w:r>
      </w:hyperlink>
    </w:p>
    <w:p w14:paraId="7DF64E00"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11" w:history="1">
        <w:r w:rsidR="00EA6ED1" w:rsidRPr="00BF31B8">
          <w:rPr>
            <w:rStyle w:val="Hyperlink"/>
            <w:noProof/>
            <w:lang w:val="en-ZA"/>
          </w:rPr>
          <w:t>Timelines</w:t>
        </w:r>
        <w:r w:rsidR="00EA6ED1">
          <w:rPr>
            <w:noProof/>
            <w:webHidden/>
          </w:rPr>
          <w:tab/>
        </w:r>
        <w:r w:rsidR="00EA6ED1">
          <w:rPr>
            <w:noProof/>
            <w:webHidden/>
          </w:rPr>
          <w:fldChar w:fldCharType="begin"/>
        </w:r>
        <w:r w:rsidR="00EA6ED1">
          <w:rPr>
            <w:noProof/>
            <w:webHidden/>
          </w:rPr>
          <w:instrText xml:space="preserve"> PAGEREF _Toc495929911 \h </w:instrText>
        </w:r>
        <w:r w:rsidR="00EA6ED1">
          <w:rPr>
            <w:noProof/>
            <w:webHidden/>
          </w:rPr>
        </w:r>
        <w:r w:rsidR="00EA6ED1">
          <w:rPr>
            <w:noProof/>
            <w:webHidden/>
          </w:rPr>
          <w:fldChar w:fldCharType="separate"/>
        </w:r>
        <w:r w:rsidR="00EA6ED1">
          <w:rPr>
            <w:noProof/>
            <w:webHidden/>
          </w:rPr>
          <w:t>32</w:t>
        </w:r>
        <w:r w:rsidR="00EA6ED1">
          <w:rPr>
            <w:noProof/>
            <w:webHidden/>
          </w:rPr>
          <w:fldChar w:fldCharType="end"/>
        </w:r>
      </w:hyperlink>
    </w:p>
    <w:p w14:paraId="6D1B5CF2"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12" w:history="1">
        <w:r w:rsidR="00EA6ED1" w:rsidRPr="00BF31B8">
          <w:rPr>
            <w:rStyle w:val="Hyperlink"/>
            <w:noProof/>
            <w:lang w:val="en-ZA"/>
          </w:rPr>
          <w:t>Flow chart</w:t>
        </w:r>
        <w:r w:rsidR="00EA6ED1">
          <w:rPr>
            <w:noProof/>
            <w:webHidden/>
          </w:rPr>
          <w:tab/>
        </w:r>
        <w:r w:rsidR="00EA6ED1">
          <w:rPr>
            <w:noProof/>
            <w:webHidden/>
          </w:rPr>
          <w:fldChar w:fldCharType="begin"/>
        </w:r>
        <w:r w:rsidR="00EA6ED1">
          <w:rPr>
            <w:noProof/>
            <w:webHidden/>
          </w:rPr>
          <w:instrText xml:space="preserve"> PAGEREF _Toc495929912 \h </w:instrText>
        </w:r>
        <w:r w:rsidR="00EA6ED1">
          <w:rPr>
            <w:noProof/>
            <w:webHidden/>
          </w:rPr>
        </w:r>
        <w:r w:rsidR="00EA6ED1">
          <w:rPr>
            <w:noProof/>
            <w:webHidden/>
          </w:rPr>
          <w:fldChar w:fldCharType="separate"/>
        </w:r>
        <w:r w:rsidR="00EA6ED1">
          <w:rPr>
            <w:noProof/>
            <w:webHidden/>
          </w:rPr>
          <w:t>33</w:t>
        </w:r>
        <w:r w:rsidR="00EA6ED1">
          <w:rPr>
            <w:noProof/>
            <w:webHidden/>
          </w:rPr>
          <w:fldChar w:fldCharType="end"/>
        </w:r>
      </w:hyperlink>
    </w:p>
    <w:p w14:paraId="4DC98EFF"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13" w:history="1">
        <w:r w:rsidR="00EA6ED1" w:rsidRPr="00BF31B8">
          <w:rPr>
            <w:rStyle w:val="Hyperlink"/>
            <w:noProof/>
            <w:lang w:val="en-ZA"/>
          </w:rPr>
          <w:t>Venn diagram</w:t>
        </w:r>
        <w:r w:rsidR="00EA6ED1">
          <w:rPr>
            <w:noProof/>
            <w:webHidden/>
          </w:rPr>
          <w:tab/>
        </w:r>
        <w:r w:rsidR="00EA6ED1">
          <w:rPr>
            <w:noProof/>
            <w:webHidden/>
          </w:rPr>
          <w:fldChar w:fldCharType="begin"/>
        </w:r>
        <w:r w:rsidR="00EA6ED1">
          <w:rPr>
            <w:noProof/>
            <w:webHidden/>
          </w:rPr>
          <w:instrText xml:space="preserve"> PAGEREF _Toc495929913 \h </w:instrText>
        </w:r>
        <w:r w:rsidR="00EA6ED1">
          <w:rPr>
            <w:noProof/>
            <w:webHidden/>
          </w:rPr>
        </w:r>
        <w:r w:rsidR="00EA6ED1">
          <w:rPr>
            <w:noProof/>
            <w:webHidden/>
          </w:rPr>
          <w:fldChar w:fldCharType="separate"/>
        </w:r>
        <w:r w:rsidR="00EA6ED1">
          <w:rPr>
            <w:noProof/>
            <w:webHidden/>
          </w:rPr>
          <w:t>34</w:t>
        </w:r>
        <w:r w:rsidR="00EA6ED1">
          <w:rPr>
            <w:noProof/>
            <w:webHidden/>
          </w:rPr>
          <w:fldChar w:fldCharType="end"/>
        </w:r>
      </w:hyperlink>
    </w:p>
    <w:p w14:paraId="487FB9CF"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14" w:history="1">
        <w:r w:rsidR="00EA6ED1" w:rsidRPr="00BF31B8">
          <w:rPr>
            <w:rStyle w:val="Hyperlink"/>
            <w:noProof/>
            <w:lang w:val="en-ZA"/>
          </w:rPr>
          <w:t>Pie chart</w:t>
        </w:r>
        <w:r w:rsidR="00EA6ED1">
          <w:rPr>
            <w:noProof/>
            <w:webHidden/>
          </w:rPr>
          <w:tab/>
        </w:r>
        <w:r w:rsidR="00EA6ED1">
          <w:rPr>
            <w:noProof/>
            <w:webHidden/>
          </w:rPr>
          <w:fldChar w:fldCharType="begin"/>
        </w:r>
        <w:r w:rsidR="00EA6ED1">
          <w:rPr>
            <w:noProof/>
            <w:webHidden/>
          </w:rPr>
          <w:instrText xml:space="preserve"> PAGEREF _Toc495929914 \h </w:instrText>
        </w:r>
        <w:r w:rsidR="00EA6ED1">
          <w:rPr>
            <w:noProof/>
            <w:webHidden/>
          </w:rPr>
        </w:r>
        <w:r w:rsidR="00EA6ED1">
          <w:rPr>
            <w:noProof/>
            <w:webHidden/>
          </w:rPr>
          <w:fldChar w:fldCharType="separate"/>
        </w:r>
        <w:r w:rsidR="00EA6ED1">
          <w:rPr>
            <w:noProof/>
            <w:webHidden/>
          </w:rPr>
          <w:t>34</w:t>
        </w:r>
        <w:r w:rsidR="00EA6ED1">
          <w:rPr>
            <w:noProof/>
            <w:webHidden/>
          </w:rPr>
          <w:fldChar w:fldCharType="end"/>
        </w:r>
      </w:hyperlink>
    </w:p>
    <w:p w14:paraId="670806A0"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15" w:history="1">
        <w:r w:rsidR="00EA6ED1" w:rsidRPr="00BF31B8">
          <w:rPr>
            <w:rStyle w:val="Hyperlink"/>
            <w:bCs/>
            <w:smallCaps/>
            <w:noProof/>
            <w:spacing w:val="5"/>
            <w:lang w:val="en-ZA"/>
          </w:rPr>
          <w:t>Bar graph</w:t>
        </w:r>
        <w:r w:rsidR="00EA6ED1">
          <w:rPr>
            <w:noProof/>
            <w:webHidden/>
          </w:rPr>
          <w:tab/>
        </w:r>
        <w:r w:rsidR="00EA6ED1">
          <w:rPr>
            <w:noProof/>
            <w:webHidden/>
          </w:rPr>
          <w:fldChar w:fldCharType="begin"/>
        </w:r>
        <w:r w:rsidR="00EA6ED1">
          <w:rPr>
            <w:noProof/>
            <w:webHidden/>
          </w:rPr>
          <w:instrText xml:space="preserve"> PAGEREF _Toc495929915 \h </w:instrText>
        </w:r>
        <w:r w:rsidR="00EA6ED1">
          <w:rPr>
            <w:noProof/>
            <w:webHidden/>
          </w:rPr>
        </w:r>
        <w:r w:rsidR="00EA6ED1">
          <w:rPr>
            <w:noProof/>
            <w:webHidden/>
          </w:rPr>
          <w:fldChar w:fldCharType="separate"/>
        </w:r>
        <w:r w:rsidR="00EA6ED1">
          <w:rPr>
            <w:noProof/>
            <w:webHidden/>
          </w:rPr>
          <w:t>35</w:t>
        </w:r>
        <w:r w:rsidR="00EA6ED1">
          <w:rPr>
            <w:noProof/>
            <w:webHidden/>
          </w:rPr>
          <w:fldChar w:fldCharType="end"/>
        </w:r>
      </w:hyperlink>
    </w:p>
    <w:p w14:paraId="39F30C74" w14:textId="77777777" w:rsidR="00EA6ED1" w:rsidRDefault="00BC7895">
      <w:pPr>
        <w:pStyle w:val="TOC2"/>
        <w:rPr>
          <w:rFonts w:asciiTheme="minorHAnsi" w:eastAsiaTheme="minorEastAsia" w:hAnsiTheme="minorHAnsi" w:cstheme="minorBidi"/>
          <w:noProof/>
          <w:szCs w:val="22"/>
          <w:lang w:val="en-ZA" w:eastAsia="en-ZA"/>
        </w:rPr>
      </w:pPr>
      <w:hyperlink w:anchor="_Toc495929916" w:history="1">
        <w:r w:rsidR="00EA6ED1" w:rsidRPr="00BF31B8">
          <w:rPr>
            <w:rStyle w:val="Hyperlink"/>
            <w:noProof/>
            <w:lang w:val="en-ZA"/>
          </w:rPr>
          <w:t>Structural features of text</w:t>
        </w:r>
        <w:r w:rsidR="00EA6ED1">
          <w:rPr>
            <w:noProof/>
            <w:webHidden/>
          </w:rPr>
          <w:tab/>
        </w:r>
        <w:r w:rsidR="00EA6ED1">
          <w:rPr>
            <w:noProof/>
            <w:webHidden/>
          </w:rPr>
          <w:fldChar w:fldCharType="begin"/>
        </w:r>
        <w:r w:rsidR="00EA6ED1">
          <w:rPr>
            <w:noProof/>
            <w:webHidden/>
          </w:rPr>
          <w:instrText xml:space="preserve"> PAGEREF _Toc495929916 \h </w:instrText>
        </w:r>
        <w:r w:rsidR="00EA6ED1">
          <w:rPr>
            <w:noProof/>
            <w:webHidden/>
          </w:rPr>
        </w:r>
        <w:r w:rsidR="00EA6ED1">
          <w:rPr>
            <w:noProof/>
            <w:webHidden/>
          </w:rPr>
          <w:fldChar w:fldCharType="separate"/>
        </w:r>
        <w:r w:rsidR="00EA6ED1">
          <w:rPr>
            <w:noProof/>
            <w:webHidden/>
          </w:rPr>
          <w:t>36</w:t>
        </w:r>
        <w:r w:rsidR="00EA6ED1">
          <w:rPr>
            <w:noProof/>
            <w:webHidden/>
          </w:rPr>
          <w:fldChar w:fldCharType="end"/>
        </w:r>
      </w:hyperlink>
    </w:p>
    <w:p w14:paraId="3C31A04C" w14:textId="77777777" w:rsidR="00EA6ED1" w:rsidRDefault="00BC7895">
      <w:pPr>
        <w:pStyle w:val="TOC2"/>
        <w:rPr>
          <w:rFonts w:asciiTheme="minorHAnsi" w:eastAsiaTheme="minorEastAsia" w:hAnsiTheme="minorHAnsi" w:cstheme="minorBidi"/>
          <w:noProof/>
          <w:szCs w:val="22"/>
          <w:lang w:val="en-ZA" w:eastAsia="en-ZA"/>
        </w:rPr>
      </w:pPr>
      <w:hyperlink w:anchor="_Toc495929917" w:history="1">
        <w:r w:rsidR="00EA6ED1" w:rsidRPr="00BF31B8">
          <w:rPr>
            <w:rStyle w:val="Hyperlink"/>
            <w:noProof/>
            <w:lang w:val="en-ZA"/>
          </w:rPr>
          <w:t>Reference Materials</w:t>
        </w:r>
        <w:r w:rsidR="00EA6ED1">
          <w:rPr>
            <w:noProof/>
            <w:webHidden/>
          </w:rPr>
          <w:tab/>
        </w:r>
        <w:r w:rsidR="00EA6ED1">
          <w:rPr>
            <w:noProof/>
            <w:webHidden/>
          </w:rPr>
          <w:fldChar w:fldCharType="begin"/>
        </w:r>
        <w:r w:rsidR="00EA6ED1">
          <w:rPr>
            <w:noProof/>
            <w:webHidden/>
          </w:rPr>
          <w:instrText xml:space="preserve"> PAGEREF _Toc495929917 \h </w:instrText>
        </w:r>
        <w:r w:rsidR="00EA6ED1">
          <w:rPr>
            <w:noProof/>
            <w:webHidden/>
          </w:rPr>
        </w:r>
        <w:r w:rsidR="00EA6ED1">
          <w:rPr>
            <w:noProof/>
            <w:webHidden/>
          </w:rPr>
          <w:fldChar w:fldCharType="separate"/>
        </w:r>
        <w:r w:rsidR="00EA6ED1">
          <w:rPr>
            <w:noProof/>
            <w:webHidden/>
          </w:rPr>
          <w:t>37</w:t>
        </w:r>
        <w:r w:rsidR="00EA6ED1">
          <w:rPr>
            <w:noProof/>
            <w:webHidden/>
          </w:rPr>
          <w:fldChar w:fldCharType="end"/>
        </w:r>
      </w:hyperlink>
    </w:p>
    <w:p w14:paraId="56DF5B80"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18" w:history="1">
        <w:r w:rsidR="00EA6ED1" w:rsidRPr="00BF31B8">
          <w:rPr>
            <w:rStyle w:val="Hyperlink"/>
            <w:noProof/>
            <w:lang w:val="en-ZA"/>
          </w:rPr>
          <w:t>Dictionaries</w:t>
        </w:r>
        <w:r w:rsidR="00EA6ED1">
          <w:rPr>
            <w:noProof/>
            <w:webHidden/>
          </w:rPr>
          <w:tab/>
        </w:r>
        <w:r w:rsidR="00EA6ED1">
          <w:rPr>
            <w:noProof/>
            <w:webHidden/>
          </w:rPr>
          <w:fldChar w:fldCharType="begin"/>
        </w:r>
        <w:r w:rsidR="00EA6ED1">
          <w:rPr>
            <w:noProof/>
            <w:webHidden/>
          </w:rPr>
          <w:instrText xml:space="preserve"> PAGEREF _Toc495929918 \h </w:instrText>
        </w:r>
        <w:r w:rsidR="00EA6ED1">
          <w:rPr>
            <w:noProof/>
            <w:webHidden/>
          </w:rPr>
        </w:r>
        <w:r w:rsidR="00EA6ED1">
          <w:rPr>
            <w:noProof/>
            <w:webHidden/>
          </w:rPr>
          <w:fldChar w:fldCharType="separate"/>
        </w:r>
        <w:r w:rsidR="00EA6ED1">
          <w:rPr>
            <w:noProof/>
            <w:webHidden/>
          </w:rPr>
          <w:t>37</w:t>
        </w:r>
        <w:r w:rsidR="00EA6ED1">
          <w:rPr>
            <w:noProof/>
            <w:webHidden/>
          </w:rPr>
          <w:fldChar w:fldCharType="end"/>
        </w:r>
      </w:hyperlink>
    </w:p>
    <w:p w14:paraId="51C619D0"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19" w:history="1">
        <w:r w:rsidR="00EA6ED1" w:rsidRPr="00BF31B8">
          <w:rPr>
            <w:rStyle w:val="Hyperlink"/>
            <w:noProof/>
            <w:lang w:val="en-ZA"/>
          </w:rPr>
          <w:t>Textbooks</w:t>
        </w:r>
        <w:r w:rsidR="00EA6ED1">
          <w:rPr>
            <w:noProof/>
            <w:webHidden/>
          </w:rPr>
          <w:tab/>
        </w:r>
        <w:r w:rsidR="00EA6ED1">
          <w:rPr>
            <w:noProof/>
            <w:webHidden/>
          </w:rPr>
          <w:fldChar w:fldCharType="begin"/>
        </w:r>
        <w:r w:rsidR="00EA6ED1">
          <w:rPr>
            <w:noProof/>
            <w:webHidden/>
          </w:rPr>
          <w:instrText xml:space="preserve"> PAGEREF _Toc495929919 \h </w:instrText>
        </w:r>
        <w:r w:rsidR="00EA6ED1">
          <w:rPr>
            <w:noProof/>
            <w:webHidden/>
          </w:rPr>
        </w:r>
        <w:r w:rsidR="00EA6ED1">
          <w:rPr>
            <w:noProof/>
            <w:webHidden/>
          </w:rPr>
          <w:fldChar w:fldCharType="separate"/>
        </w:r>
        <w:r w:rsidR="00EA6ED1">
          <w:rPr>
            <w:noProof/>
            <w:webHidden/>
          </w:rPr>
          <w:t>40</w:t>
        </w:r>
        <w:r w:rsidR="00EA6ED1">
          <w:rPr>
            <w:noProof/>
            <w:webHidden/>
          </w:rPr>
          <w:fldChar w:fldCharType="end"/>
        </w:r>
      </w:hyperlink>
    </w:p>
    <w:p w14:paraId="37D91203"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20" w:history="1">
        <w:r w:rsidR="00EA6ED1" w:rsidRPr="00BF31B8">
          <w:rPr>
            <w:rStyle w:val="Hyperlink"/>
            <w:noProof/>
            <w:lang w:val="en-ZA"/>
          </w:rPr>
          <w:t>Instruction Manuals</w:t>
        </w:r>
        <w:r w:rsidR="00EA6ED1">
          <w:rPr>
            <w:noProof/>
            <w:webHidden/>
          </w:rPr>
          <w:tab/>
        </w:r>
        <w:r w:rsidR="00EA6ED1">
          <w:rPr>
            <w:noProof/>
            <w:webHidden/>
          </w:rPr>
          <w:fldChar w:fldCharType="begin"/>
        </w:r>
        <w:r w:rsidR="00EA6ED1">
          <w:rPr>
            <w:noProof/>
            <w:webHidden/>
          </w:rPr>
          <w:instrText xml:space="preserve"> PAGEREF _Toc495929920 \h </w:instrText>
        </w:r>
        <w:r w:rsidR="00EA6ED1">
          <w:rPr>
            <w:noProof/>
            <w:webHidden/>
          </w:rPr>
        </w:r>
        <w:r w:rsidR="00EA6ED1">
          <w:rPr>
            <w:noProof/>
            <w:webHidden/>
          </w:rPr>
          <w:fldChar w:fldCharType="separate"/>
        </w:r>
        <w:r w:rsidR="00EA6ED1">
          <w:rPr>
            <w:noProof/>
            <w:webHidden/>
          </w:rPr>
          <w:t>44</w:t>
        </w:r>
        <w:r w:rsidR="00EA6ED1">
          <w:rPr>
            <w:noProof/>
            <w:webHidden/>
          </w:rPr>
          <w:fldChar w:fldCharType="end"/>
        </w:r>
      </w:hyperlink>
    </w:p>
    <w:p w14:paraId="1D94C194"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21" w:history="1">
        <w:r w:rsidR="00EA6ED1" w:rsidRPr="00BF31B8">
          <w:rPr>
            <w:rStyle w:val="Hyperlink"/>
            <w:noProof/>
            <w:lang w:val="en-ZA"/>
          </w:rPr>
          <w:t>Encyclopaedias</w:t>
        </w:r>
        <w:r w:rsidR="00EA6ED1">
          <w:rPr>
            <w:noProof/>
            <w:webHidden/>
          </w:rPr>
          <w:tab/>
        </w:r>
        <w:r w:rsidR="00EA6ED1">
          <w:rPr>
            <w:noProof/>
            <w:webHidden/>
          </w:rPr>
          <w:fldChar w:fldCharType="begin"/>
        </w:r>
        <w:r w:rsidR="00EA6ED1">
          <w:rPr>
            <w:noProof/>
            <w:webHidden/>
          </w:rPr>
          <w:instrText xml:space="preserve"> PAGEREF _Toc495929921 \h </w:instrText>
        </w:r>
        <w:r w:rsidR="00EA6ED1">
          <w:rPr>
            <w:noProof/>
            <w:webHidden/>
          </w:rPr>
        </w:r>
        <w:r w:rsidR="00EA6ED1">
          <w:rPr>
            <w:noProof/>
            <w:webHidden/>
          </w:rPr>
          <w:fldChar w:fldCharType="separate"/>
        </w:r>
        <w:r w:rsidR="00EA6ED1">
          <w:rPr>
            <w:noProof/>
            <w:webHidden/>
          </w:rPr>
          <w:t>46</w:t>
        </w:r>
        <w:r w:rsidR="00EA6ED1">
          <w:rPr>
            <w:noProof/>
            <w:webHidden/>
          </w:rPr>
          <w:fldChar w:fldCharType="end"/>
        </w:r>
      </w:hyperlink>
    </w:p>
    <w:p w14:paraId="6ED2FEFD"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22" w:history="1">
        <w:r w:rsidR="00EA6ED1" w:rsidRPr="00BF31B8">
          <w:rPr>
            <w:rStyle w:val="Hyperlink"/>
            <w:noProof/>
            <w:lang w:val="en-ZA"/>
          </w:rPr>
          <w:t>Internet</w:t>
        </w:r>
        <w:r w:rsidR="00EA6ED1">
          <w:rPr>
            <w:noProof/>
            <w:webHidden/>
          </w:rPr>
          <w:tab/>
        </w:r>
        <w:r w:rsidR="00EA6ED1">
          <w:rPr>
            <w:noProof/>
            <w:webHidden/>
          </w:rPr>
          <w:fldChar w:fldCharType="begin"/>
        </w:r>
        <w:r w:rsidR="00EA6ED1">
          <w:rPr>
            <w:noProof/>
            <w:webHidden/>
          </w:rPr>
          <w:instrText xml:space="preserve"> PAGEREF _Toc495929922 \h </w:instrText>
        </w:r>
        <w:r w:rsidR="00EA6ED1">
          <w:rPr>
            <w:noProof/>
            <w:webHidden/>
          </w:rPr>
        </w:r>
        <w:r w:rsidR="00EA6ED1">
          <w:rPr>
            <w:noProof/>
            <w:webHidden/>
          </w:rPr>
          <w:fldChar w:fldCharType="separate"/>
        </w:r>
        <w:r w:rsidR="00EA6ED1">
          <w:rPr>
            <w:noProof/>
            <w:webHidden/>
          </w:rPr>
          <w:t>48</w:t>
        </w:r>
        <w:r w:rsidR="00EA6ED1">
          <w:rPr>
            <w:noProof/>
            <w:webHidden/>
          </w:rPr>
          <w:fldChar w:fldCharType="end"/>
        </w:r>
      </w:hyperlink>
    </w:p>
    <w:p w14:paraId="2F8D20E7" w14:textId="77777777" w:rsidR="00EA6ED1" w:rsidRDefault="00BC7895">
      <w:pPr>
        <w:pStyle w:val="TOC2"/>
        <w:rPr>
          <w:rFonts w:asciiTheme="minorHAnsi" w:eastAsiaTheme="minorEastAsia" w:hAnsiTheme="minorHAnsi" w:cstheme="minorBidi"/>
          <w:noProof/>
          <w:szCs w:val="22"/>
          <w:lang w:val="en-ZA" w:eastAsia="en-ZA"/>
        </w:rPr>
      </w:pPr>
      <w:hyperlink w:anchor="_Toc495929923" w:history="1">
        <w:r w:rsidR="00EA6ED1" w:rsidRPr="00BF31B8">
          <w:rPr>
            <w:rStyle w:val="Hyperlink"/>
            <w:noProof/>
            <w:lang w:val="en-ZA"/>
          </w:rPr>
          <w:t>What Do We Read?</w:t>
        </w:r>
        <w:r w:rsidR="00EA6ED1">
          <w:rPr>
            <w:noProof/>
            <w:webHidden/>
          </w:rPr>
          <w:tab/>
        </w:r>
        <w:r w:rsidR="00EA6ED1">
          <w:rPr>
            <w:noProof/>
            <w:webHidden/>
          </w:rPr>
          <w:fldChar w:fldCharType="begin"/>
        </w:r>
        <w:r w:rsidR="00EA6ED1">
          <w:rPr>
            <w:noProof/>
            <w:webHidden/>
          </w:rPr>
          <w:instrText xml:space="preserve"> PAGEREF _Toc495929923 \h </w:instrText>
        </w:r>
        <w:r w:rsidR="00EA6ED1">
          <w:rPr>
            <w:noProof/>
            <w:webHidden/>
          </w:rPr>
        </w:r>
        <w:r w:rsidR="00EA6ED1">
          <w:rPr>
            <w:noProof/>
            <w:webHidden/>
          </w:rPr>
          <w:fldChar w:fldCharType="separate"/>
        </w:r>
        <w:r w:rsidR="00EA6ED1">
          <w:rPr>
            <w:noProof/>
            <w:webHidden/>
          </w:rPr>
          <w:t>48</w:t>
        </w:r>
        <w:r w:rsidR="00EA6ED1">
          <w:rPr>
            <w:noProof/>
            <w:webHidden/>
          </w:rPr>
          <w:fldChar w:fldCharType="end"/>
        </w:r>
      </w:hyperlink>
    </w:p>
    <w:p w14:paraId="54341476" w14:textId="77777777" w:rsidR="00EA6ED1" w:rsidRDefault="00BC7895">
      <w:pPr>
        <w:pStyle w:val="TOC2"/>
        <w:rPr>
          <w:rFonts w:asciiTheme="minorHAnsi" w:eastAsiaTheme="minorEastAsia" w:hAnsiTheme="minorHAnsi" w:cstheme="minorBidi"/>
          <w:noProof/>
          <w:szCs w:val="22"/>
          <w:lang w:val="en-ZA" w:eastAsia="en-ZA"/>
        </w:rPr>
      </w:pPr>
      <w:hyperlink w:anchor="_Toc495929924" w:history="1">
        <w:r w:rsidR="00EA6ED1" w:rsidRPr="00BF31B8">
          <w:rPr>
            <w:rStyle w:val="Hyperlink"/>
            <w:noProof/>
            <w:lang w:val="en-ZA"/>
          </w:rPr>
          <w:t>Read Instructions</w:t>
        </w:r>
        <w:r w:rsidR="00EA6ED1">
          <w:rPr>
            <w:noProof/>
            <w:webHidden/>
          </w:rPr>
          <w:tab/>
        </w:r>
        <w:r w:rsidR="00EA6ED1">
          <w:rPr>
            <w:noProof/>
            <w:webHidden/>
          </w:rPr>
          <w:fldChar w:fldCharType="begin"/>
        </w:r>
        <w:r w:rsidR="00EA6ED1">
          <w:rPr>
            <w:noProof/>
            <w:webHidden/>
          </w:rPr>
          <w:instrText xml:space="preserve"> PAGEREF _Toc495929924 \h </w:instrText>
        </w:r>
        <w:r w:rsidR="00EA6ED1">
          <w:rPr>
            <w:noProof/>
            <w:webHidden/>
          </w:rPr>
        </w:r>
        <w:r w:rsidR="00EA6ED1">
          <w:rPr>
            <w:noProof/>
            <w:webHidden/>
          </w:rPr>
          <w:fldChar w:fldCharType="separate"/>
        </w:r>
        <w:r w:rsidR="00EA6ED1">
          <w:rPr>
            <w:noProof/>
            <w:webHidden/>
          </w:rPr>
          <w:t>49</w:t>
        </w:r>
        <w:r w:rsidR="00EA6ED1">
          <w:rPr>
            <w:noProof/>
            <w:webHidden/>
          </w:rPr>
          <w:fldChar w:fldCharType="end"/>
        </w:r>
      </w:hyperlink>
    </w:p>
    <w:p w14:paraId="6D01C4D6"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25" w:history="1">
        <w:r w:rsidR="00EA6ED1" w:rsidRPr="00BF31B8">
          <w:rPr>
            <w:rStyle w:val="Hyperlink"/>
            <w:noProof/>
            <w:lang w:val="en-ZA"/>
          </w:rPr>
          <w:t>Games</w:t>
        </w:r>
        <w:r w:rsidR="00EA6ED1">
          <w:rPr>
            <w:noProof/>
            <w:webHidden/>
          </w:rPr>
          <w:tab/>
        </w:r>
        <w:r w:rsidR="00EA6ED1">
          <w:rPr>
            <w:noProof/>
            <w:webHidden/>
          </w:rPr>
          <w:fldChar w:fldCharType="begin"/>
        </w:r>
        <w:r w:rsidR="00EA6ED1">
          <w:rPr>
            <w:noProof/>
            <w:webHidden/>
          </w:rPr>
          <w:instrText xml:space="preserve"> PAGEREF _Toc495929925 \h </w:instrText>
        </w:r>
        <w:r w:rsidR="00EA6ED1">
          <w:rPr>
            <w:noProof/>
            <w:webHidden/>
          </w:rPr>
        </w:r>
        <w:r w:rsidR="00EA6ED1">
          <w:rPr>
            <w:noProof/>
            <w:webHidden/>
          </w:rPr>
          <w:fldChar w:fldCharType="separate"/>
        </w:r>
        <w:r w:rsidR="00EA6ED1">
          <w:rPr>
            <w:noProof/>
            <w:webHidden/>
          </w:rPr>
          <w:t>49</w:t>
        </w:r>
        <w:r w:rsidR="00EA6ED1">
          <w:rPr>
            <w:noProof/>
            <w:webHidden/>
          </w:rPr>
          <w:fldChar w:fldCharType="end"/>
        </w:r>
      </w:hyperlink>
    </w:p>
    <w:p w14:paraId="77E93B00"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26" w:history="1">
        <w:r w:rsidR="00EA6ED1" w:rsidRPr="00BF31B8">
          <w:rPr>
            <w:rStyle w:val="Hyperlink"/>
            <w:noProof/>
            <w:lang w:val="en-ZA"/>
          </w:rPr>
          <w:t>Repairing objects</w:t>
        </w:r>
        <w:r w:rsidR="00EA6ED1">
          <w:rPr>
            <w:noProof/>
            <w:webHidden/>
          </w:rPr>
          <w:tab/>
        </w:r>
        <w:r w:rsidR="00EA6ED1">
          <w:rPr>
            <w:noProof/>
            <w:webHidden/>
          </w:rPr>
          <w:fldChar w:fldCharType="begin"/>
        </w:r>
        <w:r w:rsidR="00EA6ED1">
          <w:rPr>
            <w:noProof/>
            <w:webHidden/>
          </w:rPr>
          <w:instrText xml:space="preserve"> PAGEREF _Toc495929926 \h </w:instrText>
        </w:r>
        <w:r w:rsidR="00EA6ED1">
          <w:rPr>
            <w:noProof/>
            <w:webHidden/>
          </w:rPr>
        </w:r>
        <w:r w:rsidR="00EA6ED1">
          <w:rPr>
            <w:noProof/>
            <w:webHidden/>
          </w:rPr>
          <w:fldChar w:fldCharType="separate"/>
        </w:r>
        <w:r w:rsidR="00EA6ED1">
          <w:rPr>
            <w:noProof/>
            <w:webHidden/>
          </w:rPr>
          <w:t>50</w:t>
        </w:r>
        <w:r w:rsidR="00EA6ED1">
          <w:rPr>
            <w:noProof/>
            <w:webHidden/>
          </w:rPr>
          <w:fldChar w:fldCharType="end"/>
        </w:r>
      </w:hyperlink>
    </w:p>
    <w:p w14:paraId="4989798B"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27" w:history="1">
        <w:r w:rsidR="00EA6ED1" w:rsidRPr="00BF31B8">
          <w:rPr>
            <w:rStyle w:val="Hyperlink"/>
            <w:noProof/>
            <w:lang w:val="en-ZA"/>
          </w:rPr>
          <w:t>Forms</w:t>
        </w:r>
        <w:r w:rsidR="00EA6ED1">
          <w:rPr>
            <w:noProof/>
            <w:webHidden/>
          </w:rPr>
          <w:tab/>
        </w:r>
        <w:r w:rsidR="00EA6ED1">
          <w:rPr>
            <w:noProof/>
            <w:webHidden/>
          </w:rPr>
          <w:fldChar w:fldCharType="begin"/>
        </w:r>
        <w:r w:rsidR="00EA6ED1">
          <w:rPr>
            <w:noProof/>
            <w:webHidden/>
          </w:rPr>
          <w:instrText xml:space="preserve"> PAGEREF _Toc495929927 \h </w:instrText>
        </w:r>
        <w:r w:rsidR="00EA6ED1">
          <w:rPr>
            <w:noProof/>
            <w:webHidden/>
          </w:rPr>
        </w:r>
        <w:r w:rsidR="00EA6ED1">
          <w:rPr>
            <w:noProof/>
            <w:webHidden/>
          </w:rPr>
          <w:fldChar w:fldCharType="separate"/>
        </w:r>
        <w:r w:rsidR="00EA6ED1">
          <w:rPr>
            <w:noProof/>
            <w:webHidden/>
          </w:rPr>
          <w:t>50</w:t>
        </w:r>
        <w:r w:rsidR="00EA6ED1">
          <w:rPr>
            <w:noProof/>
            <w:webHidden/>
          </w:rPr>
          <w:fldChar w:fldCharType="end"/>
        </w:r>
      </w:hyperlink>
    </w:p>
    <w:p w14:paraId="3A089DCB"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28" w:history="1">
        <w:r w:rsidR="00EA6ED1" w:rsidRPr="00BF31B8">
          <w:rPr>
            <w:rStyle w:val="Hyperlink"/>
            <w:noProof/>
            <w:lang w:val="en-ZA"/>
          </w:rPr>
          <w:t>Maps</w:t>
        </w:r>
        <w:r w:rsidR="00EA6ED1">
          <w:rPr>
            <w:noProof/>
            <w:webHidden/>
          </w:rPr>
          <w:tab/>
        </w:r>
        <w:r w:rsidR="00EA6ED1">
          <w:rPr>
            <w:noProof/>
            <w:webHidden/>
          </w:rPr>
          <w:fldChar w:fldCharType="begin"/>
        </w:r>
        <w:r w:rsidR="00EA6ED1">
          <w:rPr>
            <w:noProof/>
            <w:webHidden/>
          </w:rPr>
          <w:instrText xml:space="preserve"> PAGEREF _Toc495929928 \h </w:instrText>
        </w:r>
        <w:r w:rsidR="00EA6ED1">
          <w:rPr>
            <w:noProof/>
            <w:webHidden/>
          </w:rPr>
        </w:r>
        <w:r w:rsidR="00EA6ED1">
          <w:rPr>
            <w:noProof/>
            <w:webHidden/>
          </w:rPr>
          <w:fldChar w:fldCharType="separate"/>
        </w:r>
        <w:r w:rsidR="00EA6ED1">
          <w:rPr>
            <w:noProof/>
            <w:webHidden/>
          </w:rPr>
          <w:t>51</w:t>
        </w:r>
        <w:r w:rsidR="00EA6ED1">
          <w:rPr>
            <w:noProof/>
            <w:webHidden/>
          </w:rPr>
          <w:fldChar w:fldCharType="end"/>
        </w:r>
      </w:hyperlink>
    </w:p>
    <w:p w14:paraId="779A357B"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29" w:history="1">
        <w:r w:rsidR="00EA6ED1" w:rsidRPr="00BF31B8">
          <w:rPr>
            <w:rStyle w:val="Hyperlink"/>
            <w:noProof/>
            <w:lang w:val="en-ZA"/>
          </w:rPr>
          <w:t>Recipes</w:t>
        </w:r>
        <w:r w:rsidR="00EA6ED1">
          <w:rPr>
            <w:noProof/>
            <w:webHidden/>
          </w:rPr>
          <w:tab/>
        </w:r>
        <w:r w:rsidR="00EA6ED1">
          <w:rPr>
            <w:noProof/>
            <w:webHidden/>
          </w:rPr>
          <w:fldChar w:fldCharType="begin"/>
        </w:r>
        <w:r w:rsidR="00EA6ED1">
          <w:rPr>
            <w:noProof/>
            <w:webHidden/>
          </w:rPr>
          <w:instrText xml:space="preserve"> PAGEREF _Toc495929929 \h </w:instrText>
        </w:r>
        <w:r w:rsidR="00EA6ED1">
          <w:rPr>
            <w:noProof/>
            <w:webHidden/>
          </w:rPr>
        </w:r>
        <w:r w:rsidR="00EA6ED1">
          <w:rPr>
            <w:noProof/>
            <w:webHidden/>
          </w:rPr>
          <w:fldChar w:fldCharType="separate"/>
        </w:r>
        <w:r w:rsidR="00EA6ED1">
          <w:rPr>
            <w:noProof/>
            <w:webHidden/>
          </w:rPr>
          <w:t>51</w:t>
        </w:r>
        <w:r w:rsidR="00EA6ED1">
          <w:rPr>
            <w:noProof/>
            <w:webHidden/>
          </w:rPr>
          <w:fldChar w:fldCharType="end"/>
        </w:r>
      </w:hyperlink>
    </w:p>
    <w:p w14:paraId="7202AD7C"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30" w:history="1">
        <w:r w:rsidR="00EA6ED1" w:rsidRPr="00BF31B8">
          <w:rPr>
            <w:rStyle w:val="Hyperlink"/>
            <w:noProof/>
            <w:lang w:val="en-ZA"/>
          </w:rPr>
          <w:t>Schedules</w:t>
        </w:r>
        <w:r w:rsidR="00EA6ED1">
          <w:rPr>
            <w:noProof/>
            <w:webHidden/>
          </w:rPr>
          <w:tab/>
        </w:r>
        <w:r w:rsidR="00EA6ED1">
          <w:rPr>
            <w:noProof/>
            <w:webHidden/>
          </w:rPr>
          <w:fldChar w:fldCharType="begin"/>
        </w:r>
        <w:r w:rsidR="00EA6ED1">
          <w:rPr>
            <w:noProof/>
            <w:webHidden/>
          </w:rPr>
          <w:instrText xml:space="preserve"> PAGEREF _Toc495929930 \h </w:instrText>
        </w:r>
        <w:r w:rsidR="00EA6ED1">
          <w:rPr>
            <w:noProof/>
            <w:webHidden/>
          </w:rPr>
        </w:r>
        <w:r w:rsidR="00EA6ED1">
          <w:rPr>
            <w:noProof/>
            <w:webHidden/>
          </w:rPr>
          <w:fldChar w:fldCharType="separate"/>
        </w:r>
        <w:r w:rsidR="00EA6ED1">
          <w:rPr>
            <w:noProof/>
            <w:webHidden/>
          </w:rPr>
          <w:t>51</w:t>
        </w:r>
        <w:r w:rsidR="00EA6ED1">
          <w:rPr>
            <w:noProof/>
            <w:webHidden/>
          </w:rPr>
          <w:fldChar w:fldCharType="end"/>
        </w:r>
      </w:hyperlink>
    </w:p>
    <w:p w14:paraId="6BC66D59"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31" w:history="1">
        <w:r w:rsidR="00EA6ED1" w:rsidRPr="00BF31B8">
          <w:rPr>
            <w:rStyle w:val="Hyperlink"/>
            <w:noProof/>
            <w:lang w:val="en-ZA"/>
          </w:rPr>
          <w:t>Procedures</w:t>
        </w:r>
        <w:r w:rsidR="00EA6ED1">
          <w:rPr>
            <w:noProof/>
            <w:webHidden/>
          </w:rPr>
          <w:tab/>
        </w:r>
        <w:r w:rsidR="00EA6ED1">
          <w:rPr>
            <w:noProof/>
            <w:webHidden/>
          </w:rPr>
          <w:fldChar w:fldCharType="begin"/>
        </w:r>
        <w:r w:rsidR="00EA6ED1">
          <w:rPr>
            <w:noProof/>
            <w:webHidden/>
          </w:rPr>
          <w:instrText xml:space="preserve"> PAGEREF _Toc495929931 \h </w:instrText>
        </w:r>
        <w:r w:rsidR="00EA6ED1">
          <w:rPr>
            <w:noProof/>
            <w:webHidden/>
          </w:rPr>
        </w:r>
        <w:r w:rsidR="00EA6ED1">
          <w:rPr>
            <w:noProof/>
            <w:webHidden/>
          </w:rPr>
          <w:fldChar w:fldCharType="separate"/>
        </w:r>
        <w:r w:rsidR="00EA6ED1">
          <w:rPr>
            <w:noProof/>
            <w:webHidden/>
          </w:rPr>
          <w:t>52</w:t>
        </w:r>
        <w:r w:rsidR="00EA6ED1">
          <w:rPr>
            <w:noProof/>
            <w:webHidden/>
          </w:rPr>
          <w:fldChar w:fldCharType="end"/>
        </w:r>
      </w:hyperlink>
    </w:p>
    <w:p w14:paraId="365DE08D"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32" w:history="1">
        <w:r w:rsidR="00EA6ED1" w:rsidRPr="00BF31B8">
          <w:rPr>
            <w:rStyle w:val="Hyperlink"/>
            <w:noProof/>
          </w:rPr>
          <w:t>Activity 1(8963 SO1, AC1-7)</w:t>
        </w:r>
        <w:r w:rsidR="00EA6ED1">
          <w:rPr>
            <w:noProof/>
            <w:webHidden/>
          </w:rPr>
          <w:tab/>
        </w:r>
        <w:r w:rsidR="00EA6ED1">
          <w:rPr>
            <w:noProof/>
            <w:webHidden/>
          </w:rPr>
          <w:fldChar w:fldCharType="begin"/>
        </w:r>
        <w:r w:rsidR="00EA6ED1">
          <w:rPr>
            <w:noProof/>
            <w:webHidden/>
          </w:rPr>
          <w:instrText xml:space="preserve"> PAGEREF _Toc495929932 \h </w:instrText>
        </w:r>
        <w:r w:rsidR="00EA6ED1">
          <w:rPr>
            <w:noProof/>
            <w:webHidden/>
          </w:rPr>
        </w:r>
        <w:r w:rsidR="00EA6ED1">
          <w:rPr>
            <w:noProof/>
            <w:webHidden/>
          </w:rPr>
          <w:fldChar w:fldCharType="separate"/>
        </w:r>
        <w:r w:rsidR="00EA6ED1">
          <w:rPr>
            <w:noProof/>
            <w:webHidden/>
          </w:rPr>
          <w:t>53</w:t>
        </w:r>
        <w:r w:rsidR="00EA6ED1">
          <w:rPr>
            <w:noProof/>
            <w:webHidden/>
          </w:rPr>
          <w:fldChar w:fldCharType="end"/>
        </w:r>
      </w:hyperlink>
    </w:p>
    <w:p w14:paraId="4A7C4662" w14:textId="77777777" w:rsidR="00EA6ED1" w:rsidRDefault="00BC7895">
      <w:pPr>
        <w:pStyle w:val="TOC1"/>
        <w:tabs>
          <w:tab w:val="right" w:leader="dot" w:pos="9629"/>
        </w:tabs>
        <w:rPr>
          <w:rFonts w:asciiTheme="minorHAnsi" w:eastAsiaTheme="minorEastAsia" w:hAnsiTheme="minorHAnsi" w:cstheme="minorBidi"/>
          <w:b w:val="0"/>
          <w:noProof/>
          <w:szCs w:val="22"/>
          <w:lang w:val="en-ZA" w:eastAsia="en-ZA"/>
        </w:rPr>
      </w:pPr>
      <w:hyperlink w:anchor="_Toc495929933" w:history="1">
        <w:r w:rsidR="00EA6ED1" w:rsidRPr="00BF31B8">
          <w:rPr>
            <w:rStyle w:val="Hyperlink"/>
            <w:noProof/>
          </w:rPr>
          <w:t>SECTION 2: IDENTIFY MAIN IDEAS</w:t>
        </w:r>
        <w:r w:rsidR="00EA6ED1">
          <w:rPr>
            <w:noProof/>
            <w:webHidden/>
          </w:rPr>
          <w:tab/>
        </w:r>
        <w:r w:rsidR="00EA6ED1">
          <w:rPr>
            <w:noProof/>
            <w:webHidden/>
          </w:rPr>
          <w:fldChar w:fldCharType="begin"/>
        </w:r>
        <w:r w:rsidR="00EA6ED1">
          <w:rPr>
            <w:noProof/>
            <w:webHidden/>
          </w:rPr>
          <w:instrText xml:space="preserve"> PAGEREF _Toc495929933 \h </w:instrText>
        </w:r>
        <w:r w:rsidR="00EA6ED1">
          <w:rPr>
            <w:noProof/>
            <w:webHidden/>
          </w:rPr>
        </w:r>
        <w:r w:rsidR="00EA6ED1">
          <w:rPr>
            <w:noProof/>
            <w:webHidden/>
          </w:rPr>
          <w:fldChar w:fldCharType="separate"/>
        </w:r>
        <w:r w:rsidR="00EA6ED1">
          <w:rPr>
            <w:noProof/>
            <w:webHidden/>
          </w:rPr>
          <w:t>54</w:t>
        </w:r>
        <w:r w:rsidR="00EA6ED1">
          <w:rPr>
            <w:noProof/>
            <w:webHidden/>
          </w:rPr>
          <w:fldChar w:fldCharType="end"/>
        </w:r>
      </w:hyperlink>
    </w:p>
    <w:p w14:paraId="1CA4EA2E" w14:textId="77777777" w:rsidR="00EA6ED1" w:rsidRDefault="00BC7895">
      <w:pPr>
        <w:pStyle w:val="TOC2"/>
        <w:rPr>
          <w:rFonts w:asciiTheme="minorHAnsi" w:eastAsiaTheme="minorEastAsia" w:hAnsiTheme="minorHAnsi" w:cstheme="minorBidi"/>
          <w:noProof/>
          <w:szCs w:val="22"/>
          <w:lang w:val="en-ZA" w:eastAsia="en-ZA"/>
        </w:rPr>
      </w:pPr>
      <w:hyperlink w:anchor="_Toc495929934" w:history="1">
        <w:r w:rsidR="00EA6ED1" w:rsidRPr="00BF31B8">
          <w:rPr>
            <w:rStyle w:val="Hyperlink"/>
            <w:noProof/>
            <w:lang w:val="en-ZA"/>
          </w:rPr>
          <w:t>Determine The Author’s Purpose</w:t>
        </w:r>
        <w:r w:rsidR="00EA6ED1">
          <w:rPr>
            <w:noProof/>
            <w:webHidden/>
          </w:rPr>
          <w:tab/>
        </w:r>
        <w:r w:rsidR="00EA6ED1">
          <w:rPr>
            <w:noProof/>
            <w:webHidden/>
          </w:rPr>
          <w:fldChar w:fldCharType="begin"/>
        </w:r>
        <w:r w:rsidR="00EA6ED1">
          <w:rPr>
            <w:noProof/>
            <w:webHidden/>
          </w:rPr>
          <w:instrText xml:space="preserve"> PAGEREF _Toc495929934 \h </w:instrText>
        </w:r>
        <w:r w:rsidR="00EA6ED1">
          <w:rPr>
            <w:noProof/>
            <w:webHidden/>
          </w:rPr>
        </w:r>
        <w:r w:rsidR="00EA6ED1">
          <w:rPr>
            <w:noProof/>
            <w:webHidden/>
          </w:rPr>
          <w:fldChar w:fldCharType="separate"/>
        </w:r>
        <w:r w:rsidR="00EA6ED1">
          <w:rPr>
            <w:noProof/>
            <w:webHidden/>
          </w:rPr>
          <w:t>54</w:t>
        </w:r>
        <w:r w:rsidR="00EA6ED1">
          <w:rPr>
            <w:noProof/>
            <w:webHidden/>
          </w:rPr>
          <w:fldChar w:fldCharType="end"/>
        </w:r>
      </w:hyperlink>
    </w:p>
    <w:p w14:paraId="7DB8B29C" w14:textId="77777777" w:rsidR="00EA6ED1" w:rsidRDefault="00BC7895">
      <w:pPr>
        <w:pStyle w:val="TOC2"/>
        <w:rPr>
          <w:rFonts w:asciiTheme="minorHAnsi" w:eastAsiaTheme="minorEastAsia" w:hAnsiTheme="minorHAnsi" w:cstheme="minorBidi"/>
          <w:noProof/>
          <w:szCs w:val="22"/>
          <w:lang w:val="en-ZA" w:eastAsia="en-ZA"/>
        </w:rPr>
      </w:pPr>
      <w:hyperlink w:anchor="_Toc495929935" w:history="1">
        <w:r w:rsidR="00EA6ED1" w:rsidRPr="00BF31B8">
          <w:rPr>
            <w:rStyle w:val="Hyperlink"/>
            <w:noProof/>
            <w:lang w:val="en-ZA"/>
          </w:rPr>
          <w:t>Present ideas from the text</w:t>
        </w:r>
        <w:r w:rsidR="00EA6ED1">
          <w:rPr>
            <w:noProof/>
            <w:webHidden/>
          </w:rPr>
          <w:tab/>
        </w:r>
        <w:r w:rsidR="00EA6ED1">
          <w:rPr>
            <w:noProof/>
            <w:webHidden/>
          </w:rPr>
          <w:fldChar w:fldCharType="begin"/>
        </w:r>
        <w:r w:rsidR="00EA6ED1">
          <w:rPr>
            <w:noProof/>
            <w:webHidden/>
          </w:rPr>
          <w:instrText xml:space="preserve"> PAGEREF _Toc495929935 \h </w:instrText>
        </w:r>
        <w:r w:rsidR="00EA6ED1">
          <w:rPr>
            <w:noProof/>
            <w:webHidden/>
          </w:rPr>
        </w:r>
        <w:r w:rsidR="00EA6ED1">
          <w:rPr>
            <w:noProof/>
            <w:webHidden/>
          </w:rPr>
          <w:fldChar w:fldCharType="separate"/>
        </w:r>
        <w:r w:rsidR="00EA6ED1">
          <w:rPr>
            <w:noProof/>
            <w:webHidden/>
          </w:rPr>
          <w:t>54</w:t>
        </w:r>
        <w:r w:rsidR="00EA6ED1">
          <w:rPr>
            <w:noProof/>
            <w:webHidden/>
          </w:rPr>
          <w:fldChar w:fldCharType="end"/>
        </w:r>
      </w:hyperlink>
    </w:p>
    <w:p w14:paraId="31A90AF3"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36" w:history="1">
        <w:r w:rsidR="00EA6ED1" w:rsidRPr="00BF31B8">
          <w:rPr>
            <w:rStyle w:val="Hyperlink"/>
            <w:noProof/>
            <w:lang w:val="en-ZA"/>
          </w:rPr>
          <w:t>Role play</w:t>
        </w:r>
        <w:r w:rsidR="00EA6ED1">
          <w:rPr>
            <w:noProof/>
            <w:webHidden/>
          </w:rPr>
          <w:tab/>
        </w:r>
        <w:r w:rsidR="00EA6ED1">
          <w:rPr>
            <w:noProof/>
            <w:webHidden/>
          </w:rPr>
          <w:fldChar w:fldCharType="begin"/>
        </w:r>
        <w:r w:rsidR="00EA6ED1">
          <w:rPr>
            <w:noProof/>
            <w:webHidden/>
          </w:rPr>
          <w:instrText xml:space="preserve"> PAGEREF _Toc495929936 \h </w:instrText>
        </w:r>
        <w:r w:rsidR="00EA6ED1">
          <w:rPr>
            <w:noProof/>
            <w:webHidden/>
          </w:rPr>
        </w:r>
        <w:r w:rsidR="00EA6ED1">
          <w:rPr>
            <w:noProof/>
            <w:webHidden/>
          </w:rPr>
          <w:fldChar w:fldCharType="separate"/>
        </w:r>
        <w:r w:rsidR="00EA6ED1">
          <w:rPr>
            <w:noProof/>
            <w:webHidden/>
          </w:rPr>
          <w:t>54</w:t>
        </w:r>
        <w:r w:rsidR="00EA6ED1">
          <w:rPr>
            <w:noProof/>
            <w:webHidden/>
          </w:rPr>
          <w:fldChar w:fldCharType="end"/>
        </w:r>
      </w:hyperlink>
    </w:p>
    <w:p w14:paraId="3D15E4EB"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37" w:history="1">
        <w:r w:rsidR="00EA6ED1" w:rsidRPr="00BF31B8">
          <w:rPr>
            <w:rStyle w:val="Hyperlink"/>
            <w:noProof/>
            <w:lang w:val="en-ZA"/>
          </w:rPr>
          <w:t>Simulation</w:t>
        </w:r>
        <w:r w:rsidR="00EA6ED1">
          <w:rPr>
            <w:noProof/>
            <w:webHidden/>
          </w:rPr>
          <w:tab/>
        </w:r>
        <w:r w:rsidR="00EA6ED1">
          <w:rPr>
            <w:noProof/>
            <w:webHidden/>
          </w:rPr>
          <w:fldChar w:fldCharType="begin"/>
        </w:r>
        <w:r w:rsidR="00EA6ED1">
          <w:rPr>
            <w:noProof/>
            <w:webHidden/>
          </w:rPr>
          <w:instrText xml:space="preserve"> PAGEREF _Toc495929937 \h </w:instrText>
        </w:r>
        <w:r w:rsidR="00EA6ED1">
          <w:rPr>
            <w:noProof/>
            <w:webHidden/>
          </w:rPr>
        </w:r>
        <w:r w:rsidR="00EA6ED1">
          <w:rPr>
            <w:noProof/>
            <w:webHidden/>
          </w:rPr>
          <w:fldChar w:fldCharType="separate"/>
        </w:r>
        <w:r w:rsidR="00EA6ED1">
          <w:rPr>
            <w:noProof/>
            <w:webHidden/>
          </w:rPr>
          <w:t>54</w:t>
        </w:r>
        <w:r w:rsidR="00EA6ED1">
          <w:rPr>
            <w:noProof/>
            <w:webHidden/>
          </w:rPr>
          <w:fldChar w:fldCharType="end"/>
        </w:r>
      </w:hyperlink>
    </w:p>
    <w:p w14:paraId="0BFBE0A5" w14:textId="77777777" w:rsidR="00EA6ED1" w:rsidRDefault="00BC7895">
      <w:pPr>
        <w:pStyle w:val="TOC2"/>
        <w:rPr>
          <w:rFonts w:asciiTheme="minorHAnsi" w:eastAsiaTheme="minorEastAsia" w:hAnsiTheme="minorHAnsi" w:cstheme="minorBidi"/>
          <w:noProof/>
          <w:szCs w:val="22"/>
          <w:lang w:val="en-ZA" w:eastAsia="en-ZA"/>
        </w:rPr>
      </w:pPr>
      <w:hyperlink w:anchor="_Toc495929938" w:history="1">
        <w:r w:rsidR="00EA6ED1" w:rsidRPr="00BF31B8">
          <w:rPr>
            <w:rStyle w:val="Hyperlink"/>
            <w:noProof/>
            <w:lang w:val="en-ZA"/>
          </w:rPr>
          <w:t>Identify socio-cultural issues</w:t>
        </w:r>
        <w:r w:rsidR="00EA6ED1">
          <w:rPr>
            <w:noProof/>
            <w:webHidden/>
          </w:rPr>
          <w:tab/>
        </w:r>
        <w:r w:rsidR="00EA6ED1">
          <w:rPr>
            <w:noProof/>
            <w:webHidden/>
          </w:rPr>
          <w:fldChar w:fldCharType="begin"/>
        </w:r>
        <w:r w:rsidR="00EA6ED1">
          <w:rPr>
            <w:noProof/>
            <w:webHidden/>
          </w:rPr>
          <w:instrText xml:space="preserve"> PAGEREF _Toc495929938 \h </w:instrText>
        </w:r>
        <w:r w:rsidR="00EA6ED1">
          <w:rPr>
            <w:noProof/>
            <w:webHidden/>
          </w:rPr>
        </w:r>
        <w:r w:rsidR="00EA6ED1">
          <w:rPr>
            <w:noProof/>
            <w:webHidden/>
          </w:rPr>
          <w:fldChar w:fldCharType="separate"/>
        </w:r>
        <w:r w:rsidR="00EA6ED1">
          <w:rPr>
            <w:noProof/>
            <w:webHidden/>
          </w:rPr>
          <w:t>55</w:t>
        </w:r>
        <w:r w:rsidR="00EA6ED1">
          <w:rPr>
            <w:noProof/>
            <w:webHidden/>
          </w:rPr>
          <w:fldChar w:fldCharType="end"/>
        </w:r>
      </w:hyperlink>
    </w:p>
    <w:p w14:paraId="58E5C22D"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39" w:history="1">
        <w:r w:rsidR="00EA6ED1" w:rsidRPr="00BF31B8">
          <w:rPr>
            <w:rStyle w:val="Hyperlink"/>
            <w:noProof/>
            <w:lang w:val="en-ZA"/>
          </w:rPr>
          <w:t>Idioms and Proverbs</w:t>
        </w:r>
        <w:r w:rsidR="00EA6ED1">
          <w:rPr>
            <w:noProof/>
            <w:webHidden/>
          </w:rPr>
          <w:tab/>
        </w:r>
        <w:r w:rsidR="00EA6ED1">
          <w:rPr>
            <w:noProof/>
            <w:webHidden/>
          </w:rPr>
          <w:fldChar w:fldCharType="begin"/>
        </w:r>
        <w:r w:rsidR="00EA6ED1">
          <w:rPr>
            <w:noProof/>
            <w:webHidden/>
          </w:rPr>
          <w:instrText xml:space="preserve"> PAGEREF _Toc495929939 \h </w:instrText>
        </w:r>
        <w:r w:rsidR="00EA6ED1">
          <w:rPr>
            <w:noProof/>
            <w:webHidden/>
          </w:rPr>
        </w:r>
        <w:r w:rsidR="00EA6ED1">
          <w:rPr>
            <w:noProof/>
            <w:webHidden/>
          </w:rPr>
          <w:fldChar w:fldCharType="separate"/>
        </w:r>
        <w:r w:rsidR="00EA6ED1">
          <w:rPr>
            <w:noProof/>
            <w:webHidden/>
          </w:rPr>
          <w:t>55</w:t>
        </w:r>
        <w:r w:rsidR="00EA6ED1">
          <w:rPr>
            <w:noProof/>
            <w:webHidden/>
          </w:rPr>
          <w:fldChar w:fldCharType="end"/>
        </w:r>
      </w:hyperlink>
    </w:p>
    <w:p w14:paraId="015726F2"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40" w:history="1">
        <w:r w:rsidR="00EA6ED1" w:rsidRPr="00BF31B8">
          <w:rPr>
            <w:rStyle w:val="Hyperlink"/>
            <w:noProof/>
            <w:lang w:val="en-ZA"/>
          </w:rPr>
          <w:t>Jargon</w:t>
        </w:r>
        <w:r w:rsidR="00EA6ED1">
          <w:rPr>
            <w:noProof/>
            <w:webHidden/>
          </w:rPr>
          <w:tab/>
        </w:r>
        <w:r w:rsidR="00EA6ED1">
          <w:rPr>
            <w:noProof/>
            <w:webHidden/>
          </w:rPr>
          <w:fldChar w:fldCharType="begin"/>
        </w:r>
        <w:r w:rsidR="00EA6ED1">
          <w:rPr>
            <w:noProof/>
            <w:webHidden/>
          </w:rPr>
          <w:instrText xml:space="preserve"> PAGEREF _Toc495929940 \h </w:instrText>
        </w:r>
        <w:r w:rsidR="00EA6ED1">
          <w:rPr>
            <w:noProof/>
            <w:webHidden/>
          </w:rPr>
        </w:r>
        <w:r w:rsidR="00EA6ED1">
          <w:rPr>
            <w:noProof/>
            <w:webHidden/>
          </w:rPr>
          <w:fldChar w:fldCharType="separate"/>
        </w:r>
        <w:r w:rsidR="00EA6ED1">
          <w:rPr>
            <w:noProof/>
            <w:webHidden/>
          </w:rPr>
          <w:t>55</w:t>
        </w:r>
        <w:r w:rsidR="00EA6ED1">
          <w:rPr>
            <w:noProof/>
            <w:webHidden/>
          </w:rPr>
          <w:fldChar w:fldCharType="end"/>
        </w:r>
      </w:hyperlink>
    </w:p>
    <w:p w14:paraId="077DC94A"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41" w:history="1">
        <w:r w:rsidR="00EA6ED1" w:rsidRPr="00BF31B8">
          <w:rPr>
            <w:rStyle w:val="Hyperlink"/>
            <w:noProof/>
            <w:lang w:val="en-ZA"/>
          </w:rPr>
          <w:t>Slang</w:t>
        </w:r>
        <w:r w:rsidR="00EA6ED1">
          <w:rPr>
            <w:noProof/>
            <w:webHidden/>
          </w:rPr>
          <w:tab/>
        </w:r>
        <w:r w:rsidR="00EA6ED1">
          <w:rPr>
            <w:noProof/>
            <w:webHidden/>
          </w:rPr>
          <w:fldChar w:fldCharType="begin"/>
        </w:r>
        <w:r w:rsidR="00EA6ED1">
          <w:rPr>
            <w:noProof/>
            <w:webHidden/>
          </w:rPr>
          <w:instrText xml:space="preserve"> PAGEREF _Toc495929941 \h </w:instrText>
        </w:r>
        <w:r w:rsidR="00EA6ED1">
          <w:rPr>
            <w:noProof/>
            <w:webHidden/>
          </w:rPr>
        </w:r>
        <w:r w:rsidR="00EA6ED1">
          <w:rPr>
            <w:noProof/>
            <w:webHidden/>
          </w:rPr>
          <w:fldChar w:fldCharType="separate"/>
        </w:r>
        <w:r w:rsidR="00EA6ED1">
          <w:rPr>
            <w:noProof/>
            <w:webHidden/>
          </w:rPr>
          <w:t>56</w:t>
        </w:r>
        <w:r w:rsidR="00EA6ED1">
          <w:rPr>
            <w:noProof/>
            <w:webHidden/>
          </w:rPr>
          <w:fldChar w:fldCharType="end"/>
        </w:r>
      </w:hyperlink>
    </w:p>
    <w:p w14:paraId="7F9FD846"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42" w:history="1">
        <w:r w:rsidR="00EA6ED1" w:rsidRPr="00BF31B8">
          <w:rPr>
            <w:rStyle w:val="Hyperlink"/>
            <w:noProof/>
          </w:rPr>
          <w:t>Activity 2 (8963 SO2, AC1-4)</w:t>
        </w:r>
        <w:r w:rsidR="00EA6ED1">
          <w:rPr>
            <w:noProof/>
            <w:webHidden/>
          </w:rPr>
          <w:tab/>
        </w:r>
        <w:r w:rsidR="00EA6ED1">
          <w:rPr>
            <w:noProof/>
            <w:webHidden/>
          </w:rPr>
          <w:fldChar w:fldCharType="begin"/>
        </w:r>
        <w:r w:rsidR="00EA6ED1">
          <w:rPr>
            <w:noProof/>
            <w:webHidden/>
          </w:rPr>
          <w:instrText xml:space="preserve"> PAGEREF _Toc495929942 \h </w:instrText>
        </w:r>
        <w:r w:rsidR="00EA6ED1">
          <w:rPr>
            <w:noProof/>
            <w:webHidden/>
          </w:rPr>
        </w:r>
        <w:r w:rsidR="00EA6ED1">
          <w:rPr>
            <w:noProof/>
            <w:webHidden/>
          </w:rPr>
          <w:fldChar w:fldCharType="separate"/>
        </w:r>
        <w:r w:rsidR="00EA6ED1">
          <w:rPr>
            <w:noProof/>
            <w:webHidden/>
          </w:rPr>
          <w:t>56</w:t>
        </w:r>
        <w:r w:rsidR="00EA6ED1">
          <w:rPr>
            <w:noProof/>
            <w:webHidden/>
          </w:rPr>
          <w:fldChar w:fldCharType="end"/>
        </w:r>
      </w:hyperlink>
    </w:p>
    <w:p w14:paraId="3238EA35" w14:textId="77777777" w:rsidR="00EA6ED1" w:rsidRDefault="00BC7895">
      <w:pPr>
        <w:pStyle w:val="TOC1"/>
        <w:tabs>
          <w:tab w:val="right" w:leader="dot" w:pos="9629"/>
        </w:tabs>
        <w:rPr>
          <w:rFonts w:asciiTheme="minorHAnsi" w:eastAsiaTheme="minorEastAsia" w:hAnsiTheme="minorHAnsi" w:cstheme="minorBidi"/>
          <w:b w:val="0"/>
          <w:noProof/>
          <w:szCs w:val="22"/>
          <w:lang w:val="en-ZA" w:eastAsia="en-ZA"/>
        </w:rPr>
      </w:pPr>
      <w:hyperlink w:anchor="_Toc495929943" w:history="1">
        <w:r w:rsidR="00EA6ED1" w:rsidRPr="00BF31B8">
          <w:rPr>
            <w:rStyle w:val="Hyperlink"/>
            <w:noProof/>
          </w:rPr>
          <w:t>SECTION3: READ/VIEW AND RESPOND TO TEXT</w:t>
        </w:r>
        <w:r w:rsidR="00EA6ED1">
          <w:rPr>
            <w:noProof/>
            <w:webHidden/>
          </w:rPr>
          <w:tab/>
        </w:r>
        <w:r w:rsidR="00EA6ED1">
          <w:rPr>
            <w:noProof/>
            <w:webHidden/>
          </w:rPr>
          <w:fldChar w:fldCharType="begin"/>
        </w:r>
        <w:r w:rsidR="00EA6ED1">
          <w:rPr>
            <w:noProof/>
            <w:webHidden/>
          </w:rPr>
          <w:instrText xml:space="preserve"> PAGEREF _Toc495929943 \h </w:instrText>
        </w:r>
        <w:r w:rsidR="00EA6ED1">
          <w:rPr>
            <w:noProof/>
            <w:webHidden/>
          </w:rPr>
        </w:r>
        <w:r w:rsidR="00EA6ED1">
          <w:rPr>
            <w:noProof/>
            <w:webHidden/>
          </w:rPr>
          <w:fldChar w:fldCharType="separate"/>
        </w:r>
        <w:r w:rsidR="00EA6ED1">
          <w:rPr>
            <w:noProof/>
            <w:webHidden/>
          </w:rPr>
          <w:t>57</w:t>
        </w:r>
        <w:r w:rsidR="00EA6ED1">
          <w:rPr>
            <w:noProof/>
            <w:webHidden/>
          </w:rPr>
          <w:fldChar w:fldCharType="end"/>
        </w:r>
      </w:hyperlink>
    </w:p>
    <w:p w14:paraId="4C7DBD5C" w14:textId="77777777" w:rsidR="00EA6ED1" w:rsidRDefault="00BC7895">
      <w:pPr>
        <w:pStyle w:val="TOC2"/>
        <w:rPr>
          <w:rFonts w:asciiTheme="minorHAnsi" w:eastAsiaTheme="minorEastAsia" w:hAnsiTheme="minorHAnsi" w:cstheme="minorBidi"/>
          <w:noProof/>
          <w:szCs w:val="22"/>
          <w:lang w:val="en-ZA" w:eastAsia="en-ZA"/>
        </w:rPr>
      </w:pPr>
      <w:hyperlink w:anchor="_Toc495929944" w:history="1">
        <w:r w:rsidR="00EA6ED1" w:rsidRPr="00BF31B8">
          <w:rPr>
            <w:rStyle w:val="Hyperlink"/>
            <w:noProof/>
            <w:lang w:val="en-ZA"/>
          </w:rPr>
          <w:t>Reading and viewing resources</w:t>
        </w:r>
        <w:r w:rsidR="00EA6ED1">
          <w:rPr>
            <w:noProof/>
            <w:webHidden/>
          </w:rPr>
          <w:tab/>
        </w:r>
        <w:r w:rsidR="00EA6ED1">
          <w:rPr>
            <w:noProof/>
            <w:webHidden/>
          </w:rPr>
          <w:fldChar w:fldCharType="begin"/>
        </w:r>
        <w:r w:rsidR="00EA6ED1">
          <w:rPr>
            <w:noProof/>
            <w:webHidden/>
          </w:rPr>
          <w:instrText xml:space="preserve"> PAGEREF _Toc495929944 \h </w:instrText>
        </w:r>
        <w:r w:rsidR="00EA6ED1">
          <w:rPr>
            <w:noProof/>
            <w:webHidden/>
          </w:rPr>
        </w:r>
        <w:r w:rsidR="00EA6ED1">
          <w:rPr>
            <w:noProof/>
            <w:webHidden/>
          </w:rPr>
          <w:fldChar w:fldCharType="separate"/>
        </w:r>
        <w:r w:rsidR="00EA6ED1">
          <w:rPr>
            <w:noProof/>
            <w:webHidden/>
          </w:rPr>
          <w:t>57</w:t>
        </w:r>
        <w:r w:rsidR="00EA6ED1">
          <w:rPr>
            <w:noProof/>
            <w:webHidden/>
          </w:rPr>
          <w:fldChar w:fldCharType="end"/>
        </w:r>
      </w:hyperlink>
    </w:p>
    <w:p w14:paraId="0ED63E8D" w14:textId="77777777" w:rsidR="00EA6ED1" w:rsidRDefault="00BC7895">
      <w:pPr>
        <w:pStyle w:val="TOC2"/>
        <w:rPr>
          <w:rFonts w:asciiTheme="minorHAnsi" w:eastAsiaTheme="minorEastAsia" w:hAnsiTheme="minorHAnsi" w:cstheme="minorBidi"/>
          <w:noProof/>
          <w:szCs w:val="22"/>
          <w:lang w:val="en-ZA" w:eastAsia="en-ZA"/>
        </w:rPr>
      </w:pPr>
      <w:hyperlink w:anchor="_Toc495929945" w:history="1">
        <w:r w:rsidR="00EA6ED1" w:rsidRPr="00BF31B8">
          <w:rPr>
            <w:rStyle w:val="Hyperlink"/>
            <w:noProof/>
            <w:lang w:val="en-ZA"/>
          </w:rPr>
          <w:t>Text Types</w:t>
        </w:r>
        <w:r w:rsidR="00EA6ED1">
          <w:rPr>
            <w:noProof/>
            <w:webHidden/>
          </w:rPr>
          <w:tab/>
        </w:r>
        <w:r w:rsidR="00EA6ED1">
          <w:rPr>
            <w:noProof/>
            <w:webHidden/>
          </w:rPr>
          <w:fldChar w:fldCharType="begin"/>
        </w:r>
        <w:r w:rsidR="00EA6ED1">
          <w:rPr>
            <w:noProof/>
            <w:webHidden/>
          </w:rPr>
          <w:instrText xml:space="preserve"> PAGEREF _Toc495929945 \h </w:instrText>
        </w:r>
        <w:r w:rsidR="00EA6ED1">
          <w:rPr>
            <w:noProof/>
            <w:webHidden/>
          </w:rPr>
        </w:r>
        <w:r w:rsidR="00EA6ED1">
          <w:rPr>
            <w:noProof/>
            <w:webHidden/>
          </w:rPr>
          <w:fldChar w:fldCharType="separate"/>
        </w:r>
        <w:r w:rsidR="00EA6ED1">
          <w:rPr>
            <w:noProof/>
            <w:webHidden/>
          </w:rPr>
          <w:t>58</w:t>
        </w:r>
        <w:r w:rsidR="00EA6ED1">
          <w:rPr>
            <w:noProof/>
            <w:webHidden/>
          </w:rPr>
          <w:fldChar w:fldCharType="end"/>
        </w:r>
      </w:hyperlink>
    </w:p>
    <w:p w14:paraId="4C2A6FAE" w14:textId="77777777" w:rsidR="00EA6ED1" w:rsidRDefault="00BC7895">
      <w:pPr>
        <w:pStyle w:val="TOC2"/>
        <w:rPr>
          <w:rFonts w:asciiTheme="minorHAnsi" w:eastAsiaTheme="minorEastAsia" w:hAnsiTheme="minorHAnsi" w:cstheme="minorBidi"/>
          <w:noProof/>
          <w:szCs w:val="22"/>
          <w:lang w:val="en-ZA" w:eastAsia="en-ZA"/>
        </w:rPr>
      </w:pPr>
      <w:hyperlink w:anchor="_Toc495929946" w:history="1">
        <w:r w:rsidR="00EA6ED1" w:rsidRPr="00BF31B8">
          <w:rPr>
            <w:rStyle w:val="Hyperlink"/>
            <w:noProof/>
            <w:lang w:val="en-ZA"/>
          </w:rPr>
          <w:t>Purpose and different points of view</w:t>
        </w:r>
        <w:r w:rsidR="00EA6ED1">
          <w:rPr>
            <w:noProof/>
            <w:webHidden/>
          </w:rPr>
          <w:tab/>
        </w:r>
        <w:r w:rsidR="00EA6ED1">
          <w:rPr>
            <w:noProof/>
            <w:webHidden/>
          </w:rPr>
          <w:fldChar w:fldCharType="begin"/>
        </w:r>
        <w:r w:rsidR="00EA6ED1">
          <w:rPr>
            <w:noProof/>
            <w:webHidden/>
          </w:rPr>
          <w:instrText xml:space="preserve"> PAGEREF _Toc495929946 \h </w:instrText>
        </w:r>
        <w:r w:rsidR="00EA6ED1">
          <w:rPr>
            <w:noProof/>
            <w:webHidden/>
          </w:rPr>
        </w:r>
        <w:r w:rsidR="00EA6ED1">
          <w:rPr>
            <w:noProof/>
            <w:webHidden/>
          </w:rPr>
          <w:fldChar w:fldCharType="separate"/>
        </w:r>
        <w:r w:rsidR="00EA6ED1">
          <w:rPr>
            <w:noProof/>
            <w:webHidden/>
          </w:rPr>
          <w:t>58</w:t>
        </w:r>
        <w:r w:rsidR="00EA6ED1">
          <w:rPr>
            <w:noProof/>
            <w:webHidden/>
          </w:rPr>
          <w:fldChar w:fldCharType="end"/>
        </w:r>
      </w:hyperlink>
    </w:p>
    <w:p w14:paraId="130B327E" w14:textId="77777777" w:rsidR="00EA6ED1" w:rsidRDefault="00BC7895">
      <w:pPr>
        <w:pStyle w:val="TOC2"/>
        <w:rPr>
          <w:rFonts w:asciiTheme="minorHAnsi" w:eastAsiaTheme="minorEastAsia" w:hAnsiTheme="minorHAnsi" w:cstheme="minorBidi"/>
          <w:noProof/>
          <w:szCs w:val="22"/>
          <w:lang w:val="en-ZA" w:eastAsia="en-ZA"/>
        </w:rPr>
      </w:pPr>
      <w:hyperlink w:anchor="_Toc495929947" w:history="1">
        <w:r w:rsidR="00EA6ED1" w:rsidRPr="00BF31B8">
          <w:rPr>
            <w:rStyle w:val="Hyperlink"/>
            <w:noProof/>
            <w:lang w:val="en-ZA"/>
          </w:rPr>
          <w:t>Own ideas</w:t>
        </w:r>
        <w:r w:rsidR="00EA6ED1">
          <w:rPr>
            <w:noProof/>
            <w:webHidden/>
          </w:rPr>
          <w:tab/>
        </w:r>
        <w:r w:rsidR="00EA6ED1">
          <w:rPr>
            <w:noProof/>
            <w:webHidden/>
          </w:rPr>
          <w:fldChar w:fldCharType="begin"/>
        </w:r>
        <w:r w:rsidR="00EA6ED1">
          <w:rPr>
            <w:noProof/>
            <w:webHidden/>
          </w:rPr>
          <w:instrText xml:space="preserve"> PAGEREF _Toc495929947 \h </w:instrText>
        </w:r>
        <w:r w:rsidR="00EA6ED1">
          <w:rPr>
            <w:noProof/>
            <w:webHidden/>
          </w:rPr>
        </w:r>
        <w:r w:rsidR="00EA6ED1">
          <w:rPr>
            <w:noProof/>
            <w:webHidden/>
          </w:rPr>
          <w:fldChar w:fldCharType="separate"/>
        </w:r>
        <w:r w:rsidR="00EA6ED1">
          <w:rPr>
            <w:noProof/>
            <w:webHidden/>
          </w:rPr>
          <w:t>59</w:t>
        </w:r>
        <w:r w:rsidR="00EA6ED1">
          <w:rPr>
            <w:noProof/>
            <w:webHidden/>
          </w:rPr>
          <w:fldChar w:fldCharType="end"/>
        </w:r>
      </w:hyperlink>
    </w:p>
    <w:p w14:paraId="2F9CBBCE" w14:textId="77777777" w:rsidR="00EA6ED1" w:rsidRDefault="00BC7895">
      <w:pPr>
        <w:pStyle w:val="TOC2"/>
        <w:rPr>
          <w:rFonts w:asciiTheme="minorHAnsi" w:eastAsiaTheme="minorEastAsia" w:hAnsiTheme="minorHAnsi" w:cstheme="minorBidi"/>
          <w:noProof/>
          <w:szCs w:val="22"/>
          <w:lang w:val="en-ZA" w:eastAsia="en-ZA"/>
        </w:rPr>
      </w:pPr>
      <w:hyperlink w:anchor="_Toc495929948" w:history="1">
        <w:r w:rsidR="00EA6ED1" w:rsidRPr="00BF31B8">
          <w:rPr>
            <w:rStyle w:val="Hyperlink"/>
            <w:noProof/>
            <w:lang w:val="en-ZA"/>
          </w:rPr>
          <w:t>Relevance of text</w:t>
        </w:r>
        <w:r w:rsidR="00EA6ED1">
          <w:rPr>
            <w:noProof/>
            <w:webHidden/>
          </w:rPr>
          <w:tab/>
        </w:r>
        <w:r w:rsidR="00EA6ED1">
          <w:rPr>
            <w:noProof/>
            <w:webHidden/>
          </w:rPr>
          <w:fldChar w:fldCharType="begin"/>
        </w:r>
        <w:r w:rsidR="00EA6ED1">
          <w:rPr>
            <w:noProof/>
            <w:webHidden/>
          </w:rPr>
          <w:instrText xml:space="preserve"> PAGEREF _Toc495929948 \h </w:instrText>
        </w:r>
        <w:r w:rsidR="00EA6ED1">
          <w:rPr>
            <w:noProof/>
            <w:webHidden/>
          </w:rPr>
        </w:r>
        <w:r w:rsidR="00EA6ED1">
          <w:rPr>
            <w:noProof/>
            <w:webHidden/>
          </w:rPr>
          <w:fldChar w:fldCharType="separate"/>
        </w:r>
        <w:r w:rsidR="00EA6ED1">
          <w:rPr>
            <w:noProof/>
            <w:webHidden/>
          </w:rPr>
          <w:t>59</w:t>
        </w:r>
        <w:r w:rsidR="00EA6ED1">
          <w:rPr>
            <w:noProof/>
            <w:webHidden/>
          </w:rPr>
          <w:fldChar w:fldCharType="end"/>
        </w:r>
      </w:hyperlink>
    </w:p>
    <w:p w14:paraId="2ADD91DF" w14:textId="77777777" w:rsidR="00EA6ED1" w:rsidRDefault="00BC7895">
      <w:pPr>
        <w:pStyle w:val="TOC2"/>
        <w:rPr>
          <w:rFonts w:asciiTheme="minorHAnsi" w:eastAsiaTheme="minorEastAsia" w:hAnsiTheme="minorHAnsi" w:cstheme="minorBidi"/>
          <w:noProof/>
          <w:szCs w:val="22"/>
          <w:lang w:val="en-ZA" w:eastAsia="en-ZA"/>
        </w:rPr>
      </w:pPr>
      <w:hyperlink w:anchor="_Toc495929949" w:history="1">
        <w:r w:rsidR="00EA6ED1" w:rsidRPr="00BF31B8">
          <w:rPr>
            <w:rStyle w:val="Hyperlink"/>
            <w:noProof/>
            <w:lang w:val="en-ZA"/>
          </w:rPr>
          <w:t>Implicit and Explicit Text</w:t>
        </w:r>
        <w:r w:rsidR="00EA6ED1">
          <w:rPr>
            <w:noProof/>
            <w:webHidden/>
          </w:rPr>
          <w:tab/>
        </w:r>
        <w:r w:rsidR="00EA6ED1">
          <w:rPr>
            <w:noProof/>
            <w:webHidden/>
          </w:rPr>
          <w:fldChar w:fldCharType="begin"/>
        </w:r>
        <w:r w:rsidR="00EA6ED1">
          <w:rPr>
            <w:noProof/>
            <w:webHidden/>
          </w:rPr>
          <w:instrText xml:space="preserve"> PAGEREF _Toc495929949 \h </w:instrText>
        </w:r>
        <w:r w:rsidR="00EA6ED1">
          <w:rPr>
            <w:noProof/>
            <w:webHidden/>
          </w:rPr>
        </w:r>
        <w:r w:rsidR="00EA6ED1">
          <w:rPr>
            <w:noProof/>
            <w:webHidden/>
          </w:rPr>
          <w:fldChar w:fldCharType="separate"/>
        </w:r>
        <w:r w:rsidR="00EA6ED1">
          <w:rPr>
            <w:noProof/>
            <w:webHidden/>
          </w:rPr>
          <w:t>59</w:t>
        </w:r>
        <w:r w:rsidR="00EA6ED1">
          <w:rPr>
            <w:noProof/>
            <w:webHidden/>
          </w:rPr>
          <w:fldChar w:fldCharType="end"/>
        </w:r>
      </w:hyperlink>
    </w:p>
    <w:p w14:paraId="1131EF28"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50" w:history="1">
        <w:r w:rsidR="00EA6ED1" w:rsidRPr="00BF31B8">
          <w:rPr>
            <w:rStyle w:val="Hyperlink"/>
            <w:noProof/>
          </w:rPr>
          <w:t>Activity 3 (8963 SO3, AC1-6)</w:t>
        </w:r>
        <w:r w:rsidR="00EA6ED1">
          <w:rPr>
            <w:noProof/>
            <w:webHidden/>
          </w:rPr>
          <w:tab/>
        </w:r>
        <w:r w:rsidR="00EA6ED1">
          <w:rPr>
            <w:noProof/>
            <w:webHidden/>
          </w:rPr>
          <w:fldChar w:fldCharType="begin"/>
        </w:r>
        <w:r w:rsidR="00EA6ED1">
          <w:rPr>
            <w:noProof/>
            <w:webHidden/>
          </w:rPr>
          <w:instrText xml:space="preserve"> PAGEREF _Toc495929950 \h </w:instrText>
        </w:r>
        <w:r w:rsidR="00EA6ED1">
          <w:rPr>
            <w:noProof/>
            <w:webHidden/>
          </w:rPr>
        </w:r>
        <w:r w:rsidR="00EA6ED1">
          <w:rPr>
            <w:noProof/>
            <w:webHidden/>
          </w:rPr>
          <w:fldChar w:fldCharType="separate"/>
        </w:r>
        <w:r w:rsidR="00EA6ED1">
          <w:rPr>
            <w:noProof/>
            <w:webHidden/>
          </w:rPr>
          <w:t>59</w:t>
        </w:r>
        <w:r w:rsidR="00EA6ED1">
          <w:rPr>
            <w:noProof/>
            <w:webHidden/>
          </w:rPr>
          <w:fldChar w:fldCharType="end"/>
        </w:r>
      </w:hyperlink>
    </w:p>
    <w:p w14:paraId="43B08E86" w14:textId="77777777" w:rsidR="00EA6ED1" w:rsidRDefault="00BC7895">
      <w:pPr>
        <w:pStyle w:val="TOC1"/>
        <w:tabs>
          <w:tab w:val="right" w:leader="dot" w:pos="9629"/>
        </w:tabs>
        <w:rPr>
          <w:rFonts w:asciiTheme="minorHAnsi" w:eastAsiaTheme="minorEastAsia" w:hAnsiTheme="minorHAnsi" w:cstheme="minorBidi"/>
          <w:b w:val="0"/>
          <w:noProof/>
          <w:szCs w:val="22"/>
          <w:lang w:val="en-ZA" w:eastAsia="en-ZA"/>
        </w:rPr>
      </w:pPr>
      <w:hyperlink w:anchor="_Toc495929951" w:history="1">
        <w:r w:rsidR="00EA6ED1" w:rsidRPr="00BF31B8">
          <w:rPr>
            <w:rStyle w:val="Hyperlink"/>
            <w:noProof/>
          </w:rPr>
          <w:t>SECTION4: LANGUAGE STRUCTURES AND FEATURES</w:t>
        </w:r>
        <w:r w:rsidR="00EA6ED1">
          <w:rPr>
            <w:noProof/>
            <w:webHidden/>
          </w:rPr>
          <w:tab/>
        </w:r>
        <w:r w:rsidR="00EA6ED1">
          <w:rPr>
            <w:noProof/>
            <w:webHidden/>
          </w:rPr>
          <w:fldChar w:fldCharType="begin"/>
        </w:r>
        <w:r w:rsidR="00EA6ED1">
          <w:rPr>
            <w:noProof/>
            <w:webHidden/>
          </w:rPr>
          <w:instrText xml:space="preserve"> PAGEREF _Toc495929951 \h </w:instrText>
        </w:r>
        <w:r w:rsidR="00EA6ED1">
          <w:rPr>
            <w:noProof/>
            <w:webHidden/>
          </w:rPr>
        </w:r>
        <w:r w:rsidR="00EA6ED1">
          <w:rPr>
            <w:noProof/>
            <w:webHidden/>
          </w:rPr>
          <w:fldChar w:fldCharType="separate"/>
        </w:r>
        <w:r w:rsidR="00EA6ED1">
          <w:rPr>
            <w:noProof/>
            <w:webHidden/>
          </w:rPr>
          <w:t>60</w:t>
        </w:r>
        <w:r w:rsidR="00EA6ED1">
          <w:rPr>
            <w:noProof/>
            <w:webHidden/>
          </w:rPr>
          <w:fldChar w:fldCharType="end"/>
        </w:r>
      </w:hyperlink>
    </w:p>
    <w:p w14:paraId="67587EF9" w14:textId="77777777" w:rsidR="00EA6ED1" w:rsidRDefault="00BC7895">
      <w:pPr>
        <w:pStyle w:val="TOC2"/>
        <w:rPr>
          <w:rFonts w:asciiTheme="minorHAnsi" w:eastAsiaTheme="minorEastAsia" w:hAnsiTheme="minorHAnsi" w:cstheme="minorBidi"/>
          <w:noProof/>
          <w:szCs w:val="22"/>
          <w:lang w:val="en-ZA" w:eastAsia="en-ZA"/>
        </w:rPr>
      </w:pPr>
      <w:hyperlink w:anchor="_Toc495929952" w:history="1">
        <w:r w:rsidR="00EA6ED1" w:rsidRPr="00BF31B8">
          <w:rPr>
            <w:rStyle w:val="Hyperlink"/>
            <w:noProof/>
            <w:lang w:val="en-ZA"/>
          </w:rPr>
          <w:t>Language Structures And Features</w:t>
        </w:r>
        <w:r w:rsidR="00EA6ED1">
          <w:rPr>
            <w:noProof/>
            <w:webHidden/>
          </w:rPr>
          <w:tab/>
        </w:r>
        <w:r w:rsidR="00EA6ED1">
          <w:rPr>
            <w:noProof/>
            <w:webHidden/>
          </w:rPr>
          <w:fldChar w:fldCharType="begin"/>
        </w:r>
        <w:r w:rsidR="00EA6ED1">
          <w:rPr>
            <w:noProof/>
            <w:webHidden/>
          </w:rPr>
          <w:instrText xml:space="preserve"> PAGEREF _Toc495929952 \h </w:instrText>
        </w:r>
        <w:r w:rsidR="00EA6ED1">
          <w:rPr>
            <w:noProof/>
            <w:webHidden/>
          </w:rPr>
        </w:r>
        <w:r w:rsidR="00EA6ED1">
          <w:rPr>
            <w:noProof/>
            <w:webHidden/>
          </w:rPr>
          <w:fldChar w:fldCharType="separate"/>
        </w:r>
        <w:r w:rsidR="00EA6ED1">
          <w:rPr>
            <w:noProof/>
            <w:webHidden/>
          </w:rPr>
          <w:t>60</w:t>
        </w:r>
        <w:r w:rsidR="00EA6ED1">
          <w:rPr>
            <w:noProof/>
            <w:webHidden/>
          </w:rPr>
          <w:fldChar w:fldCharType="end"/>
        </w:r>
      </w:hyperlink>
    </w:p>
    <w:p w14:paraId="490BFD8F"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53" w:history="1">
        <w:r w:rsidR="00EA6ED1" w:rsidRPr="00BF31B8">
          <w:rPr>
            <w:rStyle w:val="Hyperlink"/>
            <w:noProof/>
            <w:lang w:val="en-ZA"/>
          </w:rPr>
          <w:t>Dealing With Bias</w:t>
        </w:r>
        <w:r w:rsidR="00EA6ED1">
          <w:rPr>
            <w:noProof/>
            <w:webHidden/>
          </w:rPr>
          <w:tab/>
        </w:r>
        <w:r w:rsidR="00EA6ED1">
          <w:rPr>
            <w:noProof/>
            <w:webHidden/>
          </w:rPr>
          <w:fldChar w:fldCharType="begin"/>
        </w:r>
        <w:r w:rsidR="00EA6ED1">
          <w:rPr>
            <w:noProof/>
            <w:webHidden/>
          </w:rPr>
          <w:instrText xml:space="preserve"> PAGEREF _Toc495929953 \h </w:instrText>
        </w:r>
        <w:r w:rsidR="00EA6ED1">
          <w:rPr>
            <w:noProof/>
            <w:webHidden/>
          </w:rPr>
        </w:r>
        <w:r w:rsidR="00EA6ED1">
          <w:rPr>
            <w:noProof/>
            <w:webHidden/>
          </w:rPr>
          <w:fldChar w:fldCharType="separate"/>
        </w:r>
        <w:r w:rsidR="00EA6ED1">
          <w:rPr>
            <w:noProof/>
            <w:webHidden/>
          </w:rPr>
          <w:t>60</w:t>
        </w:r>
        <w:r w:rsidR="00EA6ED1">
          <w:rPr>
            <w:noProof/>
            <w:webHidden/>
          </w:rPr>
          <w:fldChar w:fldCharType="end"/>
        </w:r>
      </w:hyperlink>
    </w:p>
    <w:p w14:paraId="6C0B2E63"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54" w:history="1">
        <w:r w:rsidR="00EA6ED1" w:rsidRPr="00BF31B8">
          <w:rPr>
            <w:rStyle w:val="Hyperlink"/>
            <w:noProof/>
            <w:lang w:val="en-ZA"/>
          </w:rPr>
          <w:t>Humour</w:t>
        </w:r>
        <w:r w:rsidR="00EA6ED1">
          <w:rPr>
            <w:noProof/>
            <w:webHidden/>
          </w:rPr>
          <w:tab/>
        </w:r>
        <w:r w:rsidR="00EA6ED1">
          <w:rPr>
            <w:noProof/>
            <w:webHidden/>
          </w:rPr>
          <w:fldChar w:fldCharType="begin"/>
        </w:r>
        <w:r w:rsidR="00EA6ED1">
          <w:rPr>
            <w:noProof/>
            <w:webHidden/>
          </w:rPr>
          <w:instrText xml:space="preserve"> PAGEREF _Toc495929954 \h </w:instrText>
        </w:r>
        <w:r w:rsidR="00EA6ED1">
          <w:rPr>
            <w:noProof/>
            <w:webHidden/>
          </w:rPr>
        </w:r>
        <w:r w:rsidR="00EA6ED1">
          <w:rPr>
            <w:noProof/>
            <w:webHidden/>
          </w:rPr>
          <w:fldChar w:fldCharType="separate"/>
        </w:r>
        <w:r w:rsidR="00EA6ED1">
          <w:rPr>
            <w:noProof/>
            <w:webHidden/>
          </w:rPr>
          <w:t>61</w:t>
        </w:r>
        <w:r w:rsidR="00EA6ED1">
          <w:rPr>
            <w:noProof/>
            <w:webHidden/>
          </w:rPr>
          <w:fldChar w:fldCharType="end"/>
        </w:r>
      </w:hyperlink>
    </w:p>
    <w:p w14:paraId="03FF8B32"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55" w:history="1">
        <w:r w:rsidR="00EA6ED1" w:rsidRPr="00BF31B8">
          <w:rPr>
            <w:rStyle w:val="Hyperlink"/>
            <w:noProof/>
            <w:lang w:val="en-ZA"/>
          </w:rPr>
          <w:t>Irony and sSarcasm</w:t>
        </w:r>
        <w:r w:rsidR="00EA6ED1">
          <w:rPr>
            <w:noProof/>
            <w:webHidden/>
          </w:rPr>
          <w:tab/>
        </w:r>
        <w:r w:rsidR="00EA6ED1">
          <w:rPr>
            <w:noProof/>
            <w:webHidden/>
          </w:rPr>
          <w:fldChar w:fldCharType="begin"/>
        </w:r>
        <w:r w:rsidR="00EA6ED1">
          <w:rPr>
            <w:noProof/>
            <w:webHidden/>
          </w:rPr>
          <w:instrText xml:space="preserve"> PAGEREF _Toc495929955 \h </w:instrText>
        </w:r>
        <w:r w:rsidR="00EA6ED1">
          <w:rPr>
            <w:noProof/>
            <w:webHidden/>
          </w:rPr>
        </w:r>
        <w:r w:rsidR="00EA6ED1">
          <w:rPr>
            <w:noProof/>
            <w:webHidden/>
          </w:rPr>
          <w:fldChar w:fldCharType="separate"/>
        </w:r>
        <w:r w:rsidR="00EA6ED1">
          <w:rPr>
            <w:noProof/>
            <w:webHidden/>
          </w:rPr>
          <w:t>61</w:t>
        </w:r>
        <w:r w:rsidR="00EA6ED1">
          <w:rPr>
            <w:noProof/>
            <w:webHidden/>
          </w:rPr>
          <w:fldChar w:fldCharType="end"/>
        </w:r>
      </w:hyperlink>
    </w:p>
    <w:p w14:paraId="7D8BC11F"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56" w:history="1">
        <w:r w:rsidR="00EA6ED1" w:rsidRPr="00BF31B8">
          <w:rPr>
            <w:rStyle w:val="Hyperlink"/>
            <w:noProof/>
            <w:lang w:val="en-ZA"/>
          </w:rPr>
          <w:t>Hyperbole</w:t>
        </w:r>
        <w:r w:rsidR="00EA6ED1">
          <w:rPr>
            <w:noProof/>
            <w:webHidden/>
          </w:rPr>
          <w:tab/>
        </w:r>
        <w:r w:rsidR="00EA6ED1">
          <w:rPr>
            <w:noProof/>
            <w:webHidden/>
          </w:rPr>
          <w:fldChar w:fldCharType="begin"/>
        </w:r>
        <w:r w:rsidR="00EA6ED1">
          <w:rPr>
            <w:noProof/>
            <w:webHidden/>
          </w:rPr>
          <w:instrText xml:space="preserve"> PAGEREF _Toc495929956 \h </w:instrText>
        </w:r>
        <w:r w:rsidR="00EA6ED1">
          <w:rPr>
            <w:noProof/>
            <w:webHidden/>
          </w:rPr>
        </w:r>
        <w:r w:rsidR="00EA6ED1">
          <w:rPr>
            <w:noProof/>
            <w:webHidden/>
          </w:rPr>
          <w:fldChar w:fldCharType="separate"/>
        </w:r>
        <w:r w:rsidR="00EA6ED1">
          <w:rPr>
            <w:noProof/>
            <w:webHidden/>
          </w:rPr>
          <w:t>62</w:t>
        </w:r>
        <w:r w:rsidR="00EA6ED1">
          <w:rPr>
            <w:noProof/>
            <w:webHidden/>
          </w:rPr>
          <w:fldChar w:fldCharType="end"/>
        </w:r>
      </w:hyperlink>
    </w:p>
    <w:p w14:paraId="757CB8CC"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57" w:history="1">
        <w:r w:rsidR="00EA6ED1" w:rsidRPr="00BF31B8">
          <w:rPr>
            <w:rStyle w:val="Hyperlink"/>
            <w:noProof/>
            <w:lang w:val="en-ZA"/>
          </w:rPr>
          <w:t>Generalisations</w:t>
        </w:r>
        <w:r w:rsidR="00EA6ED1">
          <w:rPr>
            <w:noProof/>
            <w:webHidden/>
          </w:rPr>
          <w:tab/>
        </w:r>
        <w:r w:rsidR="00EA6ED1">
          <w:rPr>
            <w:noProof/>
            <w:webHidden/>
          </w:rPr>
          <w:fldChar w:fldCharType="begin"/>
        </w:r>
        <w:r w:rsidR="00EA6ED1">
          <w:rPr>
            <w:noProof/>
            <w:webHidden/>
          </w:rPr>
          <w:instrText xml:space="preserve"> PAGEREF _Toc495929957 \h </w:instrText>
        </w:r>
        <w:r w:rsidR="00EA6ED1">
          <w:rPr>
            <w:noProof/>
            <w:webHidden/>
          </w:rPr>
        </w:r>
        <w:r w:rsidR="00EA6ED1">
          <w:rPr>
            <w:noProof/>
            <w:webHidden/>
          </w:rPr>
          <w:fldChar w:fldCharType="separate"/>
        </w:r>
        <w:r w:rsidR="00EA6ED1">
          <w:rPr>
            <w:noProof/>
            <w:webHidden/>
          </w:rPr>
          <w:t>62</w:t>
        </w:r>
        <w:r w:rsidR="00EA6ED1">
          <w:rPr>
            <w:noProof/>
            <w:webHidden/>
          </w:rPr>
          <w:fldChar w:fldCharType="end"/>
        </w:r>
      </w:hyperlink>
    </w:p>
    <w:p w14:paraId="4CCA51BC"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58" w:history="1">
        <w:r w:rsidR="00EA6ED1" w:rsidRPr="00BF31B8">
          <w:rPr>
            <w:rStyle w:val="Hyperlink"/>
            <w:noProof/>
            <w:lang w:val="en-ZA"/>
          </w:rPr>
          <w:t>Stereotyping</w:t>
        </w:r>
        <w:r w:rsidR="00EA6ED1">
          <w:rPr>
            <w:noProof/>
            <w:webHidden/>
          </w:rPr>
          <w:tab/>
        </w:r>
        <w:r w:rsidR="00EA6ED1">
          <w:rPr>
            <w:noProof/>
            <w:webHidden/>
          </w:rPr>
          <w:fldChar w:fldCharType="begin"/>
        </w:r>
        <w:r w:rsidR="00EA6ED1">
          <w:rPr>
            <w:noProof/>
            <w:webHidden/>
          </w:rPr>
          <w:instrText xml:space="preserve"> PAGEREF _Toc495929958 \h </w:instrText>
        </w:r>
        <w:r w:rsidR="00EA6ED1">
          <w:rPr>
            <w:noProof/>
            <w:webHidden/>
          </w:rPr>
        </w:r>
        <w:r w:rsidR="00EA6ED1">
          <w:rPr>
            <w:noProof/>
            <w:webHidden/>
          </w:rPr>
          <w:fldChar w:fldCharType="separate"/>
        </w:r>
        <w:r w:rsidR="00EA6ED1">
          <w:rPr>
            <w:noProof/>
            <w:webHidden/>
          </w:rPr>
          <w:t>62</w:t>
        </w:r>
        <w:r w:rsidR="00EA6ED1">
          <w:rPr>
            <w:noProof/>
            <w:webHidden/>
          </w:rPr>
          <w:fldChar w:fldCharType="end"/>
        </w:r>
      </w:hyperlink>
    </w:p>
    <w:p w14:paraId="08AE7B3B"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59" w:history="1">
        <w:r w:rsidR="00EA6ED1" w:rsidRPr="00BF31B8">
          <w:rPr>
            <w:rStyle w:val="Hyperlink"/>
            <w:noProof/>
            <w:lang w:val="en-ZA"/>
          </w:rPr>
          <w:t>Figurative Expressions</w:t>
        </w:r>
        <w:r w:rsidR="00EA6ED1">
          <w:rPr>
            <w:noProof/>
            <w:webHidden/>
          </w:rPr>
          <w:tab/>
        </w:r>
        <w:r w:rsidR="00EA6ED1">
          <w:rPr>
            <w:noProof/>
            <w:webHidden/>
          </w:rPr>
          <w:fldChar w:fldCharType="begin"/>
        </w:r>
        <w:r w:rsidR="00EA6ED1">
          <w:rPr>
            <w:noProof/>
            <w:webHidden/>
          </w:rPr>
          <w:instrText xml:space="preserve"> PAGEREF _Toc495929959 \h </w:instrText>
        </w:r>
        <w:r w:rsidR="00EA6ED1">
          <w:rPr>
            <w:noProof/>
            <w:webHidden/>
          </w:rPr>
        </w:r>
        <w:r w:rsidR="00EA6ED1">
          <w:rPr>
            <w:noProof/>
            <w:webHidden/>
          </w:rPr>
          <w:fldChar w:fldCharType="separate"/>
        </w:r>
        <w:r w:rsidR="00EA6ED1">
          <w:rPr>
            <w:noProof/>
            <w:webHidden/>
          </w:rPr>
          <w:t>62</w:t>
        </w:r>
        <w:r w:rsidR="00EA6ED1">
          <w:rPr>
            <w:noProof/>
            <w:webHidden/>
          </w:rPr>
          <w:fldChar w:fldCharType="end"/>
        </w:r>
      </w:hyperlink>
    </w:p>
    <w:p w14:paraId="28BA496C"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60" w:history="1">
        <w:r w:rsidR="00EA6ED1" w:rsidRPr="00BF31B8">
          <w:rPr>
            <w:rStyle w:val="Hyperlink"/>
            <w:noProof/>
            <w:lang w:val="en-ZA"/>
          </w:rPr>
          <w:t>Repetition</w:t>
        </w:r>
        <w:r w:rsidR="00EA6ED1">
          <w:rPr>
            <w:noProof/>
            <w:webHidden/>
          </w:rPr>
          <w:tab/>
        </w:r>
        <w:r w:rsidR="00EA6ED1">
          <w:rPr>
            <w:noProof/>
            <w:webHidden/>
          </w:rPr>
          <w:fldChar w:fldCharType="begin"/>
        </w:r>
        <w:r w:rsidR="00EA6ED1">
          <w:rPr>
            <w:noProof/>
            <w:webHidden/>
          </w:rPr>
          <w:instrText xml:space="preserve"> PAGEREF _Toc495929960 \h </w:instrText>
        </w:r>
        <w:r w:rsidR="00EA6ED1">
          <w:rPr>
            <w:noProof/>
            <w:webHidden/>
          </w:rPr>
        </w:r>
        <w:r w:rsidR="00EA6ED1">
          <w:rPr>
            <w:noProof/>
            <w:webHidden/>
          </w:rPr>
          <w:fldChar w:fldCharType="separate"/>
        </w:r>
        <w:r w:rsidR="00EA6ED1">
          <w:rPr>
            <w:noProof/>
            <w:webHidden/>
          </w:rPr>
          <w:t>62</w:t>
        </w:r>
        <w:r w:rsidR="00EA6ED1">
          <w:rPr>
            <w:noProof/>
            <w:webHidden/>
          </w:rPr>
          <w:fldChar w:fldCharType="end"/>
        </w:r>
      </w:hyperlink>
    </w:p>
    <w:p w14:paraId="0D9F768D"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61" w:history="1">
        <w:r w:rsidR="00EA6ED1" w:rsidRPr="00BF31B8">
          <w:rPr>
            <w:rStyle w:val="Hyperlink"/>
            <w:noProof/>
            <w:lang w:val="en-ZA"/>
          </w:rPr>
          <w:t>Grammar</w:t>
        </w:r>
        <w:r w:rsidR="00EA6ED1">
          <w:rPr>
            <w:noProof/>
            <w:webHidden/>
          </w:rPr>
          <w:tab/>
        </w:r>
        <w:r w:rsidR="00EA6ED1">
          <w:rPr>
            <w:noProof/>
            <w:webHidden/>
          </w:rPr>
          <w:fldChar w:fldCharType="begin"/>
        </w:r>
        <w:r w:rsidR="00EA6ED1">
          <w:rPr>
            <w:noProof/>
            <w:webHidden/>
          </w:rPr>
          <w:instrText xml:space="preserve"> PAGEREF _Toc495929961 \h </w:instrText>
        </w:r>
        <w:r w:rsidR="00EA6ED1">
          <w:rPr>
            <w:noProof/>
            <w:webHidden/>
          </w:rPr>
        </w:r>
        <w:r w:rsidR="00EA6ED1">
          <w:rPr>
            <w:noProof/>
            <w:webHidden/>
          </w:rPr>
          <w:fldChar w:fldCharType="separate"/>
        </w:r>
        <w:r w:rsidR="00EA6ED1">
          <w:rPr>
            <w:noProof/>
            <w:webHidden/>
          </w:rPr>
          <w:t>63</w:t>
        </w:r>
        <w:r w:rsidR="00EA6ED1">
          <w:rPr>
            <w:noProof/>
            <w:webHidden/>
          </w:rPr>
          <w:fldChar w:fldCharType="end"/>
        </w:r>
      </w:hyperlink>
    </w:p>
    <w:p w14:paraId="3993A92F"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62" w:history="1">
        <w:r w:rsidR="00EA6ED1" w:rsidRPr="00BF31B8">
          <w:rPr>
            <w:rStyle w:val="Hyperlink"/>
            <w:noProof/>
            <w:lang w:val="en-ZA"/>
          </w:rPr>
          <w:t>Captions</w:t>
        </w:r>
        <w:r w:rsidR="00EA6ED1">
          <w:rPr>
            <w:noProof/>
            <w:webHidden/>
          </w:rPr>
          <w:tab/>
        </w:r>
        <w:r w:rsidR="00EA6ED1">
          <w:rPr>
            <w:noProof/>
            <w:webHidden/>
          </w:rPr>
          <w:fldChar w:fldCharType="begin"/>
        </w:r>
        <w:r w:rsidR="00EA6ED1">
          <w:rPr>
            <w:noProof/>
            <w:webHidden/>
          </w:rPr>
          <w:instrText xml:space="preserve"> PAGEREF _Toc495929962 \h </w:instrText>
        </w:r>
        <w:r w:rsidR="00EA6ED1">
          <w:rPr>
            <w:noProof/>
            <w:webHidden/>
          </w:rPr>
        </w:r>
        <w:r w:rsidR="00EA6ED1">
          <w:rPr>
            <w:noProof/>
            <w:webHidden/>
          </w:rPr>
          <w:fldChar w:fldCharType="separate"/>
        </w:r>
        <w:r w:rsidR="00EA6ED1">
          <w:rPr>
            <w:noProof/>
            <w:webHidden/>
          </w:rPr>
          <w:t>64</w:t>
        </w:r>
        <w:r w:rsidR="00EA6ED1">
          <w:rPr>
            <w:noProof/>
            <w:webHidden/>
          </w:rPr>
          <w:fldChar w:fldCharType="end"/>
        </w:r>
      </w:hyperlink>
    </w:p>
    <w:p w14:paraId="70CE3F1F"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63" w:history="1">
        <w:r w:rsidR="00EA6ED1" w:rsidRPr="00BF31B8">
          <w:rPr>
            <w:rStyle w:val="Hyperlink"/>
            <w:noProof/>
            <w:lang w:val="en-ZA"/>
          </w:rPr>
          <w:t>Pictures</w:t>
        </w:r>
        <w:r w:rsidR="00EA6ED1">
          <w:rPr>
            <w:noProof/>
            <w:webHidden/>
          </w:rPr>
          <w:tab/>
        </w:r>
        <w:r w:rsidR="00EA6ED1">
          <w:rPr>
            <w:noProof/>
            <w:webHidden/>
          </w:rPr>
          <w:fldChar w:fldCharType="begin"/>
        </w:r>
        <w:r w:rsidR="00EA6ED1">
          <w:rPr>
            <w:noProof/>
            <w:webHidden/>
          </w:rPr>
          <w:instrText xml:space="preserve"> PAGEREF _Toc495929963 \h </w:instrText>
        </w:r>
        <w:r w:rsidR="00EA6ED1">
          <w:rPr>
            <w:noProof/>
            <w:webHidden/>
          </w:rPr>
        </w:r>
        <w:r w:rsidR="00EA6ED1">
          <w:rPr>
            <w:noProof/>
            <w:webHidden/>
          </w:rPr>
          <w:fldChar w:fldCharType="separate"/>
        </w:r>
        <w:r w:rsidR="00EA6ED1">
          <w:rPr>
            <w:noProof/>
            <w:webHidden/>
          </w:rPr>
          <w:t>64</w:t>
        </w:r>
        <w:r w:rsidR="00EA6ED1">
          <w:rPr>
            <w:noProof/>
            <w:webHidden/>
          </w:rPr>
          <w:fldChar w:fldCharType="end"/>
        </w:r>
      </w:hyperlink>
    </w:p>
    <w:p w14:paraId="33587A4E"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64" w:history="1">
        <w:r w:rsidR="00EA6ED1" w:rsidRPr="00BF31B8">
          <w:rPr>
            <w:rStyle w:val="Hyperlink"/>
            <w:noProof/>
            <w:lang w:val="en-ZA"/>
          </w:rPr>
          <w:t>Typography</w:t>
        </w:r>
        <w:r w:rsidR="00EA6ED1">
          <w:rPr>
            <w:noProof/>
            <w:webHidden/>
          </w:rPr>
          <w:tab/>
        </w:r>
        <w:r w:rsidR="00EA6ED1">
          <w:rPr>
            <w:noProof/>
            <w:webHidden/>
          </w:rPr>
          <w:fldChar w:fldCharType="begin"/>
        </w:r>
        <w:r w:rsidR="00EA6ED1">
          <w:rPr>
            <w:noProof/>
            <w:webHidden/>
          </w:rPr>
          <w:instrText xml:space="preserve"> PAGEREF _Toc495929964 \h </w:instrText>
        </w:r>
        <w:r w:rsidR="00EA6ED1">
          <w:rPr>
            <w:noProof/>
            <w:webHidden/>
          </w:rPr>
        </w:r>
        <w:r w:rsidR="00EA6ED1">
          <w:rPr>
            <w:noProof/>
            <w:webHidden/>
          </w:rPr>
          <w:fldChar w:fldCharType="separate"/>
        </w:r>
        <w:r w:rsidR="00EA6ED1">
          <w:rPr>
            <w:noProof/>
            <w:webHidden/>
          </w:rPr>
          <w:t>65</w:t>
        </w:r>
        <w:r w:rsidR="00EA6ED1">
          <w:rPr>
            <w:noProof/>
            <w:webHidden/>
          </w:rPr>
          <w:fldChar w:fldCharType="end"/>
        </w:r>
      </w:hyperlink>
    </w:p>
    <w:p w14:paraId="6458C77E"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65" w:history="1">
        <w:r w:rsidR="00EA6ED1" w:rsidRPr="00BF31B8">
          <w:rPr>
            <w:rStyle w:val="Hyperlink"/>
            <w:noProof/>
            <w:lang w:val="en-ZA"/>
          </w:rPr>
          <w:t>Omissions and Silence</w:t>
        </w:r>
        <w:r w:rsidR="00EA6ED1">
          <w:rPr>
            <w:noProof/>
            <w:webHidden/>
          </w:rPr>
          <w:tab/>
        </w:r>
        <w:r w:rsidR="00EA6ED1">
          <w:rPr>
            <w:noProof/>
            <w:webHidden/>
          </w:rPr>
          <w:fldChar w:fldCharType="begin"/>
        </w:r>
        <w:r w:rsidR="00EA6ED1">
          <w:rPr>
            <w:noProof/>
            <w:webHidden/>
          </w:rPr>
          <w:instrText xml:space="preserve"> PAGEREF _Toc495929965 \h </w:instrText>
        </w:r>
        <w:r w:rsidR="00EA6ED1">
          <w:rPr>
            <w:noProof/>
            <w:webHidden/>
          </w:rPr>
        </w:r>
        <w:r w:rsidR="00EA6ED1">
          <w:rPr>
            <w:noProof/>
            <w:webHidden/>
          </w:rPr>
          <w:fldChar w:fldCharType="separate"/>
        </w:r>
        <w:r w:rsidR="00EA6ED1">
          <w:rPr>
            <w:noProof/>
            <w:webHidden/>
          </w:rPr>
          <w:t>65</w:t>
        </w:r>
        <w:r w:rsidR="00EA6ED1">
          <w:rPr>
            <w:noProof/>
            <w:webHidden/>
          </w:rPr>
          <w:fldChar w:fldCharType="end"/>
        </w:r>
      </w:hyperlink>
    </w:p>
    <w:p w14:paraId="3CEA1FB7" w14:textId="77777777" w:rsidR="00EA6ED1" w:rsidRDefault="00BC7895">
      <w:pPr>
        <w:pStyle w:val="TOC2"/>
        <w:rPr>
          <w:rFonts w:asciiTheme="minorHAnsi" w:eastAsiaTheme="minorEastAsia" w:hAnsiTheme="minorHAnsi" w:cstheme="minorBidi"/>
          <w:noProof/>
          <w:szCs w:val="22"/>
          <w:lang w:val="en-ZA" w:eastAsia="en-ZA"/>
        </w:rPr>
      </w:pPr>
      <w:hyperlink w:anchor="_Toc495929966" w:history="1">
        <w:r w:rsidR="00EA6ED1" w:rsidRPr="00BF31B8">
          <w:rPr>
            <w:rStyle w:val="Hyperlink"/>
            <w:noProof/>
            <w:lang w:val="en-ZA"/>
          </w:rPr>
          <w:t>Sentence structures</w:t>
        </w:r>
        <w:r w:rsidR="00EA6ED1">
          <w:rPr>
            <w:noProof/>
            <w:webHidden/>
          </w:rPr>
          <w:tab/>
        </w:r>
        <w:r w:rsidR="00EA6ED1">
          <w:rPr>
            <w:noProof/>
            <w:webHidden/>
          </w:rPr>
          <w:fldChar w:fldCharType="begin"/>
        </w:r>
        <w:r w:rsidR="00EA6ED1">
          <w:rPr>
            <w:noProof/>
            <w:webHidden/>
          </w:rPr>
          <w:instrText xml:space="preserve"> PAGEREF _Toc495929966 \h </w:instrText>
        </w:r>
        <w:r w:rsidR="00EA6ED1">
          <w:rPr>
            <w:noProof/>
            <w:webHidden/>
          </w:rPr>
        </w:r>
        <w:r w:rsidR="00EA6ED1">
          <w:rPr>
            <w:noProof/>
            <w:webHidden/>
          </w:rPr>
          <w:fldChar w:fldCharType="separate"/>
        </w:r>
        <w:r w:rsidR="00EA6ED1">
          <w:rPr>
            <w:noProof/>
            <w:webHidden/>
          </w:rPr>
          <w:t>65</w:t>
        </w:r>
        <w:r w:rsidR="00EA6ED1">
          <w:rPr>
            <w:noProof/>
            <w:webHidden/>
          </w:rPr>
          <w:fldChar w:fldCharType="end"/>
        </w:r>
      </w:hyperlink>
    </w:p>
    <w:p w14:paraId="7CCF7B61"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67" w:history="1">
        <w:r w:rsidR="00EA6ED1" w:rsidRPr="00BF31B8">
          <w:rPr>
            <w:rStyle w:val="Hyperlink"/>
            <w:noProof/>
            <w:lang w:val="en-ZA"/>
          </w:rPr>
          <w:t>Sentence Length</w:t>
        </w:r>
        <w:r w:rsidR="00EA6ED1">
          <w:rPr>
            <w:noProof/>
            <w:webHidden/>
          </w:rPr>
          <w:tab/>
        </w:r>
        <w:r w:rsidR="00EA6ED1">
          <w:rPr>
            <w:noProof/>
            <w:webHidden/>
          </w:rPr>
          <w:fldChar w:fldCharType="begin"/>
        </w:r>
        <w:r w:rsidR="00EA6ED1">
          <w:rPr>
            <w:noProof/>
            <w:webHidden/>
          </w:rPr>
          <w:instrText xml:space="preserve"> PAGEREF _Toc495929967 \h </w:instrText>
        </w:r>
        <w:r w:rsidR="00EA6ED1">
          <w:rPr>
            <w:noProof/>
            <w:webHidden/>
          </w:rPr>
        </w:r>
        <w:r w:rsidR="00EA6ED1">
          <w:rPr>
            <w:noProof/>
            <w:webHidden/>
          </w:rPr>
          <w:fldChar w:fldCharType="separate"/>
        </w:r>
        <w:r w:rsidR="00EA6ED1">
          <w:rPr>
            <w:noProof/>
            <w:webHidden/>
          </w:rPr>
          <w:t>65</w:t>
        </w:r>
        <w:r w:rsidR="00EA6ED1">
          <w:rPr>
            <w:noProof/>
            <w:webHidden/>
          </w:rPr>
          <w:fldChar w:fldCharType="end"/>
        </w:r>
      </w:hyperlink>
    </w:p>
    <w:p w14:paraId="3EBD3884"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68" w:history="1">
        <w:r w:rsidR="00EA6ED1" w:rsidRPr="00BF31B8">
          <w:rPr>
            <w:rStyle w:val="Hyperlink"/>
            <w:noProof/>
            <w:lang w:val="en-ZA"/>
          </w:rPr>
          <w:t>Simple Sentences</w:t>
        </w:r>
        <w:r w:rsidR="00EA6ED1">
          <w:rPr>
            <w:noProof/>
            <w:webHidden/>
          </w:rPr>
          <w:tab/>
        </w:r>
        <w:r w:rsidR="00EA6ED1">
          <w:rPr>
            <w:noProof/>
            <w:webHidden/>
          </w:rPr>
          <w:fldChar w:fldCharType="begin"/>
        </w:r>
        <w:r w:rsidR="00EA6ED1">
          <w:rPr>
            <w:noProof/>
            <w:webHidden/>
          </w:rPr>
          <w:instrText xml:space="preserve"> PAGEREF _Toc495929968 \h </w:instrText>
        </w:r>
        <w:r w:rsidR="00EA6ED1">
          <w:rPr>
            <w:noProof/>
            <w:webHidden/>
          </w:rPr>
        </w:r>
        <w:r w:rsidR="00EA6ED1">
          <w:rPr>
            <w:noProof/>
            <w:webHidden/>
          </w:rPr>
          <w:fldChar w:fldCharType="separate"/>
        </w:r>
        <w:r w:rsidR="00EA6ED1">
          <w:rPr>
            <w:noProof/>
            <w:webHidden/>
          </w:rPr>
          <w:t>66</w:t>
        </w:r>
        <w:r w:rsidR="00EA6ED1">
          <w:rPr>
            <w:noProof/>
            <w:webHidden/>
          </w:rPr>
          <w:fldChar w:fldCharType="end"/>
        </w:r>
      </w:hyperlink>
    </w:p>
    <w:p w14:paraId="7C2DF897"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69" w:history="1">
        <w:r w:rsidR="00EA6ED1" w:rsidRPr="00BF31B8">
          <w:rPr>
            <w:rStyle w:val="Hyperlink"/>
            <w:noProof/>
            <w:lang w:val="en-ZA"/>
          </w:rPr>
          <w:t>Compound Sentences</w:t>
        </w:r>
        <w:r w:rsidR="00EA6ED1">
          <w:rPr>
            <w:noProof/>
            <w:webHidden/>
          </w:rPr>
          <w:tab/>
        </w:r>
        <w:r w:rsidR="00EA6ED1">
          <w:rPr>
            <w:noProof/>
            <w:webHidden/>
          </w:rPr>
          <w:fldChar w:fldCharType="begin"/>
        </w:r>
        <w:r w:rsidR="00EA6ED1">
          <w:rPr>
            <w:noProof/>
            <w:webHidden/>
          </w:rPr>
          <w:instrText xml:space="preserve"> PAGEREF _Toc495929969 \h </w:instrText>
        </w:r>
        <w:r w:rsidR="00EA6ED1">
          <w:rPr>
            <w:noProof/>
            <w:webHidden/>
          </w:rPr>
        </w:r>
        <w:r w:rsidR="00EA6ED1">
          <w:rPr>
            <w:noProof/>
            <w:webHidden/>
          </w:rPr>
          <w:fldChar w:fldCharType="separate"/>
        </w:r>
        <w:r w:rsidR="00EA6ED1">
          <w:rPr>
            <w:noProof/>
            <w:webHidden/>
          </w:rPr>
          <w:t>66</w:t>
        </w:r>
        <w:r w:rsidR="00EA6ED1">
          <w:rPr>
            <w:noProof/>
            <w:webHidden/>
          </w:rPr>
          <w:fldChar w:fldCharType="end"/>
        </w:r>
      </w:hyperlink>
    </w:p>
    <w:p w14:paraId="0AA6B47E"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70" w:history="1">
        <w:r w:rsidR="00EA6ED1" w:rsidRPr="00BF31B8">
          <w:rPr>
            <w:rStyle w:val="Hyperlink"/>
            <w:noProof/>
            <w:lang w:val="en-ZA"/>
          </w:rPr>
          <w:t>Complex Sentences</w:t>
        </w:r>
        <w:r w:rsidR="00EA6ED1">
          <w:rPr>
            <w:noProof/>
            <w:webHidden/>
          </w:rPr>
          <w:tab/>
        </w:r>
        <w:r w:rsidR="00EA6ED1">
          <w:rPr>
            <w:noProof/>
            <w:webHidden/>
          </w:rPr>
          <w:fldChar w:fldCharType="begin"/>
        </w:r>
        <w:r w:rsidR="00EA6ED1">
          <w:rPr>
            <w:noProof/>
            <w:webHidden/>
          </w:rPr>
          <w:instrText xml:space="preserve"> PAGEREF _Toc495929970 \h </w:instrText>
        </w:r>
        <w:r w:rsidR="00EA6ED1">
          <w:rPr>
            <w:noProof/>
            <w:webHidden/>
          </w:rPr>
        </w:r>
        <w:r w:rsidR="00EA6ED1">
          <w:rPr>
            <w:noProof/>
            <w:webHidden/>
          </w:rPr>
          <w:fldChar w:fldCharType="separate"/>
        </w:r>
        <w:r w:rsidR="00EA6ED1">
          <w:rPr>
            <w:noProof/>
            <w:webHidden/>
          </w:rPr>
          <w:t>66</w:t>
        </w:r>
        <w:r w:rsidR="00EA6ED1">
          <w:rPr>
            <w:noProof/>
            <w:webHidden/>
          </w:rPr>
          <w:fldChar w:fldCharType="end"/>
        </w:r>
      </w:hyperlink>
    </w:p>
    <w:p w14:paraId="3866EE29"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71" w:history="1">
        <w:r w:rsidR="00EA6ED1" w:rsidRPr="00BF31B8">
          <w:rPr>
            <w:rStyle w:val="Hyperlink"/>
            <w:noProof/>
          </w:rPr>
          <w:t>Activity 4 (8963 SO4, AC1-2)</w:t>
        </w:r>
        <w:r w:rsidR="00EA6ED1">
          <w:rPr>
            <w:noProof/>
            <w:webHidden/>
          </w:rPr>
          <w:tab/>
        </w:r>
        <w:r w:rsidR="00EA6ED1">
          <w:rPr>
            <w:noProof/>
            <w:webHidden/>
          </w:rPr>
          <w:fldChar w:fldCharType="begin"/>
        </w:r>
        <w:r w:rsidR="00EA6ED1">
          <w:rPr>
            <w:noProof/>
            <w:webHidden/>
          </w:rPr>
          <w:instrText xml:space="preserve"> PAGEREF _Toc495929971 \h </w:instrText>
        </w:r>
        <w:r w:rsidR="00EA6ED1">
          <w:rPr>
            <w:noProof/>
            <w:webHidden/>
          </w:rPr>
        </w:r>
        <w:r w:rsidR="00EA6ED1">
          <w:rPr>
            <w:noProof/>
            <w:webHidden/>
          </w:rPr>
          <w:fldChar w:fldCharType="separate"/>
        </w:r>
        <w:r w:rsidR="00EA6ED1">
          <w:rPr>
            <w:noProof/>
            <w:webHidden/>
          </w:rPr>
          <w:t>66</w:t>
        </w:r>
        <w:r w:rsidR="00EA6ED1">
          <w:rPr>
            <w:noProof/>
            <w:webHidden/>
          </w:rPr>
          <w:fldChar w:fldCharType="end"/>
        </w:r>
      </w:hyperlink>
    </w:p>
    <w:p w14:paraId="5FCB710F" w14:textId="77777777" w:rsidR="00EA6ED1" w:rsidRDefault="00BC7895">
      <w:pPr>
        <w:pStyle w:val="TOC1"/>
        <w:tabs>
          <w:tab w:val="right" w:leader="dot" w:pos="9629"/>
        </w:tabs>
        <w:rPr>
          <w:rFonts w:asciiTheme="minorHAnsi" w:eastAsiaTheme="minorEastAsia" w:hAnsiTheme="minorHAnsi" w:cstheme="minorBidi"/>
          <w:b w:val="0"/>
          <w:noProof/>
          <w:szCs w:val="22"/>
          <w:lang w:val="en-ZA" w:eastAsia="en-ZA"/>
        </w:rPr>
      </w:pPr>
      <w:hyperlink w:anchor="_Toc495929972" w:history="1">
        <w:r w:rsidR="00EA6ED1" w:rsidRPr="00BF31B8">
          <w:rPr>
            <w:rStyle w:val="Hyperlink"/>
            <w:noProof/>
          </w:rPr>
          <w:t>SECTION 5: AUDIENCE, PURPOSE &amp; CONTEXT</w:t>
        </w:r>
        <w:r w:rsidR="00EA6ED1">
          <w:rPr>
            <w:noProof/>
            <w:webHidden/>
          </w:rPr>
          <w:tab/>
        </w:r>
        <w:r w:rsidR="00EA6ED1">
          <w:rPr>
            <w:noProof/>
            <w:webHidden/>
          </w:rPr>
          <w:fldChar w:fldCharType="begin"/>
        </w:r>
        <w:r w:rsidR="00EA6ED1">
          <w:rPr>
            <w:noProof/>
            <w:webHidden/>
          </w:rPr>
          <w:instrText xml:space="preserve"> PAGEREF _Toc495929972 \h </w:instrText>
        </w:r>
        <w:r w:rsidR="00EA6ED1">
          <w:rPr>
            <w:noProof/>
            <w:webHidden/>
          </w:rPr>
        </w:r>
        <w:r w:rsidR="00EA6ED1">
          <w:rPr>
            <w:noProof/>
            <w:webHidden/>
          </w:rPr>
          <w:fldChar w:fldCharType="separate"/>
        </w:r>
        <w:r w:rsidR="00EA6ED1">
          <w:rPr>
            <w:noProof/>
            <w:webHidden/>
          </w:rPr>
          <w:t>68</w:t>
        </w:r>
        <w:r w:rsidR="00EA6ED1">
          <w:rPr>
            <w:noProof/>
            <w:webHidden/>
          </w:rPr>
          <w:fldChar w:fldCharType="end"/>
        </w:r>
      </w:hyperlink>
    </w:p>
    <w:p w14:paraId="1ABD484F" w14:textId="77777777" w:rsidR="00EA6ED1" w:rsidRDefault="00BC7895">
      <w:pPr>
        <w:pStyle w:val="TOC2"/>
        <w:rPr>
          <w:rFonts w:asciiTheme="minorHAnsi" w:eastAsiaTheme="minorEastAsia" w:hAnsiTheme="minorHAnsi" w:cstheme="minorBidi"/>
          <w:noProof/>
          <w:szCs w:val="22"/>
          <w:lang w:val="en-ZA" w:eastAsia="en-ZA"/>
        </w:rPr>
      </w:pPr>
      <w:hyperlink w:anchor="_Toc495929973" w:history="1">
        <w:r w:rsidR="00EA6ED1" w:rsidRPr="00BF31B8">
          <w:rPr>
            <w:rStyle w:val="Hyperlink"/>
            <w:noProof/>
            <w:lang w:val="en-ZA"/>
          </w:rPr>
          <w:t>Styles Of Writing</w:t>
        </w:r>
        <w:r w:rsidR="00EA6ED1">
          <w:rPr>
            <w:noProof/>
            <w:webHidden/>
          </w:rPr>
          <w:tab/>
        </w:r>
        <w:r w:rsidR="00EA6ED1">
          <w:rPr>
            <w:noProof/>
            <w:webHidden/>
          </w:rPr>
          <w:fldChar w:fldCharType="begin"/>
        </w:r>
        <w:r w:rsidR="00EA6ED1">
          <w:rPr>
            <w:noProof/>
            <w:webHidden/>
          </w:rPr>
          <w:instrText xml:space="preserve"> PAGEREF _Toc495929973 \h </w:instrText>
        </w:r>
        <w:r w:rsidR="00EA6ED1">
          <w:rPr>
            <w:noProof/>
            <w:webHidden/>
          </w:rPr>
        </w:r>
        <w:r w:rsidR="00EA6ED1">
          <w:rPr>
            <w:noProof/>
            <w:webHidden/>
          </w:rPr>
          <w:fldChar w:fldCharType="separate"/>
        </w:r>
        <w:r w:rsidR="00EA6ED1">
          <w:rPr>
            <w:noProof/>
            <w:webHidden/>
          </w:rPr>
          <w:t>68</w:t>
        </w:r>
        <w:r w:rsidR="00EA6ED1">
          <w:rPr>
            <w:noProof/>
            <w:webHidden/>
          </w:rPr>
          <w:fldChar w:fldCharType="end"/>
        </w:r>
      </w:hyperlink>
    </w:p>
    <w:p w14:paraId="6A8BBBD7"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74" w:history="1">
        <w:r w:rsidR="00EA6ED1" w:rsidRPr="00BF31B8">
          <w:rPr>
            <w:rStyle w:val="Hyperlink"/>
            <w:noProof/>
          </w:rPr>
          <w:t>Narrative</w:t>
        </w:r>
        <w:r w:rsidR="00EA6ED1">
          <w:rPr>
            <w:noProof/>
            <w:webHidden/>
          </w:rPr>
          <w:tab/>
        </w:r>
        <w:r w:rsidR="00EA6ED1">
          <w:rPr>
            <w:noProof/>
            <w:webHidden/>
          </w:rPr>
          <w:fldChar w:fldCharType="begin"/>
        </w:r>
        <w:r w:rsidR="00EA6ED1">
          <w:rPr>
            <w:noProof/>
            <w:webHidden/>
          </w:rPr>
          <w:instrText xml:space="preserve"> PAGEREF _Toc495929974 \h </w:instrText>
        </w:r>
        <w:r w:rsidR="00EA6ED1">
          <w:rPr>
            <w:noProof/>
            <w:webHidden/>
          </w:rPr>
        </w:r>
        <w:r w:rsidR="00EA6ED1">
          <w:rPr>
            <w:noProof/>
            <w:webHidden/>
          </w:rPr>
          <w:fldChar w:fldCharType="separate"/>
        </w:r>
        <w:r w:rsidR="00EA6ED1">
          <w:rPr>
            <w:noProof/>
            <w:webHidden/>
          </w:rPr>
          <w:t>68</w:t>
        </w:r>
        <w:r w:rsidR="00EA6ED1">
          <w:rPr>
            <w:noProof/>
            <w:webHidden/>
          </w:rPr>
          <w:fldChar w:fldCharType="end"/>
        </w:r>
      </w:hyperlink>
    </w:p>
    <w:p w14:paraId="0DB20957"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75" w:history="1">
        <w:r w:rsidR="00EA6ED1" w:rsidRPr="00BF31B8">
          <w:rPr>
            <w:rStyle w:val="Hyperlink"/>
            <w:noProof/>
          </w:rPr>
          <w:t>Discursive</w:t>
        </w:r>
        <w:r w:rsidR="00EA6ED1">
          <w:rPr>
            <w:noProof/>
            <w:webHidden/>
          </w:rPr>
          <w:tab/>
        </w:r>
        <w:r w:rsidR="00EA6ED1">
          <w:rPr>
            <w:noProof/>
            <w:webHidden/>
          </w:rPr>
          <w:fldChar w:fldCharType="begin"/>
        </w:r>
        <w:r w:rsidR="00EA6ED1">
          <w:rPr>
            <w:noProof/>
            <w:webHidden/>
          </w:rPr>
          <w:instrText xml:space="preserve"> PAGEREF _Toc495929975 \h </w:instrText>
        </w:r>
        <w:r w:rsidR="00EA6ED1">
          <w:rPr>
            <w:noProof/>
            <w:webHidden/>
          </w:rPr>
        </w:r>
        <w:r w:rsidR="00EA6ED1">
          <w:rPr>
            <w:noProof/>
            <w:webHidden/>
          </w:rPr>
          <w:fldChar w:fldCharType="separate"/>
        </w:r>
        <w:r w:rsidR="00EA6ED1">
          <w:rPr>
            <w:noProof/>
            <w:webHidden/>
          </w:rPr>
          <w:t>68</w:t>
        </w:r>
        <w:r w:rsidR="00EA6ED1">
          <w:rPr>
            <w:noProof/>
            <w:webHidden/>
          </w:rPr>
          <w:fldChar w:fldCharType="end"/>
        </w:r>
      </w:hyperlink>
    </w:p>
    <w:p w14:paraId="021D071B"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76" w:history="1">
        <w:r w:rsidR="00EA6ED1" w:rsidRPr="00BF31B8">
          <w:rPr>
            <w:rStyle w:val="Hyperlink"/>
            <w:noProof/>
          </w:rPr>
          <w:t>Reflective</w:t>
        </w:r>
        <w:r w:rsidR="00EA6ED1">
          <w:rPr>
            <w:noProof/>
            <w:webHidden/>
          </w:rPr>
          <w:tab/>
        </w:r>
        <w:r w:rsidR="00EA6ED1">
          <w:rPr>
            <w:noProof/>
            <w:webHidden/>
          </w:rPr>
          <w:fldChar w:fldCharType="begin"/>
        </w:r>
        <w:r w:rsidR="00EA6ED1">
          <w:rPr>
            <w:noProof/>
            <w:webHidden/>
          </w:rPr>
          <w:instrText xml:space="preserve"> PAGEREF _Toc495929976 \h </w:instrText>
        </w:r>
        <w:r w:rsidR="00EA6ED1">
          <w:rPr>
            <w:noProof/>
            <w:webHidden/>
          </w:rPr>
        </w:r>
        <w:r w:rsidR="00EA6ED1">
          <w:rPr>
            <w:noProof/>
            <w:webHidden/>
          </w:rPr>
          <w:fldChar w:fldCharType="separate"/>
        </w:r>
        <w:r w:rsidR="00EA6ED1">
          <w:rPr>
            <w:noProof/>
            <w:webHidden/>
          </w:rPr>
          <w:t>68</w:t>
        </w:r>
        <w:r w:rsidR="00EA6ED1">
          <w:rPr>
            <w:noProof/>
            <w:webHidden/>
          </w:rPr>
          <w:fldChar w:fldCharType="end"/>
        </w:r>
      </w:hyperlink>
    </w:p>
    <w:p w14:paraId="2EA648A3"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77" w:history="1">
        <w:r w:rsidR="00EA6ED1" w:rsidRPr="00BF31B8">
          <w:rPr>
            <w:rStyle w:val="Hyperlink"/>
            <w:noProof/>
          </w:rPr>
          <w:t>Argumentative</w:t>
        </w:r>
        <w:r w:rsidR="00EA6ED1">
          <w:rPr>
            <w:noProof/>
            <w:webHidden/>
          </w:rPr>
          <w:tab/>
        </w:r>
        <w:r w:rsidR="00EA6ED1">
          <w:rPr>
            <w:noProof/>
            <w:webHidden/>
          </w:rPr>
          <w:fldChar w:fldCharType="begin"/>
        </w:r>
        <w:r w:rsidR="00EA6ED1">
          <w:rPr>
            <w:noProof/>
            <w:webHidden/>
          </w:rPr>
          <w:instrText xml:space="preserve"> PAGEREF _Toc495929977 \h </w:instrText>
        </w:r>
        <w:r w:rsidR="00EA6ED1">
          <w:rPr>
            <w:noProof/>
            <w:webHidden/>
          </w:rPr>
        </w:r>
        <w:r w:rsidR="00EA6ED1">
          <w:rPr>
            <w:noProof/>
            <w:webHidden/>
          </w:rPr>
          <w:fldChar w:fldCharType="separate"/>
        </w:r>
        <w:r w:rsidR="00EA6ED1">
          <w:rPr>
            <w:noProof/>
            <w:webHidden/>
          </w:rPr>
          <w:t>69</w:t>
        </w:r>
        <w:r w:rsidR="00EA6ED1">
          <w:rPr>
            <w:noProof/>
            <w:webHidden/>
          </w:rPr>
          <w:fldChar w:fldCharType="end"/>
        </w:r>
      </w:hyperlink>
    </w:p>
    <w:p w14:paraId="3C3D670A"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78" w:history="1">
        <w:r w:rsidR="00EA6ED1" w:rsidRPr="00BF31B8">
          <w:rPr>
            <w:rStyle w:val="Hyperlink"/>
            <w:noProof/>
          </w:rPr>
          <w:t>Descriptive</w:t>
        </w:r>
        <w:r w:rsidR="00EA6ED1">
          <w:rPr>
            <w:noProof/>
            <w:webHidden/>
          </w:rPr>
          <w:tab/>
        </w:r>
        <w:r w:rsidR="00EA6ED1">
          <w:rPr>
            <w:noProof/>
            <w:webHidden/>
          </w:rPr>
          <w:fldChar w:fldCharType="begin"/>
        </w:r>
        <w:r w:rsidR="00EA6ED1">
          <w:rPr>
            <w:noProof/>
            <w:webHidden/>
          </w:rPr>
          <w:instrText xml:space="preserve"> PAGEREF _Toc495929978 \h </w:instrText>
        </w:r>
        <w:r w:rsidR="00EA6ED1">
          <w:rPr>
            <w:noProof/>
            <w:webHidden/>
          </w:rPr>
        </w:r>
        <w:r w:rsidR="00EA6ED1">
          <w:rPr>
            <w:noProof/>
            <w:webHidden/>
          </w:rPr>
          <w:fldChar w:fldCharType="separate"/>
        </w:r>
        <w:r w:rsidR="00EA6ED1">
          <w:rPr>
            <w:noProof/>
            <w:webHidden/>
          </w:rPr>
          <w:t>69</w:t>
        </w:r>
        <w:r w:rsidR="00EA6ED1">
          <w:rPr>
            <w:noProof/>
            <w:webHidden/>
          </w:rPr>
          <w:fldChar w:fldCharType="end"/>
        </w:r>
      </w:hyperlink>
    </w:p>
    <w:p w14:paraId="1AA6C29A"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79" w:history="1">
        <w:r w:rsidR="00EA6ED1" w:rsidRPr="00BF31B8">
          <w:rPr>
            <w:rStyle w:val="Hyperlink"/>
            <w:noProof/>
          </w:rPr>
          <w:t>Expository</w:t>
        </w:r>
        <w:r w:rsidR="00EA6ED1">
          <w:rPr>
            <w:noProof/>
            <w:webHidden/>
          </w:rPr>
          <w:tab/>
        </w:r>
        <w:r w:rsidR="00EA6ED1">
          <w:rPr>
            <w:noProof/>
            <w:webHidden/>
          </w:rPr>
          <w:fldChar w:fldCharType="begin"/>
        </w:r>
        <w:r w:rsidR="00EA6ED1">
          <w:rPr>
            <w:noProof/>
            <w:webHidden/>
          </w:rPr>
          <w:instrText xml:space="preserve"> PAGEREF _Toc495929979 \h </w:instrText>
        </w:r>
        <w:r w:rsidR="00EA6ED1">
          <w:rPr>
            <w:noProof/>
            <w:webHidden/>
          </w:rPr>
        </w:r>
        <w:r w:rsidR="00EA6ED1">
          <w:rPr>
            <w:noProof/>
            <w:webHidden/>
          </w:rPr>
          <w:fldChar w:fldCharType="separate"/>
        </w:r>
        <w:r w:rsidR="00EA6ED1">
          <w:rPr>
            <w:noProof/>
            <w:webHidden/>
          </w:rPr>
          <w:t>69</w:t>
        </w:r>
        <w:r w:rsidR="00EA6ED1">
          <w:rPr>
            <w:noProof/>
            <w:webHidden/>
          </w:rPr>
          <w:fldChar w:fldCharType="end"/>
        </w:r>
      </w:hyperlink>
    </w:p>
    <w:p w14:paraId="0A844ADE"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80" w:history="1">
        <w:r w:rsidR="00EA6ED1" w:rsidRPr="00BF31B8">
          <w:rPr>
            <w:rStyle w:val="Hyperlink"/>
            <w:noProof/>
          </w:rPr>
          <w:t>Transactional</w:t>
        </w:r>
        <w:r w:rsidR="00EA6ED1">
          <w:rPr>
            <w:noProof/>
            <w:webHidden/>
          </w:rPr>
          <w:tab/>
        </w:r>
        <w:r w:rsidR="00EA6ED1">
          <w:rPr>
            <w:noProof/>
            <w:webHidden/>
          </w:rPr>
          <w:fldChar w:fldCharType="begin"/>
        </w:r>
        <w:r w:rsidR="00EA6ED1">
          <w:rPr>
            <w:noProof/>
            <w:webHidden/>
          </w:rPr>
          <w:instrText xml:space="preserve"> PAGEREF _Toc495929980 \h </w:instrText>
        </w:r>
        <w:r w:rsidR="00EA6ED1">
          <w:rPr>
            <w:noProof/>
            <w:webHidden/>
          </w:rPr>
        </w:r>
        <w:r w:rsidR="00EA6ED1">
          <w:rPr>
            <w:noProof/>
            <w:webHidden/>
          </w:rPr>
          <w:fldChar w:fldCharType="separate"/>
        </w:r>
        <w:r w:rsidR="00EA6ED1">
          <w:rPr>
            <w:noProof/>
            <w:webHidden/>
          </w:rPr>
          <w:t>69</w:t>
        </w:r>
        <w:r w:rsidR="00EA6ED1">
          <w:rPr>
            <w:noProof/>
            <w:webHidden/>
          </w:rPr>
          <w:fldChar w:fldCharType="end"/>
        </w:r>
      </w:hyperlink>
    </w:p>
    <w:p w14:paraId="1038CD9D"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81" w:history="1">
        <w:r w:rsidR="00EA6ED1" w:rsidRPr="00BF31B8">
          <w:rPr>
            <w:rStyle w:val="Hyperlink"/>
            <w:noProof/>
          </w:rPr>
          <w:t>Business correspondence</w:t>
        </w:r>
        <w:r w:rsidR="00EA6ED1">
          <w:rPr>
            <w:noProof/>
            <w:webHidden/>
          </w:rPr>
          <w:tab/>
        </w:r>
        <w:r w:rsidR="00EA6ED1">
          <w:rPr>
            <w:noProof/>
            <w:webHidden/>
          </w:rPr>
          <w:fldChar w:fldCharType="begin"/>
        </w:r>
        <w:r w:rsidR="00EA6ED1">
          <w:rPr>
            <w:noProof/>
            <w:webHidden/>
          </w:rPr>
          <w:instrText xml:space="preserve"> PAGEREF _Toc495929981 \h </w:instrText>
        </w:r>
        <w:r w:rsidR="00EA6ED1">
          <w:rPr>
            <w:noProof/>
            <w:webHidden/>
          </w:rPr>
        </w:r>
        <w:r w:rsidR="00EA6ED1">
          <w:rPr>
            <w:noProof/>
            <w:webHidden/>
          </w:rPr>
          <w:fldChar w:fldCharType="separate"/>
        </w:r>
        <w:r w:rsidR="00EA6ED1">
          <w:rPr>
            <w:noProof/>
            <w:webHidden/>
          </w:rPr>
          <w:t>69</w:t>
        </w:r>
        <w:r w:rsidR="00EA6ED1">
          <w:rPr>
            <w:noProof/>
            <w:webHidden/>
          </w:rPr>
          <w:fldChar w:fldCharType="end"/>
        </w:r>
      </w:hyperlink>
    </w:p>
    <w:p w14:paraId="6E34C4E4"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82" w:history="1">
        <w:r w:rsidR="00EA6ED1" w:rsidRPr="00BF31B8">
          <w:rPr>
            <w:rStyle w:val="Hyperlink"/>
            <w:noProof/>
          </w:rPr>
          <w:t>Electronic texts</w:t>
        </w:r>
        <w:r w:rsidR="00EA6ED1">
          <w:rPr>
            <w:noProof/>
            <w:webHidden/>
          </w:rPr>
          <w:tab/>
        </w:r>
        <w:r w:rsidR="00EA6ED1">
          <w:rPr>
            <w:noProof/>
            <w:webHidden/>
          </w:rPr>
          <w:fldChar w:fldCharType="begin"/>
        </w:r>
        <w:r w:rsidR="00EA6ED1">
          <w:rPr>
            <w:noProof/>
            <w:webHidden/>
          </w:rPr>
          <w:instrText xml:space="preserve"> PAGEREF _Toc495929982 \h </w:instrText>
        </w:r>
        <w:r w:rsidR="00EA6ED1">
          <w:rPr>
            <w:noProof/>
            <w:webHidden/>
          </w:rPr>
        </w:r>
        <w:r w:rsidR="00EA6ED1">
          <w:rPr>
            <w:noProof/>
            <w:webHidden/>
          </w:rPr>
          <w:fldChar w:fldCharType="separate"/>
        </w:r>
        <w:r w:rsidR="00EA6ED1">
          <w:rPr>
            <w:noProof/>
            <w:webHidden/>
          </w:rPr>
          <w:t>69</w:t>
        </w:r>
        <w:r w:rsidR="00EA6ED1">
          <w:rPr>
            <w:noProof/>
            <w:webHidden/>
          </w:rPr>
          <w:fldChar w:fldCharType="end"/>
        </w:r>
      </w:hyperlink>
    </w:p>
    <w:p w14:paraId="79725C41"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83" w:history="1">
        <w:r w:rsidR="00EA6ED1" w:rsidRPr="00BF31B8">
          <w:rPr>
            <w:rStyle w:val="Hyperlink"/>
            <w:noProof/>
          </w:rPr>
          <w:t>Multi-Media Presentations</w:t>
        </w:r>
        <w:r w:rsidR="00EA6ED1">
          <w:rPr>
            <w:noProof/>
            <w:webHidden/>
          </w:rPr>
          <w:tab/>
        </w:r>
        <w:r w:rsidR="00EA6ED1">
          <w:rPr>
            <w:noProof/>
            <w:webHidden/>
          </w:rPr>
          <w:fldChar w:fldCharType="begin"/>
        </w:r>
        <w:r w:rsidR="00EA6ED1">
          <w:rPr>
            <w:noProof/>
            <w:webHidden/>
          </w:rPr>
          <w:instrText xml:space="preserve"> PAGEREF _Toc495929983 \h </w:instrText>
        </w:r>
        <w:r w:rsidR="00EA6ED1">
          <w:rPr>
            <w:noProof/>
            <w:webHidden/>
          </w:rPr>
        </w:r>
        <w:r w:rsidR="00EA6ED1">
          <w:rPr>
            <w:noProof/>
            <w:webHidden/>
          </w:rPr>
          <w:fldChar w:fldCharType="separate"/>
        </w:r>
        <w:r w:rsidR="00EA6ED1">
          <w:rPr>
            <w:noProof/>
            <w:webHidden/>
          </w:rPr>
          <w:t>70</w:t>
        </w:r>
        <w:r w:rsidR="00EA6ED1">
          <w:rPr>
            <w:noProof/>
            <w:webHidden/>
          </w:rPr>
          <w:fldChar w:fldCharType="end"/>
        </w:r>
      </w:hyperlink>
    </w:p>
    <w:p w14:paraId="334A2C84" w14:textId="77777777" w:rsidR="00EA6ED1" w:rsidRDefault="00BC7895">
      <w:pPr>
        <w:pStyle w:val="TOC2"/>
        <w:rPr>
          <w:rFonts w:asciiTheme="minorHAnsi" w:eastAsiaTheme="minorEastAsia" w:hAnsiTheme="minorHAnsi" w:cstheme="minorBidi"/>
          <w:noProof/>
          <w:szCs w:val="22"/>
          <w:lang w:val="en-ZA" w:eastAsia="en-ZA"/>
        </w:rPr>
      </w:pPr>
      <w:hyperlink w:anchor="_Toc495929984" w:history="1">
        <w:r w:rsidR="00EA6ED1" w:rsidRPr="00BF31B8">
          <w:rPr>
            <w:rStyle w:val="Hyperlink"/>
            <w:noProof/>
            <w:lang w:val="en-ZA"/>
          </w:rPr>
          <w:t>Structure your writing</w:t>
        </w:r>
        <w:r w:rsidR="00EA6ED1">
          <w:rPr>
            <w:noProof/>
            <w:webHidden/>
          </w:rPr>
          <w:tab/>
        </w:r>
        <w:r w:rsidR="00EA6ED1">
          <w:rPr>
            <w:noProof/>
            <w:webHidden/>
          </w:rPr>
          <w:fldChar w:fldCharType="begin"/>
        </w:r>
        <w:r w:rsidR="00EA6ED1">
          <w:rPr>
            <w:noProof/>
            <w:webHidden/>
          </w:rPr>
          <w:instrText xml:space="preserve"> PAGEREF _Toc495929984 \h </w:instrText>
        </w:r>
        <w:r w:rsidR="00EA6ED1">
          <w:rPr>
            <w:noProof/>
            <w:webHidden/>
          </w:rPr>
        </w:r>
        <w:r w:rsidR="00EA6ED1">
          <w:rPr>
            <w:noProof/>
            <w:webHidden/>
          </w:rPr>
          <w:fldChar w:fldCharType="separate"/>
        </w:r>
        <w:r w:rsidR="00EA6ED1">
          <w:rPr>
            <w:noProof/>
            <w:webHidden/>
          </w:rPr>
          <w:t>73</w:t>
        </w:r>
        <w:r w:rsidR="00EA6ED1">
          <w:rPr>
            <w:noProof/>
            <w:webHidden/>
          </w:rPr>
          <w:fldChar w:fldCharType="end"/>
        </w:r>
      </w:hyperlink>
    </w:p>
    <w:p w14:paraId="3F9A8404"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85" w:history="1">
        <w:r w:rsidR="00EA6ED1" w:rsidRPr="00BF31B8">
          <w:rPr>
            <w:rStyle w:val="Hyperlink"/>
            <w:noProof/>
            <w:lang w:val="en-ZA"/>
          </w:rPr>
          <w:t>There are many reasons why authors write texts</w:t>
        </w:r>
        <w:r w:rsidR="00EA6ED1">
          <w:rPr>
            <w:noProof/>
            <w:webHidden/>
          </w:rPr>
          <w:tab/>
        </w:r>
        <w:r w:rsidR="00EA6ED1">
          <w:rPr>
            <w:noProof/>
            <w:webHidden/>
          </w:rPr>
          <w:fldChar w:fldCharType="begin"/>
        </w:r>
        <w:r w:rsidR="00EA6ED1">
          <w:rPr>
            <w:noProof/>
            <w:webHidden/>
          </w:rPr>
          <w:instrText xml:space="preserve"> PAGEREF _Toc495929985 \h </w:instrText>
        </w:r>
        <w:r w:rsidR="00EA6ED1">
          <w:rPr>
            <w:noProof/>
            <w:webHidden/>
          </w:rPr>
        </w:r>
        <w:r w:rsidR="00EA6ED1">
          <w:rPr>
            <w:noProof/>
            <w:webHidden/>
          </w:rPr>
          <w:fldChar w:fldCharType="separate"/>
        </w:r>
        <w:r w:rsidR="00EA6ED1">
          <w:rPr>
            <w:noProof/>
            <w:webHidden/>
          </w:rPr>
          <w:t>73</w:t>
        </w:r>
        <w:r w:rsidR="00EA6ED1">
          <w:rPr>
            <w:noProof/>
            <w:webHidden/>
          </w:rPr>
          <w:fldChar w:fldCharType="end"/>
        </w:r>
      </w:hyperlink>
    </w:p>
    <w:p w14:paraId="25C772E8"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86" w:history="1">
        <w:r w:rsidR="00EA6ED1" w:rsidRPr="00BF31B8">
          <w:rPr>
            <w:rStyle w:val="Hyperlink"/>
            <w:noProof/>
            <w:lang w:val="en-ZA"/>
          </w:rPr>
          <w:t>Before you start writing/signing your text you have to plan what you are going to write</w:t>
        </w:r>
        <w:r w:rsidR="00EA6ED1">
          <w:rPr>
            <w:noProof/>
            <w:webHidden/>
          </w:rPr>
          <w:tab/>
        </w:r>
        <w:r w:rsidR="00EA6ED1">
          <w:rPr>
            <w:noProof/>
            <w:webHidden/>
          </w:rPr>
          <w:fldChar w:fldCharType="begin"/>
        </w:r>
        <w:r w:rsidR="00EA6ED1">
          <w:rPr>
            <w:noProof/>
            <w:webHidden/>
          </w:rPr>
          <w:instrText xml:space="preserve"> PAGEREF _Toc495929986 \h </w:instrText>
        </w:r>
        <w:r w:rsidR="00EA6ED1">
          <w:rPr>
            <w:noProof/>
            <w:webHidden/>
          </w:rPr>
        </w:r>
        <w:r w:rsidR="00EA6ED1">
          <w:rPr>
            <w:noProof/>
            <w:webHidden/>
          </w:rPr>
          <w:fldChar w:fldCharType="separate"/>
        </w:r>
        <w:r w:rsidR="00EA6ED1">
          <w:rPr>
            <w:noProof/>
            <w:webHidden/>
          </w:rPr>
          <w:t>73</w:t>
        </w:r>
        <w:r w:rsidR="00EA6ED1">
          <w:rPr>
            <w:noProof/>
            <w:webHidden/>
          </w:rPr>
          <w:fldChar w:fldCharType="end"/>
        </w:r>
      </w:hyperlink>
    </w:p>
    <w:p w14:paraId="6F9005DF"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87" w:history="1">
        <w:r w:rsidR="00EA6ED1" w:rsidRPr="00BF31B8">
          <w:rPr>
            <w:rStyle w:val="Hyperlink"/>
            <w:noProof/>
            <w:lang w:val="en-ZA"/>
          </w:rPr>
          <w:t>Make your writing/signing interesting</w:t>
        </w:r>
        <w:r w:rsidR="00EA6ED1">
          <w:rPr>
            <w:noProof/>
            <w:webHidden/>
          </w:rPr>
          <w:tab/>
        </w:r>
        <w:r w:rsidR="00EA6ED1">
          <w:rPr>
            <w:noProof/>
            <w:webHidden/>
          </w:rPr>
          <w:fldChar w:fldCharType="begin"/>
        </w:r>
        <w:r w:rsidR="00EA6ED1">
          <w:rPr>
            <w:noProof/>
            <w:webHidden/>
          </w:rPr>
          <w:instrText xml:space="preserve"> PAGEREF _Toc495929987 \h </w:instrText>
        </w:r>
        <w:r w:rsidR="00EA6ED1">
          <w:rPr>
            <w:noProof/>
            <w:webHidden/>
          </w:rPr>
        </w:r>
        <w:r w:rsidR="00EA6ED1">
          <w:rPr>
            <w:noProof/>
            <w:webHidden/>
          </w:rPr>
          <w:fldChar w:fldCharType="separate"/>
        </w:r>
        <w:r w:rsidR="00EA6ED1">
          <w:rPr>
            <w:noProof/>
            <w:webHidden/>
          </w:rPr>
          <w:t>74</w:t>
        </w:r>
        <w:r w:rsidR="00EA6ED1">
          <w:rPr>
            <w:noProof/>
            <w:webHidden/>
          </w:rPr>
          <w:fldChar w:fldCharType="end"/>
        </w:r>
      </w:hyperlink>
    </w:p>
    <w:p w14:paraId="033E22D1"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88" w:history="1">
        <w:r w:rsidR="00EA6ED1" w:rsidRPr="00BF31B8">
          <w:rPr>
            <w:rStyle w:val="Hyperlink"/>
            <w:noProof/>
            <w:lang w:val="en-ZA"/>
          </w:rPr>
          <w:t>Diction</w:t>
        </w:r>
        <w:r w:rsidR="00EA6ED1">
          <w:rPr>
            <w:noProof/>
            <w:webHidden/>
          </w:rPr>
          <w:tab/>
        </w:r>
        <w:r w:rsidR="00EA6ED1">
          <w:rPr>
            <w:noProof/>
            <w:webHidden/>
          </w:rPr>
          <w:fldChar w:fldCharType="begin"/>
        </w:r>
        <w:r w:rsidR="00EA6ED1">
          <w:rPr>
            <w:noProof/>
            <w:webHidden/>
          </w:rPr>
          <w:instrText xml:space="preserve"> PAGEREF _Toc495929988 \h </w:instrText>
        </w:r>
        <w:r w:rsidR="00EA6ED1">
          <w:rPr>
            <w:noProof/>
            <w:webHidden/>
          </w:rPr>
        </w:r>
        <w:r w:rsidR="00EA6ED1">
          <w:rPr>
            <w:noProof/>
            <w:webHidden/>
          </w:rPr>
          <w:fldChar w:fldCharType="separate"/>
        </w:r>
        <w:r w:rsidR="00EA6ED1">
          <w:rPr>
            <w:noProof/>
            <w:webHidden/>
          </w:rPr>
          <w:t>74</w:t>
        </w:r>
        <w:r w:rsidR="00EA6ED1">
          <w:rPr>
            <w:noProof/>
            <w:webHidden/>
          </w:rPr>
          <w:fldChar w:fldCharType="end"/>
        </w:r>
      </w:hyperlink>
    </w:p>
    <w:p w14:paraId="01CA677F" w14:textId="77777777" w:rsidR="00EA6ED1" w:rsidRDefault="00BC7895">
      <w:pPr>
        <w:pStyle w:val="TOC2"/>
        <w:rPr>
          <w:rFonts w:asciiTheme="minorHAnsi" w:eastAsiaTheme="minorEastAsia" w:hAnsiTheme="minorHAnsi" w:cstheme="minorBidi"/>
          <w:noProof/>
          <w:szCs w:val="22"/>
          <w:lang w:val="en-ZA" w:eastAsia="en-ZA"/>
        </w:rPr>
      </w:pPr>
      <w:hyperlink w:anchor="_Toc495929989" w:history="1">
        <w:r w:rsidR="00EA6ED1" w:rsidRPr="00BF31B8">
          <w:rPr>
            <w:rStyle w:val="Hyperlink"/>
            <w:noProof/>
            <w:lang w:val="en-ZA"/>
          </w:rPr>
          <w:t>Produce Writing/Signing That Is Appropriate</w:t>
        </w:r>
        <w:r w:rsidR="00EA6ED1">
          <w:rPr>
            <w:noProof/>
            <w:webHidden/>
          </w:rPr>
          <w:tab/>
        </w:r>
        <w:r w:rsidR="00EA6ED1">
          <w:rPr>
            <w:noProof/>
            <w:webHidden/>
          </w:rPr>
          <w:fldChar w:fldCharType="begin"/>
        </w:r>
        <w:r w:rsidR="00EA6ED1">
          <w:rPr>
            <w:noProof/>
            <w:webHidden/>
          </w:rPr>
          <w:instrText xml:space="preserve"> PAGEREF _Toc495929989 \h </w:instrText>
        </w:r>
        <w:r w:rsidR="00EA6ED1">
          <w:rPr>
            <w:noProof/>
            <w:webHidden/>
          </w:rPr>
        </w:r>
        <w:r w:rsidR="00EA6ED1">
          <w:rPr>
            <w:noProof/>
            <w:webHidden/>
          </w:rPr>
          <w:fldChar w:fldCharType="separate"/>
        </w:r>
        <w:r w:rsidR="00EA6ED1">
          <w:rPr>
            <w:noProof/>
            <w:webHidden/>
          </w:rPr>
          <w:t>74</w:t>
        </w:r>
        <w:r w:rsidR="00EA6ED1">
          <w:rPr>
            <w:noProof/>
            <w:webHidden/>
          </w:rPr>
          <w:fldChar w:fldCharType="end"/>
        </w:r>
      </w:hyperlink>
    </w:p>
    <w:p w14:paraId="4CF13620" w14:textId="77777777" w:rsidR="00EA6ED1" w:rsidRDefault="00BC7895">
      <w:pPr>
        <w:pStyle w:val="TOC2"/>
        <w:rPr>
          <w:rFonts w:asciiTheme="minorHAnsi" w:eastAsiaTheme="minorEastAsia" w:hAnsiTheme="minorHAnsi" w:cstheme="minorBidi"/>
          <w:noProof/>
          <w:szCs w:val="22"/>
          <w:lang w:val="en-ZA" w:eastAsia="en-ZA"/>
        </w:rPr>
      </w:pPr>
      <w:hyperlink w:anchor="_Toc495929990" w:history="1">
        <w:r w:rsidR="00EA6ED1" w:rsidRPr="00BF31B8">
          <w:rPr>
            <w:rStyle w:val="Hyperlink"/>
            <w:noProof/>
            <w:lang w:val="en-ZA"/>
          </w:rPr>
          <w:t>A clear point of view</w:t>
        </w:r>
        <w:r w:rsidR="00EA6ED1">
          <w:rPr>
            <w:noProof/>
            <w:webHidden/>
          </w:rPr>
          <w:tab/>
        </w:r>
        <w:r w:rsidR="00EA6ED1">
          <w:rPr>
            <w:noProof/>
            <w:webHidden/>
          </w:rPr>
          <w:fldChar w:fldCharType="begin"/>
        </w:r>
        <w:r w:rsidR="00EA6ED1">
          <w:rPr>
            <w:noProof/>
            <w:webHidden/>
          </w:rPr>
          <w:instrText xml:space="preserve"> PAGEREF _Toc495929990 \h </w:instrText>
        </w:r>
        <w:r w:rsidR="00EA6ED1">
          <w:rPr>
            <w:noProof/>
            <w:webHidden/>
          </w:rPr>
        </w:r>
        <w:r w:rsidR="00EA6ED1">
          <w:rPr>
            <w:noProof/>
            <w:webHidden/>
          </w:rPr>
          <w:fldChar w:fldCharType="separate"/>
        </w:r>
        <w:r w:rsidR="00EA6ED1">
          <w:rPr>
            <w:noProof/>
            <w:webHidden/>
          </w:rPr>
          <w:t>76</w:t>
        </w:r>
        <w:r w:rsidR="00EA6ED1">
          <w:rPr>
            <w:noProof/>
            <w:webHidden/>
          </w:rPr>
          <w:fldChar w:fldCharType="end"/>
        </w:r>
      </w:hyperlink>
    </w:p>
    <w:p w14:paraId="5CB642EF"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91" w:history="1">
        <w:r w:rsidR="00EA6ED1" w:rsidRPr="00BF31B8">
          <w:rPr>
            <w:rStyle w:val="Hyperlink"/>
            <w:noProof/>
            <w:lang w:val="en-ZA"/>
          </w:rPr>
          <w:t>The ten golden rules of meaningful written communication</w:t>
        </w:r>
        <w:r w:rsidR="00EA6ED1">
          <w:rPr>
            <w:noProof/>
            <w:webHidden/>
          </w:rPr>
          <w:tab/>
        </w:r>
        <w:r w:rsidR="00EA6ED1">
          <w:rPr>
            <w:noProof/>
            <w:webHidden/>
          </w:rPr>
          <w:fldChar w:fldCharType="begin"/>
        </w:r>
        <w:r w:rsidR="00EA6ED1">
          <w:rPr>
            <w:noProof/>
            <w:webHidden/>
          </w:rPr>
          <w:instrText xml:space="preserve"> PAGEREF _Toc495929991 \h </w:instrText>
        </w:r>
        <w:r w:rsidR="00EA6ED1">
          <w:rPr>
            <w:noProof/>
            <w:webHidden/>
          </w:rPr>
        </w:r>
        <w:r w:rsidR="00EA6ED1">
          <w:rPr>
            <w:noProof/>
            <w:webHidden/>
          </w:rPr>
          <w:fldChar w:fldCharType="separate"/>
        </w:r>
        <w:r w:rsidR="00EA6ED1">
          <w:rPr>
            <w:noProof/>
            <w:webHidden/>
          </w:rPr>
          <w:t>76</w:t>
        </w:r>
        <w:r w:rsidR="00EA6ED1">
          <w:rPr>
            <w:noProof/>
            <w:webHidden/>
          </w:rPr>
          <w:fldChar w:fldCharType="end"/>
        </w:r>
      </w:hyperlink>
    </w:p>
    <w:p w14:paraId="5732B0CD"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92" w:history="1">
        <w:r w:rsidR="00EA6ED1" w:rsidRPr="00BF31B8">
          <w:rPr>
            <w:rStyle w:val="Hyperlink"/>
            <w:noProof/>
            <w:lang w:val="en-ZA"/>
          </w:rPr>
          <w:t>Pointers to think of before you write</w:t>
        </w:r>
        <w:r w:rsidR="00EA6ED1">
          <w:rPr>
            <w:noProof/>
            <w:webHidden/>
          </w:rPr>
          <w:tab/>
        </w:r>
        <w:r w:rsidR="00EA6ED1">
          <w:rPr>
            <w:noProof/>
            <w:webHidden/>
          </w:rPr>
          <w:fldChar w:fldCharType="begin"/>
        </w:r>
        <w:r w:rsidR="00EA6ED1">
          <w:rPr>
            <w:noProof/>
            <w:webHidden/>
          </w:rPr>
          <w:instrText xml:space="preserve"> PAGEREF _Toc495929992 \h </w:instrText>
        </w:r>
        <w:r w:rsidR="00EA6ED1">
          <w:rPr>
            <w:noProof/>
            <w:webHidden/>
          </w:rPr>
        </w:r>
        <w:r w:rsidR="00EA6ED1">
          <w:rPr>
            <w:noProof/>
            <w:webHidden/>
          </w:rPr>
          <w:fldChar w:fldCharType="separate"/>
        </w:r>
        <w:r w:rsidR="00EA6ED1">
          <w:rPr>
            <w:noProof/>
            <w:webHidden/>
          </w:rPr>
          <w:t>76</w:t>
        </w:r>
        <w:r w:rsidR="00EA6ED1">
          <w:rPr>
            <w:noProof/>
            <w:webHidden/>
          </w:rPr>
          <w:fldChar w:fldCharType="end"/>
        </w:r>
      </w:hyperlink>
    </w:p>
    <w:p w14:paraId="4EB58A7A" w14:textId="77777777" w:rsidR="00EA6ED1" w:rsidRDefault="00BC7895">
      <w:pPr>
        <w:pStyle w:val="TOC2"/>
        <w:rPr>
          <w:rFonts w:asciiTheme="minorHAnsi" w:eastAsiaTheme="minorEastAsia" w:hAnsiTheme="minorHAnsi" w:cstheme="minorBidi"/>
          <w:noProof/>
          <w:szCs w:val="22"/>
          <w:lang w:val="en-ZA" w:eastAsia="en-ZA"/>
        </w:rPr>
      </w:pPr>
      <w:hyperlink w:anchor="_Toc495929993" w:history="1">
        <w:r w:rsidR="00EA6ED1" w:rsidRPr="00BF31B8">
          <w:rPr>
            <w:rStyle w:val="Hyperlink"/>
            <w:noProof/>
            <w:lang w:val="en-ZA"/>
          </w:rPr>
          <w:t>Use critical thinking skills</w:t>
        </w:r>
        <w:r w:rsidR="00EA6ED1">
          <w:rPr>
            <w:noProof/>
            <w:webHidden/>
          </w:rPr>
          <w:tab/>
        </w:r>
        <w:r w:rsidR="00EA6ED1">
          <w:rPr>
            <w:noProof/>
            <w:webHidden/>
          </w:rPr>
          <w:fldChar w:fldCharType="begin"/>
        </w:r>
        <w:r w:rsidR="00EA6ED1">
          <w:rPr>
            <w:noProof/>
            <w:webHidden/>
          </w:rPr>
          <w:instrText xml:space="preserve"> PAGEREF _Toc495929993 \h </w:instrText>
        </w:r>
        <w:r w:rsidR="00EA6ED1">
          <w:rPr>
            <w:noProof/>
            <w:webHidden/>
          </w:rPr>
        </w:r>
        <w:r w:rsidR="00EA6ED1">
          <w:rPr>
            <w:noProof/>
            <w:webHidden/>
          </w:rPr>
          <w:fldChar w:fldCharType="separate"/>
        </w:r>
        <w:r w:rsidR="00EA6ED1">
          <w:rPr>
            <w:noProof/>
            <w:webHidden/>
          </w:rPr>
          <w:t>77</w:t>
        </w:r>
        <w:r w:rsidR="00EA6ED1">
          <w:rPr>
            <w:noProof/>
            <w:webHidden/>
          </w:rPr>
          <w:fldChar w:fldCharType="end"/>
        </w:r>
      </w:hyperlink>
    </w:p>
    <w:p w14:paraId="258E5AA4"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94" w:history="1">
        <w:r w:rsidR="00EA6ED1" w:rsidRPr="00BF31B8">
          <w:rPr>
            <w:rStyle w:val="Hyperlink"/>
            <w:noProof/>
            <w:lang w:val="en-ZA"/>
          </w:rPr>
          <w:t>Mind maps</w:t>
        </w:r>
        <w:r w:rsidR="00EA6ED1">
          <w:rPr>
            <w:noProof/>
            <w:webHidden/>
          </w:rPr>
          <w:tab/>
        </w:r>
        <w:r w:rsidR="00EA6ED1">
          <w:rPr>
            <w:noProof/>
            <w:webHidden/>
          </w:rPr>
          <w:fldChar w:fldCharType="begin"/>
        </w:r>
        <w:r w:rsidR="00EA6ED1">
          <w:rPr>
            <w:noProof/>
            <w:webHidden/>
          </w:rPr>
          <w:instrText xml:space="preserve"> PAGEREF _Toc495929994 \h </w:instrText>
        </w:r>
        <w:r w:rsidR="00EA6ED1">
          <w:rPr>
            <w:noProof/>
            <w:webHidden/>
          </w:rPr>
        </w:r>
        <w:r w:rsidR="00EA6ED1">
          <w:rPr>
            <w:noProof/>
            <w:webHidden/>
          </w:rPr>
          <w:fldChar w:fldCharType="separate"/>
        </w:r>
        <w:r w:rsidR="00EA6ED1">
          <w:rPr>
            <w:noProof/>
            <w:webHidden/>
          </w:rPr>
          <w:t>77</w:t>
        </w:r>
        <w:r w:rsidR="00EA6ED1">
          <w:rPr>
            <w:noProof/>
            <w:webHidden/>
          </w:rPr>
          <w:fldChar w:fldCharType="end"/>
        </w:r>
      </w:hyperlink>
    </w:p>
    <w:p w14:paraId="613803C4"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95" w:history="1">
        <w:r w:rsidR="00EA6ED1" w:rsidRPr="00BF31B8">
          <w:rPr>
            <w:rStyle w:val="Hyperlink"/>
            <w:noProof/>
            <w:lang w:val="en-ZA"/>
          </w:rPr>
          <w:t>Highlights</w:t>
        </w:r>
        <w:r w:rsidR="00EA6ED1">
          <w:rPr>
            <w:noProof/>
            <w:webHidden/>
          </w:rPr>
          <w:tab/>
        </w:r>
        <w:r w:rsidR="00EA6ED1">
          <w:rPr>
            <w:noProof/>
            <w:webHidden/>
          </w:rPr>
          <w:fldChar w:fldCharType="begin"/>
        </w:r>
        <w:r w:rsidR="00EA6ED1">
          <w:rPr>
            <w:noProof/>
            <w:webHidden/>
          </w:rPr>
          <w:instrText xml:space="preserve"> PAGEREF _Toc495929995 \h </w:instrText>
        </w:r>
        <w:r w:rsidR="00EA6ED1">
          <w:rPr>
            <w:noProof/>
            <w:webHidden/>
          </w:rPr>
        </w:r>
        <w:r w:rsidR="00EA6ED1">
          <w:rPr>
            <w:noProof/>
            <w:webHidden/>
          </w:rPr>
          <w:fldChar w:fldCharType="separate"/>
        </w:r>
        <w:r w:rsidR="00EA6ED1">
          <w:rPr>
            <w:noProof/>
            <w:webHidden/>
          </w:rPr>
          <w:t>77</w:t>
        </w:r>
        <w:r w:rsidR="00EA6ED1">
          <w:rPr>
            <w:noProof/>
            <w:webHidden/>
          </w:rPr>
          <w:fldChar w:fldCharType="end"/>
        </w:r>
      </w:hyperlink>
    </w:p>
    <w:p w14:paraId="3CF56D44"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96" w:history="1">
        <w:r w:rsidR="00EA6ED1" w:rsidRPr="00BF31B8">
          <w:rPr>
            <w:rStyle w:val="Hyperlink"/>
            <w:noProof/>
            <w:lang w:val="en-ZA"/>
          </w:rPr>
          <w:t>Brainstorming</w:t>
        </w:r>
        <w:r w:rsidR="00EA6ED1">
          <w:rPr>
            <w:noProof/>
            <w:webHidden/>
          </w:rPr>
          <w:tab/>
        </w:r>
        <w:r w:rsidR="00EA6ED1">
          <w:rPr>
            <w:noProof/>
            <w:webHidden/>
          </w:rPr>
          <w:fldChar w:fldCharType="begin"/>
        </w:r>
        <w:r w:rsidR="00EA6ED1">
          <w:rPr>
            <w:noProof/>
            <w:webHidden/>
          </w:rPr>
          <w:instrText xml:space="preserve"> PAGEREF _Toc495929996 \h </w:instrText>
        </w:r>
        <w:r w:rsidR="00EA6ED1">
          <w:rPr>
            <w:noProof/>
            <w:webHidden/>
          </w:rPr>
        </w:r>
        <w:r w:rsidR="00EA6ED1">
          <w:rPr>
            <w:noProof/>
            <w:webHidden/>
          </w:rPr>
          <w:fldChar w:fldCharType="separate"/>
        </w:r>
        <w:r w:rsidR="00EA6ED1">
          <w:rPr>
            <w:noProof/>
            <w:webHidden/>
          </w:rPr>
          <w:t>77</w:t>
        </w:r>
        <w:r w:rsidR="00EA6ED1">
          <w:rPr>
            <w:noProof/>
            <w:webHidden/>
          </w:rPr>
          <w:fldChar w:fldCharType="end"/>
        </w:r>
      </w:hyperlink>
    </w:p>
    <w:p w14:paraId="2E6D953B"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29997" w:history="1">
        <w:r w:rsidR="00EA6ED1" w:rsidRPr="00BF31B8">
          <w:rPr>
            <w:rStyle w:val="Hyperlink"/>
            <w:noProof/>
          </w:rPr>
          <w:t>Activity 5 (8964 SO1, AC1-2)</w:t>
        </w:r>
        <w:r w:rsidR="00EA6ED1">
          <w:rPr>
            <w:noProof/>
            <w:webHidden/>
          </w:rPr>
          <w:tab/>
        </w:r>
        <w:r w:rsidR="00EA6ED1">
          <w:rPr>
            <w:noProof/>
            <w:webHidden/>
          </w:rPr>
          <w:fldChar w:fldCharType="begin"/>
        </w:r>
        <w:r w:rsidR="00EA6ED1">
          <w:rPr>
            <w:noProof/>
            <w:webHidden/>
          </w:rPr>
          <w:instrText xml:space="preserve"> PAGEREF _Toc495929997 \h </w:instrText>
        </w:r>
        <w:r w:rsidR="00EA6ED1">
          <w:rPr>
            <w:noProof/>
            <w:webHidden/>
          </w:rPr>
        </w:r>
        <w:r w:rsidR="00EA6ED1">
          <w:rPr>
            <w:noProof/>
            <w:webHidden/>
          </w:rPr>
          <w:fldChar w:fldCharType="separate"/>
        </w:r>
        <w:r w:rsidR="00EA6ED1">
          <w:rPr>
            <w:noProof/>
            <w:webHidden/>
          </w:rPr>
          <w:t>78</w:t>
        </w:r>
        <w:r w:rsidR="00EA6ED1">
          <w:rPr>
            <w:noProof/>
            <w:webHidden/>
          </w:rPr>
          <w:fldChar w:fldCharType="end"/>
        </w:r>
      </w:hyperlink>
    </w:p>
    <w:p w14:paraId="3D02D5DF" w14:textId="77777777" w:rsidR="00EA6ED1" w:rsidRDefault="00BC7895">
      <w:pPr>
        <w:pStyle w:val="TOC1"/>
        <w:tabs>
          <w:tab w:val="right" w:leader="dot" w:pos="9629"/>
        </w:tabs>
        <w:rPr>
          <w:rFonts w:asciiTheme="minorHAnsi" w:eastAsiaTheme="minorEastAsia" w:hAnsiTheme="minorHAnsi" w:cstheme="minorBidi"/>
          <w:b w:val="0"/>
          <w:noProof/>
          <w:szCs w:val="22"/>
          <w:lang w:val="en-ZA" w:eastAsia="en-ZA"/>
        </w:rPr>
      </w:pPr>
      <w:hyperlink w:anchor="_Toc495929998" w:history="1">
        <w:r w:rsidR="00EA6ED1" w:rsidRPr="00BF31B8">
          <w:rPr>
            <w:rStyle w:val="Hyperlink"/>
            <w:noProof/>
          </w:rPr>
          <w:t>SECTION 6: GRAMMATICAL STRUCTURES</w:t>
        </w:r>
        <w:r w:rsidR="00EA6ED1">
          <w:rPr>
            <w:noProof/>
            <w:webHidden/>
          </w:rPr>
          <w:tab/>
        </w:r>
        <w:r w:rsidR="00EA6ED1">
          <w:rPr>
            <w:noProof/>
            <w:webHidden/>
          </w:rPr>
          <w:fldChar w:fldCharType="begin"/>
        </w:r>
        <w:r w:rsidR="00EA6ED1">
          <w:rPr>
            <w:noProof/>
            <w:webHidden/>
          </w:rPr>
          <w:instrText xml:space="preserve"> PAGEREF _Toc495929998 \h </w:instrText>
        </w:r>
        <w:r w:rsidR="00EA6ED1">
          <w:rPr>
            <w:noProof/>
            <w:webHidden/>
          </w:rPr>
        </w:r>
        <w:r w:rsidR="00EA6ED1">
          <w:rPr>
            <w:noProof/>
            <w:webHidden/>
          </w:rPr>
          <w:fldChar w:fldCharType="separate"/>
        </w:r>
        <w:r w:rsidR="00EA6ED1">
          <w:rPr>
            <w:noProof/>
            <w:webHidden/>
          </w:rPr>
          <w:t>79</w:t>
        </w:r>
        <w:r w:rsidR="00EA6ED1">
          <w:rPr>
            <w:noProof/>
            <w:webHidden/>
          </w:rPr>
          <w:fldChar w:fldCharType="end"/>
        </w:r>
      </w:hyperlink>
    </w:p>
    <w:p w14:paraId="30D392E5" w14:textId="77777777" w:rsidR="00EA6ED1" w:rsidRDefault="00BC7895">
      <w:pPr>
        <w:pStyle w:val="TOC2"/>
        <w:rPr>
          <w:rFonts w:asciiTheme="minorHAnsi" w:eastAsiaTheme="minorEastAsia" w:hAnsiTheme="minorHAnsi" w:cstheme="minorBidi"/>
          <w:noProof/>
          <w:szCs w:val="22"/>
          <w:lang w:val="en-ZA" w:eastAsia="en-ZA"/>
        </w:rPr>
      </w:pPr>
      <w:hyperlink w:anchor="_Toc495929999" w:history="1">
        <w:r w:rsidR="00EA6ED1" w:rsidRPr="00BF31B8">
          <w:rPr>
            <w:rStyle w:val="Hyperlink"/>
            <w:noProof/>
            <w:lang w:val="en-ZA"/>
          </w:rPr>
          <w:t>Register</w:t>
        </w:r>
        <w:r w:rsidR="00EA6ED1">
          <w:rPr>
            <w:noProof/>
            <w:webHidden/>
          </w:rPr>
          <w:tab/>
        </w:r>
        <w:r w:rsidR="00EA6ED1">
          <w:rPr>
            <w:noProof/>
            <w:webHidden/>
          </w:rPr>
          <w:fldChar w:fldCharType="begin"/>
        </w:r>
        <w:r w:rsidR="00EA6ED1">
          <w:rPr>
            <w:noProof/>
            <w:webHidden/>
          </w:rPr>
          <w:instrText xml:space="preserve"> PAGEREF _Toc495929999 \h </w:instrText>
        </w:r>
        <w:r w:rsidR="00EA6ED1">
          <w:rPr>
            <w:noProof/>
            <w:webHidden/>
          </w:rPr>
        </w:r>
        <w:r w:rsidR="00EA6ED1">
          <w:rPr>
            <w:noProof/>
            <w:webHidden/>
          </w:rPr>
          <w:fldChar w:fldCharType="separate"/>
        </w:r>
        <w:r w:rsidR="00EA6ED1">
          <w:rPr>
            <w:noProof/>
            <w:webHidden/>
          </w:rPr>
          <w:t>79</w:t>
        </w:r>
        <w:r w:rsidR="00EA6ED1">
          <w:rPr>
            <w:noProof/>
            <w:webHidden/>
          </w:rPr>
          <w:fldChar w:fldCharType="end"/>
        </w:r>
      </w:hyperlink>
    </w:p>
    <w:p w14:paraId="3FB72E96"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000" w:history="1">
        <w:r w:rsidR="00EA6ED1" w:rsidRPr="00BF31B8">
          <w:rPr>
            <w:rStyle w:val="Hyperlink"/>
            <w:noProof/>
            <w:lang w:val="en-ZA"/>
          </w:rPr>
          <w:t>Informal Register</w:t>
        </w:r>
        <w:r w:rsidR="00EA6ED1">
          <w:rPr>
            <w:noProof/>
            <w:webHidden/>
          </w:rPr>
          <w:tab/>
        </w:r>
        <w:r w:rsidR="00EA6ED1">
          <w:rPr>
            <w:noProof/>
            <w:webHidden/>
          </w:rPr>
          <w:fldChar w:fldCharType="begin"/>
        </w:r>
        <w:r w:rsidR="00EA6ED1">
          <w:rPr>
            <w:noProof/>
            <w:webHidden/>
          </w:rPr>
          <w:instrText xml:space="preserve"> PAGEREF _Toc495930000 \h </w:instrText>
        </w:r>
        <w:r w:rsidR="00EA6ED1">
          <w:rPr>
            <w:noProof/>
            <w:webHidden/>
          </w:rPr>
        </w:r>
        <w:r w:rsidR="00EA6ED1">
          <w:rPr>
            <w:noProof/>
            <w:webHidden/>
          </w:rPr>
          <w:fldChar w:fldCharType="separate"/>
        </w:r>
        <w:r w:rsidR="00EA6ED1">
          <w:rPr>
            <w:noProof/>
            <w:webHidden/>
          </w:rPr>
          <w:t>79</w:t>
        </w:r>
        <w:r w:rsidR="00EA6ED1">
          <w:rPr>
            <w:noProof/>
            <w:webHidden/>
          </w:rPr>
          <w:fldChar w:fldCharType="end"/>
        </w:r>
      </w:hyperlink>
    </w:p>
    <w:p w14:paraId="718310B3"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001" w:history="1">
        <w:r w:rsidR="00EA6ED1" w:rsidRPr="00BF31B8">
          <w:rPr>
            <w:rStyle w:val="Hyperlink"/>
            <w:noProof/>
            <w:lang w:val="en-ZA"/>
          </w:rPr>
          <w:t>Formal Register</w:t>
        </w:r>
        <w:r w:rsidR="00EA6ED1">
          <w:rPr>
            <w:noProof/>
            <w:webHidden/>
          </w:rPr>
          <w:tab/>
        </w:r>
        <w:r w:rsidR="00EA6ED1">
          <w:rPr>
            <w:noProof/>
            <w:webHidden/>
          </w:rPr>
          <w:fldChar w:fldCharType="begin"/>
        </w:r>
        <w:r w:rsidR="00EA6ED1">
          <w:rPr>
            <w:noProof/>
            <w:webHidden/>
          </w:rPr>
          <w:instrText xml:space="preserve"> PAGEREF _Toc495930001 \h </w:instrText>
        </w:r>
        <w:r w:rsidR="00EA6ED1">
          <w:rPr>
            <w:noProof/>
            <w:webHidden/>
          </w:rPr>
        </w:r>
        <w:r w:rsidR="00EA6ED1">
          <w:rPr>
            <w:noProof/>
            <w:webHidden/>
          </w:rPr>
          <w:fldChar w:fldCharType="separate"/>
        </w:r>
        <w:r w:rsidR="00EA6ED1">
          <w:rPr>
            <w:noProof/>
            <w:webHidden/>
          </w:rPr>
          <w:t>79</w:t>
        </w:r>
        <w:r w:rsidR="00EA6ED1">
          <w:rPr>
            <w:noProof/>
            <w:webHidden/>
          </w:rPr>
          <w:fldChar w:fldCharType="end"/>
        </w:r>
      </w:hyperlink>
    </w:p>
    <w:p w14:paraId="4C24858F" w14:textId="77777777" w:rsidR="00EA6ED1" w:rsidRDefault="00BC7895">
      <w:pPr>
        <w:pStyle w:val="TOC2"/>
        <w:rPr>
          <w:rFonts w:asciiTheme="minorHAnsi" w:eastAsiaTheme="minorEastAsia" w:hAnsiTheme="minorHAnsi" w:cstheme="minorBidi"/>
          <w:noProof/>
          <w:szCs w:val="22"/>
          <w:lang w:val="en-ZA" w:eastAsia="en-ZA"/>
        </w:rPr>
      </w:pPr>
      <w:hyperlink w:anchor="_Toc495930002" w:history="1">
        <w:r w:rsidR="00EA6ED1" w:rsidRPr="00BF31B8">
          <w:rPr>
            <w:rStyle w:val="Hyperlink"/>
            <w:noProof/>
            <w:lang w:val="en-ZA"/>
          </w:rPr>
          <w:t>Punctuation/NMF’s</w:t>
        </w:r>
        <w:r w:rsidR="00EA6ED1">
          <w:rPr>
            <w:noProof/>
            <w:webHidden/>
          </w:rPr>
          <w:tab/>
        </w:r>
        <w:r w:rsidR="00EA6ED1">
          <w:rPr>
            <w:noProof/>
            <w:webHidden/>
          </w:rPr>
          <w:fldChar w:fldCharType="begin"/>
        </w:r>
        <w:r w:rsidR="00EA6ED1">
          <w:rPr>
            <w:noProof/>
            <w:webHidden/>
          </w:rPr>
          <w:instrText xml:space="preserve"> PAGEREF _Toc495930002 \h </w:instrText>
        </w:r>
        <w:r w:rsidR="00EA6ED1">
          <w:rPr>
            <w:noProof/>
            <w:webHidden/>
          </w:rPr>
        </w:r>
        <w:r w:rsidR="00EA6ED1">
          <w:rPr>
            <w:noProof/>
            <w:webHidden/>
          </w:rPr>
          <w:fldChar w:fldCharType="separate"/>
        </w:r>
        <w:r w:rsidR="00EA6ED1">
          <w:rPr>
            <w:noProof/>
            <w:webHidden/>
          </w:rPr>
          <w:t>80</w:t>
        </w:r>
        <w:r w:rsidR="00EA6ED1">
          <w:rPr>
            <w:noProof/>
            <w:webHidden/>
          </w:rPr>
          <w:fldChar w:fldCharType="end"/>
        </w:r>
      </w:hyperlink>
    </w:p>
    <w:p w14:paraId="30249365"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003" w:history="1">
        <w:r w:rsidR="00EA6ED1" w:rsidRPr="00BF31B8">
          <w:rPr>
            <w:rStyle w:val="Hyperlink"/>
            <w:noProof/>
            <w:lang w:val="en-ZA"/>
          </w:rPr>
          <w:t>Period</w:t>
        </w:r>
        <w:r w:rsidR="00EA6ED1">
          <w:rPr>
            <w:noProof/>
            <w:webHidden/>
          </w:rPr>
          <w:tab/>
        </w:r>
        <w:r w:rsidR="00EA6ED1">
          <w:rPr>
            <w:noProof/>
            <w:webHidden/>
          </w:rPr>
          <w:fldChar w:fldCharType="begin"/>
        </w:r>
        <w:r w:rsidR="00EA6ED1">
          <w:rPr>
            <w:noProof/>
            <w:webHidden/>
          </w:rPr>
          <w:instrText xml:space="preserve"> PAGEREF _Toc495930003 \h </w:instrText>
        </w:r>
        <w:r w:rsidR="00EA6ED1">
          <w:rPr>
            <w:noProof/>
            <w:webHidden/>
          </w:rPr>
        </w:r>
        <w:r w:rsidR="00EA6ED1">
          <w:rPr>
            <w:noProof/>
            <w:webHidden/>
          </w:rPr>
          <w:fldChar w:fldCharType="separate"/>
        </w:r>
        <w:r w:rsidR="00EA6ED1">
          <w:rPr>
            <w:noProof/>
            <w:webHidden/>
          </w:rPr>
          <w:t>80</w:t>
        </w:r>
        <w:r w:rsidR="00EA6ED1">
          <w:rPr>
            <w:noProof/>
            <w:webHidden/>
          </w:rPr>
          <w:fldChar w:fldCharType="end"/>
        </w:r>
      </w:hyperlink>
    </w:p>
    <w:p w14:paraId="0637585F"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004" w:history="1">
        <w:r w:rsidR="00EA6ED1" w:rsidRPr="00BF31B8">
          <w:rPr>
            <w:rStyle w:val="Hyperlink"/>
            <w:noProof/>
            <w:lang w:val="en-ZA"/>
          </w:rPr>
          <w:t>Comma</w:t>
        </w:r>
        <w:r w:rsidR="00EA6ED1">
          <w:rPr>
            <w:noProof/>
            <w:webHidden/>
          </w:rPr>
          <w:tab/>
        </w:r>
        <w:r w:rsidR="00EA6ED1">
          <w:rPr>
            <w:noProof/>
            <w:webHidden/>
          </w:rPr>
          <w:fldChar w:fldCharType="begin"/>
        </w:r>
        <w:r w:rsidR="00EA6ED1">
          <w:rPr>
            <w:noProof/>
            <w:webHidden/>
          </w:rPr>
          <w:instrText xml:space="preserve"> PAGEREF _Toc495930004 \h </w:instrText>
        </w:r>
        <w:r w:rsidR="00EA6ED1">
          <w:rPr>
            <w:noProof/>
            <w:webHidden/>
          </w:rPr>
        </w:r>
        <w:r w:rsidR="00EA6ED1">
          <w:rPr>
            <w:noProof/>
            <w:webHidden/>
          </w:rPr>
          <w:fldChar w:fldCharType="separate"/>
        </w:r>
        <w:r w:rsidR="00EA6ED1">
          <w:rPr>
            <w:noProof/>
            <w:webHidden/>
          </w:rPr>
          <w:t>80</w:t>
        </w:r>
        <w:r w:rsidR="00EA6ED1">
          <w:rPr>
            <w:noProof/>
            <w:webHidden/>
          </w:rPr>
          <w:fldChar w:fldCharType="end"/>
        </w:r>
      </w:hyperlink>
    </w:p>
    <w:p w14:paraId="1445DD5A"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005" w:history="1">
        <w:r w:rsidR="00EA6ED1" w:rsidRPr="00BF31B8">
          <w:rPr>
            <w:rStyle w:val="Hyperlink"/>
            <w:noProof/>
            <w:lang w:val="en-ZA"/>
          </w:rPr>
          <w:t>Ellipses</w:t>
        </w:r>
        <w:r w:rsidR="00EA6ED1">
          <w:rPr>
            <w:noProof/>
            <w:webHidden/>
          </w:rPr>
          <w:tab/>
        </w:r>
        <w:r w:rsidR="00EA6ED1">
          <w:rPr>
            <w:noProof/>
            <w:webHidden/>
          </w:rPr>
          <w:fldChar w:fldCharType="begin"/>
        </w:r>
        <w:r w:rsidR="00EA6ED1">
          <w:rPr>
            <w:noProof/>
            <w:webHidden/>
          </w:rPr>
          <w:instrText xml:space="preserve"> PAGEREF _Toc495930005 \h </w:instrText>
        </w:r>
        <w:r w:rsidR="00EA6ED1">
          <w:rPr>
            <w:noProof/>
            <w:webHidden/>
          </w:rPr>
        </w:r>
        <w:r w:rsidR="00EA6ED1">
          <w:rPr>
            <w:noProof/>
            <w:webHidden/>
          </w:rPr>
          <w:fldChar w:fldCharType="separate"/>
        </w:r>
        <w:r w:rsidR="00EA6ED1">
          <w:rPr>
            <w:noProof/>
            <w:webHidden/>
          </w:rPr>
          <w:t>81</w:t>
        </w:r>
        <w:r w:rsidR="00EA6ED1">
          <w:rPr>
            <w:noProof/>
            <w:webHidden/>
          </w:rPr>
          <w:fldChar w:fldCharType="end"/>
        </w:r>
      </w:hyperlink>
    </w:p>
    <w:p w14:paraId="574978F2"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006" w:history="1">
        <w:r w:rsidR="00EA6ED1" w:rsidRPr="00BF31B8">
          <w:rPr>
            <w:rStyle w:val="Hyperlink"/>
            <w:noProof/>
            <w:lang w:val="en-ZA"/>
          </w:rPr>
          <w:t>Semi-colons</w:t>
        </w:r>
        <w:r w:rsidR="00EA6ED1">
          <w:rPr>
            <w:noProof/>
            <w:webHidden/>
          </w:rPr>
          <w:tab/>
        </w:r>
        <w:r w:rsidR="00EA6ED1">
          <w:rPr>
            <w:noProof/>
            <w:webHidden/>
          </w:rPr>
          <w:fldChar w:fldCharType="begin"/>
        </w:r>
        <w:r w:rsidR="00EA6ED1">
          <w:rPr>
            <w:noProof/>
            <w:webHidden/>
          </w:rPr>
          <w:instrText xml:space="preserve"> PAGEREF _Toc495930006 \h </w:instrText>
        </w:r>
        <w:r w:rsidR="00EA6ED1">
          <w:rPr>
            <w:noProof/>
            <w:webHidden/>
          </w:rPr>
        </w:r>
        <w:r w:rsidR="00EA6ED1">
          <w:rPr>
            <w:noProof/>
            <w:webHidden/>
          </w:rPr>
          <w:fldChar w:fldCharType="separate"/>
        </w:r>
        <w:r w:rsidR="00EA6ED1">
          <w:rPr>
            <w:noProof/>
            <w:webHidden/>
          </w:rPr>
          <w:t>81</w:t>
        </w:r>
        <w:r w:rsidR="00EA6ED1">
          <w:rPr>
            <w:noProof/>
            <w:webHidden/>
          </w:rPr>
          <w:fldChar w:fldCharType="end"/>
        </w:r>
      </w:hyperlink>
    </w:p>
    <w:p w14:paraId="38B1BF0C"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007" w:history="1">
        <w:r w:rsidR="00EA6ED1" w:rsidRPr="00BF31B8">
          <w:rPr>
            <w:rStyle w:val="Hyperlink"/>
            <w:noProof/>
            <w:lang w:val="en-ZA"/>
          </w:rPr>
          <w:t>Dash</w:t>
        </w:r>
        <w:r w:rsidR="00EA6ED1">
          <w:rPr>
            <w:noProof/>
            <w:webHidden/>
          </w:rPr>
          <w:tab/>
        </w:r>
        <w:r w:rsidR="00EA6ED1">
          <w:rPr>
            <w:noProof/>
            <w:webHidden/>
          </w:rPr>
          <w:fldChar w:fldCharType="begin"/>
        </w:r>
        <w:r w:rsidR="00EA6ED1">
          <w:rPr>
            <w:noProof/>
            <w:webHidden/>
          </w:rPr>
          <w:instrText xml:space="preserve"> PAGEREF _Toc495930007 \h </w:instrText>
        </w:r>
        <w:r w:rsidR="00EA6ED1">
          <w:rPr>
            <w:noProof/>
            <w:webHidden/>
          </w:rPr>
        </w:r>
        <w:r w:rsidR="00EA6ED1">
          <w:rPr>
            <w:noProof/>
            <w:webHidden/>
          </w:rPr>
          <w:fldChar w:fldCharType="separate"/>
        </w:r>
        <w:r w:rsidR="00EA6ED1">
          <w:rPr>
            <w:noProof/>
            <w:webHidden/>
          </w:rPr>
          <w:t>82</w:t>
        </w:r>
        <w:r w:rsidR="00EA6ED1">
          <w:rPr>
            <w:noProof/>
            <w:webHidden/>
          </w:rPr>
          <w:fldChar w:fldCharType="end"/>
        </w:r>
      </w:hyperlink>
    </w:p>
    <w:p w14:paraId="15FAEEC0" w14:textId="77777777" w:rsidR="00EA6ED1" w:rsidRDefault="00BC7895">
      <w:pPr>
        <w:pStyle w:val="TOC2"/>
        <w:rPr>
          <w:rFonts w:asciiTheme="minorHAnsi" w:eastAsiaTheme="minorEastAsia" w:hAnsiTheme="minorHAnsi" w:cstheme="minorBidi"/>
          <w:noProof/>
          <w:szCs w:val="22"/>
          <w:lang w:val="en-ZA" w:eastAsia="en-ZA"/>
        </w:rPr>
      </w:pPr>
      <w:hyperlink w:anchor="_Toc495930008" w:history="1">
        <w:r w:rsidR="00EA6ED1" w:rsidRPr="00BF31B8">
          <w:rPr>
            <w:rStyle w:val="Hyperlink"/>
            <w:noProof/>
            <w:lang w:val="en-ZA"/>
          </w:rPr>
          <w:t>Sentences</w:t>
        </w:r>
        <w:r w:rsidR="00EA6ED1">
          <w:rPr>
            <w:noProof/>
            <w:webHidden/>
          </w:rPr>
          <w:tab/>
        </w:r>
        <w:r w:rsidR="00EA6ED1">
          <w:rPr>
            <w:noProof/>
            <w:webHidden/>
          </w:rPr>
          <w:fldChar w:fldCharType="begin"/>
        </w:r>
        <w:r w:rsidR="00EA6ED1">
          <w:rPr>
            <w:noProof/>
            <w:webHidden/>
          </w:rPr>
          <w:instrText xml:space="preserve"> PAGEREF _Toc495930008 \h </w:instrText>
        </w:r>
        <w:r w:rsidR="00EA6ED1">
          <w:rPr>
            <w:noProof/>
            <w:webHidden/>
          </w:rPr>
        </w:r>
        <w:r w:rsidR="00EA6ED1">
          <w:rPr>
            <w:noProof/>
            <w:webHidden/>
          </w:rPr>
          <w:fldChar w:fldCharType="separate"/>
        </w:r>
        <w:r w:rsidR="00EA6ED1">
          <w:rPr>
            <w:noProof/>
            <w:webHidden/>
          </w:rPr>
          <w:t>82</w:t>
        </w:r>
        <w:r w:rsidR="00EA6ED1">
          <w:rPr>
            <w:noProof/>
            <w:webHidden/>
          </w:rPr>
          <w:fldChar w:fldCharType="end"/>
        </w:r>
      </w:hyperlink>
    </w:p>
    <w:p w14:paraId="56A608DA" w14:textId="77777777" w:rsidR="00EA6ED1" w:rsidRDefault="00BC7895">
      <w:pPr>
        <w:pStyle w:val="TOC2"/>
        <w:rPr>
          <w:rFonts w:asciiTheme="minorHAnsi" w:eastAsiaTheme="minorEastAsia" w:hAnsiTheme="minorHAnsi" w:cstheme="minorBidi"/>
          <w:noProof/>
          <w:szCs w:val="22"/>
          <w:lang w:val="en-ZA" w:eastAsia="en-ZA"/>
        </w:rPr>
      </w:pPr>
      <w:hyperlink w:anchor="_Toc495930009" w:history="1">
        <w:r w:rsidR="00EA6ED1" w:rsidRPr="00BF31B8">
          <w:rPr>
            <w:rStyle w:val="Hyperlink"/>
            <w:noProof/>
            <w:lang w:val="en-ZA"/>
          </w:rPr>
          <w:t>Paragraphs</w:t>
        </w:r>
        <w:r w:rsidR="00EA6ED1">
          <w:rPr>
            <w:noProof/>
            <w:webHidden/>
          </w:rPr>
          <w:tab/>
        </w:r>
        <w:r w:rsidR="00EA6ED1">
          <w:rPr>
            <w:noProof/>
            <w:webHidden/>
          </w:rPr>
          <w:fldChar w:fldCharType="begin"/>
        </w:r>
        <w:r w:rsidR="00EA6ED1">
          <w:rPr>
            <w:noProof/>
            <w:webHidden/>
          </w:rPr>
          <w:instrText xml:space="preserve"> PAGEREF _Toc495930009 \h </w:instrText>
        </w:r>
        <w:r w:rsidR="00EA6ED1">
          <w:rPr>
            <w:noProof/>
            <w:webHidden/>
          </w:rPr>
        </w:r>
        <w:r w:rsidR="00EA6ED1">
          <w:rPr>
            <w:noProof/>
            <w:webHidden/>
          </w:rPr>
          <w:fldChar w:fldCharType="separate"/>
        </w:r>
        <w:r w:rsidR="00EA6ED1">
          <w:rPr>
            <w:noProof/>
            <w:webHidden/>
          </w:rPr>
          <w:t>82</w:t>
        </w:r>
        <w:r w:rsidR="00EA6ED1">
          <w:rPr>
            <w:noProof/>
            <w:webHidden/>
          </w:rPr>
          <w:fldChar w:fldCharType="end"/>
        </w:r>
      </w:hyperlink>
    </w:p>
    <w:p w14:paraId="3AAE6983" w14:textId="77777777" w:rsidR="00EA6ED1" w:rsidRDefault="00BC7895">
      <w:pPr>
        <w:pStyle w:val="TOC2"/>
        <w:rPr>
          <w:rFonts w:asciiTheme="minorHAnsi" w:eastAsiaTheme="minorEastAsia" w:hAnsiTheme="minorHAnsi" w:cstheme="minorBidi"/>
          <w:noProof/>
          <w:szCs w:val="22"/>
          <w:lang w:val="en-ZA" w:eastAsia="en-ZA"/>
        </w:rPr>
      </w:pPr>
      <w:hyperlink w:anchor="_Toc495930010" w:history="1">
        <w:r w:rsidR="00EA6ED1" w:rsidRPr="00BF31B8">
          <w:rPr>
            <w:rStyle w:val="Hyperlink"/>
            <w:noProof/>
            <w:lang w:val="en-ZA"/>
          </w:rPr>
          <w:t>Document</w:t>
        </w:r>
        <w:r w:rsidR="00EA6ED1">
          <w:rPr>
            <w:noProof/>
            <w:webHidden/>
          </w:rPr>
          <w:tab/>
        </w:r>
        <w:r w:rsidR="00EA6ED1">
          <w:rPr>
            <w:noProof/>
            <w:webHidden/>
          </w:rPr>
          <w:fldChar w:fldCharType="begin"/>
        </w:r>
        <w:r w:rsidR="00EA6ED1">
          <w:rPr>
            <w:noProof/>
            <w:webHidden/>
          </w:rPr>
          <w:instrText xml:space="preserve"> PAGEREF _Toc495930010 \h </w:instrText>
        </w:r>
        <w:r w:rsidR="00EA6ED1">
          <w:rPr>
            <w:noProof/>
            <w:webHidden/>
          </w:rPr>
        </w:r>
        <w:r w:rsidR="00EA6ED1">
          <w:rPr>
            <w:noProof/>
            <w:webHidden/>
          </w:rPr>
          <w:fldChar w:fldCharType="separate"/>
        </w:r>
        <w:r w:rsidR="00EA6ED1">
          <w:rPr>
            <w:noProof/>
            <w:webHidden/>
          </w:rPr>
          <w:t>82</w:t>
        </w:r>
        <w:r w:rsidR="00EA6ED1">
          <w:rPr>
            <w:noProof/>
            <w:webHidden/>
          </w:rPr>
          <w:fldChar w:fldCharType="end"/>
        </w:r>
      </w:hyperlink>
    </w:p>
    <w:p w14:paraId="5012AA05" w14:textId="77777777" w:rsidR="00EA6ED1" w:rsidRDefault="00BC7895">
      <w:pPr>
        <w:pStyle w:val="TOC2"/>
        <w:rPr>
          <w:rFonts w:asciiTheme="minorHAnsi" w:eastAsiaTheme="minorEastAsia" w:hAnsiTheme="minorHAnsi" w:cstheme="minorBidi"/>
          <w:noProof/>
          <w:szCs w:val="22"/>
          <w:lang w:val="en-ZA" w:eastAsia="en-ZA"/>
        </w:rPr>
      </w:pPr>
      <w:hyperlink w:anchor="_Toc495930011" w:history="1">
        <w:r w:rsidR="00EA6ED1" w:rsidRPr="00BF31B8">
          <w:rPr>
            <w:rStyle w:val="Hyperlink"/>
            <w:noProof/>
            <w:lang w:val="en-ZA"/>
          </w:rPr>
          <w:t>Arranging The Paragraphs In A Logical Order</w:t>
        </w:r>
        <w:r w:rsidR="00EA6ED1">
          <w:rPr>
            <w:noProof/>
            <w:webHidden/>
          </w:rPr>
          <w:tab/>
        </w:r>
        <w:r w:rsidR="00EA6ED1">
          <w:rPr>
            <w:noProof/>
            <w:webHidden/>
          </w:rPr>
          <w:fldChar w:fldCharType="begin"/>
        </w:r>
        <w:r w:rsidR="00EA6ED1">
          <w:rPr>
            <w:noProof/>
            <w:webHidden/>
          </w:rPr>
          <w:instrText xml:space="preserve"> PAGEREF _Toc495930011 \h </w:instrText>
        </w:r>
        <w:r w:rsidR="00EA6ED1">
          <w:rPr>
            <w:noProof/>
            <w:webHidden/>
          </w:rPr>
        </w:r>
        <w:r w:rsidR="00EA6ED1">
          <w:rPr>
            <w:noProof/>
            <w:webHidden/>
          </w:rPr>
          <w:fldChar w:fldCharType="separate"/>
        </w:r>
        <w:r w:rsidR="00EA6ED1">
          <w:rPr>
            <w:noProof/>
            <w:webHidden/>
          </w:rPr>
          <w:t>82</w:t>
        </w:r>
        <w:r w:rsidR="00EA6ED1">
          <w:rPr>
            <w:noProof/>
            <w:webHidden/>
          </w:rPr>
          <w:fldChar w:fldCharType="end"/>
        </w:r>
      </w:hyperlink>
    </w:p>
    <w:p w14:paraId="77115D13"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012" w:history="1">
        <w:r w:rsidR="00EA6ED1" w:rsidRPr="00BF31B8">
          <w:rPr>
            <w:rStyle w:val="Hyperlink"/>
            <w:noProof/>
            <w:lang w:val="en-ZA"/>
          </w:rPr>
          <w:t>Organise the material</w:t>
        </w:r>
        <w:r w:rsidR="00EA6ED1">
          <w:rPr>
            <w:noProof/>
            <w:webHidden/>
          </w:rPr>
          <w:tab/>
        </w:r>
        <w:r w:rsidR="00EA6ED1">
          <w:rPr>
            <w:noProof/>
            <w:webHidden/>
          </w:rPr>
          <w:fldChar w:fldCharType="begin"/>
        </w:r>
        <w:r w:rsidR="00EA6ED1">
          <w:rPr>
            <w:noProof/>
            <w:webHidden/>
          </w:rPr>
          <w:instrText xml:space="preserve"> PAGEREF _Toc495930012 \h </w:instrText>
        </w:r>
        <w:r w:rsidR="00EA6ED1">
          <w:rPr>
            <w:noProof/>
            <w:webHidden/>
          </w:rPr>
        </w:r>
        <w:r w:rsidR="00EA6ED1">
          <w:rPr>
            <w:noProof/>
            <w:webHidden/>
          </w:rPr>
          <w:fldChar w:fldCharType="separate"/>
        </w:r>
        <w:r w:rsidR="00EA6ED1">
          <w:rPr>
            <w:noProof/>
            <w:webHidden/>
          </w:rPr>
          <w:t>84</w:t>
        </w:r>
        <w:r w:rsidR="00EA6ED1">
          <w:rPr>
            <w:noProof/>
            <w:webHidden/>
          </w:rPr>
          <w:fldChar w:fldCharType="end"/>
        </w:r>
      </w:hyperlink>
    </w:p>
    <w:p w14:paraId="702CAB3E"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013" w:history="1">
        <w:r w:rsidR="00EA6ED1" w:rsidRPr="00BF31B8">
          <w:rPr>
            <w:rStyle w:val="Hyperlink"/>
            <w:noProof/>
          </w:rPr>
          <w:t>Activity 6 (8964 SO 2, AC 1-7</w:t>
        </w:r>
        <w:r w:rsidR="00EA6ED1">
          <w:rPr>
            <w:noProof/>
            <w:webHidden/>
          </w:rPr>
          <w:tab/>
        </w:r>
        <w:r w:rsidR="00EA6ED1">
          <w:rPr>
            <w:noProof/>
            <w:webHidden/>
          </w:rPr>
          <w:fldChar w:fldCharType="begin"/>
        </w:r>
        <w:r w:rsidR="00EA6ED1">
          <w:rPr>
            <w:noProof/>
            <w:webHidden/>
          </w:rPr>
          <w:instrText xml:space="preserve"> PAGEREF _Toc495930013 \h </w:instrText>
        </w:r>
        <w:r w:rsidR="00EA6ED1">
          <w:rPr>
            <w:noProof/>
            <w:webHidden/>
          </w:rPr>
        </w:r>
        <w:r w:rsidR="00EA6ED1">
          <w:rPr>
            <w:noProof/>
            <w:webHidden/>
          </w:rPr>
          <w:fldChar w:fldCharType="separate"/>
        </w:r>
        <w:r w:rsidR="00EA6ED1">
          <w:rPr>
            <w:noProof/>
            <w:webHidden/>
          </w:rPr>
          <w:t>85</w:t>
        </w:r>
        <w:r w:rsidR="00EA6ED1">
          <w:rPr>
            <w:noProof/>
            <w:webHidden/>
          </w:rPr>
          <w:fldChar w:fldCharType="end"/>
        </w:r>
      </w:hyperlink>
    </w:p>
    <w:p w14:paraId="7CB267C6" w14:textId="77777777" w:rsidR="00EA6ED1" w:rsidRDefault="00BC7895">
      <w:pPr>
        <w:pStyle w:val="TOC1"/>
        <w:tabs>
          <w:tab w:val="right" w:leader="dot" w:pos="9629"/>
        </w:tabs>
        <w:rPr>
          <w:rFonts w:asciiTheme="minorHAnsi" w:eastAsiaTheme="minorEastAsia" w:hAnsiTheme="minorHAnsi" w:cstheme="minorBidi"/>
          <w:b w:val="0"/>
          <w:noProof/>
          <w:szCs w:val="22"/>
          <w:lang w:val="en-ZA" w:eastAsia="en-ZA"/>
        </w:rPr>
      </w:pPr>
      <w:hyperlink w:anchor="_Toc495930014" w:history="1">
        <w:r w:rsidR="00EA6ED1" w:rsidRPr="00BF31B8">
          <w:rPr>
            <w:rStyle w:val="Hyperlink"/>
            <w:noProof/>
            <w:lang w:val="en-ZA"/>
          </w:rPr>
          <w:t>SECTION 7: ADAPT LANGUAGE</w:t>
        </w:r>
        <w:r w:rsidR="00EA6ED1">
          <w:rPr>
            <w:noProof/>
            <w:webHidden/>
          </w:rPr>
          <w:tab/>
        </w:r>
        <w:r w:rsidR="00EA6ED1">
          <w:rPr>
            <w:noProof/>
            <w:webHidden/>
          </w:rPr>
          <w:fldChar w:fldCharType="begin"/>
        </w:r>
        <w:r w:rsidR="00EA6ED1">
          <w:rPr>
            <w:noProof/>
            <w:webHidden/>
          </w:rPr>
          <w:instrText xml:space="preserve"> PAGEREF _Toc495930014 \h </w:instrText>
        </w:r>
        <w:r w:rsidR="00EA6ED1">
          <w:rPr>
            <w:noProof/>
            <w:webHidden/>
          </w:rPr>
        </w:r>
        <w:r w:rsidR="00EA6ED1">
          <w:rPr>
            <w:noProof/>
            <w:webHidden/>
          </w:rPr>
          <w:fldChar w:fldCharType="separate"/>
        </w:r>
        <w:r w:rsidR="00EA6ED1">
          <w:rPr>
            <w:noProof/>
            <w:webHidden/>
          </w:rPr>
          <w:t>86</w:t>
        </w:r>
        <w:r w:rsidR="00EA6ED1">
          <w:rPr>
            <w:noProof/>
            <w:webHidden/>
          </w:rPr>
          <w:fldChar w:fldCharType="end"/>
        </w:r>
      </w:hyperlink>
    </w:p>
    <w:p w14:paraId="634419AD"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015" w:history="1">
        <w:r w:rsidR="00EA6ED1" w:rsidRPr="00BF31B8">
          <w:rPr>
            <w:rStyle w:val="Hyperlink"/>
            <w:noProof/>
          </w:rPr>
          <w:t>Activity 7 (8964 SO3, AC 1-2)</w:t>
        </w:r>
        <w:r w:rsidR="00EA6ED1">
          <w:rPr>
            <w:noProof/>
            <w:webHidden/>
          </w:rPr>
          <w:tab/>
        </w:r>
        <w:r w:rsidR="00EA6ED1">
          <w:rPr>
            <w:noProof/>
            <w:webHidden/>
          </w:rPr>
          <w:fldChar w:fldCharType="begin"/>
        </w:r>
        <w:r w:rsidR="00EA6ED1">
          <w:rPr>
            <w:noProof/>
            <w:webHidden/>
          </w:rPr>
          <w:instrText xml:space="preserve"> PAGEREF _Toc495930015 \h </w:instrText>
        </w:r>
        <w:r w:rsidR="00EA6ED1">
          <w:rPr>
            <w:noProof/>
            <w:webHidden/>
          </w:rPr>
        </w:r>
        <w:r w:rsidR="00EA6ED1">
          <w:rPr>
            <w:noProof/>
            <w:webHidden/>
          </w:rPr>
          <w:fldChar w:fldCharType="separate"/>
        </w:r>
        <w:r w:rsidR="00EA6ED1">
          <w:rPr>
            <w:noProof/>
            <w:webHidden/>
          </w:rPr>
          <w:t>86</w:t>
        </w:r>
        <w:r w:rsidR="00EA6ED1">
          <w:rPr>
            <w:noProof/>
            <w:webHidden/>
          </w:rPr>
          <w:fldChar w:fldCharType="end"/>
        </w:r>
      </w:hyperlink>
    </w:p>
    <w:p w14:paraId="469A00B4" w14:textId="77777777" w:rsidR="00EA6ED1" w:rsidRDefault="00BC7895">
      <w:pPr>
        <w:pStyle w:val="TOC1"/>
        <w:tabs>
          <w:tab w:val="right" w:leader="dot" w:pos="9629"/>
        </w:tabs>
        <w:rPr>
          <w:rFonts w:asciiTheme="minorHAnsi" w:eastAsiaTheme="minorEastAsia" w:hAnsiTheme="minorHAnsi" w:cstheme="minorBidi"/>
          <w:b w:val="0"/>
          <w:noProof/>
          <w:szCs w:val="22"/>
          <w:lang w:val="en-ZA" w:eastAsia="en-ZA"/>
        </w:rPr>
      </w:pPr>
      <w:hyperlink w:anchor="_Toc495930016" w:history="1">
        <w:r w:rsidR="00EA6ED1" w:rsidRPr="00BF31B8">
          <w:rPr>
            <w:rStyle w:val="Hyperlink"/>
            <w:noProof/>
            <w:lang w:val="en-ZA"/>
          </w:rPr>
          <w:t>SECTION 8: EDIT WRITING</w:t>
        </w:r>
        <w:r w:rsidR="00EA6ED1">
          <w:rPr>
            <w:noProof/>
            <w:webHidden/>
          </w:rPr>
          <w:tab/>
        </w:r>
        <w:r w:rsidR="00EA6ED1">
          <w:rPr>
            <w:noProof/>
            <w:webHidden/>
          </w:rPr>
          <w:fldChar w:fldCharType="begin"/>
        </w:r>
        <w:r w:rsidR="00EA6ED1">
          <w:rPr>
            <w:noProof/>
            <w:webHidden/>
          </w:rPr>
          <w:instrText xml:space="preserve"> PAGEREF _Toc495930016 \h </w:instrText>
        </w:r>
        <w:r w:rsidR="00EA6ED1">
          <w:rPr>
            <w:noProof/>
            <w:webHidden/>
          </w:rPr>
        </w:r>
        <w:r w:rsidR="00EA6ED1">
          <w:rPr>
            <w:noProof/>
            <w:webHidden/>
          </w:rPr>
          <w:fldChar w:fldCharType="separate"/>
        </w:r>
        <w:r w:rsidR="00EA6ED1">
          <w:rPr>
            <w:noProof/>
            <w:webHidden/>
          </w:rPr>
          <w:t>87</w:t>
        </w:r>
        <w:r w:rsidR="00EA6ED1">
          <w:rPr>
            <w:noProof/>
            <w:webHidden/>
          </w:rPr>
          <w:fldChar w:fldCharType="end"/>
        </w:r>
      </w:hyperlink>
    </w:p>
    <w:p w14:paraId="1D19C0BA" w14:textId="77777777" w:rsidR="00EA6ED1" w:rsidRDefault="00BC7895">
      <w:pPr>
        <w:pStyle w:val="TOC2"/>
        <w:rPr>
          <w:rFonts w:asciiTheme="minorHAnsi" w:eastAsiaTheme="minorEastAsia" w:hAnsiTheme="minorHAnsi" w:cstheme="minorBidi"/>
          <w:noProof/>
          <w:szCs w:val="22"/>
          <w:lang w:val="en-ZA" w:eastAsia="en-ZA"/>
        </w:rPr>
      </w:pPr>
      <w:hyperlink w:anchor="_Toc495930017" w:history="1">
        <w:r w:rsidR="00EA6ED1" w:rsidRPr="00BF31B8">
          <w:rPr>
            <w:rStyle w:val="Hyperlink"/>
            <w:noProof/>
            <w:lang w:val="en-ZA"/>
          </w:rPr>
          <w:t>Redrafting</w:t>
        </w:r>
        <w:r w:rsidR="00EA6ED1">
          <w:rPr>
            <w:noProof/>
            <w:webHidden/>
          </w:rPr>
          <w:tab/>
        </w:r>
        <w:r w:rsidR="00EA6ED1">
          <w:rPr>
            <w:noProof/>
            <w:webHidden/>
          </w:rPr>
          <w:fldChar w:fldCharType="begin"/>
        </w:r>
        <w:r w:rsidR="00EA6ED1">
          <w:rPr>
            <w:noProof/>
            <w:webHidden/>
          </w:rPr>
          <w:instrText xml:space="preserve"> PAGEREF _Toc495930017 \h </w:instrText>
        </w:r>
        <w:r w:rsidR="00EA6ED1">
          <w:rPr>
            <w:noProof/>
            <w:webHidden/>
          </w:rPr>
        </w:r>
        <w:r w:rsidR="00EA6ED1">
          <w:rPr>
            <w:noProof/>
            <w:webHidden/>
          </w:rPr>
          <w:fldChar w:fldCharType="separate"/>
        </w:r>
        <w:r w:rsidR="00EA6ED1">
          <w:rPr>
            <w:noProof/>
            <w:webHidden/>
          </w:rPr>
          <w:t>87</w:t>
        </w:r>
        <w:r w:rsidR="00EA6ED1">
          <w:rPr>
            <w:noProof/>
            <w:webHidden/>
          </w:rPr>
          <w:fldChar w:fldCharType="end"/>
        </w:r>
      </w:hyperlink>
    </w:p>
    <w:p w14:paraId="0003500E"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018" w:history="1">
        <w:r w:rsidR="00EA6ED1" w:rsidRPr="00BF31B8">
          <w:rPr>
            <w:rStyle w:val="Hyperlink"/>
            <w:noProof/>
            <w:lang w:val="en-ZA"/>
          </w:rPr>
          <w:t>Bibliography</w:t>
        </w:r>
        <w:r w:rsidR="00EA6ED1">
          <w:rPr>
            <w:noProof/>
            <w:webHidden/>
          </w:rPr>
          <w:tab/>
        </w:r>
        <w:r w:rsidR="00EA6ED1">
          <w:rPr>
            <w:noProof/>
            <w:webHidden/>
          </w:rPr>
          <w:fldChar w:fldCharType="begin"/>
        </w:r>
        <w:r w:rsidR="00EA6ED1">
          <w:rPr>
            <w:noProof/>
            <w:webHidden/>
          </w:rPr>
          <w:instrText xml:space="preserve"> PAGEREF _Toc495930018 \h </w:instrText>
        </w:r>
        <w:r w:rsidR="00EA6ED1">
          <w:rPr>
            <w:noProof/>
            <w:webHidden/>
          </w:rPr>
        </w:r>
        <w:r w:rsidR="00EA6ED1">
          <w:rPr>
            <w:noProof/>
            <w:webHidden/>
          </w:rPr>
          <w:fldChar w:fldCharType="separate"/>
        </w:r>
        <w:r w:rsidR="00EA6ED1">
          <w:rPr>
            <w:noProof/>
            <w:webHidden/>
          </w:rPr>
          <w:t>88</w:t>
        </w:r>
        <w:r w:rsidR="00EA6ED1">
          <w:rPr>
            <w:noProof/>
            <w:webHidden/>
          </w:rPr>
          <w:fldChar w:fldCharType="end"/>
        </w:r>
      </w:hyperlink>
    </w:p>
    <w:p w14:paraId="1A22CA35"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019" w:history="1">
        <w:r w:rsidR="00EA6ED1" w:rsidRPr="00BF31B8">
          <w:rPr>
            <w:rStyle w:val="Hyperlink"/>
            <w:noProof/>
          </w:rPr>
          <w:t>Activity 8 (8964 SO4, AC 1-6)</w:t>
        </w:r>
        <w:r w:rsidR="00EA6ED1">
          <w:rPr>
            <w:noProof/>
            <w:webHidden/>
          </w:rPr>
          <w:tab/>
        </w:r>
        <w:r w:rsidR="00EA6ED1">
          <w:rPr>
            <w:noProof/>
            <w:webHidden/>
          </w:rPr>
          <w:fldChar w:fldCharType="begin"/>
        </w:r>
        <w:r w:rsidR="00EA6ED1">
          <w:rPr>
            <w:noProof/>
            <w:webHidden/>
          </w:rPr>
          <w:instrText xml:space="preserve"> PAGEREF _Toc495930019 \h </w:instrText>
        </w:r>
        <w:r w:rsidR="00EA6ED1">
          <w:rPr>
            <w:noProof/>
            <w:webHidden/>
          </w:rPr>
        </w:r>
        <w:r w:rsidR="00EA6ED1">
          <w:rPr>
            <w:noProof/>
            <w:webHidden/>
          </w:rPr>
          <w:fldChar w:fldCharType="separate"/>
        </w:r>
        <w:r w:rsidR="00EA6ED1">
          <w:rPr>
            <w:noProof/>
            <w:webHidden/>
          </w:rPr>
          <w:t>89</w:t>
        </w:r>
        <w:r w:rsidR="00EA6ED1">
          <w:rPr>
            <w:noProof/>
            <w:webHidden/>
          </w:rPr>
          <w:fldChar w:fldCharType="end"/>
        </w:r>
      </w:hyperlink>
    </w:p>
    <w:p w14:paraId="43B411AC" w14:textId="77777777" w:rsidR="00EA6ED1" w:rsidRDefault="00BC7895">
      <w:pPr>
        <w:pStyle w:val="TOC1"/>
        <w:tabs>
          <w:tab w:val="right" w:leader="dot" w:pos="9629"/>
        </w:tabs>
        <w:rPr>
          <w:rFonts w:asciiTheme="minorHAnsi" w:eastAsiaTheme="minorEastAsia" w:hAnsiTheme="minorHAnsi" w:cstheme="minorBidi"/>
          <w:b w:val="0"/>
          <w:noProof/>
          <w:szCs w:val="22"/>
          <w:lang w:val="en-ZA" w:eastAsia="en-ZA"/>
        </w:rPr>
      </w:pPr>
      <w:hyperlink w:anchor="_Toc495930020" w:history="1">
        <w:r w:rsidR="00EA6ED1" w:rsidRPr="00BF31B8">
          <w:rPr>
            <w:rStyle w:val="Hyperlink"/>
            <w:noProof/>
          </w:rPr>
          <w:t>UNIT STANDARD 8962</w:t>
        </w:r>
        <w:r w:rsidR="00EA6ED1">
          <w:rPr>
            <w:noProof/>
            <w:webHidden/>
          </w:rPr>
          <w:tab/>
        </w:r>
        <w:r w:rsidR="00EA6ED1">
          <w:rPr>
            <w:noProof/>
            <w:webHidden/>
          </w:rPr>
          <w:fldChar w:fldCharType="begin"/>
        </w:r>
        <w:r w:rsidR="00EA6ED1">
          <w:rPr>
            <w:noProof/>
            <w:webHidden/>
          </w:rPr>
          <w:instrText xml:space="preserve"> PAGEREF _Toc495930020 \h </w:instrText>
        </w:r>
        <w:r w:rsidR="00EA6ED1">
          <w:rPr>
            <w:noProof/>
            <w:webHidden/>
          </w:rPr>
        </w:r>
        <w:r w:rsidR="00EA6ED1">
          <w:rPr>
            <w:noProof/>
            <w:webHidden/>
          </w:rPr>
          <w:fldChar w:fldCharType="separate"/>
        </w:r>
        <w:r w:rsidR="00EA6ED1">
          <w:rPr>
            <w:noProof/>
            <w:webHidden/>
          </w:rPr>
          <w:t>90</w:t>
        </w:r>
        <w:r w:rsidR="00EA6ED1">
          <w:rPr>
            <w:noProof/>
            <w:webHidden/>
          </w:rPr>
          <w:fldChar w:fldCharType="end"/>
        </w:r>
      </w:hyperlink>
    </w:p>
    <w:p w14:paraId="6E16C08C" w14:textId="77777777" w:rsidR="00EA6ED1" w:rsidRDefault="00BC7895">
      <w:pPr>
        <w:pStyle w:val="TOC1"/>
        <w:tabs>
          <w:tab w:val="right" w:leader="dot" w:pos="9629"/>
        </w:tabs>
        <w:rPr>
          <w:rFonts w:asciiTheme="minorHAnsi" w:eastAsiaTheme="minorEastAsia" w:hAnsiTheme="minorHAnsi" w:cstheme="minorBidi"/>
          <w:b w:val="0"/>
          <w:noProof/>
          <w:szCs w:val="22"/>
          <w:lang w:val="en-ZA" w:eastAsia="en-ZA"/>
        </w:rPr>
      </w:pPr>
      <w:hyperlink w:anchor="_Toc495930021" w:history="1">
        <w:r w:rsidR="00EA6ED1" w:rsidRPr="00BF31B8">
          <w:rPr>
            <w:rStyle w:val="Hyperlink"/>
            <w:bCs/>
            <w:noProof/>
            <w:kern w:val="32"/>
          </w:rPr>
          <w:t>UNIT STANDARD 8967</w:t>
        </w:r>
        <w:r w:rsidR="00EA6ED1">
          <w:rPr>
            <w:noProof/>
            <w:webHidden/>
          </w:rPr>
          <w:tab/>
        </w:r>
        <w:r w:rsidR="00EA6ED1">
          <w:rPr>
            <w:noProof/>
            <w:webHidden/>
          </w:rPr>
          <w:fldChar w:fldCharType="begin"/>
        </w:r>
        <w:r w:rsidR="00EA6ED1">
          <w:rPr>
            <w:noProof/>
            <w:webHidden/>
          </w:rPr>
          <w:instrText xml:space="preserve"> PAGEREF _Toc495930021 \h </w:instrText>
        </w:r>
        <w:r w:rsidR="00EA6ED1">
          <w:rPr>
            <w:noProof/>
            <w:webHidden/>
          </w:rPr>
        </w:r>
        <w:r w:rsidR="00EA6ED1">
          <w:rPr>
            <w:noProof/>
            <w:webHidden/>
          </w:rPr>
          <w:fldChar w:fldCharType="separate"/>
        </w:r>
        <w:r w:rsidR="00EA6ED1">
          <w:rPr>
            <w:noProof/>
            <w:webHidden/>
          </w:rPr>
          <w:t>94</w:t>
        </w:r>
        <w:r w:rsidR="00EA6ED1">
          <w:rPr>
            <w:noProof/>
            <w:webHidden/>
          </w:rPr>
          <w:fldChar w:fldCharType="end"/>
        </w:r>
      </w:hyperlink>
    </w:p>
    <w:p w14:paraId="79E5A0E9" w14:textId="77777777" w:rsidR="00EA6ED1" w:rsidRDefault="00BC7895">
      <w:pPr>
        <w:pStyle w:val="TOC1"/>
        <w:tabs>
          <w:tab w:val="right" w:leader="dot" w:pos="9629"/>
        </w:tabs>
        <w:rPr>
          <w:rFonts w:asciiTheme="minorHAnsi" w:eastAsiaTheme="minorEastAsia" w:hAnsiTheme="minorHAnsi" w:cstheme="minorBidi"/>
          <w:b w:val="0"/>
          <w:noProof/>
          <w:szCs w:val="22"/>
          <w:lang w:val="en-ZA" w:eastAsia="en-ZA"/>
        </w:rPr>
      </w:pPr>
      <w:hyperlink w:anchor="_Toc495930022" w:history="1">
        <w:r w:rsidR="00EA6ED1" w:rsidRPr="00BF31B8">
          <w:rPr>
            <w:rStyle w:val="Hyperlink"/>
            <w:noProof/>
          </w:rPr>
          <w:t>SECTION 1: SPEAKING AND LISTENING STRATEGIES</w:t>
        </w:r>
        <w:r w:rsidR="00EA6ED1">
          <w:rPr>
            <w:noProof/>
            <w:webHidden/>
          </w:rPr>
          <w:tab/>
        </w:r>
        <w:r w:rsidR="00EA6ED1">
          <w:rPr>
            <w:noProof/>
            <w:webHidden/>
          </w:rPr>
          <w:fldChar w:fldCharType="begin"/>
        </w:r>
        <w:r w:rsidR="00EA6ED1">
          <w:rPr>
            <w:noProof/>
            <w:webHidden/>
          </w:rPr>
          <w:instrText xml:space="preserve"> PAGEREF _Toc495930022 \h </w:instrText>
        </w:r>
        <w:r w:rsidR="00EA6ED1">
          <w:rPr>
            <w:noProof/>
            <w:webHidden/>
          </w:rPr>
        </w:r>
        <w:r w:rsidR="00EA6ED1">
          <w:rPr>
            <w:noProof/>
            <w:webHidden/>
          </w:rPr>
          <w:fldChar w:fldCharType="separate"/>
        </w:r>
        <w:r w:rsidR="00EA6ED1">
          <w:rPr>
            <w:noProof/>
            <w:webHidden/>
          </w:rPr>
          <w:t>99</w:t>
        </w:r>
        <w:r w:rsidR="00EA6ED1">
          <w:rPr>
            <w:noProof/>
            <w:webHidden/>
          </w:rPr>
          <w:fldChar w:fldCharType="end"/>
        </w:r>
      </w:hyperlink>
    </w:p>
    <w:p w14:paraId="795AF3C4"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023" w:history="1">
        <w:r w:rsidR="00EA6ED1" w:rsidRPr="00BF31B8">
          <w:rPr>
            <w:rStyle w:val="Hyperlink"/>
            <w:noProof/>
            <w:lang w:val="en-ZA"/>
          </w:rPr>
          <w:t>The Communication Process</w:t>
        </w:r>
        <w:r w:rsidR="00EA6ED1">
          <w:rPr>
            <w:noProof/>
            <w:webHidden/>
          </w:rPr>
          <w:tab/>
        </w:r>
        <w:r w:rsidR="00EA6ED1">
          <w:rPr>
            <w:noProof/>
            <w:webHidden/>
          </w:rPr>
          <w:fldChar w:fldCharType="begin"/>
        </w:r>
        <w:r w:rsidR="00EA6ED1">
          <w:rPr>
            <w:noProof/>
            <w:webHidden/>
          </w:rPr>
          <w:instrText xml:space="preserve"> PAGEREF _Toc495930023 \h </w:instrText>
        </w:r>
        <w:r w:rsidR="00EA6ED1">
          <w:rPr>
            <w:noProof/>
            <w:webHidden/>
          </w:rPr>
        </w:r>
        <w:r w:rsidR="00EA6ED1">
          <w:rPr>
            <w:noProof/>
            <w:webHidden/>
          </w:rPr>
          <w:fldChar w:fldCharType="separate"/>
        </w:r>
        <w:r w:rsidR="00EA6ED1">
          <w:rPr>
            <w:noProof/>
            <w:webHidden/>
          </w:rPr>
          <w:t>99</w:t>
        </w:r>
        <w:r w:rsidR="00EA6ED1">
          <w:rPr>
            <w:noProof/>
            <w:webHidden/>
          </w:rPr>
          <w:fldChar w:fldCharType="end"/>
        </w:r>
      </w:hyperlink>
    </w:p>
    <w:p w14:paraId="3146A06A"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024" w:history="1">
        <w:r w:rsidR="00EA6ED1" w:rsidRPr="00BF31B8">
          <w:rPr>
            <w:rStyle w:val="Hyperlink"/>
            <w:noProof/>
          </w:rPr>
          <w:t>Activity 1</w:t>
        </w:r>
        <w:r w:rsidR="00EA6ED1">
          <w:rPr>
            <w:noProof/>
            <w:webHidden/>
          </w:rPr>
          <w:tab/>
        </w:r>
        <w:r w:rsidR="00EA6ED1">
          <w:rPr>
            <w:noProof/>
            <w:webHidden/>
          </w:rPr>
          <w:fldChar w:fldCharType="begin"/>
        </w:r>
        <w:r w:rsidR="00EA6ED1">
          <w:rPr>
            <w:noProof/>
            <w:webHidden/>
          </w:rPr>
          <w:instrText xml:space="preserve"> PAGEREF _Toc495930024 \h </w:instrText>
        </w:r>
        <w:r w:rsidR="00EA6ED1">
          <w:rPr>
            <w:noProof/>
            <w:webHidden/>
          </w:rPr>
        </w:r>
        <w:r w:rsidR="00EA6ED1">
          <w:rPr>
            <w:noProof/>
            <w:webHidden/>
          </w:rPr>
          <w:fldChar w:fldCharType="separate"/>
        </w:r>
        <w:r w:rsidR="00EA6ED1">
          <w:rPr>
            <w:noProof/>
            <w:webHidden/>
          </w:rPr>
          <w:t>100</w:t>
        </w:r>
        <w:r w:rsidR="00EA6ED1">
          <w:rPr>
            <w:noProof/>
            <w:webHidden/>
          </w:rPr>
          <w:fldChar w:fldCharType="end"/>
        </w:r>
      </w:hyperlink>
    </w:p>
    <w:p w14:paraId="7D84BFDF" w14:textId="77777777" w:rsidR="00EA6ED1" w:rsidRDefault="00BC7895">
      <w:pPr>
        <w:pStyle w:val="TOC2"/>
        <w:rPr>
          <w:rFonts w:asciiTheme="minorHAnsi" w:eastAsiaTheme="minorEastAsia" w:hAnsiTheme="minorHAnsi" w:cstheme="minorBidi"/>
          <w:noProof/>
          <w:szCs w:val="22"/>
          <w:lang w:val="en-ZA" w:eastAsia="en-ZA"/>
        </w:rPr>
      </w:pPr>
      <w:hyperlink w:anchor="_Toc495930025" w:history="1">
        <w:r w:rsidR="00EA6ED1" w:rsidRPr="00BF31B8">
          <w:rPr>
            <w:rStyle w:val="Hyperlink"/>
            <w:noProof/>
            <w:lang w:val="en-ZA"/>
          </w:rPr>
          <w:t>Dos' And Don’ts On Listening/Viewing</w:t>
        </w:r>
        <w:r w:rsidR="00EA6ED1">
          <w:rPr>
            <w:noProof/>
            <w:webHidden/>
          </w:rPr>
          <w:tab/>
        </w:r>
        <w:r w:rsidR="00EA6ED1">
          <w:rPr>
            <w:noProof/>
            <w:webHidden/>
          </w:rPr>
          <w:fldChar w:fldCharType="begin"/>
        </w:r>
        <w:r w:rsidR="00EA6ED1">
          <w:rPr>
            <w:noProof/>
            <w:webHidden/>
          </w:rPr>
          <w:instrText xml:space="preserve"> PAGEREF _Toc495930025 \h </w:instrText>
        </w:r>
        <w:r w:rsidR="00EA6ED1">
          <w:rPr>
            <w:noProof/>
            <w:webHidden/>
          </w:rPr>
        </w:r>
        <w:r w:rsidR="00EA6ED1">
          <w:rPr>
            <w:noProof/>
            <w:webHidden/>
          </w:rPr>
          <w:fldChar w:fldCharType="separate"/>
        </w:r>
        <w:r w:rsidR="00EA6ED1">
          <w:rPr>
            <w:noProof/>
            <w:webHidden/>
          </w:rPr>
          <w:t>102</w:t>
        </w:r>
        <w:r w:rsidR="00EA6ED1">
          <w:rPr>
            <w:noProof/>
            <w:webHidden/>
          </w:rPr>
          <w:fldChar w:fldCharType="end"/>
        </w:r>
      </w:hyperlink>
    </w:p>
    <w:p w14:paraId="68C1C525"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026" w:history="1">
        <w:r w:rsidR="00EA6ED1" w:rsidRPr="00BF31B8">
          <w:rPr>
            <w:rStyle w:val="Hyperlink"/>
            <w:noProof/>
          </w:rPr>
          <w:t>Active Listening</w:t>
        </w:r>
        <w:r w:rsidR="00EA6ED1">
          <w:rPr>
            <w:noProof/>
            <w:webHidden/>
          </w:rPr>
          <w:tab/>
        </w:r>
        <w:r w:rsidR="00EA6ED1">
          <w:rPr>
            <w:noProof/>
            <w:webHidden/>
          </w:rPr>
          <w:fldChar w:fldCharType="begin"/>
        </w:r>
        <w:r w:rsidR="00EA6ED1">
          <w:rPr>
            <w:noProof/>
            <w:webHidden/>
          </w:rPr>
          <w:instrText xml:space="preserve"> PAGEREF _Toc495930026 \h </w:instrText>
        </w:r>
        <w:r w:rsidR="00EA6ED1">
          <w:rPr>
            <w:noProof/>
            <w:webHidden/>
          </w:rPr>
        </w:r>
        <w:r w:rsidR="00EA6ED1">
          <w:rPr>
            <w:noProof/>
            <w:webHidden/>
          </w:rPr>
          <w:fldChar w:fldCharType="separate"/>
        </w:r>
        <w:r w:rsidR="00EA6ED1">
          <w:rPr>
            <w:noProof/>
            <w:webHidden/>
          </w:rPr>
          <w:t>102</w:t>
        </w:r>
        <w:r w:rsidR="00EA6ED1">
          <w:rPr>
            <w:noProof/>
            <w:webHidden/>
          </w:rPr>
          <w:fldChar w:fldCharType="end"/>
        </w:r>
      </w:hyperlink>
    </w:p>
    <w:p w14:paraId="6CB51573" w14:textId="77777777" w:rsidR="00EA6ED1" w:rsidRDefault="00BC7895">
      <w:pPr>
        <w:pStyle w:val="TOC2"/>
        <w:rPr>
          <w:rFonts w:asciiTheme="minorHAnsi" w:eastAsiaTheme="minorEastAsia" w:hAnsiTheme="minorHAnsi" w:cstheme="minorBidi"/>
          <w:noProof/>
          <w:szCs w:val="22"/>
          <w:lang w:val="en-ZA" w:eastAsia="en-ZA"/>
        </w:rPr>
      </w:pPr>
      <w:hyperlink w:anchor="_Toc495930027" w:history="1">
        <w:r w:rsidR="00EA6ED1" w:rsidRPr="00BF31B8">
          <w:rPr>
            <w:rStyle w:val="Hyperlink"/>
            <w:noProof/>
            <w:lang w:val="en-ZA"/>
          </w:rPr>
          <w:t>Use questions</w:t>
        </w:r>
        <w:r w:rsidR="00EA6ED1">
          <w:rPr>
            <w:noProof/>
            <w:webHidden/>
          </w:rPr>
          <w:tab/>
        </w:r>
        <w:r w:rsidR="00EA6ED1">
          <w:rPr>
            <w:noProof/>
            <w:webHidden/>
          </w:rPr>
          <w:fldChar w:fldCharType="begin"/>
        </w:r>
        <w:r w:rsidR="00EA6ED1">
          <w:rPr>
            <w:noProof/>
            <w:webHidden/>
          </w:rPr>
          <w:instrText xml:space="preserve"> PAGEREF _Toc495930027 \h </w:instrText>
        </w:r>
        <w:r w:rsidR="00EA6ED1">
          <w:rPr>
            <w:noProof/>
            <w:webHidden/>
          </w:rPr>
        </w:r>
        <w:r w:rsidR="00EA6ED1">
          <w:rPr>
            <w:noProof/>
            <w:webHidden/>
          </w:rPr>
          <w:fldChar w:fldCharType="separate"/>
        </w:r>
        <w:r w:rsidR="00EA6ED1">
          <w:rPr>
            <w:noProof/>
            <w:webHidden/>
          </w:rPr>
          <w:t>103</w:t>
        </w:r>
        <w:r w:rsidR="00EA6ED1">
          <w:rPr>
            <w:noProof/>
            <w:webHidden/>
          </w:rPr>
          <w:fldChar w:fldCharType="end"/>
        </w:r>
      </w:hyperlink>
    </w:p>
    <w:p w14:paraId="7A04C406"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028" w:history="1">
        <w:r w:rsidR="00EA6ED1" w:rsidRPr="00BF31B8">
          <w:rPr>
            <w:rStyle w:val="Hyperlink"/>
            <w:noProof/>
            <w:lang w:val="en-ZA"/>
          </w:rPr>
          <w:t>Guidelines when asking questions:</w:t>
        </w:r>
        <w:r w:rsidR="00EA6ED1">
          <w:rPr>
            <w:noProof/>
            <w:webHidden/>
          </w:rPr>
          <w:tab/>
        </w:r>
        <w:r w:rsidR="00EA6ED1">
          <w:rPr>
            <w:noProof/>
            <w:webHidden/>
          </w:rPr>
          <w:fldChar w:fldCharType="begin"/>
        </w:r>
        <w:r w:rsidR="00EA6ED1">
          <w:rPr>
            <w:noProof/>
            <w:webHidden/>
          </w:rPr>
          <w:instrText xml:space="preserve"> PAGEREF _Toc495930028 \h </w:instrText>
        </w:r>
        <w:r w:rsidR="00EA6ED1">
          <w:rPr>
            <w:noProof/>
            <w:webHidden/>
          </w:rPr>
        </w:r>
        <w:r w:rsidR="00EA6ED1">
          <w:rPr>
            <w:noProof/>
            <w:webHidden/>
          </w:rPr>
          <w:fldChar w:fldCharType="separate"/>
        </w:r>
        <w:r w:rsidR="00EA6ED1">
          <w:rPr>
            <w:noProof/>
            <w:webHidden/>
          </w:rPr>
          <w:t>104</w:t>
        </w:r>
        <w:r w:rsidR="00EA6ED1">
          <w:rPr>
            <w:noProof/>
            <w:webHidden/>
          </w:rPr>
          <w:fldChar w:fldCharType="end"/>
        </w:r>
      </w:hyperlink>
    </w:p>
    <w:p w14:paraId="23E12613" w14:textId="77777777" w:rsidR="00EA6ED1" w:rsidRDefault="00BC7895">
      <w:pPr>
        <w:pStyle w:val="TOC2"/>
        <w:rPr>
          <w:rFonts w:asciiTheme="minorHAnsi" w:eastAsiaTheme="minorEastAsia" w:hAnsiTheme="minorHAnsi" w:cstheme="minorBidi"/>
          <w:noProof/>
          <w:szCs w:val="22"/>
          <w:lang w:val="en-ZA" w:eastAsia="en-ZA"/>
        </w:rPr>
      </w:pPr>
      <w:hyperlink w:anchor="_Toc495930029" w:history="1">
        <w:r w:rsidR="00EA6ED1" w:rsidRPr="00BF31B8">
          <w:rPr>
            <w:rStyle w:val="Hyperlink"/>
            <w:noProof/>
            <w:lang w:val="en-ZA"/>
          </w:rPr>
          <w:t>Sustain Interaction</w:t>
        </w:r>
        <w:r w:rsidR="00EA6ED1">
          <w:rPr>
            <w:noProof/>
            <w:webHidden/>
          </w:rPr>
          <w:tab/>
        </w:r>
        <w:r w:rsidR="00EA6ED1">
          <w:rPr>
            <w:noProof/>
            <w:webHidden/>
          </w:rPr>
          <w:fldChar w:fldCharType="begin"/>
        </w:r>
        <w:r w:rsidR="00EA6ED1">
          <w:rPr>
            <w:noProof/>
            <w:webHidden/>
          </w:rPr>
          <w:instrText xml:space="preserve"> PAGEREF _Toc495930029 \h </w:instrText>
        </w:r>
        <w:r w:rsidR="00EA6ED1">
          <w:rPr>
            <w:noProof/>
            <w:webHidden/>
          </w:rPr>
        </w:r>
        <w:r w:rsidR="00EA6ED1">
          <w:rPr>
            <w:noProof/>
            <w:webHidden/>
          </w:rPr>
          <w:fldChar w:fldCharType="separate"/>
        </w:r>
        <w:r w:rsidR="00EA6ED1">
          <w:rPr>
            <w:noProof/>
            <w:webHidden/>
          </w:rPr>
          <w:t>104</w:t>
        </w:r>
        <w:r w:rsidR="00EA6ED1">
          <w:rPr>
            <w:noProof/>
            <w:webHidden/>
          </w:rPr>
          <w:fldChar w:fldCharType="end"/>
        </w:r>
      </w:hyperlink>
    </w:p>
    <w:p w14:paraId="0F7E5F2D" w14:textId="77777777" w:rsidR="00EA6ED1" w:rsidRDefault="00BC7895">
      <w:pPr>
        <w:pStyle w:val="TOC2"/>
        <w:rPr>
          <w:rFonts w:asciiTheme="minorHAnsi" w:eastAsiaTheme="minorEastAsia" w:hAnsiTheme="minorHAnsi" w:cstheme="minorBidi"/>
          <w:noProof/>
          <w:szCs w:val="22"/>
          <w:lang w:val="en-ZA" w:eastAsia="en-ZA"/>
        </w:rPr>
      </w:pPr>
      <w:hyperlink w:anchor="_Toc495930030" w:history="1">
        <w:r w:rsidR="00EA6ED1" w:rsidRPr="00BF31B8">
          <w:rPr>
            <w:rStyle w:val="Hyperlink"/>
            <w:noProof/>
            <w:lang w:val="en-ZA"/>
          </w:rPr>
          <w:t>Speak in a way that conveys meaning</w:t>
        </w:r>
        <w:r w:rsidR="00EA6ED1">
          <w:rPr>
            <w:noProof/>
            <w:webHidden/>
          </w:rPr>
          <w:tab/>
        </w:r>
        <w:r w:rsidR="00EA6ED1">
          <w:rPr>
            <w:noProof/>
            <w:webHidden/>
          </w:rPr>
          <w:fldChar w:fldCharType="begin"/>
        </w:r>
        <w:r w:rsidR="00EA6ED1">
          <w:rPr>
            <w:noProof/>
            <w:webHidden/>
          </w:rPr>
          <w:instrText xml:space="preserve"> PAGEREF _Toc495930030 \h </w:instrText>
        </w:r>
        <w:r w:rsidR="00EA6ED1">
          <w:rPr>
            <w:noProof/>
            <w:webHidden/>
          </w:rPr>
        </w:r>
        <w:r w:rsidR="00EA6ED1">
          <w:rPr>
            <w:noProof/>
            <w:webHidden/>
          </w:rPr>
          <w:fldChar w:fldCharType="separate"/>
        </w:r>
        <w:r w:rsidR="00EA6ED1">
          <w:rPr>
            <w:noProof/>
            <w:webHidden/>
          </w:rPr>
          <w:t>105</w:t>
        </w:r>
        <w:r w:rsidR="00EA6ED1">
          <w:rPr>
            <w:noProof/>
            <w:webHidden/>
          </w:rPr>
          <w:fldChar w:fldCharType="end"/>
        </w:r>
      </w:hyperlink>
    </w:p>
    <w:p w14:paraId="7E1604A1"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031" w:history="1">
        <w:r w:rsidR="00EA6ED1" w:rsidRPr="00BF31B8">
          <w:rPr>
            <w:rStyle w:val="Hyperlink"/>
            <w:noProof/>
            <w:lang w:val="en-ZA"/>
          </w:rPr>
          <w:t>Repetition</w:t>
        </w:r>
        <w:r w:rsidR="00EA6ED1">
          <w:rPr>
            <w:noProof/>
            <w:webHidden/>
          </w:rPr>
          <w:tab/>
        </w:r>
        <w:r w:rsidR="00EA6ED1">
          <w:rPr>
            <w:noProof/>
            <w:webHidden/>
          </w:rPr>
          <w:fldChar w:fldCharType="begin"/>
        </w:r>
        <w:r w:rsidR="00EA6ED1">
          <w:rPr>
            <w:noProof/>
            <w:webHidden/>
          </w:rPr>
          <w:instrText xml:space="preserve"> PAGEREF _Toc495930031 \h </w:instrText>
        </w:r>
        <w:r w:rsidR="00EA6ED1">
          <w:rPr>
            <w:noProof/>
            <w:webHidden/>
          </w:rPr>
        </w:r>
        <w:r w:rsidR="00EA6ED1">
          <w:rPr>
            <w:noProof/>
            <w:webHidden/>
          </w:rPr>
          <w:fldChar w:fldCharType="separate"/>
        </w:r>
        <w:r w:rsidR="00EA6ED1">
          <w:rPr>
            <w:noProof/>
            <w:webHidden/>
          </w:rPr>
          <w:t>107</w:t>
        </w:r>
        <w:r w:rsidR="00EA6ED1">
          <w:rPr>
            <w:noProof/>
            <w:webHidden/>
          </w:rPr>
          <w:fldChar w:fldCharType="end"/>
        </w:r>
      </w:hyperlink>
    </w:p>
    <w:p w14:paraId="2DBC990A" w14:textId="77777777" w:rsidR="00EA6ED1" w:rsidRDefault="00BC7895">
      <w:pPr>
        <w:pStyle w:val="TOC2"/>
        <w:rPr>
          <w:rFonts w:asciiTheme="minorHAnsi" w:eastAsiaTheme="minorEastAsia" w:hAnsiTheme="minorHAnsi" w:cstheme="minorBidi"/>
          <w:noProof/>
          <w:szCs w:val="22"/>
          <w:lang w:val="en-ZA" w:eastAsia="en-ZA"/>
        </w:rPr>
      </w:pPr>
      <w:hyperlink w:anchor="_Toc495930032" w:history="1">
        <w:r w:rsidR="00EA6ED1" w:rsidRPr="00BF31B8">
          <w:rPr>
            <w:rStyle w:val="Hyperlink"/>
            <w:noProof/>
            <w:lang w:val="en-ZA"/>
          </w:rPr>
          <w:t>Extract The Main Idea</w:t>
        </w:r>
        <w:r w:rsidR="00EA6ED1">
          <w:rPr>
            <w:noProof/>
            <w:webHidden/>
          </w:rPr>
          <w:tab/>
        </w:r>
        <w:r w:rsidR="00EA6ED1">
          <w:rPr>
            <w:noProof/>
            <w:webHidden/>
          </w:rPr>
          <w:fldChar w:fldCharType="begin"/>
        </w:r>
        <w:r w:rsidR="00EA6ED1">
          <w:rPr>
            <w:noProof/>
            <w:webHidden/>
          </w:rPr>
          <w:instrText xml:space="preserve"> PAGEREF _Toc495930032 \h </w:instrText>
        </w:r>
        <w:r w:rsidR="00EA6ED1">
          <w:rPr>
            <w:noProof/>
            <w:webHidden/>
          </w:rPr>
        </w:r>
        <w:r w:rsidR="00EA6ED1">
          <w:rPr>
            <w:noProof/>
            <w:webHidden/>
          </w:rPr>
          <w:fldChar w:fldCharType="separate"/>
        </w:r>
        <w:r w:rsidR="00EA6ED1">
          <w:rPr>
            <w:noProof/>
            <w:webHidden/>
          </w:rPr>
          <w:t>107</w:t>
        </w:r>
        <w:r w:rsidR="00EA6ED1">
          <w:rPr>
            <w:noProof/>
            <w:webHidden/>
          </w:rPr>
          <w:fldChar w:fldCharType="end"/>
        </w:r>
      </w:hyperlink>
    </w:p>
    <w:p w14:paraId="3747D48C" w14:textId="77777777" w:rsidR="00EA6ED1" w:rsidRDefault="00BC7895">
      <w:pPr>
        <w:pStyle w:val="TOC2"/>
        <w:rPr>
          <w:rFonts w:asciiTheme="minorHAnsi" w:eastAsiaTheme="minorEastAsia" w:hAnsiTheme="minorHAnsi" w:cstheme="minorBidi"/>
          <w:noProof/>
          <w:szCs w:val="22"/>
          <w:lang w:val="en-ZA" w:eastAsia="en-ZA"/>
        </w:rPr>
      </w:pPr>
      <w:hyperlink w:anchor="_Toc495930033" w:history="1">
        <w:r w:rsidR="00EA6ED1" w:rsidRPr="00BF31B8">
          <w:rPr>
            <w:rStyle w:val="Hyperlink"/>
            <w:noProof/>
            <w:lang w:val="en-ZA"/>
          </w:rPr>
          <w:t>Recognise evidence and arguments</w:t>
        </w:r>
        <w:r w:rsidR="00EA6ED1">
          <w:rPr>
            <w:noProof/>
            <w:webHidden/>
          </w:rPr>
          <w:tab/>
        </w:r>
        <w:r w:rsidR="00EA6ED1">
          <w:rPr>
            <w:noProof/>
            <w:webHidden/>
          </w:rPr>
          <w:fldChar w:fldCharType="begin"/>
        </w:r>
        <w:r w:rsidR="00EA6ED1">
          <w:rPr>
            <w:noProof/>
            <w:webHidden/>
          </w:rPr>
          <w:instrText xml:space="preserve"> PAGEREF _Toc495930033 \h </w:instrText>
        </w:r>
        <w:r w:rsidR="00EA6ED1">
          <w:rPr>
            <w:noProof/>
            <w:webHidden/>
          </w:rPr>
        </w:r>
        <w:r w:rsidR="00EA6ED1">
          <w:rPr>
            <w:noProof/>
            <w:webHidden/>
          </w:rPr>
          <w:fldChar w:fldCharType="separate"/>
        </w:r>
        <w:r w:rsidR="00EA6ED1">
          <w:rPr>
            <w:noProof/>
            <w:webHidden/>
          </w:rPr>
          <w:t>107</w:t>
        </w:r>
        <w:r w:rsidR="00EA6ED1">
          <w:rPr>
            <w:noProof/>
            <w:webHidden/>
          </w:rPr>
          <w:fldChar w:fldCharType="end"/>
        </w:r>
      </w:hyperlink>
    </w:p>
    <w:p w14:paraId="59B1D660" w14:textId="77777777" w:rsidR="00EA6ED1" w:rsidRDefault="00BC7895">
      <w:pPr>
        <w:pStyle w:val="TOC2"/>
        <w:rPr>
          <w:rFonts w:asciiTheme="minorHAnsi" w:eastAsiaTheme="minorEastAsia" w:hAnsiTheme="minorHAnsi" w:cstheme="minorBidi"/>
          <w:noProof/>
          <w:szCs w:val="22"/>
          <w:lang w:val="en-ZA" w:eastAsia="en-ZA"/>
        </w:rPr>
      </w:pPr>
      <w:hyperlink w:anchor="_Toc495930034" w:history="1">
        <w:r w:rsidR="00EA6ED1" w:rsidRPr="00BF31B8">
          <w:rPr>
            <w:rStyle w:val="Hyperlink"/>
            <w:noProof/>
            <w:lang w:val="en-ZA"/>
          </w:rPr>
          <w:t>Sustained interaction</w:t>
        </w:r>
        <w:r w:rsidR="00EA6ED1">
          <w:rPr>
            <w:noProof/>
            <w:webHidden/>
          </w:rPr>
          <w:tab/>
        </w:r>
        <w:r w:rsidR="00EA6ED1">
          <w:rPr>
            <w:noProof/>
            <w:webHidden/>
          </w:rPr>
          <w:fldChar w:fldCharType="begin"/>
        </w:r>
        <w:r w:rsidR="00EA6ED1">
          <w:rPr>
            <w:noProof/>
            <w:webHidden/>
          </w:rPr>
          <w:instrText xml:space="preserve"> PAGEREF _Toc495930034 \h </w:instrText>
        </w:r>
        <w:r w:rsidR="00EA6ED1">
          <w:rPr>
            <w:noProof/>
            <w:webHidden/>
          </w:rPr>
        </w:r>
        <w:r w:rsidR="00EA6ED1">
          <w:rPr>
            <w:noProof/>
            <w:webHidden/>
          </w:rPr>
          <w:fldChar w:fldCharType="separate"/>
        </w:r>
        <w:r w:rsidR="00EA6ED1">
          <w:rPr>
            <w:noProof/>
            <w:webHidden/>
          </w:rPr>
          <w:t>107</w:t>
        </w:r>
        <w:r w:rsidR="00EA6ED1">
          <w:rPr>
            <w:noProof/>
            <w:webHidden/>
          </w:rPr>
          <w:fldChar w:fldCharType="end"/>
        </w:r>
      </w:hyperlink>
    </w:p>
    <w:p w14:paraId="167A00B6" w14:textId="77777777" w:rsidR="00EA6ED1" w:rsidRDefault="00BC7895">
      <w:pPr>
        <w:pStyle w:val="TOC2"/>
        <w:rPr>
          <w:rFonts w:asciiTheme="minorHAnsi" w:eastAsiaTheme="minorEastAsia" w:hAnsiTheme="minorHAnsi" w:cstheme="minorBidi"/>
          <w:noProof/>
          <w:szCs w:val="22"/>
          <w:lang w:val="en-ZA" w:eastAsia="en-ZA"/>
        </w:rPr>
      </w:pPr>
      <w:hyperlink w:anchor="_Toc495930035" w:history="1">
        <w:r w:rsidR="00EA6ED1" w:rsidRPr="00BF31B8">
          <w:rPr>
            <w:rStyle w:val="Hyperlink"/>
            <w:noProof/>
            <w:lang w:val="en-ZA"/>
          </w:rPr>
          <w:t>Adapt own speech</w:t>
        </w:r>
        <w:r w:rsidR="00EA6ED1">
          <w:rPr>
            <w:noProof/>
            <w:webHidden/>
          </w:rPr>
          <w:tab/>
        </w:r>
        <w:r w:rsidR="00EA6ED1">
          <w:rPr>
            <w:noProof/>
            <w:webHidden/>
          </w:rPr>
          <w:fldChar w:fldCharType="begin"/>
        </w:r>
        <w:r w:rsidR="00EA6ED1">
          <w:rPr>
            <w:noProof/>
            <w:webHidden/>
          </w:rPr>
          <w:instrText xml:space="preserve"> PAGEREF _Toc495930035 \h </w:instrText>
        </w:r>
        <w:r w:rsidR="00EA6ED1">
          <w:rPr>
            <w:noProof/>
            <w:webHidden/>
          </w:rPr>
        </w:r>
        <w:r w:rsidR="00EA6ED1">
          <w:rPr>
            <w:noProof/>
            <w:webHidden/>
          </w:rPr>
          <w:fldChar w:fldCharType="separate"/>
        </w:r>
        <w:r w:rsidR="00EA6ED1">
          <w:rPr>
            <w:noProof/>
            <w:webHidden/>
          </w:rPr>
          <w:t>107</w:t>
        </w:r>
        <w:r w:rsidR="00EA6ED1">
          <w:rPr>
            <w:noProof/>
            <w:webHidden/>
          </w:rPr>
          <w:fldChar w:fldCharType="end"/>
        </w:r>
      </w:hyperlink>
    </w:p>
    <w:p w14:paraId="617A05CE" w14:textId="77777777" w:rsidR="00EA6ED1" w:rsidRDefault="00BC7895">
      <w:pPr>
        <w:pStyle w:val="TOC2"/>
        <w:rPr>
          <w:rFonts w:asciiTheme="minorHAnsi" w:eastAsiaTheme="minorEastAsia" w:hAnsiTheme="minorHAnsi" w:cstheme="minorBidi"/>
          <w:noProof/>
          <w:szCs w:val="22"/>
          <w:lang w:val="en-ZA" w:eastAsia="en-ZA"/>
        </w:rPr>
      </w:pPr>
      <w:hyperlink w:anchor="_Toc495930036" w:history="1">
        <w:r w:rsidR="00EA6ED1" w:rsidRPr="00BF31B8">
          <w:rPr>
            <w:rStyle w:val="Hyperlink"/>
            <w:noProof/>
            <w:lang w:val="en-ZA"/>
          </w:rPr>
          <w:t>Barriers To Effective Communication</w:t>
        </w:r>
        <w:r w:rsidR="00EA6ED1">
          <w:rPr>
            <w:noProof/>
            <w:webHidden/>
          </w:rPr>
          <w:tab/>
        </w:r>
        <w:r w:rsidR="00EA6ED1">
          <w:rPr>
            <w:noProof/>
            <w:webHidden/>
          </w:rPr>
          <w:fldChar w:fldCharType="begin"/>
        </w:r>
        <w:r w:rsidR="00EA6ED1">
          <w:rPr>
            <w:noProof/>
            <w:webHidden/>
          </w:rPr>
          <w:instrText xml:space="preserve"> PAGEREF _Toc495930036 \h </w:instrText>
        </w:r>
        <w:r w:rsidR="00EA6ED1">
          <w:rPr>
            <w:noProof/>
            <w:webHidden/>
          </w:rPr>
        </w:r>
        <w:r w:rsidR="00EA6ED1">
          <w:rPr>
            <w:noProof/>
            <w:webHidden/>
          </w:rPr>
          <w:fldChar w:fldCharType="separate"/>
        </w:r>
        <w:r w:rsidR="00EA6ED1">
          <w:rPr>
            <w:noProof/>
            <w:webHidden/>
          </w:rPr>
          <w:t>108</w:t>
        </w:r>
        <w:r w:rsidR="00EA6ED1">
          <w:rPr>
            <w:noProof/>
            <w:webHidden/>
          </w:rPr>
          <w:fldChar w:fldCharType="end"/>
        </w:r>
      </w:hyperlink>
    </w:p>
    <w:p w14:paraId="213D98D0"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037" w:history="1">
        <w:r w:rsidR="00EA6ED1" w:rsidRPr="00BF31B8">
          <w:rPr>
            <w:rStyle w:val="Hyperlink"/>
            <w:noProof/>
          </w:rPr>
          <w:t>Poor interpersonal skills</w:t>
        </w:r>
        <w:r w:rsidR="00EA6ED1">
          <w:rPr>
            <w:noProof/>
            <w:webHidden/>
          </w:rPr>
          <w:tab/>
        </w:r>
        <w:r w:rsidR="00EA6ED1">
          <w:rPr>
            <w:noProof/>
            <w:webHidden/>
          </w:rPr>
          <w:fldChar w:fldCharType="begin"/>
        </w:r>
        <w:r w:rsidR="00EA6ED1">
          <w:rPr>
            <w:noProof/>
            <w:webHidden/>
          </w:rPr>
          <w:instrText xml:space="preserve"> PAGEREF _Toc495930037 \h </w:instrText>
        </w:r>
        <w:r w:rsidR="00EA6ED1">
          <w:rPr>
            <w:noProof/>
            <w:webHidden/>
          </w:rPr>
        </w:r>
        <w:r w:rsidR="00EA6ED1">
          <w:rPr>
            <w:noProof/>
            <w:webHidden/>
          </w:rPr>
          <w:fldChar w:fldCharType="separate"/>
        </w:r>
        <w:r w:rsidR="00EA6ED1">
          <w:rPr>
            <w:noProof/>
            <w:webHidden/>
          </w:rPr>
          <w:t>108</w:t>
        </w:r>
        <w:r w:rsidR="00EA6ED1">
          <w:rPr>
            <w:noProof/>
            <w:webHidden/>
          </w:rPr>
          <w:fldChar w:fldCharType="end"/>
        </w:r>
      </w:hyperlink>
    </w:p>
    <w:p w14:paraId="531C2965"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038" w:history="1">
        <w:r w:rsidR="00EA6ED1" w:rsidRPr="00BF31B8">
          <w:rPr>
            <w:rStyle w:val="Hyperlink"/>
            <w:noProof/>
          </w:rPr>
          <w:t>Failure to identify the needs of the receiver</w:t>
        </w:r>
        <w:r w:rsidR="00EA6ED1">
          <w:rPr>
            <w:noProof/>
            <w:webHidden/>
          </w:rPr>
          <w:tab/>
        </w:r>
        <w:r w:rsidR="00EA6ED1">
          <w:rPr>
            <w:noProof/>
            <w:webHidden/>
          </w:rPr>
          <w:fldChar w:fldCharType="begin"/>
        </w:r>
        <w:r w:rsidR="00EA6ED1">
          <w:rPr>
            <w:noProof/>
            <w:webHidden/>
          </w:rPr>
          <w:instrText xml:space="preserve"> PAGEREF _Toc495930038 \h </w:instrText>
        </w:r>
        <w:r w:rsidR="00EA6ED1">
          <w:rPr>
            <w:noProof/>
            <w:webHidden/>
          </w:rPr>
        </w:r>
        <w:r w:rsidR="00EA6ED1">
          <w:rPr>
            <w:noProof/>
            <w:webHidden/>
          </w:rPr>
          <w:fldChar w:fldCharType="separate"/>
        </w:r>
        <w:r w:rsidR="00EA6ED1">
          <w:rPr>
            <w:noProof/>
            <w:webHidden/>
          </w:rPr>
          <w:t>108</w:t>
        </w:r>
        <w:r w:rsidR="00EA6ED1">
          <w:rPr>
            <w:noProof/>
            <w:webHidden/>
          </w:rPr>
          <w:fldChar w:fldCharType="end"/>
        </w:r>
      </w:hyperlink>
    </w:p>
    <w:p w14:paraId="7A6CEC9E"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039" w:history="1">
        <w:r w:rsidR="00EA6ED1" w:rsidRPr="00BF31B8">
          <w:rPr>
            <w:rStyle w:val="Hyperlink"/>
            <w:noProof/>
          </w:rPr>
          <w:t>Different cultural backgrounds</w:t>
        </w:r>
        <w:r w:rsidR="00EA6ED1">
          <w:rPr>
            <w:noProof/>
            <w:webHidden/>
          </w:rPr>
          <w:tab/>
        </w:r>
        <w:r w:rsidR="00EA6ED1">
          <w:rPr>
            <w:noProof/>
            <w:webHidden/>
          </w:rPr>
          <w:fldChar w:fldCharType="begin"/>
        </w:r>
        <w:r w:rsidR="00EA6ED1">
          <w:rPr>
            <w:noProof/>
            <w:webHidden/>
          </w:rPr>
          <w:instrText xml:space="preserve"> PAGEREF _Toc495930039 \h </w:instrText>
        </w:r>
        <w:r w:rsidR="00EA6ED1">
          <w:rPr>
            <w:noProof/>
            <w:webHidden/>
          </w:rPr>
        </w:r>
        <w:r w:rsidR="00EA6ED1">
          <w:rPr>
            <w:noProof/>
            <w:webHidden/>
          </w:rPr>
          <w:fldChar w:fldCharType="separate"/>
        </w:r>
        <w:r w:rsidR="00EA6ED1">
          <w:rPr>
            <w:noProof/>
            <w:webHidden/>
          </w:rPr>
          <w:t>108</w:t>
        </w:r>
        <w:r w:rsidR="00EA6ED1">
          <w:rPr>
            <w:noProof/>
            <w:webHidden/>
          </w:rPr>
          <w:fldChar w:fldCharType="end"/>
        </w:r>
      </w:hyperlink>
    </w:p>
    <w:p w14:paraId="3FBE5CF0"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040" w:history="1">
        <w:r w:rsidR="00EA6ED1" w:rsidRPr="00BF31B8">
          <w:rPr>
            <w:rStyle w:val="Hyperlink"/>
            <w:noProof/>
          </w:rPr>
          <w:t>Lack of intercultural understanding</w:t>
        </w:r>
        <w:r w:rsidR="00EA6ED1">
          <w:rPr>
            <w:noProof/>
            <w:webHidden/>
          </w:rPr>
          <w:tab/>
        </w:r>
        <w:r w:rsidR="00EA6ED1">
          <w:rPr>
            <w:noProof/>
            <w:webHidden/>
          </w:rPr>
          <w:fldChar w:fldCharType="begin"/>
        </w:r>
        <w:r w:rsidR="00EA6ED1">
          <w:rPr>
            <w:noProof/>
            <w:webHidden/>
          </w:rPr>
          <w:instrText xml:space="preserve"> PAGEREF _Toc495930040 \h </w:instrText>
        </w:r>
        <w:r w:rsidR="00EA6ED1">
          <w:rPr>
            <w:noProof/>
            <w:webHidden/>
          </w:rPr>
        </w:r>
        <w:r w:rsidR="00EA6ED1">
          <w:rPr>
            <w:noProof/>
            <w:webHidden/>
          </w:rPr>
          <w:fldChar w:fldCharType="separate"/>
        </w:r>
        <w:r w:rsidR="00EA6ED1">
          <w:rPr>
            <w:noProof/>
            <w:webHidden/>
          </w:rPr>
          <w:t>109</w:t>
        </w:r>
        <w:r w:rsidR="00EA6ED1">
          <w:rPr>
            <w:noProof/>
            <w:webHidden/>
          </w:rPr>
          <w:fldChar w:fldCharType="end"/>
        </w:r>
      </w:hyperlink>
    </w:p>
    <w:p w14:paraId="050040A1"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041" w:history="1">
        <w:r w:rsidR="00EA6ED1" w:rsidRPr="00BF31B8">
          <w:rPr>
            <w:rStyle w:val="Hyperlink"/>
            <w:noProof/>
          </w:rPr>
          <w:t>Messages with too much/little information</w:t>
        </w:r>
        <w:r w:rsidR="00EA6ED1">
          <w:rPr>
            <w:noProof/>
            <w:webHidden/>
          </w:rPr>
          <w:tab/>
        </w:r>
        <w:r w:rsidR="00EA6ED1">
          <w:rPr>
            <w:noProof/>
            <w:webHidden/>
          </w:rPr>
          <w:fldChar w:fldCharType="begin"/>
        </w:r>
        <w:r w:rsidR="00EA6ED1">
          <w:rPr>
            <w:noProof/>
            <w:webHidden/>
          </w:rPr>
          <w:instrText xml:space="preserve"> PAGEREF _Toc495930041 \h </w:instrText>
        </w:r>
        <w:r w:rsidR="00EA6ED1">
          <w:rPr>
            <w:noProof/>
            <w:webHidden/>
          </w:rPr>
        </w:r>
        <w:r w:rsidR="00EA6ED1">
          <w:rPr>
            <w:noProof/>
            <w:webHidden/>
          </w:rPr>
          <w:fldChar w:fldCharType="separate"/>
        </w:r>
        <w:r w:rsidR="00EA6ED1">
          <w:rPr>
            <w:noProof/>
            <w:webHidden/>
          </w:rPr>
          <w:t>109</w:t>
        </w:r>
        <w:r w:rsidR="00EA6ED1">
          <w:rPr>
            <w:noProof/>
            <w:webHidden/>
          </w:rPr>
          <w:fldChar w:fldCharType="end"/>
        </w:r>
      </w:hyperlink>
    </w:p>
    <w:p w14:paraId="75BC0101"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042" w:history="1">
        <w:r w:rsidR="00EA6ED1" w:rsidRPr="00BF31B8">
          <w:rPr>
            <w:rStyle w:val="Hyperlink"/>
            <w:noProof/>
          </w:rPr>
          <w:t>Use of insensitive or abusive language by the sender or receiver</w:t>
        </w:r>
        <w:r w:rsidR="00EA6ED1">
          <w:rPr>
            <w:noProof/>
            <w:webHidden/>
          </w:rPr>
          <w:tab/>
        </w:r>
        <w:r w:rsidR="00EA6ED1">
          <w:rPr>
            <w:noProof/>
            <w:webHidden/>
          </w:rPr>
          <w:fldChar w:fldCharType="begin"/>
        </w:r>
        <w:r w:rsidR="00EA6ED1">
          <w:rPr>
            <w:noProof/>
            <w:webHidden/>
          </w:rPr>
          <w:instrText xml:space="preserve"> PAGEREF _Toc495930042 \h </w:instrText>
        </w:r>
        <w:r w:rsidR="00EA6ED1">
          <w:rPr>
            <w:noProof/>
            <w:webHidden/>
          </w:rPr>
        </w:r>
        <w:r w:rsidR="00EA6ED1">
          <w:rPr>
            <w:noProof/>
            <w:webHidden/>
          </w:rPr>
          <w:fldChar w:fldCharType="separate"/>
        </w:r>
        <w:r w:rsidR="00EA6ED1">
          <w:rPr>
            <w:noProof/>
            <w:webHidden/>
          </w:rPr>
          <w:t>109</w:t>
        </w:r>
        <w:r w:rsidR="00EA6ED1">
          <w:rPr>
            <w:noProof/>
            <w:webHidden/>
          </w:rPr>
          <w:fldChar w:fldCharType="end"/>
        </w:r>
      </w:hyperlink>
    </w:p>
    <w:p w14:paraId="487F7D1F" w14:textId="77777777" w:rsidR="00EA6ED1" w:rsidRDefault="00BC7895">
      <w:pPr>
        <w:pStyle w:val="TOC2"/>
        <w:rPr>
          <w:rFonts w:asciiTheme="minorHAnsi" w:eastAsiaTheme="minorEastAsia" w:hAnsiTheme="minorHAnsi" w:cstheme="minorBidi"/>
          <w:noProof/>
          <w:szCs w:val="22"/>
          <w:lang w:val="en-ZA" w:eastAsia="en-ZA"/>
        </w:rPr>
      </w:pPr>
      <w:hyperlink w:anchor="_Toc495930043" w:history="1">
        <w:r w:rsidR="00EA6ED1" w:rsidRPr="00BF31B8">
          <w:rPr>
            <w:rStyle w:val="Hyperlink"/>
            <w:noProof/>
            <w:lang w:val="en-ZA"/>
          </w:rPr>
          <w:t>Effective verbal communication</w:t>
        </w:r>
        <w:r w:rsidR="00EA6ED1">
          <w:rPr>
            <w:noProof/>
            <w:webHidden/>
          </w:rPr>
          <w:tab/>
        </w:r>
        <w:r w:rsidR="00EA6ED1">
          <w:rPr>
            <w:noProof/>
            <w:webHidden/>
          </w:rPr>
          <w:fldChar w:fldCharType="begin"/>
        </w:r>
        <w:r w:rsidR="00EA6ED1">
          <w:rPr>
            <w:noProof/>
            <w:webHidden/>
          </w:rPr>
          <w:instrText xml:space="preserve"> PAGEREF _Toc495930043 \h </w:instrText>
        </w:r>
        <w:r w:rsidR="00EA6ED1">
          <w:rPr>
            <w:noProof/>
            <w:webHidden/>
          </w:rPr>
        </w:r>
        <w:r w:rsidR="00EA6ED1">
          <w:rPr>
            <w:noProof/>
            <w:webHidden/>
          </w:rPr>
          <w:fldChar w:fldCharType="separate"/>
        </w:r>
        <w:r w:rsidR="00EA6ED1">
          <w:rPr>
            <w:noProof/>
            <w:webHidden/>
          </w:rPr>
          <w:t>109</w:t>
        </w:r>
        <w:r w:rsidR="00EA6ED1">
          <w:rPr>
            <w:noProof/>
            <w:webHidden/>
          </w:rPr>
          <w:fldChar w:fldCharType="end"/>
        </w:r>
      </w:hyperlink>
    </w:p>
    <w:p w14:paraId="5DEFEE8B"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044" w:history="1">
        <w:r w:rsidR="00EA6ED1" w:rsidRPr="00BF31B8">
          <w:rPr>
            <w:rStyle w:val="Hyperlink"/>
            <w:noProof/>
          </w:rPr>
          <w:t>Activity 2 (8962 SO1, AC 1-7)</w:t>
        </w:r>
        <w:r w:rsidR="00EA6ED1">
          <w:rPr>
            <w:noProof/>
            <w:webHidden/>
          </w:rPr>
          <w:tab/>
        </w:r>
        <w:r w:rsidR="00EA6ED1">
          <w:rPr>
            <w:noProof/>
            <w:webHidden/>
          </w:rPr>
          <w:fldChar w:fldCharType="begin"/>
        </w:r>
        <w:r w:rsidR="00EA6ED1">
          <w:rPr>
            <w:noProof/>
            <w:webHidden/>
          </w:rPr>
          <w:instrText xml:space="preserve"> PAGEREF _Toc495930044 \h </w:instrText>
        </w:r>
        <w:r w:rsidR="00EA6ED1">
          <w:rPr>
            <w:noProof/>
            <w:webHidden/>
          </w:rPr>
        </w:r>
        <w:r w:rsidR="00EA6ED1">
          <w:rPr>
            <w:noProof/>
            <w:webHidden/>
          </w:rPr>
          <w:fldChar w:fldCharType="separate"/>
        </w:r>
        <w:r w:rsidR="00EA6ED1">
          <w:rPr>
            <w:noProof/>
            <w:webHidden/>
          </w:rPr>
          <w:t>110</w:t>
        </w:r>
        <w:r w:rsidR="00EA6ED1">
          <w:rPr>
            <w:noProof/>
            <w:webHidden/>
          </w:rPr>
          <w:fldChar w:fldCharType="end"/>
        </w:r>
      </w:hyperlink>
    </w:p>
    <w:p w14:paraId="589F33FE" w14:textId="77777777" w:rsidR="00EA6ED1" w:rsidRDefault="00BC7895">
      <w:pPr>
        <w:pStyle w:val="TOC1"/>
        <w:tabs>
          <w:tab w:val="right" w:leader="dot" w:pos="9629"/>
        </w:tabs>
        <w:rPr>
          <w:rFonts w:asciiTheme="minorHAnsi" w:eastAsiaTheme="minorEastAsia" w:hAnsiTheme="minorHAnsi" w:cstheme="minorBidi"/>
          <w:b w:val="0"/>
          <w:noProof/>
          <w:szCs w:val="22"/>
          <w:lang w:val="en-ZA" w:eastAsia="en-ZA"/>
        </w:rPr>
      </w:pPr>
      <w:hyperlink w:anchor="_Toc495930045" w:history="1">
        <w:r w:rsidR="00EA6ED1" w:rsidRPr="00BF31B8">
          <w:rPr>
            <w:rStyle w:val="Hyperlink"/>
            <w:noProof/>
          </w:rPr>
          <w:t>SECTION 2: ADAPT SPEECH/SIGNING</w:t>
        </w:r>
        <w:r w:rsidR="00EA6ED1">
          <w:rPr>
            <w:noProof/>
            <w:webHidden/>
          </w:rPr>
          <w:tab/>
        </w:r>
        <w:r w:rsidR="00EA6ED1">
          <w:rPr>
            <w:noProof/>
            <w:webHidden/>
          </w:rPr>
          <w:fldChar w:fldCharType="begin"/>
        </w:r>
        <w:r w:rsidR="00EA6ED1">
          <w:rPr>
            <w:noProof/>
            <w:webHidden/>
          </w:rPr>
          <w:instrText xml:space="preserve"> PAGEREF _Toc495930045 \h </w:instrText>
        </w:r>
        <w:r w:rsidR="00EA6ED1">
          <w:rPr>
            <w:noProof/>
            <w:webHidden/>
          </w:rPr>
        </w:r>
        <w:r w:rsidR="00EA6ED1">
          <w:rPr>
            <w:noProof/>
            <w:webHidden/>
          </w:rPr>
          <w:fldChar w:fldCharType="separate"/>
        </w:r>
        <w:r w:rsidR="00EA6ED1">
          <w:rPr>
            <w:noProof/>
            <w:webHidden/>
          </w:rPr>
          <w:t>111</w:t>
        </w:r>
        <w:r w:rsidR="00EA6ED1">
          <w:rPr>
            <w:noProof/>
            <w:webHidden/>
          </w:rPr>
          <w:fldChar w:fldCharType="end"/>
        </w:r>
      </w:hyperlink>
    </w:p>
    <w:p w14:paraId="6E9A8DE2" w14:textId="77777777" w:rsidR="00EA6ED1" w:rsidRDefault="00BC7895">
      <w:pPr>
        <w:pStyle w:val="TOC2"/>
        <w:rPr>
          <w:rFonts w:asciiTheme="minorHAnsi" w:eastAsiaTheme="minorEastAsia" w:hAnsiTheme="minorHAnsi" w:cstheme="minorBidi"/>
          <w:noProof/>
          <w:szCs w:val="22"/>
          <w:lang w:val="en-ZA" w:eastAsia="en-ZA"/>
        </w:rPr>
      </w:pPr>
      <w:hyperlink w:anchor="_Toc495930046" w:history="1">
        <w:r w:rsidR="00EA6ED1" w:rsidRPr="00BF31B8">
          <w:rPr>
            <w:rStyle w:val="Hyperlink"/>
            <w:noProof/>
            <w:lang w:val="en-ZA"/>
          </w:rPr>
          <w:t>Facial Expression, Gesture And Inflection</w:t>
        </w:r>
        <w:r w:rsidR="00EA6ED1">
          <w:rPr>
            <w:noProof/>
            <w:webHidden/>
          </w:rPr>
          <w:tab/>
        </w:r>
        <w:r w:rsidR="00EA6ED1">
          <w:rPr>
            <w:noProof/>
            <w:webHidden/>
          </w:rPr>
          <w:fldChar w:fldCharType="begin"/>
        </w:r>
        <w:r w:rsidR="00EA6ED1">
          <w:rPr>
            <w:noProof/>
            <w:webHidden/>
          </w:rPr>
          <w:instrText xml:space="preserve"> PAGEREF _Toc495930046 \h </w:instrText>
        </w:r>
        <w:r w:rsidR="00EA6ED1">
          <w:rPr>
            <w:noProof/>
            <w:webHidden/>
          </w:rPr>
        </w:r>
        <w:r w:rsidR="00EA6ED1">
          <w:rPr>
            <w:noProof/>
            <w:webHidden/>
          </w:rPr>
          <w:fldChar w:fldCharType="separate"/>
        </w:r>
        <w:r w:rsidR="00EA6ED1">
          <w:rPr>
            <w:noProof/>
            <w:webHidden/>
          </w:rPr>
          <w:t>111</w:t>
        </w:r>
        <w:r w:rsidR="00EA6ED1">
          <w:rPr>
            <w:noProof/>
            <w:webHidden/>
          </w:rPr>
          <w:fldChar w:fldCharType="end"/>
        </w:r>
      </w:hyperlink>
    </w:p>
    <w:p w14:paraId="3A42058C" w14:textId="77777777" w:rsidR="00EA6ED1" w:rsidRDefault="00BC7895">
      <w:pPr>
        <w:pStyle w:val="TOC2"/>
        <w:rPr>
          <w:rFonts w:asciiTheme="minorHAnsi" w:eastAsiaTheme="minorEastAsia" w:hAnsiTheme="minorHAnsi" w:cstheme="minorBidi"/>
          <w:noProof/>
          <w:szCs w:val="22"/>
          <w:lang w:val="en-ZA" w:eastAsia="en-ZA"/>
        </w:rPr>
      </w:pPr>
      <w:hyperlink w:anchor="_Toc495930047" w:history="1">
        <w:r w:rsidR="00EA6ED1" w:rsidRPr="00BF31B8">
          <w:rPr>
            <w:rStyle w:val="Hyperlink"/>
            <w:noProof/>
            <w:lang w:val="en-ZA"/>
          </w:rPr>
          <w:t>Non-Verbal Signs And Signals</w:t>
        </w:r>
        <w:r w:rsidR="00EA6ED1">
          <w:rPr>
            <w:noProof/>
            <w:webHidden/>
          </w:rPr>
          <w:tab/>
        </w:r>
        <w:r w:rsidR="00EA6ED1">
          <w:rPr>
            <w:noProof/>
            <w:webHidden/>
          </w:rPr>
          <w:fldChar w:fldCharType="begin"/>
        </w:r>
        <w:r w:rsidR="00EA6ED1">
          <w:rPr>
            <w:noProof/>
            <w:webHidden/>
          </w:rPr>
          <w:instrText xml:space="preserve"> PAGEREF _Toc495930047 \h </w:instrText>
        </w:r>
        <w:r w:rsidR="00EA6ED1">
          <w:rPr>
            <w:noProof/>
            <w:webHidden/>
          </w:rPr>
        </w:r>
        <w:r w:rsidR="00EA6ED1">
          <w:rPr>
            <w:noProof/>
            <w:webHidden/>
          </w:rPr>
          <w:fldChar w:fldCharType="separate"/>
        </w:r>
        <w:r w:rsidR="00EA6ED1">
          <w:rPr>
            <w:noProof/>
            <w:webHidden/>
          </w:rPr>
          <w:t>112</w:t>
        </w:r>
        <w:r w:rsidR="00EA6ED1">
          <w:rPr>
            <w:noProof/>
            <w:webHidden/>
          </w:rPr>
          <w:fldChar w:fldCharType="end"/>
        </w:r>
      </w:hyperlink>
    </w:p>
    <w:p w14:paraId="11DB9BD0"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048" w:history="1">
        <w:r w:rsidR="00EA6ED1" w:rsidRPr="00BF31B8">
          <w:rPr>
            <w:rStyle w:val="Hyperlink"/>
            <w:noProof/>
            <w:lang w:val="en-ZA"/>
          </w:rPr>
          <w:t>Movement</w:t>
        </w:r>
        <w:r w:rsidR="00EA6ED1">
          <w:rPr>
            <w:noProof/>
            <w:webHidden/>
          </w:rPr>
          <w:tab/>
        </w:r>
        <w:r w:rsidR="00EA6ED1">
          <w:rPr>
            <w:noProof/>
            <w:webHidden/>
          </w:rPr>
          <w:fldChar w:fldCharType="begin"/>
        </w:r>
        <w:r w:rsidR="00EA6ED1">
          <w:rPr>
            <w:noProof/>
            <w:webHidden/>
          </w:rPr>
          <w:instrText xml:space="preserve"> PAGEREF _Toc495930048 \h </w:instrText>
        </w:r>
        <w:r w:rsidR="00EA6ED1">
          <w:rPr>
            <w:noProof/>
            <w:webHidden/>
          </w:rPr>
        </w:r>
        <w:r w:rsidR="00EA6ED1">
          <w:rPr>
            <w:noProof/>
            <w:webHidden/>
          </w:rPr>
          <w:fldChar w:fldCharType="separate"/>
        </w:r>
        <w:r w:rsidR="00EA6ED1">
          <w:rPr>
            <w:noProof/>
            <w:webHidden/>
          </w:rPr>
          <w:t>112</w:t>
        </w:r>
        <w:r w:rsidR="00EA6ED1">
          <w:rPr>
            <w:noProof/>
            <w:webHidden/>
          </w:rPr>
          <w:fldChar w:fldCharType="end"/>
        </w:r>
      </w:hyperlink>
    </w:p>
    <w:p w14:paraId="30F526C5"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049" w:history="1">
        <w:r w:rsidR="00EA6ED1" w:rsidRPr="00BF31B8">
          <w:rPr>
            <w:rStyle w:val="Hyperlink"/>
            <w:noProof/>
            <w:lang w:val="en-ZA"/>
          </w:rPr>
          <w:t>Gesture</w:t>
        </w:r>
        <w:r w:rsidR="00EA6ED1">
          <w:rPr>
            <w:noProof/>
            <w:webHidden/>
          </w:rPr>
          <w:tab/>
        </w:r>
        <w:r w:rsidR="00EA6ED1">
          <w:rPr>
            <w:noProof/>
            <w:webHidden/>
          </w:rPr>
          <w:fldChar w:fldCharType="begin"/>
        </w:r>
        <w:r w:rsidR="00EA6ED1">
          <w:rPr>
            <w:noProof/>
            <w:webHidden/>
          </w:rPr>
          <w:instrText xml:space="preserve"> PAGEREF _Toc495930049 \h </w:instrText>
        </w:r>
        <w:r w:rsidR="00EA6ED1">
          <w:rPr>
            <w:noProof/>
            <w:webHidden/>
          </w:rPr>
        </w:r>
        <w:r w:rsidR="00EA6ED1">
          <w:rPr>
            <w:noProof/>
            <w:webHidden/>
          </w:rPr>
          <w:fldChar w:fldCharType="separate"/>
        </w:r>
        <w:r w:rsidR="00EA6ED1">
          <w:rPr>
            <w:noProof/>
            <w:webHidden/>
          </w:rPr>
          <w:t>112</w:t>
        </w:r>
        <w:r w:rsidR="00EA6ED1">
          <w:rPr>
            <w:noProof/>
            <w:webHidden/>
          </w:rPr>
          <w:fldChar w:fldCharType="end"/>
        </w:r>
      </w:hyperlink>
    </w:p>
    <w:p w14:paraId="47DD33D9"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050" w:history="1">
        <w:r w:rsidR="00EA6ED1" w:rsidRPr="00BF31B8">
          <w:rPr>
            <w:rStyle w:val="Hyperlink"/>
            <w:noProof/>
            <w:lang w:val="en-ZA"/>
          </w:rPr>
          <w:t>Cultural Influence</w:t>
        </w:r>
        <w:r w:rsidR="00EA6ED1">
          <w:rPr>
            <w:noProof/>
            <w:webHidden/>
          </w:rPr>
          <w:tab/>
        </w:r>
        <w:r w:rsidR="00EA6ED1">
          <w:rPr>
            <w:noProof/>
            <w:webHidden/>
          </w:rPr>
          <w:fldChar w:fldCharType="begin"/>
        </w:r>
        <w:r w:rsidR="00EA6ED1">
          <w:rPr>
            <w:noProof/>
            <w:webHidden/>
          </w:rPr>
          <w:instrText xml:space="preserve"> PAGEREF _Toc495930050 \h </w:instrText>
        </w:r>
        <w:r w:rsidR="00EA6ED1">
          <w:rPr>
            <w:noProof/>
            <w:webHidden/>
          </w:rPr>
        </w:r>
        <w:r w:rsidR="00EA6ED1">
          <w:rPr>
            <w:noProof/>
            <w:webHidden/>
          </w:rPr>
          <w:fldChar w:fldCharType="separate"/>
        </w:r>
        <w:r w:rsidR="00EA6ED1">
          <w:rPr>
            <w:noProof/>
            <w:webHidden/>
          </w:rPr>
          <w:t>112</w:t>
        </w:r>
        <w:r w:rsidR="00EA6ED1">
          <w:rPr>
            <w:noProof/>
            <w:webHidden/>
          </w:rPr>
          <w:fldChar w:fldCharType="end"/>
        </w:r>
      </w:hyperlink>
    </w:p>
    <w:p w14:paraId="0C1AF556"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051" w:history="1">
        <w:r w:rsidR="00EA6ED1" w:rsidRPr="00BF31B8">
          <w:rPr>
            <w:rStyle w:val="Hyperlink"/>
            <w:noProof/>
            <w:lang w:val="en-ZA"/>
          </w:rPr>
          <w:t>Response or feedback</w:t>
        </w:r>
        <w:r w:rsidR="00EA6ED1">
          <w:rPr>
            <w:noProof/>
            <w:webHidden/>
          </w:rPr>
          <w:tab/>
        </w:r>
        <w:r w:rsidR="00EA6ED1">
          <w:rPr>
            <w:noProof/>
            <w:webHidden/>
          </w:rPr>
          <w:fldChar w:fldCharType="begin"/>
        </w:r>
        <w:r w:rsidR="00EA6ED1">
          <w:rPr>
            <w:noProof/>
            <w:webHidden/>
          </w:rPr>
          <w:instrText xml:space="preserve"> PAGEREF _Toc495930051 \h </w:instrText>
        </w:r>
        <w:r w:rsidR="00EA6ED1">
          <w:rPr>
            <w:noProof/>
            <w:webHidden/>
          </w:rPr>
        </w:r>
        <w:r w:rsidR="00EA6ED1">
          <w:rPr>
            <w:noProof/>
            <w:webHidden/>
          </w:rPr>
          <w:fldChar w:fldCharType="separate"/>
        </w:r>
        <w:r w:rsidR="00EA6ED1">
          <w:rPr>
            <w:noProof/>
            <w:webHidden/>
          </w:rPr>
          <w:t>112</w:t>
        </w:r>
        <w:r w:rsidR="00EA6ED1">
          <w:rPr>
            <w:noProof/>
            <w:webHidden/>
          </w:rPr>
          <w:fldChar w:fldCharType="end"/>
        </w:r>
      </w:hyperlink>
    </w:p>
    <w:p w14:paraId="01428E22"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052" w:history="1">
        <w:r w:rsidR="00EA6ED1" w:rsidRPr="00BF31B8">
          <w:rPr>
            <w:rStyle w:val="Hyperlink"/>
            <w:noProof/>
            <w:lang w:val="en-ZA"/>
          </w:rPr>
          <w:t>Eye Contact</w:t>
        </w:r>
        <w:r w:rsidR="00EA6ED1">
          <w:rPr>
            <w:noProof/>
            <w:webHidden/>
          </w:rPr>
          <w:tab/>
        </w:r>
        <w:r w:rsidR="00EA6ED1">
          <w:rPr>
            <w:noProof/>
            <w:webHidden/>
          </w:rPr>
          <w:fldChar w:fldCharType="begin"/>
        </w:r>
        <w:r w:rsidR="00EA6ED1">
          <w:rPr>
            <w:noProof/>
            <w:webHidden/>
          </w:rPr>
          <w:instrText xml:space="preserve"> PAGEREF _Toc495930052 \h </w:instrText>
        </w:r>
        <w:r w:rsidR="00EA6ED1">
          <w:rPr>
            <w:noProof/>
            <w:webHidden/>
          </w:rPr>
        </w:r>
        <w:r w:rsidR="00EA6ED1">
          <w:rPr>
            <w:noProof/>
            <w:webHidden/>
          </w:rPr>
          <w:fldChar w:fldCharType="separate"/>
        </w:r>
        <w:r w:rsidR="00EA6ED1">
          <w:rPr>
            <w:noProof/>
            <w:webHidden/>
          </w:rPr>
          <w:t>113</w:t>
        </w:r>
        <w:r w:rsidR="00EA6ED1">
          <w:rPr>
            <w:noProof/>
            <w:webHidden/>
          </w:rPr>
          <w:fldChar w:fldCharType="end"/>
        </w:r>
      </w:hyperlink>
    </w:p>
    <w:p w14:paraId="71535011"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053" w:history="1">
        <w:r w:rsidR="00EA6ED1" w:rsidRPr="00BF31B8">
          <w:rPr>
            <w:rStyle w:val="Hyperlink"/>
            <w:noProof/>
            <w:lang w:val="en-ZA"/>
          </w:rPr>
          <w:t>Body Language</w:t>
        </w:r>
        <w:r w:rsidR="00EA6ED1">
          <w:rPr>
            <w:noProof/>
            <w:webHidden/>
          </w:rPr>
          <w:tab/>
        </w:r>
        <w:r w:rsidR="00EA6ED1">
          <w:rPr>
            <w:noProof/>
            <w:webHidden/>
          </w:rPr>
          <w:fldChar w:fldCharType="begin"/>
        </w:r>
        <w:r w:rsidR="00EA6ED1">
          <w:rPr>
            <w:noProof/>
            <w:webHidden/>
          </w:rPr>
          <w:instrText xml:space="preserve"> PAGEREF _Toc495930053 \h </w:instrText>
        </w:r>
        <w:r w:rsidR="00EA6ED1">
          <w:rPr>
            <w:noProof/>
            <w:webHidden/>
          </w:rPr>
        </w:r>
        <w:r w:rsidR="00EA6ED1">
          <w:rPr>
            <w:noProof/>
            <w:webHidden/>
          </w:rPr>
          <w:fldChar w:fldCharType="separate"/>
        </w:r>
        <w:r w:rsidR="00EA6ED1">
          <w:rPr>
            <w:noProof/>
            <w:webHidden/>
          </w:rPr>
          <w:t>113</w:t>
        </w:r>
        <w:r w:rsidR="00EA6ED1">
          <w:rPr>
            <w:noProof/>
            <w:webHidden/>
          </w:rPr>
          <w:fldChar w:fldCharType="end"/>
        </w:r>
      </w:hyperlink>
    </w:p>
    <w:p w14:paraId="24339257"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054" w:history="1">
        <w:r w:rsidR="00EA6ED1" w:rsidRPr="00BF31B8">
          <w:rPr>
            <w:rStyle w:val="Hyperlink"/>
            <w:noProof/>
            <w:lang w:val="en-ZA"/>
          </w:rPr>
          <w:t>Empathy</w:t>
        </w:r>
        <w:r w:rsidR="00EA6ED1">
          <w:rPr>
            <w:noProof/>
            <w:webHidden/>
          </w:rPr>
          <w:tab/>
        </w:r>
        <w:r w:rsidR="00EA6ED1">
          <w:rPr>
            <w:noProof/>
            <w:webHidden/>
          </w:rPr>
          <w:fldChar w:fldCharType="begin"/>
        </w:r>
        <w:r w:rsidR="00EA6ED1">
          <w:rPr>
            <w:noProof/>
            <w:webHidden/>
          </w:rPr>
          <w:instrText xml:space="preserve"> PAGEREF _Toc495930054 \h </w:instrText>
        </w:r>
        <w:r w:rsidR="00EA6ED1">
          <w:rPr>
            <w:noProof/>
            <w:webHidden/>
          </w:rPr>
        </w:r>
        <w:r w:rsidR="00EA6ED1">
          <w:rPr>
            <w:noProof/>
            <w:webHidden/>
          </w:rPr>
          <w:fldChar w:fldCharType="separate"/>
        </w:r>
        <w:r w:rsidR="00EA6ED1">
          <w:rPr>
            <w:noProof/>
            <w:webHidden/>
          </w:rPr>
          <w:t>113</w:t>
        </w:r>
        <w:r w:rsidR="00EA6ED1">
          <w:rPr>
            <w:noProof/>
            <w:webHidden/>
          </w:rPr>
          <w:fldChar w:fldCharType="end"/>
        </w:r>
      </w:hyperlink>
    </w:p>
    <w:p w14:paraId="6981E3DA"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055" w:history="1">
        <w:r w:rsidR="00EA6ED1" w:rsidRPr="00BF31B8">
          <w:rPr>
            <w:rStyle w:val="Hyperlink"/>
            <w:noProof/>
            <w:lang w:val="en-ZA"/>
          </w:rPr>
          <w:t>In Summary</w:t>
        </w:r>
        <w:r w:rsidR="00EA6ED1">
          <w:rPr>
            <w:noProof/>
            <w:webHidden/>
          </w:rPr>
          <w:tab/>
        </w:r>
        <w:r w:rsidR="00EA6ED1">
          <w:rPr>
            <w:noProof/>
            <w:webHidden/>
          </w:rPr>
          <w:fldChar w:fldCharType="begin"/>
        </w:r>
        <w:r w:rsidR="00EA6ED1">
          <w:rPr>
            <w:noProof/>
            <w:webHidden/>
          </w:rPr>
          <w:instrText xml:space="preserve"> PAGEREF _Toc495930055 \h </w:instrText>
        </w:r>
        <w:r w:rsidR="00EA6ED1">
          <w:rPr>
            <w:noProof/>
            <w:webHidden/>
          </w:rPr>
        </w:r>
        <w:r w:rsidR="00EA6ED1">
          <w:rPr>
            <w:noProof/>
            <w:webHidden/>
          </w:rPr>
          <w:fldChar w:fldCharType="separate"/>
        </w:r>
        <w:r w:rsidR="00EA6ED1">
          <w:rPr>
            <w:noProof/>
            <w:webHidden/>
          </w:rPr>
          <w:t>114</w:t>
        </w:r>
        <w:r w:rsidR="00EA6ED1">
          <w:rPr>
            <w:noProof/>
            <w:webHidden/>
          </w:rPr>
          <w:fldChar w:fldCharType="end"/>
        </w:r>
      </w:hyperlink>
    </w:p>
    <w:p w14:paraId="370F10A4"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056" w:history="1">
        <w:r w:rsidR="00EA6ED1" w:rsidRPr="00BF31B8">
          <w:rPr>
            <w:rStyle w:val="Hyperlink"/>
            <w:noProof/>
          </w:rPr>
          <w:t>Nonverbal Messages</w:t>
        </w:r>
        <w:r w:rsidR="00EA6ED1">
          <w:rPr>
            <w:noProof/>
            <w:webHidden/>
          </w:rPr>
          <w:tab/>
        </w:r>
        <w:r w:rsidR="00EA6ED1">
          <w:rPr>
            <w:noProof/>
            <w:webHidden/>
          </w:rPr>
          <w:fldChar w:fldCharType="begin"/>
        </w:r>
        <w:r w:rsidR="00EA6ED1">
          <w:rPr>
            <w:noProof/>
            <w:webHidden/>
          </w:rPr>
          <w:instrText xml:space="preserve"> PAGEREF _Toc495930056 \h </w:instrText>
        </w:r>
        <w:r w:rsidR="00EA6ED1">
          <w:rPr>
            <w:noProof/>
            <w:webHidden/>
          </w:rPr>
        </w:r>
        <w:r w:rsidR="00EA6ED1">
          <w:rPr>
            <w:noProof/>
            <w:webHidden/>
          </w:rPr>
          <w:fldChar w:fldCharType="separate"/>
        </w:r>
        <w:r w:rsidR="00EA6ED1">
          <w:rPr>
            <w:noProof/>
            <w:webHidden/>
          </w:rPr>
          <w:t>114</w:t>
        </w:r>
        <w:r w:rsidR="00EA6ED1">
          <w:rPr>
            <w:noProof/>
            <w:webHidden/>
          </w:rPr>
          <w:fldChar w:fldCharType="end"/>
        </w:r>
      </w:hyperlink>
    </w:p>
    <w:p w14:paraId="57FE3360" w14:textId="77777777" w:rsidR="00EA6ED1" w:rsidRDefault="00BC7895">
      <w:pPr>
        <w:pStyle w:val="TOC2"/>
        <w:rPr>
          <w:rFonts w:asciiTheme="minorHAnsi" w:eastAsiaTheme="minorEastAsia" w:hAnsiTheme="minorHAnsi" w:cstheme="minorBidi"/>
          <w:noProof/>
          <w:szCs w:val="22"/>
          <w:lang w:val="en-ZA" w:eastAsia="en-ZA"/>
        </w:rPr>
      </w:pPr>
      <w:hyperlink w:anchor="_Toc495930057" w:history="1">
        <w:r w:rsidR="00EA6ED1" w:rsidRPr="00BF31B8">
          <w:rPr>
            <w:rStyle w:val="Hyperlink"/>
            <w:noProof/>
            <w:lang w:val="en-ZA"/>
          </w:rPr>
          <w:t>Appropriate and inappropriate forms of politeness</w:t>
        </w:r>
        <w:r w:rsidR="00EA6ED1">
          <w:rPr>
            <w:noProof/>
            <w:webHidden/>
          </w:rPr>
          <w:tab/>
        </w:r>
        <w:r w:rsidR="00EA6ED1">
          <w:rPr>
            <w:noProof/>
            <w:webHidden/>
          </w:rPr>
          <w:fldChar w:fldCharType="begin"/>
        </w:r>
        <w:r w:rsidR="00EA6ED1">
          <w:rPr>
            <w:noProof/>
            <w:webHidden/>
          </w:rPr>
          <w:instrText xml:space="preserve"> PAGEREF _Toc495930057 \h </w:instrText>
        </w:r>
        <w:r w:rsidR="00EA6ED1">
          <w:rPr>
            <w:noProof/>
            <w:webHidden/>
          </w:rPr>
        </w:r>
        <w:r w:rsidR="00EA6ED1">
          <w:rPr>
            <w:noProof/>
            <w:webHidden/>
          </w:rPr>
          <w:fldChar w:fldCharType="separate"/>
        </w:r>
        <w:r w:rsidR="00EA6ED1">
          <w:rPr>
            <w:noProof/>
            <w:webHidden/>
          </w:rPr>
          <w:t>115</w:t>
        </w:r>
        <w:r w:rsidR="00EA6ED1">
          <w:rPr>
            <w:noProof/>
            <w:webHidden/>
          </w:rPr>
          <w:fldChar w:fldCharType="end"/>
        </w:r>
      </w:hyperlink>
    </w:p>
    <w:p w14:paraId="4E05D4DF" w14:textId="77777777" w:rsidR="00EA6ED1" w:rsidRDefault="00BC7895">
      <w:pPr>
        <w:pStyle w:val="TOC2"/>
        <w:rPr>
          <w:rFonts w:asciiTheme="minorHAnsi" w:eastAsiaTheme="minorEastAsia" w:hAnsiTheme="minorHAnsi" w:cstheme="minorBidi"/>
          <w:noProof/>
          <w:szCs w:val="22"/>
          <w:lang w:val="en-ZA" w:eastAsia="en-ZA"/>
        </w:rPr>
      </w:pPr>
      <w:hyperlink w:anchor="_Toc495930058" w:history="1">
        <w:r w:rsidR="00EA6ED1" w:rsidRPr="00BF31B8">
          <w:rPr>
            <w:rStyle w:val="Hyperlink"/>
            <w:noProof/>
            <w:lang w:val="en-ZA"/>
          </w:rPr>
          <w:t>Express own ideas and opinions</w:t>
        </w:r>
        <w:r w:rsidR="00EA6ED1">
          <w:rPr>
            <w:noProof/>
            <w:webHidden/>
          </w:rPr>
          <w:tab/>
        </w:r>
        <w:r w:rsidR="00EA6ED1">
          <w:rPr>
            <w:noProof/>
            <w:webHidden/>
          </w:rPr>
          <w:fldChar w:fldCharType="begin"/>
        </w:r>
        <w:r w:rsidR="00EA6ED1">
          <w:rPr>
            <w:noProof/>
            <w:webHidden/>
          </w:rPr>
          <w:instrText xml:space="preserve"> PAGEREF _Toc495930058 \h </w:instrText>
        </w:r>
        <w:r w:rsidR="00EA6ED1">
          <w:rPr>
            <w:noProof/>
            <w:webHidden/>
          </w:rPr>
        </w:r>
        <w:r w:rsidR="00EA6ED1">
          <w:rPr>
            <w:noProof/>
            <w:webHidden/>
          </w:rPr>
          <w:fldChar w:fldCharType="separate"/>
        </w:r>
        <w:r w:rsidR="00EA6ED1">
          <w:rPr>
            <w:noProof/>
            <w:webHidden/>
          </w:rPr>
          <w:t>115</w:t>
        </w:r>
        <w:r w:rsidR="00EA6ED1">
          <w:rPr>
            <w:noProof/>
            <w:webHidden/>
          </w:rPr>
          <w:fldChar w:fldCharType="end"/>
        </w:r>
      </w:hyperlink>
    </w:p>
    <w:p w14:paraId="50C45789"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059" w:history="1">
        <w:r w:rsidR="00EA6ED1" w:rsidRPr="00BF31B8">
          <w:rPr>
            <w:rStyle w:val="Hyperlink"/>
            <w:noProof/>
          </w:rPr>
          <w:t>Activity 3 (8962 SO2, AC1-4)</w:t>
        </w:r>
        <w:r w:rsidR="00EA6ED1">
          <w:rPr>
            <w:noProof/>
            <w:webHidden/>
          </w:rPr>
          <w:tab/>
        </w:r>
        <w:r w:rsidR="00EA6ED1">
          <w:rPr>
            <w:noProof/>
            <w:webHidden/>
          </w:rPr>
          <w:fldChar w:fldCharType="begin"/>
        </w:r>
        <w:r w:rsidR="00EA6ED1">
          <w:rPr>
            <w:noProof/>
            <w:webHidden/>
          </w:rPr>
          <w:instrText xml:space="preserve"> PAGEREF _Toc495930059 \h </w:instrText>
        </w:r>
        <w:r w:rsidR="00EA6ED1">
          <w:rPr>
            <w:noProof/>
            <w:webHidden/>
          </w:rPr>
        </w:r>
        <w:r w:rsidR="00EA6ED1">
          <w:rPr>
            <w:noProof/>
            <w:webHidden/>
          </w:rPr>
          <w:fldChar w:fldCharType="separate"/>
        </w:r>
        <w:r w:rsidR="00EA6ED1">
          <w:rPr>
            <w:noProof/>
            <w:webHidden/>
          </w:rPr>
          <w:t>115</w:t>
        </w:r>
        <w:r w:rsidR="00EA6ED1">
          <w:rPr>
            <w:noProof/>
            <w:webHidden/>
          </w:rPr>
          <w:fldChar w:fldCharType="end"/>
        </w:r>
      </w:hyperlink>
    </w:p>
    <w:p w14:paraId="175F0B86" w14:textId="77777777" w:rsidR="00EA6ED1" w:rsidRDefault="00BC7895">
      <w:pPr>
        <w:pStyle w:val="TOC1"/>
        <w:tabs>
          <w:tab w:val="right" w:leader="dot" w:pos="9629"/>
        </w:tabs>
        <w:rPr>
          <w:rFonts w:asciiTheme="minorHAnsi" w:eastAsiaTheme="minorEastAsia" w:hAnsiTheme="minorHAnsi" w:cstheme="minorBidi"/>
          <w:b w:val="0"/>
          <w:noProof/>
          <w:szCs w:val="22"/>
          <w:lang w:val="en-ZA" w:eastAsia="en-ZA"/>
        </w:rPr>
      </w:pPr>
      <w:hyperlink w:anchor="_Toc495930060" w:history="1">
        <w:r w:rsidR="00EA6ED1" w:rsidRPr="00BF31B8">
          <w:rPr>
            <w:rStyle w:val="Hyperlink"/>
            <w:noProof/>
          </w:rPr>
          <w:t>SECTION 3: LANGUAGE STRUCTURES</w:t>
        </w:r>
        <w:r w:rsidR="00EA6ED1">
          <w:rPr>
            <w:noProof/>
            <w:webHidden/>
          </w:rPr>
          <w:tab/>
        </w:r>
        <w:r w:rsidR="00EA6ED1">
          <w:rPr>
            <w:noProof/>
            <w:webHidden/>
          </w:rPr>
          <w:fldChar w:fldCharType="begin"/>
        </w:r>
        <w:r w:rsidR="00EA6ED1">
          <w:rPr>
            <w:noProof/>
            <w:webHidden/>
          </w:rPr>
          <w:instrText xml:space="preserve"> PAGEREF _Toc495930060 \h </w:instrText>
        </w:r>
        <w:r w:rsidR="00EA6ED1">
          <w:rPr>
            <w:noProof/>
            <w:webHidden/>
          </w:rPr>
        </w:r>
        <w:r w:rsidR="00EA6ED1">
          <w:rPr>
            <w:noProof/>
            <w:webHidden/>
          </w:rPr>
          <w:fldChar w:fldCharType="separate"/>
        </w:r>
        <w:r w:rsidR="00EA6ED1">
          <w:rPr>
            <w:noProof/>
            <w:webHidden/>
          </w:rPr>
          <w:t>116</w:t>
        </w:r>
        <w:r w:rsidR="00EA6ED1">
          <w:rPr>
            <w:noProof/>
            <w:webHidden/>
          </w:rPr>
          <w:fldChar w:fldCharType="end"/>
        </w:r>
      </w:hyperlink>
    </w:p>
    <w:p w14:paraId="3449C49C" w14:textId="77777777" w:rsidR="00EA6ED1" w:rsidRDefault="00BC7895">
      <w:pPr>
        <w:pStyle w:val="TOC2"/>
        <w:rPr>
          <w:rFonts w:asciiTheme="minorHAnsi" w:eastAsiaTheme="minorEastAsia" w:hAnsiTheme="minorHAnsi" w:cstheme="minorBidi"/>
          <w:noProof/>
          <w:szCs w:val="22"/>
          <w:lang w:val="en-ZA" w:eastAsia="en-ZA"/>
        </w:rPr>
      </w:pPr>
      <w:hyperlink w:anchor="_Toc495930061" w:history="1">
        <w:r w:rsidR="00EA6ED1" w:rsidRPr="00BF31B8">
          <w:rPr>
            <w:rStyle w:val="Hyperlink"/>
            <w:noProof/>
            <w:lang w:val="en-ZA"/>
          </w:rPr>
          <w:t>Identify New Or Borrowed Words/Signs</w:t>
        </w:r>
        <w:r w:rsidR="00EA6ED1">
          <w:rPr>
            <w:noProof/>
            <w:webHidden/>
          </w:rPr>
          <w:tab/>
        </w:r>
        <w:r w:rsidR="00EA6ED1">
          <w:rPr>
            <w:noProof/>
            <w:webHidden/>
          </w:rPr>
          <w:fldChar w:fldCharType="begin"/>
        </w:r>
        <w:r w:rsidR="00EA6ED1">
          <w:rPr>
            <w:noProof/>
            <w:webHidden/>
          </w:rPr>
          <w:instrText xml:space="preserve"> PAGEREF _Toc495930061 \h </w:instrText>
        </w:r>
        <w:r w:rsidR="00EA6ED1">
          <w:rPr>
            <w:noProof/>
            <w:webHidden/>
          </w:rPr>
        </w:r>
        <w:r w:rsidR="00EA6ED1">
          <w:rPr>
            <w:noProof/>
            <w:webHidden/>
          </w:rPr>
          <w:fldChar w:fldCharType="separate"/>
        </w:r>
        <w:r w:rsidR="00EA6ED1">
          <w:rPr>
            <w:noProof/>
            <w:webHidden/>
          </w:rPr>
          <w:t>116</w:t>
        </w:r>
        <w:r w:rsidR="00EA6ED1">
          <w:rPr>
            <w:noProof/>
            <w:webHidden/>
          </w:rPr>
          <w:fldChar w:fldCharType="end"/>
        </w:r>
      </w:hyperlink>
    </w:p>
    <w:p w14:paraId="0D085F9B"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062" w:history="1">
        <w:r w:rsidR="00EA6ED1" w:rsidRPr="00BF31B8">
          <w:rPr>
            <w:rStyle w:val="Hyperlink"/>
            <w:noProof/>
            <w:lang w:val="en-ZA"/>
          </w:rPr>
          <w:t>Borrowed words</w:t>
        </w:r>
        <w:r w:rsidR="00EA6ED1">
          <w:rPr>
            <w:noProof/>
            <w:webHidden/>
          </w:rPr>
          <w:tab/>
        </w:r>
        <w:r w:rsidR="00EA6ED1">
          <w:rPr>
            <w:noProof/>
            <w:webHidden/>
          </w:rPr>
          <w:fldChar w:fldCharType="begin"/>
        </w:r>
        <w:r w:rsidR="00EA6ED1">
          <w:rPr>
            <w:noProof/>
            <w:webHidden/>
          </w:rPr>
          <w:instrText xml:space="preserve"> PAGEREF _Toc495930062 \h </w:instrText>
        </w:r>
        <w:r w:rsidR="00EA6ED1">
          <w:rPr>
            <w:noProof/>
            <w:webHidden/>
          </w:rPr>
        </w:r>
        <w:r w:rsidR="00EA6ED1">
          <w:rPr>
            <w:noProof/>
            <w:webHidden/>
          </w:rPr>
          <w:fldChar w:fldCharType="separate"/>
        </w:r>
        <w:r w:rsidR="00EA6ED1">
          <w:rPr>
            <w:noProof/>
            <w:webHidden/>
          </w:rPr>
          <w:t>116</w:t>
        </w:r>
        <w:r w:rsidR="00EA6ED1">
          <w:rPr>
            <w:noProof/>
            <w:webHidden/>
          </w:rPr>
          <w:fldChar w:fldCharType="end"/>
        </w:r>
      </w:hyperlink>
    </w:p>
    <w:p w14:paraId="15486300"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063" w:history="1">
        <w:r w:rsidR="00EA6ED1" w:rsidRPr="00BF31B8">
          <w:rPr>
            <w:rStyle w:val="Hyperlink"/>
            <w:noProof/>
            <w:lang w:val="en-ZA"/>
          </w:rPr>
          <w:t>New words</w:t>
        </w:r>
        <w:r w:rsidR="00EA6ED1">
          <w:rPr>
            <w:noProof/>
            <w:webHidden/>
          </w:rPr>
          <w:tab/>
        </w:r>
        <w:r w:rsidR="00EA6ED1">
          <w:rPr>
            <w:noProof/>
            <w:webHidden/>
          </w:rPr>
          <w:fldChar w:fldCharType="begin"/>
        </w:r>
        <w:r w:rsidR="00EA6ED1">
          <w:rPr>
            <w:noProof/>
            <w:webHidden/>
          </w:rPr>
          <w:instrText xml:space="preserve"> PAGEREF _Toc495930063 \h </w:instrText>
        </w:r>
        <w:r w:rsidR="00EA6ED1">
          <w:rPr>
            <w:noProof/>
            <w:webHidden/>
          </w:rPr>
        </w:r>
        <w:r w:rsidR="00EA6ED1">
          <w:rPr>
            <w:noProof/>
            <w:webHidden/>
          </w:rPr>
          <w:fldChar w:fldCharType="separate"/>
        </w:r>
        <w:r w:rsidR="00EA6ED1">
          <w:rPr>
            <w:noProof/>
            <w:webHidden/>
          </w:rPr>
          <w:t>116</w:t>
        </w:r>
        <w:r w:rsidR="00EA6ED1">
          <w:rPr>
            <w:noProof/>
            <w:webHidden/>
          </w:rPr>
          <w:fldChar w:fldCharType="end"/>
        </w:r>
      </w:hyperlink>
    </w:p>
    <w:p w14:paraId="150AB87E"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064" w:history="1">
        <w:r w:rsidR="00EA6ED1" w:rsidRPr="00BF31B8">
          <w:rPr>
            <w:rStyle w:val="Hyperlink"/>
            <w:noProof/>
            <w:lang w:val="en-ZA"/>
          </w:rPr>
          <w:t>Idioms and Proverbs</w:t>
        </w:r>
        <w:r w:rsidR="00EA6ED1">
          <w:rPr>
            <w:noProof/>
            <w:webHidden/>
          </w:rPr>
          <w:tab/>
        </w:r>
        <w:r w:rsidR="00EA6ED1">
          <w:rPr>
            <w:noProof/>
            <w:webHidden/>
          </w:rPr>
          <w:fldChar w:fldCharType="begin"/>
        </w:r>
        <w:r w:rsidR="00EA6ED1">
          <w:rPr>
            <w:noProof/>
            <w:webHidden/>
          </w:rPr>
          <w:instrText xml:space="preserve"> PAGEREF _Toc495930064 \h </w:instrText>
        </w:r>
        <w:r w:rsidR="00EA6ED1">
          <w:rPr>
            <w:noProof/>
            <w:webHidden/>
          </w:rPr>
        </w:r>
        <w:r w:rsidR="00EA6ED1">
          <w:rPr>
            <w:noProof/>
            <w:webHidden/>
          </w:rPr>
          <w:fldChar w:fldCharType="separate"/>
        </w:r>
        <w:r w:rsidR="00EA6ED1">
          <w:rPr>
            <w:noProof/>
            <w:webHidden/>
          </w:rPr>
          <w:t>117</w:t>
        </w:r>
        <w:r w:rsidR="00EA6ED1">
          <w:rPr>
            <w:noProof/>
            <w:webHidden/>
          </w:rPr>
          <w:fldChar w:fldCharType="end"/>
        </w:r>
      </w:hyperlink>
    </w:p>
    <w:p w14:paraId="575463CF"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065" w:history="1">
        <w:r w:rsidR="00EA6ED1" w:rsidRPr="00BF31B8">
          <w:rPr>
            <w:rStyle w:val="Hyperlink"/>
            <w:noProof/>
            <w:lang w:val="en-ZA"/>
          </w:rPr>
          <w:t>Jargon or Technical language</w:t>
        </w:r>
        <w:r w:rsidR="00EA6ED1">
          <w:rPr>
            <w:noProof/>
            <w:webHidden/>
          </w:rPr>
          <w:tab/>
        </w:r>
        <w:r w:rsidR="00EA6ED1">
          <w:rPr>
            <w:noProof/>
            <w:webHidden/>
          </w:rPr>
          <w:fldChar w:fldCharType="begin"/>
        </w:r>
        <w:r w:rsidR="00EA6ED1">
          <w:rPr>
            <w:noProof/>
            <w:webHidden/>
          </w:rPr>
          <w:instrText xml:space="preserve"> PAGEREF _Toc495930065 \h </w:instrText>
        </w:r>
        <w:r w:rsidR="00EA6ED1">
          <w:rPr>
            <w:noProof/>
            <w:webHidden/>
          </w:rPr>
        </w:r>
        <w:r w:rsidR="00EA6ED1">
          <w:rPr>
            <w:noProof/>
            <w:webHidden/>
          </w:rPr>
          <w:fldChar w:fldCharType="separate"/>
        </w:r>
        <w:r w:rsidR="00EA6ED1">
          <w:rPr>
            <w:noProof/>
            <w:webHidden/>
          </w:rPr>
          <w:t>117</w:t>
        </w:r>
        <w:r w:rsidR="00EA6ED1">
          <w:rPr>
            <w:noProof/>
            <w:webHidden/>
          </w:rPr>
          <w:fldChar w:fldCharType="end"/>
        </w:r>
      </w:hyperlink>
    </w:p>
    <w:p w14:paraId="5B85D237"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066" w:history="1">
        <w:r w:rsidR="00EA6ED1" w:rsidRPr="00BF31B8">
          <w:rPr>
            <w:rStyle w:val="Hyperlink"/>
            <w:noProof/>
            <w:lang w:val="en-ZA"/>
          </w:rPr>
          <w:t>Slang</w:t>
        </w:r>
        <w:r w:rsidR="00EA6ED1">
          <w:rPr>
            <w:noProof/>
            <w:webHidden/>
          </w:rPr>
          <w:tab/>
        </w:r>
        <w:r w:rsidR="00EA6ED1">
          <w:rPr>
            <w:noProof/>
            <w:webHidden/>
          </w:rPr>
          <w:fldChar w:fldCharType="begin"/>
        </w:r>
        <w:r w:rsidR="00EA6ED1">
          <w:rPr>
            <w:noProof/>
            <w:webHidden/>
          </w:rPr>
          <w:instrText xml:space="preserve"> PAGEREF _Toc495930066 \h </w:instrText>
        </w:r>
        <w:r w:rsidR="00EA6ED1">
          <w:rPr>
            <w:noProof/>
            <w:webHidden/>
          </w:rPr>
        </w:r>
        <w:r w:rsidR="00EA6ED1">
          <w:rPr>
            <w:noProof/>
            <w:webHidden/>
          </w:rPr>
          <w:fldChar w:fldCharType="separate"/>
        </w:r>
        <w:r w:rsidR="00EA6ED1">
          <w:rPr>
            <w:noProof/>
            <w:webHidden/>
          </w:rPr>
          <w:t>118</w:t>
        </w:r>
        <w:r w:rsidR="00EA6ED1">
          <w:rPr>
            <w:noProof/>
            <w:webHidden/>
          </w:rPr>
          <w:fldChar w:fldCharType="end"/>
        </w:r>
      </w:hyperlink>
    </w:p>
    <w:p w14:paraId="37DE75E7"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067" w:history="1">
        <w:r w:rsidR="00EA6ED1" w:rsidRPr="00BF31B8">
          <w:rPr>
            <w:rStyle w:val="Hyperlink"/>
            <w:noProof/>
            <w:lang w:val="en-ZA"/>
          </w:rPr>
          <w:t>Acronym</w:t>
        </w:r>
        <w:r w:rsidR="00EA6ED1">
          <w:rPr>
            <w:noProof/>
            <w:webHidden/>
          </w:rPr>
          <w:tab/>
        </w:r>
        <w:r w:rsidR="00EA6ED1">
          <w:rPr>
            <w:noProof/>
            <w:webHidden/>
          </w:rPr>
          <w:fldChar w:fldCharType="begin"/>
        </w:r>
        <w:r w:rsidR="00EA6ED1">
          <w:rPr>
            <w:noProof/>
            <w:webHidden/>
          </w:rPr>
          <w:instrText xml:space="preserve"> PAGEREF _Toc495930067 \h </w:instrText>
        </w:r>
        <w:r w:rsidR="00EA6ED1">
          <w:rPr>
            <w:noProof/>
            <w:webHidden/>
          </w:rPr>
        </w:r>
        <w:r w:rsidR="00EA6ED1">
          <w:rPr>
            <w:noProof/>
            <w:webHidden/>
          </w:rPr>
          <w:fldChar w:fldCharType="separate"/>
        </w:r>
        <w:r w:rsidR="00EA6ED1">
          <w:rPr>
            <w:noProof/>
            <w:webHidden/>
          </w:rPr>
          <w:t>118</w:t>
        </w:r>
        <w:r w:rsidR="00EA6ED1">
          <w:rPr>
            <w:noProof/>
            <w:webHidden/>
          </w:rPr>
          <w:fldChar w:fldCharType="end"/>
        </w:r>
      </w:hyperlink>
    </w:p>
    <w:p w14:paraId="6C5DE44D" w14:textId="77777777" w:rsidR="00EA6ED1" w:rsidRDefault="00BC7895">
      <w:pPr>
        <w:pStyle w:val="TOC2"/>
        <w:rPr>
          <w:rFonts w:asciiTheme="minorHAnsi" w:eastAsiaTheme="minorEastAsia" w:hAnsiTheme="minorHAnsi" w:cstheme="minorBidi"/>
          <w:noProof/>
          <w:szCs w:val="22"/>
          <w:lang w:val="en-ZA" w:eastAsia="en-ZA"/>
        </w:rPr>
      </w:pPr>
      <w:hyperlink w:anchor="_Toc495930068" w:history="1">
        <w:r w:rsidR="00EA6ED1" w:rsidRPr="00BF31B8">
          <w:rPr>
            <w:rStyle w:val="Hyperlink"/>
            <w:noProof/>
            <w:lang w:val="en-ZA"/>
          </w:rPr>
          <w:t>Construct meaning from contextual clues</w:t>
        </w:r>
        <w:r w:rsidR="00EA6ED1">
          <w:rPr>
            <w:noProof/>
            <w:webHidden/>
          </w:rPr>
          <w:tab/>
        </w:r>
        <w:r w:rsidR="00EA6ED1">
          <w:rPr>
            <w:noProof/>
            <w:webHidden/>
          </w:rPr>
          <w:fldChar w:fldCharType="begin"/>
        </w:r>
        <w:r w:rsidR="00EA6ED1">
          <w:rPr>
            <w:noProof/>
            <w:webHidden/>
          </w:rPr>
          <w:instrText xml:space="preserve"> PAGEREF _Toc495930068 \h </w:instrText>
        </w:r>
        <w:r w:rsidR="00EA6ED1">
          <w:rPr>
            <w:noProof/>
            <w:webHidden/>
          </w:rPr>
        </w:r>
        <w:r w:rsidR="00EA6ED1">
          <w:rPr>
            <w:noProof/>
            <w:webHidden/>
          </w:rPr>
          <w:fldChar w:fldCharType="separate"/>
        </w:r>
        <w:r w:rsidR="00EA6ED1">
          <w:rPr>
            <w:noProof/>
            <w:webHidden/>
          </w:rPr>
          <w:t>119</w:t>
        </w:r>
        <w:r w:rsidR="00EA6ED1">
          <w:rPr>
            <w:noProof/>
            <w:webHidden/>
          </w:rPr>
          <w:fldChar w:fldCharType="end"/>
        </w:r>
      </w:hyperlink>
    </w:p>
    <w:p w14:paraId="690C3F74"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069" w:history="1">
        <w:r w:rsidR="00EA6ED1" w:rsidRPr="00BF31B8">
          <w:rPr>
            <w:rStyle w:val="Hyperlink"/>
            <w:noProof/>
            <w:lang w:val="en-ZA"/>
          </w:rPr>
          <w:t>Contextual Clues</w:t>
        </w:r>
        <w:r w:rsidR="00EA6ED1">
          <w:rPr>
            <w:noProof/>
            <w:webHidden/>
          </w:rPr>
          <w:tab/>
        </w:r>
        <w:r w:rsidR="00EA6ED1">
          <w:rPr>
            <w:noProof/>
            <w:webHidden/>
          </w:rPr>
          <w:fldChar w:fldCharType="begin"/>
        </w:r>
        <w:r w:rsidR="00EA6ED1">
          <w:rPr>
            <w:noProof/>
            <w:webHidden/>
          </w:rPr>
          <w:instrText xml:space="preserve"> PAGEREF _Toc495930069 \h </w:instrText>
        </w:r>
        <w:r w:rsidR="00EA6ED1">
          <w:rPr>
            <w:noProof/>
            <w:webHidden/>
          </w:rPr>
        </w:r>
        <w:r w:rsidR="00EA6ED1">
          <w:rPr>
            <w:noProof/>
            <w:webHidden/>
          </w:rPr>
          <w:fldChar w:fldCharType="separate"/>
        </w:r>
        <w:r w:rsidR="00EA6ED1">
          <w:rPr>
            <w:noProof/>
            <w:webHidden/>
          </w:rPr>
          <w:t>119</w:t>
        </w:r>
        <w:r w:rsidR="00EA6ED1">
          <w:rPr>
            <w:noProof/>
            <w:webHidden/>
          </w:rPr>
          <w:fldChar w:fldCharType="end"/>
        </w:r>
      </w:hyperlink>
    </w:p>
    <w:p w14:paraId="15EB2B1F"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070" w:history="1">
        <w:r w:rsidR="00EA6ED1" w:rsidRPr="00BF31B8">
          <w:rPr>
            <w:rStyle w:val="Hyperlink"/>
            <w:noProof/>
            <w:lang w:val="en-ZA"/>
          </w:rPr>
          <w:t>Word-Attack Skills</w:t>
        </w:r>
        <w:r w:rsidR="00EA6ED1">
          <w:rPr>
            <w:noProof/>
            <w:webHidden/>
          </w:rPr>
          <w:tab/>
        </w:r>
        <w:r w:rsidR="00EA6ED1">
          <w:rPr>
            <w:noProof/>
            <w:webHidden/>
          </w:rPr>
          <w:fldChar w:fldCharType="begin"/>
        </w:r>
        <w:r w:rsidR="00EA6ED1">
          <w:rPr>
            <w:noProof/>
            <w:webHidden/>
          </w:rPr>
          <w:instrText xml:space="preserve"> PAGEREF _Toc495930070 \h </w:instrText>
        </w:r>
        <w:r w:rsidR="00EA6ED1">
          <w:rPr>
            <w:noProof/>
            <w:webHidden/>
          </w:rPr>
        </w:r>
        <w:r w:rsidR="00EA6ED1">
          <w:rPr>
            <w:noProof/>
            <w:webHidden/>
          </w:rPr>
          <w:fldChar w:fldCharType="separate"/>
        </w:r>
        <w:r w:rsidR="00EA6ED1">
          <w:rPr>
            <w:noProof/>
            <w:webHidden/>
          </w:rPr>
          <w:t>119</w:t>
        </w:r>
        <w:r w:rsidR="00EA6ED1">
          <w:rPr>
            <w:noProof/>
            <w:webHidden/>
          </w:rPr>
          <w:fldChar w:fldCharType="end"/>
        </w:r>
      </w:hyperlink>
    </w:p>
    <w:p w14:paraId="79E1FFE7"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071" w:history="1">
        <w:r w:rsidR="00EA6ED1" w:rsidRPr="00BF31B8">
          <w:rPr>
            <w:rStyle w:val="Hyperlink"/>
            <w:noProof/>
            <w:lang w:val="en-ZA"/>
          </w:rPr>
          <w:t>Homonyms and homophones</w:t>
        </w:r>
        <w:r w:rsidR="00EA6ED1">
          <w:rPr>
            <w:noProof/>
            <w:webHidden/>
          </w:rPr>
          <w:tab/>
        </w:r>
        <w:r w:rsidR="00EA6ED1">
          <w:rPr>
            <w:noProof/>
            <w:webHidden/>
          </w:rPr>
          <w:fldChar w:fldCharType="begin"/>
        </w:r>
        <w:r w:rsidR="00EA6ED1">
          <w:rPr>
            <w:noProof/>
            <w:webHidden/>
          </w:rPr>
          <w:instrText xml:space="preserve"> PAGEREF _Toc495930071 \h </w:instrText>
        </w:r>
        <w:r w:rsidR="00EA6ED1">
          <w:rPr>
            <w:noProof/>
            <w:webHidden/>
          </w:rPr>
        </w:r>
        <w:r w:rsidR="00EA6ED1">
          <w:rPr>
            <w:noProof/>
            <w:webHidden/>
          </w:rPr>
          <w:fldChar w:fldCharType="separate"/>
        </w:r>
        <w:r w:rsidR="00EA6ED1">
          <w:rPr>
            <w:noProof/>
            <w:webHidden/>
          </w:rPr>
          <w:t>120</w:t>
        </w:r>
        <w:r w:rsidR="00EA6ED1">
          <w:rPr>
            <w:noProof/>
            <w:webHidden/>
          </w:rPr>
          <w:fldChar w:fldCharType="end"/>
        </w:r>
      </w:hyperlink>
    </w:p>
    <w:p w14:paraId="6E23313C"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072" w:history="1">
        <w:r w:rsidR="00EA6ED1" w:rsidRPr="00BF31B8">
          <w:rPr>
            <w:rStyle w:val="Hyperlink"/>
            <w:noProof/>
            <w:lang w:val="en-ZA"/>
          </w:rPr>
          <w:t>Synonyms and antonyms</w:t>
        </w:r>
        <w:r w:rsidR="00EA6ED1">
          <w:rPr>
            <w:noProof/>
            <w:webHidden/>
          </w:rPr>
          <w:tab/>
        </w:r>
        <w:r w:rsidR="00EA6ED1">
          <w:rPr>
            <w:noProof/>
            <w:webHidden/>
          </w:rPr>
          <w:fldChar w:fldCharType="begin"/>
        </w:r>
        <w:r w:rsidR="00EA6ED1">
          <w:rPr>
            <w:noProof/>
            <w:webHidden/>
          </w:rPr>
          <w:instrText xml:space="preserve"> PAGEREF _Toc495930072 \h </w:instrText>
        </w:r>
        <w:r w:rsidR="00EA6ED1">
          <w:rPr>
            <w:noProof/>
            <w:webHidden/>
          </w:rPr>
        </w:r>
        <w:r w:rsidR="00EA6ED1">
          <w:rPr>
            <w:noProof/>
            <w:webHidden/>
          </w:rPr>
          <w:fldChar w:fldCharType="separate"/>
        </w:r>
        <w:r w:rsidR="00EA6ED1">
          <w:rPr>
            <w:noProof/>
            <w:webHidden/>
          </w:rPr>
          <w:t>121</w:t>
        </w:r>
        <w:r w:rsidR="00EA6ED1">
          <w:rPr>
            <w:noProof/>
            <w:webHidden/>
          </w:rPr>
          <w:fldChar w:fldCharType="end"/>
        </w:r>
      </w:hyperlink>
    </w:p>
    <w:p w14:paraId="5724AF6D"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073" w:history="1">
        <w:r w:rsidR="00EA6ED1" w:rsidRPr="00BF31B8">
          <w:rPr>
            <w:rStyle w:val="Hyperlink"/>
            <w:noProof/>
            <w:lang w:val="en-ZA"/>
          </w:rPr>
          <w:t>Etymology and derivatives</w:t>
        </w:r>
        <w:r w:rsidR="00EA6ED1">
          <w:rPr>
            <w:noProof/>
            <w:webHidden/>
          </w:rPr>
          <w:tab/>
        </w:r>
        <w:r w:rsidR="00EA6ED1">
          <w:rPr>
            <w:noProof/>
            <w:webHidden/>
          </w:rPr>
          <w:fldChar w:fldCharType="begin"/>
        </w:r>
        <w:r w:rsidR="00EA6ED1">
          <w:rPr>
            <w:noProof/>
            <w:webHidden/>
          </w:rPr>
          <w:instrText xml:space="preserve"> PAGEREF _Toc495930073 \h </w:instrText>
        </w:r>
        <w:r w:rsidR="00EA6ED1">
          <w:rPr>
            <w:noProof/>
            <w:webHidden/>
          </w:rPr>
        </w:r>
        <w:r w:rsidR="00EA6ED1">
          <w:rPr>
            <w:noProof/>
            <w:webHidden/>
          </w:rPr>
          <w:fldChar w:fldCharType="separate"/>
        </w:r>
        <w:r w:rsidR="00EA6ED1">
          <w:rPr>
            <w:noProof/>
            <w:webHidden/>
          </w:rPr>
          <w:t>121</w:t>
        </w:r>
        <w:r w:rsidR="00EA6ED1">
          <w:rPr>
            <w:noProof/>
            <w:webHidden/>
          </w:rPr>
          <w:fldChar w:fldCharType="end"/>
        </w:r>
      </w:hyperlink>
    </w:p>
    <w:p w14:paraId="356AC057"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074" w:history="1">
        <w:r w:rsidR="00EA6ED1" w:rsidRPr="00BF31B8">
          <w:rPr>
            <w:rStyle w:val="Hyperlink"/>
            <w:noProof/>
            <w:lang w:val="en-ZA"/>
          </w:rPr>
          <w:t>Compound words</w:t>
        </w:r>
        <w:r w:rsidR="00EA6ED1">
          <w:rPr>
            <w:noProof/>
            <w:webHidden/>
          </w:rPr>
          <w:tab/>
        </w:r>
        <w:r w:rsidR="00EA6ED1">
          <w:rPr>
            <w:noProof/>
            <w:webHidden/>
          </w:rPr>
          <w:fldChar w:fldCharType="begin"/>
        </w:r>
        <w:r w:rsidR="00EA6ED1">
          <w:rPr>
            <w:noProof/>
            <w:webHidden/>
          </w:rPr>
          <w:instrText xml:space="preserve"> PAGEREF _Toc495930074 \h </w:instrText>
        </w:r>
        <w:r w:rsidR="00EA6ED1">
          <w:rPr>
            <w:noProof/>
            <w:webHidden/>
          </w:rPr>
        </w:r>
        <w:r w:rsidR="00EA6ED1">
          <w:rPr>
            <w:noProof/>
            <w:webHidden/>
          </w:rPr>
          <w:fldChar w:fldCharType="separate"/>
        </w:r>
        <w:r w:rsidR="00EA6ED1">
          <w:rPr>
            <w:noProof/>
            <w:webHidden/>
          </w:rPr>
          <w:t>121</w:t>
        </w:r>
        <w:r w:rsidR="00EA6ED1">
          <w:rPr>
            <w:noProof/>
            <w:webHidden/>
          </w:rPr>
          <w:fldChar w:fldCharType="end"/>
        </w:r>
      </w:hyperlink>
    </w:p>
    <w:p w14:paraId="5B6197FB"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075" w:history="1">
        <w:r w:rsidR="00EA6ED1" w:rsidRPr="00BF31B8">
          <w:rPr>
            <w:rStyle w:val="Hyperlink"/>
            <w:noProof/>
            <w:lang w:val="en-ZA"/>
          </w:rPr>
          <w:t>Roots</w:t>
        </w:r>
        <w:r w:rsidR="00EA6ED1">
          <w:rPr>
            <w:noProof/>
            <w:webHidden/>
          </w:rPr>
          <w:tab/>
        </w:r>
        <w:r w:rsidR="00EA6ED1">
          <w:rPr>
            <w:noProof/>
            <w:webHidden/>
          </w:rPr>
          <w:fldChar w:fldCharType="begin"/>
        </w:r>
        <w:r w:rsidR="00EA6ED1">
          <w:rPr>
            <w:noProof/>
            <w:webHidden/>
          </w:rPr>
          <w:instrText xml:space="preserve"> PAGEREF _Toc495930075 \h </w:instrText>
        </w:r>
        <w:r w:rsidR="00EA6ED1">
          <w:rPr>
            <w:noProof/>
            <w:webHidden/>
          </w:rPr>
        </w:r>
        <w:r w:rsidR="00EA6ED1">
          <w:rPr>
            <w:noProof/>
            <w:webHidden/>
          </w:rPr>
          <w:fldChar w:fldCharType="separate"/>
        </w:r>
        <w:r w:rsidR="00EA6ED1">
          <w:rPr>
            <w:noProof/>
            <w:webHidden/>
          </w:rPr>
          <w:t>122</w:t>
        </w:r>
        <w:r w:rsidR="00EA6ED1">
          <w:rPr>
            <w:noProof/>
            <w:webHidden/>
          </w:rPr>
          <w:fldChar w:fldCharType="end"/>
        </w:r>
      </w:hyperlink>
    </w:p>
    <w:p w14:paraId="4A1051DF"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076" w:history="1">
        <w:r w:rsidR="00EA6ED1" w:rsidRPr="00BF31B8">
          <w:rPr>
            <w:rStyle w:val="Hyperlink"/>
            <w:noProof/>
            <w:lang w:val="en-ZA"/>
          </w:rPr>
          <w:t>Prefixes and suffixes</w:t>
        </w:r>
        <w:r w:rsidR="00EA6ED1">
          <w:rPr>
            <w:noProof/>
            <w:webHidden/>
          </w:rPr>
          <w:tab/>
        </w:r>
        <w:r w:rsidR="00EA6ED1">
          <w:rPr>
            <w:noProof/>
            <w:webHidden/>
          </w:rPr>
          <w:fldChar w:fldCharType="begin"/>
        </w:r>
        <w:r w:rsidR="00EA6ED1">
          <w:rPr>
            <w:noProof/>
            <w:webHidden/>
          </w:rPr>
          <w:instrText xml:space="preserve"> PAGEREF _Toc495930076 \h </w:instrText>
        </w:r>
        <w:r w:rsidR="00EA6ED1">
          <w:rPr>
            <w:noProof/>
            <w:webHidden/>
          </w:rPr>
        </w:r>
        <w:r w:rsidR="00EA6ED1">
          <w:rPr>
            <w:noProof/>
            <w:webHidden/>
          </w:rPr>
          <w:fldChar w:fldCharType="separate"/>
        </w:r>
        <w:r w:rsidR="00EA6ED1">
          <w:rPr>
            <w:noProof/>
            <w:webHidden/>
          </w:rPr>
          <w:t>122</w:t>
        </w:r>
        <w:r w:rsidR="00EA6ED1">
          <w:rPr>
            <w:noProof/>
            <w:webHidden/>
          </w:rPr>
          <w:fldChar w:fldCharType="end"/>
        </w:r>
      </w:hyperlink>
    </w:p>
    <w:p w14:paraId="6F21C21C" w14:textId="77777777" w:rsidR="00EA6ED1" w:rsidRDefault="00BC7895">
      <w:pPr>
        <w:pStyle w:val="TOC2"/>
        <w:rPr>
          <w:rFonts w:asciiTheme="minorHAnsi" w:eastAsiaTheme="minorEastAsia" w:hAnsiTheme="minorHAnsi" w:cstheme="minorBidi"/>
          <w:noProof/>
          <w:szCs w:val="22"/>
          <w:lang w:val="en-ZA" w:eastAsia="en-ZA"/>
        </w:rPr>
      </w:pPr>
      <w:hyperlink w:anchor="_Toc495930077" w:history="1">
        <w:r w:rsidR="00EA6ED1" w:rsidRPr="00BF31B8">
          <w:rPr>
            <w:rStyle w:val="Hyperlink"/>
            <w:noProof/>
            <w:lang w:val="en-ZA"/>
          </w:rPr>
          <w:t>Support meaning in speaking/signing</w:t>
        </w:r>
        <w:r w:rsidR="00EA6ED1">
          <w:rPr>
            <w:noProof/>
            <w:webHidden/>
          </w:rPr>
          <w:tab/>
        </w:r>
        <w:r w:rsidR="00EA6ED1">
          <w:rPr>
            <w:noProof/>
            <w:webHidden/>
          </w:rPr>
          <w:fldChar w:fldCharType="begin"/>
        </w:r>
        <w:r w:rsidR="00EA6ED1">
          <w:rPr>
            <w:noProof/>
            <w:webHidden/>
          </w:rPr>
          <w:instrText xml:space="preserve"> PAGEREF _Toc495930077 \h </w:instrText>
        </w:r>
        <w:r w:rsidR="00EA6ED1">
          <w:rPr>
            <w:noProof/>
            <w:webHidden/>
          </w:rPr>
        </w:r>
        <w:r w:rsidR="00EA6ED1">
          <w:rPr>
            <w:noProof/>
            <w:webHidden/>
          </w:rPr>
          <w:fldChar w:fldCharType="separate"/>
        </w:r>
        <w:r w:rsidR="00EA6ED1">
          <w:rPr>
            <w:noProof/>
            <w:webHidden/>
          </w:rPr>
          <w:t>122</w:t>
        </w:r>
        <w:r w:rsidR="00EA6ED1">
          <w:rPr>
            <w:noProof/>
            <w:webHidden/>
          </w:rPr>
          <w:fldChar w:fldCharType="end"/>
        </w:r>
      </w:hyperlink>
    </w:p>
    <w:p w14:paraId="7D208DCD"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078" w:history="1">
        <w:r w:rsidR="00EA6ED1" w:rsidRPr="00BF31B8">
          <w:rPr>
            <w:rStyle w:val="Hyperlink"/>
            <w:noProof/>
            <w:lang w:val="en-ZA"/>
          </w:rPr>
          <w:t>Sentence Length</w:t>
        </w:r>
        <w:r w:rsidR="00EA6ED1">
          <w:rPr>
            <w:noProof/>
            <w:webHidden/>
          </w:rPr>
          <w:tab/>
        </w:r>
        <w:r w:rsidR="00EA6ED1">
          <w:rPr>
            <w:noProof/>
            <w:webHidden/>
          </w:rPr>
          <w:fldChar w:fldCharType="begin"/>
        </w:r>
        <w:r w:rsidR="00EA6ED1">
          <w:rPr>
            <w:noProof/>
            <w:webHidden/>
          </w:rPr>
          <w:instrText xml:space="preserve"> PAGEREF _Toc495930078 \h </w:instrText>
        </w:r>
        <w:r w:rsidR="00EA6ED1">
          <w:rPr>
            <w:noProof/>
            <w:webHidden/>
          </w:rPr>
        </w:r>
        <w:r w:rsidR="00EA6ED1">
          <w:rPr>
            <w:noProof/>
            <w:webHidden/>
          </w:rPr>
          <w:fldChar w:fldCharType="separate"/>
        </w:r>
        <w:r w:rsidR="00EA6ED1">
          <w:rPr>
            <w:noProof/>
            <w:webHidden/>
          </w:rPr>
          <w:t>122</w:t>
        </w:r>
        <w:r w:rsidR="00EA6ED1">
          <w:rPr>
            <w:noProof/>
            <w:webHidden/>
          </w:rPr>
          <w:fldChar w:fldCharType="end"/>
        </w:r>
      </w:hyperlink>
    </w:p>
    <w:p w14:paraId="64ECE563"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079" w:history="1">
        <w:r w:rsidR="00EA6ED1" w:rsidRPr="00BF31B8">
          <w:rPr>
            <w:rStyle w:val="Hyperlink"/>
            <w:noProof/>
            <w:lang w:val="en-ZA"/>
          </w:rPr>
          <w:t>Simple Sentences</w:t>
        </w:r>
        <w:r w:rsidR="00EA6ED1">
          <w:rPr>
            <w:noProof/>
            <w:webHidden/>
          </w:rPr>
          <w:tab/>
        </w:r>
        <w:r w:rsidR="00EA6ED1">
          <w:rPr>
            <w:noProof/>
            <w:webHidden/>
          </w:rPr>
          <w:fldChar w:fldCharType="begin"/>
        </w:r>
        <w:r w:rsidR="00EA6ED1">
          <w:rPr>
            <w:noProof/>
            <w:webHidden/>
          </w:rPr>
          <w:instrText xml:space="preserve"> PAGEREF _Toc495930079 \h </w:instrText>
        </w:r>
        <w:r w:rsidR="00EA6ED1">
          <w:rPr>
            <w:noProof/>
            <w:webHidden/>
          </w:rPr>
        </w:r>
        <w:r w:rsidR="00EA6ED1">
          <w:rPr>
            <w:noProof/>
            <w:webHidden/>
          </w:rPr>
          <w:fldChar w:fldCharType="separate"/>
        </w:r>
        <w:r w:rsidR="00EA6ED1">
          <w:rPr>
            <w:noProof/>
            <w:webHidden/>
          </w:rPr>
          <w:t>122</w:t>
        </w:r>
        <w:r w:rsidR="00EA6ED1">
          <w:rPr>
            <w:noProof/>
            <w:webHidden/>
          </w:rPr>
          <w:fldChar w:fldCharType="end"/>
        </w:r>
      </w:hyperlink>
    </w:p>
    <w:p w14:paraId="6F28E0CD"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080" w:history="1">
        <w:r w:rsidR="00EA6ED1" w:rsidRPr="00BF31B8">
          <w:rPr>
            <w:rStyle w:val="Hyperlink"/>
            <w:noProof/>
            <w:lang w:val="en-ZA"/>
          </w:rPr>
          <w:t>Compound Sentences</w:t>
        </w:r>
        <w:r w:rsidR="00EA6ED1">
          <w:rPr>
            <w:noProof/>
            <w:webHidden/>
          </w:rPr>
          <w:tab/>
        </w:r>
        <w:r w:rsidR="00EA6ED1">
          <w:rPr>
            <w:noProof/>
            <w:webHidden/>
          </w:rPr>
          <w:fldChar w:fldCharType="begin"/>
        </w:r>
        <w:r w:rsidR="00EA6ED1">
          <w:rPr>
            <w:noProof/>
            <w:webHidden/>
          </w:rPr>
          <w:instrText xml:space="preserve"> PAGEREF _Toc495930080 \h </w:instrText>
        </w:r>
        <w:r w:rsidR="00EA6ED1">
          <w:rPr>
            <w:noProof/>
            <w:webHidden/>
          </w:rPr>
        </w:r>
        <w:r w:rsidR="00EA6ED1">
          <w:rPr>
            <w:noProof/>
            <w:webHidden/>
          </w:rPr>
          <w:fldChar w:fldCharType="separate"/>
        </w:r>
        <w:r w:rsidR="00EA6ED1">
          <w:rPr>
            <w:noProof/>
            <w:webHidden/>
          </w:rPr>
          <w:t>123</w:t>
        </w:r>
        <w:r w:rsidR="00EA6ED1">
          <w:rPr>
            <w:noProof/>
            <w:webHidden/>
          </w:rPr>
          <w:fldChar w:fldCharType="end"/>
        </w:r>
      </w:hyperlink>
    </w:p>
    <w:p w14:paraId="0E451083"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081" w:history="1">
        <w:r w:rsidR="00EA6ED1" w:rsidRPr="00BF31B8">
          <w:rPr>
            <w:rStyle w:val="Hyperlink"/>
            <w:noProof/>
            <w:lang w:val="en-ZA"/>
          </w:rPr>
          <w:t>Complex Sentences</w:t>
        </w:r>
        <w:r w:rsidR="00EA6ED1">
          <w:rPr>
            <w:noProof/>
            <w:webHidden/>
          </w:rPr>
          <w:tab/>
        </w:r>
        <w:r w:rsidR="00EA6ED1">
          <w:rPr>
            <w:noProof/>
            <w:webHidden/>
          </w:rPr>
          <w:fldChar w:fldCharType="begin"/>
        </w:r>
        <w:r w:rsidR="00EA6ED1">
          <w:rPr>
            <w:noProof/>
            <w:webHidden/>
          </w:rPr>
          <w:instrText xml:space="preserve"> PAGEREF _Toc495930081 \h </w:instrText>
        </w:r>
        <w:r w:rsidR="00EA6ED1">
          <w:rPr>
            <w:noProof/>
            <w:webHidden/>
          </w:rPr>
        </w:r>
        <w:r w:rsidR="00EA6ED1">
          <w:rPr>
            <w:noProof/>
            <w:webHidden/>
          </w:rPr>
          <w:fldChar w:fldCharType="separate"/>
        </w:r>
        <w:r w:rsidR="00EA6ED1">
          <w:rPr>
            <w:noProof/>
            <w:webHidden/>
          </w:rPr>
          <w:t>123</w:t>
        </w:r>
        <w:r w:rsidR="00EA6ED1">
          <w:rPr>
            <w:noProof/>
            <w:webHidden/>
          </w:rPr>
          <w:fldChar w:fldCharType="end"/>
        </w:r>
      </w:hyperlink>
    </w:p>
    <w:p w14:paraId="0A9724C5"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082" w:history="1">
        <w:r w:rsidR="00EA6ED1" w:rsidRPr="00BF31B8">
          <w:rPr>
            <w:rStyle w:val="Hyperlink"/>
            <w:noProof/>
          </w:rPr>
          <w:t>Activity 4 (8962 SO3, AC1-3)</w:t>
        </w:r>
        <w:r w:rsidR="00EA6ED1">
          <w:rPr>
            <w:noProof/>
            <w:webHidden/>
          </w:rPr>
          <w:tab/>
        </w:r>
        <w:r w:rsidR="00EA6ED1">
          <w:rPr>
            <w:noProof/>
            <w:webHidden/>
          </w:rPr>
          <w:fldChar w:fldCharType="begin"/>
        </w:r>
        <w:r w:rsidR="00EA6ED1">
          <w:rPr>
            <w:noProof/>
            <w:webHidden/>
          </w:rPr>
          <w:instrText xml:space="preserve"> PAGEREF _Toc495930082 \h </w:instrText>
        </w:r>
        <w:r w:rsidR="00EA6ED1">
          <w:rPr>
            <w:noProof/>
            <w:webHidden/>
          </w:rPr>
        </w:r>
        <w:r w:rsidR="00EA6ED1">
          <w:rPr>
            <w:noProof/>
            <w:webHidden/>
          </w:rPr>
          <w:fldChar w:fldCharType="separate"/>
        </w:r>
        <w:r w:rsidR="00EA6ED1">
          <w:rPr>
            <w:noProof/>
            <w:webHidden/>
          </w:rPr>
          <w:t>123</w:t>
        </w:r>
        <w:r w:rsidR="00EA6ED1">
          <w:rPr>
            <w:noProof/>
            <w:webHidden/>
          </w:rPr>
          <w:fldChar w:fldCharType="end"/>
        </w:r>
      </w:hyperlink>
    </w:p>
    <w:p w14:paraId="636A4F5D" w14:textId="77777777" w:rsidR="00EA6ED1" w:rsidRDefault="00BC7895">
      <w:pPr>
        <w:pStyle w:val="TOC1"/>
        <w:tabs>
          <w:tab w:val="right" w:leader="dot" w:pos="9629"/>
        </w:tabs>
        <w:rPr>
          <w:rFonts w:asciiTheme="minorHAnsi" w:eastAsiaTheme="minorEastAsia" w:hAnsiTheme="minorHAnsi" w:cstheme="minorBidi"/>
          <w:b w:val="0"/>
          <w:noProof/>
          <w:szCs w:val="22"/>
          <w:lang w:val="en-ZA" w:eastAsia="en-ZA"/>
        </w:rPr>
      </w:pPr>
      <w:hyperlink w:anchor="_Toc495930083" w:history="1">
        <w:r w:rsidR="00EA6ED1" w:rsidRPr="00BF31B8">
          <w:rPr>
            <w:rStyle w:val="Hyperlink"/>
            <w:noProof/>
          </w:rPr>
          <w:t>SECTION 4: ORGANISE AND PRESENT INFORMATION</w:t>
        </w:r>
        <w:r w:rsidR="00EA6ED1">
          <w:rPr>
            <w:noProof/>
            <w:webHidden/>
          </w:rPr>
          <w:tab/>
        </w:r>
        <w:r w:rsidR="00EA6ED1">
          <w:rPr>
            <w:noProof/>
            <w:webHidden/>
          </w:rPr>
          <w:fldChar w:fldCharType="begin"/>
        </w:r>
        <w:r w:rsidR="00EA6ED1">
          <w:rPr>
            <w:noProof/>
            <w:webHidden/>
          </w:rPr>
          <w:instrText xml:space="preserve"> PAGEREF _Toc495930083 \h </w:instrText>
        </w:r>
        <w:r w:rsidR="00EA6ED1">
          <w:rPr>
            <w:noProof/>
            <w:webHidden/>
          </w:rPr>
        </w:r>
        <w:r w:rsidR="00EA6ED1">
          <w:rPr>
            <w:noProof/>
            <w:webHidden/>
          </w:rPr>
          <w:fldChar w:fldCharType="separate"/>
        </w:r>
        <w:r w:rsidR="00EA6ED1">
          <w:rPr>
            <w:noProof/>
            <w:webHidden/>
          </w:rPr>
          <w:t>124</w:t>
        </w:r>
        <w:r w:rsidR="00EA6ED1">
          <w:rPr>
            <w:noProof/>
            <w:webHidden/>
          </w:rPr>
          <w:fldChar w:fldCharType="end"/>
        </w:r>
      </w:hyperlink>
    </w:p>
    <w:p w14:paraId="00738CAA" w14:textId="77777777" w:rsidR="00EA6ED1" w:rsidRDefault="00BC7895">
      <w:pPr>
        <w:pStyle w:val="TOC2"/>
        <w:rPr>
          <w:rFonts w:asciiTheme="minorHAnsi" w:eastAsiaTheme="minorEastAsia" w:hAnsiTheme="minorHAnsi" w:cstheme="minorBidi"/>
          <w:noProof/>
          <w:szCs w:val="22"/>
          <w:lang w:val="en-ZA" w:eastAsia="en-ZA"/>
        </w:rPr>
      </w:pPr>
      <w:hyperlink w:anchor="_Toc495930084" w:history="1">
        <w:r w:rsidR="00EA6ED1" w:rsidRPr="00BF31B8">
          <w:rPr>
            <w:rStyle w:val="Hyperlink"/>
            <w:noProof/>
            <w:lang w:val="en-ZA"/>
          </w:rPr>
          <w:t>Organise Your Information</w:t>
        </w:r>
        <w:r w:rsidR="00EA6ED1">
          <w:rPr>
            <w:noProof/>
            <w:webHidden/>
          </w:rPr>
          <w:tab/>
        </w:r>
        <w:r w:rsidR="00EA6ED1">
          <w:rPr>
            <w:noProof/>
            <w:webHidden/>
          </w:rPr>
          <w:fldChar w:fldCharType="begin"/>
        </w:r>
        <w:r w:rsidR="00EA6ED1">
          <w:rPr>
            <w:noProof/>
            <w:webHidden/>
          </w:rPr>
          <w:instrText xml:space="preserve"> PAGEREF _Toc495930084 \h </w:instrText>
        </w:r>
        <w:r w:rsidR="00EA6ED1">
          <w:rPr>
            <w:noProof/>
            <w:webHidden/>
          </w:rPr>
        </w:r>
        <w:r w:rsidR="00EA6ED1">
          <w:rPr>
            <w:noProof/>
            <w:webHidden/>
          </w:rPr>
          <w:fldChar w:fldCharType="separate"/>
        </w:r>
        <w:r w:rsidR="00EA6ED1">
          <w:rPr>
            <w:noProof/>
            <w:webHidden/>
          </w:rPr>
          <w:t>124</w:t>
        </w:r>
        <w:r w:rsidR="00EA6ED1">
          <w:rPr>
            <w:noProof/>
            <w:webHidden/>
          </w:rPr>
          <w:fldChar w:fldCharType="end"/>
        </w:r>
      </w:hyperlink>
    </w:p>
    <w:p w14:paraId="6BE7FC1E"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085" w:history="1">
        <w:r w:rsidR="00EA6ED1" w:rsidRPr="00BF31B8">
          <w:rPr>
            <w:rStyle w:val="Hyperlink"/>
            <w:noProof/>
            <w:lang w:val="en-ZA"/>
          </w:rPr>
          <w:t>Sorting and categorizing</w:t>
        </w:r>
        <w:r w:rsidR="00EA6ED1">
          <w:rPr>
            <w:noProof/>
            <w:webHidden/>
          </w:rPr>
          <w:tab/>
        </w:r>
        <w:r w:rsidR="00EA6ED1">
          <w:rPr>
            <w:noProof/>
            <w:webHidden/>
          </w:rPr>
          <w:fldChar w:fldCharType="begin"/>
        </w:r>
        <w:r w:rsidR="00EA6ED1">
          <w:rPr>
            <w:noProof/>
            <w:webHidden/>
          </w:rPr>
          <w:instrText xml:space="preserve"> PAGEREF _Toc495930085 \h </w:instrText>
        </w:r>
        <w:r w:rsidR="00EA6ED1">
          <w:rPr>
            <w:noProof/>
            <w:webHidden/>
          </w:rPr>
        </w:r>
        <w:r w:rsidR="00EA6ED1">
          <w:rPr>
            <w:noProof/>
            <w:webHidden/>
          </w:rPr>
          <w:fldChar w:fldCharType="separate"/>
        </w:r>
        <w:r w:rsidR="00EA6ED1">
          <w:rPr>
            <w:noProof/>
            <w:webHidden/>
          </w:rPr>
          <w:t>124</w:t>
        </w:r>
        <w:r w:rsidR="00EA6ED1">
          <w:rPr>
            <w:noProof/>
            <w:webHidden/>
          </w:rPr>
          <w:fldChar w:fldCharType="end"/>
        </w:r>
      </w:hyperlink>
    </w:p>
    <w:p w14:paraId="3DC00B1A"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086" w:history="1">
        <w:r w:rsidR="00EA6ED1" w:rsidRPr="00BF31B8">
          <w:rPr>
            <w:rStyle w:val="Hyperlink"/>
            <w:noProof/>
            <w:lang w:val="en-ZA"/>
          </w:rPr>
          <w:t>Sifting for relevance</w:t>
        </w:r>
        <w:r w:rsidR="00EA6ED1">
          <w:rPr>
            <w:noProof/>
            <w:webHidden/>
          </w:rPr>
          <w:tab/>
        </w:r>
        <w:r w:rsidR="00EA6ED1">
          <w:rPr>
            <w:noProof/>
            <w:webHidden/>
          </w:rPr>
          <w:fldChar w:fldCharType="begin"/>
        </w:r>
        <w:r w:rsidR="00EA6ED1">
          <w:rPr>
            <w:noProof/>
            <w:webHidden/>
          </w:rPr>
          <w:instrText xml:space="preserve"> PAGEREF _Toc495930086 \h </w:instrText>
        </w:r>
        <w:r w:rsidR="00EA6ED1">
          <w:rPr>
            <w:noProof/>
            <w:webHidden/>
          </w:rPr>
        </w:r>
        <w:r w:rsidR="00EA6ED1">
          <w:rPr>
            <w:noProof/>
            <w:webHidden/>
          </w:rPr>
          <w:fldChar w:fldCharType="separate"/>
        </w:r>
        <w:r w:rsidR="00EA6ED1">
          <w:rPr>
            <w:noProof/>
            <w:webHidden/>
          </w:rPr>
          <w:t>124</w:t>
        </w:r>
        <w:r w:rsidR="00EA6ED1">
          <w:rPr>
            <w:noProof/>
            <w:webHidden/>
          </w:rPr>
          <w:fldChar w:fldCharType="end"/>
        </w:r>
      </w:hyperlink>
    </w:p>
    <w:p w14:paraId="0B76C1BC"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087" w:history="1">
        <w:r w:rsidR="00EA6ED1" w:rsidRPr="00BF31B8">
          <w:rPr>
            <w:rStyle w:val="Hyperlink"/>
            <w:noProof/>
            <w:lang w:val="en-ZA"/>
          </w:rPr>
          <w:t>Validity and reliability</w:t>
        </w:r>
        <w:r w:rsidR="00EA6ED1">
          <w:rPr>
            <w:noProof/>
            <w:webHidden/>
          </w:rPr>
          <w:tab/>
        </w:r>
        <w:r w:rsidR="00EA6ED1">
          <w:rPr>
            <w:noProof/>
            <w:webHidden/>
          </w:rPr>
          <w:fldChar w:fldCharType="begin"/>
        </w:r>
        <w:r w:rsidR="00EA6ED1">
          <w:rPr>
            <w:noProof/>
            <w:webHidden/>
          </w:rPr>
          <w:instrText xml:space="preserve"> PAGEREF _Toc495930087 \h </w:instrText>
        </w:r>
        <w:r w:rsidR="00EA6ED1">
          <w:rPr>
            <w:noProof/>
            <w:webHidden/>
          </w:rPr>
        </w:r>
        <w:r w:rsidR="00EA6ED1">
          <w:rPr>
            <w:noProof/>
            <w:webHidden/>
          </w:rPr>
          <w:fldChar w:fldCharType="separate"/>
        </w:r>
        <w:r w:rsidR="00EA6ED1">
          <w:rPr>
            <w:noProof/>
            <w:webHidden/>
          </w:rPr>
          <w:t>124</w:t>
        </w:r>
        <w:r w:rsidR="00EA6ED1">
          <w:rPr>
            <w:noProof/>
            <w:webHidden/>
          </w:rPr>
          <w:fldChar w:fldCharType="end"/>
        </w:r>
      </w:hyperlink>
    </w:p>
    <w:p w14:paraId="65F3023E"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088" w:history="1">
        <w:r w:rsidR="00EA6ED1" w:rsidRPr="00BF31B8">
          <w:rPr>
            <w:rStyle w:val="Hyperlink"/>
            <w:noProof/>
            <w:lang w:val="en-ZA"/>
          </w:rPr>
          <w:t>Recording</w:t>
        </w:r>
        <w:r w:rsidR="00EA6ED1">
          <w:rPr>
            <w:noProof/>
            <w:webHidden/>
          </w:rPr>
          <w:tab/>
        </w:r>
        <w:r w:rsidR="00EA6ED1">
          <w:rPr>
            <w:noProof/>
            <w:webHidden/>
          </w:rPr>
          <w:fldChar w:fldCharType="begin"/>
        </w:r>
        <w:r w:rsidR="00EA6ED1">
          <w:rPr>
            <w:noProof/>
            <w:webHidden/>
          </w:rPr>
          <w:instrText xml:space="preserve"> PAGEREF _Toc495930088 \h </w:instrText>
        </w:r>
        <w:r w:rsidR="00EA6ED1">
          <w:rPr>
            <w:noProof/>
            <w:webHidden/>
          </w:rPr>
        </w:r>
        <w:r w:rsidR="00EA6ED1">
          <w:rPr>
            <w:noProof/>
            <w:webHidden/>
          </w:rPr>
          <w:fldChar w:fldCharType="separate"/>
        </w:r>
        <w:r w:rsidR="00EA6ED1">
          <w:rPr>
            <w:noProof/>
            <w:webHidden/>
          </w:rPr>
          <w:t>125</w:t>
        </w:r>
        <w:r w:rsidR="00EA6ED1">
          <w:rPr>
            <w:noProof/>
            <w:webHidden/>
          </w:rPr>
          <w:fldChar w:fldCharType="end"/>
        </w:r>
      </w:hyperlink>
    </w:p>
    <w:p w14:paraId="36A9E029"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089" w:history="1">
        <w:r w:rsidR="00EA6ED1" w:rsidRPr="00BF31B8">
          <w:rPr>
            <w:rStyle w:val="Hyperlink"/>
            <w:noProof/>
          </w:rPr>
          <w:t>Identify and remove inappropriate or potentially offensive language.</w:t>
        </w:r>
        <w:r w:rsidR="00EA6ED1">
          <w:rPr>
            <w:noProof/>
            <w:webHidden/>
          </w:rPr>
          <w:tab/>
        </w:r>
        <w:r w:rsidR="00EA6ED1">
          <w:rPr>
            <w:noProof/>
            <w:webHidden/>
          </w:rPr>
          <w:fldChar w:fldCharType="begin"/>
        </w:r>
        <w:r w:rsidR="00EA6ED1">
          <w:rPr>
            <w:noProof/>
            <w:webHidden/>
          </w:rPr>
          <w:instrText xml:space="preserve"> PAGEREF _Toc495930089 \h </w:instrText>
        </w:r>
        <w:r w:rsidR="00EA6ED1">
          <w:rPr>
            <w:noProof/>
            <w:webHidden/>
          </w:rPr>
        </w:r>
        <w:r w:rsidR="00EA6ED1">
          <w:rPr>
            <w:noProof/>
            <w:webHidden/>
          </w:rPr>
          <w:fldChar w:fldCharType="separate"/>
        </w:r>
        <w:r w:rsidR="00EA6ED1">
          <w:rPr>
            <w:noProof/>
            <w:webHidden/>
          </w:rPr>
          <w:t>125</w:t>
        </w:r>
        <w:r w:rsidR="00EA6ED1">
          <w:rPr>
            <w:noProof/>
            <w:webHidden/>
          </w:rPr>
          <w:fldChar w:fldCharType="end"/>
        </w:r>
      </w:hyperlink>
    </w:p>
    <w:p w14:paraId="2E09645B" w14:textId="77777777" w:rsidR="00EA6ED1" w:rsidRDefault="00BC7895">
      <w:pPr>
        <w:pStyle w:val="TOC2"/>
        <w:rPr>
          <w:rFonts w:asciiTheme="minorHAnsi" w:eastAsiaTheme="minorEastAsia" w:hAnsiTheme="minorHAnsi" w:cstheme="minorBidi"/>
          <w:noProof/>
          <w:szCs w:val="22"/>
          <w:lang w:val="en-ZA" w:eastAsia="en-ZA"/>
        </w:rPr>
      </w:pPr>
      <w:hyperlink w:anchor="_Toc495930090" w:history="1">
        <w:r w:rsidR="00EA6ED1" w:rsidRPr="00BF31B8">
          <w:rPr>
            <w:rStyle w:val="Hyperlink"/>
            <w:noProof/>
            <w:lang w:val="en-ZA"/>
          </w:rPr>
          <w:t>Arranging The Paragraphs In A Logical Order</w:t>
        </w:r>
        <w:r w:rsidR="00EA6ED1">
          <w:rPr>
            <w:noProof/>
            <w:webHidden/>
          </w:rPr>
          <w:tab/>
        </w:r>
        <w:r w:rsidR="00EA6ED1">
          <w:rPr>
            <w:noProof/>
            <w:webHidden/>
          </w:rPr>
          <w:fldChar w:fldCharType="begin"/>
        </w:r>
        <w:r w:rsidR="00EA6ED1">
          <w:rPr>
            <w:noProof/>
            <w:webHidden/>
          </w:rPr>
          <w:instrText xml:space="preserve"> PAGEREF _Toc495930090 \h </w:instrText>
        </w:r>
        <w:r w:rsidR="00EA6ED1">
          <w:rPr>
            <w:noProof/>
            <w:webHidden/>
          </w:rPr>
        </w:r>
        <w:r w:rsidR="00EA6ED1">
          <w:rPr>
            <w:noProof/>
            <w:webHidden/>
          </w:rPr>
          <w:fldChar w:fldCharType="separate"/>
        </w:r>
        <w:r w:rsidR="00EA6ED1">
          <w:rPr>
            <w:noProof/>
            <w:webHidden/>
          </w:rPr>
          <w:t>125</w:t>
        </w:r>
        <w:r w:rsidR="00EA6ED1">
          <w:rPr>
            <w:noProof/>
            <w:webHidden/>
          </w:rPr>
          <w:fldChar w:fldCharType="end"/>
        </w:r>
      </w:hyperlink>
    </w:p>
    <w:p w14:paraId="395BBA45" w14:textId="77777777" w:rsidR="00EA6ED1" w:rsidRDefault="00BC7895">
      <w:pPr>
        <w:pStyle w:val="TOC2"/>
        <w:rPr>
          <w:rFonts w:asciiTheme="minorHAnsi" w:eastAsiaTheme="minorEastAsia" w:hAnsiTheme="minorHAnsi" w:cstheme="minorBidi"/>
          <w:noProof/>
          <w:szCs w:val="22"/>
          <w:lang w:val="en-ZA" w:eastAsia="en-ZA"/>
        </w:rPr>
      </w:pPr>
      <w:hyperlink w:anchor="_Toc495930091" w:history="1">
        <w:r w:rsidR="00EA6ED1" w:rsidRPr="00BF31B8">
          <w:rPr>
            <w:rStyle w:val="Hyperlink"/>
            <w:noProof/>
            <w:lang w:val="en-ZA"/>
          </w:rPr>
          <w:t>Register</w:t>
        </w:r>
        <w:r w:rsidR="00EA6ED1">
          <w:rPr>
            <w:noProof/>
            <w:webHidden/>
          </w:rPr>
          <w:tab/>
        </w:r>
        <w:r w:rsidR="00EA6ED1">
          <w:rPr>
            <w:noProof/>
            <w:webHidden/>
          </w:rPr>
          <w:fldChar w:fldCharType="begin"/>
        </w:r>
        <w:r w:rsidR="00EA6ED1">
          <w:rPr>
            <w:noProof/>
            <w:webHidden/>
          </w:rPr>
          <w:instrText xml:space="preserve"> PAGEREF _Toc495930091 \h </w:instrText>
        </w:r>
        <w:r w:rsidR="00EA6ED1">
          <w:rPr>
            <w:noProof/>
            <w:webHidden/>
          </w:rPr>
        </w:r>
        <w:r w:rsidR="00EA6ED1">
          <w:rPr>
            <w:noProof/>
            <w:webHidden/>
          </w:rPr>
          <w:fldChar w:fldCharType="separate"/>
        </w:r>
        <w:r w:rsidR="00EA6ED1">
          <w:rPr>
            <w:noProof/>
            <w:webHidden/>
          </w:rPr>
          <w:t>126</w:t>
        </w:r>
        <w:r w:rsidR="00EA6ED1">
          <w:rPr>
            <w:noProof/>
            <w:webHidden/>
          </w:rPr>
          <w:fldChar w:fldCharType="end"/>
        </w:r>
      </w:hyperlink>
    </w:p>
    <w:p w14:paraId="0F05C049"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092" w:history="1">
        <w:r w:rsidR="00EA6ED1" w:rsidRPr="00BF31B8">
          <w:rPr>
            <w:rStyle w:val="Hyperlink"/>
            <w:noProof/>
            <w:lang w:val="en-ZA"/>
          </w:rPr>
          <w:t>Informal Register</w:t>
        </w:r>
        <w:r w:rsidR="00EA6ED1">
          <w:rPr>
            <w:noProof/>
            <w:webHidden/>
          </w:rPr>
          <w:tab/>
        </w:r>
        <w:r w:rsidR="00EA6ED1">
          <w:rPr>
            <w:noProof/>
            <w:webHidden/>
          </w:rPr>
          <w:fldChar w:fldCharType="begin"/>
        </w:r>
        <w:r w:rsidR="00EA6ED1">
          <w:rPr>
            <w:noProof/>
            <w:webHidden/>
          </w:rPr>
          <w:instrText xml:space="preserve"> PAGEREF _Toc495930092 \h </w:instrText>
        </w:r>
        <w:r w:rsidR="00EA6ED1">
          <w:rPr>
            <w:noProof/>
            <w:webHidden/>
          </w:rPr>
        </w:r>
        <w:r w:rsidR="00EA6ED1">
          <w:rPr>
            <w:noProof/>
            <w:webHidden/>
          </w:rPr>
          <w:fldChar w:fldCharType="separate"/>
        </w:r>
        <w:r w:rsidR="00EA6ED1">
          <w:rPr>
            <w:noProof/>
            <w:webHidden/>
          </w:rPr>
          <w:t>126</w:t>
        </w:r>
        <w:r w:rsidR="00EA6ED1">
          <w:rPr>
            <w:noProof/>
            <w:webHidden/>
          </w:rPr>
          <w:fldChar w:fldCharType="end"/>
        </w:r>
      </w:hyperlink>
    </w:p>
    <w:p w14:paraId="6AAE747A"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093" w:history="1">
        <w:r w:rsidR="00EA6ED1" w:rsidRPr="00BF31B8">
          <w:rPr>
            <w:rStyle w:val="Hyperlink"/>
            <w:noProof/>
            <w:lang w:val="en-ZA"/>
          </w:rPr>
          <w:t>Formal Register</w:t>
        </w:r>
        <w:r w:rsidR="00EA6ED1">
          <w:rPr>
            <w:noProof/>
            <w:webHidden/>
          </w:rPr>
          <w:tab/>
        </w:r>
        <w:r w:rsidR="00EA6ED1">
          <w:rPr>
            <w:noProof/>
            <w:webHidden/>
          </w:rPr>
          <w:fldChar w:fldCharType="begin"/>
        </w:r>
        <w:r w:rsidR="00EA6ED1">
          <w:rPr>
            <w:noProof/>
            <w:webHidden/>
          </w:rPr>
          <w:instrText xml:space="preserve"> PAGEREF _Toc495930093 \h </w:instrText>
        </w:r>
        <w:r w:rsidR="00EA6ED1">
          <w:rPr>
            <w:noProof/>
            <w:webHidden/>
          </w:rPr>
        </w:r>
        <w:r w:rsidR="00EA6ED1">
          <w:rPr>
            <w:noProof/>
            <w:webHidden/>
          </w:rPr>
          <w:fldChar w:fldCharType="separate"/>
        </w:r>
        <w:r w:rsidR="00EA6ED1">
          <w:rPr>
            <w:noProof/>
            <w:webHidden/>
          </w:rPr>
          <w:t>126</w:t>
        </w:r>
        <w:r w:rsidR="00EA6ED1">
          <w:rPr>
            <w:noProof/>
            <w:webHidden/>
          </w:rPr>
          <w:fldChar w:fldCharType="end"/>
        </w:r>
      </w:hyperlink>
    </w:p>
    <w:p w14:paraId="41B762DB" w14:textId="77777777" w:rsidR="00EA6ED1" w:rsidRDefault="00BC7895">
      <w:pPr>
        <w:pStyle w:val="TOC2"/>
        <w:rPr>
          <w:rFonts w:asciiTheme="minorHAnsi" w:eastAsiaTheme="minorEastAsia" w:hAnsiTheme="minorHAnsi" w:cstheme="minorBidi"/>
          <w:noProof/>
          <w:szCs w:val="22"/>
          <w:lang w:val="en-ZA" w:eastAsia="en-ZA"/>
        </w:rPr>
      </w:pPr>
      <w:hyperlink w:anchor="_Toc495930094" w:history="1">
        <w:r w:rsidR="00EA6ED1" w:rsidRPr="00BF31B8">
          <w:rPr>
            <w:rStyle w:val="Hyperlink"/>
            <w:noProof/>
            <w:lang w:val="en-ZA"/>
          </w:rPr>
          <w:t>Sources of Information</w:t>
        </w:r>
        <w:r w:rsidR="00EA6ED1">
          <w:rPr>
            <w:noProof/>
            <w:webHidden/>
          </w:rPr>
          <w:tab/>
        </w:r>
        <w:r w:rsidR="00EA6ED1">
          <w:rPr>
            <w:noProof/>
            <w:webHidden/>
          </w:rPr>
          <w:fldChar w:fldCharType="begin"/>
        </w:r>
        <w:r w:rsidR="00EA6ED1">
          <w:rPr>
            <w:noProof/>
            <w:webHidden/>
          </w:rPr>
          <w:instrText xml:space="preserve"> PAGEREF _Toc495930094 \h </w:instrText>
        </w:r>
        <w:r w:rsidR="00EA6ED1">
          <w:rPr>
            <w:noProof/>
            <w:webHidden/>
          </w:rPr>
        </w:r>
        <w:r w:rsidR="00EA6ED1">
          <w:rPr>
            <w:noProof/>
            <w:webHidden/>
          </w:rPr>
          <w:fldChar w:fldCharType="separate"/>
        </w:r>
        <w:r w:rsidR="00EA6ED1">
          <w:rPr>
            <w:noProof/>
            <w:webHidden/>
          </w:rPr>
          <w:t>127</w:t>
        </w:r>
        <w:r w:rsidR="00EA6ED1">
          <w:rPr>
            <w:noProof/>
            <w:webHidden/>
          </w:rPr>
          <w:fldChar w:fldCharType="end"/>
        </w:r>
      </w:hyperlink>
    </w:p>
    <w:p w14:paraId="33585309"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095" w:history="1">
        <w:r w:rsidR="00EA6ED1" w:rsidRPr="00BF31B8">
          <w:rPr>
            <w:rStyle w:val="Hyperlink"/>
            <w:noProof/>
            <w:lang w:val="en-ZA"/>
          </w:rPr>
          <w:t>Dictionaries</w:t>
        </w:r>
        <w:r w:rsidR="00EA6ED1">
          <w:rPr>
            <w:noProof/>
            <w:webHidden/>
          </w:rPr>
          <w:tab/>
        </w:r>
        <w:r w:rsidR="00EA6ED1">
          <w:rPr>
            <w:noProof/>
            <w:webHidden/>
          </w:rPr>
          <w:fldChar w:fldCharType="begin"/>
        </w:r>
        <w:r w:rsidR="00EA6ED1">
          <w:rPr>
            <w:noProof/>
            <w:webHidden/>
          </w:rPr>
          <w:instrText xml:space="preserve"> PAGEREF _Toc495930095 \h </w:instrText>
        </w:r>
        <w:r w:rsidR="00EA6ED1">
          <w:rPr>
            <w:noProof/>
            <w:webHidden/>
          </w:rPr>
        </w:r>
        <w:r w:rsidR="00EA6ED1">
          <w:rPr>
            <w:noProof/>
            <w:webHidden/>
          </w:rPr>
          <w:fldChar w:fldCharType="separate"/>
        </w:r>
        <w:r w:rsidR="00EA6ED1">
          <w:rPr>
            <w:noProof/>
            <w:webHidden/>
          </w:rPr>
          <w:t>127</w:t>
        </w:r>
        <w:r w:rsidR="00EA6ED1">
          <w:rPr>
            <w:noProof/>
            <w:webHidden/>
          </w:rPr>
          <w:fldChar w:fldCharType="end"/>
        </w:r>
      </w:hyperlink>
    </w:p>
    <w:p w14:paraId="5E765430"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096" w:history="1">
        <w:r w:rsidR="00EA6ED1" w:rsidRPr="00BF31B8">
          <w:rPr>
            <w:rStyle w:val="Hyperlink"/>
            <w:noProof/>
            <w:lang w:val="en-ZA"/>
          </w:rPr>
          <w:t>Textbooks</w:t>
        </w:r>
        <w:r w:rsidR="00EA6ED1">
          <w:rPr>
            <w:noProof/>
            <w:webHidden/>
          </w:rPr>
          <w:tab/>
        </w:r>
        <w:r w:rsidR="00EA6ED1">
          <w:rPr>
            <w:noProof/>
            <w:webHidden/>
          </w:rPr>
          <w:fldChar w:fldCharType="begin"/>
        </w:r>
        <w:r w:rsidR="00EA6ED1">
          <w:rPr>
            <w:noProof/>
            <w:webHidden/>
          </w:rPr>
          <w:instrText xml:space="preserve"> PAGEREF _Toc495930096 \h </w:instrText>
        </w:r>
        <w:r w:rsidR="00EA6ED1">
          <w:rPr>
            <w:noProof/>
            <w:webHidden/>
          </w:rPr>
        </w:r>
        <w:r w:rsidR="00EA6ED1">
          <w:rPr>
            <w:noProof/>
            <w:webHidden/>
          </w:rPr>
          <w:fldChar w:fldCharType="separate"/>
        </w:r>
        <w:r w:rsidR="00EA6ED1">
          <w:rPr>
            <w:noProof/>
            <w:webHidden/>
          </w:rPr>
          <w:t>128</w:t>
        </w:r>
        <w:r w:rsidR="00EA6ED1">
          <w:rPr>
            <w:noProof/>
            <w:webHidden/>
          </w:rPr>
          <w:fldChar w:fldCharType="end"/>
        </w:r>
      </w:hyperlink>
    </w:p>
    <w:p w14:paraId="7C88A00F"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097" w:history="1">
        <w:r w:rsidR="00EA6ED1" w:rsidRPr="00BF31B8">
          <w:rPr>
            <w:rStyle w:val="Hyperlink"/>
            <w:noProof/>
            <w:lang w:val="en-ZA"/>
          </w:rPr>
          <w:t>Encyclopaedias</w:t>
        </w:r>
        <w:r w:rsidR="00EA6ED1">
          <w:rPr>
            <w:noProof/>
            <w:webHidden/>
          </w:rPr>
          <w:tab/>
        </w:r>
        <w:r w:rsidR="00EA6ED1">
          <w:rPr>
            <w:noProof/>
            <w:webHidden/>
          </w:rPr>
          <w:fldChar w:fldCharType="begin"/>
        </w:r>
        <w:r w:rsidR="00EA6ED1">
          <w:rPr>
            <w:noProof/>
            <w:webHidden/>
          </w:rPr>
          <w:instrText xml:space="preserve"> PAGEREF _Toc495930097 \h </w:instrText>
        </w:r>
        <w:r w:rsidR="00EA6ED1">
          <w:rPr>
            <w:noProof/>
            <w:webHidden/>
          </w:rPr>
        </w:r>
        <w:r w:rsidR="00EA6ED1">
          <w:rPr>
            <w:noProof/>
            <w:webHidden/>
          </w:rPr>
          <w:fldChar w:fldCharType="separate"/>
        </w:r>
        <w:r w:rsidR="00EA6ED1">
          <w:rPr>
            <w:noProof/>
            <w:webHidden/>
          </w:rPr>
          <w:t>128</w:t>
        </w:r>
        <w:r w:rsidR="00EA6ED1">
          <w:rPr>
            <w:noProof/>
            <w:webHidden/>
          </w:rPr>
          <w:fldChar w:fldCharType="end"/>
        </w:r>
      </w:hyperlink>
    </w:p>
    <w:p w14:paraId="20714B80"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098" w:history="1">
        <w:r w:rsidR="00EA6ED1" w:rsidRPr="00BF31B8">
          <w:rPr>
            <w:rStyle w:val="Hyperlink"/>
            <w:noProof/>
            <w:lang w:val="en-ZA"/>
          </w:rPr>
          <w:t>Internet</w:t>
        </w:r>
        <w:r w:rsidR="00EA6ED1">
          <w:rPr>
            <w:noProof/>
            <w:webHidden/>
          </w:rPr>
          <w:tab/>
        </w:r>
        <w:r w:rsidR="00EA6ED1">
          <w:rPr>
            <w:noProof/>
            <w:webHidden/>
          </w:rPr>
          <w:fldChar w:fldCharType="begin"/>
        </w:r>
        <w:r w:rsidR="00EA6ED1">
          <w:rPr>
            <w:noProof/>
            <w:webHidden/>
          </w:rPr>
          <w:instrText xml:space="preserve"> PAGEREF _Toc495930098 \h </w:instrText>
        </w:r>
        <w:r w:rsidR="00EA6ED1">
          <w:rPr>
            <w:noProof/>
            <w:webHidden/>
          </w:rPr>
        </w:r>
        <w:r w:rsidR="00EA6ED1">
          <w:rPr>
            <w:noProof/>
            <w:webHidden/>
          </w:rPr>
          <w:fldChar w:fldCharType="separate"/>
        </w:r>
        <w:r w:rsidR="00EA6ED1">
          <w:rPr>
            <w:noProof/>
            <w:webHidden/>
          </w:rPr>
          <w:t>129</w:t>
        </w:r>
        <w:r w:rsidR="00EA6ED1">
          <w:rPr>
            <w:noProof/>
            <w:webHidden/>
          </w:rPr>
          <w:fldChar w:fldCharType="end"/>
        </w:r>
      </w:hyperlink>
    </w:p>
    <w:p w14:paraId="356A1E47"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099" w:history="1">
        <w:r w:rsidR="00EA6ED1" w:rsidRPr="00BF31B8">
          <w:rPr>
            <w:rStyle w:val="Hyperlink"/>
            <w:noProof/>
            <w:lang w:val="en-ZA"/>
          </w:rPr>
          <w:t>Atlas</w:t>
        </w:r>
        <w:r w:rsidR="00EA6ED1">
          <w:rPr>
            <w:noProof/>
            <w:webHidden/>
          </w:rPr>
          <w:tab/>
        </w:r>
        <w:r w:rsidR="00EA6ED1">
          <w:rPr>
            <w:noProof/>
            <w:webHidden/>
          </w:rPr>
          <w:fldChar w:fldCharType="begin"/>
        </w:r>
        <w:r w:rsidR="00EA6ED1">
          <w:rPr>
            <w:noProof/>
            <w:webHidden/>
          </w:rPr>
          <w:instrText xml:space="preserve"> PAGEREF _Toc495930099 \h </w:instrText>
        </w:r>
        <w:r w:rsidR="00EA6ED1">
          <w:rPr>
            <w:noProof/>
            <w:webHidden/>
          </w:rPr>
        </w:r>
        <w:r w:rsidR="00EA6ED1">
          <w:rPr>
            <w:noProof/>
            <w:webHidden/>
          </w:rPr>
          <w:fldChar w:fldCharType="separate"/>
        </w:r>
        <w:r w:rsidR="00EA6ED1">
          <w:rPr>
            <w:noProof/>
            <w:webHidden/>
          </w:rPr>
          <w:t>129</w:t>
        </w:r>
        <w:r w:rsidR="00EA6ED1">
          <w:rPr>
            <w:noProof/>
            <w:webHidden/>
          </w:rPr>
          <w:fldChar w:fldCharType="end"/>
        </w:r>
      </w:hyperlink>
    </w:p>
    <w:p w14:paraId="43186D26"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00" w:history="1">
        <w:r w:rsidR="00EA6ED1" w:rsidRPr="00BF31B8">
          <w:rPr>
            <w:rStyle w:val="Hyperlink"/>
            <w:noProof/>
            <w:lang w:val="en-ZA"/>
          </w:rPr>
          <w:t>Videos</w:t>
        </w:r>
        <w:r w:rsidR="00EA6ED1">
          <w:rPr>
            <w:noProof/>
            <w:webHidden/>
          </w:rPr>
          <w:tab/>
        </w:r>
        <w:r w:rsidR="00EA6ED1">
          <w:rPr>
            <w:noProof/>
            <w:webHidden/>
          </w:rPr>
          <w:fldChar w:fldCharType="begin"/>
        </w:r>
        <w:r w:rsidR="00EA6ED1">
          <w:rPr>
            <w:noProof/>
            <w:webHidden/>
          </w:rPr>
          <w:instrText xml:space="preserve"> PAGEREF _Toc495930100 \h </w:instrText>
        </w:r>
        <w:r w:rsidR="00EA6ED1">
          <w:rPr>
            <w:noProof/>
            <w:webHidden/>
          </w:rPr>
        </w:r>
        <w:r w:rsidR="00EA6ED1">
          <w:rPr>
            <w:noProof/>
            <w:webHidden/>
          </w:rPr>
          <w:fldChar w:fldCharType="separate"/>
        </w:r>
        <w:r w:rsidR="00EA6ED1">
          <w:rPr>
            <w:noProof/>
            <w:webHidden/>
          </w:rPr>
          <w:t>129</w:t>
        </w:r>
        <w:r w:rsidR="00EA6ED1">
          <w:rPr>
            <w:noProof/>
            <w:webHidden/>
          </w:rPr>
          <w:fldChar w:fldCharType="end"/>
        </w:r>
      </w:hyperlink>
    </w:p>
    <w:p w14:paraId="1B201F1A"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01" w:history="1">
        <w:r w:rsidR="00EA6ED1" w:rsidRPr="00BF31B8">
          <w:rPr>
            <w:rStyle w:val="Hyperlink"/>
            <w:noProof/>
            <w:lang w:val="en-ZA"/>
          </w:rPr>
          <w:t>Libraries</w:t>
        </w:r>
        <w:r w:rsidR="00EA6ED1">
          <w:rPr>
            <w:noProof/>
            <w:webHidden/>
          </w:rPr>
          <w:tab/>
        </w:r>
        <w:r w:rsidR="00EA6ED1">
          <w:rPr>
            <w:noProof/>
            <w:webHidden/>
          </w:rPr>
          <w:fldChar w:fldCharType="begin"/>
        </w:r>
        <w:r w:rsidR="00EA6ED1">
          <w:rPr>
            <w:noProof/>
            <w:webHidden/>
          </w:rPr>
          <w:instrText xml:space="preserve"> PAGEREF _Toc495930101 \h </w:instrText>
        </w:r>
        <w:r w:rsidR="00EA6ED1">
          <w:rPr>
            <w:noProof/>
            <w:webHidden/>
          </w:rPr>
        </w:r>
        <w:r w:rsidR="00EA6ED1">
          <w:rPr>
            <w:noProof/>
            <w:webHidden/>
          </w:rPr>
          <w:fldChar w:fldCharType="separate"/>
        </w:r>
        <w:r w:rsidR="00EA6ED1">
          <w:rPr>
            <w:noProof/>
            <w:webHidden/>
          </w:rPr>
          <w:t>129</w:t>
        </w:r>
        <w:r w:rsidR="00EA6ED1">
          <w:rPr>
            <w:noProof/>
            <w:webHidden/>
          </w:rPr>
          <w:fldChar w:fldCharType="end"/>
        </w:r>
      </w:hyperlink>
    </w:p>
    <w:p w14:paraId="3A55E92F"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02" w:history="1">
        <w:r w:rsidR="00EA6ED1" w:rsidRPr="00BF31B8">
          <w:rPr>
            <w:rStyle w:val="Hyperlink"/>
            <w:noProof/>
            <w:lang w:val="en-ZA"/>
          </w:rPr>
          <w:t>Schedules</w:t>
        </w:r>
        <w:r w:rsidR="00EA6ED1">
          <w:rPr>
            <w:noProof/>
            <w:webHidden/>
          </w:rPr>
          <w:tab/>
        </w:r>
        <w:r w:rsidR="00EA6ED1">
          <w:rPr>
            <w:noProof/>
            <w:webHidden/>
          </w:rPr>
          <w:fldChar w:fldCharType="begin"/>
        </w:r>
        <w:r w:rsidR="00EA6ED1">
          <w:rPr>
            <w:noProof/>
            <w:webHidden/>
          </w:rPr>
          <w:instrText xml:space="preserve"> PAGEREF _Toc495930102 \h </w:instrText>
        </w:r>
        <w:r w:rsidR="00EA6ED1">
          <w:rPr>
            <w:noProof/>
            <w:webHidden/>
          </w:rPr>
        </w:r>
        <w:r w:rsidR="00EA6ED1">
          <w:rPr>
            <w:noProof/>
            <w:webHidden/>
          </w:rPr>
          <w:fldChar w:fldCharType="separate"/>
        </w:r>
        <w:r w:rsidR="00EA6ED1">
          <w:rPr>
            <w:noProof/>
            <w:webHidden/>
          </w:rPr>
          <w:t>129</w:t>
        </w:r>
        <w:r w:rsidR="00EA6ED1">
          <w:rPr>
            <w:noProof/>
            <w:webHidden/>
          </w:rPr>
          <w:fldChar w:fldCharType="end"/>
        </w:r>
      </w:hyperlink>
    </w:p>
    <w:p w14:paraId="0CDF8785"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03" w:history="1">
        <w:r w:rsidR="00EA6ED1" w:rsidRPr="00BF31B8">
          <w:rPr>
            <w:rStyle w:val="Hyperlink"/>
            <w:noProof/>
            <w:lang w:val="en-ZA"/>
          </w:rPr>
          <w:t>Official documents</w:t>
        </w:r>
        <w:r w:rsidR="00EA6ED1">
          <w:rPr>
            <w:noProof/>
            <w:webHidden/>
          </w:rPr>
          <w:tab/>
        </w:r>
        <w:r w:rsidR="00EA6ED1">
          <w:rPr>
            <w:noProof/>
            <w:webHidden/>
          </w:rPr>
          <w:fldChar w:fldCharType="begin"/>
        </w:r>
        <w:r w:rsidR="00EA6ED1">
          <w:rPr>
            <w:noProof/>
            <w:webHidden/>
          </w:rPr>
          <w:instrText xml:space="preserve"> PAGEREF _Toc495930103 \h </w:instrText>
        </w:r>
        <w:r w:rsidR="00EA6ED1">
          <w:rPr>
            <w:noProof/>
            <w:webHidden/>
          </w:rPr>
        </w:r>
        <w:r w:rsidR="00EA6ED1">
          <w:rPr>
            <w:noProof/>
            <w:webHidden/>
          </w:rPr>
          <w:fldChar w:fldCharType="separate"/>
        </w:r>
        <w:r w:rsidR="00EA6ED1">
          <w:rPr>
            <w:noProof/>
            <w:webHidden/>
          </w:rPr>
          <w:t>131</w:t>
        </w:r>
        <w:r w:rsidR="00EA6ED1">
          <w:rPr>
            <w:noProof/>
            <w:webHidden/>
          </w:rPr>
          <w:fldChar w:fldCharType="end"/>
        </w:r>
      </w:hyperlink>
    </w:p>
    <w:p w14:paraId="765EABD1"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04" w:history="1">
        <w:r w:rsidR="00EA6ED1" w:rsidRPr="00BF31B8">
          <w:rPr>
            <w:rStyle w:val="Hyperlink"/>
            <w:noProof/>
            <w:lang w:val="en-ZA"/>
          </w:rPr>
          <w:t>Files</w:t>
        </w:r>
        <w:r w:rsidR="00EA6ED1">
          <w:rPr>
            <w:noProof/>
            <w:webHidden/>
          </w:rPr>
          <w:tab/>
        </w:r>
        <w:r w:rsidR="00EA6ED1">
          <w:rPr>
            <w:noProof/>
            <w:webHidden/>
          </w:rPr>
          <w:fldChar w:fldCharType="begin"/>
        </w:r>
        <w:r w:rsidR="00EA6ED1">
          <w:rPr>
            <w:noProof/>
            <w:webHidden/>
          </w:rPr>
          <w:instrText xml:space="preserve"> PAGEREF _Toc495930104 \h </w:instrText>
        </w:r>
        <w:r w:rsidR="00EA6ED1">
          <w:rPr>
            <w:noProof/>
            <w:webHidden/>
          </w:rPr>
        </w:r>
        <w:r w:rsidR="00EA6ED1">
          <w:rPr>
            <w:noProof/>
            <w:webHidden/>
          </w:rPr>
          <w:fldChar w:fldCharType="separate"/>
        </w:r>
        <w:r w:rsidR="00EA6ED1">
          <w:rPr>
            <w:noProof/>
            <w:webHidden/>
          </w:rPr>
          <w:t>131</w:t>
        </w:r>
        <w:r w:rsidR="00EA6ED1">
          <w:rPr>
            <w:noProof/>
            <w:webHidden/>
          </w:rPr>
          <w:fldChar w:fldCharType="end"/>
        </w:r>
      </w:hyperlink>
    </w:p>
    <w:p w14:paraId="28F25B1A"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05" w:history="1">
        <w:r w:rsidR="00EA6ED1" w:rsidRPr="00BF31B8">
          <w:rPr>
            <w:rStyle w:val="Hyperlink"/>
            <w:noProof/>
            <w:lang w:val="en-ZA"/>
          </w:rPr>
          <w:t>Archive</w:t>
        </w:r>
        <w:r w:rsidR="00EA6ED1">
          <w:rPr>
            <w:noProof/>
            <w:webHidden/>
          </w:rPr>
          <w:tab/>
        </w:r>
        <w:r w:rsidR="00EA6ED1">
          <w:rPr>
            <w:noProof/>
            <w:webHidden/>
          </w:rPr>
          <w:fldChar w:fldCharType="begin"/>
        </w:r>
        <w:r w:rsidR="00EA6ED1">
          <w:rPr>
            <w:noProof/>
            <w:webHidden/>
          </w:rPr>
          <w:instrText xml:space="preserve"> PAGEREF _Toc495930105 \h </w:instrText>
        </w:r>
        <w:r w:rsidR="00EA6ED1">
          <w:rPr>
            <w:noProof/>
            <w:webHidden/>
          </w:rPr>
        </w:r>
        <w:r w:rsidR="00EA6ED1">
          <w:rPr>
            <w:noProof/>
            <w:webHidden/>
          </w:rPr>
          <w:fldChar w:fldCharType="separate"/>
        </w:r>
        <w:r w:rsidR="00EA6ED1">
          <w:rPr>
            <w:noProof/>
            <w:webHidden/>
          </w:rPr>
          <w:t>131</w:t>
        </w:r>
        <w:r w:rsidR="00EA6ED1">
          <w:rPr>
            <w:noProof/>
            <w:webHidden/>
          </w:rPr>
          <w:fldChar w:fldCharType="end"/>
        </w:r>
      </w:hyperlink>
    </w:p>
    <w:p w14:paraId="749DB6C1"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06" w:history="1">
        <w:r w:rsidR="00EA6ED1" w:rsidRPr="00BF31B8">
          <w:rPr>
            <w:rStyle w:val="Hyperlink"/>
            <w:noProof/>
            <w:lang w:val="en-ZA"/>
          </w:rPr>
          <w:t>Journal</w:t>
        </w:r>
        <w:r w:rsidR="00EA6ED1">
          <w:rPr>
            <w:noProof/>
            <w:webHidden/>
          </w:rPr>
          <w:tab/>
        </w:r>
        <w:r w:rsidR="00EA6ED1">
          <w:rPr>
            <w:noProof/>
            <w:webHidden/>
          </w:rPr>
          <w:fldChar w:fldCharType="begin"/>
        </w:r>
        <w:r w:rsidR="00EA6ED1">
          <w:rPr>
            <w:noProof/>
            <w:webHidden/>
          </w:rPr>
          <w:instrText xml:space="preserve"> PAGEREF _Toc495930106 \h </w:instrText>
        </w:r>
        <w:r w:rsidR="00EA6ED1">
          <w:rPr>
            <w:noProof/>
            <w:webHidden/>
          </w:rPr>
        </w:r>
        <w:r w:rsidR="00EA6ED1">
          <w:rPr>
            <w:noProof/>
            <w:webHidden/>
          </w:rPr>
          <w:fldChar w:fldCharType="separate"/>
        </w:r>
        <w:r w:rsidR="00EA6ED1">
          <w:rPr>
            <w:noProof/>
            <w:webHidden/>
          </w:rPr>
          <w:t>131</w:t>
        </w:r>
        <w:r w:rsidR="00EA6ED1">
          <w:rPr>
            <w:noProof/>
            <w:webHidden/>
          </w:rPr>
          <w:fldChar w:fldCharType="end"/>
        </w:r>
      </w:hyperlink>
    </w:p>
    <w:p w14:paraId="617900CC"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07" w:history="1">
        <w:r w:rsidR="00EA6ED1" w:rsidRPr="00BF31B8">
          <w:rPr>
            <w:rStyle w:val="Hyperlink"/>
            <w:noProof/>
            <w:lang w:val="en-ZA"/>
          </w:rPr>
          <w:t>Museum</w:t>
        </w:r>
        <w:r w:rsidR="00EA6ED1">
          <w:rPr>
            <w:noProof/>
            <w:webHidden/>
          </w:rPr>
          <w:tab/>
        </w:r>
        <w:r w:rsidR="00EA6ED1">
          <w:rPr>
            <w:noProof/>
            <w:webHidden/>
          </w:rPr>
          <w:fldChar w:fldCharType="begin"/>
        </w:r>
        <w:r w:rsidR="00EA6ED1">
          <w:rPr>
            <w:noProof/>
            <w:webHidden/>
          </w:rPr>
          <w:instrText xml:space="preserve"> PAGEREF _Toc495930107 \h </w:instrText>
        </w:r>
        <w:r w:rsidR="00EA6ED1">
          <w:rPr>
            <w:noProof/>
            <w:webHidden/>
          </w:rPr>
        </w:r>
        <w:r w:rsidR="00EA6ED1">
          <w:rPr>
            <w:noProof/>
            <w:webHidden/>
          </w:rPr>
          <w:fldChar w:fldCharType="separate"/>
        </w:r>
        <w:r w:rsidR="00EA6ED1">
          <w:rPr>
            <w:noProof/>
            <w:webHidden/>
          </w:rPr>
          <w:t>131</w:t>
        </w:r>
        <w:r w:rsidR="00EA6ED1">
          <w:rPr>
            <w:noProof/>
            <w:webHidden/>
          </w:rPr>
          <w:fldChar w:fldCharType="end"/>
        </w:r>
      </w:hyperlink>
    </w:p>
    <w:p w14:paraId="7A208785"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08" w:history="1">
        <w:r w:rsidR="00EA6ED1" w:rsidRPr="00BF31B8">
          <w:rPr>
            <w:rStyle w:val="Hyperlink"/>
            <w:noProof/>
            <w:lang w:val="en-ZA"/>
          </w:rPr>
          <w:t>Directory</w:t>
        </w:r>
        <w:r w:rsidR="00EA6ED1">
          <w:rPr>
            <w:noProof/>
            <w:webHidden/>
          </w:rPr>
          <w:tab/>
        </w:r>
        <w:r w:rsidR="00EA6ED1">
          <w:rPr>
            <w:noProof/>
            <w:webHidden/>
          </w:rPr>
          <w:fldChar w:fldCharType="begin"/>
        </w:r>
        <w:r w:rsidR="00EA6ED1">
          <w:rPr>
            <w:noProof/>
            <w:webHidden/>
          </w:rPr>
          <w:instrText xml:space="preserve"> PAGEREF _Toc495930108 \h </w:instrText>
        </w:r>
        <w:r w:rsidR="00EA6ED1">
          <w:rPr>
            <w:noProof/>
            <w:webHidden/>
          </w:rPr>
        </w:r>
        <w:r w:rsidR="00EA6ED1">
          <w:rPr>
            <w:noProof/>
            <w:webHidden/>
          </w:rPr>
          <w:fldChar w:fldCharType="separate"/>
        </w:r>
        <w:r w:rsidR="00EA6ED1">
          <w:rPr>
            <w:noProof/>
            <w:webHidden/>
          </w:rPr>
          <w:t>132</w:t>
        </w:r>
        <w:r w:rsidR="00EA6ED1">
          <w:rPr>
            <w:noProof/>
            <w:webHidden/>
          </w:rPr>
          <w:fldChar w:fldCharType="end"/>
        </w:r>
      </w:hyperlink>
    </w:p>
    <w:p w14:paraId="4CFBEB5B" w14:textId="77777777" w:rsidR="00EA6ED1" w:rsidRDefault="00BC7895">
      <w:pPr>
        <w:pStyle w:val="TOC2"/>
        <w:rPr>
          <w:rFonts w:asciiTheme="minorHAnsi" w:eastAsiaTheme="minorEastAsia" w:hAnsiTheme="minorHAnsi" w:cstheme="minorBidi"/>
          <w:noProof/>
          <w:szCs w:val="22"/>
          <w:lang w:val="en-ZA" w:eastAsia="en-ZA"/>
        </w:rPr>
      </w:pPr>
      <w:hyperlink w:anchor="_Toc495930109" w:history="1">
        <w:r w:rsidR="00EA6ED1" w:rsidRPr="00BF31B8">
          <w:rPr>
            <w:rStyle w:val="Hyperlink"/>
            <w:noProof/>
            <w:lang w:val="en-ZA"/>
          </w:rPr>
          <w:t>Summaries</w:t>
        </w:r>
        <w:r w:rsidR="00EA6ED1">
          <w:rPr>
            <w:noProof/>
            <w:webHidden/>
          </w:rPr>
          <w:tab/>
        </w:r>
        <w:r w:rsidR="00EA6ED1">
          <w:rPr>
            <w:noProof/>
            <w:webHidden/>
          </w:rPr>
          <w:fldChar w:fldCharType="begin"/>
        </w:r>
        <w:r w:rsidR="00EA6ED1">
          <w:rPr>
            <w:noProof/>
            <w:webHidden/>
          </w:rPr>
          <w:instrText xml:space="preserve"> PAGEREF _Toc495930109 \h </w:instrText>
        </w:r>
        <w:r w:rsidR="00EA6ED1">
          <w:rPr>
            <w:noProof/>
            <w:webHidden/>
          </w:rPr>
        </w:r>
        <w:r w:rsidR="00EA6ED1">
          <w:rPr>
            <w:noProof/>
            <w:webHidden/>
          </w:rPr>
          <w:fldChar w:fldCharType="separate"/>
        </w:r>
        <w:r w:rsidR="00EA6ED1">
          <w:rPr>
            <w:noProof/>
            <w:webHidden/>
          </w:rPr>
          <w:t>132</w:t>
        </w:r>
        <w:r w:rsidR="00EA6ED1">
          <w:rPr>
            <w:noProof/>
            <w:webHidden/>
          </w:rPr>
          <w:fldChar w:fldCharType="end"/>
        </w:r>
      </w:hyperlink>
    </w:p>
    <w:p w14:paraId="7780ED94"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10" w:history="1">
        <w:r w:rsidR="00EA6ED1" w:rsidRPr="00BF31B8">
          <w:rPr>
            <w:rStyle w:val="Hyperlink"/>
            <w:noProof/>
          </w:rPr>
          <w:t>Point Form</w:t>
        </w:r>
        <w:r w:rsidR="00EA6ED1">
          <w:rPr>
            <w:noProof/>
            <w:webHidden/>
          </w:rPr>
          <w:tab/>
        </w:r>
        <w:r w:rsidR="00EA6ED1">
          <w:rPr>
            <w:noProof/>
            <w:webHidden/>
          </w:rPr>
          <w:fldChar w:fldCharType="begin"/>
        </w:r>
        <w:r w:rsidR="00EA6ED1">
          <w:rPr>
            <w:noProof/>
            <w:webHidden/>
          </w:rPr>
          <w:instrText xml:space="preserve"> PAGEREF _Toc495930110 \h </w:instrText>
        </w:r>
        <w:r w:rsidR="00EA6ED1">
          <w:rPr>
            <w:noProof/>
            <w:webHidden/>
          </w:rPr>
        </w:r>
        <w:r w:rsidR="00EA6ED1">
          <w:rPr>
            <w:noProof/>
            <w:webHidden/>
          </w:rPr>
          <w:fldChar w:fldCharType="separate"/>
        </w:r>
        <w:r w:rsidR="00EA6ED1">
          <w:rPr>
            <w:noProof/>
            <w:webHidden/>
          </w:rPr>
          <w:t>133</w:t>
        </w:r>
        <w:r w:rsidR="00EA6ED1">
          <w:rPr>
            <w:noProof/>
            <w:webHidden/>
          </w:rPr>
          <w:fldChar w:fldCharType="end"/>
        </w:r>
      </w:hyperlink>
    </w:p>
    <w:p w14:paraId="282739B5"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11" w:history="1">
        <w:r w:rsidR="00EA6ED1" w:rsidRPr="00BF31B8">
          <w:rPr>
            <w:rStyle w:val="Hyperlink"/>
            <w:noProof/>
          </w:rPr>
          <w:t>Mind-map</w:t>
        </w:r>
        <w:r w:rsidR="00EA6ED1">
          <w:rPr>
            <w:noProof/>
            <w:webHidden/>
          </w:rPr>
          <w:tab/>
        </w:r>
        <w:r w:rsidR="00EA6ED1">
          <w:rPr>
            <w:noProof/>
            <w:webHidden/>
          </w:rPr>
          <w:fldChar w:fldCharType="begin"/>
        </w:r>
        <w:r w:rsidR="00EA6ED1">
          <w:rPr>
            <w:noProof/>
            <w:webHidden/>
          </w:rPr>
          <w:instrText xml:space="preserve"> PAGEREF _Toc495930111 \h </w:instrText>
        </w:r>
        <w:r w:rsidR="00EA6ED1">
          <w:rPr>
            <w:noProof/>
            <w:webHidden/>
          </w:rPr>
        </w:r>
        <w:r w:rsidR="00EA6ED1">
          <w:rPr>
            <w:noProof/>
            <w:webHidden/>
          </w:rPr>
          <w:fldChar w:fldCharType="separate"/>
        </w:r>
        <w:r w:rsidR="00EA6ED1">
          <w:rPr>
            <w:noProof/>
            <w:webHidden/>
          </w:rPr>
          <w:t>133</w:t>
        </w:r>
        <w:r w:rsidR="00EA6ED1">
          <w:rPr>
            <w:noProof/>
            <w:webHidden/>
          </w:rPr>
          <w:fldChar w:fldCharType="end"/>
        </w:r>
      </w:hyperlink>
    </w:p>
    <w:p w14:paraId="03DDA0CF" w14:textId="77777777" w:rsidR="00EA6ED1" w:rsidRDefault="00BC7895">
      <w:pPr>
        <w:pStyle w:val="TOC2"/>
        <w:rPr>
          <w:rFonts w:asciiTheme="minorHAnsi" w:eastAsiaTheme="minorEastAsia" w:hAnsiTheme="minorHAnsi" w:cstheme="minorBidi"/>
          <w:noProof/>
          <w:szCs w:val="22"/>
          <w:lang w:val="en-ZA" w:eastAsia="en-ZA"/>
        </w:rPr>
      </w:pPr>
      <w:hyperlink w:anchor="_Toc495930112" w:history="1">
        <w:r w:rsidR="00EA6ED1" w:rsidRPr="00BF31B8">
          <w:rPr>
            <w:rStyle w:val="Hyperlink"/>
            <w:noProof/>
            <w:lang w:val="en-ZA"/>
          </w:rPr>
          <w:t>Visual Aids</w:t>
        </w:r>
        <w:r w:rsidR="00EA6ED1">
          <w:rPr>
            <w:noProof/>
            <w:webHidden/>
          </w:rPr>
          <w:tab/>
        </w:r>
        <w:r w:rsidR="00EA6ED1">
          <w:rPr>
            <w:noProof/>
            <w:webHidden/>
          </w:rPr>
          <w:fldChar w:fldCharType="begin"/>
        </w:r>
        <w:r w:rsidR="00EA6ED1">
          <w:rPr>
            <w:noProof/>
            <w:webHidden/>
          </w:rPr>
          <w:instrText xml:space="preserve"> PAGEREF _Toc495930112 \h </w:instrText>
        </w:r>
        <w:r w:rsidR="00EA6ED1">
          <w:rPr>
            <w:noProof/>
            <w:webHidden/>
          </w:rPr>
        </w:r>
        <w:r w:rsidR="00EA6ED1">
          <w:rPr>
            <w:noProof/>
            <w:webHidden/>
          </w:rPr>
          <w:fldChar w:fldCharType="separate"/>
        </w:r>
        <w:r w:rsidR="00EA6ED1">
          <w:rPr>
            <w:noProof/>
            <w:webHidden/>
          </w:rPr>
          <w:t>133</w:t>
        </w:r>
        <w:r w:rsidR="00EA6ED1">
          <w:rPr>
            <w:noProof/>
            <w:webHidden/>
          </w:rPr>
          <w:fldChar w:fldCharType="end"/>
        </w:r>
      </w:hyperlink>
    </w:p>
    <w:p w14:paraId="686EE6AF"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13" w:history="1">
        <w:r w:rsidR="00EA6ED1" w:rsidRPr="00BF31B8">
          <w:rPr>
            <w:rStyle w:val="Hyperlink"/>
            <w:noProof/>
          </w:rPr>
          <w:t>Handouts And Multimedia</w:t>
        </w:r>
        <w:r w:rsidR="00EA6ED1">
          <w:rPr>
            <w:noProof/>
            <w:webHidden/>
          </w:rPr>
          <w:tab/>
        </w:r>
        <w:r w:rsidR="00EA6ED1">
          <w:rPr>
            <w:noProof/>
            <w:webHidden/>
          </w:rPr>
          <w:fldChar w:fldCharType="begin"/>
        </w:r>
        <w:r w:rsidR="00EA6ED1">
          <w:rPr>
            <w:noProof/>
            <w:webHidden/>
          </w:rPr>
          <w:instrText xml:space="preserve"> PAGEREF _Toc495930113 \h </w:instrText>
        </w:r>
        <w:r w:rsidR="00EA6ED1">
          <w:rPr>
            <w:noProof/>
            <w:webHidden/>
          </w:rPr>
        </w:r>
        <w:r w:rsidR="00EA6ED1">
          <w:rPr>
            <w:noProof/>
            <w:webHidden/>
          </w:rPr>
          <w:fldChar w:fldCharType="separate"/>
        </w:r>
        <w:r w:rsidR="00EA6ED1">
          <w:rPr>
            <w:noProof/>
            <w:webHidden/>
          </w:rPr>
          <w:t>134</w:t>
        </w:r>
        <w:r w:rsidR="00EA6ED1">
          <w:rPr>
            <w:noProof/>
            <w:webHidden/>
          </w:rPr>
          <w:fldChar w:fldCharType="end"/>
        </w:r>
      </w:hyperlink>
    </w:p>
    <w:p w14:paraId="0194BE57" w14:textId="77777777" w:rsidR="00EA6ED1" w:rsidRDefault="00BC7895">
      <w:pPr>
        <w:pStyle w:val="TOC2"/>
        <w:rPr>
          <w:rFonts w:asciiTheme="minorHAnsi" w:eastAsiaTheme="minorEastAsia" w:hAnsiTheme="minorHAnsi" w:cstheme="minorBidi"/>
          <w:noProof/>
          <w:szCs w:val="22"/>
          <w:lang w:val="en-ZA" w:eastAsia="en-ZA"/>
        </w:rPr>
      </w:pPr>
      <w:hyperlink w:anchor="_Toc495930114" w:history="1">
        <w:r w:rsidR="00EA6ED1" w:rsidRPr="00BF31B8">
          <w:rPr>
            <w:rStyle w:val="Hyperlink"/>
            <w:noProof/>
            <w:lang w:val="en-ZA"/>
          </w:rPr>
          <w:t>Prepared and unprepared talks</w:t>
        </w:r>
        <w:r w:rsidR="00EA6ED1">
          <w:rPr>
            <w:noProof/>
            <w:webHidden/>
          </w:rPr>
          <w:tab/>
        </w:r>
        <w:r w:rsidR="00EA6ED1">
          <w:rPr>
            <w:noProof/>
            <w:webHidden/>
          </w:rPr>
          <w:fldChar w:fldCharType="begin"/>
        </w:r>
        <w:r w:rsidR="00EA6ED1">
          <w:rPr>
            <w:noProof/>
            <w:webHidden/>
          </w:rPr>
          <w:instrText xml:space="preserve"> PAGEREF _Toc495930114 \h </w:instrText>
        </w:r>
        <w:r w:rsidR="00EA6ED1">
          <w:rPr>
            <w:noProof/>
            <w:webHidden/>
          </w:rPr>
        </w:r>
        <w:r w:rsidR="00EA6ED1">
          <w:rPr>
            <w:noProof/>
            <w:webHidden/>
          </w:rPr>
          <w:fldChar w:fldCharType="separate"/>
        </w:r>
        <w:r w:rsidR="00EA6ED1">
          <w:rPr>
            <w:noProof/>
            <w:webHidden/>
          </w:rPr>
          <w:t>134</w:t>
        </w:r>
        <w:r w:rsidR="00EA6ED1">
          <w:rPr>
            <w:noProof/>
            <w:webHidden/>
          </w:rPr>
          <w:fldChar w:fldCharType="end"/>
        </w:r>
      </w:hyperlink>
    </w:p>
    <w:p w14:paraId="4256BF43"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15" w:history="1">
        <w:r w:rsidR="00EA6ED1" w:rsidRPr="00BF31B8">
          <w:rPr>
            <w:rStyle w:val="Hyperlink"/>
            <w:noProof/>
            <w:lang w:val="en-ZA"/>
          </w:rPr>
          <w:t>Effective Speaking</w:t>
        </w:r>
        <w:r w:rsidR="00EA6ED1">
          <w:rPr>
            <w:noProof/>
            <w:webHidden/>
          </w:rPr>
          <w:tab/>
        </w:r>
        <w:r w:rsidR="00EA6ED1">
          <w:rPr>
            <w:noProof/>
            <w:webHidden/>
          </w:rPr>
          <w:fldChar w:fldCharType="begin"/>
        </w:r>
        <w:r w:rsidR="00EA6ED1">
          <w:rPr>
            <w:noProof/>
            <w:webHidden/>
          </w:rPr>
          <w:instrText xml:space="preserve"> PAGEREF _Toc495930115 \h </w:instrText>
        </w:r>
        <w:r w:rsidR="00EA6ED1">
          <w:rPr>
            <w:noProof/>
            <w:webHidden/>
          </w:rPr>
        </w:r>
        <w:r w:rsidR="00EA6ED1">
          <w:rPr>
            <w:noProof/>
            <w:webHidden/>
          </w:rPr>
          <w:fldChar w:fldCharType="separate"/>
        </w:r>
        <w:r w:rsidR="00EA6ED1">
          <w:rPr>
            <w:noProof/>
            <w:webHidden/>
          </w:rPr>
          <w:t>134</w:t>
        </w:r>
        <w:r w:rsidR="00EA6ED1">
          <w:rPr>
            <w:noProof/>
            <w:webHidden/>
          </w:rPr>
          <w:fldChar w:fldCharType="end"/>
        </w:r>
      </w:hyperlink>
    </w:p>
    <w:p w14:paraId="14F434E7"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16" w:history="1">
        <w:r w:rsidR="00EA6ED1" w:rsidRPr="00BF31B8">
          <w:rPr>
            <w:rStyle w:val="Hyperlink"/>
            <w:noProof/>
            <w:lang w:val="en-ZA"/>
          </w:rPr>
          <w:t>Preparation of Talks</w:t>
        </w:r>
        <w:r w:rsidR="00EA6ED1">
          <w:rPr>
            <w:noProof/>
            <w:webHidden/>
          </w:rPr>
          <w:tab/>
        </w:r>
        <w:r w:rsidR="00EA6ED1">
          <w:rPr>
            <w:noProof/>
            <w:webHidden/>
          </w:rPr>
          <w:fldChar w:fldCharType="begin"/>
        </w:r>
        <w:r w:rsidR="00EA6ED1">
          <w:rPr>
            <w:noProof/>
            <w:webHidden/>
          </w:rPr>
          <w:instrText xml:space="preserve"> PAGEREF _Toc495930116 \h </w:instrText>
        </w:r>
        <w:r w:rsidR="00EA6ED1">
          <w:rPr>
            <w:noProof/>
            <w:webHidden/>
          </w:rPr>
        </w:r>
        <w:r w:rsidR="00EA6ED1">
          <w:rPr>
            <w:noProof/>
            <w:webHidden/>
          </w:rPr>
          <w:fldChar w:fldCharType="separate"/>
        </w:r>
        <w:r w:rsidR="00EA6ED1">
          <w:rPr>
            <w:noProof/>
            <w:webHidden/>
          </w:rPr>
          <w:t>135</w:t>
        </w:r>
        <w:r w:rsidR="00EA6ED1">
          <w:rPr>
            <w:noProof/>
            <w:webHidden/>
          </w:rPr>
          <w:fldChar w:fldCharType="end"/>
        </w:r>
      </w:hyperlink>
    </w:p>
    <w:p w14:paraId="779E2C66"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17" w:history="1">
        <w:r w:rsidR="00EA6ED1" w:rsidRPr="00BF31B8">
          <w:rPr>
            <w:rStyle w:val="Hyperlink"/>
            <w:noProof/>
          </w:rPr>
          <w:t>Activity 5 (8962 SO4, AC1-6)</w:t>
        </w:r>
        <w:r w:rsidR="00EA6ED1">
          <w:rPr>
            <w:noProof/>
            <w:webHidden/>
          </w:rPr>
          <w:tab/>
        </w:r>
        <w:r w:rsidR="00EA6ED1">
          <w:rPr>
            <w:noProof/>
            <w:webHidden/>
          </w:rPr>
          <w:fldChar w:fldCharType="begin"/>
        </w:r>
        <w:r w:rsidR="00EA6ED1">
          <w:rPr>
            <w:noProof/>
            <w:webHidden/>
          </w:rPr>
          <w:instrText xml:space="preserve"> PAGEREF _Toc495930117 \h </w:instrText>
        </w:r>
        <w:r w:rsidR="00EA6ED1">
          <w:rPr>
            <w:noProof/>
            <w:webHidden/>
          </w:rPr>
        </w:r>
        <w:r w:rsidR="00EA6ED1">
          <w:rPr>
            <w:noProof/>
            <w:webHidden/>
          </w:rPr>
          <w:fldChar w:fldCharType="separate"/>
        </w:r>
        <w:r w:rsidR="00EA6ED1">
          <w:rPr>
            <w:noProof/>
            <w:webHidden/>
          </w:rPr>
          <w:t>139</w:t>
        </w:r>
        <w:r w:rsidR="00EA6ED1">
          <w:rPr>
            <w:noProof/>
            <w:webHidden/>
          </w:rPr>
          <w:fldChar w:fldCharType="end"/>
        </w:r>
      </w:hyperlink>
    </w:p>
    <w:p w14:paraId="0A1A44E3" w14:textId="77777777" w:rsidR="00EA6ED1" w:rsidRDefault="00BC7895">
      <w:pPr>
        <w:pStyle w:val="TOC1"/>
        <w:tabs>
          <w:tab w:val="right" w:leader="dot" w:pos="9629"/>
        </w:tabs>
        <w:rPr>
          <w:rFonts w:asciiTheme="minorHAnsi" w:eastAsiaTheme="minorEastAsia" w:hAnsiTheme="minorHAnsi" w:cstheme="minorBidi"/>
          <w:b w:val="0"/>
          <w:noProof/>
          <w:szCs w:val="22"/>
          <w:lang w:val="en-ZA" w:eastAsia="en-ZA"/>
        </w:rPr>
      </w:pPr>
      <w:hyperlink w:anchor="_Toc495930118" w:history="1">
        <w:r w:rsidR="00EA6ED1" w:rsidRPr="00BF31B8">
          <w:rPr>
            <w:rStyle w:val="Hyperlink"/>
            <w:noProof/>
          </w:rPr>
          <w:t>SECTION 5: HOW TO INFLUENCE THE AUDIENCE</w:t>
        </w:r>
        <w:r w:rsidR="00EA6ED1">
          <w:rPr>
            <w:noProof/>
            <w:webHidden/>
          </w:rPr>
          <w:tab/>
        </w:r>
        <w:r w:rsidR="00EA6ED1">
          <w:rPr>
            <w:noProof/>
            <w:webHidden/>
          </w:rPr>
          <w:fldChar w:fldCharType="begin"/>
        </w:r>
        <w:r w:rsidR="00EA6ED1">
          <w:rPr>
            <w:noProof/>
            <w:webHidden/>
          </w:rPr>
          <w:instrText xml:space="preserve"> PAGEREF _Toc495930118 \h </w:instrText>
        </w:r>
        <w:r w:rsidR="00EA6ED1">
          <w:rPr>
            <w:noProof/>
            <w:webHidden/>
          </w:rPr>
        </w:r>
        <w:r w:rsidR="00EA6ED1">
          <w:rPr>
            <w:noProof/>
            <w:webHidden/>
          </w:rPr>
          <w:fldChar w:fldCharType="separate"/>
        </w:r>
        <w:r w:rsidR="00EA6ED1">
          <w:rPr>
            <w:noProof/>
            <w:webHidden/>
          </w:rPr>
          <w:t>140</w:t>
        </w:r>
        <w:r w:rsidR="00EA6ED1">
          <w:rPr>
            <w:noProof/>
            <w:webHidden/>
          </w:rPr>
          <w:fldChar w:fldCharType="end"/>
        </w:r>
      </w:hyperlink>
    </w:p>
    <w:p w14:paraId="2CD16772" w14:textId="77777777" w:rsidR="00EA6ED1" w:rsidRDefault="00BC7895">
      <w:pPr>
        <w:pStyle w:val="TOC2"/>
        <w:rPr>
          <w:rFonts w:asciiTheme="minorHAnsi" w:eastAsiaTheme="minorEastAsia" w:hAnsiTheme="minorHAnsi" w:cstheme="minorBidi"/>
          <w:noProof/>
          <w:szCs w:val="22"/>
          <w:lang w:val="en-ZA" w:eastAsia="en-ZA"/>
        </w:rPr>
      </w:pPr>
      <w:hyperlink w:anchor="_Toc495930119" w:history="1">
        <w:r w:rsidR="00EA6ED1" w:rsidRPr="00BF31B8">
          <w:rPr>
            <w:rStyle w:val="Hyperlink"/>
            <w:noProof/>
            <w:lang w:val="en-ZA"/>
          </w:rPr>
          <w:t>Impact On The Audience</w:t>
        </w:r>
        <w:r w:rsidR="00EA6ED1">
          <w:rPr>
            <w:noProof/>
            <w:webHidden/>
          </w:rPr>
          <w:tab/>
        </w:r>
        <w:r w:rsidR="00EA6ED1">
          <w:rPr>
            <w:noProof/>
            <w:webHidden/>
          </w:rPr>
          <w:fldChar w:fldCharType="begin"/>
        </w:r>
        <w:r w:rsidR="00EA6ED1">
          <w:rPr>
            <w:noProof/>
            <w:webHidden/>
          </w:rPr>
          <w:instrText xml:space="preserve"> PAGEREF _Toc495930119 \h </w:instrText>
        </w:r>
        <w:r w:rsidR="00EA6ED1">
          <w:rPr>
            <w:noProof/>
            <w:webHidden/>
          </w:rPr>
        </w:r>
        <w:r w:rsidR="00EA6ED1">
          <w:rPr>
            <w:noProof/>
            <w:webHidden/>
          </w:rPr>
          <w:fldChar w:fldCharType="separate"/>
        </w:r>
        <w:r w:rsidR="00EA6ED1">
          <w:rPr>
            <w:noProof/>
            <w:webHidden/>
          </w:rPr>
          <w:t>140</w:t>
        </w:r>
        <w:r w:rsidR="00EA6ED1">
          <w:rPr>
            <w:noProof/>
            <w:webHidden/>
          </w:rPr>
          <w:fldChar w:fldCharType="end"/>
        </w:r>
      </w:hyperlink>
    </w:p>
    <w:p w14:paraId="787A55FB"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20" w:history="1">
        <w:r w:rsidR="00EA6ED1" w:rsidRPr="00BF31B8">
          <w:rPr>
            <w:rStyle w:val="Hyperlink"/>
            <w:noProof/>
            <w:lang w:val="en-ZA"/>
          </w:rPr>
          <w:t>Dealing With Bias</w:t>
        </w:r>
        <w:r w:rsidR="00EA6ED1">
          <w:rPr>
            <w:noProof/>
            <w:webHidden/>
          </w:rPr>
          <w:tab/>
        </w:r>
        <w:r w:rsidR="00EA6ED1">
          <w:rPr>
            <w:noProof/>
            <w:webHidden/>
          </w:rPr>
          <w:fldChar w:fldCharType="begin"/>
        </w:r>
        <w:r w:rsidR="00EA6ED1">
          <w:rPr>
            <w:noProof/>
            <w:webHidden/>
          </w:rPr>
          <w:instrText xml:space="preserve"> PAGEREF _Toc495930120 \h </w:instrText>
        </w:r>
        <w:r w:rsidR="00EA6ED1">
          <w:rPr>
            <w:noProof/>
            <w:webHidden/>
          </w:rPr>
        </w:r>
        <w:r w:rsidR="00EA6ED1">
          <w:rPr>
            <w:noProof/>
            <w:webHidden/>
          </w:rPr>
          <w:fldChar w:fldCharType="separate"/>
        </w:r>
        <w:r w:rsidR="00EA6ED1">
          <w:rPr>
            <w:noProof/>
            <w:webHidden/>
          </w:rPr>
          <w:t>140</w:t>
        </w:r>
        <w:r w:rsidR="00EA6ED1">
          <w:rPr>
            <w:noProof/>
            <w:webHidden/>
          </w:rPr>
          <w:fldChar w:fldCharType="end"/>
        </w:r>
      </w:hyperlink>
    </w:p>
    <w:p w14:paraId="084168A9"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21" w:history="1">
        <w:r w:rsidR="00EA6ED1" w:rsidRPr="00BF31B8">
          <w:rPr>
            <w:rStyle w:val="Hyperlink"/>
            <w:noProof/>
            <w:lang w:val="en-ZA"/>
          </w:rPr>
          <w:t>Humour</w:t>
        </w:r>
        <w:r w:rsidR="00EA6ED1">
          <w:rPr>
            <w:noProof/>
            <w:webHidden/>
          </w:rPr>
          <w:tab/>
        </w:r>
        <w:r w:rsidR="00EA6ED1">
          <w:rPr>
            <w:noProof/>
            <w:webHidden/>
          </w:rPr>
          <w:fldChar w:fldCharType="begin"/>
        </w:r>
        <w:r w:rsidR="00EA6ED1">
          <w:rPr>
            <w:noProof/>
            <w:webHidden/>
          </w:rPr>
          <w:instrText xml:space="preserve"> PAGEREF _Toc495930121 \h </w:instrText>
        </w:r>
        <w:r w:rsidR="00EA6ED1">
          <w:rPr>
            <w:noProof/>
            <w:webHidden/>
          </w:rPr>
        </w:r>
        <w:r w:rsidR="00EA6ED1">
          <w:rPr>
            <w:noProof/>
            <w:webHidden/>
          </w:rPr>
          <w:fldChar w:fldCharType="separate"/>
        </w:r>
        <w:r w:rsidR="00EA6ED1">
          <w:rPr>
            <w:noProof/>
            <w:webHidden/>
          </w:rPr>
          <w:t>141</w:t>
        </w:r>
        <w:r w:rsidR="00EA6ED1">
          <w:rPr>
            <w:noProof/>
            <w:webHidden/>
          </w:rPr>
          <w:fldChar w:fldCharType="end"/>
        </w:r>
      </w:hyperlink>
    </w:p>
    <w:p w14:paraId="5058D337"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22" w:history="1">
        <w:r w:rsidR="00EA6ED1" w:rsidRPr="00BF31B8">
          <w:rPr>
            <w:rStyle w:val="Hyperlink"/>
            <w:noProof/>
            <w:lang w:val="en-ZA"/>
          </w:rPr>
          <w:t>Irony and sSarcasm</w:t>
        </w:r>
        <w:r w:rsidR="00EA6ED1">
          <w:rPr>
            <w:noProof/>
            <w:webHidden/>
          </w:rPr>
          <w:tab/>
        </w:r>
        <w:r w:rsidR="00EA6ED1">
          <w:rPr>
            <w:noProof/>
            <w:webHidden/>
          </w:rPr>
          <w:fldChar w:fldCharType="begin"/>
        </w:r>
        <w:r w:rsidR="00EA6ED1">
          <w:rPr>
            <w:noProof/>
            <w:webHidden/>
          </w:rPr>
          <w:instrText xml:space="preserve"> PAGEREF _Toc495930122 \h </w:instrText>
        </w:r>
        <w:r w:rsidR="00EA6ED1">
          <w:rPr>
            <w:noProof/>
            <w:webHidden/>
          </w:rPr>
        </w:r>
        <w:r w:rsidR="00EA6ED1">
          <w:rPr>
            <w:noProof/>
            <w:webHidden/>
          </w:rPr>
          <w:fldChar w:fldCharType="separate"/>
        </w:r>
        <w:r w:rsidR="00EA6ED1">
          <w:rPr>
            <w:noProof/>
            <w:webHidden/>
          </w:rPr>
          <w:t>141</w:t>
        </w:r>
        <w:r w:rsidR="00EA6ED1">
          <w:rPr>
            <w:noProof/>
            <w:webHidden/>
          </w:rPr>
          <w:fldChar w:fldCharType="end"/>
        </w:r>
      </w:hyperlink>
    </w:p>
    <w:p w14:paraId="7AABCB2E" w14:textId="77777777" w:rsidR="00EA6ED1" w:rsidRDefault="00BC7895">
      <w:pPr>
        <w:pStyle w:val="TOC2"/>
        <w:rPr>
          <w:rFonts w:asciiTheme="minorHAnsi" w:eastAsiaTheme="minorEastAsia" w:hAnsiTheme="minorHAnsi" w:cstheme="minorBidi"/>
          <w:noProof/>
          <w:szCs w:val="22"/>
          <w:lang w:val="en-ZA" w:eastAsia="en-ZA"/>
        </w:rPr>
      </w:pPr>
      <w:hyperlink w:anchor="_Toc495930123" w:history="1">
        <w:r w:rsidR="00EA6ED1" w:rsidRPr="00BF31B8">
          <w:rPr>
            <w:rStyle w:val="Hyperlink"/>
            <w:noProof/>
            <w:lang w:val="en-ZA"/>
          </w:rPr>
          <w:t>Purpose Of Communicating</w:t>
        </w:r>
        <w:r w:rsidR="00EA6ED1">
          <w:rPr>
            <w:noProof/>
            <w:webHidden/>
          </w:rPr>
          <w:tab/>
        </w:r>
        <w:r w:rsidR="00EA6ED1">
          <w:rPr>
            <w:noProof/>
            <w:webHidden/>
          </w:rPr>
          <w:fldChar w:fldCharType="begin"/>
        </w:r>
        <w:r w:rsidR="00EA6ED1">
          <w:rPr>
            <w:noProof/>
            <w:webHidden/>
          </w:rPr>
          <w:instrText xml:space="preserve"> PAGEREF _Toc495930123 \h </w:instrText>
        </w:r>
        <w:r w:rsidR="00EA6ED1">
          <w:rPr>
            <w:noProof/>
            <w:webHidden/>
          </w:rPr>
        </w:r>
        <w:r w:rsidR="00EA6ED1">
          <w:rPr>
            <w:noProof/>
            <w:webHidden/>
          </w:rPr>
          <w:fldChar w:fldCharType="separate"/>
        </w:r>
        <w:r w:rsidR="00EA6ED1">
          <w:rPr>
            <w:noProof/>
            <w:webHidden/>
          </w:rPr>
          <w:t>142</w:t>
        </w:r>
        <w:r w:rsidR="00EA6ED1">
          <w:rPr>
            <w:noProof/>
            <w:webHidden/>
          </w:rPr>
          <w:fldChar w:fldCharType="end"/>
        </w:r>
      </w:hyperlink>
    </w:p>
    <w:p w14:paraId="2B9E9AA0"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24" w:history="1">
        <w:r w:rsidR="00EA6ED1" w:rsidRPr="00BF31B8">
          <w:rPr>
            <w:rStyle w:val="Hyperlink"/>
            <w:noProof/>
          </w:rPr>
          <w:t>Narrative</w:t>
        </w:r>
        <w:r w:rsidR="00EA6ED1">
          <w:rPr>
            <w:noProof/>
            <w:webHidden/>
          </w:rPr>
          <w:tab/>
        </w:r>
        <w:r w:rsidR="00EA6ED1">
          <w:rPr>
            <w:noProof/>
            <w:webHidden/>
          </w:rPr>
          <w:fldChar w:fldCharType="begin"/>
        </w:r>
        <w:r w:rsidR="00EA6ED1">
          <w:rPr>
            <w:noProof/>
            <w:webHidden/>
          </w:rPr>
          <w:instrText xml:space="preserve"> PAGEREF _Toc495930124 \h </w:instrText>
        </w:r>
        <w:r w:rsidR="00EA6ED1">
          <w:rPr>
            <w:noProof/>
            <w:webHidden/>
          </w:rPr>
        </w:r>
        <w:r w:rsidR="00EA6ED1">
          <w:rPr>
            <w:noProof/>
            <w:webHidden/>
          </w:rPr>
          <w:fldChar w:fldCharType="separate"/>
        </w:r>
        <w:r w:rsidR="00EA6ED1">
          <w:rPr>
            <w:noProof/>
            <w:webHidden/>
          </w:rPr>
          <w:t>142</w:t>
        </w:r>
        <w:r w:rsidR="00EA6ED1">
          <w:rPr>
            <w:noProof/>
            <w:webHidden/>
          </w:rPr>
          <w:fldChar w:fldCharType="end"/>
        </w:r>
      </w:hyperlink>
    </w:p>
    <w:p w14:paraId="7E9EA9CA"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25" w:history="1">
        <w:r w:rsidR="00EA6ED1" w:rsidRPr="00BF31B8">
          <w:rPr>
            <w:rStyle w:val="Hyperlink"/>
            <w:noProof/>
          </w:rPr>
          <w:t>Discursive</w:t>
        </w:r>
        <w:r w:rsidR="00EA6ED1">
          <w:rPr>
            <w:noProof/>
            <w:webHidden/>
          </w:rPr>
          <w:tab/>
        </w:r>
        <w:r w:rsidR="00EA6ED1">
          <w:rPr>
            <w:noProof/>
            <w:webHidden/>
          </w:rPr>
          <w:fldChar w:fldCharType="begin"/>
        </w:r>
        <w:r w:rsidR="00EA6ED1">
          <w:rPr>
            <w:noProof/>
            <w:webHidden/>
          </w:rPr>
          <w:instrText xml:space="preserve"> PAGEREF _Toc495930125 \h </w:instrText>
        </w:r>
        <w:r w:rsidR="00EA6ED1">
          <w:rPr>
            <w:noProof/>
            <w:webHidden/>
          </w:rPr>
        </w:r>
        <w:r w:rsidR="00EA6ED1">
          <w:rPr>
            <w:noProof/>
            <w:webHidden/>
          </w:rPr>
          <w:fldChar w:fldCharType="separate"/>
        </w:r>
        <w:r w:rsidR="00EA6ED1">
          <w:rPr>
            <w:noProof/>
            <w:webHidden/>
          </w:rPr>
          <w:t>142</w:t>
        </w:r>
        <w:r w:rsidR="00EA6ED1">
          <w:rPr>
            <w:noProof/>
            <w:webHidden/>
          </w:rPr>
          <w:fldChar w:fldCharType="end"/>
        </w:r>
      </w:hyperlink>
    </w:p>
    <w:p w14:paraId="27E49708"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26" w:history="1">
        <w:r w:rsidR="00EA6ED1" w:rsidRPr="00BF31B8">
          <w:rPr>
            <w:rStyle w:val="Hyperlink"/>
            <w:noProof/>
          </w:rPr>
          <w:t>Reflective</w:t>
        </w:r>
        <w:r w:rsidR="00EA6ED1">
          <w:rPr>
            <w:noProof/>
            <w:webHidden/>
          </w:rPr>
          <w:tab/>
        </w:r>
        <w:r w:rsidR="00EA6ED1">
          <w:rPr>
            <w:noProof/>
            <w:webHidden/>
          </w:rPr>
          <w:fldChar w:fldCharType="begin"/>
        </w:r>
        <w:r w:rsidR="00EA6ED1">
          <w:rPr>
            <w:noProof/>
            <w:webHidden/>
          </w:rPr>
          <w:instrText xml:space="preserve"> PAGEREF _Toc495930126 \h </w:instrText>
        </w:r>
        <w:r w:rsidR="00EA6ED1">
          <w:rPr>
            <w:noProof/>
            <w:webHidden/>
          </w:rPr>
        </w:r>
        <w:r w:rsidR="00EA6ED1">
          <w:rPr>
            <w:noProof/>
            <w:webHidden/>
          </w:rPr>
          <w:fldChar w:fldCharType="separate"/>
        </w:r>
        <w:r w:rsidR="00EA6ED1">
          <w:rPr>
            <w:noProof/>
            <w:webHidden/>
          </w:rPr>
          <w:t>142</w:t>
        </w:r>
        <w:r w:rsidR="00EA6ED1">
          <w:rPr>
            <w:noProof/>
            <w:webHidden/>
          </w:rPr>
          <w:fldChar w:fldCharType="end"/>
        </w:r>
      </w:hyperlink>
    </w:p>
    <w:p w14:paraId="0782D012"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27" w:history="1">
        <w:r w:rsidR="00EA6ED1" w:rsidRPr="00BF31B8">
          <w:rPr>
            <w:rStyle w:val="Hyperlink"/>
            <w:noProof/>
          </w:rPr>
          <w:t>Argumentative</w:t>
        </w:r>
        <w:r w:rsidR="00EA6ED1">
          <w:rPr>
            <w:noProof/>
            <w:webHidden/>
          </w:rPr>
          <w:tab/>
        </w:r>
        <w:r w:rsidR="00EA6ED1">
          <w:rPr>
            <w:noProof/>
            <w:webHidden/>
          </w:rPr>
          <w:fldChar w:fldCharType="begin"/>
        </w:r>
        <w:r w:rsidR="00EA6ED1">
          <w:rPr>
            <w:noProof/>
            <w:webHidden/>
          </w:rPr>
          <w:instrText xml:space="preserve"> PAGEREF _Toc495930127 \h </w:instrText>
        </w:r>
        <w:r w:rsidR="00EA6ED1">
          <w:rPr>
            <w:noProof/>
            <w:webHidden/>
          </w:rPr>
        </w:r>
        <w:r w:rsidR="00EA6ED1">
          <w:rPr>
            <w:noProof/>
            <w:webHidden/>
          </w:rPr>
          <w:fldChar w:fldCharType="separate"/>
        </w:r>
        <w:r w:rsidR="00EA6ED1">
          <w:rPr>
            <w:noProof/>
            <w:webHidden/>
          </w:rPr>
          <w:t>142</w:t>
        </w:r>
        <w:r w:rsidR="00EA6ED1">
          <w:rPr>
            <w:noProof/>
            <w:webHidden/>
          </w:rPr>
          <w:fldChar w:fldCharType="end"/>
        </w:r>
      </w:hyperlink>
    </w:p>
    <w:p w14:paraId="407504ED"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28" w:history="1">
        <w:r w:rsidR="00EA6ED1" w:rsidRPr="00BF31B8">
          <w:rPr>
            <w:rStyle w:val="Hyperlink"/>
            <w:noProof/>
          </w:rPr>
          <w:t>Descriptive</w:t>
        </w:r>
        <w:r w:rsidR="00EA6ED1">
          <w:rPr>
            <w:noProof/>
            <w:webHidden/>
          </w:rPr>
          <w:tab/>
        </w:r>
        <w:r w:rsidR="00EA6ED1">
          <w:rPr>
            <w:noProof/>
            <w:webHidden/>
          </w:rPr>
          <w:fldChar w:fldCharType="begin"/>
        </w:r>
        <w:r w:rsidR="00EA6ED1">
          <w:rPr>
            <w:noProof/>
            <w:webHidden/>
          </w:rPr>
          <w:instrText xml:space="preserve"> PAGEREF _Toc495930128 \h </w:instrText>
        </w:r>
        <w:r w:rsidR="00EA6ED1">
          <w:rPr>
            <w:noProof/>
            <w:webHidden/>
          </w:rPr>
        </w:r>
        <w:r w:rsidR="00EA6ED1">
          <w:rPr>
            <w:noProof/>
            <w:webHidden/>
          </w:rPr>
          <w:fldChar w:fldCharType="separate"/>
        </w:r>
        <w:r w:rsidR="00EA6ED1">
          <w:rPr>
            <w:noProof/>
            <w:webHidden/>
          </w:rPr>
          <w:t>143</w:t>
        </w:r>
        <w:r w:rsidR="00EA6ED1">
          <w:rPr>
            <w:noProof/>
            <w:webHidden/>
          </w:rPr>
          <w:fldChar w:fldCharType="end"/>
        </w:r>
      </w:hyperlink>
    </w:p>
    <w:p w14:paraId="644ACF63"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29" w:history="1">
        <w:r w:rsidR="00EA6ED1" w:rsidRPr="00BF31B8">
          <w:rPr>
            <w:rStyle w:val="Hyperlink"/>
            <w:noProof/>
          </w:rPr>
          <w:t>Expository</w:t>
        </w:r>
        <w:r w:rsidR="00EA6ED1">
          <w:rPr>
            <w:noProof/>
            <w:webHidden/>
          </w:rPr>
          <w:tab/>
        </w:r>
        <w:r w:rsidR="00EA6ED1">
          <w:rPr>
            <w:noProof/>
            <w:webHidden/>
          </w:rPr>
          <w:fldChar w:fldCharType="begin"/>
        </w:r>
        <w:r w:rsidR="00EA6ED1">
          <w:rPr>
            <w:noProof/>
            <w:webHidden/>
          </w:rPr>
          <w:instrText xml:space="preserve"> PAGEREF _Toc495930129 \h </w:instrText>
        </w:r>
        <w:r w:rsidR="00EA6ED1">
          <w:rPr>
            <w:noProof/>
            <w:webHidden/>
          </w:rPr>
        </w:r>
        <w:r w:rsidR="00EA6ED1">
          <w:rPr>
            <w:noProof/>
            <w:webHidden/>
          </w:rPr>
          <w:fldChar w:fldCharType="separate"/>
        </w:r>
        <w:r w:rsidR="00EA6ED1">
          <w:rPr>
            <w:noProof/>
            <w:webHidden/>
          </w:rPr>
          <w:t>143</w:t>
        </w:r>
        <w:r w:rsidR="00EA6ED1">
          <w:rPr>
            <w:noProof/>
            <w:webHidden/>
          </w:rPr>
          <w:fldChar w:fldCharType="end"/>
        </w:r>
      </w:hyperlink>
    </w:p>
    <w:p w14:paraId="2502FA42"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30" w:history="1">
        <w:r w:rsidR="00EA6ED1" w:rsidRPr="00BF31B8">
          <w:rPr>
            <w:rStyle w:val="Hyperlink"/>
            <w:noProof/>
          </w:rPr>
          <w:t>Transactional</w:t>
        </w:r>
        <w:r w:rsidR="00EA6ED1">
          <w:rPr>
            <w:noProof/>
            <w:webHidden/>
          </w:rPr>
          <w:tab/>
        </w:r>
        <w:r w:rsidR="00EA6ED1">
          <w:rPr>
            <w:noProof/>
            <w:webHidden/>
          </w:rPr>
          <w:fldChar w:fldCharType="begin"/>
        </w:r>
        <w:r w:rsidR="00EA6ED1">
          <w:rPr>
            <w:noProof/>
            <w:webHidden/>
          </w:rPr>
          <w:instrText xml:space="preserve"> PAGEREF _Toc495930130 \h </w:instrText>
        </w:r>
        <w:r w:rsidR="00EA6ED1">
          <w:rPr>
            <w:noProof/>
            <w:webHidden/>
          </w:rPr>
        </w:r>
        <w:r w:rsidR="00EA6ED1">
          <w:rPr>
            <w:noProof/>
            <w:webHidden/>
          </w:rPr>
          <w:fldChar w:fldCharType="separate"/>
        </w:r>
        <w:r w:rsidR="00EA6ED1">
          <w:rPr>
            <w:noProof/>
            <w:webHidden/>
          </w:rPr>
          <w:t>144</w:t>
        </w:r>
        <w:r w:rsidR="00EA6ED1">
          <w:rPr>
            <w:noProof/>
            <w:webHidden/>
          </w:rPr>
          <w:fldChar w:fldCharType="end"/>
        </w:r>
      </w:hyperlink>
    </w:p>
    <w:p w14:paraId="7E478206"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31" w:history="1">
        <w:r w:rsidR="00EA6ED1" w:rsidRPr="00BF31B8">
          <w:rPr>
            <w:rStyle w:val="Hyperlink"/>
            <w:noProof/>
          </w:rPr>
          <w:t>Business correspondence</w:t>
        </w:r>
        <w:r w:rsidR="00EA6ED1">
          <w:rPr>
            <w:noProof/>
            <w:webHidden/>
          </w:rPr>
          <w:tab/>
        </w:r>
        <w:r w:rsidR="00EA6ED1">
          <w:rPr>
            <w:noProof/>
            <w:webHidden/>
          </w:rPr>
          <w:fldChar w:fldCharType="begin"/>
        </w:r>
        <w:r w:rsidR="00EA6ED1">
          <w:rPr>
            <w:noProof/>
            <w:webHidden/>
          </w:rPr>
          <w:instrText xml:space="preserve"> PAGEREF _Toc495930131 \h </w:instrText>
        </w:r>
        <w:r w:rsidR="00EA6ED1">
          <w:rPr>
            <w:noProof/>
            <w:webHidden/>
          </w:rPr>
        </w:r>
        <w:r w:rsidR="00EA6ED1">
          <w:rPr>
            <w:noProof/>
            <w:webHidden/>
          </w:rPr>
          <w:fldChar w:fldCharType="separate"/>
        </w:r>
        <w:r w:rsidR="00EA6ED1">
          <w:rPr>
            <w:noProof/>
            <w:webHidden/>
          </w:rPr>
          <w:t>144</w:t>
        </w:r>
        <w:r w:rsidR="00EA6ED1">
          <w:rPr>
            <w:noProof/>
            <w:webHidden/>
          </w:rPr>
          <w:fldChar w:fldCharType="end"/>
        </w:r>
      </w:hyperlink>
    </w:p>
    <w:p w14:paraId="18542E65"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32" w:history="1">
        <w:r w:rsidR="00EA6ED1" w:rsidRPr="00BF31B8">
          <w:rPr>
            <w:rStyle w:val="Hyperlink"/>
            <w:noProof/>
          </w:rPr>
          <w:t>Electronic texts</w:t>
        </w:r>
        <w:r w:rsidR="00EA6ED1">
          <w:rPr>
            <w:noProof/>
            <w:webHidden/>
          </w:rPr>
          <w:tab/>
        </w:r>
        <w:r w:rsidR="00EA6ED1">
          <w:rPr>
            <w:noProof/>
            <w:webHidden/>
          </w:rPr>
          <w:fldChar w:fldCharType="begin"/>
        </w:r>
        <w:r w:rsidR="00EA6ED1">
          <w:rPr>
            <w:noProof/>
            <w:webHidden/>
          </w:rPr>
          <w:instrText xml:space="preserve"> PAGEREF _Toc495930132 \h </w:instrText>
        </w:r>
        <w:r w:rsidR="00EA6ED1">
          <w:rPr>
            <w:noProof/>
            <w:webHidden/>
          </w:rPr>
        </w:r>
        <w:r w:rsidR="00EA6ED1">
          <w:rPr>
            <w:noProof/>
            <w:webHidden/>
          </w:rPr>
          <w:fldChar w:fldCharType="separate"/>
        </w:r>
        <w:r w:rsidR="00EA6ED1">
          <w:rPr>
            <w:noProof/>
            <w:webHidden/>
          </w:rPr>
          <w:t>144</w:t>
        </w:r>
        <w:r w:rsidR="00EA6ED1">
          <w:rPr>
            <w:noProof/>
            <w:webHidden/>
          </w:rPr>
          <w:fldChar w:fldCharType="end"/>
        </w:r>
      </w:hyperlink>
    </w:p>
    <w:p w14:paraId="7084A93D"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33" w:history="1">
        <w:r w:rsidR="00EA6ED1" w:rsidRPr="00BF31B8">
          <w:rPr>
            <w:rStyle w:val="Hyperlink"/>
            <w:noProof/>
          </w:rPr>
          <w:t>Multi-Media Presentations</w:t>
        </w:r>
        <w:r w:rsidR="00EA6ED1">
          <w:rPr>
            <w:noProof/>
            <w:webHidden/>
          </w:rPr>
          <w:tab/>
        </w:r>
        <w:r w:rsidR="00EA6ED1">
          <w:rPr>
            <w:noProof/>
            <w:webHidden/>
          </w:rPr>
          <w:fldChar w:fldCharType="begin"/>
        </w:r>
        <w:r w:rsidR="00EA6ED1">
          <w:rPr>
            <w:noProof/>
            <w:webHidden/>
          </w:rPr>
          <w:instrText xml:space="preserve"> PAGEREF _Toc495930133 \h </w:instrText>
        </w:r>
        <w:r w:rsidR="00EA6ED1">
          <w:rPr>
            <w:noProof/>
            <w:webHidden/>
          </w:rPr>
        </w:r>
        <w:r w:rsidR="00EA6ED1">
          <w:rPr>
            <w:noProof/>
            <w:webHidden/>
          </w:rPr>
          <w:fldChar w:fldCharType="separate"/>
        </w:r>
        <w:r w:rsidR="00EA6ED1">
          <w:rPr>
            <w:noProof/>
            <w:webHidden/>
          </w:rPr>
          <w:t>144</w:t>
        </w:r>
        <w:r w:rsidR="00EA6ED1">
          <w:rPr>
            <w:noProof/>
            <w:webHidden/>
          </w:rPr>
          <w:fldChar w:fldCharType="end"/>
        </w:r>
      </w:hyperlink>
    </w:p>
    <w:p w14:paraId="2C5D6D1E" w14:textId="77777777" w:rsidR="00EA6ED1" w:rsidRDefault="00BC7895">
      <w:pPr>
        <w:pStyle w:val="TOC2"/>
        <w:rPr>
          <w:rFonts w:asciiTheme="minorHAnsi" w:eastAsiaTheme="minorEastAsia" w:hAnsiTheme="minorHAnsi" w:cstheme="minorBidi"/>
          <w:noProof/>
          <w:szCs w:val="22"/>
          <w:lang w:val="en-ZA" w:eastAsia="en-ZA"/>
        </w:rPr>
      </w:pPr>
      <w:hyperlink w:anchor="_Toc495930134" w:history="1">
        <w:r w:rsidR="00EA6ED1" w:rsidRPr="00BF31B8">
          <w:rPr>
            <w:rStyle w:val="Hyperlink"/>
            <w:noProof/>
            <w:lang w:val="en-ZA"/>
          </w:rPr>
          <w:t>Techniques of communication</w:t>
        </w:r>
        <w:r w:rsidR="00EA6ED1">
          <w:rPr>
            <w:noProof/>
            <w:webHidden/>
          </w:rPr>
          <w:tab/>
        </w:r>
        <w:r w:rsidR="00EA6ED1">
          <w:rPr>
            <w:noProof/>
            <w:webHidden/>
          </w:rPr>
          <w:fldChar w:fldCharType="begin"/>
        </w:r>
        <w:r w:rsidR="00EA6ED1">
          <w:rPr>
            <w:noProof/>
            <w:webHidden/>
          </w:rPr>
          <w:instrText xml:space="preserve"> PAGEREF _Toc495930134 \h </w:instrText>
        </w:r>
        <w:r w:rsidR="00EA6ED1">
          <w:rPr>
            <w:noProof/>
            <w:webHidden/>
          </w:rPr>
        </w:r>
        <w:r w:rsidR="00EA6ED1">
          <w:rPr>
            <w:noProof/>
            <w:webHidden/>
          </w:rPr>
          <w:fldChar w:fldCharType="separate"/>
        </w:r>
        <w:r w:rsidR="00EA6ED1">
          <w:rPr>
            <w:noProof/>
            <w:webHidden/>
          </w:rPr>
          <w:t>144</w:t>
        </w:r>
        <w:r w:rsidR="00EA6ED1">
          <w:rPr>
            <w:noProof/>
            <w:webHidden/>
          </w:rPr>
          <w:fldChar w:fldCharType="end"/>
        </w:r>
      </w:hyperlink>
    </w:p>
    <w:p w14:paraId="172FD75E"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35" w:history="1">
        <w:r w:rsidR="00EA6ED1" w:rsidRPr="00BF31B8">
          <w:rPr>
            <w:rStyle w:val="Hyperlink"/>
            <w:noProof/>
            <w:lang w:val="en-ZA"/>
          </w:rPr>
          <w:t>Repetition</w:t>
        </w:r>
        <w:r w:rsidR="00EA6ED1">
          <w:rPr>
            <w:noProof/>
            <w:webHidden/>
          </w:rPr>
          <w:tab/>
        </w:r>
        <w:r w:rsidR="00EA6ED1">
          <w:rPr>
            <w:noProof/>
            <w:webHidden/>
          </w:rPr>
          <w:fldChar w:fldCharType="begin"/>
        </w:r>
        <w:r w:rsidR="00EA6ED1">
          <w:rPr>
            <w:noProof/>
            <w:webHidden/>
          </w:rPr>
          <w:instrText xml:space="preserve"> PAGEREF _Toc495930135 \h </w:instrText>
        </w:r>
        <w:r w:rsidR="00EA6ED1">
          <w:rPr>
            <w:noProof/>
            <w:webHidden/>
          </w:rPr>
        </w:r>
        <w:r w:rsidR="00EA6ED1">
          <w:rPr>
            <w:noProof/>
            <w:webHidden/>
          </w:rPr>
          <w:fldChar w:fldCharType="separate"/>
        </w:r>
        <w:r w:rsidR="00EA6ED1">
          <w:rPr>
            <w:noProof/>
            <w:webHidden/>
          </w:rPr>
          <w:t>144</w:t>
        </w:r>
        <w:r w:rsidR="00EA6ED1">
          <w:rPr>
            <w:noProof/>
            <w:webHidden/>
          </w:rPr>
          <w:fldChar w:fldCharType="end"/>
        </w:r>
      </w:hyperlink>
    </w:p>
    <w:p w14:paraId="2165DEDB"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36" w:history="1">
        <w:r w:rsidR="00EA6ED1" w:rsidRPr="00BF31B8">
          <w:rPr>
            <w:rStyle w:val="Hyperlink"/>
            <w:noProof/>
            <w:lang w:val="en-ZA"/>
          </w:rPr>
          <w:t>Rhetorical questions</w:t>
        </w:r>
        <w:r w:rsidR="00EA6ED1">
          <w:rPr>
            <w:noProof/>
            <w:webHidden/>
          </w:rPr>
          <w:tab/>
        </w:r>
        <w:r w:rsidR="00EA6ED1">
          <w:rPr>
            <w:noProof/>
            <w:webHidden/>
          </w:rPr>
          <w:fldChar w:fldCharType="begin"/>
        </w:r>
        <w:r w:rsidR="00EA6ED1">
          <w:rPr>
            <w:noProof/>
            <w:webHidden/>
          </w:rPr>
          <w:instrText xml:space="preserve"> PAGEREF _Toc495930136 \h </w:instrText>
        </w:r>
        <w:r w:rsidR="00EA6ED1">
          <w:rPr>
            <w:noProof/>
            <w:webHidden/>
          </w:rPr>
        </w:r>
        <w:r w:rsidR="00EA6ED1">
          <w:rPr>
            <w:noProof/>
            <w:webHidden/>
          </w:rPr>
          <w:fldChar w:fldCharType="separate"/>
        </w:r>
        <w:r w:rsidR="00EA6ED1">
          <w:rPr>
            <w:noProof/>
            <w:webHidden/>
          </w:rPr>
          <w:t>144</w:t>
        </w:r>
        <w:r w:rsidR="00EA6ED1">
          <w:rPr>
            <w:noProof/>
            <w:webHidden/>
          </w:rPr>
          <w:fldChar w:fldCharType="end"/>
        </w:r>
      </w:hyperlink>
    </w:p>
    <w:p w14:paraId="5C2349C1"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37" w:history="1">
        <w:r w:rsidR="00EA6ED1" w:rsidRPr="00BF31B8">
          <w:rPr>
            <w:rStyle w:val="Hyperlink"/>
            <w:noProof/>
            <w:lang w:val="en-ZA"/>
          </w:rPr>
          <w:t>Use of first person for inclusion</w:t>
        </w:r>
        <w:r w:rsidR="00EA6ED1">
          <w:rPr>
            <w:noProof/>
            <w:webHidden/>
          </w:rPr>
          <w:tab/>
        </w:r>
        <w:r w:rsidR="00EA6ED1">
          <w:rPr>
            <w:noProof/>
            <w:webHidden/>
          </w:rPr>
          <w:fldChar w:fldCharType="begin"/>
        </w:r>
        <w:r w:rsidR="00EA6ED1">
          <w:rPr>
            <w:noProof/>
            <w:webHidden/>
          </w:rPr>
          <w:instrText xml:space="preserve"> PAGEREF _Toc495930137 \h </w:instrText>
        </w:r>
        <w:r w:rsidR="00EA6ED1">
          <w:rPr>
            <w:noProof/>
            <w:webHidden/>
          </w:rPr>
        </w:r>
        <w:r w:rsidR="00EA6ED1">
          <w:rPr>
            <w:noProof/>
            <w:webHidden/>
          </w:rPr>
          <w:fldChar w:fldCharType="separate"/>
        </w:r>
        <w:r w:rsidR="00EA6ED1">
          <w:rPr>
            <w:noProof/>
            <w:webHidden/>
          </w:rPr>
          <w:t>144</w:t>
        </w:r>
        <w:r w:rsidR="00EA6ED1">
          <w:rPr>
            <w:noProof/>
            <w:webHidden/>
          </w:rPr>
          <w:fldChar w:fldCharType="end"/>
        </w:r>
      </w:hyperlink>
    </w:p>
    <w:p w14:paraId="50D154EB" w14:textId="77777777" w:rsidR="00EA6ED1" w:rsidRDefault="00BC7895">
      <w:pPr>
        <w:pStyle w:val="TOC2"/>
        <w:rPr>
          <w:rFonts w:asciiTheme="minorHAnsi" w:eastAsiaTheme="minorEastAsia" w:hAnsiTheme="minorHAnsi" w:cstheme="minorBidi"/>
          <w:noProof/>
          <w:szCs w:val="22"/>
          <w:lang w:val="en-ZA" w:eastAsia="en-ZA"/>
        </w:rPr>
      </w:pPr>
      <w:hyperlink w:anchor="_Toc495930138" w:history="1">
        <w:r w:rsidR="00EA6ED1" w:rsidRPr="00BF31B8">
          <w:rPr>
            <w:rStyle w:val="Hyperlink"/>
            <w:noProof/>
            <w:lang w:val="en-ZA"/>
          </w:rPr>
          <w:t>Omissions Or Inclusion</w:t>
        </w:r>
        <w:r w:rsidR="00EA6ED1">
          <w:rPr>
            <w:noProof/>
            <w:webHidden/>
          </w:rPr>
          <w:tab/>
        </w:r>
        <w:r w:rsidR="00EA6ED1">
          <w:rPr>
            <w:noProof/>
            <w:webHidden/>
          </w:rPr>
          <w:fldChar w:fldCharType="begin"/>
        </w:r>
        <w:r w:rsidR="00EA6ED1">
          <w:rPr>
            <w:noProof/>
            <w:webHidden/>
          </w:rPr>
          <w:instrText xml:space="preserve"> PAGEREF _Toc495930138 \h </w:instrText>
        </w:r>
        <w:r w:rsidR="00EA6ED1">
          <w:rPr>
            <w:noProof/>
            <w:webHidden/>
          </w:rPr>
        </w:r>
        <w:r w:rsidR="00EA6ED1">
          <w:rPr>
            <w:noProof/>
            <w:webHidden/>
          </w:rPr>
          <w:fldChar w:fldCharType="separate"/>
        </w:r>
        <w:r w:rsidR="00EA6ED1">
          <w:rPr>
            <w:noProof/>
            <w:webHidden/>
          </w:rPr>
          <w:t>145</w:t>
        </w:r>
        <w:r w:rsidR="00EA6ED1">
          <w:rPr>
            <w:noProof/>
            <w:webHidden/>
          </w:rPr>
          <w:fldChar w:fldCharType="end"/>
        </w:r>
      </w:hyperlink>
    </w:p>
    <w:p w14:paraId="09B3931E"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39" w:history="1">
        <w:r w:rsidR="00EA6ED1" w:rsidRPr="00BF31B8">
          <w:rPr>
            <w:rStyle w:val="Hyperlink"/>
            <w:noProof/>
          </w:rPr>
          <w:t>Activity 6 (8962 SO5, AC1-3)</w:t>
        </w:r>
        <w:r w:rsidR="00EA6ED1">
          <w:rPr>
            <w:noProof/>
            <w:webHidden/>
          </w:rPr>
          <w:tab/>
        </w:r>
        <w:r w:rsidR="00EA6ED1">
          <w:rPr>
            <w:noProof/>
            <w:webHidden/>
          </w:rPr>
          <w:fldChar w:fldCharType="begin"/>
        </w:r>
        <w:r w:rsidR="00EA6ED1">
          <w:rPr>
            <w:noProof/>
            <w:webHidden/>
          </w:rPr>
          <w:instrText xml:space="preserve"> PAGEREF _Toc495930139 \h </w:instrText>
        </w:r>
        <w:r w:rsidR="00EA6ED1">
          <w:rPr>
            <w:noProof/>
            <w:webHidden/>
          </w:rPr>
        </w:r>
        <w:r w:rsidR="00EA6ED1">
          <w:rPr>
            <w:noProof/>
            <w:webHidden/>
          </w:rPr>
          <w:fldChar w:fldCharType="separate"/>
        </w:r>
        <w:r w:rsidR="00EA6ED1">
          <w:rPr>
            <w:noProof/>
            <w:webHidden/>
          </w:rPr>
          <w:t>145</w:t>
        </w:r>
        <w:r w:rsidR="00EA6ED1">
          <w:rPr>
            <w:noProof/>
            <w:webHidden/>
          </w:rPr>
          <w:fldChar w:fldCharType="end"/>
        </w:r>
      </w:hyperlink>
    </w:p>
    <w:p w14:paraId="491F8DE9" w14:textId="77777777" w:rsidR="00EA6ED1" w:rsidRDefault="00BC7895">
      <w:pPr>
        <w:pStyle w:val="TOC1"/>
        <w:tabs>
          <w:tab w:val="right" w:leader="dot" w:pos="9629"/>
        </w:tabs>
        <w:rPr>
          <w:rFonts w:asciiTheme="minorHAnsi" w:eastAsiaTheme="minorEastAsia" w:hAnsiTheme="minorHAnsi" w:cstheme="minorBidi"/>
          <w:b w:val="0"/>
          <w:noProof/>
          <w:szCs w:val="22"/>
          <w:lang w:val="en-ZA" w:eastAsia="en-ZA"/>
        </w:rPr>
      </w:pPr>
      <w:hyperlink w:anchor="_Toc495930140" w:history="1">
        <w:r w:rsidR="00EA6ED1" w:rsidRPr="00BF31B8">
          <w:rPr>
            <w:rStyle w:val="Hyperlink"/>
            <w:noProof/>
          </w:rPr>
          <w:t>SECTION 6: LEARNING RESOURCES</w:t>
        </w:r>
        <w:r w:rsidR="00EA6ED1">
          <w:rPr>
            <w:noProof/>
            <w:webHidden/>
          </w:rPr>
          <w:tab/>
        </w:r>
        <w:r w:rsidR="00EA6ED1">
          <w:rPr>
            <w:noProof/>
            <w:webHidden/>
          </w:rPr>
          <w:fldChar w:fldCharType="begin"/>
        </w:r>
        <w:r w:rsidR="00EA6ED1">
          <w:rPr>
            <w:noProof/>
            <w:webHidden/>
          </w:rPr>
          <w:instrText xml:space="preserve"> PAGEREF _Toc495930140 \h </w:instrText>
        </w:r>
        <w:r w:rsidR="00EA6ED1">
          <w:rPr>
            <w:noProof/>
            <w:webHidden/>
          </w:rPr>
        </w:r>
        <w:r w:rsidR="00EA6ED1">
          <w:rPr>
            <w:noProof/>
            <w:webHidden/>
          </w:rPr>
          <w:fldChar w:fldCharType="separate"/>
        </w:r>
        <w:r w:rsidR="00EA6ED1">
          <w:rPr>
            <w:noProof/>
            <w:webHidden/>
          </w:rPr>
          <w:t>146</w:t>
        </w:r>
        <w:r w:rsidR="00EA6ED1">
          <w:rPr>
            <w:noProof/>
            <w:webHidden/>
          </w:rPr>
          <w:fldChar w:fldCharType="end"/>
        </w:r>
      </w:hyperlink>
    </w:p>
    <w:p w14:paraId="5A93FD55" w14:textId="77777777" w:rsidR="00EA6ED1" w:rsidRDefault="00BC7895">
      <w:pPr>
        <w:pStyle w:val="TOC2"/>
        <w:rPr>
          <w:rFonts w:asciiTheme="minorHAnsi" w:eastAsiaTheme="minorEastAsia" w:hAnsiTheme="minorHAnsi" w:cstheme="minorBidi"/>
          <w:noProof/>
          <w:szCs w:val="22"/>
          <w:lang w:val="en-ZA" w:eastAsia="en-ZA"/>
        </w:rPr>
      </w:pPr>
      <w:hyperlink w:anchor="_Toc495930141" w:history="1">
        <w:r w:rsidR="00EA6ED1" w:rsidRPr="00BF31B8">
          <w:rPr>
            <w:rStyle w:val="Hyperlink"/>
            <w:noProof/>
            <w:lang w:val="en-ZA"/>
          </w:rPr>
          <w:t>Learning Resources</w:t>
        </w:r>
        <w:r w:rsidR="00EA6ED1">
          <w:rPr>
            <w:noProof/>
            <w:webHidden/>
          </w:rPr>
          <w:tab/>
        </w:r>
        <w:r w:rsidR="00EA6ED1">
          <w:rPr>
            <w:noProof/>
            <w:webHidden/>
          </w:rPr>
          <w:fldChar w:fldCharType="begin"/>
        </w:r>
        <w:r w:rsidR="00EA6ED1">
          <w:rPr>
            <w:noProof/>
            <w:webHidden/>
          </w:rPr>
          <w:instrText xml:space="preserve"> PAGEREF _Toc495930141 \h </w:instrText>
        </w:r>
        <w:r w:rsidR="00EA6ED1">
          <w:rPr>
            <w:noProof/>
            <w:webHidden/>
          </w:rPr>
        </w:r>
        <w:r w:rsidR="00EA6ED1">
          <w:rPr>
            <w:noProof/>
            <w:webHidden/>
          </w:rPr>
          <w:fldChar w:fldCharType="separate"/>
        </w:r>
        <w:r w:rsidR="00EA6ED1">
          <w:rPr>
            <w:noProof/>
            <w:webHidden/>
          </w:rPr>
          <w:t>146</w:t>
        </w:r>
        <w:r w:rsidR="00EA6ED1">
          <w:rPr>
            <w:noProof/>
            <w:webHidden/>
          </w:rPr>
          <w:fldChar w:fldCharType="end"/>
        </w:r>
      </w:hyperlink>
    </w:p>
    <w:p w14:paraId="7A6A8FF9"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42" w:history="1">
        <w:r w:rsidR="00EA6ED1" w:rsidRPr="00BF31B8">
          <w:rPr>
            <w:rStyle w:val="Hyperlink"/>
            <w:noProof/>
          </w:rPr>
          <w:t>Text Books</w:t>
        </w:r>
        <w:r w:rsidR="00EA6ED1">
          <w:rPr>
            <w:noProof/>
            <w:webHidden/>
          </w:rPr>
          <w:tab/>
        </w:r>
        <w:r w:rsidR="00EA6ED1">
          <w:rPr>
            <w:noProof/>
            <w:webHidden/>
          </w:rPr>
          <w:fldChar w:fldCharType="begin"/>
        </w:r>
        <w:r w:rsidR="00EA6ED1">
          <w:rPr>
            <w:noProof/>
            <w:webHidden/>
          </w:rPr>
          <w:instrText xml:space="preserve"> PAGEREF _Toc495930142 \h </w:instrText>
        </w:r>
        <w:r w:rsidR="00EA6ED1">
          <w:rPr>
            <w:noProof/>
            <w:webHidden/>
          </w:rPr>
        </w:r>
        <w:r w:rsidR="00EA6ED1">
          <w:rPr>
            <w:noProof/>
            <w:webHidden/>
          </w:rPr>
          <w:fldChar w:fldCharType="separate"/>
        </w:r>
        <w:r w:rsidR="00EA6ED1">
          <w:rPr>
            <w:noProof/>
            <w:webHidden/>
          </w:rPr>
          <w:t>146</w:t>
        </w:r>
        <w:r w:rsidR="00EA6ED1">
          <w:rPr>
            <w:noProof/>
            <w:webHidden/>
          </w:rPr>
          <w:fldChar w:fldCharType="end"/>
        </w:r>
      </w:hyperlink>
    </w:p>
    <w:p w14:paraId="65224B73"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43" w:history="1">
        <w:r w:rsidR="00EA6ED1" w:rsidRPr="00BF31B8">
          <w:rPr>
            <w:rStyle w:val="Hyperlink"/>
            <w:noProof/>
          </w:rPr>
          <w:t>Using Textbooks To Collect Information</w:t>
        </w:r>
        <w:r w:rsidR="00EA6ED1">
          <w:rPr>
            <w:noProof/>
            <w:webHidden/>
          </w:rPr>
          <w:tab/>
        </w:r>
        <w:r w:rsidR="00EA6ED1">
          <w:rPr>
            <w:noProof/>
            <w:webHidden/>
          </w:rPr>
          <w:fldChar w:fldCharType="begin"/>
        </w:r>
        <w:r w:rsidR="00EA6ED1">
          <w:rPr>
            <w:noProof/>
            <w:webHidden/>
          </w:rPr>
          <w:instrText xml:space="preserve"> PAGEREF _Toc495930143 \h </w:instrText>
        </w:r>
        <w:r w:rsidR="00EA6ED1">
          <w:rPr>
            <w:noProof/>
            <w:webHidden/>
          </w:rPr>
        </w:r>
        <w:r w:rsidR="00EA6ED1">
          <w:rPr>
            <w:noProof/>
            <w:webHidden/>
          </w:rPr>
          <w:fldChar w:fldCharType="separate"/>
        </w:r>
        <w:r w:rsidR="00EA6ED1">
          <w:rPr>
            <w:noProof/>
            <w:webHidden/>
          </w:rPr>
          <w:t>146</w:t>
        </w:r>
        <w:r w:rsidR="00EA6ED1">
          <w:rPr>
            <w:noProof/>
            <w:webHidden/>
          </w:rPr>
          <w:fldChar w:fldCharType="end"/>
        </w:r>
      </w:hyperlink>
    </w:p>
    <w:p w14:paraId="6FB56EB0"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44" w:history="1">
        <w:r w:rsidR="00EA6ED1" w:rsidRPr="00BF31B8">
          <w:rPr>
            <w:rStyle w:val="Hyperlink"/>
            <w:noProof/>
          </w:rPr>
          <w:t>Internet</w:t>
        </w:r>
        <w:r w:rsidR="00EA6ED1">
          <w:rPr>
            <w:noProof/>
            <w:webHidden/>
          </w:rPr>
          <w:tab/>
        </w:r>
        <w:r w:rsidR="00EA6ED1">
          <w:rPr>
            <w:noProof/>
            <w:webHidden/>
          </w:rPr>
          <w:fldChar w:fldCharType="begin"/>
        </w:r>
        <w:r w:rsidR="00EA6ED1">
          <w:rPr>
            <w:noProof/>
            <w:webHidden/>
          </w:rPr>
          <w:instrText xml:space="preserve"> PAGEREF _Toc495930144 \h </w:instrText>
        </w:r>
        <w:r w:rsidR="00EA6ED1">
          <w:rPr>
            <w:noProof/>
            <w:webHidden/>
          </w:rPr>
        </w:r>
        <w:r w:rsidR="00EA6ED1">
          <w:rPr>
            <w:noProof/>
            <w:webHidden/>
          </w:rPr>
          <w:fldChar w:fldCharType="separate"/>
        </w:r>
        <w:r w:rsidR="00EA6ED1">
          <w:rPr>
            <w:noProof/>
            <w:webHidden/>
          </w:rPr>
          <w:t>150</w:t>
        </w:r>
        <w:r w:rsidR="00EA6ED1">
          <w:rPr>
            <w:noProof/>
            <w:webHidden/>
          </w:rPr>
          <w:fldChar w:fldCharType="end"/>
        </w:r>
      </w:hyperlink>
    </w:p>
    <w:p w14:paraId="1E645611"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45" w:history="1">
        <w:r w:rsidR="00EA6ED1" w:rsidRPr="00BF31B8">
          <w:rPr>
            <w:rStyle w:val="Hyperlink"/>
            <w:noProof/>
          </w:rPr>
          <w:t>Magazines and Newspapers</w:t>
        </w:r>
        <w:r w:rsidR="00EA6ED1">
          <w:rPr>
            <w:noProof/>
            <w:webHidden/>
          </w:rPr>
          <w:tab/>
        </w:r>
        <w:r w:rsidR="00EA6ED1">
          <w:rPr>
            <w:noProof/>
            <w:webHidden/>
          </w:rPr>
          <w:fldChar w:fldCharType="begin"/>
        </w:r>
        <w:r w:rsidR="00EA6ED1">
          <w:rPr>
            <w:noProof/>
            <w:webHidden/>
          </w:rPr>
          <w:instrText xml:space="preserve"> PAGEREF _Toc495930145 \h </w:instrText>
        </w:r>
        <w:r w:rsidR="00EA6ED1">
          <w:rPr>
            <w:noProof/>
            <w:webHidden/>
          </w:rPr>
        </w:r>
        <w:r w:rsidR="00EA6ED1">
          <w:rPr>
            <w:noProof/>
            <w:webHidden/>
          </w:rPr>
          <w:fldChar w:fldCharType="separate"/>
        </w:r>
        <w:r w:rsidR="00EA6ED1">
          <w:rPr>
            <w:noProof/>
            <w:webHidden/>
          </w:rPr>
          <w:t>150</w:t>
        </w:r>
        <w:r w:rsidR="00EA6ED1">
          <w:rPr>
            <w:noProof/>
            <w:webHidden/>
          </w:rPr>
          <w:fldChar w:fldCharType="end"/>
        </w:r>
      </w:hyperlink>
    </w:p>
    <w:p w14:paraId="0A469508"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46" w:history="1">
        <w:r w:rsidR="00EA6ED1" w:rsidRPr="00BF31B8">
          <w:rPr>
            <w:rStyle w:val="Hyperlink"/>
            <w:noProof/>
            <w:lang w:val="en-ZA"/>
          </w:rPr>
          <w:t>Resource centres</w:t>
        </w:r>
        <w:r w:rsidR="00EA6ED1">
          <w:rPr>
            <w:noProof/>
            <w:webHidden/>
          </w:rPr>
          <w:tab/>
        </w:r>
        <w:r w:rsidR="00EA6ED1">
          <w:rPr>
            <w:noProof/>
            <w:webHidden/>
          </w:rPr>
          <w:fldChar w:fldCharType="begin"/>
        </w:r>
        <w:r w:rsidR="00EA6ED1">
          <w:rPr>
            <w:noProof/>
            <w:webHidden/>
          </w:rPr>
          <w:instrText xml:space="preserve"> PAGEREF _Toc495930146 \h </w:instrText>
        </w:r>
        <w:r w:rsidR="00EA6ED1">
          <w:rPr>
            <w:noProof/>
            <w:webHidden/>
          </w:rPr>
        </w:r>
        <w:r w:rsidR="00EA6ED1">
          <w:rPr>
            <w:noProof/>
            <w:webHidden/>
          </w:rPr>
          <w:fldChar w:fldCharType="separate"/>
        </w:r>
        <w:r w:rsidR="00EA6ED1">
          <w:rPr>
            <w:noProof/>
            <w:webHidden/>
          </w:rPr>
          <w:t>150</w:t>
        </w:r>
        <w:r w:rsidR="00EA6ED1">
          <w:rPr>
            <w:noProof/>
            <w:webHidden/>
          </w:rPr>
          <w:fldChar w:fldCharType="end"/>
        </w:r>
      </w:hyperlink>
    </w:p>
    <w:p w14:paraId="50D018FD"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47" w:history="1">
        <w:r w:rsidR="00EA6ED1" w:rsidRPr="00BF31B8">
          <w:rPr>
            <w:rStyle w:val="Hyperlink"/>
            <w:noProof/>
          </w:rPr>
          <w:t>Other People</w:t>
        </w:r>
        <w:r w:rsidR="00EA6ED1">
          <w:rPr>
            <w:noProof/>
            <w:webHidden/>
          </w:rPr>
          <w:tab/>
        </w:r>
        <w:r w:rsidR="00EA6ED1">
          <w:rPr>
            <w:noProof/>
            <w:webHidden/>
          </w:rPr>
          <w:fldChar w:fldCharType="begin"/>
        </w:r>
        <w:r w:rsidR="00EA6ED1">
          <w:rPr>
            <w:noProof/>
            <w:webHidden/>
          </w:rPr>
          <w:instrText xml:space="preserve"> PAGEREF _Toc495930147 \h </w:instrText>
        </w:r>
        <w:r w:rsidR="00EA6ED1">
          <w:rPr>
            <w:noProof/>
            <w:webHidden/>
          </w:rPr>
        </w:r>
        <w:r w:rsidR="00EA6ED1">
          <w:rPr>
            <w:noProof/>
            <w:webHidden/>
          </w:rPr>
          <w:fldChar w:fldCharType="separate"/>
        </w:r>
        <w:r w:rsidR="00EA6ED1">
          <w:rPr>
            <w:noProof/>
            <w:webHidden/>
          </w:rPr>
          <w:t>151</w:t>
        </w:r>
        <w:r w:rsidR="00EA6ED1">
          <w:rPr>
            <w:noProof/>
            <w:webHidden/>
          </w:rPr>
          <w:fldChar w:fldCharType="end"/>
        </w:r>
      </w:hyperlink>
    </w:p>
    <w:p w14:paraId="5A5B8DE1"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48" w:history="1">
        <w:r w:rsidR="00EA6ED1" w:rsidRPr="00BF31B8">
          <w:rPr>
            <w:rStyle w:val="Hyperlink"/>
            <w:noProof/>
            <w:lang w:val="en-ZA"/>
          </w:rPr>
          <w:t>Videos</w:t>
        </w:r>
        <w:r w:rsidR="00EA6ED1">
          <w:rPr>
            <w:noProof/>
            <w:webHidden/>
          </w:rPr>
          <w:tab/>
        </w:r>
        <w:r w:rsidR="00EA6ED1">
          <w:rPr>
            <w:noProof/>
            <w:webHidden/>
          </w:rPr>
          <w:fldChar w:fldCharType="begin"/>
        </w:r>
        <w:r w:rsidR="00EA6ED1">
          <w:rPr>
            <w:noProof/>
            <w:webHidden/>
          </w:rPr>
          <w:instrText xml:space="preserve"> PAGEREF _Toc495930148 \h </w:instrText>
        </w:r>
        <w:r w:rsidR="00EA6ED1">
          <w:rPr>
            <w:noProof/>
            <w:webHidden/>
          </w:rPr>
        </w:r>
        <w:r w:rsidR="00EA6ED1">
          <w:rPr>
            <w:noProof/>
            <w:webHidden/>
          </w:rPr>
          <w:fldChar w:fldCharType="separate"/>
        </w:r>
        <w:r w:rsidR="00EA6ED1">
          <w:rPr>
            <w:noProof/>
            <w:webHidden/>
          </w:rPr>
          <w:t>151</w:t>
        </w:r>
        <w:r w:rsidR="00EA6ED1">
          <w:rPr>
            <w:noProof/>
            <w:webHidden/>
          </w:rPr>
          <w:fldChar w:fldCharType="end"/>
        </w:r>
      </w:hyperlink>
    </w:p>
    <w:p w14:paraId="055EE721"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49" w:history="1">
        <w:r w:rsidR="00EA6ED1" w:rsidRPr="00BF31B8">
          <w:rPr>
            <w:rStyle w:val="Hyperlink"/>
            <w:noProof/>
            <w:lang w:val="en-ZA"/>
          </w:rPr>
          <w:t>Dictionaries</w:t>
        </w:r>
        <w:r w:rsidR="00EA6ED1">
          <w:rPr>
            <w:noProof/>
            <w:webHidden/>
          </w:rPr>
          <w:tab/>
        </w:r>
        <w:r w:rsidR="00EA6ED1">
          <w:rPr>
            <w:noProof/>
            <w:webHidden/>
          </w:rPr>
          <w:fldChar w:fldCharType="begin"/>
        </w:r>
        <w:r w:rsidR="00EA6ED1">
          <w:rPr>
            <w:noProof/>
            <w:webHidden/>
          </w:rPr>
          <w:instrText xml:space="preserve"> PAGEREF _Toc495930149 \h </w:instrText>
        </w:r>
        <w:r w:rsidR="00EA6ED1">
          <w:rPr>
            <w:noProof/>
            <w:webHidden/>
          </w:rPr>
        </w:r>
        <w:r w:rsidR="00EA6ED1">
          <w:rPr>
            <w:noProof/>
            <w:webHidden/>
          </w:rPr>
          <w:fldChar w:fldCharType="separate"/>
        </w:r>
        <w:r w:rsidR="00EA6ED1">
          <w:rPr>
            <w:noProof/>
            <w:webHidden/>
          </w:rPr>
          <w:t>151</w:t>
        </w:r>
        <w:r w:rsidR="00EA6ED1">
          <w:rPr>
            <w:noProof/>
            <w:webHidden/>
          </w:rPr>
          <w:fldChar w:fldCharType="end"/>
        </w:r>
      </w:hyperlink>
    </w:p>
    <w:p w14:paraId="24D5902B" w14:textId="77777777" w:rsidR="00EA6ED1" w:rsidRDefault="00BC7895">
      <w:pPr>
        <w:pStyle w:val="TOC2"/>
        <w:rPr>
          <w:rFonts w:asciiTheme="minorHAnsi" w:eastAsiaTheme="minorEastAsia" w:hAnsiTheme="minorHAnsi" w:cstheme="minorBidi"/>
          <w:noProof/>
          <w:szCs w:val="22"/>
          <w:lang w:val="en-ZA" w:eastAsia="en-ZA"/>
        </w:rPr>
      </w:pPr>
      <w:hyperlink w:anchor="_Toc495930150" w:history="1">
        <w:r w:rsidR="00EA6ED1" w:rsidRPr="00BF31B8">
          <w:rPr>
            <w:rStyle w:val="Hyperlink"/>
            <w:noProof/>
            <w:lang w:val="en-ZA"/>
          </w:rPr>
          <w:t>Use learning resources effectively</w:t>
        </w:r>
        <w:r w:rsidR="00EA6ED1">
          <w:rPr>
            <w:noProof/>
            <w:webHidden/>
          </w:rPr>
          <w:tab/>
        </w:r>
        <w:r w:rsidR="00EA6ED1">
          <w:rPr>
            <w:noProof/>
            <w:webHidden/>
          </w:rPr>
          <w:fldChar w:fldCharType="begin"/>
        </w:r>
        <w:r w:rsidR="00EA6ED1">
          <w:rPr>
            <w:noProof/>
            <w:webHidden/>
          </w:rPr>
          <w:instrText xml:space="preserve"> PAGEREF _Toc495930150 \h </w:instrText>
        </w:r>
        <w:r w:rsidR="00EA6ED1">
          <w:rPr>
            <w:noProof/>
            <w:webHidden/>
          </w:rPr>
        </w:r>
        <w:r w:rsidR="00EA6ED1">
          <w:rPr>
            <w:noProof/>
            <w:webHidden/>
          </w:rPr>
          <w:fldChar w:fldCharType="separate"/>
        </w:r>
        <w:r w:rsidR="00EA6ED1">
          <w:rPr>
            <w:noProof/>
            <w:webHidden/>
          </w:rPr>
          <w:t>154</w:t>
        </w:r>
        <w:r w:rsidR="00EA6ED1">
          <w:rPr>
            <w:noProof/>
            <w:webHidden/>
          </w:rPr>
          <w:fldChar w:fldCharType="end"/>
        </w:r>
      </w:hyperlink>
    </w:p>
    <w:p w14:paraId="3008776C"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51" w:history="1">
        <w:r w:rsidR="00EA6ED1" w:rsidRPr="00BF31B8">
          <w:rPr>
            <w:rStyle w:val="Hyperlink"/>
            <w:noProof/>
            <w:lang w:val="en-ZA"/>
          </w:rPr>
          <w:t>Sorting and categorizing</w:t>
        </w:r>
        <w:r w:rsidR="00EA6ED1">
          <w:rPr>
            <w:noProof/>
            <w:webHidden/>
          </w:rPr>
          <w:tab/>
        </w:r>
        <w:r w:rsidR="00EA6ED1">
          <w:rPr>
            <w:noProof/>
            <w:webHidden/>
          </w:rPr>
          <w:fldChar w:fldCharType="begin"/>
        </w:r>
        <w:r w:rsidR="00EA6ED1">
          <w:rPr>
            <w:noProof/>
            <w:webHidden/>
          </w:rPr>
          <w:instrText xml:space="preserve"> PAGEREF _Toc495930151 \h </w:instrText>
        </w:r>
        <w:r w:rsidR="00EA6ED1">
          <w:rPr>
            <w:noProof/>
            <w:webHidden/>
          </w:rPr>
        </w:r>
        <w:r w:rsidR="00EA6ED1">
          <w:rPr>
            <w:noProof/>
            <w:webHidden/>
          </w:rPr>
          <w:fldChar w:fldCharType="separate"/>
        </w:r>
        <w:r w:rsidR="00EA6ED1">
          <w:rPr>
            <w:noProof/>
            <w:webHidden/>
          </w:rPr>
          <w:t>154</w:t>
        </w:r>
        <w:r w:rsidR="00EA6ED1">
          <w:rPr>
            <w:noProof/>
            <w:webHidden/>
          </w:rPr>
          <w:fldChar w:fldCharType="end"/>
        </w:r>
      </w:hyperlink>
    </w:p>
    <w:p w14:paraId="4FDA2DBE"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52" w:history="1">
        <w:r w:rsidR="00EA6ED1" w:rsidRPr="00BF31B8">
          <w:rPr>
            <w:rStyle w:val="Hyperlink"/>
            <w:noProof/>
            <w:lang w:val="en-ZA"/>
          </w:rPr>
          <w:t>Sifting for relevance</w:t>
        </w:r>
        <w:r w:rsidR="00EA6ED1">
          <w:rPr>
            <w:noProof/>
            <w:webHidden/>
          </w:rPr>
          <w:tab/>
        </w:r>
        <w:r w:rsidR="00EA6ED1">
          <w:rPr>
            <w:noProof/>
            <w:webHidden/>
          </w:rPr>
          <w:fldChar w:fldCharType="begin"/>
        </w:r>
        <w:r w:rsidR="00EA6ED1">
          <w:rPr>
            <w:noProof/>
            <w:webHidden/>
          </w:rPr>
          <w:instrText xml:space="preserve"> PAGEREF _Toc495930152 \h </w:instrText>
        </w:r>
        <w:r w:rsidR="00EA6ED1">
          <w:rPr>
            <w:noProof/>
            <w:webHidden/>
          </w:rPr>
        </w:r>
        <w:r w:rsidR="00EA6ED1">
          <w:rPr>
            <w:noProof/>
            <w:webHidden/>
          </w:rPr>
          <w:fldChar w:fldCharType="separate"/>
        </w:r>
        <w:r w:rsidR="00EA6ED1">
          <w:rPr>
            <w:noProof/>
            <w:webHidden/>
          </w:rPr>
          <w:t>154</w:t>
        </w:r>
        <w:r w:rsidR="00EA6ED1">
          <w:rPr>
            <w:noProof/>
            <w:webHidden/>
          </w:rPr>
          <w:fldChar w:fldCharType="end"/>
        </w:r>
      </w:hyperlink>
    </w:p>
    <w:p w14:paraId="0019C51E"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53" w:history="1">
        <w:r w:rsidR="00EA6ED1" w:rsidRPr="00BF31B8">
          <w:rPr>
            <w:rStyle w:val="Hyperlink"/>
            <w:noProof/>
            <w:lang w:val="en-ZA"/>
          </w:rPr>
          <w:t>Validity and reliability</w:t>
        </w:r>
        <w:r w:rsidR="00EA6ED1">
          <w:rPr>
            <w:noProof/>
            <w:webHidden/>
          </w:rPr>
          <w:tab/>
        </w:r>
        <w:r w:rsidR="00EA6ED1">
          <w:rPr>
            <w:noProof/>
            <w:webHidden/>
          </w:rPr>
          <w:fldChar w:fldCharType="begin"/>
        </w:r>
        <w:r w:rsidR="00EA6ED1">
          <w:rPr>
            <w:noProof/>
            <w:webHidden/>
          </w:rPr>
          <w:instrText xml:space="preserve"> PAGEREF _Toc495930153 \h </w:instrText>
        </w:r>
        <w:r w:rsidR="00EA6ED1">
          <w:rPr>
            <w:noProof/>
            <w:webHidden/>
          </w:rPr>
        </w:r>
        <w:r w:rsidR="00EA6ED1">
          <w:rPr>
            <w:noProof/>
            <w:webHidden/>
          </w:rPr>
          <w:fldChar w:fldCharType="separate"/>
        </w:r>
        <w:r w:rsidR="00EA6ED1">
          <w:rPr>
            <w:noProof/>
            <w:webHidden/>
          </w:rPr>
          <w:t>154</w:t>
        </w:r>
        <w:r w:rsidR="00EA6ED1">
          <w:rPr>
            <w:noProof/>
            <w:webHidden/>
          </w:rPr>
          <w:fldChar w:fldCharType="end"/>
        </w:r>
      </w:hyperlink>
    </w:p>
    <w:p w14:paraId="77ABC35F"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54" w:history="1">
        <w:r w:rsidR="00EA6ED1" w:rsidRPr="00BF31B8">
          <w:rPr>
            <w:rStyle w:val="Hyperlink"/>
            <w:noProof/>
            <w:lang w:val="en-ZA"/>
          </w:rPr>
          <w:t>Acknowledgement Of Resource</w:t>
        </w:r>
        <w:r w:rsidR="00EA6ED1">
          <w:rPr>
            <w:noProof/>
            <w:webHidden/>
          </w:rPr>
          <w:tab/>
        </w:r>
        <w:r w:rsidR="00EA6ED1">
          <w:rPr>
            <w:noProof/>
            <w:webHidden/>
          </w:rPr>
          <w:fldChar w:fldCharType="begin"/>
        </w:r>
        <w:r w:rsidR="00EA6ED1">
          <w:rPr>
            <w:noProof/>
            <w:webHidden/>
          </w:rPr>
          <w:instrText xml:space="preserve"> PAGEREF _Toc495930154 \h </w:instrText>
        </w:r>
        <w:r w:rsidR="00EA6ED1">
          <w:rPr>
            <w:noProof/>
            <w:webHidden/>
          </w:rPr>
        </w:r>
        <w:r w:rsidR="00EA6ED1">
          <w:rPr>
            <w:noProof/>
            <w:webHidden/>
          </w:rPr>
          <w:fldChar w:fldCharType="separate"/>
        </w:r>
        <w:r w:rsidR="00EA6ED1">
          <w:rPr>
            <w:noProof/>
            <w:webHidden/>
          </w:rPr>
          <w:t>154</w:t>
        </w:r>
        <w:r w:rsidR="00EA6ED1">
          <w:rPr>
            <w:noProof/>
            <w:webHidden/>
          </w:rPr>
          <w:fldChar w:fldCharType="end"/>
        </w:r>
      </w:hyperlink>
    </w:p>
    <w:p w14:paraId="13730B8D"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55" w:history="1">
        <w:r w:rsidR="00EA6ED1" w:rsidRPr="00BF31B8">
          <w:rPr>
            <w:rStyle w:val="Hyperlink"/>
            <w:noProof/>
          </w:rPr>
          <w:t>Activity 7 (8967 SO1, AC1-2)</w:t>
        </w:r>
        <w:r w:rsidR="00EA6ED1">
          <w:rPr>
            <w:noProof/>
            <w:webHidden/>
          </w:rPr>
          <w:tab/>
        </w:r>
        <w:r w:rsidR="00EA6ED1">
          <w:rPr>
            <w:noProof/>
            <w:webHidden/>
          </w:rPr>
          <w:fldChar w:fldCharType="begin"/>
        </w:r>
        <w:r w:rsidR="00EA6ED1">
          <w:rPr>
            <w:noProof/>
            <w:webHidden/>
          </w:rPr>
          <w:instrText xml:space="preserve"> PAGEREF _Toc495930155 \h </w:instrText>
        </w:r>
        <w:r w:rsidR="00EA6ED1">
          <w:rPr>
            <w:noProof/>
            <w:webHidden/>
          </w:rPr>
        </w:r>
        <w:r w:rsidR="00EA6ED1">
          <w:rPr>
            <w:noProof/>
            <w:webHidden/>
          </w:rPr>
          <w:fldChar w:fldCharType="separate"/>
        </w:r>
        <w:r w:rsidR="00EA6ED1">
          <w:rPr>
            <w:noProof/>
            <w:webHidden/>
          </w:rPr>
          <w:t>155</w:t>
        </w:r>
        <w:r w:rsidR="00EA6ED1">
          <w:rPr>
            <w:noProof/>
            <w:webHidden/>
          </w:rPr>
          <w:fldChar w:fldCharType="end"/>
        </w:r>
      </w:hyperlink>
    </w:p>
    <w:p w14:paraId="3F8EE109" w14:textId="77777777" w:rsidR="00EA6ED1" w:rsidRDefault="00BC7895">
      <w:pPr>
        <w:pStyle w:val="TOC1"/>
        <w:tabs>
          <w:tab w:val="right" w:leader="dot" w:pos="9629"/>
        </w:tabs>
        <w:rPr>
          <w:rFonts w:asciiTheme="minorHAnsi" w:eastAsiaTheme="minorEastAsia" w:hAnsiTheme="minorHAnsi" w:cstheme="minorBidi"/>
          <w:b w:val="0"/>
          <w:noProof/>
          <w:szCs w:val="22"/>
          <w:lang w:val="en-ZA" w:eastAsia="en-ZA"/>
        </w:rPr>
      </w:pPr>
      <w:hyperlink w:anchor="_Toc495930156" w:history="1">
        <w:r w:rsidR="00EA6ED1" w:rsidRPr="00BF31B8">
          <w:rPr>
            <w:rStyle w:val="Hyperlink"/>
            <w:noProof/>
          </w:rPr>
          <w:t>SECTION 7: LEARNING STRATEGIES</w:t>
        </w:r>
        <w:r w:rsidR="00EA6ED1">
          <w:rPr>
            <w:noProof/>
            <w:webHidden/>
          </w:rPr>
          <w:tab/>
        </w:r>
        <w:r w:rsidR="00EA6ED1">
          <w:rPr>
            <w:noProof/>
            <w:webHidden/>
          </w:rPr>
          <w:fldChar w:fldCharType="begin"/>
        </w:r>
        <w:r w:rsidR="00EA6ED1">
          <w:rPr>
            <w:noProof/>
            <w:webHidden/>
          </w:rPr>
          <w:instrText xml:space="preserve"> PAGEREF _Toc495930156 \h </w:instrText>
        </w:r>
        <w:r w:rsidR="00EA6ED1">
          <w:rPr>
            <w:noProof/>
            <w:webHidden/>
          </w:rPr>
        </w:r>
        <w:r w:rsidR="00EA6ED1">
          <w:rPr>
            <w:noProof/>
            <w:webHidden/>
          </w:rPr>
          <w:fldChar w:fldCharType="separate"/>
        </w:r>
        <w:r w:rsidR="00EA6ED1">
          <w:rPr>
            <w:noProof/>
            <w:webHidden/>
          </w:rPr>
          <w:t>156</w:t>
        </w:r>
        <w:r w:rsidR="00EA6ED1">
          <w:rPr>
            <w:noProof/>
            <w:webHidden/>
          </w:rPr>
          <w:fldChar w:fldCharType="end"/>
        </w:r>
      </w:hyperlink>
    </w:p>
    <w:p w14:paraId="675BF4AD" w14:textId="77777777" w:rsidR="00EA6ED1" w:rsidRDefault="00BC7895">
      <w:pPr>
        <w:pStyle w:val="TOC2"/>
        <w:rPr>
          <w:rFonts w:asciiTheme="minorHAnsi" w:eastAsiaTheme="minorEastAsia" w:hAnsiTheme="minorHAnsi" w:cstheme="minorBidi"/>
          <w:noProof/>
          <w:szCs w:val="22"/>
          <w:lang w:val="en-ZA" w:eastAsia="en-ZA"/>
        </w:rPr>
      </w:pPr>
      <w:hyperlink w:anchor="_Toc495930157" w:history="1">
        <w:r w:rsidR="00EA6ED1" w:rsidRPr="00BF31B8">
          <w:rPr>
            <w:rStyle w:val="Hyperlink"/>
            <w:noProof/>
            <w:lang w:val="en-ZA"/>
          </w:rPr>
          <w:t>How You Remember</w:t>
        </w:r>
        <w:r w:rsidR="00EA6ED1">
          <w:rPr>
            <w:noProof/>
            <w:webHidden/>
          </w:rPr>
          <w:tab/>
        </w:r>
        <w:r w:rsidR="00EA6ED1">
          <w:rPr>
            <w:noProof/>
            <w:webHidden/>
          </w:rPr>
          <w:fldChar w:fldCharType="begin"/>
        </w:r>
        <w:r w:rsidR="00EA6ED1">
          <w:rPr>
            <w:noProof/>
            <w:webHidden/>
          </w:rPr>
          <w:instrText xml:space="preserve"> PAGEREF _Toc495930157 \h </w:instrText>
        </w:r>
        <w:r w:rsidR="00EA6ED1">
          <w:rPr>
            <w:noProof/>
            <w:webHidden/>
          </w:rPr>
        </w:r>
        <w:r w:rsidR="00EA6ED1">
          <w:rPr>
            <w:noProof/>
            <w:webHidden/>
          </w:rPr>
          <w:fldChar w:fldCharType="separate"/>
        </w:r>
        <w:r w:rsidR="00EA6ED1">
          <w:rPr>
            <w:noProof/>
            <w:webHidden/>
          </w:rPr>
          <w:t>156</w:t>
        </w:r>
        <w:r w:rsidR="00EA6ED1">
          <w:rPr>
            <w:noProof/>
            <w:webHidden/>
          </w:rPr>
          <w:fldChar w:fldCharType="end"/>
        </w:r>
      </w:hyperlink>
    </w:p>
    <w:p w14:paraId="4DC68BF4"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58" w:history="1">
        <w:r w:rsidR="00EA6ED1" w:rsidRPr="00BF31B8">
          <w:rPr>
            <w:rStyle w:val="Hyperlink"/>
            <w:noProof/>
          </w:rPr>
          <w:t>Association</w:t>
        </w:r>
        <w:r w:rsidR="00EA6ED1">
          <w:rPr>
            <w:noProof/>
            <w:webHidden/>
          </w:rPr>
          <w:tab/>
        </w:r>
        <w:r w:rsidR="00EA6ED1">
          <w:rPr>
            <w:noProof/>
            <w:webHidden/>
          </w:rPr>
          <w:fldChar w:fldCharType="begin"/>
        </w:r>
        <w:r w:rsidR="00EA6ED1">
          <w:rPr>
            <w:noProof/>
            <w:webHidden/>
          </w:rPr>
          <w:instrText xml:space="preserve"> PAGEREF _Toc495930158 \h </w:instrText>
        </w:r>
        <w:r w:rsidR="00EA6ED1">
          <w:rPr>
            <w:noProof/>
            <w:webHidden/>
          </w:rPr>
        </w:r>
        <w:r w:rsidR="00EA6ED1">
          <w:rPr>
            <w:noProof/>
            <w:webHidden/>
          </w:rPr>
          <w:fldChar w:fldCharType="separate"/>
        </w:r>
        <w:r w:rsidR="00EA6ED1">
          <w:rPr>
            <w:noProof/>
            <w:webHidden/>
          </w:rPr>
          <w:t>156</w:t>
        </w:r>
        <w:r w:rsidR="00EA6ED1">
          <w:rPr>
            <w:noProof/>
            <w:webHidden/>
          </w:rPr>
          <w:fldChar w:fldCharType="end"/>
        </w:r>
      </w:hyperlink>
    </w:p>
    <w:p w14:paraId="54F3FA30"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59" w:history="1">
        <w:r w:rsidR="00EA6ED1" w:rsidRPr="00BF31B8">
          <w:rPr>
            <w:rStyle w:val="Hyperlink"/>
            <w:noProof/>
          </w:rPr>
          <w:t>The Three Stages Of Memory</w:t>
        </w:r>
        <w:r w:rsidR="00EA6ED1">
          <w:rPr>
            <w:noProof/>
            <w:webHidden/>
          </w:rPr>
          <w:tab/>
        </w:r>
        <w:r w:rsidR="00EA6ED1">
          <w:rPr>
            <w:noProof/>
            <w:webHidden/>
          </w:rPr>
          <w:fldChar w:fldCharType="begin"/>
        </w:r>
        <w:r w:rsidR="00EA6ED1">
          <w:rPr>
            <w:noProof/>
            <w:webHidden/>
          </w:rPr>
          <w:instrText xml:space="preserve"> PAGEREF _Toc495930159 \h </w:instrText>
        </w:r>
        <w:r w:rsidR="00EA6ED1">
          <w:rPr>
            <w:noProof/>
            <w:webHidden/>
          </w:rPr>
        </w:r>
        <w:r w:rsidR="00EA6ED1">
          <w:rPr>
            <w:noProof/>
            <w:webHidden/>
          </w:rPr>
          <w:fldChar w:fldCharType="separate"/>
        </w:r>
        <w:r w:rsidR="00EA6ED1">
          <w:rPr>
            <w:noProof/>
            <w:webHidden/>
          </w:rPr>
          <w:t>156</w:t>
        </w:r>
        <w:r w:rsidR="00EA6ED1">
          <w:rPr>
            <w:noProof/>
            <w:webHidden/>
          </w:rPr>
          <w:fldChar w:fldCharType="end"/>
        </w:r>
      </w:hyperlink>
    </w:p>
    <w:p w14:paraId="2ED1E884"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60" w:history="1">
        <w:r w:rsidR="00EA6ED1" w:rsidRPr="00BF31B8">
          <w:rPr>
            <w:rStyle w:val="Hyperlink"/>
            <w:noProof/>
          </w:rPr>
          <w:t>The Three Kinds Of Memory</w:t>
        </w:r>
        <w:r w:rsidR="00EA6ED1">
          <w:rPr>
            <w:noProof/>
            <w:webHidden/>
          </w:rPr>
          <w:tab/>
        </w:r>
        <w:r w:rsidR="00EA6ED1">
          <w:rPr>
            <w:noProof/>
            <w:webHidden/>
          </w:rPr>
          <w:fldChar w:fldCharType="begin"/>
        </w:r>
        <w:r w:rsidR="00EA6ED1">
          <w:rPr>
            <w:noProof/>
            <w:webHidden/>
          </w:rPr>
          <w:instrText xml:space="preserve"> PAGEREF _Toc495930160 \h </w:instrText>
        </w:r>
        <w:r w:rsidR="00EA6ED1">
          <w:rPr>
            <w:noProof/>
            <w:webHidden/>
          </w:rPr>
        </w:r>
        <w:r w:rsidR="00EA6ED1">
          <w:rPr>
            <w:noProof/>
            <w:webHidden/>
          </w:rPr>
          <w:fldChar w:fldCharType="separate"/>
        </w:r>
        <w:r w:rsidR="00EA6ED1">
          <w:rPr>
            <w:noProof/>
            <w:webHidden/>
          </w:rPr>
          <w:t>156</w:t>
        </w:r>
        <w:r w:rsidR="00EA6ED1">
          <w:rPr>
            <w:noProof/>
            <w:webHidden/>
          </w:rPr>
          <w:fldChar w:fldCharType="end"/>
        </w:r>
      </w:hyperlink>
    </w:p>
    <w:p w14:paraId="45D1EB11"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61" w:history="1">
        <w:r w:rsidR="00EA6ED1" w:rsidRPr="00BF31B8">
          <w:rPr>
            <w:rStyle w:val="Hyperlink"/>
            <w:noProof/>
          </w:rPr>
          <w:t>The Three Stages Of Remembering</w:t>
        </w:r>
        <w:r w:rsidR="00EA6ED1">
          <w:rPr>
            <w:noProof/>
            <w:webHidden/>
          </w:rPr>
          <w:tab/>
        </w:r>
        <w:r w:rsidR="00EA6ED1">
          <w:rPr>
            <w:noProof/>
            <w:webHidden/>
          </w:rPr>
          <w:fldChar w:fldCharType="begin"/>
        </w:r>
        <w:r w:rsidR="00EA6ED1">
          <w:rPr>
            <w:noProof/>
            <w:webHidden/>
          </w:rPr>
          <w:instrText xml:space="preserve"> PAGEREF _Toc495930161 \h </w:instrText>
        </w:r>
        <w:r w:rsidR="00EA6ED1">
          <w:rPr>
            <w:noProof/>
            <w:webHidden/>
          </w:rPr>
        </w:r>
        <w:r w:rsidR="00EA6ED1">
          <w:rPr>
            <w:noProof/>
            <w:webHidden/>
          </w:rPr>
          <w:fldChar w:fldCharType="separate"/>
        </w:r>
        <w:r w:rsidR="00EA6ED1">
          <w:rPr>
            <w:noProof/>
            <w:webHidden/>
          </w:rPr>
          <w:t>157</w:t>
        </w:r>
        <w:r w:rsidR="00EA6ED1">
          <w:rPr>
            <w:noProof/>
            <w:webHidden/>
          </w:rPr>
          <w:fldChar w:fldCharType="end"/>
        </w:r>
      </w:hyperlink>
    </w:p>
    <w:p w14:paraId="2133C039" w14:textId="77777777" w:rsidR="00EA6ED1" w:rsidRDefault="00BC7895">
      <w:pPr>
        <w:pStyle w:val="TOC2"/>
        <w:rPr>
          <w:rFonts w:asciiTheme="minorHAnsi" w:eastAsiaTheme="minorEastAsia" w:hAnsiTheme="minorHAnsi" w:cstheme="minorBidi"/>
          <w:noProof/>
          <w:szCs w:val="22"/>
          <w:lang w:val="en-ZA" w:eastAsia="en-ZA"/>
        </w:rPr>
      </w:pPr>
      <w:hyperlink w:anchor="_Toc495930162" w:history="1">
        <w:r w:rsidR="00EA6ED1" w:rsidRPr="00BF31B8">
          <w:rPr>
            <w:rStyle w:val="Hyperlink"/>
            <w:noProof/>
            <w:lang w:val="en-ZA"/>
          </w:rPr>
          <w:t>Memorising Techniques</w:t>
        </w:r>
        <w:r w:rsidR="00EA6ED1">
          <w:rPr>
            <w:noProof/>
            <w:webHidden/>
          </w:rPr>
          <w:tab/>
        </w:r>
        <w:r w:rsidR="00EA6ED1">
          <w:rPr>
            <w:noProof/>
            <w:webHidden/>
          </w:rPr>
          <w:fldChar w:fldCharType="begin"/>
        </w:r>
        <w:r w:rsidR="00EA6ED1">
          <w:rPr>
            <w:noProof/>
            <w:webHidden/>
          </w:rPr>
          <w:instrText xml:space="preserve"> PAGEREF _Toc495930162 \h </w:instrText>
        </w:r>
        <w:r w:rsidR="00EA6ED1">
          <w:rPr>
            <w:noProof/>
            <w:webHidden/>
          </w:rPr>
        </w:r>
        <w:r w:rsidR="00EA6ED1">
          <w:rPr>
            <w:noProof/>
            <w:webHidden/>
          </w:rPr>
          <w:fldChar w:fldCharType="separate"/>
        </w:r>
        <w:r w:rsidR="00EA6ED1">
          <w:rPr>
            <w:noProof/>
            <w:webHidden/>
          </w:rPr>
          <w:t>158</w:t>
        </w:r>
        <w:r w:rsidR="00EA6ED1">
          <w:rPr>
            <w:noProof/>
            <w:webHidden/>
          </w:rPr>
          <w:fldChar w:fldCharType="end"/>
        </w:r>
      </w:hyperlink>
    </w:p>
    <w:p w14:paraId="59620467"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63" w:history="1">
        <w:r w:rsidR="00EA6ED1" w:rsidRPr="00BF31B8">
          <w:rPr>
            <w:rStyle w:val="Hyperlink"/>
            <w:noProof/>
          </w:rPr>
          <w:t>Structures To Remember</w:t>
        </w:r>
        <w:r w:rsidR="00EA6ED1">
          <w:rPr>
            <w:noProof/>
            <w:webHidden/>
          </w:rPr>
          <w:tab/>
        </w:r>
        <w:r w:rsidR="00EA6ED1">
          <w:rPr>
            <w:noProof/>
            <w:webHidden/>
          </w:rPr>
          <w:fldChar w:fldCharType="begin"/>
        </w:r>
        <w:r w:rsidR="00EA6ED1">
          <w:rPr>
            <w:noProof/>
            <w:webHidden/>
          </w:rPr>
          <w:instrText xml:space="preserve"> PAGEREF _Toc495930163 \h </w:instrText>
        </w:r>
        <w:r w:rsidR="00EA6ED1">
          <w:rPr>
            <w:noProof/>
            <w:webHidden/>
          </w:rPr>
        </w:r>
        <w:r w:rsidR="00EA6ED1">
          <w:rPr>
            <w:noProof/>
            <w:webHidden/>
          </w:rPr>
          <w:fldChar w:fldCharType="separate"/>
        </w:r>
        <w:r w:rsidR="00EA6ED1">
          <w:rPr>
            <w:noProof/>
            <w:webHidden/>
          </w:rPr>
          <w:t>158</w:t>
        </w:r>
        <w:r w:rsidR="00EA6ED1">
          <w:rPr>
            <w:noProof/>
            <w:webHidden/>
          </w:rPr>
          <w:fldChar w:fldCharType="end"/>
        </w:r>
      </w:hyperlink>
    </w:p>
    <w:p w14:paraId="204FB804"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64" w:history="1">
        <w:r w:rsidR="00EA6ED1" w:rsidRPr="00BF31B8">
          <w:rPr>
            <w:rStyle w:val="Hyperlink"/>
            <w:noProof/>
          </w:rPr>
          <w:t>Exercise</w:t>
        </w:r>
        <w:r w:rsidR="00EA6ED1">
          <w:rPr>
            <w:noProof/>
            <w:webHidden/>
          </w:rPr>
          <w:tab/>
        </w:r>
        <w:r w:rsidR="00EA6ED1">
          <w:rPr>
            <w:noProof/>
            <w:webHidden/>
          </w:rPr>
          <w:fldChar w:fldCharType="begin"/>
        </w:r>
        <w:r w:rsidR="00EA6ED1">
          <w:rPr>
            <w:noProof/>
            <w:webHidden/>
          </w:rPr>
          <w:instrText xml:space="preserve"> PAGEREF _Toc495930164 \h </w:instrText>
        </w:r>
        <w:r w:rsidR="00EA6ED1">
          <w:rPr>
            <w:noProof/>
            <w:webHidden/>
          </w:rPr>
        </w:r>
        <w:r w:rsidR="00EA6ED1">
          <w:rPr>
            <w:noProof/>
            <w:webHidden/>
          </w:rPr>
          <w:fldChar w:fldCharType="separate"/>
        </w:r>
        <w:r w:rsidR="00EA6ED1">
          <w:rPr>
            <w:noProof/>
            <w:webHidden/>
          </w:rPr>
          <w:t>158</w:t>
        </w:r>
        <w:r w:rsidR="00EA6ED1">
          <w:rPr>
            <w:noProof/>
            <w:webHidden/>
          </w:rPr>
          <w:fldChar w:fldCharType="end"/>
        </w:r>
      </w:hyperlink>
    </w:p>
    <w:p w14:paraId="2D5327B4"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65" w:history="1">
        <w:r w:rsidR="00EA6ED1" w:rsidRPr="00BF31B8">
          <w:rPr>
            <w:rStyle w:val="Hyperlink"/>
            <w:noProof/>
          </w:rPr>
          <w:t>Exercise</w:t>
        </w:r>
        <w:r w:rsidR="00EA6ED1">
          <w:rPr>
            <w:noProof/>
            <w:webHidden/>
          </w:rPr>
          <w:tab/>
        </w:r>
        <w:r w:rsidR="00EA6ED1">
          <w:rPr>
            <w:noProof/>
            <w:webHidden/>
          </w:rPr>
          <w:fldChar w:fldCharType="begin"/>
        </w:r>
        <w:r w:rsidR="00EA6ED1">
          <w:rPr>
            <w:noProof/>
            <w:webHidden/>
          </w:rPr>
          <w:instrText xml:space="preserve"> PAGEREF _Toc495930165 \h </w:instrText>
        </w:r>
        <w:r w:rsidR="00EA6ED1">
          <w:rPr>
            <w:noProof/>
            <w:webHidden/>
          </w:rPr>
        </w:r>
        <w:r w:rsidR="00EA6ED1">
          <w:rPr>
            <w:noProof/>
            <w:webHidden/>
          </w:rPr>
          <w:fldChar w:fldCharType="separate"/>
        </w:r>
        <w:r w:rsidR="00EA6ED1">
          <w:rPr>
            <w:noProof/>
            <w:webHidden/>
          </w:rPr>
          <w:t>159</w:t>
        </w:r>
        <w:r w:rsidR="00EA6ED1">
          <w:rPr>
            <w:noProof/>
            <w:webHidden/>
          </w:rPr>
          <w:fldChar w:fldCharType="end"/>
        </w:r>
      </w:hyperlink>
    </w:p>
    <w:p w14:paraId="6A26EB58"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66" w:history="1">
        <w:r w:rsidR="00EA6ED1" w:rsidRPr="00BF31B8">
          <w:rPr>
            <w:rStyle w:val="Hyperlink"/>
            <w:noProof/>
          </w:rPr>
          <w:t>Exercise</w:t>
        </w:r>
        <w:r w:rsidR="00EA6ED1">
          <w:rPr>
            <w:noProof/>
            <w:webHidden/>
          </w:rPr>
          <w:tab/>
        </w:r>
        <w:r w:rsidR="00EA6ED1">
          <w:rPr>
            <w:noProof/>
            <w:webHidden/>
          </w:rPr>
          <w:fldChar w:fldCharType="begin"/>
        </w:r>
        <w:r w:rsidR="00EA6ED1">
          <w:rPr>
            <w:noProof/>
            <w:webHidden/>
          </w:rPr>
          <w:instrText xml:space="preserve"> PAGEREF _Toc495930166 \h </w:instrText>
        </w:r>
        <w:r w:rsidR="00EA6ED1">
          <w:rPr>
            <w:noProof/>
            <w:webHidden/>
          </w:rPr>
        </w:r>
        <w:r w:rsidR="00EA6ED1">
          <w:rPr>
            <w:noProof/>
            <w:webHidden/>
          </w:rPr>
          <w:fldChar w:fldCharType="separate"/>
        </w:r>
        <w:r w:rsidR="00EA6ED1">
          <w:rPr>
            <w:noProof/>
            <w:webHidden/>
          </w:rPr>
          <w:t>159</w:t>
        </w:r>
        <w:r w:rsidR="00EA6ED1">
          <w:rPr>
            <w:noProof/>
            <w:webHidden/>
          </w:rPr>
          <w:fldChar w:fldCharType="end"/>
        </w:r>
      </w:hyperlink>
    </w:p>
    <w:p w14:paraId="721F8FB1"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67" w:history="1">
        <w:r w:rsidR="00EA6ED1" w:rsidRPr="00BF31B8">
          <w:rPr>
            <w:rStyle w:val="Hyperlink"/>
            <w:noProof/>
          </w:rPr>
          <w:t>Associations</w:t>
        </w:r>
        <w:r w:rsidR="00EA6ED1">
          <w:rPr>
            <w:noProof/>
            <w:webHidden/>
          </w:rPr>
          <w:tab/>
        </w:r>
        <w:r w:rsidR="00EA6ED1">
          <w:rPr>
            <w:noProof/>
            <w:webHidden/>
          </w:rPr>
          <w:fldChar w:fldCharType="begin"/>
        </w:r>
        <w:r w:rsidR="00EA6ED1">
          <w:rPr>
            <w:noProof/>
            <w:webHidden/>
          </w:rPr>
          <w:instrText xml:space="preserve"> PAGEREF _Toc495930167 \h </w:instrText>
        </w:r>
        <w:r w:rsidR="00EA6ED1">
          <w:rPr>
            <w:noProof/>
            <w:webHidden/>
          </w:rPr>
        </w:r>
        <w:r w:rsidR="00EA6ED1">
          <w:rPr>
            <w:noProof/>
            <w:webHidden/>
          </w:rPr>
          <w:fldChar w:fldCharType="separate"/>
        </w:r>
        <w:r w:rsidR="00EA6ED1">
          <w:rPr>
            <w:noProof/>
            <w:webHidden/>
          </w:rPr>
          <w:t>159</w:t>
        </w:r>
        <w:r w:rsidR="00EA6ED1">
          <w:rPr>
            <w:noProof/>
            <w:webHidden/>
          </w:rPr>
          <w:fldChar w:fldCharType="end"/>
        </w:r>
      </w:hyperlink>
    </w:p>
    <w:p w14:paraId="3FD87BC0"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68" w:history="1">
        <w:r w:rsidR="00EA6ED1" w:rsidRPr="00BF31B8">
          <w:rPr>
            <w:rStyle w:val="Hyperlink"/>
            <w:noProof/>
          </w:rPr>
          <w:t>Exercise</w:t>
        </w:r>
        <w:r w:rsidR="00EA6ED1">
          <w:rPr>
            <w:noProof/>
            <w:webHidden/>
          </w:rPr>
          <w:tab/>
        </w:r>
        <w:r w:rsidR="00EA6ED1">
          <w:rPr>
            <w:noProof/>
            <w:webHidden/>
          </w:rPr>
          <w:fldChar w:fldCharType="begin"/>
        </w:r>
        <w:r w:rsidR="00EA6ED1">
          <w:rPr>
            <w:noProof/>
            <w:webHidden/>
          </w:rPr>
          <w:instrText xml:space="preserve"> PAGEREF _Toc495930168 \h </w:instrText>
        </w:r>
        <w:r w:rsidR="00EA6ED1">
          <w:rPr>
            <w:noProof/>
            <w:webHidden/>
          </w:rPr>
        </w:r>
        <w:r w:rsidR="00EA6ED1">
          <w:rPr>
            <w:noProof/>
            <w:webHidden/>
          </w:rPr>
          <w:fldChar w:fldCharType="separate"/>
        </w:r>
        <w:r w:rsidR="00EA6ED1">
          <w:rPr>
            <w:noProof/>
            <w:webHidden/>
          </w:rPr>
          <w:t>160</w:t>
        </w:r>
        <w:r w:rsidR="00EA6ED1">
          <w:rPr>
            <w:noProof/>
            <w:webHidden/>
          </w:rPr>
          <w:fldChar w:fldCharType="end"/>
        </w:r>
      </w:hyperlink>
    </w:p>
    <w:p w14:paraId="6F1057BA"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69" w:history="1">
        <w:r w:rsidR="00EA6ED1" w:rsidRPr="00BF31B8">
          <w:rPr>
            <w:rStyle w:val="Hyperlink"/>
            <w:noProof/>
          </w:rPr>
          <w:t>Exercise</w:t>
        </w:r>
        <w:r w:rsidR="00EA6ED1">
          <w:rPr>
            <w:noProof/>
            <w:webHidden/>
          </w:rPr>
          <w:tab/>
        </w:r>
        <w:r w:rsidR="00EA6ED1">
          <w:rPr>
            <w:noProof/>
            <w:webHidden/>
          </w:rPr>
          <w:fldChar w:fldCharType="begin"/>
        </w:r>
        <w:r w:rsidR="00EA6ED1">
          <w:rPr>
            <w:noProof/>
            <w:webHidden/>
          </w:rPr>
          <w:instrText xml:space="preserve"> PAGEREF _Toc495930169 \h </w:instrText>
        </w:r>
        <w:r w:rsidR="00EA6ED1">
          <w:rPr>
            <w:noProof/>
            <w:webHidden/>
          </w:rPr>
        </w:r>
        <w:r w:rsidR="00EA6ED1">
          <w:rPr>
            <w:noProof/>
            <w:webHidden/>
          </w:rPr>
          <w:fldChar w:fldCharType="separate"/>
        </w:r>
        <w:r w:rsidR="00EA6ED1">
          <w:rPr>
            <w:noProof/>
            <w:webHidden/>
          </w:rPr>
          <w:t>160</w:t>
        </w:r>
        <w:r w:rsidR="00EA6ED1">
          <w:rPr>
            <w:noProof/>
            <w:webHidden/>
          </w:rPr>
          <w:fldChar w:fldCharType="end"/>
        </w:r>
      </w:hyperlink>
    </w:p>
    <w:p w14:paraId="610278BF"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70" w:history="1">
        <w:r w:rsidR="00EA6ED1" w:rsidRPr="00BF31B8">
          <w:rPr>
            <w:rStyle w:val="Hyperlink"/>
            <w:noProof/>
          </w:rPr>
          <w:t>Do You Know The Following Study Method?</w:t>
        </w:r>
        <w:r w:rsidR="00EA6ED1">
          <w:rPr>
            <w:noProof/>
            <w:webHidden/>
          </w:rPr>
          <w:tab/>
        </w:r>
        <w:r w:rsidR="00EA6ED1">
          <w:rPr>
            <w:noProof/>
            <w:webHidden/>
          </w:rPr>
          <w:fldChar w:fldCharType="begin"/>
        </w:r>
        <w:r w:rsidR="00EA6ED1">
          <w:rPr>
            <w:noProof/>
            <w:webHidden/>
          </w:rPr>
          <w:instrText xml:space="preserve"> PAGEREF _Toc495930170 \h </w:instrText>
        </w:r>
        <w:r w:rsidR="00EA6ED1">
          <w:rPr>
            <w:noProof/>
            <w:webHidden/>
          </w:rPr>
        </w:r>
        <w:r w:rsidR="00EA6ED1">
          <w:rPr>
            <w:noProof/>
            <w:webHidden/>
          </w:rPr>
          <w:fldChar w:fldCharType="separate"/>
        </w:r>
        <w:r w:rsidR="00EA6ED1">
          <w:rPr>
            <w:noProof/>
            <w:webHidden/>
          </w:rPr>
          <w:t>160</w:t>
        </w:r>
        <w:r w:rsidR="00EA6ED1">
          <w:rPr>
            <w:noProof/>
            <w:webHidden/>
          </w:rPr>
          <w:fldChar w:fldCharType="end"/>
        </w:r>
      </w:hyperlink>
    </w:p>
    <w:p w14:paraId="36DF3318" w14:textId="77777777" w:rsidR="00EA6ED1" w:rsidRDefault="00BC7895">
      <w:pPr>
        <w:pStyle w:val="TOC2"/>
        <w:rPr>
          <w:rFonts w:asciiTheme="minorHAnsi" w:eastAsiaTheme="minorEastAsia" w:hAnsiTheme="minorHAnsi" w:cstheme="minorBidi"/>
          <w:noProof/>
          <w:szCs w:val="22"/>
          <w:lang w:val="en-ZA" w:eastAsia="en-ZA"/>
        </w:rPr>
      </w:pPr>
      <w:hyperlink w:anchor="_Toc495930171" w:history="1">
        <w:r w:rsidR="00EA6ED1" w:rsidRPr="00BF31B8">
          <w:rPr>
            <w:rStyle w:val="Hyperlink"/>
            <w:noProof/>
            <w:lang w:val="en-ZA"/>
          </w:rPr>
          <w:t>The Process Of Learning</w:t>
        </w:r>
        <w:r w:rsidR="00EA6ED1">
          <w:rPr>
            <w:noProof/>
            <w:webHidden/>
          </w:rPr>
          <w:tab/>
        </w:r>
        <w:r w:rsidR="00EA6ED1">
          <w:rPr>
            <w:noProof/>
            <w:webHidden/>
          </w:rPr>
          <w:fldChar w:fldCharType="begin"/>
        </w:r>
        <w:r w:rsidR="00EA6ED1">
          <w:rPr>
            <w:noProof/>
            <w:webHidden/>
          </w:rPr>
          <w:instrText xml:space="preserve"> PAGEREF _Toc495930171 \h </w:instrText>
        </w:r>
        <w:r w:rsidR="00EA6ED1">
          <w:rPr>
            <w:noProof/>
            <w:webHidden/>
          </w:rPr>
        </w:r>
        <w:r w:rsidR="00EA6ED1">
          <w:rPr>
            <w:noProof/>
            <w:webHidden/>
          </w:rPr>
          <w:fldChar w:fldCharType="separate"/>
        </w:r>
        <w:r w:rsidR="00EA6ED1">
          <w:rPr>
            <w:noProof/>
            <w:webHidden/>
          </w:rPr>
          <w:t>161</w:t>
        </w:r>
        <w:r w:rsidR="00EA6ED1">
          <w:rPr>
            <w:noProof/>
            <w:webHidden/>
          </w:rPr>
          <w:fldChar w:fldCharType="end"/>
        </w:r>
      </w:hyperlink>
    </w:p>
    <w:p w14:paraId="2BB7F54A"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72" w:history="1">
        <w:r w:rsidR="00EA6ED1" w:rsidRPr="00BF31B8">
          <w:rPr>
            <w:rStyle w:val="Hyperlink"/>
            <w:noProof/>
            <w:lang w:val="en-ZA"/>
          </w:rPr>
          <w:t>Skimming</w:t>
        </w:r>
        <w:r w:rsidR="00EA6ED1">
          <w:rPr>
            <w:noProof/>
            <w:webHidden/>
          </w:rPr>
          <w:tab/>
        </w:r>
        <w:r w:rsidR="00EA6ED1">
          <w:rPr>
            <w:noProof/>
            <w:webHidden/>
          </w:rPr>
          <w:fldChar w:fldCharType="begin"/>
        </w:r>
        <w:r w:rsidR="00EA6ED1">
          <w:rPr>
            <w:noProof/>
            <w:webHidden/>
          </w:rPr>
          <w:instrText xml:space="preserve"> PAGEREF _Toc495930172 \h </w:instrText>
        </w:r>
        <w:r w:rsidR="00EA6ED1">
          <w:rPr>
            <w:noProof/>
            <w:webHidden/>
          </w:rPr>
        </w:r>
        <w:r w:rsidR="00EA6ED1">
          <w:rPr>
            <w:noProof/>
            <w:webHidden/>
          </w:rPr>
          <w:fldChar w:fldCharType="separate"/>
        </w:r>
        <w:r w:rsidR="00EA6ED1">
          <w:rPr>
            <w:noProof/>
            <w:webHidden/>
          </w:rPr>
          <w:t>161</w:t>
        </w:r>
        <w:r w:rsidR="00EA6ED1">
          <w:rPr>
            <w:noProof/>
            <w:webHidden/>
          </w:rPr>
          <w:fldChar w:fldCharType="end"/>
        </w:r>
      </w:hyperlink>
    </w:p>
    <w:p w14:paraId="4B49DBFE"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73" w:history="1">
        <w:r w:rsidR="00EA6ED1" w:rsidRPr="00BF31B8">
          <w:rPr>
            <w:rStyle w:val="Hyperlink"/>
            <w:noProof/>
            <w:lang w:val="en-ZA"/>
          </w:rPr>
          <w:t>Scanning</w:t>
        </w:r>
        <w:r w:rsidR="00EA6ED1">
          <w:rPr>
            <w:noProof/>
            <w:webHidden/>
          </w:rPr>
          <w:tab/>
        </w:r>
        <w:r w:rsidR="00EA6ED1">
          <w:rPr>
            <w:noProof/>
            <w:webHidden/>
          </w:rPr>
          <w:fldChar w:fldCharType="begin"/>
        </w:r>
        <w:r w:rsidR="00EA6ED1">
          <w:rPr>
            <w:noProof/>
            <w:webHidden/>
          </w:rPr>
          <w:instrText xml:space="preserve"> PAGEREF _Toc495930173 \h </w:instrText>
        </w:r>
        <w:r w:rsidR="00EA6ED1">
          <w:rPr>
            <w:noProof/>
            <w:webHidden/>
          </w:rPr>
        </w:r>
        <w:r w:rsidR="00EA6ED1">
          <w:rPr>
            <w:noProof/>
            <w:webHidden/>
          </w:rPr>
          <w:fldChar w:fldCharType="separate"/>
        </w:r>
        <w:r w:rsidR="00EA6ED1">
          <w:rPr>
            <w:noProof/>
            <w:webHidden/>
          </w:rPr>
          <w:t>162</w:t>
        </w:r>
        <w:r w:rsidR="00EA6ED1">
          <w:rPr>
            <w:noProof/>
            <w:webHidden/>
          </w:rPr>
          <w:fldChar w:fldCharType="end"/>
        </w:r>
      </w:hyperlink>
    </w:p>
    <w:p w14:paraId="6B897D62"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74" w:history="1">
        <w:r w:rsidR="00EA6ED1" w:rsidRPr="00BF31B8">
          <w:rPr>
            <w:rStyle w:val="Hyperlink"/>
            <w:noProof/>
            <w:lang w:val="en-ZA"/>
          </w:rPr>
          <w:t>Summaries</w:t>
        </w:r>
        <w:r w:rsidR="00EA6ED1">
          <w:rPr>
            <w:noProof/>
            <w:webHidden/>
          </w:rPr>
          <w:tab/>
        </w:r>
        <w:r w:rsidR="00EA6ED1">
          <w:rPr>
            <w:noProof/>
            <w:webHidden/>
          </w:rPr>
          <w:fldChar w:fldCharType="begin"/>
        </w:r>
        <w:r w:rsidR="00EA6ED1">
          <w:rPr>
            <w:noProof/>
            <w:webHidden/>
          </w:rPr>
          <w:instrText xml:space="preserve"> PAGEREF _Toc495930174 \h </w:instrText>
        </w:r>
        <w:r w:rsidR="00EA6ED1">
          <w:rPr>
            <w:noProof/>
            <w:webHidden/>
          </w:rPr>
        </w:r>
        <w:r w:rsidR="00EA6ED1">
          <w:rPr>
            <w:noProof/>
            <w:webHidden/>
          </w:rPr>
          <w:fldChar w:fldCharType="separate"/>
        </w:r>
        <w:r w:rsidR="00EA6ED1">
          <w:rPr>
            <w:noProof/>
            <w:webHidden/>
          </w:rPr>
          <w:t>162</w:t>
        </w:r>
        <w:r w:rsidR="00EA6ED1">
          <w:rPr>
            <w:noProof/>
            <w:webHidden/>
          </w:rPr>
          <w:fldChar w:fldCharType="end"/>
        </w:r>
      </w:hyperlink>
    </w:p>
    <w:p w14:paraId="149BF7D7"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75" w:history="1">
        <w:r w:rsidR="00EA6ED1" w:rsidRPr="00BF31B8">
          <w:rPr>
            <w:rStyle w:val="Hyperlink"/>
            <w:noProof/>
            <w:lang w:val="en-ZA"/>
          </w:rPr>
          <w:t>Highlighting And Underlining</w:t>
        </w:r>
        <w:r w:rsidR="00EA6ED1">
          <w:rPr>
            <w:noProof/>
            <w:webHidden/>
          </w:rPr>
          <w:tab/>
        </w:r>
        <w:r w:rsidR="00EA6ED1">
          <w:rPr>
            <w:noProof/>
            <w:webHidden/>
          </w:rPr>
          <w:fldChar w:fldCharType="begin"/>
        </w:r>
        <w:r w:rsidR="00EA6ED1">
          <w:rPr>
            <w:noProof/>
            <w:webHidden/>
          </w:rPr>
          <w:instrText xml:space="preserve"> PAGEREF _Toc495930175 \h </w:instrText>
        </w:r>
        <w:r w:rsidR="00EA6ED1">
          <w:rPr>
            <w:noProof/>
            <w:webHidden/>
          </w:rPr>
        </w:r>
        <w:r w:rsidR="00EA6ED1">
          <w:rPr>
            <w:noProof/>
            <w:webHidden/>
          </w:rPr>
          <w:fldChar w:fldCharType="separate"/>
        </w:r>
        <w:r w:rsidR="00EA6ED1">
          <w:rPr>
            <w:noProof/>
            <w:webHidden/>
          </w:rPr>
          <w:t>163</w:t>
        </w:r>
        <w:r w:rsidR="00EA6ED1">
          <w:rPr>
            <w:noProof/>
            <w:webHidden/>
          </w:rPr>
          <w:fldChar w:fldCharType="end"/>
        </w:r>
      </w:hyperlink>
    </w:p>
    <w:p w14:paraId="3E7FA17D"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76" w:history="1">
        <w:r w:rsidR="00EA6ED1" w:rsidRPr="00BF31B8">
          <w:rPr>
            <w:rStyle w:val="Hyperlink"/>
            <w:noProof/>
            <w:lang w:val="en-ZA"/>
          </w:rPr>
          <w:t>Taking Notes</w:t>
        </w:r>
        <w:r w:rsidR="00EA6ED1">
          <w:rPr>
            <w:noProof/>
            <w:webHidden/>
          </w:rPr>
          <w:tab/>
        </w:r>
        <w:r w:rsidR="00EA6ED1">
          <w:rPr>
            <w:noProof/>
            <w:webHidden/>
          </w:rPr>
          <w:fldChar w:fldCharType="begin"/>
        </w:r>
        <w:r w:rsidR="00EA6ED1">
          <w:rPr>
            <w:noProof/>
            <w:webHidden/>
          </w:rPr>
          <w:instrText xml:space="preserve"> PAGEREF _Toc495930176 \h </w:instrText>
        </w:r>
        <w:r w:rsidR="00EA6ED1">
          <w:rPr>
            <w:noProof/>
            <w:webHidden/>
          </w:rPr>
        </w:r>
        <w:r w:rsidR="00EA6ED1">
          <w:rPr>
            <w:noProof/>
            <w:webHidden/>
          </w:rPr>
          <w:fldChar w:fldCharType="separate"/>
        </w:r>
        <w:r w:rsidR="00EA6ED1">
          <w:rPr>
            <w:noProof/>
            <w:webHidden/>
          </w:rPr>
          <w:t>163</w:t>
        </w:r>
        <w:r w:rsidR="00EA6ED1">
          <w:rPr>
            <w:noProof/>
            <w:webHidden/>
          </w:rPr>
          <w:fldChar w:fldCharType="end"/>
        </w:r>
      </w:hyperlink>
    </w:p>
    <w:p w14:paraId="4162FC98"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77" w:history="1">
        <w:r w:rsidR="00EA6ED1" w:rsidRPr="00BF31B8">
          <w:rPr>
            <w:rStyle w:val="Hyperlink"/>
            <w:noProof/>
            <w:lang w:val="en-ZA"/>
          </w:rPr>
          <w:t>Ask And Answer Questions</w:t>
        </w:r>
        <w:r w:rsidR="00EA6ED1">
          <w:rPr>
            <w:noProof/>
            <w:webHidden/>
          </w:rPr>
          <w:tab/>
        </w:r>
        <w:r w:rsidR="00EA6ED1">
          <w:rPr>
            <w:noProof/>
            <w:webHidden/>
          </w:rPr>
          <w:fldChar w:fldCharType="begin"/>
        </w:r>
        <w:r w:rsidR="00EA6ED1">
          <w:rPr>
            <w:noProof/>
            <w:webHidden/>
          </w:rPr>
          <w:instrText xml:space="preserve"> PAGEREF _Toc495930177 \h </w:instrText>
        </w:r>
        <w:r w:rsidR="00EA6ED1">
          <w:rPr>
            <w:noProof/>
            <w:webHidden/>
          </w:rPr>
        </w:r>
        <w:r w:rsidR="00EA6ED1">
          <w:rPr>
            <w:noProof/>
            <w:webHidden/>
          </w:rPr>
          <w:fldChar w:fldCharType="separate"/>
        </w:r>
        <w:r w:rsidR="00EA6ED1">
          <w:rPr>
            <w:noProof/>
            <w:webHidden/>
          </w:rPr>
          <w:t>163</w:t>
        </w:r>
        <w:r w:rsidR="00EA6ED1">
          <w:rPr>
            <w:noProof/>
            <w:webHidden/>
          </w:rPr>
          <w:fldChar w:fldCharType="end"/>
        </w:r>
      </w:hyperlink>
    </w:p>
    <w:p w14:paraId="0D81384D"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78" w:history="1">
        <w:r w:rsidR="00EA6ED1" w:rsidRPr="00BF31B8">
          <w:rPr>
            <w:rStyle w:val="Hyperlink"/>
            <w:noProof/>
            <w:lang w:val="en-ZA"/>
          </w:rPr>
          <w:t>Mind-map</w:t>
        </w:r>
        <w:r w:rsidR="00EA6ED1">
          <w:rPr>
            <w:noProof/>
            <w:webHidden/>
          </w:rPr>
          <w:tab/>
        </w:r>
        <w:r w:rsidR="00EA6ED1">
          <w:rPr>
            <w:noProof/>
            <w:webHidden/>
          </w:rPr>
          <w:fldChar w:fldCharType="begin"/>
        </w:r>
        <w:r w:rsidR="00EA6ED1">
          <w:rPr>
            <w:noProof/>
            <w:webHidden/>
          </w:rPr>
          <w:instrText xml:space="preserve"> PAGEREF _Toc495930178 \h </w:instrText>
        </w:r>
        <w:r w:rsidR="00EA6ED1">
          <w:rPr>
            <w:noProof/>
            <w:webHidden/>
          </w:rPr>
        </w:r>
        <w:r w:rsidR="00EA6ED1">
          <w:rPr>
            <w:noProof/>
            <w:webHidden/>
          </w:rPr>
          <w:fldChar w:fldCharType="separate"/>
        </w:r>
        <w:r w:rsidR="00EA6ED1">
          <w:rPr>
            <w:noProof/>
            <w:webHidden/>
          </w:rPr>
          <w:t>164</w:t>
        </w:r>
        <w:r w:rsidR="00EA6ED1">
          <w:rPr>
            <w:noProof/>
            <w:webHidden/>
          </w:rPr>
          <w:fldChar w:fldCharType="end"/>
        </w:r>
      </w:hyperlink>
    </w:p>
    <w:p w14:paraId="315996B9"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79" w:history="1">
        <w:r w:rsidR="00EA6ED1" w:rsidRPr="00BF31B8">
          <w:rPr>
            <w:rStyle w:val="Hyperlink"/>
            <w:noProof/>
            <w:lang w:val="en-ZA"/>
          </w:rPr>
          <w:t>Key words</w:t>
        </w:r>
        <w:r w:rsidR="00EA6ED1">
          <w:rPr>
            <w:noProof/>
            <w:webHidden/>
          </w:rPr>
          <w:tab/>
        </w:r>
        <w:r w:rsidR="00EA6ED1">
          <w:rPr>
            <w:noProof/>
            <w:webHidden/>
          </w:rPr>
          <w:fldChar w:fldCharType="begin"/>
        </w:r>
        <w:r w:rsidR="00EA6ED1">
          <w:rPr>
            <w:noProof/>
            <w:webHidden/>
          </w:rPr>
          <w:instrText xml:space="preserve"> PAGEREF _Toc495930179 \h </w:instrText>
        </w:r>
        <w:r w:rsidR="00EA6ED1">
          <w:rPr>
            <w:noProof/>
            <w:webHidden/>
          </w:rPr>
        </w:r>
        <w:r w:rsidR="00EA6ED1">
          <w:rPr>
            <w:noProof/>
            <w:webHidden/>
          </w:rPr>
          <w:fldChar w:fldCharType="separate"/>
        </w:r>
        <w:r w:rsidR="00EA6ED1">
          <w:rPr>
            <w:noProof/>
            <w:webHidden/>
          </w:rPr>
          <w:t>164</w:t>
        </w:r>
        <w:r w:rsidR="00EA6ED1">
          <w:rPr>
            <w:noProof/>
            <w:webHidden/>
          </w:rPr>
          <w:fldChar w:fldCharType="end"/>
        </w:r>
      </w:hyperlink>
    </w:p>
    <w:p w14:paraId="54F80C40" w14:textId="77777777" w:rsidR="00EA6ED1" w:rsidRDefault="00BC7895">
      <w:pPr>
        <w:pStyle w:val="TOC2"/>
        <w:rPr>
          <w:rFonts w:asciiTheme="minorHAnsi" w:eastAsiaTheme="minorEastAsia" w:hAnsiTheme="minorHAnsi" w:cstheme="minorBidi"/>
          <w:noProof/>
          <w:szCs w:val="22"/>
          <w:lang w:val="en-ZA" w:eastAsia="en-ZA"/>
        </w:rPr>
      </w:pPr>
      <w:hyperlink w:anchor="_Toc495930180" w:history="1">
        <w:r w:rsidR="00EA6ED1" w:rsidRPr="00BF31B8">
          <w:rPr>
            <w:rStyle w:val="Hyperlink"/>
            <w:noProof/>
            <w:lang w:val="en-ZA"/>
          </w:rPr>
          <w:t>Ask relevant questions</w:t>
        </w:r>
        <w:r w:rsidR="00EA6ED1">
          <w:rPr>
            <w:noProof/>
            <w:webHidden/>
          </w:rPr>
          <w:tab/>
        </w:r>
        <w:r w:rsidR="00EA6ED1">
          <w:rPr>
            <w:noProof/>
            <w:webHidden/>
          </w:rPr>
          <w:fldChar w:fldCharType="begin"/>
        </w:r>
        <w:r w:rsidR="00EA6ED1">
          <w:rPr>
            <w:noProof/>
            <w:webHidden/>
          </w:rPr>
          <w:instrText xml:space="preserve"> PAGEREF _Toc495930180 \h </w:instrText>
        </w:r>
        <w:r w:rsidR="00EA6ED1">
          <w:rPr>
            <w:noProof/>
            <w:webHidden/>
          </w:rPr>
        </w:r>
        <w:r w:rsidR="00EA6ED1">
          <w:rPr>
            <w:noProof/>
            <w:webHidden/>
          </w:rPr>
          <w:fldChar w:fldCharType="separate"/>
        </w:r>
        <w:r w:rsidR="00EA6ED1">
          <w:rPr>
            <w:noProof/>
            <w:webHidden/>
          </w:rPr>
          <w:t>165</w:t>
        </w:r>
        <w:r w:rsidR="00EA6ED1">
          <w:rPr>
            <w:noProof/>
            <w:webHidden/>
          </w:rPr>
          <w:fldChar w:fldCharType="end"/>
        </w:r>
      </w:hyperlink>
    </w:p>
    <w:p w14:paraId="4AFAD34F" w14:textId="77777777" w:rsidR="00EA6ED1" w:rsidRDefault="00BC7895">
      <w:pPr>
        <w:pStyle w:val="TOC2"/>
        <w:rPr>
          <w:rFonts w:asciiTheme="minorHAnsi" w:eastAsiaTheme="minorEastAsia" w:hAnsiTheme="minorHAnsi" w:cstheme="minorBidi"/>
          <w:noProof/>
          <w:szCs w:val="22"/>
          <w:lang w:val="en-ZA" w:eastAsia="en-ZA"/>
        </w:rPr>
      </w:pPr>
      <w:hyperlink w:anchor="_Toc495930181" w:history="1">
        <w:r w:rsidR="00EA6ED1" w:rsidRPr="00BF31B8">
          <w:rPr>
            <w:rStyle w:val="Hyperlink"/>
            <w:noProof/>
            <w:lang w:val="en-ZA"/>
          </w:rPr>
          <w:t>What Do We Read?</w:t>
        </w:r>
        <w:r w:rsidR="00EA6ED1">
          <w:rPr>
            <w:noProof/>
            <w:webHidden/>
          </w:rPr>
          <w:tab/>
        </w:r>
        <w:r w:rsidR="00EA6ED1">
          <w:rPr>
            <w:noProof/>
            <w:webHidden/>
          </w:rPr>
          <w:fldChar w:fldCharType="begin"/>
        </w:r>
        <w:r w:rsidR="00EA6ED1">
          <w:rPr>
            <w:noProof/>
            <w:webHidden/>
          </w:rPr>
          <w:instrText xml:space="preserve"> PAGEREF _Toc495930181 \h </w:instrText>
        </w:r>
        <w:r w:rsidR="00EA6ED1">
          <w:rPr>
            <w:noProof/>
            <w:webHidden/>
          </w:rPr>
        </w:r>
        <w:r w:rsidR="00EA6ED1">
          <w:rPr>
            <w:noProof/>
            <w:webHidden/>
          </w:rPr>
          <w:fldChar w:fldCharType="separate"/>
        </w:r>
        <w:r w:rsidR="00EA6ED1">
          <w:rPr>
            <w:noProof/>
            <w:webHidden/>
          </w:rPr>
          <w:t>166</w:t>
        </w:r>
        <w:r w:rsidR="00EA6ED1">
          <w:rPr>
            <w:noProof/>
            <w:webHidden/>
          </w:rPr>
          <w:fldChar w:fldCharType="end"/>
        </w:r>
      </w:hyperlink>
    </w:p>
    <w:p w14:paraId="1389524C" w14:textId="77777777" w:rsidR="00EA6ED1" w:rsidRDefault="00BC7895">
      <w:pPr>
        <w:pStyle w:val="TOC2"/>
        <w:rPr>
          <w:rFonts w:asciiTheme="minorHAnsi" w:eastAsiaTheme="minorEastAsia" w:hAnsiTheme="minorHAnsi" w:cstheme="minorBidi"/>
          <w:noProof/>
          <w:szCs w:val="22"/>
          <w:lang w:val="en-ZA" w:eastAsia="en-ZA"/>
        </w:rPr>
      </w:pPr>
      <w:hyperlink w:anchor="_Toc495930182" w:history="1">
        <w:r w:rsidR="00EA6ED1" w:rsidRPr="00BF31B8">
          <w:rPr>
            <w:rStyle w:val="Hyperlink"/>
            <w:noProof/>
            <w:lang w:val="en-ZA"/>
          </w:rPr>
          <w:t>Listen for detail</w:t>
        </w:r>
        <w:r w:rsidR="00EA6ED1">
          <w:rPr>
            <w:noProof/>
            <w:webHidden/>
          </w:rPr>
          <w:tab/>
        </w:r>
        <w:r w:rsidR="00EA6ED1">
          <w:rPr>
            <w:noProof/>
            <w:webHidden/>
          </w:rPr>
          <w:fldChar w:fldCharType="begin"/>
        </w:r>
        <w:r w:rsidR="00EA6ED1">
          <w:rPr>
            <w:noProof/>
            <w:webHidden/>
          </w:rPr>
          <w:instrText xml:space="preserve"> PAGEREF _Toc495930182 \h </w:instrText>
        </w:r>
        <w:r w:rsidR="00EA6ED1">
          <w:rPr>
            <w:noProof/>
            <w:webHidden/>
          </w:rPr>
        </w:r>
        <w:r w:rsidR="00EA6ED1">
          <w:rPr>
            <w:noProof/>
            <w:webHidden/>
          </w:rPr>
          <w:fldChar w:fldCharType="separate"/>
        </w:r>
        <w:r w:rsidR="00EA6ED1">
          <w:rPr>
            <w:noProof/>
            <w:webHidden/>
          </w:rPr>
          <w:t>166</w:t>
        </w:r>
        <w:r w:rsidR="00EA6ED1">
          <w:rPr>
            <w:noProof/>
            <w:webHidden/>
          </w:rPr>
          <w:fldChar w:fldCharType="end"/>
        </w:r>
      </w:hyperlink>
    </w:p>
    <w:p w14:paraId="1626E3DC" w14:textId="77777777" w:rsidR="00EA6ED1" w:rsidRDefault="00BC7895">
      <w:pPr>
        <w:pStyle w:val="TOC2"/>
        <w:rPr>
          <w:rFonts w:asciiTheme="minorHAnsi" w:eastAsiaTheme="minorEastAsia" w:hAnsiTheme="minorHAnsi" w:cstheme="minorBidi"/>
          <w:noProof/>
          <w:szCs w:val="22"/>
          <w:lang w:val="en-ZA" w:eastAsia="en-ZA"/>
        </w:rPr>
      </w:pPr>
      <w:hyperlink w:anchor="_Toc495930183" w:history="1">
        <w:r w:rsidR="00EA6ED1" w:rsidRPr="00BF31B8">
          <w:rPr>
            <w:rStyle w:val="Hyperlink"/>
            <w:noProof/>
            <w:lang w:val="en-ZA"/>
          </w:rPr>
          <w:t>Peer And Self-Assessment</w:t>
        </w:r>
        <w:r w:rsidR="00EA6ED1">
          <w:rPr>
            <w:noProof/>
            <w:webHidden/>
          </w:rPr>
          <w:tab/>
        </w:r>
        <w:r w:rsidR="00EA6ED1">
          <w:rPr>
            <w:noProof/>
            <w:webHidden/>
          </w:rPr>
          <w:fldChar w:fldCharType="begin"/>
        </w:r>
        <w:r w:rsidR="00EA6ED1">
          <w:rPr>
            <w:noProof/>
            <w:webHidden/>
          </w:rPr>
          <w:instrText xml:space="preserve"> PAGEREF _Toc495930183 \h </w:instrText>
        </w:r>
        <w:r w:rsidR="00EA6ED1">
          <w:rPr>
            <w:noProof/>
            <w:webHidden/>
          </w:rPr>
        </w:r>
        <w:r w:rsidR="00EA6ED1">
          <w:rPr>
            <w:noProof/>
            <w:webHidden/>
          </w:rPr>
          <w:fldChar w:fldCharType="separate"/>
        </w:r>
        <w:r w:rsidR="00EA6ED1">
          <w:rPr>
            <w:noProof/>
            <w:webHidden/>
          </w:rPr>
          <w:t>167</w:t>
        </w:r>
        <w:r w:rsidR="00EA6ED1">
          <w:rPr>
            <w:noProof/>
            <w:webHidden/>
          </w:rPr>
          <w:fldChar w:fldCharType="end"/>
        </w:r>
      </w:hyperlink>
    </w:p>
    <w:p w14:paraId="6D0035E0" w14:textId="77777777" w:rsidR="00EA6ED1" w:rsidRDefault="00BC7895">
      <w:pPr>
        <w:pStyle w:val="TOC2"/>
        <w:rPr>
          <w:rFonts w:asciiTheme="minorHAnsi" w:eastAsiaTheme="minorEastAsia" w:hAnsiTheme="minorHAnsi" w:cstheme="minorBidi"/>
          <w:noProof/>
          <w:szCs w:val="22"/>
          <w:lang w:val="en-ZA" w:eastAsia="en-ZA"/>
        </w:rPr>
      </w:pPr>
      <w:hyperlink w:anchor="_Toc495930184" w:history="1">
        <w:r w:rsidR="00EA6ED1" w:rsidRPr="00BF31B8">
          <w:rPr>
            <w:rStyle w:val="Hyperlink"/>
            <w:noProof/>
            <w:lang w:val="en-ZA"/>
          </w:rPr>
          <w:t>Communicating With Others</w:t>
        </w:r>
        <w:r w:rsidR="00EA6ED1">
          <w:rPr>
            <w:noProof/>
            <w:webHidden/>
          </w:rPr>
          <w:tab/>
        </w:r>
        <w:r w:rsidR="00EA6ED1">
          <w:rPr>
            <w:noProof/>
            <w:webHidden/>
          </w:rPr>
          <w:fldChar w:fldCharType="begin"/>
        </w:r>
        <w:r w:rsidR="00EA6ED1">
          <w:rPr>
            <w:noProof/>
            <w:webHidden/>
          </w:rPr>
          <w:instrText xml:space="preserve"> PAGEREF _Toc495930184 \h </w:instrText>
        </w:r>
        <w:r w:rsidR="00EA6ED1">
          <w:rPr>
            <w:noProof/>
            <w:webHidden/>
          </w:rPr>
        </w:r>
        <w:r w:rsidR="00EA6ED1">
          <w:rPr>
            <w:noProof/>
            <w:webHidden/>
          </w:rPr>
          <w:fldChar w:fldCharType="separate"/>
        </w:r>
        <w:r w:rsidR="00EA6ED1">
          <w:rPr>
            <w:noProof/>
            <w:webHidden/>
          </w:rPr>
          <w:t>167</w:t>
        </w:r>
        <w:r w:rsidR="00EA6ED1">
          <w:rPr>
            <w:noProof/>
            <w:webHidden/>
          </w:rPr>
          <w:fldChar w:fldCharType="end"/>
        </w:r>
      </w:hyperlink>
    </w:p>
    <w:p w14:paraId="3C1FD31A"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85" w:history="1">
        <w:r w:rsidR="00EA6ED1" w:rsidRPr="00BF31B8">
          <w:rPr>
            <w:rStyle w:val="Hyperlink"/>
            <w:noProof/>
          </w:rPr>
          <w:t>Activity 8 (8967 SO2, AC1-6)</w:t>
        </w:r>
        <w:r w:rsidR="00EA6ED1">
          <w:rPr>
            <w:noProof/>
            <w:webHidden/>
          </w:rPr>
          <w:tab/>
        </w:r>
        <w:r w:rsidR="00EA6ED1">
          <w:rPr>
            <w:noProof/>
            <w:webHidden/>
          </w:rPr>
          <w:fldChar w:fldCharType="begin"/>
        </w:r>
        <w:r w:rsidR="00EA6ED1">
          <w:rPr>
            <w:noProof/>
            <w:webHidden/>
          </w:rPr>
          <w:instrText xml:space="preserve"> PAGEREF _Toc495930185 \h </w:instrText>
        </w:r>
        <w:r w:rsidR="00EA6ED1">
          <w:rPr>
            <w:noProof/>
            <w:webHidden/>
          </w:rPr>
        </w:r>
        <w:r w:rsidR="00EA6ED1">
          <w:rPr>
            <w:noProof/>
            <w:webHidden/>
          </w:rPr>
          <w:fldChar w:fldCharType="separate"/>
        </w:r>
        <w:r w:rsidR="00EA6ED1">
          <w:rPr>
            <w:noProof/>
            <w:webHidden/>
          </w:rPr>
          <w:t>167</w:t>
        </w:r>
        <w:r w:rsidR="00EA6ED1">
          <w:rPr>
            <w:noProof/>
            <w:webHidden/>
          </w:rPr>
          <w:fldChar w:fldCharType="end"/>
        </w:r>
      </w:hyperlink>
    </w:p>
    <w:p w14:paraId="2BF268AF" w14:textId="77777777" w:rsidR="00EA6ED1" w:rsidRDefault="00BC7895">
      <w:pPr>
        <w:pStyle w:val="TOC1"/>
        <w:tabs>
          <w:tab w:val="right" w:leader="dot" w:pos="9629"/>
        </w:tabs>
        <w:rPr>
          <w:rFonts w:asciiTheme="minorHAnsi" w:eastAsiaTheme="minorEastAsia" w:hAnsiTheme="minorHAnsi" w:cstheme="minorBidi"/>
          <w:b w:val="0"/>
          <w:noProof/>
          <w:szCs w:val="22"/>
          <w:lang w:val="en-ZA" w:eastAsia="en-ZA"/>
        </w:rPr>
      </w:pPr>
      <w:hyperlink w:anchor="_Toc495930186" w:history="1">
        <w:r w:rsidR="00EA6ED1" w:rsidRPr="00BF31B8">
          <w:rPr>
            <w:rStyle w:val="Hyperlink"/>
            <w:noProof/>
          </w:rPr>
          <w:t>SECTION 8: PLAN AND GATHER INFORMATION</w:t>
        </w:r>
        <w:r w:rsidR="00EA6ED1">
          <w:rPr>
            <w:noProof/>
            <w:webHidden/>
          </w:rPr>
          <w:tab/>
        </w:r>
        <w:r w:rsidR="00EA6ED1">
          <w:rPr>
            <w:noProof/>
            <w:webHidden/>
          </w:rPr>
          <w:fldChar w:fldCharType="begin"/>
        </w:r>
        <w:r w:rsidR="00EA6ED1">
          <w:rPr>
            <w:noProof/>
            <w:webHidden/>
          </w:rPr>
          <w:instrText xml:space="preserve"> PAGEREF _Toc495930186 \h </w:instrText>
        </w:r>
        <w:r w:rsidR="00EA6ED1">
          <w:rPr>
            <w:noProof/>
            <w:webHidden/>
          </w:rPr>
        </w:r>
        <w:r w:rsidR="00EA6ED1">
          <w:rPr>
            <w:noProof/>
            <w:webHidden/>
          </w:rPr>
          <w:fldChar w:fldCharType="separate"/>
        </w:r>
        <w:r w:rsidR="00EA6ED1">
          <w:rPr>
            <w:noProof/>
            <w:webHidden/>
          </w:rPr>
          <w:t>168</w:t>
        </w:r>
        <w:r w:rsidR="00EA6ED1">
          <w:rPr>
            <w:noProof/>
            <w:webHidden/>
          </w:rPr>
          <w:fldChar w:fldCharType="end"/>
        </w:r>
      </w:hyperlink>
    </w:p>
    <w:p w14:paraId="0DA6CC0E" w14:textId="77777777" w:rsidR="00EA6ED1" w:rsidRDefault="00BC7895">
      <w:pPr>
        <w:pStyle w:val="TOC2"/>
        <w:rPr>
          <w:rFonts w:asciiTheme="minorHAnsi" w:eastAsiaTheme="minorEastAsia" w:hAnsiTheme="minorHAnsi" w:cstheme="minorBidi"/>
          <w:noProof/>
          <w:szCs w:val="22"/>
          <w:lang w:val="en-ZA" w:eastAsia="en-ZA"/>
        </w:rPr>
      </w:pPr>
      <w:hyperlink w:anchor="_Toc495930187" w:history="1">
        <w:r w:rsidR="00EA6ED1" w:rsidRPr="00BF31B8">
          <w:rPr>
            <w:rStyle w:val="Hyperlink"/>
            <w:noProof/>
            <w:lang w:val="en-ZA"/>
          </w:rPr>
          <w:t>Sources of Information</w:t>
        </w:r>
        <w:r w:rsidR="00EA6ED1">
          <w:rPr>
            <w:noProof/>
            <w:webHidden/>
          </w:rPr>
          <w:tab/>
        </w:r>
        <w:r w:rsidR="00EA6ED1">
          <w:rPr>
            <w:noProof/>
            <w:webHidden/>
          </w:rPr>
          <w:fldChar w:fldCharType="begin"/>
        </w:r>
        <w:r w:rsidR="00EA6ED1">
          <w:rPr>
            <w:noProof/>
            <w:webHidden/>
          </w:rPr>
          <w:instrText xml:space="preserve"> PAGEREF _Toc495930187 \h </w:instrText>
        </w:r>
        <w:r w:rsidR="00EA6ED1">
          <w:rPr>
            <w:noProof/>
            <w:webHidden/>
          </w:rPr>
        </w:r>
        <w:r w:rsidR="00EA6ED1">
          <w:rPr>
            <w:noProof/>
            <w:webHidden/>
          </w:rPr>
          <w:fldChar w:fldCharType="separate"/>
        </w:r>
        <w:r w:rsidR="00EA6ED1">
          <w:rPr>
            <w:noProof/>
            <w:webHidden/>
          </w:rPr>
          <w:t>168</w:t>
        </w:r>
        <w:r w:rsidR="00EA6ED1">
          <w:rPr>
            <w:noProof/>
            <w:webHidden/>
          </w:rPr>
          <w:fldChar w:fldCharType="end"/>
        </w:r>
      </w:hyperlink>
    </w:p>
    <w:p w14:paraId="52EEFDB1"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88" w:history="1">
        <w:r w:rsidR="00EA6ED1" w:rsidRPr="00BF31B8">
          <w:rPr>
            <w:rStyle w:val="Hyperlink"/>
            <w:noProof/>
            <w:lang w:val="en-ZA"/>
          </w:rPr>
          <w:t>Interviews (asking people questions)</w:t>
        </w:r>
        <w:r w:rsidR="00EA6ED1">
          <w:rPr>
            <w:noProof/>
            <w:webHidden/>
          </w:rPr>
          <w:tab/>
        </w:r>
        <w:r w:rsidR="00EA6ED1">
          <w:rPr>
            <w:noProof/>
            <w:webHidden/>
          </w:rPr>
          <w:fldChar w:fldCharType="begin"/>
        </w:r>
        <w:r w:rsidR="00EA6ED1">
          <w:rPr>
            <w:noProof/>
            <w:webHidden/>
          </w:rPr>
          <w:instrText xml:space="preserve"> PAGEREF _Toc495930188 \h </w:instrText>
        </w:r>
        <w:r w:rsidR="00EA6ED1">
          <w:rPr>
            <w:noProof/>
            <w:webHidden/>
          </w:rPr>
        </w:r>
        <w:r w:rsidR="00EA6ED1">
          <w:rPr>
            <w:noProof/>
            <w:webHidden/>
          </w:rPr>
          <w:fldChar w:fldCharType="separate"/>
        </w:r>
        <w:r w:rsidR="00EA6ED1">
          <w:rPr>
            <w:noProof/>
            <w:webHidden/>
          </w:rPr>
          <w:t>168</w:t>
        </w:r>
        <w:r w:rsidR="00EA6ED1">
          <w:rPr>
            <w:noProof/>
            <w:webHidden/>
          </w:rPr>
          <w:fldChar w:fldCharType="end"/>
        </w:r>
      </w:hyperlink>
    </w:p>
    <w:p w14:paraId="35874984"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89" w:history="1">
        <w:r w:rsidR="00EA6ED1" w:rsidRPr="00BF31B8">
          <w:rPr>
            <w:rStyle w:val="Hyperlink"/>
            <w:noProof/>
            <w:lang w:val="en-ZA"/>
          </w:rPr>
          <w:t>Observation</w:t>
        </w:r>
        <w:r w:rsidR="00EA6ED1">
          <w:rPr>
            <w:noProof/>
            <w:webHidden/>
          </w:rPr>
          <w:tab/>
        </w:r>
        <w:r w:rsidR="00EA6ED1">
          <w:rPr>
            <w:noProof/>
            <w:webHidden/>
          </w:rPr>
          <w:fldChar w:fldCharType="begin"/>
        </w:r>
        <w:r w:rsidR="00EA6ED1">
          <w:rPr>
            <w:noProof/>
            <w:webHidden/>
          </w:rPr>
          <w:instrText xml:space="preserve"> PAGEREF _Toc495930189 \h </w:instrText>
        </w:r>
        <w:r w:rsidR="00EA6ED1">
          <w:rPr>
            <w:noProof/>
            <w:webHidden/>
          </w:rPr>
        </w:r>
        <w:r w:rsidR="00EA6ED1">
          <w:rPr>
            <w:noProof/>
            <w:webHidden/>
          </w:rPr>
          <w:fldChar w:fldCharType="separate"/>
        </w:r>
        <w:r w:rsidR="00EA6ED1">
          <w:rPr>
            <w:noProof/>
            <w:webHidden/>
          </w:rPr>
          <w:t>169</w:t>
        </w:r>
        <w:r w:rsidR="00EA6ED1">
          <w:rPr>
            <w:noProof/>
            <w:webHidden/>
          </w:rPr>
          <w:fldChar w:fldCharType="end"/>
        </w:r>
      </w:hyperlink>
    </w:p>
    <w:p w14:paraId="221C1B1B" w14:textId="77777777" w:rsidR="00EA6ED1" w:rsidRDefault="00BC7895">
      <w:pPr>
        <w:pStyle w:val="TOC2"/>
        <w:rPr>
          <w:rFonts w:asciiTheme="minorHAnsi" w:eastAsiaTheme="minorEastAsia" w:hAnsiTheme="minorHAnsi" w:cstheme="minorBidi"/>
          <w:noProof/>
          <w:szCs w:val="22"/>
          <w:lang w:val="en-ZA" w:eastAsia="en-ZA"/>
        </w:rPr>
      </w:pPr>
      <w:hyperlink w:anchor="_Toc495930190" w:history="1">
        <w:r w:rsidR="00EA6ED1" w:rsidRPr="00BF31B8">
          <w:rPr>
            <w:rStyle w:val="Hyperlink"/>
            <w:noProof/>
            <w:lang w:val="en-ZA"/>
          </w:rPr>
          <w:t>Organise The Material</w:t>
        </w:r>
        <w:r w:rsidR="00EA6ED1">
          <w:rPr>
            <w:noProof/>
            <w:webHidden/>
          </w:rPr>
          <w:tab/>
        </w:r>
        <w:r w:rsidR="00EA6ED1">
          <w:rPr>
            <w:noProof/>
            <w:webHidden/>
          </w:rPr>
          <w:fldChar w:fldCharType="begin"/>
        </w:r>
        <w:r w:rsidR="00EA6ED1">
          <w:rPr>
            <w:noProof/>
            <w:webHidden/>
          </w:rPr>
          <w:instrText xml:space="preserve"> PAGEREF _Toc495930190 \h </w:instrText>
        </w:r>
        <w:r w:rsidR="00EA6ED1">
          <w:rPr>
            <w:noProof/>
            <w:webHidden/>
          </w:rPr>
        </w:r>
        <w:r w:rsidR="00EA6ED1">
          <w:rPr>
            <w:noProof/>
            <w:webHidden/>
          </w:rPr>
          <w:fldChar w:fldCharType="separate"/>
        </w:r>
        <w:r w:rsidR="00EA6ED1">
          <w:rPr>
            <w:noProof/>
            <w:webHidden/>
          </w:rPr>
          <w:t>169</w:t>
        </w:r>
        <w:r w:rsidR="00EA6ED1">
          <w:rPr>
            <w:noProof/>
            <w:webHidden/>
          </w:rPr>
          <w:fldChar w:fldCharType="end"/>
        </w:r>
      </w:hyperlink>
    </w:p>
    <w:p w14:paraId="2B489F98"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91" w:history="1">
        <w:r w:rsidR="00EA6ED1" w:rsidRPr="00BF31B8">
          <w:rPr>
            <w:rStyle w:val="Hyperlink"/>
            <w:noProof/>
          </w:rPr>
          <w:t>Sorting and categorizing</w:t>
        </w:r>
        <w:r w:rsidR="00EA6ED1">
          <w:rPr>
            <w:noProof/>
            <w:webHidden/>
          </w:rPr>
          <w:tab/>
        </w:r>
        <w:r w:rsidR="00EA6ED1">
          <w:rPr>
            <w:noProof/>
            <w:webHidden/>
          </w:rPr>
          <w:fldChar w:fldCharType="begin"/>
        </w:r>
        <w:r w:rsidR="00EA6ED1">
          <w:rPr>
            <w:noProof/>
            <w:webHidden/>
          </w:rPr>
          <w:instrText xml:space="preserve"> PAGEREF _Toc495930191 \h </w:instrText>
        </w:r>
        <w:r w:rsidR="00EA6ED1">
          <w:rPr>
            <w:noProof/>
            <w:webHidden/>
          </w:rPr>
        </w:r>
        <w:r w:rsidR="00EA6ED1">
          <w:rPr>
            <w:noProof/>
            <w:webHidden/>
          </w:rPr>
          <w:fldChar w:fldCharType="separate"/>
        </w:r>
        <w:r w:rsidR="00EA6ED1">
          <w:rPr>
            <w:noProof/>
            <w:webHidden/>
          </w:rPr>
          <w:t>169</w:t>
        </w:r>
        <w:r w:rsidR="00EA6ED1">
          <w:rPr>
            <w:noProof/>
            <w:webHidden/>
          </w:rPr>
          <w:fldChar w:fldCharType="end"/>
        </w:r>
      </w:hyperlink>
    </w:p>
    <w:p w14:paraId="1C1F5A52"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92" w:history="1">
        <w:r w:rsidR="00EA6ED1" w:rsidRPr="00BF31B8">
          <w:rPr>
            <w:rStyle w:val="Hyperlink"/>
            <w:noProof/>
          </w:rPr>
          <w:t>Sifting for relevance</w:t>
        </w:r>
        <w:r w:rsidR="00EA6ED1">
          <w:rPr>
            <w:noProof/>
            <w:webHidden/>
          </w:rPr>
          <w:tab/>
        </w:r>
        <w:r w:rsidR="00EA6ED1">
          <w:rPr>
            <w:noProof/>
            <w:webHidden/>
          </w:rPr>
          <w:fldChar w:fldCharType="begin"/>
        </w:r>
        <w:r w:rsidR="00EA6ED1">
          <w:rPr>
            <w:noProof/>
            <w:webHidden/>
          </w:rPr>
          <w:instrText xml:space="preserve"> PAGEREF _Toc495930192 \h </w:instrText>
        </w:r>
        <w:r w:rsidR="00EA6ED1">
          <w:rPr>
            <w:noProof/>
            <w:webHidden/>
          </w:rPr>
        </w:r>
        <w:r w:rsidR="00EA6ED1">
          <w:rPr>
            <w:noProof/>
            <w:webHidden/>
          </w:rPr>
          <w:fldChar w:fldCharType="separate"/>
        </w:r>
        <w:r w:rsidR="00EA6ED1">
          <w:rPr>
            <w:noProof/>
            <w:webHidden/>
          </w:rPr>
          <w:t>169</w:t>
        </w:r>
        <w:r w:rsidR="00EA6ED1">
          <w:rPr>
            <w:noProof/>
            <w:webHidden/>
          </w:rPr>
          <w:fldChar w:fldCharType="end"/>
        </w:r>
      </w:hyperlink>
    </w:p>
    <w:p w14:paraId="79D8B5EE"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93" w:history="1">
        <w:r w:rsidR="00EA6ED1" w:rsidRPr="00BF31B8">
          <w:rPr>
            <w:rStyle w:val="Hyperlink"/>
            <w:noProof/>
          </w:rPr>
          <w:t>Validity and reliability</w:t>
        </w:r>
        <w:r w:rsidR="00EA6ED1">
          <w:rPr>
            <w:noProof/>
            <w:webHidden/>
          </w:rPr>
          <w:tab/>
        </w:r>
        <w:r w:rsidR="00EA6ED1">
          <w:rPr>
            <w:noProof/>
            <w:webHidden/>
          </w:rPr>
          <w:fldChar w:fldCharType="begin"/>
        </w:r>
        <w:r w:rsidR="00EA6ED1">
          <w:rPr>
            <w:noProof/>
            <w:webHidden/>
          </w:rPr>
          <w:instrText xml:space="preserve"> PAGEREF _Toc495930193 \h </w:instrText>
        </w:r>
        <w:r w:rsidR="00EA6ED1">
          <w:rPr>
            <w:noProof/>
            <w:webHidden/>
          </w:rPr>
        </w:r>
        <w:r w:rsidR="00EA6ED1">
          <w:rPr>
            <w:noProof/>
            <w:webHidden/>
          </w:rPr>
          <w:fldChar w:fldCharType="separate"/>
        </w:r>
        <w:r w:rsidR="00EA6ED1">
          <w:rPr>
            <w:noProof/>
            <w:webHidden/>
          </w:rPr>
          <w:t>170</w:t>
        </w:r>
        <w:r w:rsidR="00EA6ED1">
          <w:rPr>
            <w:noProof/>
            <w:webHidden/>
          </w:rPr>
          <w:fldChar w:fldCharType="end"/>
        </w:r>
      </w:hyperlink>
    </w:p>
    <w:p w14:paraId="09C869DE"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94" w:history="1">
        <w:r w:rsidR="00EA6ED1" w:rsidRPr="00BF31B8">
          <w:rPr>
            <w:rStyle w:val="Hyperlink"/>
            <w:noProof/>
          </w:rPr>
          <w:t>Recording</w:t>
        </w:r>
        <w:r w:rsidR="00EA6ED1">
          <w:rPr>
            <w:noProof/>
            <w:webHidden/>
          </w:rPr>
          <w:tab/>
        </w:r>
        <w:r w:rsidR="00EA6ED1">
          <w:rPr>
            <w:noProof/>
            <w:webHidden/>
          </w:rPr>
          <w:fldChar w:fldCharType="begin"/>
        </w:r>
        <w:r w:rsidR="00EA6ED1">
          <w:rPr>
            <w:noProof/>
            <w:webHidden/>
          </w:rPr>
          <w:instrText xml:space="preserve"> PAGEREF _Toc495930194 \h </w:instrText>
        </w:r>
        <w:r w:rsidR="00EA6ED1">
          <w:rPr>
            <w:noProof/>
            <w:webHidden/>
          </w:rPr>
        </w:r>
        <w:r w:rsidR="00EA6ED1">
          <w:rPr>
            <w:noProof/>
            <w:webHidden/>
          </w:rPr>
          <w:fldChar w:fldCharType="separate"/>
        </w:r>
        <w:r w:rsidR="00EA6ED1">
          <w:rPr>
            <w:noProof/>
            <w:webHidden/>
          </w:rPr>
          <w:t>170</w:t>
        </w:r>
        <w:r w:rsidR="00EA6ED1">
          <w:rPr>
            <w:noProof/>
            <w:webHidden/>
          </w:rPr>
          <w:fldChar w:fldCharType="end"/>
        </w:r>
      </w:hyperlink>
    </w:p>
    <w:p w14:paraId="68922D9B"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195" w:history="1">
        <w:r w:rsidR="00EA6ED1" w:rsidRPr="00BF31B8">
          <w:rPr>
            <w:rStyle w:val="Hyperlink"/>
            <w:noProof/>
          </w:rPr>
          <w:t>Activity 9 (8967 SO4, AC1-6)</w:t>
        </w:r>
        <w:r w:rsidR="00EA6ED1">
          <w:rPr>
            <w:noProof/>
            <w:webHidden/>
          </w:rPr>
          <w:tab/>
        </w:r>
        <w:r w:rsidR="00EA6ED1">
          <w:rPr>
            <w:noProof/>
            <w:webHidden/>
          </w:rPr>
          <w:fldChar w:fldCharType="begin"/>
        </w:r>
        <w:r w:rsidR="00EA6ED1">
          <w:rPr>
            <w:noProof/>
            <w:webHidden/>
          </w:rPr>
          <w:instrText xml:space="preserve"> PAGEREF _Toc495930195 \h </w:instrText>
        </w:r>
        <w:r w:rsidR="00EA6ED1">
          <w:rPr>
            <w:noProof/>
            <w:webHidden/>
          </w:rPr>
        </w:r>
        <w:r w:rsidR="00EA6ED1">
          <w:rPr>
            <w:noProof/>
            <w:webHidden/>
          </w:rPr>
          <w:fldChar w:fldCharType="separate"/>
        </w:r>
        <w:r w:rsidR="00EA6ED1">
          <w:rPr>
            <w:noProof/>
            <w:webHidden/>
          </w:rPr>
          <w:t>172</w:t>
        </w:r>
        <w:r w:rsidR="00EA6ED1">
          <w:rPr>
            <w:noProof/>
            <w:webHidden/>
          </w:rPr>
          <w:fldChar w:fldCharType="end"/>
        </w:r>
      </w:hyperlink>
    </w:p>
    <w:p w14:paraId="4AEC89D8" w14:textId="77777777" w:rsidR="00EA6ED1" w:rsidRDefault="00BC7895">
      <w:pPr>
        <w:pStyle w:val="TOC1"/>
        <w:tabs>
          <w:tab w:val="right" w:leader="dot" w:pos="9629"/>
        </w:tabs>
        <w:rPr>
          <w:rFonts w:asciiTheme="minorHAnsi" w:eastAsiaTheme="minorEastAsia" w:hAnsiTheme="minorHAnsi" w:cstheme="minorBidi"/>
          <w:b w:val="0"/>
          <w:noProof/>
          <w:szCs w:val="22"/>
          <w:lang w:val="en-ZA" w:eastAsia="en-ZA"/>
        </w:rPr>
      </w:pPr>
      <w:hyperlink w:anchor="_Toc495930196" w:history="1">
        <w:r w:rsidR="00EA6ED1" w:rsidRPr="00BF31B8">
          <w:rPr>
            <w:rStyle w:val="Hyperlink"/>
            <w:noProof/>
          </w:rPr>
          <w:t>SECTION 9: TEAMWORK</w:t>
        </w:r>
        <w:r w:rsidR="00EA6ED1">
          <w:rPr>
            <w:noProof/>
            <w:webHidden/>
          </w:rPr>
          <w:tab/>
        </w:r>
        <w:r w:rsidR="00EA6ED1">
          <w:rPr>
            <w:noProof/>
            <w:webHidden/>
          </w:rPr>
          <w:fldChar w:fldCharType="begin"/>
        </w:r>
        <w:r w:rsidR="00EA6ED1">
          <w:rPr>
            <w:noProof/>
            <w:webHidden/>
          </w:rPr>
          <w:instrText xml:space="preserve"> PAGEREF _Toc495930196 \h </w:instrText>
        </w:r>
        <w:r w:rsidR="00EA6ED1">
          <w:rPr>
            <w:noProof/>
            <w:webHidden/>
          </w:rPr>
        </w:r>
        <w:r w:rsidR="00EA6ED1">
          <w:rPr>
            <w:noProof/>
            <w:webHidden/>
          </w:rPr>
          <w:fldChar w:fldCharType="separate"/>
        </w:r>
        <w:r w:rsidR="00EA6ED1">
          <w:rPr>
            <w:noProof/>
            <w:webHidden/>
          </w:rPr>
          <w:t>173</w:t>
        </w:r>
        <w:r w:rsidR="00EA6ED1">
          <w:rPr>
            <w:noProof/>
            <w:webHidden/>
          </w:rPr>
          <w:fldChar w:fldCharType="end"/>
        </w:r>
      </w:hyperlink>
    </w:p>
    <w:p w14:paraId="6F710AF1" w14:textId="77777777" w:rsidR="00EA6ED1" w:rsidRDefault="00BC7895">
      <w:pPr>
        <w:pStyle w:val="TOC2"/>
        <w:rPr>
          <w:rFonts w:asciiTheme="minorHAnsi" w:eastAsiaTheme="minorEastAsia" w:hAnsiTheme="minorHAnsi" w:cstheme="minorBidi"/>
          <w:noProof/>
          <w:szCs w:val="22"/>
          <w:lang w:val="en-ZA" w:eastAsia="en-ZA"/>
        </w:rPr>
      </w:pPr>
      <w:hyperlink w:anchor="_Toc495930197" w:history="1">
        <w:r w:rsidR="00EA6ED1" w:rsidRPr="00BF31B8">
          <w:rPr>
            <w:rStyle w:val="Hyperlink"/>
            <w:noProof/>
            <w:lang w:val="en-ZA"/>
          </w:rPr>
          <w:t>Team Members</w:t>
        </w:r>
        <w:r w:rsidR="00EA6ED1">
          <w:rPr>
            <w:noProof/>
            <w:webHidden/>
          </w:rPr>
          <w:tab/>
        </w:r>
        <w:r w:rsidR="00EA6ED1">
          <w:rPr>
            <w:noProof/>
            <w:webHidden/>
          </w:rPr>
          <w:fldChar w:fldCharType="begin"/>
        </w:r>
        <w:r w:rsidR="00EA6ED1">
          <w:rPr>
            <w:noProof/>
            <w:webHidden/>
          </w:rPr>
          <w:instrText xml:space="preserve"> PAGEREF _Toc495930197 \h </w:instrText>
        </w:r>
        <w:r w:rsidR="00EA6ED1">
          <w:rPr>
            <w:noProof/>
            <w:webHidden/>
          </w:rPr>
        </w:r>
        <w:r w:rsidR="00EA6ED1">
          <w:rPr>
            <w:noProof/>
            <w:webHidden/>
          </w:rPr>
          <w:fldChar w:fldCharType="separate"/>
        </w:r>
        <w:r w:rsidR="00EA6ED1">
          <w:rPr>
            <w:noProof/>
            <w:webHidden/>
          </w:rPr>
          <w:t>173</w:t>
        </w:r>
        <w:r w:rsidR="00EA6ED1">
          <w:rPr>
            <w:noProof/>
            <w:webHidden/>
          </w:rPr>
          <w:fldChar w:fldCharType="end"/>
        </w:r>
      </w:hyperlink>
    </w:p>
    <w:p w14:paraId="5EBDB9D5" w14:textId="77777777" w:rsidR="00EA6ED1" w:rsidRDefault="00BC7895">
      <w:pPr>
        <w:pStyle w:val="TOC2"/>
        <w:rPr>
          <w:rFonts w:asciiTheme="minorHAnsi" w:eastAsiaTheme="minorEastAsia" w:hAnsiTheme="minorHAnsi" w:cstheme="minorBidi"/>
          <w:noProof/>
          <w:szCs w:val="22"/>
          <w:lang w:val="en-ZA" w:eastAsia="en-ZA"/>
        </w:rPr>
      </w:pPr>
      <w:hyperlink w:anchor="_Toc495930198" w:history="1">
        <w:r w:rsidR="00EA6ED1" w:rsidRPr="00BF31B8">
          <w:rPr>
            <w:rStyle w:val="Hyperlink"/>
            <w:noProof/>
            <w:lang w:val="en-ZA"/>
          </w:rPr>
          <w:t>The Role Of The Team Leader</w:t>
        </w:r>
        <w:r w:rsidR="00EA6ED1">
          <w:rPr>
            <w:noProof/>
            <w:webHidden/>
          </w:rPr>
          <w:tab/>
        </w:r>
        <w:r w:rsidR="00EA6ED1">
          <w:rPr>
            <w:noProof/>
            <w:webHidden/>
          </w:rPr>
          <w:fldChar w:fldCharType="begin"/>
        </w:r>
        <w:r w:rsidR="00EA6ED1">
          <w:rPr>
            <w:noProof/>
            <w:webHidden/>
          </w:rPr>
          <w:instrText xml:space="preserve"> PAGEREF _Toc495930198 \h </w:instrText>
        </w:r>
        <w:r w:rsidR="00EA6ED1">
          <w:rPr>
            <w:noProof/>
            <w:webHidden/>
          </w:rPr>
        </w:r>
        <w:r w:rsidR="00EA6ED1">
          <w:rPr>
            <w:noProof/>
            <w:webHidden/>
          </w:rPr>
          <w:fldChar w:fldCharType="separate"/>
        </w:r>
        <w:r w:rsidR="00EA6ED1">
          <w:rPr>
            <w:noProof/>
            <w:webHidden/>
          </w:rPr>
          <w:t>174</w:t>
        </w:r>
        <w:r w:rsidR="00EA6ED1">
          <w:rPr>
            <w:noProof/>
            <w:webHidden/>
          </w:rPr>
          <w:fldChar w:fldCharType="end"/>
        </w:r>
      </w:hyperlink>
    </w:p>
    <w:p w14:paraId="2F8F0B01" w14:textId="77777777" w:rsidR="00EA6ED1" w:rsidRDefault="00BC7895">
      <w:pPr>
        <w:pStyle w:val="TOC2"/>
        <w:rPr>
          <w:rFonts w:asciiTheme="minorHAnsi" w:eastAsiaTheme="minorEastAsia" w:hAnsiTheme="minorHAnsi" w:cstheme="minorBidi"/>
          <w:noProof/>
          <w:szCs w:val="22"/>
          <w:lang w:val="en-ZA" w:eastAsia="en-ZA"/>
        </w:rPr>
      </w:pPr>
      <w:hyperlink w:anchor="_Toc495930199" w:history="1">
        <w:r w:rsidR="00EA6ED1" w:rsidRPr="00BF31B8">
          <w:rPr>
            <w:rStyle w:val="Hyperlink"/>
            <w:noProof/>
            <w:lang w:val="en-ZA"/>
          </w:rPr>
          <w:t>Purpose Of A Team</w:t>
        </w:r>
        <w:r w:rsidR="00EA6ED1">
          <w:rPr>
            <w:noProof/>
            <w:webHidden/>
          </w:rPr>
          <w:tab/>
        </w:r>
        <w:r w:rsidR="00EA6ED1">
          <w:rPr>
            <w:noProof/>
            <w:webHidden/>
          </w:rPr>
          <w:fldChar w:fldCharType="begin"/>
        </w:r>
        <w:r w:rsidR="00EA6ED1">
          <w:rPr>
            <w:noProof/>
            <w:webHidden/>
          </w:rPr>
          <w:instrText xml:space="preserve"> PAGEREF _Toc495930199 \h </w:instrText>
        </w:r>
        <w:r w:rsidR="00EA6ED1">
          <w:rPr>
            <w:noProof/>
            <w:webHidden/>
          </w:rPr>
        </w:r>
        <w:r w:rsidR="00EA6ED1">
          <w:rPr>
            <w:noProof/>
            <w:webHidden/>
          </w:rPr>
          <w:fldChar w:fldCharType="separate"/>
        </w:r>
        <w:r w:rsidR="00EA6ED1">
          <w:rPr>
            <w:noProof/>
            <w:webHidden/>
          </w:rPr>
          <w:t>174</w:t>
        </w:r>
        <w:r w:rsidR="00EA6ED1">
          <w:rPr>
            <w:noProof/>
            <w:webHidden/>
          </w:rPr>
          <w:fldChar w:fldCharType="end"/>
        </w:r>
      </w:hyperlink>
    </w:p>
    <w:p w14:paraId="1DA5EB0D" w14:textId="77777777" w:rsidR="00EA6ED1" w:rsidRDefault="00BC7895">
      <w:pPr>
        <w:pStyle w:val="TOC2"/>
        <w:rPr>
          <w:rFonts w:asciiTheme="minorHAnsi" w:eastAsiaTheme="minorEastAsia" w:hAnsiTheme="minorHAnsi" w:cstheme="minorBidi"/>
          <w:noProof/>
          <w:szCs w:val="22"/>
          <w:lang w:val="en-ZA" w:eastAsia="en-ZA"/>
        </w:rPr>
      </w:pPr>
      <w:hyperlink w:anchor="_Toc495930200" w:history="1">
        <w:r w:rsidR="00EA6ED1" w:rsidRPr="00BF31B8">
          <w:rPr>
            <w:rStyle w:val="Hyperlink"/>
            <w:noProof/>
            <w:lang w:val="en-ZA"/>
          </w:rPr>
          <w:t>Negotiation</w:t>
        </w:r>
        <w:r w:rsidR="00EA6ED1">
          <w:rPr>
            <w:noProof/>
            <w:webHidden/>
          </w:rPr>
          <w:tab/>
        </w:r>
        <w:r w:rsidR="00EA6ED1">
          <w:rPr>
            <w:noProof/>
            <w:webHidden/>
          </w:rPr>
          <w:fldChar w:fldCharType="begin"/>
        </w:r>
        <w:r w:rsidR="00EA6ED1">
          <w:rPr>
            <w:noProof/>
            <w:webHidden/>
          </w:rPr>
          <w:instrText xml:space="preserve"> PAGEREF _Toc495930200 \h </w:instrText>
        </w:r>
        <w:r w:rsidR="00EA6ED1">
          <w:rPr>
            <w:noProof/>
            <w:webHidden/>
          </w:rPr>
        </w:r>
        <w:r w:rsidR="00EA6ED1">
          <w:rPr>
            <w:noProof/>
            <w:webHidden/>
          </w:rPr>
          <w:fldChar w:fldCharType="separate"/>
        </w:r>
        <w:r w:rsidR="00EA6ED1">
          <w:rPr>
            <w:noProof/>
            <w:webHidden/>
          </w:rPr>
          <w:t>175</w:t>
        </w:r>
        <w:r w:rsidR="00EA6ED1">
          <w:rPr>
            <w:noProof/>
            <w:webHidden/>
          </w:rPr>
          <w:fldChar w:fldCharType="end"/>
        </w:r>
      </w:hyperlink>
    </w:p>
    <w:p w14:paraId="0137025B"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201" w:history="1">
        <w:r w:rsidR="00EA6ED1" w:rsidRPr="00BF31B8">
          <w:rPr>
            <w:rStyle w:val="Hyperlink"/>
            <w:noProof/>
            <w:lang w:val="en-ZA"/>
          </w:rPr>
          <w:t>Preparation</w:t>
        </w:r>
        <w:r w:rsidR="00EA6ED1">
          <w:rPr>
            <w:noProof/>
            <w:webHidden/>
          </w:rPr>
          <w:tab/>
        </w:r>
        <w:r w:rsidR="00EA6ED1">
          <w:rPr>
            <w:noProof/>
            <w:webHidden/>
          </w:rPr>
          <w:fldChar w:fldCharType="begin"/>
        </w:r>
        <w:r w:rsidR="00EA6ED1">
          <w:rPr>
            <w:noProof/>
            <w:webHidden/>
          </w:rPr>
          <w:instrText xml:space="preserve"> PAGEREF _Toc495930201 \h </w:instrText>
        </w:r>
        <w:r w:rsidR="00EA6ED1">
          <w:rPr>
            <w:noProof/>
            <w:webHidden/>
          </w:rPr>
        </w:r>
        <w:r w:rsidR="00EA6ED1">
          <w:rPr>
            <w:noProof/>
            <w:webHidden/>
          </w:rPr>
          <w:fldChar w:fldCharType="separate"/>
        </w:r>
        <w:r w:rsidR="00EA6ED1">
          <w:rPr>
            <w:noProof/>
            <w:webHidden/>
          </w:rPr>
          <w:t>175</w:t>
        </w:r>
        <w:r w:rsidR="00EA6ED1">
          <w:rPr>
            <w:noProof/>
            <w:webHidden/>
          </w:rPr>
          <w:fldChar w:fldCharType="end"/>
        </w:r>
      </w:hyperlink>
    </w:p>
    <w:p w14:paraId="36620C1D"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202" w:history="1">
        <w:r w:rsidR="00EA6ED1" w:rsidRPr="00BF31B8">
          <w:rPr>
            <w:rStyle w:val="Hyperlink"/>
            <w:noProof/>
            <w:lang w:val="en-ZA"/>
          </w:rPr>
          <w:t>Building Understanding</w:t>
        </w:r>
        <w:r w:rsidR="00EA6ED1">
          <w:rPr>
            <w:noProof/>
            <w:webHidden/>
          </w:rPr>
          <w:tab/>
        </w:r>
        <w:r w:rsidR="00EA6ED1">
          <w:rPr>
            <w:noProof/>
            <w:webHidden/>
          </w:rPr>
          <w:fldChar w:fldCharType="begin"/>
        </w:r>
        <w:r w:rsidR="00EA6ED1">
          <w:rPr>
            <w:noProof/>
            <w:webHidden/>
          </w:rPr>
          <w:instrText xml:space="preserve"> PAGEREF _Toc495930202 \h </w:instrText>
        </w:r>
        <w:r w:rsidR="00EA6ED1">
          <w:rPr>
            <w:noProof/>
            <w:webHidden/>
          </w:rPr>
        </w:r>
        <w:r w:rsidR="00EA6ED1">
          <w:rPr>
            <w:noProof/>
            <w:webHidden/>
          </w:rPr>
          <w:fldChar w:fldCharType="separate"/>
        </w:r>
        <w:r w:rsidR="00EA6ED1">
          <w:rPr>
            <w:noProof/>
            <w:webHidden/>
          </w:rPr>
          <w:t>177</w:t>
        </w:r>
        <w:r w:rsidR="00EA6ED1">
          <w:rPr>
            <w:noProof/>
            <w:webHidden/>
          </w:rPr>
          <w:fldChar w:fldCharType="end"/>
        </w:r>
      </w:hyperlink>
    </w:p>
    <w:p w14:paraId="6A779112"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203" w:history="1">
        <w:r w:rsidR="00EA6ED1" w:rsidRPr="00BF31B8">
          <w:rPr>
            <w:rStyle w:val="Hyperlink"/>
            <w:noProof/>
            <w:lang w:val="en-ZA"/>
          </w:rPr>
          <w:t>Bargaining</w:t>
        </w:r>
        <w:r w:rsidR="00EA6ED1">
          <w:rPr>
            <w:noProof/>
            <w:webHidden/>
          </w:rPr>
          <w:tab/>
        </w:r>
        <w:r w:rsidR="00EA6ED1">
          <w:rPr>
            <w:noProof/>
            <w:webHidden/>
          </w:rPr>
          <w:fldChar w:fldCharType="begin"/>
        </w:r>
        <w:r w:rsidR="00EA6ED1">
          <w:rPr>
            <w:noProof/>
            <w:webHidden/>
          </w:rPr>
          <w:instrText xml:space="preserve"> PAGEREF _Toc495930203 \h </w:instrText>
        </w:r>
        <w:r w:rsidR="00EA6ED1">
          <w:rPr>
            <w:noProof/>
            <w:webHidden/>
          </w:rPr>
        </w:r>
        <w:r w:rsidR="00EA6ED1">
          <w:rPr>
            <w:noProof/>
            <w:webHidden/>
          </w:rPr>
          <w:fldChar w:fldCharType="separate"/>
        </w:r>
        <w:r w:rsidR="00EA6ED1">
          <w:rPr>
            <w:noProof/>
            <w:webHidden/>
          </w:rPr>
          <w:t>177</w:t>
        </w:r>
        <w:r w:rsidR="00EA6ED1">
          <w:rPr>
            <w:noProof/>
            <w:webHidden/>
          </w:rPr>
          <w:fldChar w:fldCharType="end"/>
        </w:r>
      </w:hyperlink>
    </w:p>
    <w:p w14:paraId="0805515C"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204" w:history="1">
        <w:r w:rsidR="00EA6ED1" w:rsidRPr="00BF31B8">
          <w:rPr>
            <w:rStyle w:val="Hyperlink"/>
            <w:noProof/>
            <w:lang w:val="en-ZA"/>
          </w:rPr>
          <w:t>Closing</w:t>
        </w:r>
        <w:r w:rsidR="00EA6ED1">
          <w:rPr>
            <w:noProof/>
            <w:webHidden/>
          </w:rPr>
          <w:tab/>
        </w:r>
        <w:r w:rsidR="00EA6ED1">
          <w:rPr>
            <w:noProof/>
            <w:webHidden/>
          </w:rPr>
          <w:fldChar w:fldCharType="begin"/>
        </w:r>
        <w:r w:rsidR="00EA6ED1">
          <w:rPr>
            <w:noProof/>
            <w:webHidden/>
          </w:rPr>
          <w:instrText xml:space="preserve"> PAGEREF _Toc495930204 \h </w:instrText>
        </w:r>
        <w:r w:rsidR="00EA6ED1">
          <w:rPr>
            <w:noProof/>
            <w:webHidden/>
          </w:rPr>
        </w:r>
        <w:r w:rsidR="00EA6ED1">
          <w:rPr>
            <w:noProof/>
            <w:webHidden/>
          </w:rPr>
          <w:fldChar w:fldCharType="separate"/>
        </w:r>
        <w:r w:rsidR="00EA6ED1">
          <w:rPr>
            <w:noProof/>
            <w:webHidden/>
          </w:rPr>
          <w:t>178</w:t>
        </w:r>
        <w:r w:rsidR="00EA6ED1">
          <w:rPr>
            <w:noProof/>
            <w:webHidden/>
          </w:rPr>
          <w:fldChar w:fldCharType="end"/>
        </w:r>
      </w:hyperlink>
    </w:p>
    <w:p w14:paraId="4F0EE686" w14:textId="77777777" w:rsidR="00EA6ED1" w:rsidRDefault="00BC7895">
      <w:pPr>
        <w:pStyle w:val="TOC1"/>
        <w:tabs>
          <w:tab w:val="right" w:leader="dot" w:pos="9629"/>
        </w:tabs>
        <w:rPr>
          <w:rFonts w:asciiTheme="minorHAnsi" w:eastAsiaTheme="minorEastAsia" w:hAnsiTheme="minorHAnsi" w:cstheme="minorBidi"/>
          <w:b w:val="0"/>
          <w:noProof/>
          <w:szCs w:val="22"/>
          <w:lang w:val="en-ZA" w:eastAsia="en-ZA"/>
        </w:rPr>
      </w:pPr>
      <w:hyperlink w:anchor="_Toc495930205" w:history="1">
        <w:r w:rsidR="00EA6ED1" w:rsidRPr="00BF31B8">
          <w:rPr>
            <w:rStyle w:val="Hyperlink"/>
            <w:noProof/>
          </w:rPr>
          <w:t>SECTION 10: WORKPLACE CHARACTERISTICS</w:t>
        </w:r>
        <w:r w:rsidR="00EA6ED1">
          <w:rPr>
            <w:noProof/>
            <w:webHidden/>
          </w:rPr>
          <w:tab/>
        </w:r>
        <w:r w:rsidR="00EA6ED1">
          <w:rPr>
            <w:noProof/>
            <w:webHidden/>
          </w:rPr>
          <w:fldChar w:fldCharType="begin"/>
        </w:r>
        <w:r w:rsidR="00EA6ED1">
          <w:rPr>
            <w:noProof/>
            <w:webHidden/>
          </w:rPr>
          <w:instrText xml:space="preserve"> PAGEREF _Toc495930205 \h </w:instrText>
        </w:r>
        <w:r w:rsidR="00EA6ED1">
          <w:rPr>
            <w:noProof/>
            <w:webHidden/>
          </w:rPr>
        </w:r>
        <w:r w:rsidR="00EA6ED1">
          <w:rPr>
            <w:noProof/>
            <w:webHidden/>
          </w:rPr>
          <w:fldChar w:fldCharType="separate"/>
        </w:r>
        <w:r w:rsidR="00EA6ED1">
          <w:rPr>
            <w:noProof/>
            <w:webHidden/>
          </w:rPr>
          <w:t>179</w:t>
        </w:r>
        <w:r w:rsidR="00EA6ED1">
          <w:rPr>
            <w:noProof/>
            <w:webHidden/>
          </w:rPr>
          <w:fldChar w:fldCharType="end"/>
        </w:r>
      </w:hyperlink>
    </w:p>
    <w:p w14:paraId="09AE940D"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206" w:history="1">
        <w:r w:rsidR="00EA6ED1" w:rsidRPr="00BF31B8">
          <w:rPr>
            <w:rStyle w:val="Hyperlink"/>
            <w:noProof/>
          </w:rPr>
          <w:t>Activity 11 (8967 SO6, AC1-3)</w:t>
        </w:r>
        <w:r w:rsidR="00EA6ED1">
          <w:rPr>
            <w:noProof/>
            <w:webHidden/>
          </w:rPr>
          <w:tab/>
        </w:r>
        <w:r w:rsidR="00EA6ED1">
          <w:rPr>
            <w:noProof/>
            <w:webHidden/>
          </w:rPr>
          <w:fldChar w:fldCharType="begin"/>
        </w:r>
        <w:r w:rsidR="00EA6ED1">
          <w:rPr>
            <w:noProof/>
            <w:webHidden/>
          </w:rPr>
          <w:instrText xml:space="preserve"> PAGEREF _Toc495930206 \h </w:instrText>
        </w:r>
        <w:r w:rsidR="00EA6ED1">
          <w:rPr>
            <w:noProof/>
            <w:webHidden/>
          </w:rPr>
        </w:r>
        <w:r w:rsidR="00EA6ED1">
          <w:rPr>
            <w:noProof/>
            <w:webHidden/>
          </w:rPr>
          <w:fldChar w:fldCharType="separate"/>
        </w:r>
        <w:r w:rsidR="00EA6ED1">
          <w:rPr>
            <w:noProof/>
            <w:webHidden/>
          </w:rPr>
          <w:t>179</w:t>
        </w:r>
        <w:r w:rsidR="00EA6ED1">
          <w:rPr>
            <w:noProof/>
            <w:webHidden/>
          </w:rPr>
          <w:fldChar w:fldCharType="end"/>
        </w:r>
      </w:hyperlink>
    </w:p>
    <w:p w14:paraId="09726362" w14:textId="77777777" w:rsidR="00EA6ED1" w:rsidRDefault="00BC7895">
      <w:pPr>
        <w:pStyle w:val="TOC1"/>
        <w:tabs>
          <w:tab w:val="right" w:leader="dot" w:pos="9629"/>
        </w:tabs>
        <w:rPr>
          <w:rFonts w:asciiTheme="minorHAnsi" w:eastAsiaTheme="minorEastAsia" w:hAnsiTheme="minorHAnsi" w:cstheme="minorBidi"/>
          <w:b w:val="0"/>
          <w:noProof/>
          <w:szCs w:val="22"/>
          <w:lang w:val="en-ZA" w:eastAsia="en-ZA"/>
        </w:rPr>
      </w:pPr>
      <w:hyperlink w:anchor="_Toc495930207" w:history="1">
        <w:r w:rsidR="00EA6ED1" w:rsidRPr="00BF31B8">
          <w:rPr>
            <w:rStyle w:val="Hyperlink"/>
            <w:noProof/>
          </w:rPr>
          <w:t>SECTION 11: OCCUPATIONAL LEARNING MATERIALS</w:t>
        </w:r>
        <w:r w:rsidR="00EA6ED1">
          <w:rPr>
            <w:noProof/>
            <w:webHidden/>
          </w:rPr>
          <w:tab/>
        </w:r>
        <w:r w:rsidR="00EA6ED1">
          <w:rPr>
            <w:noProof/>
            <w:webHidden/>
          </w:rPr>
          <w:fldChar w:fldCharType="begin"/>
        </w:r>
        <w:r w:rsidR="00EA6ED1">
          <w:rPr>
            <w:noProof/>
            <w:webHidden/>
          </w:rPr>
          <w:instrText xml:space="preserve"> PAGEREF _Toc495930207 \h </w:instrText>
        </w:r>
        <w:r w:rsidR="00EA6ED1">
          <w:rPr>
            <w:noProof/>
            <w:webHidden/>
          </w:rPr>
        </w:r>
        <w:r w:rsidR="00EA6ED1">
          <w:rPr>
            <w:noProof/>
            <w:webHidden/>
          </w:rPr>
          <w:fldChar w:fldCharType="separate"/>
        </w:r>
        <w:r w:rsidR="00EA6ED1">
          <w:rPr>
            <w:noProof/>
            <w:webHidden/>
          </w:rPr>
          <w:t>181</w:t>
        </w:r>
        <w:r w:rsidR="00EA6ED1">
          <w:rPr>
            <w:noProof/>
            <w:webHidden/>
          </w:rPr>
          <w:fldChar w:fldCharType="end"/>
        </w:r>
      </w:hyperlink>
    </w:p>
    <w:p w14:paraId="045B63F9" w14:textId="77777777" w:rsidR="00EA6ED1" w:rsidRDefault="00BC7895">
      <w:pPr>
        <w:pStyle w:val="TOC2"/>
        <w:rPr>
          <w:rFonts w:asciiTheme="minorHAnsi" w:eastAsiaTheme="minorEastAsia" w:hAnsiTheme="minorHAnsi" w:cstheme="minorBidi"/>
          <w:noProof/>
          <w:szCs w:val="22"/>
          <w:lang w:val="en-ZA" w:eastAsia="en-ZA"/>
        </w:rPr>
      </w:pPr>
      <w:hyperlink w:anchor="_Toc495930208" w:history="1">
        <w:r w:rsidR="00EA6ED1" w:rsidRPr="00BF31B8">
          <w:rPr>
            <w:rStyle w:val="Hyperlink"/>
            <w:noProof/>
            <w:lang w:val="en-ZA"/>
          </w:rPr>
          <w:t>Occupational Learning Materials</w:t>
        </w:r>
        <w:r w:rsidR="00EA6ED1">
          <w:rPr>
            <w:noProof/>
            <w:webHidden/>
          </w:rPr>
          <w:tab/>
        </w:r>
        <w:r w:rsidR="00EA6ED1">
          <w:rPr>
            <w:noProof/>
            <w:webHidden/>
          </w:rPr>
          <w:fldChar w:fldCharType="begin"/>
        </w:r>
        <w:r w:rsidR="00EA6ED1">
          <w:rPr>
            <w:noProof/>
            <w:webHidden/>
          </w:rPr>
          <w:instrText xml:space="preserve"> PAGEREF _Toc495930208 \h </w:instrText>
        </w:r>
        <w:r w:rsidR="00EA6ED1">
          <w:rPr>
            <w:noProof/>
            <w:webHidden/>
          </w:rPr>
        </w:r>
        <w:r w:rsidR="00EA6ED1">
          <w:rPr>
            <w:noProof/>
            <w:webHidden/>
          </w:rPr>
          <w:fldChar w:fldCharType="separate"/>
        </w:r>
        <w:r w:rsidR="00EA6ED1">
          <w:rPr>
            <w:noProof/>
            <w:webHidden/>
          </w:rPr>
          <w:t>181</w:t>
        </w:r>
        <w:r w:rsidR="00EA6ED1">
          <w:rPr>
            <w:noProof/>
            <w:webHidden/>
          </w:rPr>
          <w:fldChar w:fldCharType="end"/>
        </w:r>
      </w:hyperlink>
    </w:p>
    <w:p w14:paraId="4116F1DE" w14:textId="77777777" w:rsidR="00EA6ED1" w:rsidRDefault="00BC7895">
      <w:pPr>
        <w:pStyle w:val="TOC2"/>
        <w:rPr>
          <w:rFonts w:asciiTheme="minorHAnsi" w:eastAsiaTheme="minorEastAsia" w:hAnsiTheme="minorHAnsi" w:cstheme="minorBidi"/>
          <w:noProof/>
          <w:szCs w:val="22"/>
          <w:lang w:val="en-ZA" w:eastAsia="en-ZA"/>
        </w:rPr>
      </w:pPr>
      <w:hyperlink w:anchor="_Toc495930209" w:history="1">
        <w:r w:rsidR="00EA6ED1" w:rsidRPr="00BF31B8">
          <w:rPr>
            <w:rStyle w:val="Hyperlink"/>
            <w:noProof/>
            <w:lang w:val="en-ZA"/>
          </w:rPr>
          <w:t>Layout of learning material</w:t>
        </w:r>
        <w:r w:rsidR="00EA6ED1">
          <w:rPr>
            <w:noProof/>
            <w:webHidden/>
          </w:rPr>
          <w:tab/>
        </w:r>
        <w:r w:rsidR="00EA6ED1">
          <w:rPr>
            <w:noProof/>
            <w:webHidden/>
          </w:rPr>
          <w:fldChar w:fldCharType="begin"/>
        </w:r>
        <w:r w:rsidR="00EA6ED1">
          <w:rPr>
            <w:noProof/>
            <w:webHidden/>
          </w:rPr>
          <w:instrText xml:space="preserve"> PAGEREF _Toc495930209 \h </w:instrText>
        </w:r>
        <w:r w:rsidR="00EA6ED1">
          <w:rPr>
            <w:noProof/>
            <w:webHidden/>
          </w:rPr>
        </w:r>
        <w:r w:rsidR="00EA6ED1">
          <w:rPr>
            <w:noProof/>
            <w:webHidden/>
          </w:rPr>
          <w:fldChar w:fldCharType="separate"/>
        </w:r>
        <w:r w:rsidR="00EA6ED1">
          <w:rPr>
            <w:noProof/>
            <w:webHidden/>
          </w:rPr>
          <w:t>181</w:t>
        </w:r>
        <w:r w:rsidR="00EA6ED1">
          <w:rPr>
            <w:noProof/>
            <w:webHidden/>
          </w:rPr>
          <w:fldChar w:fldCharType="end"/>
        </w:r>
      </w:hyperlink>
    </w:p>
    <w:p w14:paraId="2849A425"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210" w:history="1">
        <w:r w:rsidR="00EA6ED1" w:rsidRPr="00BF31B8">
          <w:rPr>
            <w:rStyle w:val="Hyperlink"/>
            <w:noProof/>
            <w:lang w:val="en-ZA"/>
          </w:rPr>
          <w:t>Glossary</w:t>
        </w:r>
        <w:r w:rsidR="00EA6ED1">
          <w:rPr>
            <w:noProof/>
            <w:webHidden/>
          </w:rPr>
          <w:tab/>
        </w:r>
        <w:r w:rsidR="00EA6ED1">
          <w:rPr>
            <w:noProof/>
            <w:webHidden/>
          </w:rPr>
          <w:fldChar w:fldCharType="begin"/>
        </w:r>
        <w:r w:rsidR="00EA6ED1">
          <w:rPr>
            <w:noProof/>
            <w:webHidden/>
          </w:rPr>
          <w:instrText xml:space="preserve"> PAGEREF _Toc495930210 \h </w:instrText>
        </w:r>
        <w:r w:rsidR="00EA6ED1">
          <w:rPr>
            <w:noProof/>
            <w:webHidden/>
          </w:rPr>
        </w:r>
        <w:r w:rsidR="00EA6ED1">
          <w:rPr>
            <w:noProof/>
            <w:webHidden/>
          </w:rPr>
          <w:fldChar w:fldCharType="separate"/>
        </w:r>
        <w:r w:rsidR="00EA6ED1">
          <w:rPr>
            <w:noProof/>
            <w:webHidden/>
          </w:rPr>
          <w:t>181</w:t>
        </w:r>
        <w:r w:rsidR="00EA6ED1">
          <w:rPr>
            <w:noProof/>
            <w:webHidden/>
          </w:rPr>
          <w:fldChar w:fldCharType="end"/>
        </w:r>
      </w:hyperlink>
    </w:p>
    <w:p w14:paraId="2C2AF8C2"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211" w:history="1">
        <w:r w:rsidR="00EA6ED1" w:rsidRPr="00BF31B8">
          <w:rPr>
            <w:rStyle w:val="Hyperlink"/>
            <w:noProof/>
            <w:lang w:val="en-ZA"/>
          </w:rPr>
          <w:t>Technical language and terminology (Jargon)</w:t>
        </w:r>
        <w:r w:rsidR="00EA6ED1">
          <w:rPr>
            <w:noProof/>
            <w:webHidden/>
          </w:rPr>
          <w:tab/>
        </w:r>
        <w:r w:rsidR="00EA6ED1">
          <w:rPr>
            <w:noProof/>
            <w:webHidden/>
          </w:rPr>
          <w:fldChar w:fldCharType="begin"/>
        </w:r>
        <w:r w:rsidR="00EA6ED1">
          <w:rPr>
            <w:noProof/>
            <w:webHidden/>
          </w:rPr>
          <w:instrText xml:space="preserve"> PAGEREF _Toc495930211 \h </w:instrText>
        </w:r>
        <w:r w:rsidR="00EA6ED1">
          <w:rPr>
            <w:noProof/>
            <w:webHidden/>
          </w:rPr>
        </w:r>
        <w:r w:rsidR="00EA6ED1">
          <w:rPr>
            <w:noProof/>
            <w:webHidden/>
          </w:rPr>
          <w:fldChar w:fldCharType="separate"/>
        </w:r>
        <w:r w:rsidR="00EA6ED1">
          <w:rPr>
            <w:noProof/>
            <w:webHidden/>
          </w:rPr>
          <w:t>182</w:t>
        </w:r>
        <w:r w:rsidR="00EA6ED1">
          <w:rPr>
            <w:noProof/>
            <w:webHidden/>
          </w:rPr>
          <w:fldChar w:fldCharType="end"/>
        </w:r>
      </w:hyperlink>
    </w:p>
    <w:p w14:paraId="0795F1BD" w14:textId="77777777" w:rsidR="00EA6ED1" w:rsidRDefault="00BC7895">
      <w:pPr>
        <w:pStyle w:val="TOC2"/>
        <w:rPr>
          <w:rFonts w:asciiTheme="minorHAnsi" w:eastAsiaTheme="minorEastAsia" w:hAnsiTheme="minorHAnsi" w:cstheme="minorBidi"/>
          <w:noProof/>
          <w:szCs w:val="22"/>
          <w:lang w:val="en-ZA" w:eastAsia="en-ZA"/>
        </w:rPr>
      </w:pPr>
      <w:hyperlink w:anchor="_Toc495930212" w:history="1">
        <w:r w:rsidR="00EA6ED1" w:rsidRPr="00BF31B8">
          <w:rPr>
            <w:rStyle w:val="Hyperlink"/>
            <w:noProof/>
            <w:lang w:val="en-ZA"/>
          </w:rPr>
          <w:t>A Filing System</w:t>
        </w:r>
        <w:r w:rsidR="00EA6ED1">
          <w:rPr>
            <w:noProof/>
            <w:webHidden/>
          </w:rPr>
          <w:tab/>
        </w:r>
        <w:r w:rsidR="00EA6ED1">
          <w:rPr>
            <w:noProof/>
            <w:webHidden/>
          </w:rPr>
          <w:fldChar w:fldCharType="begin"/>
        </w:r>
        <w:r w:rsidR="00EA6ED1">
          <w:rPr>
            <w:noProof/>
            <w:webHidden/>
          </w:rPr>
          <w:instrText xml:space="preserve"> PAGEREF _Toc495930212 \h </w:instrText>
        </w:r>
        <w:r w:rsidR="00EA6ED1">
          <w:rPr>
            <w:noProof/>
            <w:webHidden/>
          </w:rPr>
        </w:r>
        <w:r w:rsidR="00EA6ED1">
          <w:rPr>
            <w:noProof/>
            <w:webHidden/>
          </w:rPr>
          <w:fldChar w:fldCharType="separate"/>
        </w:r>
        <w:r w:rsidR="00EA6ED1">
          <w:rPr>
            <w:noProof/>
            <w:webHidden/>
          </w:rPr>
          <w:t>182</w:t>
        </w:r>
        <w:r w:rsidR="00EA6ED1">
          <w:rPr>
            <w:noProof/>
            <w:webHidden/>
          </w:rPr>
          <w:fldChar w:fldCharType="end"/>
        </w:r>
      </w:hyperlink>
    </w:p>
    <w:p w14:paraId="1E67892C" w14:textId="77777777" w:rsidR="00EA6ED1" w:rsidRDefault="00BC7895">
      <w:pPr>
        <w:pStyle w:val="TOC2"/>
        <w:rPr>
          <w:rFonts w:asciiTheme="minorHAnsi" w:eastAsiaTheme="minorEastAsia" w:hAnsiTheme="minorHAnsi" w:cstheme="minorBidi"/>
          <w:noProof/>
          <w:szCs w:val="22"/>
          <w:lang w:val="en-ZA" w:eastAsia="en-ZA"/>
        </w:rPr>
      </w:pPr>
      <w:hyperlink w:anchor="_Toc495930213" w:history="1">
        <w:r w:rsidR="00EA6ED1" w:rsidRPr="00BF31B8">
          <w:rPr>
            <w:rStyle w:val="Hyperlink"/>
            <w:noProof/>
            <w:lang w:val="en-ZA"/>
          </w:rPr>
          <w:t>Methods Of Classification</w:t>
        </w:r>
        <w:r w:rsidR="00EA6ED1">
          <w:rPr>
            <w:noProof/>
            <w:webHidden/>
          </w:rPr>
          <w:tab/>
        </w:r>
        <w:r w:rsidR="00EA6ED1">
          <w:rPr>
            <w:noProof/>
            <w:webHidden/>
          </w:rPr>
          <w:fldChar w:fldCharType="begin"/>
        </w:r>
        <w:r w:rsidR="00EA6ED1">
          <w:rPr>
            <w:noProof/>
            <w:webHidden/>
          </w:rPr>
          <w:instrText xml:space="preserve"> PAGEREF _Toc495930213 \h </w:instrText>
        </w:r>
        <w:r w:rsidR="00EA6ED1">
          <w:rPr>
            <w:noProof/>
            <w:webHidden/>
          </w:rPr>
        </w:r>
        <w:r w:rsidR="00EA6ED1">
          <w:rPr>
            <w:noProof/>
            <w:webHidden/>
          </w:rPr>
          <w:fldChar w:fldCharType="separate"/>
        </w:r>
        <w:r w:rsidR="00EA6ED1">
          <w:rPr>
            <w:noProof/>
            <w:webHidden/>
          </w:rPr>
          <w:t>183</w:t>
        </w:r>
        <w:r w:rsidR="00EA6ED1">
          <w:rPr>
            <w:noProof/>
            <w:webHidden/>
          </w:rPr>
          <w:fldChar w:fldCharType="end"/>
        </w:r>
      </w:hyperlink>
    </w:p>
    <w:p w14:paraId="05062897"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214" w:history="1">
        <w:r w:rsidR="00EA6ED1" w:rsidRPr="00BF31B8">
          <w:rPr>
            <w:rStyle w:val="Hyperlink"/>
            <w:noProof/>
          </w:rPr>
          <w:t>Alphabetical Order</w:t>
        </w:r>
        <w:r w:rsidR="00EA6ED1">
          <w:rPr>
            <w:noProof/>
            <w:webHidden/>
          </w:rPr>
          <w:tab/>
        </w:r>
        <w:r w:rsidR="00EA6ED1">
          <w:rPr>
            <w:noProof/>
            <w:webHidden/>
          </w:rPr>
          <w:fldChar w:fldCharType="begin"/>
        </w:r>
        <w:r w:rsidR="00EA6ED1">
          <w:rPr>
            <w:noProof/>
            <w:webHidden/>
          </w:rPr>
          <w:instrText xml:space="preserve"> PAGEREF _Toc495930214 \h </w:instrText>
        </w:r>
        <w:r w:rsidR="00EA6ED1">
          <w:rPr>
            <w:noProof/>
            <w:webHidden/>
          </w:rPr>
        </w:r>
        <w:r w:rsidR="00EA6ED1">
          <w:rPr>
            <w:noProof/>
            <w:webHidden/>
          </w:rPr>
          <w:fldChar w:fldCharType="separate"/>
        </w:r>
        <w:r w:rsidR="00EA6ED1">
          <w:rPr>
            <w:noProof/>
            <w:webHidden/>
          </w:rPr>
          <w:t>183</w:t>
        </w:r>
        <w:r w:rsidR="00EA6ED1">
          <w:rPr>
            <w:noProof/>
            <w:webHidden/>
          </w:rPr>
          <w:fldChar w:fldCharType="end"/>
        </w:r>
      </w:hyperlink>
    </w:p>
    <w:p w14:paraId="584FE6E5"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215" w:history="1">
        <w:r w:rsidR="00EA6ED1" w:rsidRPr="00BF31B8">
          <w:rPr>
            <w:rStyle w:val="Hyperlink"/>
            <w:noProof/>
          </w:rPr>
          <w:t>Numerical Order</w:t>
        </w:r>
        <w:r w:rsidR="00EA6ED1">
          <w:rPr>
            <w:noProof/>
            <w:webHidden/>
          </w:rPr>
          <w:tab/>
        </w:r>
        <w:r w:rsidR="00EA6ED1">
          <w:rPr>
            <w:noProof/>
            <w:webHidden/>
          </w:rPr>
          <w:fldChar w:fldCharType="begin"/>
        </w:r>
        <w:r w:rsidR="00EA6ED1">
          <w:rPr>
            <w:noProof/>
            <w:webHidden/>
          </w:rPr>
          <w:instrText xml:space="preserve"> PAGEREF _Toc495930215 \h </w:instrText>
        </w:r>
        <w:r w:rsidR="00EA6ED1">
          <w:rPr>
            <w:noProof/>
            <w:webHidden/>
          </w:rPr>
        </w:r>
        <w:r w:rsidR="00EA6ED1">
          <w:rPr>
            <w:noProof/>
            <w:webHidden/>
          </w:rPr>
          <w:fldChar w:fldCharType="separate"/>
        </w:r>
        <w:r w:rsidR="00EA6ED1">
          <w:rPr>
            <w:noProof/>
            <w:webHidden/>
          </w:rPr>
          <w:t>183</w:t>
        </w:r>
        <w:r w:rsidR="00EA6ED1">
          <w:rPr>
            <w:noProof/>
            <w:webHidden/>
          </w:rPr>
          <w:fldChar w:fldCharType="end"/>
        </w:r>
      </w:hyperlink>
    </w:p>
    <w:p w14:paraId="0C59C852"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216" w:history="1">
        <w:r w:rsidR="00EA6ED1" w:rsidRPr="00BF31B8">
          <w:rPr>
            <w:rStyle w:val="Hyperlink"/>
            <w:noProof/>
          </w:rPr>
          <w:t>Alpha-numeric filing</w:t>
        </w:r>
        <w:r w:rsidR="00EA6ED1">
          <w:rPr>
            <w:noProof/>
            <w:webHidden/>
          </w:rPr>
          <w:tab/>
        </w:r>
        <w:r w:rsidR="00EA6ED1">
          <w:rPr>
            <w:noProof/>
            <w:webHidden/>
          </w:rPr>
          <w:fldChar w:fldCharType="begin"/>
        </w:r>
        <w:r w:rsidR="00EA6ED1">
          <w:rPr>
            <w:noProof/>
            <w:webHidden/>
          </w:rPr>
          <w:instrText xml:space="preserve"> PAGEREF _Toc495930216 \h </w:instrText>
        </w:r>
        <w:r w:rsidR="00EA6ED1">
          <w:rPr>
            <w:noProof/>
            <w:webHidden/>
          </w:rPr>
        </w:r>
        <w:r w:rsidR="00EA6ED1">
          <w:rPr>
            <w:noProof/>
            <w:webHidden/>
          </w:rPr>
          <w:fldChar w:fldCharType="separate"/>
        </w:r>
        <w:r w:rsidR="00EA6ED1">
          <w:rPr>
            <w:noProof/>
            <w:webHidden/>
          </w:rPr>
          <w:t>184</w:t>
        </w:r>
        <w:r w:rsidR="00EA6ED1">
          <w:rPr>
            <w:noProof/>
            <w:webHidden/>
          </w:rPr>
          <w:fldChar w:fldCharType="end"/>
        </w:r>
      </w:hyperlink>
    </w:p>
    <w:p w14:paraId="6B669F31"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217" w:history="1">
        <w:r w:rsidR="00EA6ED1" w:rsidRPr="00BF31B8">
          <w:rPr>
            <w:rStyle w:val="Hyperlink"/>
            <w:noProof/>
          </w:rPr>
          <w:t>Selecting a classification system</w:t>
        </w:r>
        <w:r w:rsidR="00EA6ED1">
          <w:rPr>
            <w:noProof/>
            <w:webHidden/>
          </w:rPr>
          <w:tab/>
        </w:r>
        <w:r w:rsidR="00EA6ED1">
          <w:rPr>
            <w:noProof/>
            <w:webHidden/>
          </w:rPr>
          <w:fldChar w:fldCharType="begin"/>
        </w:r>
        <w:r w:rsidR="00EA6ED1">
          <w:rPr>
            <w:noProof/>
            <w:webHidden/>
          </w:rPr>
          <w:instrText xml:space="preserve"> PAGEREF _Toc495930217 \h </w:instrText>
        </w:r>
        <w:r w:rsidR="00EA6ED1">
          <w:rPr>
            <w:noProof/>
            <w:webHidden/>
          </w:rPr>
        </w:r>
        <w:r w:rsidR="00EA6ED1">
          <w:rPr>
            <w:noProof/>
            <w:webHidden/>
          </w:rPr>
          <w:fldChar w:fldCharType="separate"/>
        </w:r>
        <w:r w:rsidR="00EA6ED1">
          <w:rPr>
            <w:noProof/>
            <w:webHidden/>
          </w:rPr>
          <w:t>184</w:t>
        </w:r>
        <w:r w:rsidR="00EA6ED1">
          <w:rPr>
            <w:noProof/>
            <w:webHidden/>
          </w:rPr>
          <w:fldChar w:fldCharType="end"/>
        </w:r>
      </w:hyperlink>
    </w:p>
    <w:p w14:paraId="5AF61DD9"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218" w:history="1">
        <w:r w:rsidR="00EA6ED1" w:rsidRPr="00BF31B8">
          <w:rPr>
            <w:rStyle w:val="Hyperlink"/>
            <w:noProof/>
          </w:rPr>
          <w:t>Lending of Learning Materials</w:t>
        </w:r>
        <w:r w:rsidR="00EA6ED1">
          <w:rPr>
            <w:noProof/>
            <w:webHidden/>
          </w:rPr>
          <w:tab/>
        </w:r>
        <w:r w:rsidR="00EA6ED1">
          <w:rPr>
            <w:noProof/>
            <w:webHidden/>
          </w:rPr>
          <w:fldChar w:fldCharType="begin"/>
        </w:r>
        <w:r w:rsidR="00EA6ED1">
          <w:rPr>
            <w:noProof/>
            <w:webHidden/>
          </w:rPr>
          <w:instrText xml:space="preserve"> PAGEREF _Toc495930218 \h </w:instrText>
        </w:r>
        <w:r w:rsidR="00EA6ED1">
          <w:rPr>
            <w:noProof/>
            <w:webHidden/>
          </w:rPr>
        </w:r>
        <w:r w:rsidR="00EA6ED1">
          <w:rPr>
            <w:noProof/>
            <w:webHidden/>
          </w:rPr>
          <w:fldChar w:fldCharType="separate"/>
        </w:r>
        <w:r w:rsidR="00EA6ED1">
          <w:rPr>
            <w:noProof/>
            <w:webHidden/>
          </w:rPr>
          <w:t>184</w:t>
        </w:r>
        <w:r w:rsidR="00EA6ED1">
          <w:rPr>
            <w:noProof/>
            <w:webHidden/>
          </w:rPr>
          <w:fldChar w:fldCharType="end"/>
        </w:r>
      </w:hyperlink>
    </w:p>
    <w:p w14:paraId="2EE40232"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219" w:history="1">
        <w:r w:rsidR="00EA6ED1" w:rsidRPr="00BF31B8">
          <w:rPr>
            <w:rStyle w:val="Hyperlink"/>
            <w:noProof/>
          </w:rPr>
          <w:t>Activity 12 (8967 SO3, AC1-3)</w:t>
        </w:r>
        <w:r w:rsidR="00EA6ED1">
          <w:rPr>
            <w:noProof/>
            <w:webHidden/>
          </w:rPr>
          <w:tab/>
        </w:r>
        <w:r w:rsidR="00EA6ED1">
          <w:rPr>
            <w:noProof/>
            <w:webHidden/>
          </w:rPr>
          <w:fldChar w:fldCharType="begin"/>
        </w:r>
        <w:r w:rsidR="00EA6ED1">
          <w:rPr>
            <w:noProof/>
            <w:webHidden/>
          </w:rPr>
          <w:instrText xml:space="preserve"> PAGEREF _Toc495930219 \h </w:instrText>
        </w:r>
        <w:r w:rsidR="00EA6ED1">
          <w:rPr>
            <w:noProof/>
            <w:webHidden/>
          </w:rPr>
        </w:r>
        <w:r w:rsidR="00EA6ED1">
          <w:rPr>
            <w:noProof/>
            <w:webHidden/>
          </w:rPr>
          <w:fldChar w:fldCharType="separate"/>
        </w:r>
        <w:r w:rsidR="00EA6ED1">
          <w:rPr>
            <w:noProof/>
            <w:webHidden/>
          </w:rPr>
          <w:t>184</w:t>
        </w:r>
        <w:r w:rsidR="00EA6ED1">
          <w:rPr>
            <w:noProof/>
            <w:webHidden/>
          </w:rPr>
          <w:fldChar w:fldCharType="end"/>
        </w:r>
      </w:hyperlink>
    </w:p>
    <w:p w14:paraId="7C35155F" w14:textId="77777777" w:rsidR="00EA6ED1" w:rsidRDefault="00BC7895">
      <w:pPr>
        <w:pStyle w:val="TOC1"/>
        <w:tabs>
          <w:tab w:val="right" w:leader="dot" w:pos="9629"/>
        </w:tabs>
        <w:rPr>
          <w:rFonts w:asciiTheme="minorHAnsi" w:eastAsiaTheme="minorEastAsia" w:hAnsiTheme="minorHAnsi" w:cstheme="minorBidi"/>
          <w:b w:val="0"/>
          <w:noProof/>
          <w:szCs w:val="22"/>
          <w:lang w:val="en-ZA" w:eastAsia="en-ZA"/>
        </w:rPr>
      </w:pPr>
      <w:hyperlink w:anchor="_Toc495930220" w:history="1">
        <w:r w:rsidR="00EA6ED1" w:rsidRPr="00BF31B8">
          <w:rPr>
            <w:rStyle w:val="Hyperlink"/>
            <w:noProof/>
          </w:rPr>
          <w:t>FORMATIVE ASSESSMENTS WORKBOOK</w:t>
        </w:r>
        <w:r w:rsidR="00EA6ED1">
          <w:rPr>
            <w:noProof/>
            <w:webHidden/>
          </w:rPr>
          <w:tab/>
        </w:r>
        <w:r w:rsidR="00EA6ED1">
          <w:rPr>
            <w:noProof/>
            <w:webHidden/>
          </w:rPr>
          <w:fldChar w:fldCharType="begin"/>
        </w:r>
        <w:r w:rsidR="00EA6ED1">
          <w:rPr>
            <w:noProof/>
            <w:webHidden/>
          </w:rPr>
          <w:instrText xml:space="preserve"> PAGEREF _Toc495930220 \h </w:instrText>
        </w:r>
        <w:r w:rsidR="00EA6ED1">
          <w:rPr>
            <w:noProof/>
            <w:webHidden/>
          </w:rPr>
        </w:r>
        <w:r w:rsidR="00EA6ED1">
          <w:rPr>
            <w:noProof/>
            <w:webHidden/>
          </w:rPr>
          <w:fldChar w:fldCharType="separate"/>
        </w:r>
        <w:r w:rsidR="00EA6ED1">
          <w:rPr>
            <w:noProof/>
            <w:webHidden/>
          </w:rPr>
          <w:t>185</w:t>
        </w:r>
        <w:r w:rsidR="00EA6ED1">
          <w:rPr>
            <w:noProof/>
            <w:webHidden/>
          </w:rPr>
          <w:fldChar w:fldCharType="end"/>
        </w:r>
      </w:hyperlink>
    </w:p>
    <w:p w14:paraId="1B81DC38"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221" w:history="1">
        <w:r w:rsidR="00EA6ED1" w:rsidRPr="00BF31B8">
          <w:rPr>
            <w:rStyle w:val="Hyperlink"/>
            <w:noProof/>
          </w:rPr>
          <w:t>UNIT STANDARDS 8963 &amp; 8964</w:t>
        </w:r>
        <w:r w:rsidR="00EA6ED1">
          <w:rPr>
            <w:noProof/>
            <w:webHidden/>
          </w:rPr>
          <w:tab/>
        </w:r>
        <w:r w:rsidR="00EA6ED1">
          <w:rPr>
            <w:noProof/>
            <w:webHidden/>
          </w:rPr>
          <w:fldChar w:fldCharType="begin"/>
        </w:r>
        <w:r w:rsidR="00EA6ED1">
          <w:rPr>
            <w:noProof/>
            <w:webHidden/>
          </w:rPr>
          <w:instrText xml:space="preserve"> PAGEREF _Toc495930221 \h </w:instrText>
        </w:r>
        <w:r w:rsidR="00EA6ED1">
          <w:rPr>
            <w:noProof/>
            <w:webHidden/>
          </w:rPr>
        </w:r>
        <w:r w:rsidR="00EA6ED1">
          <w:rPr>
            <w:noProof/>
            <w:webHidden/>
          </w:rPr>
          <w:fldChar w:fldCharType="separate"/>
        </w:r>
        <w:r w:rsidR="00EA6ED1">
          <w:rPr>
            <w:noProof/>
            <w:webHidden/>
          </w:rPr>
          <w:t>185</w:t>
        </w:r>
        <w:r w:rsidR="00EA6ED1">
          <w:rPr>
            <w:noProof/>
            <w:webHidden/>
          </w:rPr>
          <w:fldChar w:fldCharType="end"/>
        </w:r>
      </w:hyperlink>
    </w:p>
    <w:p w14:paraId="5FEA09D0"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222" w:history="1">
        <w:r w:rsidR="00EA6ED1" w:rsidRPr="00BF31B8">
          <w:rPr>
            <w:rStyle w:val="Hyperlink"/>
            <w:noProof/>
          </w:rPr>
          <w:t>Activity 1 (8963 SO1, AC1-7)</w:t>
        </w:r>
        <w:r w:rsidR="00EA6ED1">
          <w:rPr>
            <w:noProof/>
            <w:webHidden/>
          </w:rPr>
          <w:tab/>
        </w:r>
        <w:r w:rsidR="00EA6ED1">
          <w:rPr>
            <w:noProof/>
            <w:webHidden/>
          </w:rPr>
          <w:fldChar w:fldCharType="begin"/>
        </w:r>
        <w:r w:rsidR="00EA6ED1">
          <w:rPr>
            <w:noProof/>
            <w:webHidden/>
          </w:rPr>
          <w:instrText xml:space="preserve"> PAGEREF _Toc495930222 \h </w:instrText>
        </w:r>
        <w:r w:rsidR="00EA6ED1">
          <w:rPr>
            <w:noProof/>
            <w:webHidden/>
          </w:rPr>
        </w:r>
        <w:r w:rsidR="00EA6ED1">
          <w:rPr>
            <w:noProof/>
            <w:webHidden/>
          </w:rPr>
          <w:fldChar w:fldCharType="separate"/>
        </w:r>
        <w:r w:rsidR="00EA6ED1">
          <w:rPr>
            <w:noProof/>
            <w:webHidden/>
          </w:rPr>
          <w:t>185</w:t>
        </w:r>
        <w:r w:rsidR="00EA6ED1">
          <w:rPr>
            <w:noProof/>
            <w:webHidden/>
          </w:rPr>
          <w:fldChar w:fldCharType="end"/>
        </w:r>
      </w:hyperlink>
    </w:p>
    <w:p w14:paraId="3087569E"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223" w:history="1">
        <w:r w:rsidR="00EA6ED1" w:rsidRPr="00BF31B8">
          <w:rPr>
            <w:rStyle w:val="Hyperlink"/>
            <w:noProof/>
          </w:rPr>
          <w:t>Activity 2 (8963 SO2, AC1-4)</w:t>
        </w:r>
        <w:r w:rsidR="00EA6ED1">
          <w:rPr>
            <w:noProof/>
            <w:webHidden/>
          </w:rPr>
          <w:tab/>
        </w:r>
        <w:r w:rsidR="00EA6ED1">
          <w:rPr>
            <w:noProof/>
            <w:webHidden/>
          </w:rPr>
          <w:fldChar w:fldCharType="begin"/>
        </w:r>
        <w:r w:rsidR="00EA6ED1">
          <w:rPr>
            <w:noProof/>
            <w:webHidden/>
          </w:rPr>
          <w:instrText xml:space="preserve"> PAGEREF _Toc495930223 \h </w:instrText>
        </w:r>
        <w:r w:rsidR="00EA6ED1">
          <w:rPr>
            <w:noProof/>
            <w:webHidden/>
          </w:rPr>
        </w:r>
        <w:r w:rsidR="00EA6ED1">
          <w:rPr>
            <w:noProof/>
            <w:webHidden/>
          </w:rPr>
          <w:fldChar w:fldCharType="separate"/>
        </w:r>
        <w:r w:rsidR="00EA6ED1">
          <w:rPr>
            <w:noProof/>
            <w:webHidden/>
          </w:rPr>
          <w:t>194</w:t>
        </w:r>
        <w:r w:rsidR="00EA6ED1">
          <w:rPr>
            <w:noProof/>
            <w:webHidden/>
          </w:rPr>
          <w:fldChar w:fldCharType="end"/>
        </w:r>
      </w:hyperlink>
    </w:p>
    <w:p w14:paraId="5312AE02"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224" w:history="1">
        <w:r w:rsidR="00EA6ED1" w:rsidRPr="00BF31B8">
          <w:rPr>
            <w:rStyle w:val="Hyperlink"/>
            <w:noProof/>
          </w:rPr>
          <w:t>Activity 3 (8963 SO3, AC1-6)</w:t>
        </w:r>
        <w:r w:rsidR="00EA6ED1">
          <w:rPr>
            <w:noProof/>
            <w:webHidden/>
          </w:rPr>
          <w:tab/>
        </w:r>
        <w:r w:rsidR="00EA6ED1">
          <w:rPr>
            <w:noProof/>
            <w:webHidden/>
          </w:rPr>
          <w:fldChar w:fldCharType="begin"/>
        </w:r>
        <w:r w:rsidR="00EA6ED1">
          <w:rPr>
            <w:noProof/>
            <w:webHidden/>
          </w:rPr>
          <w:instrText xml:space="preserve"> PAGEREF _Toc495930224 \h </w:instrText>
        </w:r>
        <w:r w:rsidR="00EA6ED1">
          <w:rPr>
            <w:noProof/>
            <w:webHidden/>
          </w:rPr>
        </w:r>
        <w:r w:rsidR="00EA6ED1">
          <w:rPr>
            <w:noProof/>
            <w:webHidden/>
          </w:rPr>
          <w:fldChar w:fldCharType="separate"/>
        </w:r>
        <w:r w:rsidR="00EA6ED1">
          <w:rPr>
            <w:noProof/>
            <w:webHidden/>
          </w:rPr>
          <w:t>195</w:t>
        </w:r>
        <w:r w:rsidR="00EA6ED1">
          <w:rPr>
            <w:noProof/>
            <w:webHidden/>
          </w:rPr>
          <w:fldChar w:fldCharType="end"/>
        </w:r>
      </w:hyperlink>
    </w:p>
    <w:p w14:paraId="0EAA6EED"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225" w:history="1">
        <w:r w:rsidR="00EA6ED1" w:rsidRPr="00BF31B8">
          <w:rPr>
            <w:rStyle w:val="Hyperlink"/>
            <w:noProof/>
          </w:rPr>
          <w:t>Activity 4 (8963 SO4, AC1-2)</w:t>
        </w:r>
        <w:r w:rsidR="00EA6ED1">
          <w:rPr>
            <w:noProof/>
            <w:webHidden/>
          </w:rPr>
          <w:tab/>
        </w:r>
        <w:r w:rsidR="00EA6ED1">
          <w:rPr>
            <w:noProof/>
            <w:webHidden/>
          </w:rPr>
          <w:fldChar w:fldCharType="begin"/>
        </w:r>
        <w:r w:rsidR="00EA6ED1">
          <w:rPr>
            <w:noProof/>
            <w:webHidden/>
          </w:rPr>
          <w:instrText xml:space="preserve"> PAGEREF _Toc495930225 \h </w:instrText>
        </w:r>
        <w:r w:rsidR="00EA6ED1">
          <w:rPr>
            <w:noProof/>
            <w:webHidden/>
          </w:rPr>
        </w:r>
        <w:r w:rsidR="00EA6ED1">
          <w:rPr>
            <w:noProof/>
            <w:webHidden/>
          </w:rPr>
          <w:fldChar w:fldCharType="separate"/>
        </w:r>
        <w:r w:rsidR="00EA6ED1">
          <w:rPr>
            <w:noProof/>
            <w:webHidden/>
          </w:rPr>
          <w:t>198</w:t>
        </w:r>
        <w:r w:rsidR="00EA6ED1">
          <w:rPr>
            <w:noProof/>
            <w:webHidden/>
          </w:rPr>
          <w:fldChar w:fldCharType="end"/>
        </w:r>
      </w:hyperlink>
    </w:p>
    <w:p w14:paraId="3B6E38AA"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226" w:history="1">
        <w:r w:rsidR="00EA6ED1" w:rsidRPr="00BF31B8">
          <w:rPr>
            <w:rStyle w:val="Hyperlink"/>
            <w:noProof/>
          </w:rPr>
          <w:t>Activity 5 (8964 SO1, AC1-2)</w:t>
        </w:r>
        <w:r w:rsidR="00EA6ED1">
          <w:rPr>
            <w:noProof/>
            <w:webHidden/>
          </w:rPr>
          <w:tab/>
        </w:r>
        <w:r w:rsidR="00EA6ED1">
          <w:rPr>
            <w:noProof/>
            <w:webHidden/>
          </w:rPr>
          <w:fldChar w:fldCharType="begin"/>
        </w:r>
        <w:r w:rsidR="00EA6ED1">
          <w:rPr>
            <w:noProof/>
            <w:webHidden/>
          </w:rPr>
          <w:instrText xml:space="preserve"> PAGEREF _Toc495930226 \h </w:instrText>
        </w:r>
        <w:r w:rsidR="00EA6ED1">
          <w:rPr>
            <w:noProof/>
            <w:webHidden/>
          </w:rPr>
        </w:r>
        <w:r w:rsidR="00EA6ED1">
          <w:rPr>
            <w:noProof/>
            <w:webHidden/>
          </w:rPr>
          <w:fldChar w:fldCharType="separate"/>
        </w:r>
        <w:r w:rsidR="00EA6ED1">
          <w:rPr>
            <w:noProof/>
            <w:webHidden/>
          </w:rPr>
          <w:t>209</w:t>
        </w:r>
        <w:r w:rsidR="00EA6ED1">
          <w:rPr>
            <w:noProof/>
            <w:webHidden/>
          </w:rPr>
          <w:fldChar w:fldCharType="end"/>
        </w:r>
      </w:hyperlink>
    </w:p>
    <w:p w14:paraId="0E809EF0"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227" w:history="1">
        <w:r w:rsidR="00EA6ED1" w:rsidRPr="00BF31B8">
          <w:rPr>
            <w:rStyle w:val="Hyperlink"/>
            <w:noProof/>
          </w:rPr>
          <w:t>Activity 6 (8964 SO 2, AC 1-7</w:t>
        </w:r>
        <w:r w:rsidR="00EA6ED1">
          <w:rPr>
            <w:noProof/>
            <w:webHidden/>
          </w:rPr>
          <w:tab/>
        </w:r>
        <w:r w:rsidR="00EA6ED1">
          <w:rPr>
            <w:noProof/>
            <w:webHidden/>
          </w:rPr>
          <w:fldChar w:fldCharType="begin"/>
        </w:r>
        <w:r w:rsidR="00EA6ED1">
          <w:rPr>
            <w:noProof/>
            <w:webHidden/>
          </w:rPr>
          <w:instrText xml:space="preserve"> PAGEREF _Toc495930227 \h </w:instrText>
        </w:r>
        <w:r w:rsidR="00EA6ED1">
          <w:rPr>
            <w:noProof/>
            <w:webHidden/>
          </w:rPr>
        </w:r>
        <w:r w:rsidR="00EA6ED1">
          <w:rPr>
            <w:noProof/>
            <w:webHidden/>
          </w:rPr>
          <w:fldChar w:fldCharType="separate"/>
        </w:r>
        <w:r w:rsidR="00EA6ED1">
          <w:rPr>
            <w:noProof/>
            <w:webHidden/>
          </w:rPr>
          <w:t>209</w:t>
        </w:r>
        <w:r w:rsidR="00EA6ED1">
          <w:rPr>
            <w:noProof/>
            <w:webHidden/>
          </w:rPr>
          <w:fldChar w:fldCharType="end"/>
        </w:r>
      </w:hyperlink>
    </w:p>
    <w:p w14:paraId="775E141B"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228" w:history="1">
        <w:r w:rsidR="00EA6ED1" w:rsidRPr="00BF31B8">
          <w:rPr>
            <w:rStyle w:val="Hyperlink"/>
            <w:noProof/>
          </w:rPr>
          <w:t>Activity 7 (8964 SO3, AC 1-2)</w:t>
        </w:r>
        <w:r w:rsidR="00EA6ED1">
          <w:rPr>
            <w:noProof/>
            <w:webHidden/>
          </w:rPr>
          <w:tab/>
        </w:r>
        <w:r w:rsidR="00EA6ED1">
          <w:rPr>
            <w:noProof/>
            <w:webHidden/>
          </w:rPr>
          <w:fldChar w:fldCharType="begin"/>
        </w:r>
        <w:r w:rsidR="00EA6ED1">
          <w:rPr>
            <w:noProof/>
            <w:webHidden/>
          </w:rPr>
          <w:instrText xml:space="preserve"> PAGEREF _Toc495930228 \h </w:instrText>
        </w:r>
        <w:r w:rsidR="00EA6ED1">
          <w:rPr>
            <w:noProof/>
            <w:webHidden/>
          </w:rPr>
        </w:r>
        <w:r w:rsidR="00EA6ED1">
          <w:rPr>
            <w:noProof/>
            <w:webHidden/>
          </w:rPr>
          <w:fldChar w:fldCharType="separate"/>
        </w:r>
        <w:r w:rsidR="00EA6ED1">
          <w:rPr>
            <w:noProof/>
            <w:webHidden/>
          </w:rPr>
          <w:t>209</w:t>
        </w:r>
        <w:r w:rsidR="00EA6ED1">
          <w:rPr>
            <w:noProof/>
            <w:webHidden/>
          </w:rPr>
          <w:fldChar w:fldCharType="end"/>
        </w:r>
      </w:hyperlink>
    </w:p>
    <w:p w14:paraId="6F36557A"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229" w:history="1">
        <w:r w:rsidR="00EA6ED1" w:rsidRPr="00BF31B8">
          <w:rPr>
            <w:rStyle w:val="Hyperlink"/>
            <w:noProof/>
          </w:rPr>
          <w:t>Activity 8 (8964 SO4, AC 1-6)</w:t>
        </w:r>
        <w:r w:rsidR="00EA6ED1">
          <w:rPr>
            <w:noProof/>
            <w:webHidden/>
          </w:rPr>
          <w:tab/>
        </w:r>
        <w:r w:rsidR="00EA6ED1">
          <w:rPr>
            <w:noProof/>
            <w:webHidden/>
          </w:rPr>
          <w:fldChar w:fldCharType="begin"/>
        </w:r>
        <w:r w:rsidR="00EA6ED1">
          <w:rPr>
            <w:noProof/>
            <w:webHidden/>
          </w:rPr>
          <w:instrText xml:space="preserve"> PAGEREF _Toc495930229 \h </w:instrText>
        </w:r>
        <w:r w:rsidR="00EA6ED1">
          <w:rPr>
            <w:noProof/>
            <w:webHidden/>
          </w:rPr>
        </w:r>
        <w:r w:rsidR="00EA6ED1">
          <w:rPr>
            <w:noProof/>
            <w:webHidden/>
          </w:rPr>
          <w:fldChar w:fldCharType="separate"/>
        </w:r>
        <w:r w:rsidR="00EA6ED1">
          <w:rPr>
            <w:noProof/>
            <w:webHidden/>
          </w:rPr>
          <w:t>212</w:t>
        </w:r>
        <w:r w:rsidR="00EA6ED1">
          <w:rPr>
            <w:noProof/>
            <w:webHidden/>
          </w:rPr>
          <w:fldChar w:fldCharType="end"/>
        </w:r>
      </w:hyperlink>
    </w:p>
    <w:p w14:paraId="127A2B53"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230" w:history="1">
        <w:r w:rsidR="00EA6ED1" w:rsidRPr="00BF31B8">
          <w:rPr>
            <w:rStyle w:val="Hyperlink"/>
            <w:noProof/>
          </w:rPr>
          <w:t>Unit Standards 8962 &amp; 8967</w:t>
        </w:r>
        <w:r w:rsidR="00EA6ED1">
          <w:rPr>
            <w:noProof/>
            <w:webHidden/>
          </w:rPr>
          <w:tab/>
        </w:r>
        <w:r w:rsidR="00EA6ED1">
          <w:rPr>
            <w:noProof/>
            <w:webHidden/>
          </w:rPr>
          <w:fldChar w:fldCharType="begin"/>
        </w:r>
        <w:r w:rsidR="00EA6ED1">
          <w:rPr>
            <w:noProof/>
            <w:webHidden/>
          </w:rPr>
          <w:instrText xml:space="preserve"> PAGEREF _Toc495930230 \h </w:instrText>
        </w:r>
        <w:r w:rsidR="00EA6ED1">
          <w:rPr>
            <w:noProof/>
            <w:webHidden/>
          </w:rPr>
        </w:r>
        <w:r w:rsidR="00EA6ED1">
          <w:rPr>
            <w:noProof/>
            <w:webHidden/>
          </w:rPr>
          <w:fldChar w:fldCharType="separate"/>
        </w:r>
        <w:r w:rsidR="00EA6ED1">
          <w:rPr>
            <w:noProof/>
            <w:webHidden/>
          </w:rPr>
          <w:t>213</w:t>
        </w:r>
        <w:r w:rsidR="00EA6ED1">
          <w:rPr>
            <w:noProof/>
            <w:webHidden/>
          </w:rPr>
          <w:fldChar w:fldCharType="end"/>
        </w:r>
      </w:hyperlink>
    </w:p>
    <w:p w14:paraId="73DCC852"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231" w:history="1">
        <w:r w:rsidR="00EA6ED1" w:rsidRPr="00BF31B8">
          <w:rPr>
            <w:rStyle w:val="Hyperlink"/>
            <w:noProof/>
          </w:rPr>
          <w:t>Activity 2 (8962 SO1, AC 1-7)</w:t>
        </w:r>
        <w:r w:rsidR="00EA6ED1">
          <w:rPr>
            <w:noProof/>
            <w:webHidden/>
          </w:rPr>
          <w:tab/>
        </w:r>
        <w:r w:rsidR="00EA6ED1">
          <w:rPr>
            <w:noProof/>
            <w:webHidden/>
          </w:rPr>
          <w:fldChar w:fldCharType="begin"/>
        </w:r>
        <w:r w:rsidR="00EA6ED1">
          <w:rPr>
            <w:noProof/>
            <w:webHidden/>
          </w:rPr>
          <w:instrText xml:space="preserve"> PAGEREF _Toc495930231 \h </w:instrText>
        </w:r>
        <w:r w:rsidR="00EA6ED1">
          <w:rPr>
            <w:noProof/>
            <w:webHidden/>
          </w:rPr>
        </w:r>
        <w:r w:rsidR="00EA6ED1">
          <w:rPr>
            <w:noProof/>
            <w:webHidden/>
          </w:rPr>
          <w:fldChar w:fldCharType="separate"/>
        </w:r>
        <w:r w:rsidR="00EA6ED1">
          <w:rPr>
            <w:noProof/>
            <w:webHidden/>
          </w:rPr>
          <w:t>213</w:t>
        </w:r>
        <w:r w:rsidR="00EA6ED1">
          <w:rPr>
            <w:noProof/>
            <w:webHidden/>
          </w:rPr>
          <w:fldChar w:fldCharType="end"/>
        </w:r>
      </w:hyperlink>
    </w:p>
    <w:p w14:paraId="77FDE254"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232" w:history="1">
        <w:r w:rsidR="00EA6ED1" w:rsidRPr="00BF31B8">
          <w:rPr>
            <w:rStyle w:val="Hyperlink"/>
            <w:noProof/>
          </w:rPr>
          <w:t>Effective Communication Self Evaluation</w:t>
        </w:r>
        <w:r w:rsidR="00EA6ED1">
          <w:rPr>
            <w:noProof/>
            <w:webHidden/>
          </w:rPr>
          <w:tab/>
        </w:r>
        <w:r w:rsidR="00EA6ED1">
          <w:rPr>
            <w:noProof/>
            <w:webHidden/>
          </w:rPr>
          <w:fldChar w:fldCharType="begin"/>
        </w:r>
        <w:r w:rsidR="00EA6ED1">
          <w:rPr>
            <w:noProof/>
            <w:webHidden/>
          </w:rPr>
          <w:instrText xml:space="preserve"> PAGEREF _Toc495930232 \h </w:instrText>
        </w:r>
        <w:r w:rsidR="00EA6ED1">
          <w:rPr>
            <w:noProof/>
            <w:webHidden/>
          </w:rPr>
        </w:r>
        <w:r w:rsidR="00EA6ED1">
          <w:rPr>
            <w:noProof/>
            <w:webHidden/>
          </w:rPr>
          <w:fldChar w:fldCharType="separate"/>
        </w:r>
        <w:r w:rsidR="00EA6ED1">
          <w:rPr>
            <w:noProof/>
            <w:webHidden/>
          </w:rPr>
          <w:t>214</w:t>
        </w:r>
        <w:r w:rsidR="00EA6ED1">
          <w:rPr>
            <w:noProof/>
            <w:webHidden/>
          </w:rPr>
          <w:fldChar w:fldCharType="end"/>
        </w:r>
      </w:hyperlink>
    </w:p>
    <w:p w14:paraId="61E0AA1F"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233" w:history="1">
        <w:r w:rsidR="00EA6ED1" w:rsidRPr="00BF31B8">
          <w:rPr>
            <w:rStyle w:val="Hyperlink"/>
            <w:noProof/>
          </w:rPr>
          <w:t>Activity 3 (8962 SO2, AC1-4)</w:t>
        </w:r>
        <w:r w:rsidR="00EA6ED1">
          <w:rPr>
            <w:noProof/>
            <w:webHidden/>
          </w:rPr>
          <w:tab/>
        </w:r>
        <w:r w:rsidR="00EA6ED1">
          <w:rPr>
            <w:noProof/>
            <w:webHidden/>
          </w:rPr>
          <w:fldChar w:fldCharType="begin"/>
        </w:r>
        <w:r w:rsidR="00EA6ED1">
          <w:rPr>
            <w:noProof/>
            <w:webHidden/>
          </w:rPr>
          <w:instrText xml:space="preserve"> PAGEREF _Toc495930233 \h </w:instrText>
        </w:r>
        <w:r w:rsidR="00EA6ED1">
          <w:rPr>
            <w:noProof/>
            <w:webHidden/>
          </w:rPr>
        </w:r>
        <w:r w:rsidR="00EA6ED1">
          <w:rPr>
            <w:noProof/>
            <w:webHidden/>
          </w:rPr>
          <w:fldChar w:fldCharType="separate"/>
        </w:r>
        <w:r w:rsidR="00EA6ED1">
          <w:rPr>
            <w:noProof/>
            <w:webHidden/>
          </w:rPr>
          <w:t>218</w:t>
        </w:r>
        <w:r w:rsidR="00EA6ED1">
          <w:rPr>
            <w:noProof/>
            <w:webHidden/>
          </w:rPr>
          <w:fldChar w:fldCharType="end"/>
        </w:r>
      </w:hyperlink>
    </w:p>
    <w:p w14:paraId="02EB5FFA"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234" w:history="1">
        <w:r w:rsidR="00EA6ED1" w:rsidRPr="00BF31B8">
          <w:rPr>
            <w:rStyle w:val="Hyperlink"/>
            <w:noProof/>
          </w:rPr>
          <w:t>Activity 4 (8962 SO3, AC1-3)</w:t>
        </w:r>
        <w:r w:rsidR="00EA6ED1">
          <w:rPr>
            <w:noProof/>
            <w:webHidden/>
          </w:rPr>
          <w:tab/>
        </w:r>
        <w:r w:rsidR="00EA6ED1">
          <w:rPr>
            <w:noProof/>
            <w:webHidden/>
          </w:rPr>
          <w:fldChar w:fldCharType="begin"/>
        </w:r>
        <w:r w:rsidR="00EA6ED1">
          <w:rPr>
            <w:noProof/>
            <w:webHidden/>
          </w:rPr>
          <w:instrText xml:space="preserve"> PAGEREF _Toc495930234 \h </w:instrText>
        </w:r>
        <w:r w:rsidR="00EA6ED1">
          <w:rPr>
            <w:noProof/>
            <w:webHidden/>
          </w:rPr>
        </w:r>
        <w:r w:rsidR="00EA6ED1">
          <w:rPr>
            <w:noProof/>
            <w:webHidden/>
          </w:rPr>
          <w:fldChar w:fldCharType="separate"/>
        </w:r>
        <w:r w:rsidR="00EA6ED1">
          <w:rPr>
            <w:noProof/>
            <w:webHidden/>
          </w:rPr>
          <w:t>218</w:t>
        </w:r>
        <w:r w:rsidR="00EA6ED1">
          <w:rPr>
            <w:noProof/>
            <w:webHidden/>
          </w:rPr>
          <w:fldChar w:fldCharType="end"/>
        </w:r>
      </w:hyperlink>
    </w:p>
    <w:p w14:paraId="1ACD9ED6"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235" w:history="1">
        <w:r w:rsidR="00EA6ED1" w:rsidRPr="00BF31B8">
          <w:rPr>
            <w:rStyle w:val="Hyperlink"/>
            <w:noProof/>
          </w:rPr>
          <w:t>Activity 5 (8962 SO4, AC1-6)</w:t>
        </w:r>
        <w:r w:rsidR="00EA6ED1">
          <w:rPr>
            <w:noProof/>
            <w:webHidden/>
          </w:rPr>
          <w:tab/>
        </w:r>
        <w:r w:rsidR="00EA6ED1">
          <w:rPr>
            <w:noProof/>
            <w:webHidden/>
          </w:rPr>
          <w:fldChar w:fldCharType="begin"/>
        </w:r>
        <w:r w:rsidR="00EA6ED1">
          <w:rPr>
            <w:noProof/>
            <w:webHidden/>
          </w:rPr>
          <w:instrText xml:space="preserve"> PAGEREF _Toc495930235 \h </w:instrText>
        </w:r>
        <w:r w:rsidR="00EA6ED1">
          <w:rPr>
            <w:noProof/>
            <w:webHidden/>
          </w:rPr>
        </w:r>
        <w:r w:rsidR="00EA6ED1">
          <w:rPr>
            <w:noProof/>
            <w:webHidden/>
          </w:rPr>
          <w:fldChar w:fldCharType="separate"/>
        </w:r>
        <w:r w:rsidR="00EA6ED1">
          <w:rPr>
            <w:noProof/>
            <w:webHidden/>
          </w:rPr>
          <w:t>220</w:t>
        </w:r>
        <w:r w:rsidR="00EA6ED1">
          <w:rPr>
            <w:noProof/>
            <w:webHidden/>
          </w:rPr>
          <w:fldChar w:fldCharType="end"/>
        </w:r>
      </w:hyperlink>
    </w:p>
    <w:p w14:paraId="5D53473E"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236" w:history="1">
        <w:r w:rsidR="00EA6ED1" w:rsidRPr="00BF31B8">
          <w:rPr>
            <w:rStyle w:val="Hyperlink"/>
            <w:noProof/>
          </w:rPr>
          <w:t>Activity 6 (8962 SO5, AC1-3)</w:t>
        </w:r>
        <w:r w:rsidR="00EA6ED1">
          <w:rPr>
            <w:noProof/>
            <w:webHidden/>
          </w:rPr>
          <w:tab/>
        </w:r>
        <w:r w:rsidR="00EA6ED1">
          <w:rPr>
            <w:noProof/>
            <w:webHidden/>
          </w:rPr>
          <w:fldChar w:fldCharType="begin"/>
        </w:r>
        <w:r w:rsidR="00EA6ED1">
          <w:rPr>
            <w:noProof/>
            <w:webHidden/>
          </w:rPr>
          <w:instrText xml:space="preserve"> PAGEREF _Toc495930236 \h </w:instrText>
        </w:r>
        <w:r w:rsidR="00EA6ED1">
          <w:rPr>
            <w:noProof/>
            <w:webHidden/>
          </w:rPr>
        </w:r>
        <w:r w:rsidR="00EA6ED1">
          <w:rPr>
            <w:noProof/>
            <w:webHidden/>
          </w:rPr>
          <w:fldChar w:fldCharType="separate"/>
        </w:r>
        <w:r w:rsidR="00EA6ED1">
          <w:rPr>
            <w:noProof/>
            <w:webHidden/>
          </w:rPr>
          <w:t>221</w:t>
        </w:r>
        <w:r w:rsidR="00EA6ED1">
          <w:rPr>
            <w:noProof/>
            <w:webHidden/>
          </w:rPr>
          <w:fldChar w:fldCharType="end"/>
        </w:r>
      </w:hyperlink>
    </w:p>
    <w:p w14:paraId="5EE0FBA6"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237" w:history="1">
        <w:r w:rsidR="00EA6ED1" w:rsidRPr="00BF31B8">
          <w:rPr>
            <w:rStyle w:val="Hyperlink"/>
            <w:noProof/>
          </w:rPr>
          <w:t>Activity 7 (8967 SO1, AC1-2)</w:t>
        </w:r>
        <w:r w:rsidR="00EA6ED1">
          <w:rPr>
            <w:noProof/>
            <w:webHidden/>
          </w:rPr>
          <w:tab/>
        </w:r>
        <w:r w:rsidR="00EA6ED1">
          <w:rPr>
            <w:noProof/>
            <w:webHidden/>
          </w:rPr>
          <w:fldChar w:fldCharType="begin"/>
        </w:r>
        <w:r w:rsidR="00EA6ED1">
          <w:rPr>
            <w:noProof/>
            <w:webHidden/>
          </w:rPr>
          <w:instrText xml:space="preserve"> PAGEREF _Toc495930237 \h </w:instrText>
        </w:r>
        <w:r w:rsidR="00EA6ED1">
          <w:rPr>
            <w:noProof/>
            <w:webHidden/>
          </w:rPr>
        </w:r>
        <w:r w:rsidR="00EA6ED1">
          <w:rPr>
            <w:noProof/>
            <w:webHidden/>
          </w:rPr>
          <w:fldChar w:fldCharType="separate"/>
        </w:r>
        <w:r w:rsidR="00EA6ED1">
          <w:rPr>
            <w:noProof/>
            <w:webHidden/>
          </w:rPr>
          <w:t>223</w:t>
        </w:r>
        <w:r w:rsidR="00EA6ED1">
          <w:rPr>
            <w:noProof/>
            <w:webHidden/>
          </w:rPr>
          <w:fldChar w:fldCharType="end"/>
        </w:r>
      </w:hyperlink>
    </w:p>
    <w:p w14:paraId="7822FF3F"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238" w:history="1">
        <w:r w:rsidR="00EA6ED1" w:rsidRPr="00BF31B8">
          <w:rPr>
            <w:rStyle w:val="Hyperlink"/>
            <w:noProof/>
          </w:rPr>
          <w:t>Activity 8 (8967 SO2, AC1-6)</w:t>
        </w:r>
        <w:r w:rsidR="00EA6ED1">
          <w:rPr>
            <w:noProof/>
            <w:webHidden/>
          </w:rPr>
          <w:tab/>
        </w:r>
        <w:r w:rsidR="00EA6ED1">
          <w:rPr>
            <w:noProof/>
            <w:webHidden/>
          </w:rPr>
          <w:fldChar w:fldCharType="begin"/>
        </w:r>
        <w:r w:rsidR="00EA6ED1">
          <w:rPr>
            <w:noProof/>
            <w:webHidden/>
          </w:rPr>
          <w:instrText xml:space="preserve"> PAGEREF _Toc495930238 \h </w:instrText>
        </w:r>
        <w:r w:rsidR="00EA6ED1">
          <w:rPr>
            <w:noProof/>
            <w:webHidden/>
          </w:rPr>
        </w:r>
        <w:r w:rsidR="00EA6ED1">
          <w:rPr>
            <w:noProof/>
            <w:webHidden/>
          </w:rPr>
          <w:fldChar w:fldCharType="separate"/>
        </w:r>
        <w:r w:rsidR="00EA6ED1">
          <w:rPr>
            <w:noProof/>
            <w:webHidden/>
          </w:rPr>
          <w:t>223</w:t>
        </w:r>
        <w:r w:rsidR="00EA6ED1">
          <w:rPr>
            <w:noProof/>
            <w:webHidden/>
          </w:rPr>
          <w:fldChar w:fldCharType="end"/>
        </w:r>
      </w:hyperlink>
    </w:p>
    <w:p w14:paraId="71A6FBF6"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239" w:history="1">
        <w:r w:rsidR="00EA6ED1" w:rsidRPr="00BF31B8">
          <w:rPr>
            <w:rStyle w:val="Hyperlink"/>
            <w:noProof/>
          </w:rPr>
          <w:t>Activity 9 (8967 SO4, AC1-6)</w:t>
        </w:r>
        <w:r w:rsidR="00EA6ED1">
          <w:rPr>
            <w:noProof/>
            <w:webHidden/>
          </w:rPr>
          <w:tab/>
        </w:r>
        <w:r w:rsidR="00EA6ED1">
          <w:rPr>
            <w:noProof/>
            <w:webHidden/>
          </w:rPr>
          <w:fldChar w:fldCharType="begin"/>
        </w:r>
        <w:r w:rsidR="00EA6ED1">
          <w:rPr>
            <w:noProof/>
            <w:webHidden/>
          </w:rPr>
          <w:instrText xml:space="preserve"> PAGEREF _Toc495930239 \h </w:instrText>
        </w:r>
        <w:r w:rsidR="00EA6ED1">
          <w:rPr>
            <w:noProof/>
            <w:webHidden/>
          </w:rPr>
        </w:r>
        <w:r w:rsidR="00EA6ED1">
          <w:rPr>
            <w:noProof/>
            <w:webHidden/>
          </w:rPr>
          <w:fldChar w:fldCharType="separate"/>
        </w:r>
        <w:r w:rsidR="00EA6ED1">
          <w:rPr>
            <w:noProof/>
            <w:webHidden/>
          </w:rPr>
          <w:t>224</w:t>
        </w:r>
        <w:r w:rsidR="00EA6ED1">
          <w:rPr>
            <w:noProof/>
            <w:webHidden/>
          </w:rPr>
          <w:fldChar w:fldCharType="end"/>
        </w:r>
      </w:hyperlink>
    </w:p>
    <w:p w14:paraId="2E1CF1BF"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240" w:history="1">
        <w:r w:rsidR="00EA6ED1" w:rsidRPr="00BF31B8">
          <w:rPr>
            <w:rStyle w:val="Hyperlink"/>
            <w:noProof/>
          </w:rPr>
          <w:t>Activity 10 (8967 SO5, AC1-4)</w:t>
        </w:r>
        <w:r w:rsidR="00EA6ED1">
          <w:rPr>
            <w:noProof/>
            <w:webHidden/>
          </w:rPr>
          <w:tab/>
        </w:r>
        <w:r w:rsidR="00EA6ED1">
          <w:rPr>
            <w:noProof/>
            <w:webHidden/>
          </w:rPr>
          <w:fldChar w:fldCharType="begin"/>
        </w:r>
        <w:r w:rsidR="00EA6ED1">
          <w:rPr>
            <w:noProof/>
            <w:webHidden/>
          </w:rPr>
          <w:instrText xml:space="preserve"> PAGEREF _Toc495930240 \h </w:instrText>
        </w:r>
        <w:r w:rsidR="00EA6ED1">
          <w:rPr>
            <w:noProof/>
            <w:webHidden/>
          </w:rPr>
        </w:r>
        <w:r w:rsidR="00EA6ED1">
          <w:rPr>
            <w:noProof/>
            <w:webHidden/>
          </w:rPr>
          <w:fldChar w:fldCharType="separate"/>
        </w:r>
        <w:r w:rsidR="00EA6ED1">
          <w:rPr>
            <w:noProof/>
            <w:webHidden/>
          </w:rPr>
          <w:t>225</w:t>
        </w:r>
        <w:r w:rsidR="00EA6ED1">
          <w:rPr>
            <w:noProof/>
            <w:webHidden/>
          </w:rPr>
          <w:fldChar w:fldCharType="end"/>
        </w:r>
      </w:hyperlink>
    </w:p>
    <w:p w14:paraId="2772FD16"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241" w:history="1">
        <w:r w:rsidR="00EA6ED1" w:rsidRPr="00BF31B8">
          <w:rPr>
            <w:rStyle w:val="Hyperlink"/>
            <w:noProof/>
          </w:rPr>
          <w:t>Activity 11 (8967 SO6, AC1-3)</w:t>
        </w:r>
        <w:r w:rsidR="00EA6ED1">
          <w:rPr>
            <w:noProof/>
            <w:webHidden/>
          </w:rPr>
          <w:tab/>
        </w:r>
        <w:r w:rsidR="00EA6ED1">
          <w:rPr>
            <w:noProof/>
            <w:webHidden/>
          </w:rPr>
          <w:fldChar w:fldCharType="begin"/>
        </w:r>
        <w:r w:rsidR="00EA6ED1">
          <w:rPr>
            <w:noProof/>
            <w:webHidden/>
          </w:rPr>
          <w:instrText xml:space="preserve"> PAGEREF _Toc495930241 \h </w:instrText>
        </w:r>
        <w:r w:rsidR="00EA6ED1">
          <w:rPr>
            <w:noProof/>
            <w:webHidden/>
          </w:rPr>
        </w:r>
        <w:r w:rsidR="00EA6ED1">
          <w:rPr>
            <w:noProof/>
            <w:webHidden/>
          </w:rPr>
          <w:fldChar w:fldCharType="separate"/>
        </w:r>
        <w:r w:rsidR="00EA6ED1">
          <w:rPr>
            <w:noProof/>
            <w:webHidden/>
          </w:rPr>
          <w:t>227</w:t>
        </w:r>
        <w:r w:rsidR="00EA6ED1">
          <w:rPr>
            <w:noProof/>
            <w:webHidden/>
          </w:rPr>
          <w:fldChar w:fldCharType="end"/>
        </w:r>
      </w:hyperlink>
    </w:p>
    <w:p w14:paraId="01640086" w14:textId="77777777" w:rsidR="00EA6ED1" w:rsidRDefault="00BC7895">
      <w:pPr>
        <w:pStyle w:val="TOC3"/>
        <w:tabs>
          <w:tab w:val="right" w:leader="dot" w:pos="9629"/>
        </w:tabs>
        <w:rPr>
          <w:rFonts w:asciiTheme="minorHAnsi" w:eastAsiaTheme="minorEastAsia" w:hAnsiTheme="minorHAnsi" w:cstheme="minorBidi"/>
          <w:noProof/>
          <w:sz w:val="22"/>
          <w:szCs w:val="22"/>
          <w:lang w:val="en-ZA" w:eastAsia="en-ZA"/>
        </w:rPr>
      </w:pPr>
      <w:hyperlink w:anchor="_Toc495930242" w:history="1">
        <w:r w:rsidR="00EA6ED1" w:rsidRPr="00BF31B8">
          <w:rPr>
            <w:rStyle w:val="Hyperlink"/>
            <w:noProof/>
          </w:rPr>
          <w:t>Activity 12 (8967 SO3, AC1-3)</w:t>
        </w:r>
        <w:r w:rsidR="00EA6ED1">
          <w:rPr>
            <w:noProof/>
            <w:webHidden/>
          </w:rPr>
          <w:tab/>
        </w:r>
        <w:r w:rsidR="00EA6ED1">
          <w:rPr>
            <w:noProof/>
            <w:webHidden/>
          </w:rPr>
          <w:fldChar w:fldCharType="begin"/>
        </w:r>
        <w:r w:rsidR="00EA6ED1">
          <w:rPr>
            <w:noProof/>
            <w:webHidden/>
          </w:rPr>
          <w:instrText xml:space="preserve"> PAGEREF _Toc495930242 \h </w:instrText>
        </w:r>
        <w:r w:rsidR="00EA6ED1">
          <w:rPr>
            <w:noProof/>
            <w:webHidden/>
          </w:rPr>
        </w:r>
        <w:r w:rsidR="00EA6ED1">
          <w:rPr>
            <w:noProof/>
            <w:webHidden/>
          </w:rPr>
          <w:fldChar w:fldCharType="separate"/>
        </w:r>
        <w:r w:rsidR="00EA6ED1">
          <w:rPr>
            <w:noProof/>
            <w:webHidden/>
          </w:rPr>
          <w:t>230</w:t>
        </w:r>
        <w:r w:rsidR="00EA6ED1">
          <w:rPr>
            <w:noProof/>
            <w:webHidden/>
          </w:rPr>
          <w:fldChar w:fldCharType="end"/>
        </w:r>
      </w:hyperlink>
    </w:p>
    <w:p w14:paraId="7474CBC0" w14:textId="77777777" w:rsidR="00991669" w:rsidRDefault="0020162D" w:rsidP="00D47A3A">
      <w:pPr>
        <w:rPr>
          <w:rFonts w:ascii="Arial" w:hAnsi="Arial"/>
          <w:b/>
          <w:sz w:val="22"/>
          <w:lang w:val="en-ZA"/>
        </w:rPr>
      </w:pPr>
      <w:r w:rsidRPr="009C6FD5">
        <w:rPr>
          <w:rFonts w:ascii="Arial" w:hAnsi="Arial"/>
          <w:b/>
          <w:sz w:val="22"/>
          <w:lang w:val="en-ZA"/>
        </w:rPr>
        <w:fldChar w:fldCharType="end"/>
      </w:r>
    </w:p>
    <w:p w14:paraId="3FB971FF" w14:textId="77777777" w:rsidR="0016555F" w:rsidRPr="009C6FD5" w:rsidRDefault="0016555F" w:rsidP="00D47A3A">
      <w:pPr>
        <w:rPr>
          <w:lang w:val="en-ZA"/>
        </w:rPr>
      </w:pPr>
    </w:p>
    <w:p w14:paraId="48572292" w14:textId="77777777" w:rsidR="0016555F" w:rsidRDefault="0016555F" w:rsidP="0027521E">
      <w:pPr>
        <w:rPr>
          <w:lang w:val="en-ZA"/>
        </w:rPr>
        <w:sectPr w:rsidR="0016555F" w:rsidSect="00D12EE7">
          <w:headerReference w:type="default" r:id="rId14"/>
          <w:headerReference w:type="first" r:id="rId15"/>
          <w:endnotePr>
            <w:numFmt w:val="decimal"/>
          </w:endnotePr>
          <w:pgSz w:w="11907" w:h="16840" w:code="9"/>
          <w:pgMar w:top="1134" w:right="1134" w:bottom="1134" w:left="1134" w:header="720" w:footer="374" w:gutter="0"/>
          <w:pgBorders w:offsetFrom="page">
            <w:top w:val="single" w:sz="6" w:space="24" w:color="auto"/>
            <w:left w:val="single" w:sz="6" w:space="24" w:color="auto"/>
            <w:bottom w:val="single" w:sz="6" w:space="24" w:color="auto"/>
            <w:right w:val="single" w:sz="6" w:space="24" w:color="auto"/>
          </w:pgBorders>
          <w:pgNumType w:fmt="lowerRoman" w:start="1"/>
          <w:cols w:space="720"/>
          <w:docGrid w:linePitch="272"/>
        </w:sectPr>
      </w:pPr>
    </w:p>
    <w:p w14:paraId="51D61A32" w14:textId="77777777" w:rsidR="0016555F" w:rsidRPr="000B6F2C" w:rsidRDefault="0016555F" w:rsidP="0016555F">
      <w:pPr>
        <w:rPr>
          <w:lang w:val="en-ZA"/>
        </w:rPr>
      </w:pPr>
      <w:bookmarkStart w:id="1" w:name="_Toc318074029"/>
    </w:p>
    <w:p w14:paraId="1DB7E43B" w14:textId="77777777" w:rsidR="0016555F" w:rsidRDefault="0016555F" w:rsidP="0016555F">
      <w:pPr>
        <w:pStyle w:val="Heading1"/>
        <w:rPr>
          <w:lang w:val="en-ZA"/>
        </w:rPr>
      </w:pPr>
      <w:bookmarkStart w:id="2" w:name="_Toc350492715"/>
      <w:bookmarkStart w:id="3" w:name="_Toc324767087"/>
      <w:bookmarkStart w:id="4" w:name="_Toc319319749"/>
      <w:bookmarkStart w:id="5" w:name="_Toc319336190"/>
      <w:bookmarkStart w:id="6" w:name="_Toc320200431"/>
      <w:bookmarkStart w:id="7" w:name="_Toc321996503"/>
      <w:bookmarkStart w:id="8" w:name="_Toc323050038"/>
      <w:bookmarkStart w:id="9" w:name="_Toc398288687"/>
      <w:bookmarkStart w:id="10" w:name="_Toc495929871"/>
      <w:r w:rsidRPr="000B6F2C">
        <w:rPr>
          <w:lang w:val="en-ZA"/>
        </w:rPr>
        <w:t>PERSONAL INFORMATION</w:t>
      </w:r>
      <w:bookmarkEnd w:id="2"/>
      <w:bookmarkEnd w:id="3"/>
      <w:bookmarkEnd w:id="4"/>
      <w:bookmarkEnd w:id="5"/>
      <w:bookmarkEnd w:id="6"/>
      <w:bookmarkEnd w:id="7"/>
      <w:bookmarkEnd w:id="8"/>
      <w:bookmarkEnd w:id="9"/>
      <w:bookmarkEnd w:id="10"/>
    </w:p>
    <w:p w14:paraId="32BB6CC6" w14:textId="77777777" w:rsidR="0016555F" w:rsidRPr="00E62FF3" w:rsidRDefault="0016555F" w:rsidP="0016555F">
      <w:pPr>
        <w:rPr>
          <w:lang w:val="en-ZA"/>
        </w:rPr>
      </w:pPr>
    </w:p>
    <w:tbl>
      <w:tblPr>
        <w:tblW w:w="4909" w:type="pct"/>
        <w:tblInd w:w="2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8"/>
        <w:gridCol w:w="5856"/>
      </w:tblGrid>
      <w:tr w:rsidR="0016555F" w:rsidRPr="000B6F2C" w14:paraId="3E2D13AA" w14:textId="77777777" w:rsidTr="004909D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5B48AA64" w14:textId="77777777" w:rsidR="0016555F" w:rsidRPr="000B6F2C" w:rsidRDefault="0016555F" w:rsidP="004909D0">
            <w:pPr>
              <w:pStyle w:val="Header"/>
              <w:rPr>
                <w:rStyle w:val="Strong"/>
                <w:lang w:eastAsia="en-GB"/>
              </w:rPr>
            </w:pPr>
            <w:r w:rsidRPr="000B6F2C">
              <w:rPr>
                <w:rStyle w:val="Strong"/>
              </w:rPr>
              <w:t>NAME</w:t>
            </w:r>
          </w:p>
        </w:tc>
        <w:tc>
          <w:tcPr>
            <w:tcW w:w="3097" w:type="pct"/>
            <w:tcBorders>
              <w:top w:val="single" w:sz="4" w:space="0" w:color="auto"/>
              <w:left w:val="single" w:sz="4" w:space="0" w:color="auto"/>
              <w:bottom w:val="single" w:sz="4" w:space="0" w:color="auto"/>
              <w:right w:val="single" w:sz="4" w:space="0" w:color="auto"/>
            </w:tcBorders>
            <w:vAlign w:val="center"/>
          </w:tcPr>
          <w:p w14:paraId="0DBD9C97" w14:textId="77777777" w:rsidR="0016555F" w:rsidRPr="000B6F2C" w:rsidRDefault="0016555F" w:rsidP="004909D0">
            <w:pPr>
              <w:pStyle w:val="Header"/>
              <w:rPr>
                <w:lang w:eastAsia="en-GB"/>
              </w:rPr>
            </w:pPr>
          </w:p>
        </w:tc>
      </w:tr>
      <w:tr w:rsidR="0016555F" w:rsidRPr="000B6F2C" w14:paraId="4A487993" w14:textId="77777777" w:rsidTr="004909D0">
        <w:trPr>
          <w:trHeight w:hRule="exact" w:val="567"/>
        </w:trPr>
        <w:tc>
          <w:tcPr>
            <w:tcW w:w="1903" w:type="pct"/>
            <w:vMerge w:val="restart"/>
            <w:tcBorders>
              <w:top w:val="single" w:sz="4" w:space="0" w:color="auto"/>
              <w:left w:val="single" w:sz="4" w:space="0" w:color="auto"/>
              <w:bottom w:val="single" w:sz="4" w:space="0" w:color="auto"/>
              <w:right w:val="single" w:sz="4" w:space="0" w:color="auto"/>
            </w:tcBorders>
            <w:shd w:val="clear" w:color="auto" w:fill="FABF8F"/>
            <w:vAlign w:val="center"/>
          </w:tcPr>
          <w:p w14:paraId="62582D2F" w14:textId="77777777" w:rsidR="0016555F" w:rsidRPr="000B6F2C" w:rsidRDefault="0016555F" w:rsidP="004909D0">
            <w:pPr>
              <w:pStyle w:val="Header"/>
              <w:rPr>
                <w:rStyle w:val="Strong"/>
                <w:lang w:eastAsia="en-GB"/>
              </w:rPr>
            </w:pPr>
            <w:r w:rsidRPr="000B6F2C">
              <w:rPr>
                <w:rStyle w:val="Strong"/>
              </w:rPr>
              <w:t>CONTACT ADDRESS</w:t>
            </w:r>
          </w:p>
        </w:tc>
        <w:tc>
          <w:tcPr>
            <w:tcW w:w="3097" w:type="pct"/>
            <w:tcBorders>
              <w:top w:val="single" w:sz="4" w:space="0" w:color="auto"/>
              <w:left w:val="single" w:sz="4" w:space="0" w:color="auto"/>
              <w:bottom w:val="single" w:sz="4" w:space="0" w:color="auto"/>
              <w:right w:val="single" w:sz="4" w:space="0" w:color="auto"/>
            </w:tcBorders>
            <w:vAlign w:val="center"/>
          </w:tcPr>
          <w:p w14:paraId="6BCA4867" w14:textId="77777777" w:rsidR="0016555F" w:rsidRPr="000B6F2C" w:rsidRDefault="0016555F" w:rsidP="004909D0">
            <w:pPr>
              <w:pStyle w:val="Header"/>
              <w:rPr>
                <w:lang w:eastAsia="en-GB"/>
              </w:rPr>
            </w:pPr>
          </w:p>
        </w:tc>
      </w:tr>
      <w:tr w:rsidR="0016555F" w:rsidRPr="000B6F2C" w14:paraId="1E1C9C2E" w14:textId="77777777" w:rsidTr="004909D0">
        <w:trPr>
          <w:trHeight w:hRule="exact" w:val="567"/>
        </w:trPr>
        <w:tc>
          <w:tcPr>
            <w:tcW w:w="0" w:type="auto"/>
            <w:vMerge/>
            <w:tcBorders>
              <w:top w:val="single" w:sz="4" w:space="0" w:color="auto"/>
              <w:left w:val="single" w:sz="4" w:space="0" w:color="auto"/>
              <w:bottom w:val="single" w:sz="4" w:space="0" w:color="auto"/>
              <w:right w:val="single" w:sz="4" w:space="0" w:color="auto"/>
            </w:tcBorders>
            <w:vAlign w:val="center"/>
          </w:tcPr>
          <w:p w14:paraId="596CD471" w14:textId="77777777" w:rsidR="0016555F" w:rsidRPr="000B6F2C" w:rsidRDefault="0016555F" w:rsidP="004909D0">
            <w:pPr>
              <w:spacing w:before="0" w:after="0"/>
              <w:jc w:val="left"/>
              <w:rPr>
                <w:rStyle w:val="Strong"/>
                <w:lang w:val="en-ZA" w:eastAsia="en-GB"/>
              </w:rPr>
            </w:pPr>
          </w:p>
        </w:tc>
        <w:tc>
          <w:tcPr>
            <w:tcW w:w="3097" w:type="pct"/>
            <w:tcBorders>
              <w:top w:val="single" w:sz="4" w:space="0" w:color="auto"/>
              <w:left w:val="single" w:sz="4" w:space="0" w:color="auto"/>
              <w:bottom w:val="single" w:sz="4" w:space="0" w:color="auto"/>
              <w:right w:val="single" w:sz="4" w:space="0" w:color="auto"/>
            </w:tcBorders>
            <w:vAlign w:val="center"/>
          </w:tcPr>
          <w:p w14:paraId="3F1EDD4D" w14:textId="77777777" w:rsidR="0016555F" w:rsidRPr="000B6F2C" w:rsidRDefault="0016555F" w:rsidP="004909D0">
            <w:pPr>
              <w:pStyle w:val="Header"/>
              <w:rPr>
                <w:lang w:eastAsia="en-GB"/>
              </w:rPr>
            </w:pPr>
          </w:p>
        </w:tc>
      </w:tr>
      <w:tr w:rsidR="0016555F" w:rsidRPr="000B6F2C" w14:paraId="27018EA6" w14:textId="77777777" w:rsidTr="004909D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4AA055F2" w14:textId="77777777" w:rsidR="0016555F" w:rsidRPr="000B6F2C" w:rsidRDefault="0016555F" w:rsidP="004909D0">
            <w:pPr>
              <w:pStyle w:val="Header"/>
              <w:rPr>
                <w:rStyle w:val="Strong"/>
                <w:lang w:eastAsia="en-GB"/>
              </w:rPr>
            </w:pPr>
            <w:r w:rsidRPr="000B6F2C">
              <w:rPr>
                <w:rStyle w:val="Strong"/>
              </w:rPr>
              <w:t>Code</w:t>
            </w:r>
          </w:p>
        </w:tc>
        <w:tc>
          <w:tcPr>
            <w:tcW w:w="3097" w:type="pct"/>
            <w:tcBorders>
              <w:top w:val="single" w:sz="4" w:space="0" w:color="auto"/>
              <w:left w:val="single" w:sz="4" w:space="0" w:color="auto"/>
              <w:bottom w:val="single" w:sz="4" w:space="0" w:color="auto"/>
              <w:right w:val="single" w:sz="4" w:space="0" w:color="auto"/>
            </w:tcBorders>
            <w:vAlign w:val="center"/>
          </w:tcPr>
          <w:p w14:paraId="040DF877" w14:textId="77777777" w:rsidR="0016555F" w:rsidRPr="000B6F2C" w:rsidRDefault="0016555F" w:rsidP="004909D0">
            <w:pPr>
              <w:pStyle w:val="Header"/>
              <w:rPr>
                <w:lang w:eastAsia="en-GB"/>
              </w:rPr>
            </w:pPr>
          </w:p>
        </w:tc>
      </w:tr>
      <w:tr w:rsidR="0016555F" w:rsidRPr="000B6F2C" w14:paraId="351A4646" w14:textId="77777777" w:rsidTr="004909D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01CA5099" w14:textId="77777777" w:rsidR="0016555F" w:rsidRPr="000B6F2C" w:rsidRDefault="0016555F" w:rsidP="004909D0">
            <w:pPr>
              <w:pStyle w:val="Header"/>
              <w:rPr>
                <w:rStyle w:val="Strong"/>
                <w:lang w:eastAsia="en-GB"/>
              </w:rPr>
            </w:pPr>
            <w:r w:rsidRPr="000B6F2C">
              <w:rPr>
                <w:rStyle w:val="Strong"/>
              </w:rPr>
              <w:t>Telephone (H)</w:t>
            </w:r>
          </w:p>
        </w:tc>
        <w:tc>
          <w:tcPr>
            <w:tcW w:w="3097" w:type="pct"/>
            <w:tcBorders>
              <w:top w:val="single" w:sz="4" w:space="0" w:color="auto"/>
              <w:left w:val="single" w:sz="4" w:space="0" w:color="auto"/>
              <w:bottom w:val="single" w:sz="4" w:space="0" w:color="auto"/>
              <w:right w:val="single" w:sz="4" w:space="0" w:color="auto"/>
            </w:tcBorders>
            <w:vAlign w:val="center"/>
          </w:tcPr>
          <w:p w14:paraId="4982AC56" w14:textId="77777777" w:rsidR="0016555F" w:rsidRPr="000B6F2C" w:rsidRDefault="0016555F" w:rsidP="004909D0">
            <w:pPr>
              <w:pStyle w:val="Header"/>
              <w:rPr>
                <w:lang w:eastAsia="en-GB"/>
              </w:rPr>
            </w:pPr>
          </w:p>
        </w:tc>
      </w:tr>
      <w:tr w:rsidR="0016555F" w:rsidRPr="000B6F2C" w14:paraId="677FE121" w14:textId="77777777" w:rsidTr="004909D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4C06AC8B" w14:textId="77777777" w:rsidR="0016555F" w:rsidRPr="000B6F2C" w:rsidRDefault="0016555F" w:rsidP="004909D0">
            <w:pPr>
              <w:pStyle w:val="Header"/>
              <w:rPr>
                <w:rStyle w:val="Strong"/>
                <w:lang w:eastAsia="en-GB"/>
              </w:rPr>
            </w:pPr>
            <w:r w:rsidRPr="000B6F2C">
              <w:rPr>
                <w:rStyle w:val="Strong"/>
              </w:rPr>
              <w:t>Telephone (W)</w:t>
            </w:r>
          </w:p>
        </w:tc>
        <w:tc>
          <w:tcPr>
            <w:tcW w:w="3097" w:type="pct"/>
            <w:tcBorders>
              <w:top w:val="single" w:sz="4" w:space="0" w:color="auto"/>
              <w:left w:val="single" w:sz="4" w:space="0" w:color="auto"/>
              <w:bottom w:val="single" w:sz="4" w:space="0" w:color="auto"/>
              <w:right w:val="single" w:sz="4" w:space="0" w:color="auto"/>
            </w:tcBorders>
            <w:vAlign w:val="center"/>
          </w:tcPr>
          <w:p w14:paraId="3716246B" w14:textId="77777777" w:rsidR="0016555F" w:rsidRPr="000B6F2C" w:rsidRDefault="0016555F" w:rsidP="004909D0">
            <w:pPr>
              <w:pStyle w:val="Header"/>
              <w:rPr>
                <w:lang w:eastAsia="en-GB"/>
              </w:rPr>
            </w:pPr>
          </w:p>
        </w:tc>
      </w:tr>
      <w:tr w:rsidR="0016555F" w:rsidRPr="000B6F2C" w14:paraId="7E9302C1" w14:textId="77777777" w:rsidTr="004909D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2FEC9B09" w14:textId="77777777" w:rsidR="0016555F" w:rsidRPr="000B6F2C" w:rsidRDefault="0016555F" w:rsidP="004909D0">
            <w:pPr>
              <w:pStyle w:val="Header"/>
              <w:rPr>
                <w:rStyle w:val="Strong"/>
                <w:lang w:eastAsia="en-GB"/>
              </w:rPr>
            </w:pPr>
            <w:r w:rsidRPr="000B6F2C">
              <w:rPr>
                <w:rStyle w:val="Strong"/>
              </w:rPr>
              <w:t>Cellular</w:t>
            </w:r>
          </w:p>
        </w:tc>
        <w:tc>
          <w:tcPr>
            <w:tcW w:w="3097" w:type="pct"/>
            <w:tcBorders>
              <w:top w:val="single" w:sz="4" w:space="0" w:color="auto"/>
              <w:left w:val="single" w:sz="4" w:space="0" w:color="auto"/>
              <w:bottom w:val="single" w:sz="4" w:space="0" w:color="auto"/>
              <w:right w:val="single" w:sz="4" w:space="0" w:color="auto"/>
            </w:tcBorders>
            <w:vAlign w:val="center"/>
          </w:tcPr>
          <w:p w14:paraId="23047F43" w14:textId="77777777" w:rsidR="0016555F" w:rsidRPr="000B6F2C" w:rsidRDefault="0016555F" w:rsidP="004909D0">
            <w:pPr>
              <w:pStyle w:val="Header"/>
              <w:rPr>
                <w:lang w:eastAsia="en-GB"/>
              </w:rPr>
            </w:pPr>
          </w:p>
        </w:tc>
      </w:tr>
      <w:tr w:rsidR="0016555F" w:rsidRPr="000B6F2C" w14:paraId="7CFEB367" w14:textId="77777777" w:rsidTr="004909D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68DDA903" w14:textId="77777777" w:rsidR="0016555F" w:rsidRPr="000B6F2C" w:rsidRDefault="0016555F" w:rsidP="004909D0">
            <w:pPr>
              <w:pStyle w:val="Header"/>
              <w:rPr>
                <w:rStyle w:val="Strong"/>
                <w:lang w:eastAsia="en-GB"/>
              </w:rPr>
            </w:pPr>
            <w:r w:rsidRPr="000B6F2C">
              <w:rPr>
                <w:rStyle w:val="Strong"/>
              </w:rPr>
              <w:t>Learner Number</w:t>
            </w:r>
          </w:p>
        </w:tc>
        <w:tc>
          <w:tcPr>
            <w:tcW w:w="3097" w:type="pct"/>
            <w:tcBorders>
              <w:top w:val="single" w:sz="4" w:space="0" w:color="auto"/>
              <w:left w:val="single" w:sz="4" w:space="0" w:color="auto"/>
              <w:bottom w:val="single" w:sz="4" w:space="0" w:color="auto"/>
              <w:right w:val="single" w:sz="4" w:space="0" w:color="auto"/>
            </w:tcBorders>
            <w:vAlign w:val="center"/>
          </w:tcPr>
          <w:p w14:paraId="1AA9BE85" w14:textId="77777777" w:rsidR="0016555F" w:rsidRPr="000B6F2C" w:rsidRDefault="0016555F" w:rsidP="004909D0">
            <w:pPr>
              <w:pStyle w:val="Header"/>
              <w:rPr>
                <w:lang w:eastAsia="en-GB"/>
              </w:rPr>
            </w:pPr>
          </w:p>
        </w:tc>
      </w:tr>
      <w:tr w:rsidR="0016555F" w:rsidRPr="000B6F2C" w14:paraId="09C589DE" w14:textId="77777777" w:rsidTr="004909D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5235745F" w14:textId="77777777" w:rsidR="0016555F" w:rsidRPr="000B6F2C" w:rsidRDefault="0016555F" w:rsidP="004909D0">
            <w:pPr>
              <w:pStyle w:val="Header"/>
              <w:rPr>
                <w:rStyle w:val="Strong"/>
                <w:lang w:eastAsia="en-GB"/>
              </w:rPr>
            </w:pPr>
            <w:r w:rsidRPr="000B6F2C">
              <w:rPr>
                <w:rStyle w:val="Strong"/>
              </w:rPr>
              <w:t>Identity Number</w:t>
            </w:r>
          </w:p>
        </w:tc>
        <w:tc>
          <w:tcPr>
            <w:tcW w:w="3097" w:type="pct"/>
            <w:tcBorders>
              <w:top w:val="single" w:sz="4" w:space="0" w:color="auto"/>
              <w:left w:val="single" w:sz="4" w:space="0" w:color="auto"/>
              <w:bottom w:val="single" w:sz="4" w:space="0" w:color="auto"/>
              <w:right w:val="single" w:sz="4" w:space="0" w:color="auto"/>
            </w:tcBorders>
            <w:vAlign w:val="center"/>
          </w:tcPr>
          <w:p w14:paraId="67BE4763" w14:textId="77777777" w:rsidR="0016555F" w:rsidRPr="000B6F2C" w:rsidRDefault="0016555F" w:rsidP="004909D0">
            <w:pPr>
              <w:pStyle w:val="Header"/>
              <w:rPr>
                <w:lang w:eastAsia="en-GB"/>
              </w:rPr>
            </w:pPr>
          </w:p>
        </w:tc>
      </w:tr>
      <w:tr w:rsidR="0016555F" w:rsidRPr="000B6F2C" w14:paraId="45AE8A88" w14:textId="77777777" w:rsidTr="004909D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7A46C883" w14:textId="77777777" w:rsidR="0016555F" w:rsidRPr="000B6F2C" w:rsidRDefault="0016555F" w:rsidP="004909D0">
            <w:pPr>
              <w:pStyle w:val="Header"/>
              <w:rPr>
                <w:rStyle w:val="Strong"/>
                <w:lang w:eastAsia="en-GB"/>
              </w:rPr>
            </w:pPr>
            <w:r w:rsidRPr="000B6F2C">
              <w:rPr>
                <w:rStyle w:val="Strong"/>
              </w:rPr>
              <w:t>EMPLOYER</w:t>
            </w:r>
          </w:p>
        </w:tc>
        <w:tc>
          <w:tcPr>
            <w:tcW w:w="3097" w:type="pct"/>
            <w:tcBorders>
              <w:top w:val="single" w:sz="4" w:space="0" w:color="auto"/>
              <w:left w:val="single" w:sz="4" w:space="0" w:color="auto"/>
              <w:bottom w:val="single" w:sz="4" w:space="0" w:color="auto"/>
              <w:right w:val="single" w:sz="4" w:space="0" w:color="auto"/>
            </w:tcBorders>
            <w:vAlign w:val="center"/>
          </w:tcPr>
          <w:p w14:paraId="088732A5" w14:textId="77777777" w:rsidR="0016555F" w:rsidRPr="000B6F2C" w:rsidRDefault="0016555F" w:rsidP="004909D0">
            <w:pPr>
              <w:pStyle w:val="Header"/>
              <w:rPr>
                <w:lang w:eastAsia="en-GB"/>
              </w:rPr>
            </w:pPr>
          </w:p>
        </w:tc>
      </w:tr>
      <w:tr w:rsidR="0016555F" w:rsidRPr="000B6F2C" w14:paraId="32CCE5D1" w14:textId="77777777" w:rsidTr="004909D0">
        <w:trPr>
          <w:trHeight w:hRule="exact" w:val="567"/>
        </w:trPr>
        <w:tc>
          <w:tcPr>
            <w:tcW w:w="1903" w:type="pct"/>
            <w:vMerge w:val="restart"/>
            <w:tcBorders>
              <w:top w:val="single" w:sz="4" w:space="0" w:color="auto"/>
              <w:left w:val="single" w:sz="4" w:space="0" w:color="auto"/>
              <w:bottom w:val="single" w:sz="4" w:space="0" w:color="auto"/>
              <w:right w:val="single" w:sz="4" w:space="0" w:color="auto"/>
            </w:tcBorders>
            <w:shd w:val="clear" w:color="auto" w:fill="FABF8F"/>
            <w:vAlign w:val="center"/>
          </w:tcPr>
          <w:p w14:paraId="54054BC9" w14:textId="77777777" w:rsidR="0016555F" w:rsidRPr="000B6F2C" w:rsidRDefault="0016555F" w:rsidP="004909D0">
            <w:pPr>
              <w:pStyle w:val="Header"/>
              <w:jc w:val="left"/>
              <w:rPr>
                <w:rStyle w:val="Strong"/>
                <w:lang w:eastAsia="en-GB"/>
              </w:rPr>
            </w:pPr>
            <w:r w:rsidRPr="000B6F2C">
              <w:rPr>
                <w:rStyle w:val="Strong"/>
              </w:rPr>
              <w:t>EMPLOYER CONTACT ADDRESS</w:t>
            </w:r>
          </w:p>
        </w:tc>
        <w:tc>
          <w:tcPr>
            <w:tcW w:w="3097" w:type="pct"/>
            <w:tcBorders>
              <w:top w:val="single" w:sz="4" w:space="0" w:color="auto"/>
              <w:left w:val="single" w:sz="4" w:space="0" w:color="auto"/>
              <w:bottom w:val="single" w:sz="4" w:space="0" w:color="auto"/>
              <w:right w:val="single" w:sz="4" w:space="0" w:color="auto"/>
            </w:tcBorders>
            <w:vAlign w:val="center"/>
          </w:tcPr>
          <w:p w14:paraId="6A3949B0" w14:textId="77777777" w:rsidR="0016555F" w:rsidRPr="000B6F2C" w:rsidRDefault="0016555F" w:rsidP="004909D0">
            <w:pPr>
              <w:pStyle w:val="Header"/>
              <w:rPr>
                <w:lang w:eastAsia="en-GB"/>
              </w:rPr>
            </w:pPr>
          </w:p>
        </w:tc>
      </w:tr>
      <w:tr w:rsidR="0016555F" w:rsidRPr="000B6F2C" w14:paraId="118CA748" w14:textId="77777777" w:rsidTr="004909D0">
        <w:trPr>
          <w:trHeight w:hRule="exact" w:val="567"/>
        </w:trPr>
        <w:tc>
          <w:tcPr>
            <w:tcW w:w="0" w:type="auto"/>
            <w:vMerge/>
            <w:tcBorders>
              <w:top w:val="single" w:sz="4" w:space="0" w:color="auto"/>
              <w:left w:val="single" w:sz="4" w:space="0" w:color="auto"/>
              <w:bottom w:val="single" w:sz="4" w:space="0" w:color="auto"/>
              <w:right w:val="single" w:sz="4" w:space="0" w:color="auto"/>
            </w:tcBorders>
            <w:vAlign w:val="center"/>
          </w:tcPr>
          <w:p w14:paraId="79994695" w14:textId="77777777" w:rsidR="0016555F" w:rsidRPr="000B6F2C" w:rsidRDefault="0016555F" w:rsidP="004909D0">
            <w:pPr>
              <w:spacing w:before="0" w:after="0"/>
              <w:jc w:val="left"/>
              <w:rPr>
                <w:rStyle w:val="Strong"/>
                <w:lang w:val="en-ZA" w:eastAsia="en-GB"/>
              </w:rPr>
            </w:pPr>
          </w:p>
        </w:tc>
        <w:tc>
          <w:tcPr>
            <w:tcW w:w="3097" w:type="pct"/>
            <w:tcBorders>
              <w:top w:val="single" w:sz="4" w:space="0" w:color="auto"/>
              <w:left w:val="single" w:sz="4" w:space="0" w:color="auto"/>
              <w:bottom w:val="single" w:sz="4" w:space="0" w:color="auto"/>
              <w:right w:val="single" w:sz="4" w:space="0" w:color="auto"/>
            </w:tcBorders>
            <w:vAlign w:val="center"/>
          </w:tcPr>
          <w:p w14:paraId="0835C329" w14:textId="77777777" w:rsidR="0016555F" w:rsidRPr="000B6F2C" w:rsidRDefault="0016555F" w:rsidP="004909D0">
            <w:pPr>
              <w:pStyle w:val="Header"/>
              <w:rPr>
                <w:lang w:eastAsia="en-GB"/>
              </w:rPr>
            </w:pPr>
          </w:p>
        </w:tc>
      </w:tr>
      <w:tr w:rsidR="0016555F" w:rsidRPr="000B6F2C" w14:paraId="320A0A8F" w14:textId="77777777" w:rsidTr="004909D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5BFA2F26" w14:textId="77777777" w:rsidR="0016555F" w:rsidRPr="000B6F2C" w:rsidRDefault="0016555F" w:rsidP="004909D0">
            <w:pPr>
              <w:pStyle w:val="Header"/>
              <w:rPr>
                <w:rStyle w:val="Strong"/>
                <w:lang w:eastAsia="en-GB"/>
              </w:rPr>
            </w:pPr>
            <w:r w:rsidRPr="000B6F2C">
              <w:rPr>
                <w:rStyle w:val="Strong"/>
              </w:rPr>
              <w:t>Code</w:t>
            </w:r>
          </w:p>
        </w:tc>
        <w:tc>
          <w:tcPr>
            <w:tcW w:w="3097" w:type="pct"/>
            <w:tcBorders>
              <w:top w:val="single" w:sz="4" w:space="0" w:color="auto"/>
              <w:left w:val="single" w:sz="4" w:space="0" w:color="auto"/>
              <w:bottom w:val="single" w:sz="4" w:space="0" w:color="auto"/>
              <w:right w:val="single" w:sz="4" w:space="0" w:color="auto"/>
            </w:tcBorders>
            <w:vAlign w:val="center"/>
          </w:tcPr>
          <w:p w14:paraId="27EFB546" w14:textId="77777777" w:rsidR="0016555F" w:rsidRPr="000B6F2C" w:rsidRDefault="0016555F" w:rsidP="004909D0">
            <w:pPr>
              <w:pStyle w:val="Header"/>
              <w:rPr>
                <w:lang w:eastAsia="en-GB"/>
              </w:rPr>
            </w:pPr>
          </w:p>
        </w:tc>
      </w:tr>
      <w:tr w:rsidR="0016555F" w:rsidRPr="000B6F2C" w14:paraId="14A747D8" w14:textId="77777777" w:rsidTr="004909D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4643D868" w14:textId="77777777" w:rsidR="0016555F" w:rsidRPr="000B6F2C" w:rsidRDefault="0016555F" w:rsidP="004909D0">
            <w:pPr>
              <w:pStyle w:val="Header"/>
              <w:rPr>
                <w:rStyle w:val="Strong"/>
                <w:lang w:eastAsia="en-GB"/>
              </w:rPr>
            </w:pPr>
            <w:r w:rsidRPr="000B6F2C">
              <w:rPr>
                <w:rStyle w:val="Strong"/>
              </w:rPr>
              <w:t>Supervisor Name</w:t>
            </w:r>
          </w:p>
        </w:tc>
        <w:tc>
          <w:tcPr>
            <w:tcW w:w="3097" w:type="pct"/>
            <w:tcBorders>
              <w:top w:val="single" w:sz="4" w:space="0" w:color="auto"/>
              <w:left w:val="single" w:sz="4" w:space="0" w:color="auto"/>
              <w:bottom w:val="single" w:sz="4" w:space="0" w:color="auto"/>
              <w:right w:val="single" w:sz="4" w:space="0" w:color="auto"/>
            </w:tcBorders>
            <w:vAlign w:val="center"/>
          </w:tcPr>
          <w:p w14:paraId="33D1DA0F" w14:textId="77777777" w:rsidR="0016555F" w:rsidRPr="000B6F2C" w:rsidRDefault="0016555F" w:rsidP="004909D0">
            <w:pPr>
              <w:pStyle w:val="Header"/>
              <w:rPr>
                <w:lang w:eastAsia="en-GB"/>
              </w:rPr>
            </w:pPr>
          </w:p>
        </w:tc>
      </w:tr>
      <w:tr w:rsidR="0016555F" w:rsidRPr="000B6F2C" w14:paraId="5E8B1ACB" w14:textId="77777777" w:rsidTr="004909D0">
        <w:trPr>
          <w:trHeight w:hRule="exact" w:val="567"/>
        </w:trPr>
        <w:tc>
          <w:tcPr>
            <w:tcW w:w="1903" w:type="pct"/>
            <w:vMerge w:val="restart"/>
            <w:tcBorders>
              <w:top w:val="single" w:sz="4" w:space="0" w:color="auto"/>
              <w:left w:val="single" w:sz="4" w:space="0" w:color="auto"/>
              <w:bottom w:val="single" w:sz="4" w:space="0" w:color="auto"/>
              <w:right w:val="single" w:sz="4" w:space="0" w:color="auto"/>
            </w:tcBorders>
            <w:shd w:val="clear" w:color="auto" w:fill="FABF8F"/>
            <w:vAlign w:val="center"/>
          </w:tcPr>
          <w:p w14:paraId="707BED80" w14:textId="77777777" w:rsidR="0016555F" w:rsidRPr="000B6F2C" w:rsidRDefault="0016555F" w:rsidP="004909D0">
            <w:pPr>
              <w:pStyle w:val="Header"/>
              <w:rPr>
                <w:rStyle w:val="Strong"/>
                <w:lang w:eastAsia="en-GB"/>
              </w:rPr>
            </w:pPr>
            <w:r w:rsidRPr="000B6F2C">
              <w:rPr>
                <w:rStyle w:val="Strong"/>
              </w:rPr>
              <w:t>Supervisor Contact Address</w:t>
            </w:r>
          </w:p>
        </w:tc>
        <w:tc>
          <w:tcPr>
            <w:tcW w:w="3097" w:type="pct"/>
            <w:tcBorders>
              <w:top w:val="single" w:sz="4" w:space="0" w:color="auto"/>
              <w:left w:val="single" w:sz="4" w:space="0" w:color="auto"/>
              <w:bottom w:val="single" w:sz="4" w:space="0" w:color="auto"/>
              <w:right w:val="single" w:sz="4" w:space="0" w:color="auto"/>
            </w:tcBorders>
            <w:vAlign w:val="center"/>
          </w:tcPr>
          <w:p w14:paraId="5D534501" w14:textId="77777777" w:rsidR="0016555F" w:rsidRPr="000B6F2C" w:rsidRDefault="0016555F" w:rsidP="004909D0">
            <w:pPr>
              <w:pStyle w:val="Header"/>
              <w:rPr>
                <w:lang w:eastAsia="en-GB"/>
              </w:rPr>
            </w:pPr>
          </w:p>
        </w:tc>
      </w:tr>
      <w:tr w:rsidR="0016555F" w:rsidRPr="000B6F2C" w14:paraId="18594B93" w14:textId="77777777" w:rsidTr="004909D0">
        <w:trPr>
          <w:trHeight w:hRule="exact" w:val="567"/>
        </w:trPr>
        <w:tc>
          <w:tcPr>
            <w:tcW w:w="0" w:type="auto"/>
            <w:vMerge/>
            <w:tcBorders>
              <w:top w:val="single" w:sz="4" w:space="0" w:color="auto"/>
              <w:left w:val="single" w:sz="4" w:space="0" w:color="auto"/>
              <w:bottom w:val="single" w:sz="4" w:space="0" w:color="auto"/>
              <w:right w:val="single" w:sz="4" w:space="0" w:color="auto"/>
            </w:tcBorders>
            <w:vAlign w:val="center"/>
          </w:tcPr>
          <w:p w14:paraId="198FB903" w14:textId="77777777" w:rsidR="0016555F" w:rsidRPr="000B6F2C" w:rsidRDefault="0016555F" w:rsidP="004909D0">
            <w:pPr>
              <w:spacing w:before="0" w:after="0"/>
              <w:jc w:val="left"/>
              <w:rPr>
                <w:rStyle w:val="Strong"/>
                <w:lang w:val="en-ZA" w:eastAsia="en-GB"/>
              </w:rPr>
            </w:pPr>
          </w:p>
        </w:tc>
        <w:tc>
          <w:tcPr>
            <w:tcW w:w="3097" w:type="pct"/>
            <w:tcBorders>
              <w:top w:val="single" w:sz="4" w:space="0" w:color="auto"/>
              <w:left w:val="single" w:sz="4" w:space="0" w:color="auto"/>
              <w:bottom w:val="single" w:sz="4" w:space="0" w:color="auto"/>
              <w:right w:val="single" w:sz="4" w:space="0" w:color="auto"/>
            </w:tcBorders>
            <w:vAlign w:val="center"/>
          </w:tcPr>
          <w:p w14:paraId="39B964B5" w14:textId="77777777" w:rsidR="0016555F" w:rsidRPr="000B6F2C" w:rsidRDefault="0016555F" w:rsidP="004909D0">
            <w:pPr>
              <w:pStyle w:val="Header"/>
              <w:rPr>
                <w:lang w:eastAsia="en-GB"/>
              </w:rPr>
            </w:pPr>
          </w:p>
        </w:tc>
      </w:tr>
      <w:tr w:rsidR="0016555F" w:rsidRPr="000B6F2C" w14:paraId="4FC60A18" w14:textId="77777777" w:rsidTr="004909D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34B4F562" w14:textId="77777777" w:rsidR="0016555F" w:rsidRPr="000B6F2C" w:rsidRDefault="0016555F" w:rsidP="004909D0">
            <w:pPr>
              <w:pStyle w:val="Header"/>
              <w:rPr>
                <w:rStyle w:val="Strong"/>
                <w:lang w:eastAsia="en-GB"/>
              </w:rPr>
            </w:pPr>
            <w:r w:rsidRPr="000B6F2C">
              <w:rPr>
                <w:rStyle w:val="Strong"/>
              </w:rPr>
              <w:t>Code</w:t>
            </w:r>
          </w:p>
        </w:tc>
        <w:tc>
          <w:tcPr>
            <w:tcW w:w="3097" w:type="pct"/>
            <w:tcBorders>
              <w:top w:val="single" w:sz="4" w:space="0" w:color="auto"/>
              <w:left w:val="single" w:sz="4" w:space="0" w:color="auto"/>
              <w:bottom w:val="single" w:sz="4" w:space="0" w:color="auto"/>
              <w:right w:val="single" w:sz="4" w:space="0" w:color="auto"/>
            </w:tcBorders>
            <w:vAlign w:val="center"/>
          </w:tcPr>
          <w:p w14:paraId="1D36862C" w14:textId="77777777" w:rsidR="0016555F" w:rsidRPr="000B6F2C" w:rsidRDefault="0016555F" w:rsidP="004909D0">
            <w:pPr>
              <w:pStyle w:val="Header"/>
              <w:rPr>
                <w:lang w:eastAsia="en-GB"/>
              </w:rPr>
            </w:pPr>
          </w:p>
        </w:tc>
      </w:tr>
      <w:tr w:rsidR="0016555F" w:rsidRPr="000B6F2C" w14:paraId="105ED7FF" w14:textId="77777777" w:rsidTr="004909D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7B7E18D3" w14:textId="77777777" w:rsidR="0016555F" w:rsidRPr="000B6F2C" w:rsidRDefault="0016555F" w:rsidP="004909D0">
            <w:pPr>
              <w:pStyle w:val="Header"/>
              <w:rPr>
                <w:rStyle w:val="Strong"/>
                <w:lang w:eastAsia="en-GB"/>
              </w:rPr>
            </w:pPr>
            <w:r w:rsidRPr="000B6F2C">
              <w:rPr>
                <w:rStyle w:val="Strong"/>
              </w:rPr>
              <w:t>Telephone (H)</w:t>
            </w:r>
          </w:p>
        </w:tc>
        <w:tc>
          <w:tcPr>
            <w:tcW w:w="3097" w:type="pct"/>
            <w:tcBorders>
              <w:top w:val="single" w:sz="4" w:space="0" w:color="auto"/>
              <w:left w:val="single" w:sz="4" w:space="0" w:color="auto"/>
              <w:bottom w:val="single" w:sz="4" w:space="0" w:color="auto"/>
              <w:right w:val="single" w:sz="4" w:space="0" w:color="auto"/>
            </w:tcBorders>
            <w:vAlign w:val="center"/>
          </w:tcPr>
          <w:p w14:paraId="2F8B5C40" w14:textId="77777777" w:rsidR="0016555F" w:rsidRPr="000B6F2C" w:rsidRDefault="0016555F" w:rsidP="004909D0">
            <w:pPr>
              <w:pStyle w:val="Header"/>
              <w:rPr>
                <w:lang w:eastAsia="en-GB"/>
              </w:rPr>
            </w:pPr>
          </w:p>
        </w:tc>
      </w:tr>
      <w:tr w:rsidR="0016555F" w:rsidRPr="000B6F2C" w14:paraId="32713743" w14:textId="77777777" w:rsidTr="004909D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219115D3" w14:textId="77777777" w:rsidR="0016555F" w:rsidRPr="000B6F2C" w:rsidRDefault="0016555F" w:rsidP="004909D0">
            <w:pPr>
              <w:pStyle w:val="Header"/>
              <w:rPr>
                <w:rStyle w:val="Strong"/>
                <w:lang w:eastAsia="en-GB"/>
              </w:rPr>
            </w:pPr>
            <w:r w:rsidRPr="000B6F2C">
              <w:rPr>
                <w:rStyle w:val="Strong"/>
              </w:rPr>
              <w:t>Telephone (W)</w:t>
            </w:r>
          </w:p>
        </w:tc>
        <w:tc>
          <w:tcPr>
            <w:tcW w:w="3097" w:type="pct"/>
            <w:tcBorders>
              <w:top w:val="single" w:sz="4" w:space="0" w:color="auto"/>
              <w:left w:val="single" w:sz="4" w:space="0" w:color="auto"/>
              <w:bottom w:val="single" w:sz="4" w:space="0" w:color="auto"/>
              <w:right w:val="single" w:sz="4" w:space="0" w:color="auto"/>
            </w:tcBorders>
            <w:vAlign w:val="center"/>
          </w:tcPr>
          <w:p w14:paraId="55FEFE5E" w14:textId="77777777" w:rsidR="0016555F" w:rsidRPr="000B6F2C" w:rsidRDefault="0016555F" w:rsidP="004909D0">
            <w:pPr>
              <w:pStyle w:val="Header"/>
              <w:rPr>
                <w:lang w:eastAsia="en-GB"/>
              </w:rPr>
            </w:pPr>
          </w:p>
        </w:tc>
      </w:tr>
      <w:tr w:rsidR="0016555F" w:rsidRPr="000B6F2C" w14:paraId="582944FD" w14:textId="77777777" w:rsidTr="004909D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3C61DA62" w14:textId="77777777" w:rsidR="0016555F" w:rsidRPr="000B6F2C" w:rsidRDefault="0016555F" w:rsidP="004909D0">
            <w:pPr>
              <w:pStyle w:val="Header"/>
              <w:rPr>
                <w:rStyle w:val="Strong"/>
                <w:lang w:eastAsia="en-GB"/>
              </w:rPr>
            </w:pPr>
            <w:r w:rsidRPr="000B6F2C">
              <w:rPr>
                <w:rStyle w:val="Strong"/>
              </w:rPr>
              <w:t>Cellular</w:t>
            </w:r>
          </w:p>
        </w:tc>
        <w:tc>
          <w:tcPr>
            <w:tcW w:w="3097" w:type="pct"/>
            <w:tcBorders>
              <w:top w:val="single" w:sz="4" w:space="0" w:color="auto"/>
              <w:left w:val="single" w:sz="4" w:space="0" w:color="auto"/>
              <w:bottom w:val="single" w:sz="4" w:space="0" w:color="auto"/>
              <w:right w:val="single" w:sz="4" w:space="0" w:color="auto"/>
            </w:tcBorders>
            <w:vAlign w:val="center"/>
          </w:tcPr>
          <w:p w14:paraId="1103C1AA" w14:textId="77777777" w:rsidR="0016555F" w:rsidRPr="000B6F2C" w:rsidRDefault="0016555F" w:rsidP="004909D0">
            <w:pPr>
              <w:pStyle w:val="Header"/>
              <w:rPr>
                <w:lang w:eastAsia="en-GB"/>
              </w:rPr>
            </w:pPr>
          </w:p>
        </w:tc>
      </w:tr>
    </w:tbl>
    <w:p w14:paraId="42487A86" w14:textId="77777777" w:rsidR="0016555F" w:rsidRPr="000B6F2C" w:rsidRDefault="0016555F" w:rsidP="0016555F">
      <w:pPr>
        <w:rPr>
          <w:lang w:val="en-ZA"/>
        </w:rPr>
      </w:pPr>
      <w:r w:rsidRPr="000B6F2C">
        <w:rPr>
          <w:lang w:val="en-ZA"/>
        </w:rPr>
        <w:br w:type="page"/>
      </w:r>
    </w:p>
    <w:p w14:paraId="71912DA2" w14:textId="77777777" w:rsidR="0016555F" w:rsidRPr="005736AC" w:rsidRDefault="0016555F" w:rsidP="005736AC">
      <w:pPr>
        <w:pStyle w:val="Heading1"/>
        <w:rPr>
          <w:rStyle w:val="BookTitle"/>
          <w:b/>
          <w:bCs/>
          <w:smallCaps w:val="0"/>
          <w:spacing w:val="0"/>
        </w:rPr>
      </w:pPr>
      <w:bookmarkStart w:id="11" w:name="_Toc350492716"/>
      <w:bookmarkStart w:id="12" w:name="_Toc324767088"/>
      <w:bookmarkStart w:id="13" w:name="_Toc318074026"/>
      <w:bookmarkStart w:id="14" w:name="_Toc319319750"/>
      <w:bookmarkStart w:id="15" w:name="_Toc319336191"/>
      <w:bookmarkStart w:id="16" w:name="_Toc320200432"/>
      <w:bookmarkStart w:id="17" w:name="_Toc321996504"/>
      <w:bookmarkStart w:id="18" w:name="_Toc323050039"/>
      <w:bookmarkStart w:id="19" w:name="_Toc398288688"/>
      <w:bookmarkStart w:id="20" w:name="_Toc495929872"/>
      <w:bookmarkStart w:id="21" w:name="_Toc206168350"/>
      <w:r w:rsidRPr="005736AC">
        <w:rPr>
          <w:rStyle w:val="BookTitle"/>
          <w:b/>
          <w:bCs/>
          <w:smallCaps w:val="0"/>
          <w:spacing w:val="0"/>
        </w:rPr>
        <w:t>INTRODUCTION</w:t>
      </w:r>
      <w:bookmarkEnd w:id="11"/>
      <w:bookmarkEnd w:id="12"/>
      <w:bookmarkEnd w:id="13"/>
      <w:bookmarkEnd w:id="14"/>
      <w:bookmarkEnd w:id="15"/>
      <w:bookmarkEnd w:id="16"/>
      <w:bookmarkEnd w:id="17"/>
      <w:bookmarkEnd w:id="18"/>
      <w:bookmarkEnd w:id="19"/>
      <w:bookmarkEnd w:id="20"/>
    </w:p>
    <w:p w14:paraId="6990A093" w14:textId="77777777" w:rsidR="0016555F" w:rsidRPr="000B6F2C" w:rsidRDefault="0016555F" w:rsidP="0016555F">
      <w:pPr>
        <w:rPr>
          <w:lang w:val="en-ZA"/>
        </w:rPr>
      </w:pPr>
    </w:p>
    <w:bookmarkEnd w:id="21"/>
    <w:p w14:paraId="6C6D2A00" w14:textId="77777777" w:rsidR="0016555F" w:rsidRPr="00DB0F3E" w:rsidRDefault="0016555F" w:rsidP="00DB0F3E">
      <w:pPr>
        <w:pStyle w:val="Heading4"/>
      </w:pPr>
      <w:r w:rsidRPr="00DB0F3E">
        <w:t>Welcome to the learning programme</w:t>
      </w:r>
    </w:p>
    <w:p w14:paraId="32F132D8" w14:textId="77777777" w:rsidR="0016555F" w:rsidRPr="000B6F2C" w:rsidRDefault="0016555F" w:rsidP="0016555F">
      <w:pPr>
        <w:rPr>
          <w:lang w:val="en-ZA"/>
        </w:rPr>
      </w:pPr>
    </w:p>
    <w:p w14:paraId="6A385139" w14:textId="77777777" w:rsidR="0016555F" w:rsidRPr="000B6F2C" w:rsidRDefault="0016555F" w:rsidP="0016555F">
      <w:pPr>
        <w:rPr>
          <w:lang w:val="en-ZA"/>
        </w:rPr>
      </w:pPr>
      <w:r w:rsidRPr="000B6F2C">
        <w:rPr>
          <w:lang w:val="en-ZA"/>
        </w:rPr>
        <w:t>Follow along in the guide as the training practitioner takes you through the material. Make notes and sketches that will help you to understand and remember what you have learnt. Take notes and share information with your colleagues. Important and relevant information and skills are transferred by sharing!</w:t>
      </w:r>
    </w:p>
    <w:p w14:paraId="0D90DFDC" w14:textId="77777777" w:rsidR="0016555F" w:rsidRPr="000B6F2C" w:rsidRDefault="0016555F" w:rsidP="0016555F">
      <w:pPr>
        <w:rPr>
          <w:lang w:val="en-ZA"/>
        </w:rPr>
      </w:pPr>
    </w:p>
    <w:p w14:paraId="09E8C0D5" w14:textId="77777777" w:rsidR="0016555F" w:rsidRPr="000B6F2C" w:rsidRDefault="0016555F" w:rsidP="0016555F">
      <w:pPr>
        <w:rPr>
          <w:lang w:val="en-ZA"/>
        </w:rPr>
      </w:pPr>
    </w:p>
    <w:p w14:paraId="413A70EA" w14:textId="77777777" w:rsidR="0016555F" w:rsidRPr="000B6F2C" w:rsidRDefault="0016555F" w:rsidP="0016555F">
      <w:pPr>
        <w:rPr>
          <w:lang w:val="en-ZA"/>
        </w:rPr>
      </w:pPr>
    </w:p>
    <w:p w14:paraId="7A0A8A0F" w14:textId="77777777" w:rsidR="0016555F" w:rsidRPr="000B6F2C" w:rsidRDefault="0016555F" w:rsidP="0016555F">
      <w:pPr>
        <w:rPr>
          <w:lang w:val="en-ZA"/>
        </w:rPr>
      </w:pPr>
    </w:p>
    <w:p w14:paraId="015F657A" w14:textId="77777777" w:rsidR="0016555F" w:rsidRPr="000B6F2C" w:rsidRDefault="0016555F" w:rsidP="0016555F">
      <w:pPr>
        <w:rPr>
          <w:lang w:val="en-ZA"/>
        </w:rPr>
      </w:pPr>
      <w:r w:rsidRPr="000B6F2C">
        <w:rPr>
          <w:noProof/>
          <w:lang w:val="en-ZA" w:eastAsia="en-ZA"/>
        </w:rPr>
        <w:drawing>
          <wp:anchor distT="0" distB="0" distL="114300" distR="114300" simplePos="0" relativeHeight="251686400" behindDoc="1" locked="0" layoutInCell="1" allowOverlap="1" wp14:anchorId="45ECC7DA" wp14:editId="27BBE16B">
            <wp:simplePos x="0" y="0"/>
            <wp:positionH relativeFrom="column">
              <wp:posOffset>2400300</wp:posOffset>
            </wp:positionH>
            <wp:positionV relativeFrom="paragraph">
              <wp:posOffset>101600</wp:posOffset>
            </wp:positionV>
            <wp:extent cx="1555750" cy="1555750"/>
            <wp:effectExtent l="0" t="0" r="6350" b="6350"/>
            <wp:wrapTight wrapText="bothSides">
              <wp:wrapPolygon edited="0">
                <wp:start x="0" y="0"/>
                <wp:lineTo x="0" y="21424"/>
                <wp:lineTo x="21424" y="21424"/>
                <wp:lineTo x="21424" y="0"/>
                <wp:lineTo x="0" y="0"/>
              </wp:wrapPolygon>
            </wp:wrapTight>
            <wp:docPr id="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55750" cy="1555750"/>
                    </a:xfrm>
                    <a:prstGeom prst="rect">
                      <a:avLst/>
                    </a:prstGeom>
                    <a:noFill/>
                  </pic:spPr>
                </pic:pic>
              </a:graphicData>
            </a:graphic>
            <wp14:sizeRelH relativeFrom="page">
              <wp14:pctWidth>0</wp14:pctWidth>
            </wp14:sizeRelH>
            <wp14:sizeRelV relativeFrom="page">
              <wp14:pctHeight>0</wp14:pctHeight>
            </wp14:sizeRelV>
          </wp:anchor>
        </w:drawing>
      </w:r>
    </w:p>
    <w:p w14:paraId="43C4AEE5" w14:textId="77777777" w:rsidR="0016555F" w:rsidRPr="000B6F2C" w:rsidRDefault="0016555F" w:rsidP="0016555F">
      <w:pPr>
        <w:rPr>
          <w:lang w:val="en-ZA"/>
        </w:rPr>
      </w:pPr>
    </w:p>
    <w:p w14:paraId="6B765C29" w14:textId="77777777" w:rsidR="0016555F" w:rsidRPr="000B6F2C" w:rsidRDefault="0016555F" w:rsidP="0016555F">
      <w:pPr>
        <w:rPr>
          <w:lang w:val="en-ZA"/>
        </w:rPr>
      </w:pPr>
    </w:p>
    <w:p w14:paraId="36BA7573" w14:textId="77777777" w:rsidR="0016555F" w:rsidRPr="000B6F2C" w:rsidRDefault="0016555F" w:rsidP="0016555F">
      <w:pPr>
        <w:rPr>
          <w:lang w:val="en-ZA"/>
        </w:rPr>
      </w:pPr>
    </w:p>
    <w:p w14:paraId="2A388DA0" w14:textId="77777777" w:rsidR="0016555F" w:rsidRPr="000B6F2C" w:rsidRDefault="0016555F" w:rsidP="0016555F">
      <w:pPr>
        <w:rPr>
          <w:lang w:val="en-ZA"/>
        </w:rPr>
      </w:pPr>
    </w:p>
    <w:p w14:paraId="569E0C97" w14:textId="77777777" w:rsidR="0016555F" w:rsidRPr="000B6F2C" w:rsidRDefault="0016555F" w:rsidP="0016555F">
      <w:pPr>
        <w:rPr>
          <w:lang w:val="en-ZA"/>
        </w:rPr>
      </w:pPr>
    </w:p>
    <w:p w14:paraId="0855D20D" w14:textId="77777777" w:rsidR="0016555F" w:rsidRPr="000B6F2C" w:rsidRDefault="0016555F" w:rsidP="0016555F">
      <w:pPr>
        <w:rPr>
          <w:lang w:val="en-ZA"/>
        </w:rPr>
      </w:pPr>
    </w:p>
    <w:p w14:paraId="5F68045A" w14:textId="77777777" w:rsidR="0016555F" w:rsidRPr="000B6F2C" w:rsidRDefault="0016555F" w:rsidP="0016555F">
      <w:pPr>
        <w:rPr>
          <w:lang w:val="en-ZA"/>
        </w:rPr>
      </w:pPr>
    </w:p>
    <w:p w14:paraId="347BE369" w14:textId="77777777" w:rsidR="0016555F" w:rsidRPr="000B6F2C" w:rsidRDefault="0016555F" w:rsidP="0016555F">
      <w:pPr>
        <w:rPr>
          <w:lang w:val="en-ZA"/>
        </w:rPr>
      </w:pPr>
    </w:p>
    <w:p w14:paraId="0FD01082" w14:textId="77777777" w:rsidR="0016555F" w:rsidRPr="000B6F2C" w:rsidRDefault="0016555F" w:rsidP="0016555F">
      <w:pPr>
        <w:rPr>
          <w:lang w:val="en-ZA"/>
        </w:rPr>
      </w:pPr>
    </w:p>
    <w:p w14:paraId="3C160B24" w14:textId="77777777" w:rsidR="0016555F" w:rsidRPr="000B6F2C" w:rsidRDefault="0016555F" w:rsidP="0016555F">
      <w:pPr>
        <w:rPr>
          <w:lang w:val="en-ZA"/>
        </w:rPr>
      </w:pPr>
    </w:p>
    <w:p w14:paraId="34B63B98" w14:textId="77777777" w:rsidR="0016555F" w:rsidRPr="000B6F2C" w:rsidRDefault="0016555F" w:rsidP="0016555F">
      <w:pPr>
        <w:rPr>
          <w:lang w:val="en-ZA"/>
        </w:rPr>
      </w:pPr>
    </w:p>
    <w:p w14:paraId="4E19160D" w14:textId="77777777" w:rsidR="0016555F" w:rsidRPr="000B6F2C" w:rsidRDefault="0016555F" w:rsidP="0016555F">
      <w:pPr>
        <w:rPr>
          <w:lang w:val="en-ZA"/>
        </w:rPr>
      </w:pPr>
    </w:p>
    <w:p w14:paraId="336FD6C7" w14:textId="77777777" w:rsidR="0016555F" w:rsidRPr="000B6F2C" w:rsidRDefault="0016555F" w:rsidP="0016555F">
      <w:pPr>
        <w:rPr>
          <w:lang w:val="en-ZA"/>
        </w:rPr>
      </w:pPr>
      <w:r w:rsidRPr="000B6F2C">
        <w:rPr>
          <w:lang w:val="en-ZA"/>
        </w:rPr>
        <w:t>This learning programme is divided into sections. Each section is preceded by a description of the required outcomes and assessment criteria as contained in the unit standards specified by the South African Qualifications Authority. These descriptions will define what you have to know and be able to do in order to be awarded the credits attached to this learning programme. These credits are regarded as building blocks towards achieving a National Qualification upon successful assessment and can never be taken away from you!</w:t>
      </w:r>
    </w:p>
    <w:p w14:paraId="648F52E7" w14:textId="77777777" w:rsidR="0016555F" w:rsidRPr="000B6F2C" w:rsidRDefault="0016555F" w:rsidP="0016555F">
      <w:pPr>
        <w:rPr>
          <w:lang w:val="en-ZA"/>
        </w:rPr>
      </w:pPr>
      <w:r w:rsidRPr="000B6F2C">
        <w:rPr>
          <w:lang w:val="en-ZA"/>
        </w:rPr>
        <w:br w:type="page"/>
      </w:r>
    </w:p>
    <w:p w14:paraId="696C541D" w14:textId="77777777" w:rsidR="0016555F" w:rsidRPr="008843BF" w:rsidRDefault="0016555F" w:rsidP="005736AC">
      <w:pPr>
        <w:pStyle w:val="Heading2"/>
      </w:pPr>
      <w:bookmarkStart w:id="22" w:name="_Toc398288689"/>
      <w:bookmarkStart w:id="23" w:name="_Toc495929873"/>
      <w:r w:rsidRPr="008843BF">
        <w:t>Structure</w:t>
      </w:r>
      <w:bookmarkEnd w:id="22"/>
      <w:bookmarkEnd w:id="23"/>
      <w:r w:rsidRPr="008843BF">
        <w:t xml:space="preserve"> </w:t>
      </w:r>
    </w:p>
    <w:p w14:paraId="7BE3C176" w14:textId="77777777" w:rsidR="0016555F" w:rsidRPr="00DB0F3E" w:rsidRDefault="0016555F" w:rsidP="00DB0F3E">
      <w:pPr>
        <w:pStyle w:val="Heading3"/>
      </w:pPr>
      <w:bookmarkStart w:id="24" w:name="_Toc350492717"/>
      <w:bookmarkStart w:id="25" w:name="_Toc324767089"/>
      <w:bookmarkStart w:id="26" w:name="_Toc319319751"/>
      <w:bookmarkStart w:id="27" w:name="_Toc319336192"/>
      <w:bookmarkStart w:id="28" w:name="_Toc320200433"/>
      <w:bookmarkStart w:id="29" w:name="_Toc321996505"/>
      <w:bookmarkStart w:id="30" w:name="_Toc323050040"/>
      <w:bookmarkStart w:id="31" w:name="_Toc398288690"/>
      <w:bookmarkStart w:id="32" w:name="_Toc495929874"/>
      <w:r w:rsidRPr="00DB0F3E">
        <w:t>Programme methodology</w:t>
      </w:r>
      <w:bookmarkEnd w:id="24"/>
      <w:bookmarkEnd w:id="25"/>
      <w:bookmarkEnd w:id="26"/>
      <w:bookmarkEnd w:id="27"/>
      <w:bookmarkEnd w:id="28"/>
      <w:bookmarkEnd w:id="29"/>
      <w:bookmarkEnd w:id="30"/>
      <w:bookmarkEnd w:id="31"/>
      <w:bookmarkEnd w:id="32"/>
    </w:p>
    <w:p w14:paraId="6B81BF67" w14:textId="77777777" w:rsidR="0016555F" w:rsidRPr="000B6F2C" w:rsidRDefault="0016555F" w:rsidP="0016555F">
      <w:pPr>
        <w:rPr>
          <w:lang w:val="en-ZA"/>
        </w:rPr>
      </w:pPr>
      <w:r w:rsidRPr="000B6F2C">
        <w:rPr>
          <w:noProof/>
          <w:lang w:val="en-ZA" w:eastAsia="en-ZA"/>
        </w:rPr>
        <w:drawing>
          <wp:anchor distT="0" distB="0" distL="114300" distR="114300" simplePos="0" relativeHeight="251682304" behindDoc="1" locked="0" layoutInCell="1" allowOverlap="1" wp14:anchorId="6DC39CEF" wp14:editId="04687F94">
            <wp:simplePos x="0" y="0"/>
            <wp:positionH relativeFrom="column">
              <wp:posOffset>1804035</wp:posOffset>
            </wp:positionH>
            <wp:positionV relativeFrom="paragraph">
              <wp:posOffset>198120</wp:posOffset>
            </wp:positionV>
            <wp:extent cx="2719070" cy="1515110"/>
            <wp:effectExtent l="0" t="0" r="5080" b="8890"/>
            <wp:wrapTight wrapText="bothSides">
              <wp:wrapPolygon edited="0">
                <wp:start x="0" y="0"/>
                <wp:lineTo x="0" y="21455"/>
                <wp:lineTo x="21489" y="21455"/>
                <wp:lineTo x="21489" y="0"/>
                <wp:lineTo x="0" y="0"/>
              </wp:wrapPolygon>
            </wp:wrapTight>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9070" cy="1515110"/>
                    </a:xfrm>
                    <a:prstGeom prst="rect">
                      <a:avLst/>
                    </a:prstGeom>
                    <a:noFill/>
                  </pic:spPr>
                </pic:pic>
              </a:graphicData>
            </a:graphic>
            <wp14:sizeRelH relativeFrom="page">
              <wp14:pctWidth>0</wp14:pctWidth>
            </wp14:sizeRelH>
            <wp14:sizeRelV relativeFrom="page">
              <wp14:pctHeight>0</wp14:pctHeight>
            </wp14:sizeRelV>
          </wp:anchor>
        </w:drawing>
      </w:r>
    </w:p>
    <w:p w14:paraId="6B98D637" w14:textId="77777777" w:rsidR="0016555F" w:rsidRPr="000B6F2C" w:rsidRDefault="0016555F" w:rsidP="0016555F">
      <w:pPr>
        <w:rPr>
          <w:lang w:val="en-ZA"/>
        </w:rPr>
      </w:pPr>
    </w:p>
    <w:p w14:paraId="615EE94D" w14:textId="77777777" w:rsidR="0016555F" w:rsidRPr="000B6F2C" w:rsidRDefault="0016555F" w:rsidP="0016555F">
      <w:pPr>
        <w:rPr>
          <w:lang w:val="en-ZA"/>
        </w:rPr>
      </w:pPr>
    </w:p>
    <w:p w14:paraId="1129096A" w14:textId="77777777" w:rsidR="0016555F" w:rsidRPr="000B6F2C" w:rsidRDefault="0016555F" w:rsidP="0016555F">
      <w:pPr>
        <w:rPr>
          <w:lang w:val="en-ZA"/>
        </w:rPr>
      </w:pPr>
    </w:p>
    <w:p w14:paraId="6E5AE432" w14:textId="77777777" w:rsidR="0016555F" w:rsidRPr="000B6F2C" w:rsidRDefault="0016555F" w:rsidP="0016555F">
      <w:pPr>
        <w:rPr>
          <w:lang w:val="en-ZA"/>
        </w:rPr>
      </w:pPr>
    </w:p>
    <w:p w14:paraId="2FF15750" w14:textId="77777777" w:rsidR="0016555F" w:rsidRPr="000B6F2C" w:rsidRDefault="0016555F" w:rsidP="0016555F">
      <w:pPr>
        <w:rPr>
          <w:lang w:val="en-ZA"/>
        </w:rPr>
      </w:pPr>
    </w:p>
    <w:p w14:paraId="58AF695C" w14:textId="77777777" w:rsidR="0016555F" w:rsidRPr="000B6F2C" w:rsidRDefault="0016555F" w:rsidP="0016555F">
      <w:pPr>
        <w:rPr>
          <w:lang w:val="en-ZA"/>
        </w:rPr>
      </w:pPr>
    </w:p>
    <w:p w14:paraId="5C69CB55" w14:textId="77777777" w:rsidR="0016555F" w:rsidRPr="000B6F2C" w:rsidRDefault="0016555F" w:rsidP="0016555F">
      <w:pPr>
        <w:rPr>
          <w:lang w:val="en-ZA"/>
        </w:rPr>
      </w:pPr>
    </w:p>
    <w:p w14:paraId="61AA5EB5" w14:textId="77777777" w:rsidR="0016555F" w:rsidRPr="000B6F2C" w:rsidRDefault="0016555F" w:rsidP="0016555F">
      <w:pPr>
        <w:rPr>
          <w:lang w:val="en-ZA"/>
        </w:rPr>
      </w:pPr>
      <w:r w:rsidRPr="000B6F2C">
        <w:rPr>
          <w:lang w:val="en-ZA"/>
        </w:rPr>
        <w:t>The programme methodology includes facilitator presentations, readings, individual activities, group discussions and skill application exercises.</w:t>
      </w:r>
    </w:p>
    <w:p w14:paraId="600035FF" w14:textId="77777777" w:rsidR="0016555F" w:rsidRPr="000B6F2C" w:rsidRDefault="0016555F" w:rsidP="0016555F">
      <w:pPr>
        <w:pStyle w:val="BodyText"/>
        <w:rPr>
          <w:rFonts w:ascii="Bookman Old Style" w:hAnsi="Bookman Old Style" w:cs="Arial"/>
          <w:b w:val="0"/>
          <w:sz w:val="22"/>
          <w:szCs w:val="22"/>
          <w:lang w:val="en-ZA"/>
        </w:rPr>
      </w:pPr>
      <w:r w:rsidRPr="000B6F2C">
        <w:rPr>
          <w:rFonts w:ascii="Bookman Old Style" w:hAnsi="Bookman Old Style" w:cs="Arial"/>
          <w:sz w:val="22"/>
          <w:szCs w:val="22"/>
          <w:lang w:val="en-ZA"/>
        </w:rPr>
        <w:t>Know what you want to get out of the programme from the beginning and start applying your new skills immediately.  Participate as much as possible so that the learning will be interactive and stimulating.</w:t>
      </w:r>
    </w:p>
    <w:p w14:paraId="0324553A" w14:textId="77777777" w:rsidR="0016555F" w:rsidRPr="000B6F2C" w:rsidRDefault="0016555F" w:rsidP="0016555F">
      <w:pPr>
        <w:rPr>
          <w:lang w:val="en-ZA"/>
        </w:rPr>
      </w:pPr>
      <w:r w:rsidRPr="000B6F2C">
        <w:rPr>
          <w:lang w:val="en-ZA"/>
        </w:rPr>
        <w:t>The following principles were applied in designing the course:</w:t>
      </w:r>
    </w:p>
    <w:p w14:paraId="23E64087"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Because the course is designed to maximise interactive learning, you are encouraged and required to participate fully during the group exercises</w:t>
      </w:r>
    </w:p>
    <w:p w14:paraId="53464633"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As a learner you  will be presented with numerous problems and will be required to fully apply your mind to finding solutions to problems before being presented with the course presenter’s solutions to the problems</w:t>
      </w:r>
    </w:p>
    <w:p w14:paraId="49FFE420"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Through participation and interaction the learners can learn as much from each other as they do from the course presenter</w:t>
      </w:r>
    </w:p>
    <w:p w14:paraId="78DF720B"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Although learners attending the course may have varied degrees of experience in the subject matter, the course is designed to ensure that all delegates complete the course with the same level of understanding</w:t>
      </w:r>
    </w:p>
    <w:p w14:paraId="2F2708B5"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Because reflection forms an important component of adult learning, some learning resources will be followed by a self-assessment which is designed so that the learner will reflect on the material just completed.</w:t>
      </w:r>
    </w:p>
    <w:p w14:paraId="0785D336" w14:textId="77777777" w:rsidR="0016555F" w:rsidRPr="000B6F2C" w:rsidRDefault="0016555F" w:rsidP="0016555F">
      <w:pPr>
        <w:rPr>
          <w:lang w:val="en-ZA"/>
        </w:rPr>
      </w:pPr>
      <w:r w:rsidRPr="000B6F2C">
        <w:rPr>
          <w:lang w:val="en-ZA"/>
        </w:rPr>
        <w:t>This approach to course construction will ensure that learners first apply their minds to finding solutions to problems before the answers are provided, which will then maximise the learning process which is further strengthened by reflecting on the material covered by means of the self-assessments.</w:t>
      </w:r>
    </w:p>
    <w:p w14:paraId="34046EB9" w14:textId="77777777" w:rsidR="0016555F" w:rsidRPr="00DB0F3E" w:rsidRDefault="0016555F" w:rsidP="00DB0F3E">
      <w:pPr>
        <w:pStyle w:val="Heading4"/>
      </w:pPr>
      <w:bookmarkStart w:id="33" w:name="_Toc242282904"/>
      <w:bookmarkStart w:id="34" w:name="_Toc255578170"/>
      <w:bookmarkStart w:id="35" w:name="_Toc269888979"/>
      <w:bookmarkStart w:id="36" w:name="_Toc318074028"/>
      <w:r w:rsidRPr="00DB0F3E">
        <w:t>Different role players in delivery process</w:t>
      </w:r>
      <w:bookmarkEnd w:id="33"/>
      <w:bookmarkEnd w:id="34"/>
      <w:bookmarkEnd w:id="35"/>
      <w:bookmarkEnd w:id="36"/>
    </w:p>
    <w:p w14:paraId="29187A36"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Learner</w:t>
      </w:r>
    </w:p>
    <w:p w14:paraId="2B153CA4"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Facilitator</w:t>
      </w:r>
    </w:p>
    <w:p w14:paraId="68C41CF1"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Assessor</w:t>
      </w:r>
    </w:p>
    <w:p w14:paraId="469740B0"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Moderator</w:t>
      </w:r>
    </w:p>
    <w:p w14:paraId="3399726F" w14:textId="77777777" w:rsidR="0016555F" w:rsidRPr="000B6F2C" w:rsidRDefault="0016555F" w:rsidP="0016555F">
      <w:pPr>
        <w:rPr>
          <w:lang w:val="en-ZA"/>
        </w:rPr>
      </w:pPr>
      <w:r w:rsidRPr="000B6F2C">
        <w:rPr>
          <w:lang w:val="en-ZA"/>
        </w:rPr>
        <w:br w:type="page"/>
      </w:r>
    </w:p>
    <w:p w14:paraId="20C7E5A4" w14:textId="77777777" w:rsidR="0016555F" w:rsidRPr="00DB0F3E" w:rsidRDefault="0016555F" w:rsidP="00DB0F3E">
      <w:pPr>
        <w:pStyle w:val="Heading3"/>
      </w:pPr>
      <w:bookmarkStart w:id="37" w:name="_Toc350492718"/>
      <w:bookmarkStart w:id="38" w:name="_Toc324767090"/>
      <w:bookmarkStart w:id="39" w:name="_Toc319319752"/>
      <w:bookmarkStart w:id="40" w:name="_Toc319336193"/>
      <w:bookmarkStart w:id="41" w:name="_Toc320200434"/>
      <w:bookmarkStart w:id="42" w:name="_Toc321996506"/>
      <w:bookmarkStart w:id="43" w:name="_Toc323050041"/>
      <w:bookmarkStart w:id="44" w:name="_Toc398288691"/>
      <w:bookmarkStart w:id="45" w:name="_Toc495929875"/>
      <w:r w:rsidRPr="00DB0F3E">
        <w:t>What Learning Material you should have</w:t>
      </w:r>
      <w:bookmarkEnd w:id="1"/>
      <w:bookmarkEnd w:id="37"/>
      <w:bookmarkEnd w:id="38"/>
      <w:bookmarkEnd w:id="39"/>
      <w:bookmarkEnd w:id="40"/>
      <w:bookmarkEnd w:id="41"/>
      <w:bookmarkEnd w:id="42"/>
      <w:bookmarkEnd w:id="43"/>
      <w:bookmarkEnd w:id="44"/>
      <w:bookmarkEnd w:id="45"/>
    </w:p>
    <w:p w14:paraId="2FC18BD6" w14:textId="77777777" w:rsidR="0016555F" w:rsidRPr="000B6F2C" w:rsidRDefault="0016555F" w:rsidP="0016555F">
      <w:pPr>
        <w:rPr>
          <w:lang w:val="en-ZA"/>
        </w:rPr>
      </w:pPr>
      <w:r w:rsidRPr="000B6F2C">
        <w:rPr>
          <w:lang w:val="en-ZA"/>
        </w:rPr>
        <w:t>This learning material has also been designed to provide the learner with a comprehensive reference guide. It is important that you take responsibility for your own learning process; this includes taking care of your learner material.  You should at all times have the following material with you:</w:t>
      </w:r>
    </w:p>
    <w:tbl>
      <w:tblPr>
        <w:tblW w:w="9406" w:type="dxa"/>
        <w:jc w:val="center"/>
        <w:tblCellSpacing w:w="20" w:type="dxa"/>
        <w:tblBorders>
          <w:top w:val="single" w:sz="4" w:space="0" w:color="auto"/>
          <w:left w:val="single" w:sz="4" w:space="0" w:color="auto"/>
          <w:bottom w:val="single" w:sz="4" w:space="0" w:color="auto"/>
          <w:right w:val="single" w:sz="4" w:space="0" w:color="auto"/>
        </w:tblBorders>
        <w:tblLook w:val="0020" w:firstRow="1" w:lastRow="0" w:firstColumn="0" w:lastColumn="0" w:noHBand="0" w:noVBand="0"/>
      </w:tblPr>
      <w:tblGrid>
        <w:gridCol w:w="2955"/>
        <w:gridCol w:w="6451"/>
      </w:tblGrid>
      <w:tr w:rsidR="0016555F" w:rsidRPr="000B6F2C" w14:paraId="7BF22A42" w14:textId="77777777" w:rsidTr="004909D0">
        <w:trPr>
          <w:tblCellSpacing w:w="20" w:type="dxa"/>
          <w:jc w:val="center"/>
        </w:trPr>
        <w:tc>
          <w:tcPr>
            <w:tcW w:w="2895" w:type="dxa"/>
            <w:tcBorders>
              <w:top w:val="nil"/>
              <w:left w:val="nil"/>
              <w:bottom w:val="nil"/>
              <w:right w:val="nil"/>
            </w:tcBorders>
          </w:tcPr>
          <w:p w14:paraId="2F1E609E" w14:textId="77777777" w:rsidR="0016555F" w:rsidRPr="000B6F2C" w:rsidRDefault="0016555F" w:rsidP="004909D0">
            <w:pPr>
              <w:rPr>
                <w:rStyle w:val="Strong"/>
                <w:lang w:val="en-ZA" w:eastAsia="en-GB"/>
              </w:rPr>
            </w:pPr>
            <w:r w:rsidRPr="000B6F2C">
              <w:rPr>
                <w:noProof/>
                <w:lang w:val="en-ZA" w:eastAsia="en-ZA"/>
              </w:rPr>
              <w:drawing>
                <wp:anchor distT="0" distB="0" distL="114300" distR="114300" simplePos="0" relativeHeight="251673088" behindDoc="1" locked="0" layoutInCell="1" allowOverlap="1" wp14:anchorId="37F302E5" wp14:editId="00C2D287">
                  <wp:simplePos x="0" y="0"/>
                  <wp:positionH relativeFrom="column">
                    <wp:posOffset>36830</wp:posOffset>
                  </wp:positionH>
                  <wp:positionV relativeFrom="paragraph">
                    <wp:posOffset>467360</wp:posOffset>
                  </wp:positionV>
                  <wp:extent cx="1342390" cy="955040"/>
                  <wp:effectExtent l="0" t="0" r="0" b="0"/>
                  <wp:wrapTight wrapText="bothSides">
                    <wp:wrapPolygon edited="0">
                      <wp:start x="0" y="0"/>
                      <wp:lineTo x="0" y="21112"/>
                      <wp:lineTo x="21150" y="21112"/>
                      <wp:lineTo x="21150" y="0"/>
                      <wp:lineTo x="0" y="0"/>
                    </wp:wrapPolygon>
                  </wp:wrapTight>
                  <wp:docPr id="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42390" cy="955040"/>
                          </a:xfrm>
                          <a:prstGeom prst="rect">
                            <a:avLst/>
                          </a:prstGeom>
                          <a:noFill/>
                        </pic:spPr>
                      </pic:pic>
                    </a:graphicData>
                  </a:graphic>
                  <wp14:sizeRelH relativeFrom="page">
                    <wp14:pctWidth>0</wp14:pctWidth>
                  </wp14:sizeRelH>
                  <wp14:sizeRelV relativeFrom="page">
                    <wp14:pctHeight>0</wp14:pctHeight>
                  </wp14:sizeRelV>
                </wp:anchor>
              </w:drawing>
            </w:r>
            <w:r w:rsidRPr="000B6F2C">
              <w:rPr>
                <w:rStyle w:val="Strong"/>
                <w:lang w:val="en-ZA"/>
              </w:rPr>
              <w:t>Learner Guide</w:t>
            </w:r>
          </w:p>
        </w:tc>
        <w:tc>
          <w:tcPr>
            <w:tcW w:w="6391" w:type="dxa"/>
            <w:tcBorders>
              <w:top w:val="nil"/>
              <w:left w:val="single" w:sz="4" w:space="0" w:color="auto"/>
              <w:bottom w:val="nil"/>
              <w:right w:val="nil"/>
            </w:tcBorders>
          </w:tcPr>
          <w:p w14:paraId="3B6D5900" w14:textId="77777777" w:rsidR="0016555F" w:rsidRPr="000B6F2C" w:rsidRDefault="0016555F" w:rsidP="004909D0">
            <w:pPr>
              <w:rPr>
                <w:rStyle w:val="Strong"/>
                <w:lang w:val="en-ZA" w:eastAsia="en-GB"/>
              </w:rPr>
            </w:pPr>
            <w:r w:rsidRPr="000B6F2C">
              <w:rPr>
                <w:rStyle w:val="Strong"/>
                <w:lang w:val="en-ZA"/>
              </w:rPr>
              <w:t>This learner guide is your valuable possession:</w:t>
            </w:r>
          </w:p>
          <w:p w14:paraId="6CFC3967" w14:textId="77777777" w:rsidR="0016555F" w:rsidRPr="000B6F2C" w:rsidRDefault="0016555F" w:rsidP="004909D0">
            <w:pPr>
              <w:rPr>
                <w:lang w:val="en-ZA"/>
              </w:rPr>
            </w:pPr>
            <w:r w:rsidRPr="000B6F2C">
              <w:rPr>
                <w:lang w:val="en-ZA"/>
              </w:rPr>
              <w:t xml:space="preserve">This is your textbook and reference material, which provides you with all the information you will require to meet the exit level outcomes. During contact sessions, your facilitator will use this guide and will facilitate the learning process. During contact sessions a variety of activities will assist you to gain knowledge and skills. </w:t>
            </w:r>
          </w:p>
          <w:p w14:paraId="23330D8B" w14:textId="77777777" w:rsidR="0016555F" w:rsidRPr="000B6F2C" w:rsidRDefault="0016555F" w:rsidP="004909D0">
            <w:pPr>
              <w:rPr>
                <w:lang w:val="en-ZA"/>
              </w:rPr>
            </w:pPr>
            <w:r w:rsidRPr="000B6F2C">
              <w:rPr>
                <w:lang w:val="en-ZA"/>
              </w:rPr>
              <w:t>Follow along in the guide as the training practitioner takes you through the material. Make notes and sketches that will help you to understand and remember what you have learnt. Take and share information with your colleagues. Important and relevant information and skills are transferred by sharing!</w:t>
            </w:r>
          </w:p>
          <w:p w14:paraId="789B6156" w14:textId="77777777" w:rsidR="0016555F" w:rsidRPr="000B6F2C" w:rsidRDefault="0016555F" w:rsidP="004909D0">
            <w:pPr>
              <w:rPr>
                <w:lang w:val="en-ZA" w:eastAsia="en-GB"/>
              </w:rPr>
            </w:pPr>
            <w:r w:rsidRPr="000B6F2C">
              <w:rPr>
                <w:lang w:val="en-ZA"/>
              </w:rPr>
              <w:t>This learning programme is divided into sections. Each section is preceded by a description of the required outcomes and assessment criteria as contained in the unit standards specified by the South African Qualifications Authority. These descriptions will define what you have to know and be able to do in order to be awarded the credits attached to this learning programme. These credits are regarded as building blocks towards achieving a National Qualification upon successful assessment and can never be taken away from you!</w:t>
            </w:r>
          </w:p>
        </w:tc>
      </w:tr>
      <w:tr w:rsidR="0016555F" w:rsidRPr="000B6F2C" w14:paraId="471A84CB" w14:textId="77777777" w:rsidTr="004909D0">
        <w:trPr>
          <w:tblCellSpacing w:w="20" w:type="dxa"/>
          <w:jc w:val="center"/>
        </w:trPr>
        <w:tc>
          <w:tcPr>
            <w:tcW w:w="2895" w:type="dxa"/>
            <w:tcBorders>
              <w:top w:val="single" w:sz="4" w:space="0" w:color="auto"/>
              <w:left w:val="nil"/>
              <w:bottom w:val="nil"/>
              <w:right w:val="nil"/>
            </w:tcBorders>
          </w:tcPr>
          <w:p w14:paraId="144C164C" w14:textId="77777777" w:rsidR="0016555F" w:rsidRPr="000B6F2C" w:rsidRDefault="0016555F" w:rsidP="004909D0">
            <w:pPr>
              <w:rPr>
                <w:rStyle w:val="Strong"/>
                <w:lang w:val="en-ZA" w:eastAsia="en-GB"/>
              </w:rPr>
            </w:pPr>
            <w:r w:rsidRPr="000B6F2C">
              <w:rPr>
                <w:noProof/>
                <w:lang w:val="en-ZA" w:eastAsia="en-ZA"/>
              </w:rPr>
              <w:drawing>
                <wp:anchor distT="0" distB="0" distL="114300" distR="114300" simplePos="0" relativeHeight="251687424" behindDoc="1" locked="0" layoutInCell="1" allowOverlap="1" wp14:anchorId="4D133585" wp14:editId="74F91D29">
                  <wp:simplePos x="0" y="0"/>
                  <wp:positionH relativeFrom="column">
                    <wp:posOffset>340995</wp:posOffset>
                  </wp:positionH>
                  <wp:positionV relativeFrom="paragraph">
                    <wp:posOffset>570230</wp:posOffset>
                  </wp:positionV>
                  <wp:extent cx="969010" cy="1296670"/>
                  <wp:effectExtent l="0" t="0" r="2540" b="0"/>
                  <wp:wrapTight wrapText="bothSides">
                    <wp:wrapPolygon edited="0">
                      <wp:start x="0" y="0"/>
                      <wp:lineTo x="0" y="21262"/>
                      <wp:lineTo x="21232" y="21262"/>
                      <wp:lineTo x="21232" y="0"/>
                      <wp:lineTo x="0" y="0"/>
                    </wp:wrapPolygon>
                  </wp:wrapTight>
                  <wp:docPr id="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69010" cy="1296670"/>
                          </a:xfrm>
                          <a:prstGeom prst="rect">
                            <a:avLst/>
                          </a:prstGeom>
                          <a:noFill/>
                        </pic:spPr>
                      </pic:pic>
                    </a:graphicData>
                  </a:graphic>
                  <wp14:sizeRelH relativeFrom="page">
                    <wp14:pctWidth>0</wp14:pctWidth>
                  </wp14:sizeRelH>
                  <wp14:sizeRelV relativeFrom="page">
                    <wp14:pctHeight>0</wp14:pctHeight>
                  </wp14:sizeRelV>
                </wp:anchor>
              </w:drawing>
            </w:r>
            <w:r w:rsidRPr="000B6F2C">
              <w:rPr>
                <w:rStyle w:val="Strong"/>
                <w:lang w:val="en-ZA"/>
              </w:rPr>
              <w:t>Formative Assessment Workbook</w:t>
            </w:r>
          </w:p>
          <w:p w14:paraId="46001FE0" w14:textId="77777777" w:rsidR="0016555F" w:rsidRPr="000B6F2C" w:rsidRDefault="0016555F" w:rsidP="004909D0">
            <w:pPr>
              <w:rPr>
                <w:lang w:val="en-ZA" w:eastAsia="en-GB"/>
              </w:rPr>
            </w:pPr>
          </w:p>
        </w:tc>
        <w:tc>
          <w:tcPr>
            <w:tcW w:w="6391" w:type="dxa"/>
            <w:tcBorders>
              <w:top w:val="single" w:sz="4" w:space="0" w:color="auto"/>
              <w:left w:val="single" w:sz="4" w:space="0" w:color="auto"/>
              <w:bottom w:val="nil"/>
              <w:right w:val="nil"/>
            </w:tcBorders>
          </w:tcPr>
          <w:p w14:paraId="0DD3AC0B" w14:textId="77777777" w:rsidR="0016555F" w:rsidRPr="000B6F2C" w:rsidRDefault="0016555F" w:rsidP="004909D0">
            <w:pPr>
              <w:rPr>
                <w:lang w:val="en-ZA" w:eastAsia="en-GB"/>
              </w:rPr>
            </w:pPr>
            <w:r w:rsidRPr="000B6F2C">
              <w:rPr>
                <w:lang w:val="en-ZA"/>
              </w:rPr>
              <w:t xml:space="preserve">The Formative Assessment Workbook supports the Learner Guide and assists you in applying what you have learnt. </w:t>
            </w:r>
          </w:p>
          <w:p w14:paraId="0C7BE968" w14:textId="77777777" w:rsidR="0016555F" w:rsidRPr="000B6F2C" w:rsidRDefault="0016555F" w:rsidP="004909D0">
            <w:pPr>
              <w:rPr>
                <w:lang w:val="en-ZA"/>
              </w:rPr>
            </w:pPr>
            <w:r w:rsidRPr="000B6F2C">
              <w:rPr>
                <w:lang w:val="en-ZA"/>
              </w:rPr>
              <w:t>The formative assessment workbook contains classroom activities that you have to complete in the classroom, during contact sessions either in groups or individually.</w:t>
            </w:r>
          </w:p>
          <w:p w14:paraId="08B5F23B" w14:textId="77777777" w:rsidR="0016555F" w:rsidRPr="000B6F2C" w:rsidRDefault="0016555F" w:rsidP="004909D0">
            <w:pPr>
              <w:rPr>
                <w:lang w:val="en-ZA" w:eastAsia="en-GB"/>
              </w:rPr>
            </w:pPr>
            <w:r w:rsidRPr="000B6F2C">
              <w:rPr>
                <w:lang w:val="en-ZA"/>
              </w:rPr>
              <w:t xml:space="preserve">You are required to complete all activities in the Formative Assessment Workbook. The facilitator will assist, lead and coach you through the process. These activities ensure that you understand the content of the material and that you get an opportunity to test your understanding. </w:t>
            </w:r>
          </w:p>
        </w:tc>
      </w:tr>
    </w:tbl>
    <w:p w14:paraId="5F6544E6" w14:textId="77777777" w:rsidR="0016555F" w:rsidRPr="000B6F2C" w:rsidRDefault="0016555F" w:rsidP="0016555F">
      <w:pPr>
        <w:rPr>
          <w:lang w:val="en-ZA" w:eastAsia="en-GB"/>
        </w:rPr>
      </w:pPr>
      <w:bookmarkStart w:id="46" w:name="_Toc262821969"/>
      <w:bookmarkStart w:id="47" w:name="_Toc269888981"/>
      <w:bookmarkStart w:id="48" w:name="_Toc318074030"/>
      <w:bookmarkStart w:id="49" w:name="_Toc319319753"/>
      <w:bookmarkStart w:id="50" w:name="_Toc319336194"/>
      <w:bookmarkStart w:id="51" w:name="_Toc320200435"/>
    </w:p>
    <w:p w14:paraId="4B110DA3" w14:textId="77777777" w:rsidR="0016555F" w:rsidRPr="00DB0F3E" w:rsidRDefault="0016555F" w:rsidP="00DB0F3E">
      <w:pPr>
        <w:pStyle w:val="Heading3"/>
      </w:pPr>
      <w:r w:rsidRPr="00DB0F3E">
        <w:br w:type="page"/>
      </w:r>
      <w:bookmarkStart w:id="52" w:name="_Toc350492719"/>
      <w:bookmarkStart w:id="53" w:name="_Toc324767091"/>
      <w:bookmarkStart w:id="54" w:name="_Toc321996507"/>
      <w:bookmarkStart w:id="55" w:name="_Toc323050042"/>
      <w:bookmarkStart w:id="56" w:name="_Toc398288692"/>
      <w:bookmarkStart w:id="57" w:name="_Toc495929876"/>
      <w:r w:rsidRPr="00DB0F3E">
        <w:t>Different types of activities you can expect</w:t>
      </w:r>
      <w:bookmarkEnd w:id="46"/>
      <w:bookmarkEnd w:id="47"/>
      <w:bookmarkEnd w:id="48"/>
      <w:bookmarkEnd w:id="49"/>
      <w:bookmarkEnd w:id="50"/>
      <w:bookmarkEnd w:id="51"/>
      <w:bookmarkEnd w:id="52"/>
      <w:bookmarkEnd w:id="53"/>
      <w:bookmarkEnd w:id="54"/>
      <w:bookmarkEnd w:id="55"/>
      <w:bookmarkEnd w:id="56"/>
      <w:bookmarkEnd w:id="57"/>
    </w:p>
    <w:p w14:paraId="6844F723" w14:textId="77777777" w:rsidR="0016555F" w:rsidRPr="000B6F2C" w:rsidRDefault="0016555F" w:rsidP="0016555F">
      <w:pPr>
        <w:rPr>
          <w:lang w:val="en-ZA"/>
        </w:rPr>
      </w:pPr>
      <w:r w:rsidRPr="000B6F2C">
        <w:rPr>
          <w:lang w:val="en-ZA"/>
        </w:rPr>
        <w:t>To accommodate your learning preferences, a variety of different types of activities are included in the formative and summative assessments. They will assist you to achieve the outcomes (correct results) and should guide you through the learning process, making learning a positive and pleasant experience.</w:t>
      </w:r>
    </w:p>
    <w:p w14:paraId="38C9DA26" w14:textId="77777777" w:rsidR="0016555F" w:rsidRPr="000B6F2C" w:rsidRDefault="0016555F" w:rsidP="0016555F">
      <w:pPr>
        <w:ind w:left="2160" w:firstLine="720"/>
        <w:rPr>
          <w:noProof/>
          <w:lang w:val="en-ZA"/>
        </w:rPr>
      </w:pPr>
      <w:r w:rsidRPr="000B6F2C">
        <w:rPr>
          <w:noProof/>
          <w:lang w:val="en-ZA" w:eastAsia="en-ZA"/>
        </w:rPr>
        <w:drawing>
          <wp:inline distT="0" distB="0" distL="0" distR="0" wp14:anchorId="13E09E24" wp14:editId="2B1F8274">
            <wp:extent cx="1457325" cy="12573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57325" cy="1257300"/>
                    </a:xfrm>
                    <a:prstGeom prst="rect">
                      <a:avLst/>
                    </a:prstGeom>
                    <a:noFill/>
                    <a:ln>
                      <a:noFill/>
                    </a:ln>
                  </pic:spPr>
                </pic:pic>
              </a:graphicData>
            </a:graphic>
          </wp:inline>
        </w:drawing>
      </w:r>
    </w:p>
    <w:p w14:paraId="32C2B4E1" w14:textId="77777777" w:rsidR="0016555F" w:rsidRPr="000B6F2C" w:rsidRDefault="0016555F" w:rsidP="0016555F">
      <w:pPr>
        <w:rPr>
          <w:lang w:val="en-ZA"/>
        </w:rPr>
      </w:pPr>
      <w:r w:rsidRPr="000B6F2C">
        <w:rPr>
          <w:lang w:val="en-ZA"/>
        </w:rPr>
        <w:t xml:space="preserve">The table below provides you with more information related to the types of activities. </w:t>
      </w:r>
    </w:p>
    <w:tbl>
      <w:tblPr>
        <w:tblW w:w="9072" w:type="dxa"/>
        <w:jc w:val="center"/>
        <w:tblBorders>
          <w:top w:val="triple" w:sz="4" w:space="0" w:color="auto"/>
          <w:left w:val="triple" w:sz="4" w:space="0" w:color="auto"/>
          <w:bottom w:val="triple" w:sz="4" w:space="0" w:color="auto"/>
          <w:right w:val="triple" w:sz="4" w:space="0" w:color="auto"/>
          <w:insideH w:val="single" w:sz="6" w:space="0" w:color="auto"/>
          <w:insideV w:val="single" w:sz="6" w:space="0" w:color="auto"/>
        </w:tblBorders>
        <w:tblLook w:val="01E0" w:firstRow="1" w:lastRow="1" w:firstColumn="1" w:lastColumn="1" w:noHBand="0" w:noVBand="0"/>
      </w:tblPr>
      <w:tblGrid>
        <w:gridCol w:w="3008"/>
        <w:gridCol w:w="2828"/>
        <w:gridCol w:w="3236"/>
      </w:tblGrid>
      <w:tr w:rsidR="0016555F" w:rsidRPr="000B6F2C" w14:paraId="633C173B" w14:textId="77777777" w:rsidTr="004909D0">
        <w:trPr>
          <w:tblHeader/>
          <w:jc w:val="center"/>
        </w:trPr>
        <w:tc>
          <w:tcPr>
            <w:tcW w:w="3008" w:type="dxa"/>
            <w:tcBorders>
              <w:top w:val="triple" w:sz="4" w:space="0" w:color="auto"/>
              <w:left w:val="triple" w:sz="4" w:space="0" w:color="auto"/>
              <w:bottom w:val="single" w:sz="6" w:space="0" w:color="auto"/>
              <w:right w:val="single" w:sz="6" w:space="0" w:color="auto"/>
            </w:tcBorders>
            <w:shd w:val="clear" w:color="auto" w:fill="D9D9D9"/>
          </w:tcPr>
          <w:p w14:paraId="72A1E3BE" w14:textId="77777777" w:rsidR="0016555F" w:rsidRPr="000B6F2C" w:rsidRDefault="0016555F" w:rsidP="004909D0">
            <w:pPr>
              <w:jc w:val="center"/>
              <w:rPr>
                <w:rStyle w:val="Strong"/>
                <w:lang w:val="en-ZA" w:eastAsia="en-ZA"/>
              </w:rPr>
            </w:pPr>
            <w:r w:rsidRPr="000B6F2C">
              <w:rPr>
                <w:rStyle w:val="Strong"/>
                <w:lang w:val="en-ZA" w:eastAsia="en-ZA"/>
              </w:rPr>
              <w:t>Types of Activities</w:t>
            </w:r>
          </w:p>
        </w:tc>
        <w:tc>
          <w:tcPr>
            <w:tcW w:w="2828" w:type="dxa"/>
            <w:tcBorders>
              <w:top w:val="triple" w:sz="4" w:space="0" w:color="auto"/>
              <w:left w:val="single" w:sz="6" w:space="0" w:color="auto"/>
              <w:bottom w:val="single" w:sz="6" w:space="0" w:color="auto"/>
              <w:right w:val="single" w:sz="6" w:space="0" w:color="auto"/>
            </w:tcBorders>
            <w:shd w:val="clear" w:color="auto" w:fill="D9D9D9"/>
          </w:tcPr>
          <w:p w14:paraId="47AADF38" w14:textId="77777777" w:rsidR="0016555F" w:rsidRPr="000B6F2C" w:rsidRDefault="0016555F" w:rsidP="004909D0">
            <w:pPr>
              <w:jc w:val="center"/>
              <w:rPr>
                <w:rStyle w:val="Strong"/>
                <w:lang w:val="en-ZA" w:eastAsia="en-ZA"/>
              </w:rPr>
            </w:pPr>
            <w:r w:rsidRPr="000B6F2C">
              <w:rPr>
                <w:rStyle w:val="Strong"/>
                <w:lang w:val="en-ZA" w:eastAsia="en-ZA"/>
              </w:rPr>
              <w:t>Description</w:t>
            </w:r>
          </w:p>
        </w:tc>
        <w:tc>
          <w:tcPr>
            <w:tcW w:w="3236" w:type="dxa"/>
            <w:tcBorders>
              <w:top w:val="triple" w:sz="4" w:space="0" w:color="auto"/>
              <w:left w:val="single" w:sz="6" w:space="0" w:color="auto"/>
              <w:bottom w:val="single" w:sz="6" w:space="0" w:color="auto"/>
              <w:right w:val="triple" w:sz="4" w:space="0" w:color="auto"/>
            </w:tcBorders>
            <w:shd w:val="clear" w:color="auto" w:fill="D9D9D9"/>
          </w:tcPr>
          <w:p w14:paraId="0142301A" w14:textId="77777777" w:rsidR="0016555F" w:rsidRPr="000B6F2C" w:rsidRDefault="0016555F" w:rsidP="004909D0">
            <w:pPr>
              <w:jc w:val="center"/>
              <w:rPr>
                <w:rStyle w:val="Strong"/>
                <w:lang w:val="en-ZA" w:eastAsia="en-ZA"/>
              </w:rPr>
            </w:pPr>
            <w:r w:rsidRPr="000B6F2C">
              <w:rPr>
                <w:rStyle w:val="Strong"/>
                <w:lang w:val="en-ZA" w:eastAsia="en-ZA"/>
              </w:rPr>
              <w:t>Purpose</w:t>
            </w:r>
          </w:p>
        </w:tc>
      </w:tr>
      <w:tr w:rsidR="0016555F" w:rsidRPr="000B6F2C" w14:paraId="6915CBDC" w14:textId="77777777" w:rsidTr="004909D0">
        <w:trPr>
          <w:trHeight w:val="1116"/>
          <w:jc w:val="center"/>
        </w:trPr>
        <w:tc>
          <w:tcPr>
            <w:tcW w:w="3008" w:type="dxa"/>
            <w:tcBorders>
              <w:top w:val="single" w:sz="6" w:space="0" w:color="auto"/>
              <w:left w:val="triple" w:sz="4" w:space="0" w:color="auto"/>
              <w:bottom w:val="single" w:sz="6" w:space="0" w:color="auto"/>
              <w:right w:val="single" w:sz="6" w:space="0" w:color="auto"/>
            </w:tcBorders>
          </w:tcPr>
          <w:p w14:paraId="13541EB6" w14:textId="77777777" w:rsidR="0016555F" w:rsidRPr="000B6F2C" w:rsidRDefault="0016555F" w:rsidP="004909D0">
            <w:pPr>
              <w:rPr>
                <w:rStyle w:val="Strong"/>
                <w:lang w:val="en-ZA" w:eastAsia="en-ZA"/>
              </w:rPr>
            </w:pPr>
            <w:r w:rsidRPr="000B6F2C">
              <w:rPr>
                <w:rStyle w:val="Strong"/>
                <w:lang w:val="en-ZA" w:eastAsia="en-ZA"/>
              </w:rPr>
              <w:t>Knowledge Activities</w:t>
            </w:r>
          </w:p>
          <w:p w14:paraId="1D2AD6C1" w14:textId="77777777" w:rsidR="0016555F" w:rsidRPr="000B6F2C" w:rsidRDefault="0016555F" w:rsidP="004909D0">
            <w:pPr>
              <w:spacing w:before="0"/>
              <w:rPr>
                <w:rStyle w:val="Strong"/>
                <w:lang w:val="en-ZA" w:eastAsia="en-ZA"/>
              </w:rPr>
            </w:pPr>
            <w:r w:rsidRPr="000B6F2C">
              <w:rPr>
                <w:noProof/>
                <w:lang w:val="en-ZA" w:eastAsia="en-ZA"/>
              </w:rPr>
              <w:drawing>
                <wp:anchor distT="0" distB="0" distL="114300" distR="114300" simplePos="0" relativeHeight="251677184" behindDoc="0" locked="0" layoutInCell="1" allowOverlap="1" wp14:anchorId="72DC5888" wp14:editId="0A3D42AF">
                  <wp:simplePos x="0" y="0"/>
                  <wp:positionH relativeFrom="column">
                    <wp:posOffset>551180</wp:posOffset>
                  </wp:positionH>
                  <wp:positionV relativeFrom="paragraph">
                    <wp:posOffset>0</wp:posOffset>
                  </wp:positionV>
                  <wp:extent cx="790575" cy="828675"/>
                  <wp:effectExtent l="0" t="0" r="9525" b="9525"/>
                  <wp:wrapNone/>
                  <wp:docPr id="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90575" cy="828675"/>
                          </a:xfrm>
                          <a:prstGeom prst="rect">
                            <a:avLst/>
                          </a:prstGeom>
                          <a:noFill/>
                        </pic:spPr>
                      </pic:pic>
                    </a:graphicData>
                  </a:graphic>
                  <wp14:sizeRelH relativeFrom="page">
                    <wp14:pctWidth>0</wp14:pctWidth>
                  </wp14:sizeRelH>
                  <wp14:sizeRelV relativeFrom="page">
                    <wp14:pctHeight>0</wp14:pctHeight>
                  </wp14:sizeRelV>
                </wp:anchor>
              </w:drawing>
            </w:r>
          </w:p>
        </w:tc>
        <w:tc>
          <w:tcPr>
            <w:tcW w:w="2828" w:type="dxa"/>
            <w:tcBorders>
              <w:top w:val="single" w:sz="6" w:space="0" w:color="auto"/>
              <w:left w:val="single" w:sz="6" w:space="0" w:color="auto"/>
              <w:bottom w:val="single" w:sz="6" w:space="0" w:color="auto"/>
              <w:right w:val="single" w:sz="6" w:space="0" w:color="auto"/>
            </w:tcBorders>
          </w:tcPr>
          <w:p w14:paraId="0F7D6B28" w14:textId="77777777" w:rsidR="0016555F" w:rsidRPr="000B6F2C" w:rsidRDefault="0016555F" w:rsidP="004909D0">
            <w:pPr>
              <w:jc w:val="left"/>
              <w:rPr>
                <w:lang w:val="en-ZA" w:eastAsia="en-ZA"/>
              </w:rPr>
            </w:pPr>
            <w:r w:rsidRPr="000B6F2C">
              <w:rPr>
                <w:lang w:val="en-ZA" w:eastAsia="en-ZA"/>
              </w:rPr>
              <w:t xml:space="preserve">You are required to complete these activities on your own. </w:t>
            </w:r>
            <w:r w:rsidRPr="000B6F2C">
              <w:rPr>
                <w:lang w:val="en-ZA" w:eastAsia="en-ZA"/>
              </w:rPr>
              <w:br/>
            </w:r>
          </w:p>
          <w:p w14:paraId="5984841E" w14:textId="77777777" w:rsidR="0016555F" w:rsidRPr="000B6F2C" w:rsidRDefault="0016555F" w:rsidP="004909D0">
            <w:pPr>
              <w:jc w:val="left"/>
              <w:rPr>
                <w:lang w:val="en-ZA" w:eastAsia="en-ZA"/>
              </w:rPr>
            </w:pPr>
          </w:p>
          <w:p w14:paraId="4BCD61A4" w14:textId="77777777" w:rsidR="0016555F" w:rsidRPr="000B6F2C" w:rsidRDefault="0016555F" w:rsidP="004909D0">
            <w:pPr>
              <w:jc w:val="left"/>
              <w:rPr>
                <w:lang w:val="en-ZA" w:eastAsia="en-ZA"/>
              </w:rPr>
            </w:pPr>
          </w:p>
          <w:p w14:paraId="2127BC41" w14:textId="77777777" w:rsidR="0016555F" w:rsidRPr="000B6F2C" w:rsidRDefault="0016555F" w:rsidP="004909D0">
            <w:pPr>
              <w:jc w:val="left"/>
              <w:rPr>
                <w:lang w:val="en-ZA" w:eastAsia="en-ZA"/>
              </w:rPr>
            </w:pPr>
          </w:p>
        </w:tc>
        <w:tc>
          <w:tcPr>
            <w:tcW w:w="3236" w:type="dxa"/>
            <w:tcBorders>
              <w:top w:val="single" w:sz="6" w:space="0" w:color="auto"/>
              <w:left w:val="single" w:sz="6" w:space="0" w:color="auto"/>
              <w:bottom w:val="single" w:sz="6" w:space="0" w:color="auto"/>
              <w:right w:val="triple" w:sz="4" w:space="0" w:color="auto"/>
            </w:tcBorders>
          </w:tcPr>
          <w:p w14:paraId="0C6DBDC4" w14:textId="77777777" w:rsidR="0016555F" w:rsidRPr="000B6F2C" w:rsidRDefault="0016555F" w:rsidP="004909D0">
            <w:pPr>
              <w:jc w:val="left"/>
              <w:rPr>
                <w:lang w:val="en-ZA" w:eastAsia="en-ZA"/>
              </w:rPr>
            </w:pPr>
            <w:r w:rsidRPr="000B6F2C">
              <w:rPr>
                <w:lang w:val="en-ZA" w:eastAsia="en-ZA"/>
              </w:rPr>
              <w:t>These activities normally test your understanding and ability to apply the information.</w:t>
            </w:r>
          </w:p>
        </w:tc>
      </w:tr>
      <w:tr w:rsidR="0016555F" w:rsidRPr="000B6F2C" w14:paraId="3E429121" w14:textId="77777777" w:rsidTr="004909D0">
        <w:trPr>
          <w:jc w:val="center"/>
        </w:trPr>
        <w:tc>
          <w:tcPr>
            <w:tcW w:w="3008" w:type="dxa"/>
            <w:tcBorders>
              <w:top w:val="single" w:sz="6" w:space="0" w:color="auto"/>
              <w:left w:val="triple" w:sz="4" w:space="0" w:color="auto"/>
              <w:bottom w:val="single" w:sz="6" w:space="0" w:color="auto"/>
              <w:right w:val="single" w:sz="6" w:space="0" w:color="auto"/>
            </w:tcBorders>
          </w:tcPr>
          <w:p w14:paraId="043AB7F4" w14:textId="77777777" w:rsidR="0016555F" w:rsidRPr="000B6F2C" w:rsidRDefault="0016555F" w:rsidP="004909D0">
            <w:pPr>
              <w:jc w:val="left"/>
              <w:rPr>
                <w:rStyle w:val="Strong"/>
                <w:lang w:val="en-ZA" w:eastAsia="en-ZA"/>
              </w:rPr>
            </w:pPr>
            <w:r w:rsidRPr="000B6F2C">
              <w:rPr>
                <w:rStyle w:val="Strong"/>
                <w:lang w:val="en-ZA" w:eastAsia="en-ZA"/>
              </w:rPr>
              <w:t>Skills Application Activities</w:t>
            </w:r>
          </w:p>
          <w:p w14:paraId="5BAFB6DF" w14:textId="77777777" w:rsidR="0016555F" w:rsidRPr="000B6F2C" w:rsidRDefault="0016555F" w:rsidP="004909D0">
            <w:pPr>
              <w:spacing w:before="0"/>
              <w:rPr>
                <w:rStyle w:val="Strong"/>
                <w:lang w:val="en-ZA" w:eastAsia="en-ZA"/>
              </w:rPr>
            </w:pPr>
            <w:r w:rsidRPr="000B6F2C">
              <w:rPr>
                <w:noProof/>
                <w:lang w:val="en-ZA" w:eastAsia="en-ZA"/>
              </w:rPr>
              <w:drawing>
                <wp:anchor distT="0" distB="0" distL="114300" distR="114300" simplePos="0" relativeHeight="251676160" behindDoc="0" locked="0" layoutInCell="1" allowOverlap="1" wp14:anchorId="6B33EEFD" wp14:editId="426461B0">
                  <wp:simplePos x="0" y="0"/>
                  <wp:positionH relativeFrom="column">
                    <wp:posOffset>845820</wp:posOffset>
                  </wp:positionH>
                  <wp:positionV relativeFrom="paragraph">
                    <wp:posOffset>-89535</wp:posOffset>
                  </wp:positionV>
                  <wp:extent cx="666750" cy="704850"/>
                  <wp:effectExtent l="0" t="0" r="0" b="0"/>
                  <wp:wrapNone/>
                  <wp:docPr id="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6750" cy="704850"/>
                          </a:xfrm>
                          <a:prstGeom prst="rect">
                            <a:avLst/>
                          </a:prstGeom>
                          <a:noFill/>
                        </pic:spPr>
                      </pic:pic>
                    </a:graphicData>
                  </a:graphic>
                  <wp14:sizeRelH relativeFrom="page">
                    <wp14:pctWidth>0</wp14:pctWidth>
                  </wp14:sizeRelH>
                  <wp14:sizeRelV relativeFrom="page">
                    <wp14:pctHeight>0</wp14:pctHeight>
                  </wp14:sizeRelV>
                </wp:anchor>
              </w:drawing>
            </w:r>
          </w:p>
        </w:tc>
        <w:tc>
          <w:tcPr>
            <w:tcW w:w="2828" w:type="dxa"/>
            <w:tcBorders>
              <w:top w:val="single" w:sz="6" w:space="0" w:color="auto"/>
              <w:left w:val="single" w:sz="6" w:space="0" w:color="auto"/>
              <w:bottom w:val="single" w:sz="6" w:space="0" w:color="auto"/>
              <w:right w:val="single" w:sz="6" w:space="0" w:color="auto"/>
            </w:tcBorders>
          </w:tcPr>
          <w:p w14:paraId="7F0781CB" w14:textId="77777777" w:rsidR="0016555F" w:rsidRPr="000B6F2C" w:rsidRDefault="0016555F" w:rsidP="004909D0">
            <w:pPr>
              <w:jc w:val="left"/>
              <w:rPr>
                <w:lang w:val="en-ZA" w:eastAsia="en-ZA"/>
              </w:rPr>
            </w:pPr>
            <w:r w:rsidRPr="000B6F2C">
              <w:rPr>
                <w:lang w:val="en-ZA" w:eastAsia="en-ZA"/>
              </w:rPr>
              <w:t xml:space="preserve">You need to complete these activities in the workplace </w:t>
            </w:r>
          </w:p>
          <w:p w14:paraId="5E0B4174" w14:textId="77777777" w:rsidR="0016555F" w:rsidRPr="000B6F2C" w:rsidRDefault="0016555F" w:rsidP="004909D0">
            <w:pPr>
              <w:jc w:val="left"/>
              <w:rPr>
                <w:lang w:val="en-ZA" w:eastAsia="en-ZA"/>
              </w:rPr>
            </w:pPr>
          </w:p>
          <w:p w14:paraId="70DAF0F4" w14:textId="77777777" w:rsidR="0016555F" w:rsidRPr="000B6F2C" w:rsidRDefault="0016555F" w:rsidP="004909D0">
            <w:pPr>
              <w:jc w:val="left"/>
              <w:rPr>
                <w:lang w:val="en-ZA" w:eastAsia="en-ZA"/>
              </w:rPr>
            </w:pPr>
          </w:p>
          <w:p w14:paraId="1A5ABD79" w14:textId="77777777" w:rsidR="0016555F" w:rsidRPr="000B6F2C" w:rsidRDefault="0016555F" w:rsidP="004909D0">
            <w:pPr>
              <w:jc w:val="left"/>
              <w:rPr>
                <w:lang w:val="en-ZA" w:eastAsia="en-ZA"/>
              </w:rPr>
            </w:pPr>
          </w:p>
        </w:tc>
        <w:tc>
          <w:tcPr>
            <w:tcW w:w="3236" w:type="dxa"/>
            <w:tcBorders>
              <w:top w:val="single" w:sz="6" w:space="0" w:color="auto"/>
              <w:left w:val="single" w:sz="6" w:space="0" w:color="auto"/>
              <w:bottom w:val="single" w:sz="6" w:space="0" w:color="auto"/>
              <w:right w:val="triple" w:sz="4" w:space="0" w:color="auto"/>
            </w:tcBorders>
          </w:tcPr>
          <w:p w14:paraId="2623961D" w14:textId="77777777" w:rsidR="0016555F" w:rsidRPr="000B6F2C" w:rsidRDefault="0016555F" w:rsidP="004909D0">
            <w:pPr>
              <w:jc w:val="left"/>
              <w:rPr>
                <w:lang w:val="en-ZA" w:eastAsia="en-ZA"/>
              </w:rPr>
            </w:pPr>
            <w:r w:rsidRPr="000B6F2C">
              <w:rPr>
                <w:lang w:val="en-ZA" w:eastAsia="en-ZA"/>
              </w:rPr>
              <w:t>These activities require you to apply the knowledge  and skills  gained in the workplace</w:t>
            </w:r>
          </w:p>
        </w:tc>
      </w:tr>
      <w:tr w:rsidR="0016555F" w:rsidRPr="000B6F2C" w14:paraId="14B74137" w14:textId="77777777" w:rsidTr="004909D0">
        <w:trPr>
          <w:trHeight w:val="2296"/>
          <w:jc w:val="center"/>
        </w:trPr>
        <w:tc>
          <w:tcPr>
            <w:tcW w:w="3008" w:type="dxa"/>
            <w:tcBorders>
              <w:top w:val="single" w:sz="6" w:space="0" w:color="auto"/>
              <w:left w:val="triple" w:sz="4" w:space="0" w:color="auto"/>
              <w:bottom w:val="triple" w:sz="4" w:space="0" w:color="auto"/>
              <w:right w:val="single" w:sz="6" w:space="0" w:color="auto"/>
            </w:tcBorders>
          </w:tcPr>
          <w:p w14:paraId="1AC67A7A" w14:textId="77777777" w:rsidR="0016555F" w:rsidRPr="000B6F2C" w:rsidRDefault="0016555F" w:rsidP="004909D0">
            <w:pPr>
              <w:jc w:val="left"/>
              <w:rPr>
                <w:rStyle w:val="Strong"/>
                <w:lang w:val="en-ZA" w:eastAsia="en-ZA"/>
              </w:rPr>
            </w:pPr>
            <w:r w:rsidRPr="000B6F2C">
              <w:rPr>
                <w:noProof/>
                <w:lang w:val="en-ZA" w:eastAsia="en-ZA"/>
              </w:rPr>
              <w:drawing>
                <wp:anchor distT="0" distB="0" distL="114300" distR="114300" simplePos="0" relativeHeight="251675136" behindDoc="1" locked="0" layoutInCell="1" allowOverlap="1" wp14:anchorId="2004677E" wp14:editId="64031C58">
                  <wp:simplePos x="0" y="0"/>
                  <wp:positionH relativeFrom="column">
                    <wp:posOffset>440690</wp:posOffset>
                  </wp:positionH>
                  <wp:positionV relativeFrom="paragraph">
                    <wp:posOffset>439420</wp:posOffset>
                  </wp:positionV>
                  <wp:extent cx="901065" cy="901065"/>
                  <wp:effectExtent l="0" t="0" r="0" b="0"/>
                  <wp:wrapTight wrapText="bothSides">
                    <wp:wrapPolygon edited="0">
                      <wp:start x="0" y="0"/>
                      <wp:lineTo x="0" y="21006"/>
                      <wp:lineTo x="21006" y="21006"/>
                      <wp:lineTo x="21006" y="0"/>
                      <wp:lineTo x="0" y="0"/>
                    </wp:wrapPolygon>
                  </wp:wrapTight>
                  <wp:docPr id="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01065" cy="901065"/>
                          </a:xfrm>
                          <a:prstGeom prst="rect">
                            <a:avLst/>
                          </a:prstGeom>
                          <a:noFill/>
                        </pic:spPr>
                      </pic:pic>
                    </a:graphicData>
                  </a:graphic>
                  <wp14:sizeRelH relativeFrom="page">
                    <wp14:pctWidth>0</wp14:pctWidth>
                  </wp14:sizeRelH>
                  <wp14:sizeRelV relativeFrom="page">
                    <wp14:pctHeight>0</wp14:pctHeight>
                  </wp14:sizeRelV>
                </wp:anchor>
              </w:drawing>
            </w:r>
            <w:r w:rsidRPr="000B6F2C">
              <w:rPr>
                <w:rStyle w:val="Strong"/>
                <w:lang w:val="en-ZA" w:eastAsia="en-ZA"/>
              </w:rPr>
              <w:t>Natural Occurring Evidence</w:t>
            </w:r>
          </w:p>
          <w:p w14:paraId="4B556BD8" w14:textId="77777777" w:rsidR="0016555F" w:rsidRPr="000B6F2C" w:rsidRDefault="0016555F" w:rsidP="004909D0">
            <w:pPr>
              <w:rPr>
                <w:rStyle w:val="Strong"/>
                <w:lang w:val="en-ZA" w:eastAsia="en-ZA"/>
              </w:rPr>
            </w:pPr>
          </w:p>
        </w:tc>
        <w:tc>
          <w:tcPr>
            <w:tcW w:w="2828" w:type="dxa"/>
            <w:tcBorders>
              <w:top w:val="single" w:sz="6" w:space="0" w:color="auto"/>
              <w:left w:val="single" w:sz="6" w:space="0" w:color="auto"/>
              <w:bottom w:val="triple" w:sz="4" w:space="0" w:color="auto"/>
              <w:right w:val="single" w:sz="6" w:space="0" w:color="auto"/>
            </w:tcBorders>
          </w:tcPr>
          <w:p w14:paraId="271708EC" w14:textId="77777777" w:rsidR="0016555F" w:rsidRPr="000B6F2C" w:rsidRDefault="0016555F" w:rsidP="004909D0">
            <w:pPr>
              <w:jc w:val="left"/>
              <w:rPr>
                <w:lang w:val="en-ZA" w:eastAsia="en-ZA"/>
              </w:rPr>
            </w:pPr>
            <w:r w:rsidRPr="000B6F2C">
              <w:rPr>
                <w:lang w:val="en-ZA" w:eastAsia="en-ZA"/>
              </w:rPr>
              <w:t>You need to collect information and samples of documents from the workplace.</w:t>
            </w:r>
          </w:p>
        </w:tc>
        <w:tc>
          <w:tcPr>
            <w:tcW w:w="3236" w:type="dxa"/>
            <w:tcBorders>
              <w:top w:val="single" w:sz="6" w:space="0" w:color="auto"/>
              <w:left w:val="single" w:sz="6" w:space="0" w:color="auto"/>
              <w:bottom w:val="triple" w:sz="4" w:space="0" w:color="auto"/>
              <w:right w:val="triple" w:sz="4" w:space="0" w:color="auto"/>
            </w:tcBorders>
          </w:tcPr>
          <w:p w14:paraId="39BE1C34" w14:textId="77777777" w:rsidR="0016555F" w:rsidRPr="000B6F2C" w:rsidRDefault="0016555F" w:rsidP="004909D0">
            <w:pPr>
              <w:jc w:val="left"/>
              <w:rPr>
                <w:lang w:val="en-ZA" w:eastAsia="en-ZA"/>
              </w:rPr>
            </w:pPr>
            <w:r w:rsidRPr="000B6F2C">
              <w:rPr>
                <w:lang w:val="en-ZA" w:eastAsia="en-ZA"/>
              </w:rPr>
              <w:t>These activities ensure you get the opportunity to learn from experts in the industry.</w:t>
            </w:r>
          </w:p>
          <w:p w14:paraId="4D4CC1E5" w14:textId="77777777" w:rsidR="0016555F" w:rsidRPr="000B6F2C" w:rsidRDefault="0016555F" w:rsidP="004909D0">
            <w:pPr>
              <w:jc w:val="left"/>
              <w:rPr>
                <w:lang w:val="en-ZA" w:eastAsia="en-ZA"/>
              </w:rPr>
            </w:pPr>
            <w:r w:rsidRPr="000B6F2C">
              <w:rPr>
                <w:lang w:val="en-ZA" w:eastAsia="en-ZA"/>
              </w:rPr>
              <w:t>Collecting examples demonstrates how to implement knowledge and skills in a practical way</w:t>
            </w:r>
          </w:p>
        </w:tc>
      </w:tr>
    </w:tbl>
    <w:p w14:paraId="554D9859" w14:textId="77777777" w:rsidR="0016555F" w:rsidRPr="000B6F2C" w:rsidRDefault="0016555F" w:rsidP="0016555F">
      <w:pPr>
        <w:rPr>
          <w:lang w:val="en-ZA" w:eastAsia="en-GB"/>
        </w:rPr>
      </w:pPr>
      <w:bookmarkStart w:id="58" w:name="_Toc262821970"/>
      <w:bookmarkStart w:id="59" w:name="_Toc269888982"/>
      <w:bookmarkStart w:id="60" w:name="_Toc319319754"/>
      <w:bookmarkStart w:id="61" w:name="_Toc319336195"/>
      <w:bookmarkStart w:id="62" w:name="_Toc320200436"/>
    </w:p>
    <w:p w14:paraId="1CDA5F1B" w14:textId="77777777" w:rsidR="0016555F" w:rsidRPr="000B6F2C" w:rsidRDefault="0016555F" w:rsidP="0016555F">
      <w:pPr>
        <w:rPr>
          <w:lang w:val="en-ZA" w:eastAsia="en-GB"/>
        </w:rPr>
      </w:pPr>
      <w:r w:rsidRPr="000B6F2C">
        <w:rPr>
          <w:lang w:val="en-ZA" w:eastAsia="en-GB"/>
        </w:rPr>
        <w:br w:type="page"/>
      </w:r>
    </w:p>
    <w:p w14:paraId="007F614F" w14:textId="77777777" w:rsidR="0016555F" w:rsidRPr="00DB0F3E" w:rsidRDefault="0016555F" w:rsidP="00DB0F3E">
      <w:pPr>
        <w:pStyle w:val="Heading3"/>
      </w:pPr>
      <w:bookmarkStart w:id="63" w:name="_Toc323050044"/>
      <w:bookmarkStart w:id="64" w:name="_Toc321996509"/>
      <w:bookmarkStart w:id="65" w:name="_Toc320200437"/>
      <w:bookmarkStart w:id="66" w:name="_Toc319336196"/>
      <w:bookmarkStart w:id="67" w:name="_Toc319319755"/>
      <w:bookmarkStart w:id="68" w:name="_Toc324767093"/>
      <w:bookmarkStart w:id="69" w:name="_Toc350492721"/>
      <w:bookmarkStart w:id="70" w:name="_Toc398288693"/>
      <w:bookmarkStart w:id="71" w:name="_Toc495929877"/>
      <w:r w:rsidRPr="00DB0F3E">
        <w:t>Assessments</w:t>
      </w:r>
      <w:bookmarkEnd w:id="63"/>
      <w:bookmarkEnd w:id="64"/>
      <w:bookmarkEnd w:id="65"/>
      <w:bookmarkEnd w:id="66"/>
      <w:bookmarkEnd w:id="67"/>
      <w:bookmarkEnd w:id="68"/>
      <w:bookmarkEnd w:id="69"/>
      <w:bookmarkEnd w:id="70"/>
      <w:bookmarkEnd w:id="71"/>
    </w:p>
    <w:p w14:paraId="31C4C6A7" w14:textId="77777777" w:rsidR="0016555F" w:rsidRPr="000B6F2C" w:rsidRDefault="0016555F" w:rsidP="0016555F">
      <w:pPr>
        <w:rPr>
          <w:lang w:val="en-ZA"/>
        </w:rPr>
      </w:pPr>
      <w:r w:rsidRPr="000B6F2C">
        <w:rPr>
          <w:lang w:val="en-ZA"/>
        </w:rPr>
        <w:t>The only way to establish whether a learner is competent and has accomplished the specific outcomes is through the assessment process.  Assessment involves collecting and interpreting evidence about the learners’ ability to perform a task.</w:t>
      </w:r>
    </w:p>
    <w:p w14:paraId="6505BBED" w14:textId="77777777" w:rsidR="0016555F" w:rsidRPr="000B6F2C" w:rsidRDefault="0016555F" w:rsidP="0016555F">
      <w:pPr>
        <w:pStyle w:val="BodyText"/>
        <w:rPr>
          <w:rFonts w:ascii="Bookman Old Style" w:hAnsi="Bookman Old Style" w:cs="Arial"/>
          <w:b w:val="0"/>
          <w:sz w:val="22"/>
          <w:szCs w:val="22"/>
          <w:lang w:val="en-ZA"/>
        </w:rPr>
      </w:pPr>
      <w:r w:rsidRPr="000B6F2C">
        <w:rPr>
          <w:rFonts w:ascii="Bookman Old Style" w:hAnsi="Bookman Old Style" w:cs="Arial"/>
          <w:sz w:val="22"/>
          <w:szCs w:val="22"/>
          <w:lang w:val="en-ZA"/>
        </w:rPr>
        <w:t>To qualify and receive credits towards your qualification, a registered Assessor will conduct an evaluation and assessment of your portfolio of evidence and competency.</w:t>
      </w:r>
    </w:p>
    <w:p w14:paraId="28074E79" w14:textId="77777777" w:rsidR="0016555F" w:rsidRPr="000B6F2C" w:rsidRDefault="0016555F" w:rsidP="0016555F">
      <w:pPr>
        <w:pStyle w:val="BodyText"/>
        <w:rPr>
          <w:rFonts w:ascii="Bookman Old Style" w:hAnsi="Bookman Old Style" w:cs="Arial"/>
          <w:b w:val="0"/>
          <w:sz w:val="22"/>
          <w:szCs w:val="22"/>
          <w:lang w:val="en-ZA"/>
        </w:rPr>
      </w:pPr>
      <w:r w:rsidRPr="000B6F2C">
        <w:rPr>
          <w:rFonts w:ascii="Bookman Old Style" w:hAnsi="Bookman Old Style" w:cs="Arial"/>
          <w:sz w:val="22"/>
          <w:szCs w:val="22"/>
          <w:lang w:val="en-ZA"/>
        </w:rPr>
        <w:t>This programme has been aligned to registered unit standards.  You will be assessed against the outcomes as stipulated in the unit standard by completing assessments and by compiling a portfolio of evidence that provides proof of your ability to apply the learning to your work situation.</w:t>
      </w:r>
    </w:p>
    <w:p w14:paraId="3B5A522C" w14:textId="77777777" w:rsidR="0016555F" w:rsidRPr="000B6F2C" w:rsidRDefault="0016555F" w:rsidP="0016555F">
      <w:pPr>
        <w:rPr>
          <w:lang w:val="en-ZA"/>
        </w:rPr>
      </w:pPr>
      <w:r w:rsidRPr="000B6F2C">
        <w:rPr>
          <w:noProof/>
          <w:lang w:val="en-ZA" w:eastAsia="en-ZA"/>
        </w:rPr>
        <w:drawing>
          <wp:anchor distT="0" distB="0" distL="114300" distR="114300" simplePos="0" relativeHeight="251689472" behindDoc="1" locked="0" layoutInCell="1" allowOverlap="1" wp14:anchorId="6663586C" wp14:editId="0C441C20">
            <wp:simplePos x="0" y="0"/>
            <wp:positionH relativeFrom="column">
              <wp:posOffset>2488565</wp:posOffset>
            </wp:positionH>
            <wp:positionV relativeFrom="paragraph">
              <wp:posOffset>146050</wp:posOffset>
            </wp:positionV>
            <wp:extent cx="1139825" cy="1136015"/>
            <wp:effectExtent l="0" t="0" r="3175" b="6985"/>
            <wp:wrapTight wrapText="bothSides">
              <wp:wrapPolygon edited="0">
                <wp:start x="0" y="0"/>
                <wp:lineTo x="0" y="21371"/>
                <wp:lineTo x="21299" y="21371"/>
                <wp:lineTo x="21299" y="0"/>
                <wp:lineTo x="0" y="0"/>
              </wp:wrapPolygon>
            </wp:wrapTight>
            <wp:docPr id="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39825" cy="1136015"/>
                    </a:xfrm>
                    <a:prstGeom prst="rect">
                      <a:avLst/>
                    </a:prstGeom>
                    <a:noFill/>
                  </pic:spPr>
                </pic:pic>
              </a:graphicData>
            </a:graphic>
            <wp14:sizeRelH relativeFrom="page">
              <wp14:pctWidth>0</wp14:pctWidth>
            </wp14:sizeRelH>
            <wp14:sizeRelV relativeFrom="page">
              <wp14:pctHeight>0</wp14:pctHeight>
            </wp14:sizeRelV>
          </wp:anchor>
        </w:drawing>
      </w:r>
    </w:p>
    <w:p w14:paraId="130F3023" w14:textId="77777777" w:rsidR="0016555F" w:rsidRPr="000B6F2C" w:rsidRDefault="0016555F" w:rsidP="0016555F">
      <w:pPr>
        <w:rPr>
          <w:lang w:val="en-ZA"/>
        </w:rPr>
      </w:pPr>
    </w:p>
    <w:p w14:paraId="48B67380" w14:textId="77777777" w:rsidR="0016555F" w:rsidRPr="000B6F2C" w:rsidRDefault="0016555F" w:rsidP="0016555F">
      <w:pPr>
        <w:rPr>
          <w:lang w:val="en-ZA"/>
        </w:rPr>
      </w:pPr>
    </w:p>
    <w:p w14:paraId="1A79C59A" w14:textId="77777777" w:rsidR="0016555F" w:rsidRPr="000B6F2C" w:rsidRDefault="0016555F" w:rsidP="0016555F">
      <w:pPr>
        <w:rPr>
          <w:lang w:val="en-ZA"/>
        </w:rPr>
      </w:pPr>
    </w:p>
    <w:p w14:paraId="4C9E5F17" w14:textId="77777777" w:rsidR="0016555F" w:rsidRPr="000B6F2C" w:rsidRDefault="0016555F" w:rsidP="0016555F">
      <w:pPr>
        <w:rPr>
          <w:lang w:val="en-ZA"/>
        </w:rPr>
      </w:pPr>
    </w:p>
    <w:p w14:paraId="72B2CD65" w14:textId="77777777" w:rsidR="0016555F" w:rsidRPr="000B6F2C" w:rsidRDefault="0016555F" w:rsidP="0016555F">
      <w:pPr>
        <w:rPr>
          <w:lang w:val="en-ZA"/>
        </w:rPr>
      </w:pPr>
    </w:p>
    <w:p w14:paraId="507E85F0" w14:textId="77777777" w:rsidR="0016555F" w:rsidRPr="000B6F2C" w:rsidRDefault="0016555F" w:rsidP="0016555F">
      <w:pPr>
        <w:rPr>
          <w:rStyle w:val="Strong"/>
          <w:lang w:val="en-ZA"/>
        </w:rPr>
      </w:pPr>
      <w:bookmarkStart w:id="72" w:name="_Toc318074033"/>
      <w:r w:rsidRPr="000B6F2C">
        <w:rPr>
          <w:rStyle w:val="Strong"/>
          <w:lang w:val="en-ZA"/>
        </w:rPr>
        <w:t>How will Assessments commence</w:t>
      </w:r>
      <w:bookmarkEnd w:id="72"/>
      <w:r w:rsidRPr="000B6F2C">
        <w:rPr>
          <w:rStyle w:val="Strong"/>
          <w:lang w:val="en-ZA"/>
        </w:rPr>
        <w:t>?</w:t>
      </w:r>
    </w:p>
    <w:p w14:paraId="20E537E8" w14:textId="77777777" w:rsidR="0016555F" w:rsidRPr="00DB0F3E" w:rsidRDefault="0016555F" w:rsidP="00DB0F3E">
      <w:pPr>
        <w:pStyle w:val="Heading4"/>
      </w:pPr>
      <w:bookmarkStart w:id="73" w:name="_Toc318074034"/>
      <w:r w:rsidRPr="00DB0F3E">
        <w:t>Formative Assessments</w:t>
      </w:r>
      <w:bookmarkEnd w:id="73"/>
      <w:r w:rsidRPr="00DB0F3E">
        <w:t xml:space="preserve"> </w:t>
      </w:r>
    </w:p>
    <w:p w14:paraId="149E9274" w14:textId="77777777" w:rsidR="0016555F" w:rsidRPr="000B6F2C" w:rsidRDefault="0016555F" w:rsidP="0016555F">
      <w:pPr>
        <w:rPr>
          <w:lang w:val="en-ZA"/>
        </w:rPr>
      </w:pPr>
      <w:r w:rsidRPr="000B6F2C">
        <w:rPr>
          <w:lang w:val="en-ZA"/>
        </w:rPr>
        <w:t xml:space="preserve">The assessment process is easy to follow. You will be guided by the Facilitator. Your responsibility is to complete all the activities in the Formative Assessment Workbook and submit it to your facilitator. </w:t>
      </w:r>
    </w:p>
    <w:p w14:paraId="22653772" w14:textId="77777777" w:rsidR="0016555F" w:rsidRPr="00DB0F3E" w:rsidRDefault="0016555F" w:rsidP="00DB0F3E">
      <w:pPr>
        <w:pStyle w:val="Heading4"/>
      </w:pPr>
      <w:bookmarkStart w:id="74" w:name="_Toc318074035"/>
      <w:r w:rsidRPr="00DB0F3E">
        <w:rPr>
          <w:rFonts w:eastAsia="Calibri"/>
        </w:rPr>
        <w:t>Summative Assessments</w:t>
      </w:r>
      <w:bookmarkEnd w:id="74"/>
      <w:r w:rsidRPr="00DB0F3E">
        <w:rPr>
          <w:rFonts w:eastAsia="Calibri"/>
        </w:rPr>
        <w:t xml:space="preserve"> </w:t>
      </w:r>
    </w:p>
    <w:p w14:paraId="200CD8F2" w14:textId="77777777" w:rsidR="0016555F" w:rsidRPr="000B6F2C" w:rsidRDefault="0016555F" w:rsidP="0016555F">
      <w:pPr>
        <w:rPr>
          <w:lang w:val="en-ZA"/>
        </w:rPr>
      </w:pPr>
      <w:r w:rsidRPr="000B6F2C">
        <w:rPr>
          <w:lang w:val="en-ZA"/>
        </w:rPr>
        <w:t>You will be required to complete a series of summative assessments. The Summative Assessment Guide will assist you in identifying the evidence required for final assessment purposes. You will be required to complete these activities on your own time, using real life projects in your workplace or business environment in preparing evidence for your Portfolio of Evidence. Your Facilitator will provide more details in this regard.</w:t>
      </w:r>
    </w:p>
    <w:p w14:paraId="27EB8F29" w14:textId="77777777" w:rsidR="0016555F" w:rsidRPr="000B6F2C" w:rsidRDefault="0016555F" w:rsidP="0016555F">
      <w:pPr>
        <w:pStyle w:val="BodyText"/>
        <w:rPr>
          <w:rFonts w:ascii="Bookman Old Style" w:hAnsi="Bookman Old Style" w:cs="Arial"/>
          <w:b w:val="0"/>
          <w:sz w:val="22"/>
          <w:szCs w:val="22"/>
          <w:lang w:val="en-ZA"/>
        </w:rPr>
      </w:pPr>
      <w:r w:rsidRPr="000B6F2C">
        <w:rPr>
          <w:rFonts w:ascii="Bookman Old Style" w:hAnsi="Bookman Old Style" w:cs="Arial"/>
          <w:sz w:val="22"/>
          <w:szCs w:val="22"/>
          <w:lang w:val="en-ZA"/>
        </w:rPr>
        <w:t>To qualify and receive credits towards your qualification, a registered Assessor will conduct an evaluation and assessment of your portfolio of evidence and competency.</w:t>
      </w:r>
    </w:p>
    <w:p w14:paraId="12DFEA2B" w14:textId="77777777" w:rsidR="0016555F" w:rsidRPr="00600C6F" w:rsidRDefault="0016555F" w:rsidP="0016555F">
      <w:bookmarkStart w:id="75" w:name="_Toc323050045"/>
      <w:bookmarkStart w:id="76" w:name="_Toc321996510"/>
      <w:bookmarkStart w:id="77" w:name="_Toc320200438"/>
      <w:bookmarkStart w:id="78" w:name="_Toc319336197"/>
      <w:bookmarkStart w:id="79" w:name="_Toc319319756"/>
      <w:bookmarkStart w:id="80" w:name="_Toc318074037"/>
      <w:bookmarkStart w:id="81" w:name="_Toc269888984"/>
      <w:bookmarkStart w:id="82" w:name="_Toc262821972"/>
      <w:bookmarkStart w:id="83" w:name="_Toc324767094"/>
      <w:bookmarkStart w:id="84" w:name="_Toc350492722"/>
      <w:bookmarkStart w:id="85" w:name="_Toc398288694"/>
      <w:r>
        <w:rPr>
          <w:lang w:val="en-ZA"/>
        </w:rPr>
        <w:br w:type="page"/>
      </w:r>
    </w:p>
    <w:p w14:paraId="33273808" w14:textId="77777777" w:rsidR="0016555F" w:rsidRPr="00DB0F3E" w:rsidRDefault="0016555F" w:rsidP="00DB0F3E">
      <w:pPr>
        <w:pStyle w:val="Heading3"/>
      </w:pPr>
      <w:bookmarkStart w:id="86" w:name="_Toc495929878"/>
      <w:r w:rsidRPr="00DB0F3E">
        <w:t>Learner Support</w:t>
      </w:r>
      <w:bookmarkEnd w:id="75"/>
      <w:bookmarkEnd w:id="76"/>
      <w:bookmarkEnd w:id="77"/>
      <w:bookmarkEnd w:id="78"/>
      <w:bookmarkEnd w:id="79"/>
      <w:bookmarkEnd w:id="80"/>
      <w:bookmarkEnd w:id="81"/>
      <w:bookmarkEnd w:id="82"/>
      <w:bookmarkEnd w:id="83"/>
      <w:bookmarkEnd w:id="84"/>
      <w:bookmarkEnd w:id="85"/>
      <w:bookmarkEnd w:id="86"/>
    </w:p>
    <w:p w14:paraId="029D5E88" w14:textId="77777777" w:rsidR="0016555F" w:rsidRPr="000B6F2C" w:rsidRDefault="0016555F" w:rsidP="0016555F">
      <w:pPr>
        <w:pStyle w:val="BodyText"/>
        <w:rPr>
          <w:rFonts w:ascii="Bookman Old Style" w:hAnsi="Bookman Old Style" w:cs="Arial"/>
          <w:b w:val="0"/>
          <w:sz w:val="22"/>
          <w:szCs w:val="22"/>
          <w:lang w:val="en-ZA"/>
        </w:rPr>
      </w:pPr>
      <w:r w:rsidRPr="000B6F2C">
        <w:rPr>
          <w:rFonts w:ascii="Bookman Old Style" w:hAnsi="Bookman Old Style" w:cs="Arial"/>
          <w:sz w:val="22"/>
          <w:szCs w:val="22"/>
          <w:lang w:val="en-ZA"/>
        </w:rPr>
        <w:t>The responsibility of learning rests with you, so be proactive and ask questions and seek assistance and help from your facilitator, if required.</w:t>
      </w:r>
    </w:p>
    <w:p w14:paraId="6A402FCA" w14:textId="77777777" w:rsidR="0016555F" w:rsidRPr="000B6F2C" w:rsidRDefault="0016555F" w:rsidP="0016555F">
      <w:pPr>
        <w:rPr>
          <w:lang w:val="en-ZA"/>
        </w:rPr>
      </w:pPr>
      <w:r w:rsidRPr="000B6F2C">
        <w:rPr>
          <w:noProof/>
          <w:lang w:val="en-ZA" w:eastAsia="en-ZA"/>
        </w:rPr>
        <w:drawing>
          <wp:anchor distT="0" distB="0" distL="114300" distR="114300" simplePos="0" relativeHeight="251688448" behindDoc="1" locked="0" layoutInCell="1" allowOverlap="1" wp14:anchorId="2BF7B8E4" wp14:editId="597CBE52">
            <wp:simplePos x="0" y="0"/>
            <wp:positionH relativeFrom="column">
              <wp:posOffset>2142490</wp:posOffset>
            </wp:positionH>
            <wp:positionV relativeFrom="paragraph">
              <wp:posOffset>0</wp:posOffset>
            </wp:positionV>
            <wp:extent cx="1990090" cy="1620520"/>
            <wp:effectExtent l="0" t="0" r="0" b="0"/>
            <wp:wrapTight wrapText="bothSides">
              <wp:wrapPolygon edited="0">
                <wp:start x="0" y="0"/>
                <wp:lineTo x="0" y="21329"/>
                <wp:lineTo x="21297" y="21329"/>
                <wp:lineTo x="21297" y="0"/>
                <wp:lineTo x="0" y="0"/>
              </wp:wrapPolygon>
            </wp:wrapTight>
            <wp:docPr id="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90090" cy="1620520"/>
                    </a:xfrm>
                    <a:prstGeom prst="rect">
                      <a:avLst/>
                    </a:prstGeom>
                    <a:noFill/>
                  </pic:spPr>
                </pic:pic>
              </a:graphicData>
            </a:graphic>
            <wp14:sizeRelH relativeFrom="page">
              <wp14:pctWidth>0</wp14:pctWidth>
            </wp14:sizeRelH>
            <wp14:sizeRelV relativeFrom="page">
              <wp14:pctHeight>0</wp14:pctHeight>
            </wp14:sizeRelV>
          </wp:anchor>
        </w:drawing>
      </w:r>
    </w:p>
    <w:p w14:paraId="3B7654EB" w14:textId="77777777" w:rsidR="0016555F" w:rsidRPr="000B6F2C" w:rsidRDefault="0016555F" w:rsidP="0016555F">
      <w:pPr>
        <w:rPr>
          <w:lang w:val="en-ZA"/>
        </w:rPr>
      </w:pPr>
    </w:p>
    <w:p w14:paraId="45A48181" w14:textId="77777777" w:rsidR="0016555F" w:rsidRPr="000B6F2C" w:rsidRDefault="0016555F" w:rsidP="0016555F">
      <w:pPr>
        <w:rPr>
          <w:lang w:val="en-ZA"/>
        </w:rPr>
      </w:pPr>
    </w:p>
    <w:p w14:paraId="53090C4D" w14:textId="77777777" w:rsidR="0016555F" w:rsidRPr="000B6F2C" w:rsidRDefault="0016555F" w:rsidP="0016555F">
      <w:pPr>
        <w:rPr>
          <w:lang w:val="en-ZA"/>
        </w:rPr>
      </w:pPr>
    </w:p>
    <w:p w14:paraId="1D29C908" w14:textId="77777777" w:rsidR="0016555F" w:rsidRPr="000B6F2C" w:rsidRDefault="0016555F" w:rsidP="0016555F">
      <w:pPr>
        <w:rPr>
          <w:lang w:val="en-ZA"/>
        </w:rPr>
      </w:pPr>
    </w:p>
    <w:p w14:paraId="6711F053" w14:textId="77777777" w:rsidR="0016555F" w:rsidRPr="000B6F2C" w:rsidRDefault="0016555F" w:rsidP="0016555F">
      <w:pPr>
        <w:rPr>
          <w:lang w:val="en-ZA"/>
        </w:rPr>
      </w:pPr>
    </w:p>
    <w:p w14:paraId="363D97BD" w14:textId="77777777" w:rsidR="0016555F" w:rsidRPr="000B6F2C" w:rsidRDefault="0016555F" w:rsidP="0016555F">
      <w:pPr>
        <w:rPr>
          <w:lang w:val="en-ZA"/>
        </w:rPr>
      </w:pPr>
    </w:p>
    <w:p w14:paraId="73F3039A" w14:textId="77777777" w:rsidR="0016555F" w:rsidRPr="000B6F2C" w:rsidRDefault="0016555F" w:rsidP="0016555F">
      <w:pPr>
        <w:rPr>
          <w:lang w:val="en-ZA"/>
        </w:rPr>
      </w:pPr>
    </w:p>
    <w:p w14:paraId="4CDE11E5" w14:textId="77777777" w:rsidR="0016555F" w:rsidRPr="000B6F2C" w:rsidRDefault="0016555F" w:rsidP="0016555F">
      <w:pPr>
        <w:rPr>
          <w:lang w:val="en-ZA"/>
        </w:rPr>
      </w:pPr>
      <w:r w:rsidRPr="000B6F2C">
        <w:rPr>
          <w:lang w:val="en-ZA"/>
        </w:rPr>
        <w:t>Please remember that this Skills Programme is based on outcomes based education principles which implies the following:</w:t>
      </w:r>
    </w:p>
    <w:p w14:paraId="7E616E35"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 xml:space="preserve">You are responsible for your own learning – make sure you manage your study, research and workplace time effectively. </w:t>
      </w:r>
    </w:p>
    <w:p w14:paraId="7ACDD64B"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 xml:space="preserve">Learning activities are learner driven – make sure you use the Learner Guide and Formative Assessment Workbook in the manner intended, and are familiar with the workplace requirements.  </w:t>
      </w:r>
    </w:p>
    <w:p w14:paraId="45A302F1"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The Facilitator is there to reasonably assist you during contact, practical and workplace time for this programme – make sure that you have his/her contact details.</w:t>
      </w:r>
    </w:p>
    <w:p w14:paraId="19B4AF98"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 xml:space="preserve">You are responsible for the safekeeping of your completed Formative Assessment Workbook and Workplace Guide </w:t>
      </w:r>
    </w:p>
    <w:p w14:paraId="43C11E1B"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If you need assistance please contact your facilitator who will gladly assist you.</w:t>
      </w:r>
    </w:p>
    <w:p w14:paraId="62ACBB03"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 xml:space="preserve">If you have any special needs please inform the facilitator </w:t>
      </w:r>
    </w:p>
    <w:p w14:paraId="178F4DB1" w14:textId="77777777" w:rsidR="0016555F" w:rsidRPr="000B6F2C" w:rsidRDefault="0016555F" w:rsidP="0016555F">
      <w:pPr>
        <w:rPr>
          <w:lang w:val="en-ZA"/>
        </w:rPr>
      </w:pPr>
      <w:bookmarkStart w:id="87" w:name="_Toc350492720"/>
      <w:bookmarkStart w:id="88" w:name="_Toc324767092"/>
      <w:bookmarkStart w:id="89" w:name="_Toc321996508"/>
      <w:bookmarkStart w:id="90" w:name="_Toc323050043"/>
    </w:p>
    <w:p w14:paraId="6FA42C7B" w14:textId="77777777" w:rsidR="0016555F" w:rsidRPr="008843BF" w:rsidRDefault="0016555F" w:rsidP="005736AC">
      <w:pPr>
        <w:pStyle w:val="Heading2"/>
      </w:pPr>
      <w:bookmarkStart w:id="91" w:name="_Toc398288695"/>
      <w:bookmarkStart w:id="92" w:name="_Toc495929879"/>
      <w:r w:rsidRPr="008843BF">
        <w:t>Learner Administration</w:t>
      </w:r>
      <w:bookmarkEnd w:id="58"/>
      <w:bookmarkEnd w:id="59"/>
      <w:bookmarkEnd w:id="60"/>
      <w:bookmarkEnd w:id="61"/>
      <w:bookmarkEnd w:id="62"/>
      <w:bookmarkEnd w:id="87"/>
      <w:bookmarkEnd w:id="88"/>
      <w:bookmarkEnd w:id="89"/>
      <w:bookmarkEnd w:id="90"/>
      <w:bookmarkEnd w:id="91"/>
      <w:bookmarkEnd w:id="92"/>
      <w:r w:rsidRPr="008843BF">
        <w:t xml:space="preserve"> </w:t>
      </w:r>
    </w:p>
    <w:p w14:paraId="084B58D5" w14:textId="77777777" w:rsidR="0016555F" w:rsidRPr="000B6F2C" w:rsidRDefault="0016555F" w:rsidP="0016555F">
      <w:pPr>
        <w:rPr>
          <w:lang w:val="en-ZA"/>
        </w:rPr>
      </w:pPr>
      <w:r w:rsidRPr="000B6F2C">
        <w:rPr>
          <w:noProof/>
          <w:lang w:val="en-ZA" w:eastAsia="en-ZA"/>
        </w:rPr>
        <w:drawing>
          <wp:anchor distT="0" distB="0" distL="114300" distR="114300" simplePos="0" relativeHeight="251674112" behindDoc="1" locked="0" layoutInCell="1" allowOverlap="1" wp14:anchorId="219E322C" wp14:editId="4CF7886B">
            <wp:simplePos x="0" y="0"/>
            <wp:positionH relativeFrom="column">
              <wp:posOffset>2625090</wp:posOffset>
            </wp:positionH>
            <wp:positionV relativeFrom="paragraph">
              <wp:posOffset>37465</wp:posOffset>
            </wp:positionV>
            <wp:extent cx="1276350" cy="852805"/>
            <wp:effectExtent l="0" t="0" r="0" b="4445"/>
            <wp:wrapTight wrapText="bothSides">
              <wp:wrapPolygon edited="0">
                <wp:start x="0" y="0"/>
                <wp:lineTo x="0" y="21230"/>
                <wp:lineTo x="21278" y="21230"/>
                <wp:lineTo x="21278" y="0"/>
                <wp:lineTo x="0" y="0"/>
              </wp:wrapPolygon>
            </wp:wrapTight>
            <wp:docPr id="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76350" cy="852805"/>
                    </a:xfrm>
                    <a:prstGeom prst="rect">
                      <a:avLst/>
                    </a:prstGeom>
                    <a:noFill/>
                  </pic:spPr>
                </pic:pic>
              </a:graphicData>
            </a:graphic>
            <wp14:sizeRelH relativeFrom="page">
              <wp14:pctWidth>0</wp14:pctWidth>
            </wp14:sizeRelH>
            <wp14:sizeRelV relativeFrom="page">
              <wp14:pctHeight>0</wp14:pctHeight>
            </wp14:sizeRelV>
          </wp:anchor>
        </w:drawing>
      </w:r>
    </w:p>
    <w:p w14:paraId="4D9B9774" w14:textId="77777777" w:rsidR="0016555F" w:rsidRPr="000B6F2C" w:rsidRDefault="0016555F" w:rsidP="0016555F">
      <w:pPr>
        <w:rPr>
          <w:lang w:val="en-ZA"/>
        </w:rPr>
      </w:pPr>
    </w:p>
    <w:p w14:paraId="650E2032" w14:textId="77777777" w:rsidR="0016555F" w:rsidRPr="000B6F2C" w:rsidRDefault="0016555F" w:rsidP="0016555F">
      <w:pPr>
        <w:rPr>
          <w:lang w:val="en-ZA"/>
        </w:rPr>
      </w:pPr>
    </w:p>
    <w:p w14:paraId="69F5FCF2" w14:textId="77777777" w:rsidR="0016555F" w:rsidRPr="000B6F2C" w:rsidRDefault="0016555F" w:rsidP="0016555F">
      <w:pPr>
        <w:rPr>
          <w:lang w:val="en-ZA"/>
        </w:rPr>
      </w:pPr>
    </w:p>
    <w:p w14:paraId="1CF5C781" w14:textId="77777777" w:rsidR="0016555F" w:rsidRPr="00DB0F3E" w:rsidRDefault="0016555F" w:rsidP="00DB0F3E">
      <w:pPr>
        <w:pStyle w:val="Heading4"/>
      </w:pPr>
      <w:bookmarkStart w:id="93" w:name="_Toc318074031"/>
      <w:r w:rsidRPr="00DB0F3E">
        <w:t>Attendance Register</w:t>
      </w:r>
      <w:bookmarkEnd w:id="93"/>
    </w:p>
    <w:p w14:paraId="1BF34F72" w14:textId="77777777" w:rsidR="0016555F" w:rsidRPr="000B6F2C" w:rsidRDefault="0016555F" w:rsidP="0016555F">
      <w:pPr>
        <w:rPr>
          <w:lang w:val="en-ZA"/>
        </w:rPr>
      </w:pPr>
      <w:r w:rsidRPr="000B6F2C">
        <w:rPr>
          <w:lang w:val="en-ZA"/>
        </w:rPr>
        <w:t xml:space="preserve">You are required to sign the Attendance Register every day you attend training sessions facilitated by a facilitator. </w:t>
      </w:r>
    </w:p>
    <w:p w14:paraId="603B8900" w14:textId="77777777" w:rsidR="0016555F" w:rsidRPr="00DB0F3E" w:rsidRDefault="0016555F" w:rsidP="00DB0F3E">
      <w:pPr>
        <w:pStyle w:val="Heading4"/>
      </w:pPr>
      <w:bookmarkStart w:id="94" w:name="_Toc318074032"/>
      <w:r w:rsidRPr="00DB0F3E">
        <w:t>Programme Evaluation Form</w:t>
      </w:r>
      <w:bookmarkEnd w:id="94"/>
      <w:r w:rsidRPr="00DB0F3E">
        <w:t xml:space="preserve"> </w:t>
      </w:r>
    </w:p>
    <w:p w14:paraId="6703B4DE" w14:textId="77777777" w:rsidR="0016555F" w:rsidRPr="000B6F2C" w:rsidRDefault="0016555F" w:rsidP="0016555F">
      <w:pPr>
        <w:rPr>
          <w:lang w:val="en-ZA"/>
        </w:rPr>
      </w:pPr>
      <w:r w:rsidRPr="000B6F2C">
        <w:rPr>
          <w:lang w:val="en-ZA"/>
        </w:rPr>
        <w:t>On completion you will be supplied with a “Learning programme Evaluation Form”. You are required to evaluate your experience in attending the programme.</w:t>
      </w:r>
    </w:p>
    <w:p w14:paraId="143E89C2" w14:textId="77777777" w:rsidR="0016555F" w:rsidRPr="000B6F2C" w:rsidRDefault="0016555F" w:rsidP="0016555F">
      <w:pPr>
        <w:rPr>
          <w:lang w:val="en-ZA"/>
        </w:rPr>
      </w:pPr>
      <w:r w:rsidRPr="000B6F2C">
        <w:rPr>
          <w:lang w:val="en-ZA"/>
        </w:rPr>
        <w:t>Please complete the form at the end of the programme, as this will assist us in improving our service and programme material.  Your assistance is highly appreciated.</w:t>
      </w:r>
      <w:bookmarkStart w:id="95" w:name="_Toc318074038"/>
    </w:p>
    <w:p w14:paraId="3E379A8A" w14:textId="77777777" w:rsidR="0016555F" w:rsidRPr="000B6F2C" w:rsidRDefault="0016555F" w:rsidP="0016555F">
      <w:pPr>
        <w:rPr>
          <w:lang w:val="en-ZA"/>
        </w:rPr>
      </w:pPr>
      <w:r w:rsidRPr="000B6F2C">
        <w:rPr>
          <w:lang w:val="en-ZA"/>
        </w:rPr>
        <w:br w:type="page"/>
      </w:r>
    </w:p>
    <w:p w14:paraId="76306969" w14:textId="77777777" w:rsidR="0016555F" w:rsidRPr="00DB0F3E" w:rsidRDefault="0016555F" w:rsidP="00DB0F3E">
      <w:pPr>
        <w:pStyle w:val="Heading3"/>
      </w:pPr>
      <w:bookmarkStart w:id="96" w:name="_Toc350492723"/>
      <w:bookmarkStart w:id="97" w:name="_Toc324767095"/>
      <w:bookmarkStart w:id="98" w:name="_Toc319319757"/>
      <w:bookmarkStart w:id="99" w:name="_Toc319336198"/>
      <w:bookmarkStart w:id="100" w:name="_Toc320200439"/>
      <w:bookmarkStart w:id="101" w:name="_Toc321996511"/>
      <w:bookmarkStart w:id="102" w:name="_Toc323050046"/>
      <w:bookmarkStart w:id="103" w:name="_Toc398288696"/>
      <w:bookmarkStart w:id="104" w:name="_Toc495929880"/>
      <w:r w:rsidRPr="00DB0F3E">
        <w:t>Learner Expectations</w:t>
      </w:r>
      <w:bookmarkEnd w:id="95"/>
      <w:bookmarkEnd w:id="96"/>
      <w:bookmarkEnd w:id="97"/>
      <w:bookmarkEnd w:id="98"/>
      <w:bookmarkEnd w:id="99"/>
      <w:bookmarkEnd w:id="100"/>
      <w:bookmarkEnd w:id="101"/>
      <w:bookmarkEnd w:id="102"/>
      <w:bookmarkEnd w:id="103"/>
      <w:bookmarkEnd w:id="104"/>
      <w:r w:rsidRPr="00DB0F3E">
        <w:t xml:space="preserve"> </w:t>
      </w:r>
    </w:p>
    <w:p w14:paraId="3A48D3B6" w14:textId="77777777" w:rsidR="0016555F" w:rsidRPr="000B6F2C" w:rsidRDefault="0016555F" w:rsidP="0016555F">
      <w:pPr>
        <w:rPr>
          <w:lang w:val="en-ZA"/>
        </w:rPr>
      </w:pPr>
      <w:r w:rsidRPr="000B6F2C">
        <w:rPr>
          <w:lang w:val="en-ZA"/>
        </w:rPr>
        <w:t>Please prepare the following information. You will then be asked to introduce yourself to the instructor as well as your fellow learners</w:t>
      </w:r>
    </w:p>
    <w:p w14:paraId="16EEBC9E" w14:textId="77777777" w:rsidR="0016555F" w:rsidRPr="000B6F2C" w:rsidRDefault="0016555F" w:rsidP="0016555F">
      <w:pPr>
        <w:rPr>
          <w:lang w:val="en-ZA"/>
        </w:rPr>
      </w:pPr>
      <w:r w:rsidRPr="000B6F2C">
        <w:rPr>
          <w:noProof/>
          <w:lang w:val="en-ZA" w:eastAsia="en-ZA"/>
        </w:rPr>
        <w:drawing>
          <wp:anchor distT="0" distB="0" distL="114300" distR="114300" simplePos="0" relativeHeight="251678208" behindDoc="1" locked="0" layoutInCell="1" allowOverlap="1" wp14:anchorId="4F3940D2" wp14:editId="62788ADC">
            <wp:simplePos x="0" y="0"/>
            <wp:positionH relativeFrom="column">
              <wp:posOffset>1957070</wp:posOffset>
            </wp:positionH>
            <wp:positionV relativeFrom="paragraph">
              <wp:posOffset>31750</wp:posOffset>
            </wp:positionV>
            <wp:extent cx="1254760" cy="942340"/>
            <wp:effectExtent l="0" t="0" r="2540" b="0"/>
            <wp:wrapTight wrapText="bothSides">
              <wp:wrapPolygon edited="0">
                <wp:start x="0" y="0"/>
                <wp:lineTo x="0" y="20960"/>
                <wp:lineTo x="21316" y="20960"/>
                <wp:lineTo x="21316" y="0"/>
                <wp:lineTo x="0" y="0"/>
              </wp:wrapPolygon>
            </wp:wrapTight>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54760" cy="942340"/>
                    </a:xfrm>
                    <a:prstGeom prst="rect">
                      <a:avLst/>
                    </a:prstGeom>
                    <a:noFill/>
                  </pic:spPr>
                </pic:pic>
              </a:graphicData>
            </a:graphic>
            <wp14:sizeRelH relativeFrom="page">
              <wp14:pctWidth>0</wp14:pctWidth>
            </wp14:sizeRelH>
            <wp14:sizeRelV relativeFrom="page">
              <wp14:pctHeight>0</wp14:pctHeight>
            </wp14:sizeRelV>
          </wp:anchor>
        </w:drawing>
      </w:r>
    </w:p>
    <w:p w14:paraId="5FC6C885" w14:textId="77777777" w:rsidR="0016555F" w:rsidRPr="000B6F2C" w:rsidRDefault="0016555F" w:rsidP="0016555F">
      <w:pPr>
        <w:rPr>
          <w:lang w:val="en-ZA"/>
        </w:rPr>
      </w:pPr>
    </w:p>
    <w:p w14:paraId="68078F53" w14:textId="77777777" w:rsidR="0016555F" w:rsidRPr="000B6F2C" w:rsidRDefault="0016555F" w:rsidP="0016555F">
      <w:pPr>
        <w:rPr>
          <w:lang w:val="en-ZA"/>
        </w:rPr>
      </w:pPr>
    </w:p>
    <w:p w14:paraId="05124A68" w14:textId="77777777" w:rsidR="0016555F" w:rsidRPr="000B6F2C" w:rsidRDefault="0016555F" w:rsidP="0016555F">
      <w:pPr>
        <w:rPr>
          <w:lang w:val="en-ZA"/>
        </w:rPr>
      </w:pPr>
    </w:p>
    <w:p w14:paraId="29BD36CC" w14:textId="77777777" w:rsidR="0016555F" w:rsidRPr="000B6F2C" w:rsidRDefault="0016555F" w:rsidP="0016555F">
      <w:pPr>
        <w:rPr>
          <w:lang w:val="en-Z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29"/>
      </w:tblGrid>
      <w:tr w:rsidR="0016555F" w:rsidRPr="000B6F2C" w14:paraId="2AE4F0DC" w14:textId="77777777" w:rsidTr="004909D0">
        <w:tc>
          <w:tcPr>
            <w:tcW w:w="9828" w:type="dxa"/>
            <w:tcBorders>
              <w:top w:val="single" w:sz="4" w:space="0" w:color="auto"/>
              <w:left w:val="single" w:sz="4" w:space="0" w:color="auto"/>
              <w:bottom w:val="single" w:sz="4" w:space="0" w:color="auto"/>
              <w:right w:val="single" w:sz="4" w:space="0" w:color="auto"/>
            </w:tcBorders>
          </w:tcPr>
          <w:p w14:paraId="5AEC00BB" w14:textId="77777777" w:rsidR="0016555F" w:rsidRPr="000B6F2C" w:rsidRDefault="0016555F" w:rsidP="004909D0">
            <w:pPr>
              <w:spacing w:line="360" w:lineRule="auto"/>
              <w:rPr>
                <w:lang w:val="en-ZA" w:eastAsia="en-GB"/>
              </w:rPr>
            </w:pPr>
            <w:r w:rsidRPr="000B6F2C">
              <w:rPr>
                <w:lang w:val="en-ZA"/>
              </w:rPr>
              <w:t xml:space="preserve">Your name: </w:t>
            </w:r>
          </w:p>
        </w:tc>
      </w:tr>
      <w:tr w:rsidR="0016555F" w:rsidRPr="000B6F2C" w14:paraId="062DBC69" w14:textId="77777777" w:rsidTr="004909D0">
        <w:tc>
          <w:tcPr>
            <w:tcW w:w="9828" w:type="dxa"/>
            <w:tcBorders>
              <w:top w:val="single" w:sz="4" w:space="0" w:color="auto"/>
              <w:left w:val="single" w:sz="4" w:space="0" w:color="auto"/>
              <w:bottom w:val="single" w:sz="4" w:space="0" w:color="auto"/>
              <w:right w:val="single" w:sz="4" w:space="0" w:color="auto"/>
            </w:tcBorders>
          </w:tcPr>
          <w:p w14:paraId="2BF8E31E" w14:textId="77777777" w:rsidR="0016555F" w:rsidRPr="000B6F2C" w:rsidRDefault="0016555F" w:rsidP="004909D0">
            <w:pPr>
              <w:spacing w:line="360" w:lineRule="auto"/>
              <w:rPr>
                <w:lang w:val="en-ZA" w:eastAsia="en-GB"/>
              </w:rPr>
            </w:pPr>
          </w:p>
        </w:tc>
      </w:tr>
      <w:tr w:rsidR="0016555F" w:rsidRPr="000B6F2C" w14:paraId="0E37797B" w14:textId="77777777" w:rsidTr="004909D0">
        <w:tc>
          <w:tcPr>
            <w:tcW w:w="9828" w:type="dxa"/>
            <w:tcBorders>
              <w:top w:val="single" w:sz="4" w:space="0" w:color="auto"/>
              <w:left w:val="single" w:sz="4" w:space="0" w:color="auto"/>
              <w:bottom w:val="single" w:sz="4" w:space="0" w:color="auto"/>
              <w:right w:val="single" w:sz="4" w:space="0" w:color="auto"/>
            </w:tcBorders>
          </w:tcPr>
          <w:p w14:paraId="23A1B8B3" w14:textId="77777777" w:rsidR="0016555F" w:rsidRPr="000B6F2C" w:rsidRDefault="0016555F" w:rsidP="004909D0">
            <w:pPr>
              <w:spacing w:line="360" w:lineRule="auto"/>
              <w:rPr>
                <w:lang w:val="en-ZA" w:eastAsia="en-GB"/>
              </w:rPr>
            </w:pPr>
          </w:p>
        </w:tc>
      </w:tr>
      <w:tr w:rsidR="0016555F" w:rsidRPr="000B6F2C" w14:paraId="7A56E5CB" w14:textId="77777777" w:rsidTr="004909D0">
        <w:tc>
          <w:tcPr>
            <w:tcW w:w="9828" w:type="dxa"/>
            <w:tcBorders>
              <w:top w:val="single" w:sz="4" w:space="0" w:color="auto"/>
              <w:left w:val="single" w:sz="4" w:space="0" w:color="auto"/>
              <w:bottom w:val="single" w:sz="4" w:space="0" w:color="auto"/>
              <w:right w:val="single" w:sz="4" w:space="0" w:color="auto"/>
            </w:tcBorders>
          </w:tcPr>
          <w:p w14:paraId="013C1DFB" w14:textId="77777777" w:rsidR="0016555F" w:rsidRPr="000B6F2C" w:rsidRDefault="0016555F" w:rsidP="004909D0">
            <w:pPr>
              <w:spacing w:line="360" w:lineRule="auto"/>
              <w:rPr>
                <w:lang w:val="en-ZA" w:eastAsia="en-GB"/>
              </w:rPr>
            </w:pPr>
            <w:r w:rsidRPr="000B6F2C">
              <w:rPr>
                <w:lang w:val="en-ZA"/>
              </w:rPr>
              <w:t xml:space="preserve">The organisation you represent: </w:t>
            </w:r>
          </w:p>
        </w:tc>
      </w:tr>
      <w:tr w:rsidR="0016555F" w:rsidRPr="000B6F2C" w14:paraId="7D5D4563" w14:textId="77777777" w:rsidTr="004909D0">
        <w:tc>
          <w:tcPr>
            <w:tcW w:w="9828" w:type="dxa"/>
            <w:tcBorders>
              <w:top w:val="single" w:sz="4" w:space="0" w:color="auto"/>
              <w:left w:val="single" w:sz="4" w:space="0" w:color="auto"/>
              <w:bottom w:val="single" w:sz="4" w:space="0" w:color="auto"/>
              <w:right w:val="single" w:sz="4" w:space="0" w:color="auto"/>
            </w:tcBorders>
          </w:tcPr>
          <w:p w14:paraId="72BAA51D" w14:textId="77777777" w:rsidR="0016555F" w:rsidRPr="000B6F2C" w:rsidRDefault="0016555F" w:rsidP="004909D0">
            <w:pPr>
              <w:spacing w:line="360" w:lineRule="auto"/>
              <w:rPr>
                <w:lang w:val="en-ZA" w:eastAsia="en-GB"/>
              </w:rPr>
            </w:pPr>
          </w:p>
        </w:tc>
      </w:tr>
      <w:tr w:rsidR="0016555F" w:rsidRPr="000B6F2C" w14:paraId="5C95DD8E" w14:textId="77777777" w:rsidTr="004909D0">
        <w:tc>
          <w:tcPr>
            <w:tcW w:w="9828" w:type="dxa"/>
            <w:tcBorders>
              <w:top w:val="single" w:sz="4" w:space="0" w:color="auto"/>
              <w:left w:val="single" w:sz="4" w:space="0" w:color="auto"/>
              <w:bottom w:val="single" w:sz="4" w:space="0" w:color="auto"/>
              <w:right w:val="single" w:sz="4" w:space="0" w:color="auto"/>
            </w:tcBorders>
          </w:tcPr>
          <w:p w14:paraId="7E3BF0E8" w14:textId="77777777" w:rsidR="0016555F" w:rsidRPr="000B6F2C" w:rsidRDefault="0016555F" w:rsidP="004909D0">
            <w:pPr>
              <w:spacing w:line="360" w:lineRule="auto"/>
              <w:rPr>
                <w:lang w:val="en-ZA" w:eastAsia="en-GB"/>
              </w:rPr>
            </w:pPr>
          </w:p>
        </w:tc>
      </w:tr>
      <w:tr w:rsidR="0016555F" w:rsidRPr="000B6F2C" w14:paraId="416D5B90" w14:textId="77777777" w:rsidTr="004909D0">
        <w:tc>
          <w:tcPr>
            <w:tcW w:w="9828" w:type="dxa"/>
            <w:tcBorders>
              <w:top w:val="single" w:sz="4" w:space="0" w:color="auto"/>
              <w:left w:val="single" w:sz="4" w:space="0" w:color="auto"/>
              <w:bottom w:val="single" w:sz="4" w:space="0" w:color="auto"/>
              <w:right w:val="single" w:sz="4" w:space="0" w:color="auto"/>
            </w:tcBorders>
          </w:tcPr>
          <w:p w14:paraId="7C61725D" w14:textId="77777777" w:rsidR="0016555F" w:rsidRPr="000B6F2C" w:rsidRDefault="0016555F" w:rsidP="004909D0">
            <w:pPr>
              <w:spacing w:line="360" w:lineRule="auto"/>
              <w:rPr>
                <w:lang w:val="en-ZA" w:eastAsia="en-GB"/>
              </w:rPr>
            </w:pPr>
            <w:r w:rsidRPr="000B6F2C">
              <w:rPr>
                <w:lang w:val="en-ZA"/>
              </w:rPr>
              <w:t xml:space="preserve">Your position in organisation: </w:t>
            </w:r>
          </w:p>
        </w:tc>
      </w:tr>
      <w:tr w:rsidR="0016555F" w:rsidRPr="000B6F2C" w14:paraId="10A9AD3A" w14:textId="77777777" w:rsidTr="004909D0">
        <w:tc>
          <w:tcPr>
            <w:tcW w:w="9828" w:type="dxa"/>
            <w:tcBorders>
              <w:top w:val="single" w:sz="4" w:space="0" w:color="auto"/>
              <w:left w:val="single" w:sz="4" w:space="0" w:color="auto"/>
              <w:bottom w:val="single" w:sz="4" w:space="0" w:color="auto"/>
              <w:right w:val="single" w:sz="4" w:space="0" w:color="auto"/>
            </w:tcBorders>
          </w:tcPr>
          <w:p w14:paraId="1B5E6DDE" w14:textId="77777777" w:rsidR="0016555F" w:rsidRPr="000B6F2C" w:rsidRDefault="0016555F" w:rsidP="004909D0">
            <w:pPr>
              <w:spacing w:line="360" w:lineRule="auto"/>
              <w:rPr>
                <w:lang w:val="en-ZA" w:eastAsia="en-GB"/>
              </w:rPr>
            </w:pPr>
          </w:p>
        </w:tc>
      </w:tr>
      <w:tr w:rsidR="0016555F" w:rsidRPr="000B6F2C" w14:paraId="0B213C00" w14:textId="77777777" w:rsidTr="004909D0">
        <w:tc>
          <w:tcPr>
            <w:tcW w:w="9828" w:type="dxa"/>
            <w:tcBorders>
              <w:top w:val="single" w:sz="4" w:space="0" w:color="auto"/>
              <w:left w:val="single" w:sz="4" w:space="0" w:color="auto"/>
              <w:bottom w:val="single" w:sz="4" w:space="0" w:color="auto"/>
              <w:right w:val="single" w:sz="4" w:space="0" w:color="auto"/>
            </w:tcBorders>
          </w:tcPr>
          <w:p w14:paraId="586739CC" w14:textId="77777777" w:rsidR="0016555F" w:rsidRPr="000B6F2C" w:rsidRDefault="0016555F" w:rsidP="004909D0">
            <w:pPr>
              <w:spacing w:line="360" w:lineRule="auto"/>
              <w:rPr>
                <w:lang w:val="en-ZA" w:eastAsia="en-GB"/>
              </w:rPr>
            </w:pPr>
          </w:p>
        </w:tc>
      </w:tr>
      <w:tr w:rsidR="0016555F" w:rsidRPr="000B6F2C" w14:paraId="5DC32532" w14:textId="77777777" w:rsidTr="004909D0">
        <w:tc>
          <w:tcPr>
            <w:tcW w:w="9828" w:type="dxa"/>
            <w:tcBorders>
              <w:top w:val="single" w:sz="4" w:space="0" w:color="auto"/>
              <w:left w:val="single" w:sz="4" w:space="0" w:color="auto"/>
              <w:bottom w:val="single" w:sz="4" w:space="0" w:color="auto"/>
              <w:right w:val="single" w:sz="4" w:space="0" w:color="auto"/>
            </w:tcBorders>
          </w:tcPr>
          <w:p w14:paraId="15078D44" w14:textId="77777777" w:rsidR="0016555F" w:rsidRPr="000B6F2C" w:rsidRDefault="0016555F" w:rsidP="004909D0">
            <w:pPr>
              <w:spacing w:line="360" w:lineRule="auto"/>
              <w:rPr>
                <w:lang w:val="en-ZA" w:eastAsia="en-GB"/>
              </w:rPr>
            </w:pPr>
            <w:r w:rsidRPr="000B6F2C">
              <w:rPr>
                <w:lang w:val="en-ZA"/>
              </w:rPr>
              <w:t>What do you hope to achieve by attending this course / what are your course expectations?</w:t>
            </w:r>
          </w:p>
        </w:tc>
      </w:tr>
      <w:tr w:rsidR="0016555F" w:rsidRPr="000B6F2C" w14:paraId="4351AE4B" w14:textId="77777777" w:rsidTr="004909D0">
        <w:tc>
          <w:tcPr>
            <w:tcW w:w="9828" w:type="dxa"/>
            <w:tcBorders>
              <w:top w:val="single" w:sz="4" w:space="0" w:color="auto"/>
              <w:left w:val="single" w:sz="4" w:space="0" w:color="auto"/>
              <w:bottom w:val="single" w:sz="4" w:space="0" w:color="auto"/>
              <w:right w:val="single" w:sz="4" w:space="0" w:color="auto"/>
            </w:tcBorders>
          </w:tcPr>
          <w:p w14:paraId="2276D18C" w14:textId="77777777" w:rsidR="0016555F" w:rsidRPr="000B6F2C" w:rsidRDefault="0016555F" w:rsidP="004909D0">
            <w:pPr>
              <w:spacing w:line="360" w:lineRule="auto"/>
              <w:rPr>
                <w:lang w:val="en-ZA" w:eastAsia="en-GB"/>
              </w:rPr>
            </w:pPr>
          </w:p>
        </w:tc>
      </w:tr>
      <w:tr w:rsidR="0016555F" w:rsidRPr="000B6F2C" w14:paraId="7F56A7BB" w14:textId="77777777" w:rsidTr="004909D0">
        <w:tc>
          <w:tcPr>
            <w:tcW w:w="9828" w:type="dxa"/>
            <w:tcBorders>
              <w:top w:val="single" w:sz="4" w:space="0" w:color="auto"/>
              <w:left w:val="single" w:sz="4" w:space="0" w:color="auto"/>
              <w:bottom w:val="single" w:sz="4" w:space="0" w:color="auto"/>
              <w:right w:val="single" w:sz="4" w:space="0" w:color="auto"/>
            </w:tcBorders>
          </w:tcPr>
          <w:p w14:paraId="2F984332" w14:textId="77777777" w:rsidR="0016555F" w:rsidRPr="000B6F2C" w:rsidRDefault="0016555F" w:rsidP="004909D0">
            <w:pPr>
              <w:spacing w:line="360" w:lineRule="auto"/>
              <w:rPr>
                <w:lang w:val="en-ZA" w:eastAsia="en-GB"/>
              </w:rPr>
            </w:pPr>
          </w:p>
        </w:tc>
      </w:tr>
      <w:tr w:rsidR="0016555F" w:rsidRPr="000B6F2C" w14:paraId="1E289258" w14:textId="77777777" w:rsidTr="004909D0">
        <w:tc>
          <w:tcPr>
            <w:tcW w:w="9828" w:type="dxa"/>
            <w:tcBorders>
              <w:top w:val="single" w:sz="4" w:space="0" w:color="auto"/>
              <w:left w:val="single" w:sz="4" w:space="0" w:color="auto"/>
              <w:bottom w:val="single" w:sz="4" w:space="0" w:color="auto"/>
              <w:right w:val="single" w:sz="4" w:space="0" w:color="auto"/>
            </w:tcBorders>
          </w:tcPr>
          <w:p w14:paraId="3A6DB795" w14:textId="77777777" w:rsidR="0016555F" w:rsidRPr="000B6F2C" w:rsidRDefault="0016555F" w:rsidP="004909D0">
            <w:pPr>
              <w:spacing w:line="360" w:lineRule="auto"/>
              <w:rPr>
                <w:lang w:val="en-ZA" w:eastAsia="en-GB"/>
              </w:rPr>
            </w:pPr>
          </w:p>
        </w:tc>
      </w:tr>
      <w:tr w:rsidR="0016555F" w:rsidRPr="000B6F2C" w14:paraId="5A77649C" w14:textId="77777777" w:rsidTr="004909D0">
        <w:tc>
          <w:tcPr>
            <w:tcW w:w="9828" w:type="dxa"/>
            <w:tcBorders>
              <w:top w:val="single" w:sz="4" w:space="0" w:color="auto"/>
              <w:left w:val="single" w:sz="4" w:space="0" w:color="auto"/>
              <w:bottom w:val="single" w:sz="4" w:space="0" w:color="auto"/>
              <w:right w:val="single" w:sz="4" w:space="0" w:color="auto"/>
            </w:tcBorders>
          </w:tcPr>
          <w:p w14:paraId="1582EAD3" w14:textId="77777777" w:rsidR="0016555F" w:rsidRPr="000B6F2C" w:rsidRDefault="0016555F" w:rsidP="004909D0">
            <w:pPr>
              <w:spacing w:line="360" w:lineRule="auto"/>
              <w:rPr>
                <w:lang w:val="en-ZA" w:eastAsia="en-GB"/>
              </w:rPr>
            </w:pPr>
          </w:p>
        </w:tc>
      </w:tr>
      <w:tr w:rsidR="0016555F" w:rsidRPr="000B6F2C" w14:paraId="24C3F7BB" w14:textId="77777777" w:rsidTr="004909D0">
        <w:tc>
          <w:tcPr>
            <w:tcW w:w="9828" w:type="dxa"/>
            <w:tcBorders>
              <w:top w:val="single" w:sz="4" w:space="0" w:color="auto"/>
              <w:left w:val="single" w:sz="4" w:space="0" w:color="auto"/>
              <w:bottom w:val="single" w:sz="4" w:space="0" w:color="auto"/>
              <w:right w:val="single" w:sz="4" w:space="0" w:color="auto"/>
            </w:tcBorders>
          </w:tcPr>
          <w:p w14:paraId="315BAB36" w14:textId="77777777" w:rsidR="0016555F" w:rsidRPr="000B6F2C" w:rsidRDefault="0016555F" w:rsidP="004909D0">
            <w:pPr>
              <w:spacing w:line="360" w:lineRule="auto"/>
              <w:rPr>
                <w:lang w:val="en-ZA" w:eastAsia="en-GB"/>
              </w:rPr>
            </w:pPr>
          </w:p>
        </w:tc>
      </w:tr>
      <w:tr w:rsidR="0016555F" w:rsidRPr="000B6F2C" w14:paraId="5D7259D1" w14:textId="77777777" w:rsidTr="004909D0">
        <w:tc>
          <w:tcPr>
            <w:tcW w:w="9828" w:type="dxa"/>
            <w:tcBorders>
              <w:top w:val="single" w:sz="4" w:space="0" w:color="auto"/>
              <w:left w:val="single" w:sz="4" w:space="0" w:color="auto"/>
              <w:bottom w:val="single" w:sz="4" w:space="0" w:color="auto"/>
              <w:right w:val="single" w:sz="4" w:space="0" w:color="auto"/>
            </w:tcBorders>
          </w:tcPr>
          <w:p w14:paraId="0D0394DB" w14:textId="77777777" w:rsidR="0016555F" w:rsidRPr="000B6F2C" w:rsidRDefault="0016555F" w:rsidP="004909D0">
            <w:pPr>
              <w:spacing w:line="360" w:lineRule="auto"/>
              <w:rPr>
                <w:lang w:val="en-ZA" w:eastAsia="en-GB"/>
              </w:rPr>
            </w:pPr>
          </w:p>
        </w:tc>
      </w:tr>
      <w:tr w:rsidR="0016555F" w:rsidRPr="000B6F2C" w14:paraId="3CCF3173" w14:textId="77777777" w:rsidTr="004909D0">
        <w:tc>
          <w:tcPr>
            <w:tcW w:w="9828" w:type="dxa"/>
            <w:tcBorders>
              <w:top w:val="single" w:sz="4" w:space="0" w:color="auto"/>
              <w:left w:val="single" w:sz="4" w:space="0" w:color="auto"/>
              <w:bottom w:val="single" w:sz="4" w:space="0" w:color="auto"/>
              <w:right w:val="single" w:sz="4" w:space="0" w:color="auto"/>
            </w:tcBorders>
          </w:tcPr>
          <w:p w14:paraId="06EC92FA" w14:textId="77777777" w:rsidR="0016555F" w:rsidRPr="000B6F2C" w:rsidRDefault="0016555F" w:rsidP="004909D0">
            <w:pPr>
              <w:spacing w:line="360" w:lineRule="auto"/>
              <w:rPr>
                <w:lang w:val="en-ZA" w:eastAsia="en-GB"/>
              </w:rPr>
            </w:pPr>
          </w:p>
        </w:tc>
      </w:tr>
      <w:tr w:rsidR="0016555F" w:rsidRPr="000B6F2C" w14:paraId="306100B4" w14:textId="77777777" w:rsidTr="004909D0">
        <w:tc>
          <w:tcPr>
            <w:tcW w:w="9828" w:type="dxa"/>
            <w:tcBorders>
              <w:top w:val="single" w:sz="4" w:space="0" w:color="auto"/>
              <w:left w:val="single" w:sz="4" w:space="0" w:color="auto"/>
              <w:bottom w:val="single" w:sz="4" w:space="0" w:color="auto"/>
              <w:right w:val="single" w:sz="4" w:space="0" w:color="auto"/>
            </w:tcBorders>
          </w:tcPr>
          <w:p w14:paraId="73A8DE31" w14:textId="77777777" w:rsidR="0016555F" w:rsidRPr="000B6F2C" w:rsidRDefault="0016555F" w:rsidP="004909D0">
            <w:pPr>
              <w:spacing w:line="360" w:lineRule="auto"/>
              <w:rPr>
                <w:lang w:val="en-ZA" w:eastAsia="en-GB"/>
              </w:rPr>
            </w:pPr>
          </w:p>
        </w:tc>
      </w:tr>
    </w:tbl>
    <w:p w14:paraId="1464B975" w14:textId="77777777" w:rsidR="0027521E" w:rsidRPr="009C6FD5" w:rsidRDefault="0027521E" w:rsidP="0027521E">
      <w:pPr>
        <w:rPr>
          <w:lang w:val="en-ZA"/>
        </w:rPr>
      </w:pPr>
      <w:r w:rsidRPr="009C6FD5">
        <w:rPr>
          <w:lang w:val="en-ZA"/>
        </w:rPr>
        <w:br w:type="page"/>
      </w:r>
    </w:p>
    <w:p w14:paraId="772B7C97" w14:textId="77777777" w:rsidR="005736AC" w:rsidRPr="00F523AF" w:rsidRDefault="005736AC" w:rsidP="005736AC">
      <w:pPr>
        <w:pStyle w:val="Heading1"/>
      </w:pPr>
      <w:bookmarkStart w:id="105" w:name="_Toc398377776"/>
      <w:bookmarkStart w:id="106" w:name="_Toc416166845"/>
      <w:bookmarkStart w:id="107" w:name="_Toc495929881"/>
      <w:r w:rsidRPr="00F523AF">
        <w:t xml:space="preserve">UNIT STANDARD </w:t>
      </w:r>
      <w:bookmarkEnd w:id="105"/>
      <w:r w:rsidRPr="00F523AF">
        <w:t>8963</w:t>
      </w:r>
      <w:bookmarkEnd w:id="106"/>
      <w:bookmarkEnd w:id="107"/>
    </w:p>
    <w:p w14:paraId="5A57AACF" w14:textId="77777777" w:rsidR="005736AC" w:rsidRPr="00DB0F3E" w:rsidRDefault="005736AC" w:rsidP="00DB0F3E">
      <w:pPr>
        <w:pStyle w:val="Heading4"/>
      </w:pPr>
      <w:r w:rsidRPr="00DB0F3E">
        <w:t>Unit Standard Title</w:t>
      </w:r>
    </w:p>
    <w:p w14:paraId="7040AE13" w14:textId="77777777" w:rsidR="005736AC" w:rsidRPr="00F523AF" w:rsidRDefault="005736AC" w:rsidP="005736AC">
      <w:r w:rsidRPr="00F523AF">
        <w:t>Access and use information from texts</w:t>
      </w:r>
    </w:p>
    <w:p w14:paraId="7C62F7CC" w14:textId="77777777" w:rsidR="005736AC" w:rsidRPr="00DB0F3E" w:rsidRDefault="005736AC" w:rsidP="00DB0F3E">
      <w:pPr>
        <w:pStyle w:val="Heading4"/>
      </w:pPr>
      <w:r w:rsidRPr="00DB0F3E">
        <w:t>NQF Level</w:t>
      </w:r>
    </w:p>
    <w:p w14:paraId="7BC958B3" w14:textId="77777777" w:rsidR="005736AC" w:rsidRPr="00F523AF" w:rsidRDefault="005736AC" w:rsidP="005736AC">
      <w:r w:rsidRPr="00F523AF">
        <w:t>2</w:t>
      </w:r>
    </w:p>
    <w:p w14:paraId="765CB426" w14:textId="77777777" w:rsidR="005736AC" w:rsidRPr="00DB0F3E" w:rsidRDefault="005736AC" w:rsidP="00DB0F3E">
      <w:pPr>
        <w:pStyle w:val="Heading4"/>
      </w:pPr>
      <w:r w:rsidRPr="00DB0F3E">
        <w:t>Credits</w:t>
      </w:r>
    </w:p>
    <w:p w14:paraId="5D781003" w14:textId="77777777" w:rsidR="005736AC" w:rsidRPr="00F523AF" w:rsidRDefault="005736AC" w:rsidP="005736AC">
      <w:r w:rsidRPr="00F523AF">
        <w:t>5</w:t>
      </w:r>
    </w:p>
    <w:p w14:paraId="620B26D1" w14:textId="77777777" w:rsidR="005736AC" w:rsidRPr="00DB0F3E" w:rsidRDefault="005736AC" w:rsidP="00DB0F3E">
      <w:pPr>
        <w:pStyle w:val="Heading4"/>
        <w:rPr>
          <w:rFonts w:eastAsiaTheme="majorEastAsia"/>
        </w:rPr>
      </w:pPr>
      <w:r w:rsidRPr="00DB0F3E">
        <w:rPr>
          <w:rFonts w:eastAsiaTheme="majorEastAsia"/>
        </w:rPr>
        <w:t>Purpose Of The Unit Standard </w:t>
      </w:r>
    </w:p>
    <w:p w14:paraId="60DD170F" w14:textId="77777777" w:rsidR="005736AC" w:rsidRPr="00F523AF" w:rsidRDefault="005736AC" w:rsidP="005736AC">
      <w:pPr>
        <w:spacing w:before="0" w:after="0"/>
      </w:pPr>
      <w:r w:rsidRPr="00F523AF">
        <w:t xml:space="preserve">Learners at this level are able to read or view, understand and respond to texts on a range of topics. </w:t>
      </w:r>
    </w:p>
    <w:p w14:paraId="1CCA9350" w14:textId="77777777" w:rsidR="005736AC" w:rsidRPr="00F523AF" w:rsidRDefault="005736AC" w:rsidP="005736AC">
      <w:pPr>
        <w:spacing w:before="0" w:after="0"/>
      </w:pPr>
      <w:r w:rsidRPr="00F523AF">
        <w:t xml:space="preserve">Learners credited with this unit standard are able to: </w:t>
      </w:r>
    </w:p>
    <w:p w14:paraId="22821704" w14:textId="77777777" w:rsidR="005736AC" w:rsidRPr="00F523AF" w:rsidRDefault="005736AC" w:rsidP="005736AC">
      <w:pPr>
        <w:pStyle w:val="ListBullet2"/>
      </w:pPr>
      <w:r w:rsidRPr="00F523AF">
        <w:t xml:space="preserve">identify the main ideas in different text types </w:t>
      </w:r>
    </w:p>
    <w:p w14:paraId="73B9BBB5" w14:textId="77777777" w:rsidR="005736AC" w:rsidRPr="00F523AF" w:rsidRDefault="005736AC" w:rsidP="005736AC">
      <w:pPr>
        <w:pStyle w:val="ListBullet2"/>
      </w:pPr>
      <w:r w:rsidRPr="00F523AF">
        <w:t xml:space="preserve">read and respond to texts for a variety of purposes </w:t>
      </w:r>
    </w:p>
    <w:p w14:paraId="376304FE" w14:textId="77777777" w:rsidR="005736AC" w:rsidRPr="00F523AF" w:rsidRDefault="005736AC" w:rsidP="005736AC">
      <w:pPr>
        <w:pStyle w:val="ListBullet2"/>
      </w:pPr>
      <w:r w:rsidRPr="00F523AF">
        <w:t xml:space="preserve">use a range of reading and viewing strategies to make meaning of texts </w:t>
      </w:r>
    </w:p>
    <w:p w14:paraId="6CC35006" w14:textId="77777777" w:rsidR="005736AC" w:rsidRPr="00F523AF" w:rsidRDefault="005736AC" w:rsidP="005736AC">
      <w:pPr>
        <w:pStyle w:val="ListBullet2"/>
        <w:rPr>
          <w:sz w:val="24"/>
        </w:rPr>
      </w:pPr>
      <w:r w:rsidRPr="00F523AF">
        <w:t>identify and discuss how language structures and features may influence a reader. </w:t>
      </w:r>
    </w:p>
    <w:p w14:paraId="1BE1E886" w14:textId="77777777" w:rsidR="005736AC" w:rsidRPr="00DB0F3E" w:rsidRDefault="005736AC" w:rsidP="00DB0F3E">
      <w:pPr>
        <w:pStyle w:val="Heading4"/>
        <w:rPr>
          <w:rFonts w:eastAsiaTheme="majorEastAsia"/>
        </w:rPr>
      </w:pPr>
      <w:r w:rsidRPr="00DB0F3E">
        <w:rPr>
          <w:rFonts w:eastAsiaTheme="majorEastAsia"/>
        </w:rPr>
        <w:t>Learning Assumed To Be In Place And Recognition Of Prior Learning </w:t>
      </w:r>
    </w:p>
    <w:p w14:paraId="44A21759" w14:textId="77777777" w:rsidR="005736AC" w:rsidRPr="00F523AF" w:rsidRDefault="005736AC" w:rsidP="005736AC">
      <w:pPr>
        <w:spacing w:before="0" w:after="0"/>
      </w:pPr>
      <w:r w:rsidRPr="00F523AF">
        <w:t xml:space="preserve">The credit calculation is based on the assumption that learners are already competent in terms of the full spectrum of language knowledge laid down in the national curriculum statements up to and including GETC or NQF level 1. </w:t>
      </w:r>
    </w:p>
    <w:p w14:paraId="196693CA" w14:textId="77777777" w:rsidR="005736AC" w:rsidRPr="00F523AF" w:rsidRDefault="005736AC" w:rsidP="005736AC">
      <w:pPr>
        <w:spacing w:before="0" w:after="0"/>
      </w:pPr>
      <w:r w:rsidRPr="00F523AF">
        <w:t xml:space="preserve">Learners can: </w:t>
      </w:r>
    </w:p>
    <w:p w14:paraId="0F4079C9" w14:textId="77777777" w:rsidR="005736AC" w:rsidRPr="00F523AF" w:rsidRDefault="005736AC" w:rsidP="005736AC">
      <w:pPr>
        <w:pStyle w:val="ListBullet2"/>
        <w:rPr>
          <w:sz w:val="24"/>
        </w:rPr>
      </w:pPr>
      <w:r w:rsidRPr="00F523AF">
        <w:t>read and view for information and enjoyment, and respond critically to the aesthetic, cultural and emotional values in texts. </w:t>
      </w:r>
    </w:p>
    <w:p w14:paraId="378CDFD9" w14:textId="77777777" w:rsidR="005736AC" w:rsidRPr="00DB0F3E" w:rsidRDefault="005736AC" w:rsidP="00DB0F3E">
      <w:pPr>
        <w:pStyle w:val="Heading4"/>
        <w:rPr>
          <w:rFonts w:eastAsiaTheme="majorEastAsia"/>
        </w:rPr>
      </w:pPr>
      <w:r w:rsidRPr="00DB0F3E">
        <w:rPr>
          <w:rFonts w:eastAsiaTheme="majorEastAsia"/>
        </w:rPr>
        <w:t>Unit Standard Range </w:t>
      </w:r>
    </w:p>
    <w:p w14:paraId="32745AC7" w14:textId="77777777" w:rsidR="005736AC" w:rsidRPr="00F523AF" w:rsidRDefault="005736AC" w:rsidP="005736AC">
      <w:pPr>
        <w:spacing w:before="0" w:after="0"/>
      </w:pPr>
      <w:r w:rsidRPr="00F523AF">
        <w:t xml:space="preserve">Written and visual texts appropriate to the needs and interests of learners. </w:t>
      </w:r>
    </w:p>
    <w:p w14:paraId="34CB610E" w14:textId="77777777" w:rsidR="005736AC" w:rsidRPr="00F523AF" w:rsidRDefault="005736AC" w:rsidP="005736AC">
      <w:pPr>
        <w:spacing w:before="0" w:after="0"/>
        <w:rPr>
          <w:sz w:val="24"/>
        </w:rPr>
      </w:pPr>
      <w:r w:rsidRPr="00F523AF">
        <w:t>Specific range statements are provided in the body of the unit standard where they apply to particular specific outcomes or assessment criteria. </w:t>
      </w:r>
    </w:p>
    <w:p w14:paraId="79572AFA" w14:textId="77777777" w:rsidR="005736AC" w:rsidRPr="00DB0F3E" w:rsidRDefault="005736AC" w:rsidP="00DB0F3E">
      <w:pPr>
        <w:pStyle w:val="Heading4"/>
        <w:rPr>
          <w:rFonts w:eastAsiaTheme="majorEastAsia"/>
        </w:rPr>
      </w:pPr>
      <w:r w:rsidRPr="00DB0F3E">
        <w:rPr>
          <w:rFonts w:eastAsiaTheme="majorEastAsia"/>
        </w:rPr>
        <w:t>Specific Outcomes and Assessment Criteria: </w:t>
      </w:r>
    </w:p>
    <w:p w14:paraId="2018B14F" w14:textId="77777777" w:rsidR="005736AC" w:rsidRPr="00F523AF" w:rsidRDefault="005736AC" w:rsidP="005736AC">
      <w:pPr>
        <w:spacing w:before="0" w:after="0"/>
        <w:rPr>
          <w:rStyle w:val="Strong"/>
        </w:rPr>
      </w:pPr>
      <w:r w:rsidRPr="00F523AF">
        <w:rPr>
          <w:rStyle w:val="Strong"/>
        </w:rPr>
        <w:t>Specific Outcome 1 </w:t>
      </w:r>
    </w:p>
    <w:p w14:paraId="6E56DA2B" w14:textId="77777777" w:rsidR="005736AC" w:rsidRPr="00F523AF" w:rsidRDefault="005736AC" w:rsidP="005736AC">
      <w:pPr>
        <w:spacing w:before="0" w:after="0"/>
        <w:rPr>
          <w:sz w:val="24"/>
        </w:rPr>
      </w:pPr>
      <w:r w:rsidRPr="00F523AF">
        <w:t>Identify the main ideas in different text types. </w:t>
      </w:r>
    </w:p>
    <w:p w14:paraId="14FCA5D9" w14:textId="77777777" w:rsidR="005736AC" w:rsidRPr="00F523AF" w:rsidRDefault="005736AC" w:rsidP="005736AC">
      <w:pPr>
        <w:spacing w:before="0" w:after="0"/>
        <w:rPr>
          <w:vanish/>
        </w:rPr>
      </w:pPr>
    </w:p>
    <w:p w14:paraId="3B7343FC" w14:textId="77777777" w:rsidR="005736AC" w:rsidRPr="00F523AF" w:rsidRDefault="005736AC" w:rsidP="005736AC">
      <w:pPr>
        <w:spacing w:before="0" w:after="0"/>
        <w:rPr>
          <w:rStyle w:val="Strong"/>
        </w:rPr>
      </w:pPr>
      <w:r w:rsidRPr="00F523AF">
        <w:rPr>
          <w:rStyle w:val="Strong"/>
        </w:rPr>
        <w:t>Assessment Criteria </w:t>
      </w:r>
    </w:p>
    <w:p w14:paraId="5003DF55" w14:textId="77777777" w:rsidR="005736AC" w:rsidRPr="00F523AF" w:rsidRDefault="005736AC" w:rsidP="005736AC">
      <w:pPr>
        <w:pStyle w:val="ListBullet2"/>
        <w:rPr>
          <w:sz w:val="24"/>
        </w:rPr>
      </w:pPr>
      <w:r w:rsidRPr="00F523AF">
        <w:t>The main ideas are identified and distinguished from supporting information. </w:t>
      </w:r>
    </w:p>
    <w:p w14:paraId="3F9B8FFA" w14:textId="77777777" w:rsidR="005736AC" w:rsidRPr="00F523AF" w:rsidRDefault="005736AC" w:rsidP="005736AC">
      <w:pPr>
        <w:pStyle w:val="ListBullet2"/>
        <w:rPr>
          <w:sz w:val="24"/>
        </w:rPr>
      </w:pPr>
      <w:r w:rsidRPr="00F523AF">
        <w:t>The author's purpose is identified and the identification is justified by reference to the text. </w:t>
      </w:r>
    </w:p>
    <w:p w14:paraId="4DEF4A54" w14:textId="77777777" w:rsidR="005736AC" w:rsidRPr="00F523AF" w:rsidRDefault="005736AC" w:rsidP="005736AC">
      <w:pPr>
        <w:pStyle w:val="ListBullet2"/>
        <w:rPr>
          <w:sz w:val="24"/>
        </w:rPr>
      </w:pPr>
      <w:r w:rsidRPr="00F523AF">
        <w:t>Information or ideas from the text are presented in a form appropriate to a learning task or activity. </w:t>
      </w:r>
    </w:p>
    <w:p w14:paraId="7003508E" w14:textId="77777777" w:rsidR="005736AC" w:rsidRPr="00F523AF" w:rsidRDefault="005736AC" w:rsidP="005736AC">
      <w:pPr>
        <w:pStyle w:val="ListBullet3"/>
      </w:pPr>
      <w:r w:rsidRPr="00F523AF">
        <w:rPr>
          <w:b/>
          <w:bCs/>
        </w:rPr>
        <w:t>RANGE</w:t>
      </w:r>
      <w:r w:rsidRPr="00F523AF">
        <w:t> Summary (e.g. mind-map, point-form, sub-headings, paragraph form), paraphrase, illustrations, role-play, dramatised key scenes.</w:t>
      </w:r>
    </w:p>
    <w:p w14:paraId="4A3641D5" w14:textId="77777777" w:rsidR="005736AC" w:rsidRPr="00F523AF" w:rsidRDefault="005736AC" w:rsidP="005736AC">
      <w:pPr>
        <w:pStyle w:val="ListBullet2"/>
        <w:rPr>
          <w:sz w:val="24"/>
        </w:rPr>
      </w:pPr>
      <w:r w:rsidRPr="00F523AF">
        <w:t>Socio-cultural beliefs in texts are identified and explained with reference to relevant passages or extracts from the text. </w:t>
      </w:r>
    </w:p>
    <w:p w14:paraId="1E887819" w14:textId="77777777" w:rsidR="005736AC" w:rsidRPr="00F523AF" w:rsidRDefault="005736AC" w:rsidP="005736AC">
      <w:pPr>
        <w:pStyle w:val="ListBullet3"/>
      </w:pPr>
      <w:r w:rsidRPr="00F523AF">
        <w:rPr>
          <w:b/>
          <w:bCs/>
        </w:rPr>
        <w:t>RANGE</w:t>
      </w:r>
      <w:r w:rsidRPr="00F523AF">
        <w:t> Idioms, jargon (language specific to a trade, business or industry), proverbs.</w:t>
      </w:r>
    </w:p>
    <w:p w14:paraId="74742A40" w14:textId="77777777" w:rsidR="005736AC" w:rsidRPr="00F523AF" w:rsidRDefault="005736AC" w:rsidP="005736AC">
      <w:pPr>
        <w:spacing w:before="0" w:after="0"/>
      </w:pPr>
    </w:p>
    <w:p w14:paraId="2785CAEB" w14:textId="77777777" w:rsidR="005736AC" w:rsidRPr="00F523AF" w:rsidRDefault="005736AC" w:rsidP="005736AC">
      <w:pPr>
        <w:spacing w:before="0" w:after="0"/>
        <w:rPr>
          <w:rStyle w:val="Strong"/>
        </w:rPr>
      </w:pPr>
      <w:r w:rsidRPr="00F523AF">
        <w:rPr>
          <w:rStyle w:val="Strong"/>
        </w:rPr>
        <w:t>Specific Outcome 2 </w:t>
      </w:r>
    </w:p>
    <w:p w14:paraId="52C661FA" w14:textId="77777777" w:rsidR="005736AC" w:rsidRPr="00F523AF" w:rsidRDefault="005736AC" w:rsidP="005736AC">
      <w:pPr>
        <w:spacing w:before="0" w:after="0"/>
        <w:rPr>
          <w:sz w:val="24"/>
        </w:rPr>
      </w:pPr>
      <w:r w:rsidRPr="00F523AF">
        <w:t>Read and respond to texts for a variety of purposes. </w:t>
      </w:r>
    </w:p>
    <w:p w14:paraId="1FA98E09" w14:textId="77777777" w:rsidR="005736AC" w:rsidRPr="00F523AF" w:rsidRDefault="005736AC" w:rsidP="005736AC">
      <w:pPr>
        <w:spacing w:before="0" w:after="0"/>
        <w:rPr>
          <w:rStyle w:val="Strong"/>
        </w:rPr>
      </w:pPr>
      <w:r w:rsidRPr="00F523AF">
        <w:rPr>
          <w:rStyle w:val="Strong"/>
        </w:rPr>
        <w:t>Outcome Range </w:t>
      </w:r>
    </w:p>
    <w:p w14:paraId="46BABD6B" w14:textId="77777777" w:rsidR="005736AC" w:rsidRPr="00F523AF" w:rsidRDefault="005736AC" w:rsidP="005736AC">
      <w:pPr>
        <w:spacing w:before="0" w:after="0"/>
        <w:rPr>
          <w:sz w:val="24"/>
        </w:rPr>
      </w:pPr>
      <w:r w:rsidRPr="00F523AF">
        <w:t>Textbooks, magazines, newspapers, brochures, policies, questionnaires, notices, memoranda, agendas, application forms, documentaries, novels, photographs, diagrams, blueprints, films, and any other appropriate types. </w:t>
      </w:r>
    </w:p>
    <w:p w14:paraId="05019D06" w14:textId="77777777" w:rsidR="005736AC" w:rsidRPr="00F523AF" w:rsidRDefault="005736AC" w:rsidP="005736AC">
      <w:pPr>
        <w:spacing w:before="0" w:after="0"/>
        <w:rPr>
          <w:rStyle w:val="Strong"/>
        </w:rPr>
      </w:pPr>
      <w:r w:rsidRPr="00F523AF">
        <w:rPr>
          <w:rStyle w:val="Strong"/>
        </w:rPr>
        <w:t>Assessment Criteria </w:t>
      </w:r>
    </w:p>
    <w:p w14:paraId="29F198EB" w14:textId="77777777" w:rsidR="005736AC" w:rsidRPr="00F523AF" w:rsidRDefault="005736AC" w:rsidP="005736AC">
      <w:pPr>
        <w:pStyle w:val="ListBullet2"/>
        <w:rPr>
          <w:sz w:val="24"/>
        </w:rPr>
      </w:pPr>
      <w:r w:rsidRPr="00F523AF">
        <w:t>Different text types categorised in terms of their intended target audience. </w:t>
      </w:r>
    </w:p>
    <w:p w14:paraId="34842984" w14:textId="77777777" w:rsidR="005736AC" w:rsidRPr="00F523AF" w:rsidRDefault="005736AC" w:rsidP="005736AC">
      <w:pPr>
        <w:pStyle w:val="ListBullet2"/>
        <w:rPr>
          <w:sz w:val="24"/>
        </w:rPr>
      </w:pPr>
      <w:r w:rsidRPr="00F523AF">
        <w:t>The purpose of the text is identified and the identification is justified by reference to the text and context. </w:t>
      </w:r>
    </w:p>
    <w:p w14:paraId="4D3984FE" w14:textId="77777777" w:rsidR="005736AC" w:rsidRPr="00F523AF" w:rsidRDefault="005736AC" w:rsidP="005736AC">
      <w:pPr>
        <w:pStyle w:val="ListBullet2"/>
        <w:rPr>
          <w:sz w:val="24"/>
        </w:rPr>
      </w:pPr>
      <w:r w:rsidRPr="00F523AF">
        <w:t>Different points of view in texts are identified and observations are justified by reference to the text and context. </w:t>
      </w:r>
    </w:p>
    <w:p w14:paraId="32AFEE86" w14:textId="77777777" w:rsidR="005736AC" w:rsidRPr="00F523AF" w:rsidRDefault="005736AC" w:rsidP="005736AC">
      <w:pPr>
        <w:pStyle w:val="ListBullet2"/>
        <w:rPr>
          <w:sz w:val="24"/>
        </w:rPr>
      </w:pPr>
      <w:r w:rsidRPr="00F523AF">
        <w:t>One's ideas and/or arguments are supported with a simple range of reasons and facts relevant to the topic of discussion. </w:t>
      </w:r>
    </w:p>
    <w:p w14:paraId="225E53E3" w14:textId="77777777" w:rsidR="005736AC" w:rsidRPr="00F523AF" w:rsidRDefault="005736AC" w:rsidP="005736AC">
      <w:pPr>
        <w:pStyle w:val="ListBullet2"/>
        <w:rPr>
          <w:sz w:val="24"/>
        </w:rPr>
      </w:pPr>
      <w:r w:rsidRPr="00F523AF">
        <w:t>The relevance of texts is evaluated and justified in terms of meaning to self and others in peer, community or work group. </w:t>
      </w:r>
    </w:p>
    <w:p w14:paraId="17C4F0B4" w14:textId="77777777" w:rsidR="005736AC" w:rsidRPr="00F523AF" w:rsidRDefault="005736AC" w:rsidP="005736AC">
      <w:pPr>
        <w:pStyle w:val="ListBullet2"/>
        <w:rPr>
          <w:sz w:val="24"/>
        </w:rPr>
      </w:pPr>
      <w:r w:rsidRPr="00F523AF">
        <w:t>Implicit and explicit messages in texts are identified and explained with reference to the purpose of the text. </w:t>
      </w:r>
    </w:p>
    <w:p w14:paraId="7952D692" w14:textId="77777777" w:rsidR="005736AC" w:rsidRPr="00F523AF" w:rsidRDefault="005736AC" w:rsidP="005736AC">
      <w:pPr>
        <w:spacing w:before="0" w:after="0"/>
      </w:pPr>
    </w:p>
    <w:p w14:paraId="79FE8D2E" w14:textId="77777777" w:rsidR="005736AC" w:rsidRPr="00F523AF" w:rsidRDefault="005736AC" w:rsidP="005736AC">
      <w:pPr>
        <w:spacing w:before="0" w:after="0"/>
        <w:rPr>
          <w:rStyle w:val="Strong"/>
        </w:rPr>
      </w:pPr>
      <w:r w:rsidRPr="00F523AF">
        <w:rPr>
          <w:rStyle w:val="Strong"/>
        </w:rPr>
        <w:t>Specific Outcome 3 </w:t>
      </w:r>
    </w:p>
    <w:p w14:paraId="357B1E83" w14:textId="77777777" w:rsidR="005736AC" w:rsidRPr="00F523AF" w:rsidRDefault="005736AC" w:rsidP="005736AC">
      <w:pPr>
        <w:spacing w:before="0" w:after="0"/>
        <w:rPr>
          <w:sz w:val="24"/>
        </w:rPr>
      </w:pPr>
      <w:r w:rsidRPr="00F523AF">
        <w:t>Use a range of reading and viewing strategies to make meaning of texts. </w:t>
      </w:r>
    </w:p>
    <w:p w14:paraId="4F4E6AB8" w14:textId="77777777" w:rsidR="005736AC" w:rsidRPr="00F523AF" w:rsidRDefault="005736AC" w:rsidP="005736AC">
      <w:pPr>
        <w:spacing w:before="0" w:after="0"/>
        <w:rPr>
          <w:rStyle w:val="Strong"/>
        </w:rPr>
      </w:pPr>
      <w:r w:rsidRPr="00F523AF">
        <w:rPr>
          <w:rStyle w:val="Strong"/>
        </w:rPr>
        <w:t>Assessment Criteria </w:t>
      </w:r>
    </w:p>
    <w:p w14:paraId="0E60FA9A" w14:textId="77777777" w:rsidR="005736AC" w:rsidRPr="00F523AF" w:rsidRDefault="005736AC" w:rsidP="005736AC">
      <w:pPr>
        <w:pStyle w:val="ListBullet2"/>
        <w:rPr>
          <w:sz w:val="24"/>
        </w:rPr>
      </w:pPr>
      <w:r w:rsidRPr="00F523AF">
        <w:t>Reading and viewing strategies employed in searching for meaning in texts are flexible and appropriate to the particular text and nature of the search. </w:t>
      </w:r>
    </w:p>
    <w:p w14:paraId="397A8CAF" w14:textId="77777777" w:rsidR="005736AC" w:rsidRPr="00F523AF" w:rsidRDefault="005736AC" w:rsidP="005736AC">
      <w:pPr>
        <w:pStyle w:val="ListBullet3"/>
      </w:pPr>
      <w:r w:rsidRPr="00F523AF">
        <w:rPr>
          <w:b/>
          <w:bCs/>
        </w:rPr>
        <w:t>RANGE</w:t>
      </w:r>
      <w:r w:rsidRPr="00F523AF">
        <w:t> Skimming, scanning, pre-reading, re-reading, predicting and sifting.</w:t>
      </w:r>
    </w:p>
    <w:p w14:paraId="2D73EBE5" w14:textId="77777777" w:rsidR="005736AC" w:rsidRPr="00F523AF" w:rsidRDefault="005736AC" w:rsidP="005736AC">
      <w:pPr>
        <w:pStyle w:val="ListBullet2"/>
        <w:rPr>
          <w:sz w:val="24"/>
        </w:rPr>
      </w:pPr>
      <w:r w:rsidRPr="00F523AF">
        <w:t>Simple questions used are appropriate to the context; the type of information required and/or attempts to clarify meaning. </w:t>
      </w:r>
    </w:p>
    <w:p w14:paraId="532D6D42" w14:textId="77777777" w:rsidR="005736AC" w:rsidRPr="00F523AF" w:rsidRDefault="005736AC" w:rsidP="005736AC">
      <w:pPr>
        <w:pStyle w:val="ListBullet3"/>
      </w:pPr>
      <w:r w:rsidRPr="00F523AF">
        <w:rPr>
          <w:b/>
          <w:bCs/>
        </w:rPr>
        <w:t>RANGE</w:t>
      </w:r>
      <w:r w:rsidRPr="00F523AF">
        <w:t> Who; what; when; where; why and how questions.</w:t>
      </w:r>
    </w:p>
    <w:p w14:paraId="10C5583E" w14:textId="77777777" w:rsidR="005736AC" w:rsidRPr="00F523AF" w:rsidRDefault="005736AC" w:rsidP="005736AC">
      <w:pPr>
        <w:pStyle w:val="ListBullet2"/>
        <w:rPr>
          <w:sz w:val="24"/>
        </w:rPr>
      </w:pPr>
      <w:r w:rsidRPr="00F523AF">
        <w:t>Information from texts is recorded logically and coherently according to the purpose of the task or learning activity. </w:t>
      </w:r>
    </w:p>
    <w:p w14:paraId="7DD6FF23" w14:textId="77777777" w:rsidR="005736AC" w:rsidRPr="00F523AF" w:rsidRDefault="005736AC" w:rsidP="005736AC">
      <w:pPr>
        <w:pStyle w:val="ListBullet3"/>
      </w:pPr>
      <w:r w:rsidRPr="00F523AF">
        <w:rPr>
          <w:b/>
          <w:bCs/>
        </w:rPr>
        <w:t>RANGE</w:t>
      </w:r>
      <w:r w:rsidRPr="00F523AF">
        <w:t> Use and effect patterns; summaries; notes; annotations; time-lines; tree diagrams; highlighting; paraphrasing; flow charts; pie charts; bar graphs; Venn diagrams.</w:t>
      </w:r>
    </w:p>
    <w:p w14:paraId="3C06DFE5" w14:textId="77777777" w:rsidR="005736AC" w:rsidRPr="00F523AF" w:rsidRDefault="005736AC" w:rsidP="005736AC">
      <w:pPr>
        <w:pStyle w:val="ListBullet2"/>
        <w:rPr>
          <w:sz w:val="24"/>
        </w:rPr>
      </w:pPr>
      <w:r w:rsidRPr="00F523AF">
        <w:t>Simple instructions and directions are read and interpreted and subsequent explanations are consistent with the intention of the text. </w:t>
      </w:r>
    </w:p>
    <w:p w14:paraId="6EC82988" w14:textId="77777777" w:rsidR="005736AC" w:rsidRPr="00F523AF" w:rsidRDefault="005736AC" w:rsidP="005736AC">
      <w:pPr>
        <w:pStyle w:val="ListBullet3"/>
      </w:pPr>
      <w:r w:rsidRPr="00F523AF">
        <w:rPr>
          <w:b/>
          <w:bCs/>
        </w:rPr>
        <w:t>RANGE</w:t>
      </w:r>
      <w:r w:rsidRPr="00F523AF">
        <w:t> Games; repairing objects; classroom, workplace or laboratory procedures; recipes; schedules; forms; maps; and warranties.</w:t>
      </w:r>
    </w:p>
    <w:p w14:paraId="0FEE4257" w14:textId="77777777" w:rsidR="005736AC" w:rsidRPr="00F523AF" w:rsidRDefault="005736AC" w:rsidP="005736AC">
      <w:pPr>
        <w:pStyle w:val="ListBullet2"/>
        <w:rPr>
          <w:sz w:val="24"/>
        </w:rPr>
      </w:pPr>
      <w:r w:rsidRPr="00F523AF">
        <w:t>The structural features of texts are identified and their uses in accessing meaning are explored. </w:t>
      </w:r>
    </w:p>
    <w:p w14:paraId="4273C7DE" w14:textId="77777777" w:rsidR="005736AC" w:rsidRPr="00F523AF" w:rsidRDefault="005736AC" w:rsidP="005736AC">
      <w:pPr>
        <w:pStyle w:val="ListBullet3"/>
      </w:pPr>
      <w:r w:rsidRPr="00F523AF">
        <w:rPr>
          <w:b/>
          <w:bCs/>
        </w:rPr>
        <w:t>RANGE</w:t>
      </w:r>
      <w:r w:rsidRPr="00F523AF">
        <w:t> Title, sub-title, font, size of font, index page, layout, resume, summary, use of visuals/ bold/ italics/underlining, captions.</w:t>
      </w:r>
    </w:p>
    <w:p w14:paraId="6EC75554" w14:textId="77777777" w:rsidR="005736AC" w:rsidRPr="00F523AF" w:rsidRDefault="005736AC" w:rsidP="005736AC">
      <w:pPr>
        <w:pStyle w:val="ListBullet2"/>
        <w:rPr>
          <w:sz w:val="24"/>
        </w:rPr>
      </w:pPr>
      <w:r w:rsidRPr="00F523AF">
        <w:t>Reference materials are used to clarify meanings of words, concepts, language structures and conventions. </w:t>
      </w:r>
    </w:p>
    <w:p w14:paraId="702174DE" w14:textId="77777777" w:rsidR="005736AC" w:rsidRPr="00F523AF" w:rsidRDefault="005736AC" w:rsidP="005736AC">
      <w:pPr>
        <w:pStyle w:val="ListBullet3"/>
      </w:pPr>
      <w:r w:rsidRPr="00F523AF">
        <w:rPr>
          <w:b/>
          <w:bCs/>
        </w:rPr>
        <w:t>RANGE</w:t>
      </w:r>
      <w:r w:rsidRPr="00F523AF">
        <w:t> Dictionaries; instruction manuals; textbooks; thesaurus; encyclopaedia; the internet.</w:t>
      </w:r>
    </w:p>
    <w:p w14:paraId="4E8D6481" w14:textId="77777777" w:rsidR="005736AC" w:rsidRPr="00F523AF" w:rsidRDefault="005736AC" w:rsidP="005736AC">
      <w:pPr>
        <w:spacing w:before="0" w:after="0"/>
        <w:jc w:val="left"/>
      </w:pPr>
      <w:r w:rsidRPr="00F523AF">
        <w:br w:type="page"/>
      </w:r>
    </w:p>
    <w:p w14:paraId="21558C72" w14:textId="77777777" w:rsidR="005736AC" w:rsidRPr="00F523AF" w:rsidRDefault="005736AC" w:rsidP="005736AC">
      <w:pPr>
        <w:spacing w:before="0" w:after="0"/>
      </w:pPr>
    </w:p>
    <w:p w14:paraId="69F9B43F" w14:textId="77777777" w:rsidR="005736AC" w:rsidRPr="00F523AF" w:rsidRDefault="005736AC" w:rsidP="005736AC">
      <w:pPr>
        <w:spacing w:before="0" w:after="0"/>
        <w:rPr>
          <w:rStyle w:val="Strong"/>
        </w:rPr>
      </w:pPr>
      <w:r w:rsidRPr="00F523AF">
        <w:rPr>
          <w:rStyle w:val="Strong"/>
        </w:rPr>
        <w:t>Specific Outcome 4 </w:t>
      </w:r>
    </w:p>
    <w:p w14:paraId="2B84D5FD" w14:textId="77777777" w:rsidR="005736AC" w:rsidRPr="00F523AF" w:rsidRDefault="005736AC" w:rsidP="005736AC">
      <w:pPr>
        <w:spacing w:before="0" w:after="0"/>
        <w:rPr>
          <w:sz w:val="24"/>
        </w:rPr>
      </w:pPr>
      <w:r w:rsidRPr="00F523AF">
        <w:t>Identify and discuss how language structures and features may influence a reader. </w:t>
      </w:r>
    </w:p>
    <w:p w14:paraId="2212237A" w14:textId="77777777" w:rsidR="005736AC" w:rsidRPr="00F523AF" w:rsidRDefault="005736AC" w:rsidP="005736AC">
      <w:pPr>
        <w:spacing w:before="0" w:after="0"/>
        <w:rPr>
          <w:rStyle w:val="Strong"/>
        </w:rPr>
      </w:pPr>
      <w:r w:rsidRPr="00F523AF">
        <w:rPr>
          <w:rStyle w:val="Strong"/>
        </w:rPr>
        <w:t>Assessment Criteria </w:t>
      </w:r>
    </w:p>
    <w:p w14:paraId="2CE7CD9F" w14:textId="77777777" w:rsidR="005736AC" w:rsidRPr="00F523AF" w:rsidRDefault="005736AC" w:rsidP="005736AC">
      <w:pPr>
        <w:pStyle w:val="ListBullet2"/>
        <w:rPr>
          <w:sz w:val="24"/>
        </w:rPr>
      </w:pPr>
      <w:r w:rsidRPr="00F523AF">
        <w:t>The choice of words, language usage, symbols, pictures and tone is described in terms of how a point of view is shaped or supported. </w:t>
      </w:r>
    </w:p>
    <w:p w14:paraId="53C81F7B" w14:textId="77777777" w:rsidR="005736AC" w:rsidRPr="00F523AF" w:rsidRDefault="005736AC" w:rsidP="005736AC">
      <w:pPr>
        <w:pStyle w:val="ListBullet3"/>
      </w:pPr>
      <w:r w:rsidRPr="00F523AF">
        <w:rPr>
          <w:b/>
          <w:bCs/>
        </w:rPr>
        <w:t>RANGE</w:t>
      </w:r>
      <w:r w:rsidRPr="00F523AF">
        <w:t> Bias (cultural, religious or peer preferences, misrepresentation, discrimination, racist, sexist, ageist); humour; irony; sarcasm, use of omission and silence, figurative expressions, repetition; hyperbole; generalisations; stereotyping; pictures and captions; typography and grammar</w:t>
      </w:r>
    </w:p>
    <w:p w14:paraId="3F6C9FE7" w14:textId="77777777" w:rsidR="005736AC" w:rsidRPr="00DB0F3E" w:rsidRDefault="005736AC" w:rsidP="00DB0F3E">
      <w:pPr>
        <w:pStyle w:val="Heading4"/>
        <w:rPr>
          <w:rFonts w:eastAsiaTheme="majorEastAsia"/>
        </w:rPr>
      </w:pPr>
      <w:r w:rsidRPr="00DB0F3E">
        <w:rPr>
          <w:rFonts w:eastAsiaTheme="majorEastAsia"/>
        </w:rPr>
        <w:t>Unit Standard Accreditation And Moderation Options </w:t>
      </w:r>
    </w:p>
    <w:p w14:paraId="453F422D" w14:textId="77777777" w:rsidR="005736AC" w:rsidRPr="00F523AF" w:rsidRDefault="005736AC" w:rsidP="005736AC">
      <w:pPr>
        <w:pStyle w:val="ListBullet2"/>
      </w:pPr>
      <w:r w:rsidRPr="00F523AF">
        <w:t xml:space="preserve">Providers of learning towards this unit standard will need to meet the accreditation requirements of the GENFETQA. </w:t>
      </w:r>
    </w:p>
    <w:p w14:paraId="26DA8959" w14:textId="77777777" w:rsidR="005736AC" w:rsidRPr="00F523AF" w:rsidRDefault="005736AC" w:rsidP="005736AC">
      <w:pPr>
        <w:pStyle w:val="ListBullet2"/>
        <w:rPr>
          <w:sz w:val="24"/>
        </w:rPr>
      </w:pPr>
      <w:r w:rsidRPr="00F523AF">
        <w:t>Moderation Option: The moderation requirements of the GENFETQA must be met in order to award credit to learners for this unit standard. </w:t>
      </w:r>
    </w:p>
    <w:p w14:paraId="28D3DC5F" w14:textId="77777777" w:rsidR="005736AC" w:rsidRPr="00DB0F3E" w:rsidRDefault="005736AC" w:rsidP="00DB0F3E">
      <w:pPr>
        <w:pStyle w:val="Heading4"/>
        <w:rPr>
          <w:rFonts w:eastAsiaTheme="majorEastAsia"/>
        </w:rPr>
      </w:pPr>
      <w:r w:rsidRPr="00DB0F3E">
        <w:rPr>
          <w:rFonts w:eastAsiaTheme="majorEastAsia"/>
        </w:rPr>
        <w:t>Unit Standard Essential Embedded Knowledge </w:t>
      </w:r>
    </w:p>
    <w:p w14:paraId="62B9F576" w14:textId="77777777" w:rsidR="005736AC" w:rsidRPr="00F523AF" w:rsidRDefault="005736AC" w:rsidP="005736AC">
      <w:pPr>
        <w:spacing w:before="0" w:after="0"/>
      </w:pPr>
      <w:r w:rsidRPr="00F523AF">
        <w:t xml:space="preserve">The following essential embedded knowledge will be assessed through assessment of the specific outcomes in terms of the stipulated assessment criteria: </w:t>
      </w:r>
    </w:p>
    <w:p w14:paraId="130A9E9D" w14:textId="77777777" w:rsidR="005736AC" w:rsidRPr="00F523AF" w:rsidRDefault="005736AC" w:rsidP="005736AC">
      <w:pPr>
        <w:pStyle w:val="ListBullet2"/>
      </w:pPr>
      <w:r w:rsidRPr="00F523AF">
        <w:t>Learners can understand and explain that language have certain features and conventions which can be manipulated. Learners can apply this knowledge and adapt language to suit different contexts, audiences and purposes.</w:t>
      </w:r>
    </w:p>
    <w:p w14:paraId="1973B259" w14:textId="77777777" w:rsidR="005736AC" w:rsidRPr="00F523AF" w:rsidRDefault="005736AC" w:rsidP="005736AC">
      <w:pPr>
        <w:pStyle w:val="ListBullet2"/>
        <w:rPr>
          <w:sz w:val="24"/>
        </w:rPr>
      </w:pPr>
      <w:r w:rsidRPr="00F523AF">
        <w:t>Candidates are unlikely to achieve all the specific outcomes, to the standards described in the assessment criteria, without knowledge of the stated embedded knowledge. This means that for the most part, the possession or lack of the knowledge can be directly inferred from the quality of the candidate`s performance. Where direct assessment of knowledge is required, assessment criteria have been included in the body of the unit standard. </w:t>
      </w:r>
    </w:p>
    <w:p w14:paraId="068DB47C" w14:textId="77777777" w:rsidR="005736AC" w:rsidRPr="00DB0F3E" w:rsidRDefault="005736AC" w:rsidP="00DB0F3E">
      <w:pPr>
        <w:pStyle w:val="Heading4"/>
      </w:pPr>
      <w:r w:rsidRPr="00DB0F3E">
        <w:t>Critical Cross-field Outcomes (CCFO): </w:t>
      </w:r>
    </w:p>
    <w:p w14:paraId="0551BCB6" w14:textId="77777777" w:rsidR="005736AC" w:rsidRPr="00F523AF" w:rsidRDefault="005736AC" w:rsidP="005736AC">
      <w:pPr>
        <w:spacing w:before="0" w:after="0"/>
        <w:rPr>
          <w:rStyle w:val="Strong"/>
        </w:rPr>
      </w:pPr>
      <w:r w:rsidRPr="00F523AF">
        <w:rPr>
          <w:rStyle w:val="Strong"/>
        </w:rPr>
        <w:t>Identifying </w:t>
      </w:r>
    </w:p>
    <w:p w14:paraId="2BC1466B" w14:textId="77777777" w:rsidR="005736AC" w:rsidRPr="00F523AF" w:rsidRDefault="005736AC" w:rsidP="005736AC">
      <w:pPr>
        <w:spacing w:before="0" w:after="0"/>
      </w:pPr>
      <w:r w:rsidRPr="00F523AF">
        <w:t>Identify and solve problems: using context to decode and make meaning individually and in groups in oral, reading and written activities. </w:t>
      </w:r>
    </w:p>
    <w:p w14:paraId="30B74878" w14:textId="77777777" w:rsidR="005736AC" w:rsidRPr="00F523AF" w:rsidRDefault="005736AC" w:rsidP="005736AC"/>
    <w:p w14:paraId="0263F605" w14:textId="77777777" w:rsidR="005736AC" w:rsidRPr="00F523AF" w:rsidRDefault="005736AC" w:rsidP="005736AC">
      <w:pPr>
        <w:spacing w:before="0" w:after="0"/>
        <w:rPr>
          <w:rStyle w:val="Strong"/>
        </w:rPr>
      </w:pPr>
      <w:r w:rsidRPr="00F523AF">
        <w:rPr>
          <w:rStyle w:val="Strong"/>
        </w:rPr>
        <w:t>Working </w:t>
      </w:r>
    </w:p>
    <w:p w14:paraId="4FE1C9CC" w14:textId="77777777" w:rsidR="005736AC" w:rsidRPr="00F523AF" w:rsidRDefault="005736AC" w:rsidP="005736AC">
      <w:pPr>
        <w:spacing w:before="0" w:after="0"/>
        <w:rPr>
          <w:sz w:val="24"/>
        </w:rPr>
      </w:pPr>
      <w:r w:rsidRPr="00F523AF">
        <w:t>Work effectively with others and in teams: using interactive speech in activities, discussion and research projects. </w:t>
      </w:r>
    </w:p>
    <w:p w14:paraId="240788DB" w14:textId="77777777" w:rsidR="005736AC" w:rsidRPr="00F523AF" w:rsidRDefault="005736AC" w:rsidP="005736AC"/>
    <w:p w14:paraId="5019F9B2" w14:textId="77777777" w:rsidR="005736AC" w:rsidRPr="00F523AF" w:rsidRDefault="005736AC" w:rsidP="005736AC">
      <w:pPr>
        <w:spacing w:before="0" w:after="0"/>
        <w:rPr>
          <w:rStyle w:val="Strong"/>
        </w:rPr>
      </w:pPr>
      <w:r w:rsidRPr="00F523AF">
        <w:rPr>
          <w:rStyle w:val="Strong"/>
        </w:rPr>
        <w:t>Organising </w:t>
      </w:r>
    </w:p>
    <w:p w14:paraId="0F8D0E17" w14:textId="77777777" w:rsidR="005736AC" w:rsidRPr="00F523AF" w:rsidRDefault="005736AC" w:rsidP="005736AC">
      <w:pPr>
        <w:spacing w:before="0" w:after="0"/>
        <w:rPr>
          <w:sz w:val="24"/>
        </w:rPr>
      </w:pPr>
      <w:r w:rsidRPr="00F523AF">
        <w:t>Organise and manage oneself and one`s activities responsibly and effectively through using language. </w:t>
      </w:r>
    </w:p>
    <w:p w14:paraId="31623577" w14:textId="77777777" w:rsidR="005736AC" w:rsidRPr="00F523AF" w:rsidRDefault="005736AC" w:rsidP="005736AC"/>
    <w:p w14:paraId="1FA9D70C" w14:textId="77777777" w:rsidR="005736AC" w:rsidRPr="00F523AF" w:rsidRDefault="005736AC" w:rsidP="005736AC">
      <w:pPr>
        <w:spacing w:before="0" w:after="0"/>
        <w:rPr>
          <w:rStyle w:val="Strong"/>
        </w:rPr>
      </w:pPr>
      <w:r w:rsidRPr="00F523AF">
        <w:rPr>
          <w:rStyle w:val="Strong"/>
        </w:rPr>
        <w:t>Collecting </w:t>
      </w:r>
    </w:p>
    <w:p w14:paraId="51AB9F68" w14:textId="77777777" w:rsidR="005736AC" w:rsidRPr="00F523AF" w:rsidRDefault="005736AC" w:rsidP="005736AC">
      <w:pPr>
        <w:spacing w:before="0" w:after="0"/>
        <w:rPr>
          <w:sz w:val="24"/>
        </w:rPr>
      </w:pPr>
      <w:r w:rsidRPr="00F523AF">
        <w:t>Collect, analyse, organise and critically evaluate information: fundamental to the process of developing language capability across language applications and fields of study. </w:t>
      </w:r>
    </w:p>
    <w:p w14:paraId="400F2D87" w14:textId="77777777" w:rsidR="005736AC" w:rsidRPr="00F523AF" w:rsidRDefault="005736AC" w:rsidP="005736AC"/>
    <w:p w14:paraId="2152583B" w14:textId="77777777" w:rsidR="005736AC" w:rsidRPr="00F523AF" w:rsidRDefault="005736AC" w:rsidP="005736AC">
      <w:pPr>
        <w:spacing w:before="0" w:after="0"/>
        <w:rPr>
          <w:rStyle w:val="Strong"/>
        </w:rPr>
      </w:pPr>
      <w:r w:rsidRPr="00F523AF">
        <w:rPr>
          <w:rStyle w:val="Strong"/>
        </w:rPr>
        <w:t>Communicating </w:t>
      </w:r>
    </w:p>
    <w:p w14:paraId="6F0F8E25" w14:textId="77777777" w:rsidR="005736AC" w:rsidRPr="00F523AF" w:rsidRDefault="005736AC" w:rsidP="005736AC">
      <w:pPr>
        <w:spacing w:before="0" w:after="0"/>
        <w:rPr>
          <w:sz w:val="24"/>
        </w:rPr>
      </w:pPr>
      <w:r w:rsidRPr="00F523AF">
        <w:t>Communicate effectively using visual, mathematical and/or language skills: in formal and informal communications. </w:t>
      </w:r>
    </w:p>
    <w:p w14:paraId="42CD22EB" w14:textId="77777777" w:rsidR="005736AC" w:rsidRPr="00F523AF" w:rsidRDefault="005736AC" w:rsidP="005736AC"/>
    <w:p w14:paraId="52C1666A" w14:textId="77777777" w:rsidR="005736AC" w:rsidRPr="00F523AF" w:rsidRDefault="005736AC" w:rsidP="005736AC">
      <w:pPr>
        <w:spacing w:before="0" w:after="0"/>
        <w:rPr>
          <w:rStyle w:val="Strong"/>
        </w:rPr>
      </w:pPr>
      <w:r w:rsidRPr="00F523AF">
        <w:rPr>
          <w:rStyle w:val="Strong"/>
        </w:rPr>
        <w:t>Science </w:t>
      </w:r>
    </w:p>
    <w:p w14:paraId="6082D090" w14:textId="77777777" w:rsidR="005736AC" w:rsidRPr="00F523AF" w:rsidRDefault="005736AC" w:rsidP="005736AC">
      <w:pPr>
        <w:spacing w:before="0" w:after="0"/>
        <w:rPr>
          <w:sz w:val="24"/>
        </w:rPr>
      </w:pPr>
      <w:r w:rsidRPr="00F523AF">
        <w:t>Use science and technology effectively and critically: using technology to access and present texts. </w:t>
      </w:r>
    </w:p>
    <w:p w14:paraId="15881F46" w14:textId="77777777" w:rsidR="005736AC" w:rsidRPr="00F523AF" w:rsidRDefault="005736AC" w:rsidP="005736AC"/>
    <w:p w14:paraId="222476AE" w14:textId="77777777" w:rsidR="005736AC" w:rsidRPr="00F523AF" w:rsidRDefault="005736AC" w:rsidP="005736AC">
      <w:pPr>
        <w:spacing w:before="0" w:after="0"/>
        <w:rPr>
          <w:rStyle w:val="Strong"/>
        </w:rPr>
      </w:pPr>
      <w:r w:rsidRPr="00F523AF">
        <w:rPr>
          <w:rStyle w:val="Strong"/>
        </w:rPr>
        <w:t>Demonstrating </w:t>
      </w:r>
    </w:p>
    <w:p w14:paraId="6BE9B82A" w14:textId="77777777" w:rsidR="005736AC" w:rsidRPr="00F523AF" w:rsidRDefault="005736AC" w:rsidP="005736AC">
      <w:pPr>
        <w:spacing w:before="0" w:after="0"/>
      </w:pPr>
      <w:r w:rsidRPr="00F523AF">
        <w:t>Understand the world as a set of inter-related parts of a system: through using language to explore and express links, and exploring a global range of contexts and texts. </w:t>
      </w:r>
    </w:p>
    <w:p w14:paraId="004B23FD" w14:textId="77777777" w:rsidR="005736AC" w:rsidRPr="00F523AF" w:rsidRDefault="005736AC" w:rsidP="005736AC"/>
    <w:p w14:paraId="5DB056C8" w14:textId="77777777" w:rsidR="005736AC" w:rsidRPr="00F523AF" w:rsidRDefault="005736AC" w:rsidP="005736AC">
      <w:pPr>
        <w:spacing w:before="0" w:after="0"/>
        <w:rPr>
          <w:rStyle w:val="Strong"/>
        </w:rPr>
      </w:pPr>
      <w:r w:rsidRPr="00F523AF">
        <w:rPr>
          <w:rStyle w:val="Strong"/>
        </w:rPr>
        <w:t>Contributing </w:t>
      </w:r>
    </w:p>
    <w:p w14:paraId="50FE2780" w14:textId="77777777" w:rsidR="005736AC" w:rsidRPr="00F523AF" w:rsidRDefault="005736AC" w:rsidP="005736AC">
      <w:r w:rsidRPr="00F523AF">
        <w:t>Contribute to the full development of self by engaging with texts that stimulate awareness and development</w:t>
      </w:r>
    </w:p>
    <w:p w14:paraId="413E307E" w14:textId="77777777" w:rsidR="005736AC" w:rsidRPr="00F523AF" w:rsidRDefault="005736AC" w:rsidP="005736AC"/>
    <w:p w14:paraId="09D72732" w14:textId="77777777" w:rsidR="005736AC" w:rsidRPr="00F523AF" w:rsidRDefault="005736AC" w:rsidP="005736AC">
      <w:pPr>
        <w:spacing w:before="0" w:after="0"/>
        <w:jc w:val="left"/>
        <w:rPr>
          <w:rFonts w:ascii="Arial Rounded MT Bold" w:hAnsi="Arial Rounded MT Bold"/>
          <w:b/>
          <w:bCs/>
          <w:iCs/>
          <w:sz w:val="36"/>
          <w:szCs w:val="28"/>
        </w:rPr>
      </w:pPr>
      <w:r w:rsidRPr="00F523AF">
        <w:br w:type="page"/>
      </w:r>
    </w:p>
    <w:p w14:paraId="1E075F57" w14:textId="77777777" w:rsidR="005736AC" w:rsidRPr="00F523AF" w:rsidRDefault="005736AC" w:rsidP="005736AC">
      <w:pPr>
        <w:pStyle w:val="Heading1"/>
      </w:pPr>
      <w:bookmarkStart w:id="108" w:name="_Toc416166846"/>
      <w:bookmarkStart w:id="109" w:name="_Toc495929882"/>
      <w:r w:rsidRPr="00F523AF">
        <w:t>UNIT STANDARD 8964</w:t>
      </w:r>
      <w:bookmarkEnd w:id="108"/>
      <w:bookmarkEnd w:id="109"/>
    </w:p>
    <w:p w14:paraId="1BE14C99" w14:textId="77777777" w:rsidR="005736AC" w:rsidRPr="00DB0F3E" w:rsidRDefault="005736AC" w:rsidP="00DB0F3E">
      <w:pPr>
        <w:pStyle w:val="Heading4"/>
      </w:pPr>
      <w:r w:rsidRPr="00DB0F3E">
        <w:t>Unit Standard Title</w:t>
      </w:r>
    </w:p>
    <w:p w14:paraId="2D4441B4" w14:textId="77777777" w:rsidR="005736AC" w:rsidRPr="00F523AF" w:rsidRDefault="005736AC" w:rsidP="005736AC">
      <w:r w:rsidRPr="00F523AF">
        <w:t>Write for a defined context</w:t>
      </w:r>
    </w:p>
    <w:p w14:paraId="2E99721B" w14:textId="77777777" w:rsidR="005736AC" w:rsidRPr="00DB0F3E" w:rsidRDefault="005736AC" w:rsidP="00DB0F3E">
      <w:pPr>
        <w:pStyle w:val="Heading4"/>
      </w:pPr>
      <w:r w:rsidRPr="00DB0F3E">
        <w:t>NQF Level</w:t>
      </w:r>
    </w:p>
    <w:p w14:paraId="4FBB35DF" w14:textId="77777777" w:rsidR="005736AC" w:rsidRPr="00F523AF" w:rsidRDefault="005736AC" w:rsidP="005736AC">
      <w:r w:rsidRPr="00F523AF">
        <w:t>2</w:t>
      </w:r>
    </w:p>
    <w:p w14:paraId="5C0E9177" w14:textId="77777777" w:rsidR="005736AC" w:rsidRPr="00DB0F3E" w:rsidRDefault="005736AC" w:rsidP="00DB0F3E">
      <w:pPr>
        <w:pStyle w:val="Heading4"/>
      </w:pPr>
      <w:r w:rsidRPr="00DB0F3E">
        <w:t>Credits</w:t>
      </w:r>
    </w:p>
    <w:p w14:paraId="35EF59D3" w14:textId="77777777" w:rsidR="005736AC" w:rsidRPr="00F523AF" w:rsidRDefault="005736AC" w:rsidP="005736AC">
      <w:r w:rsidRPr="00F523AF">
        <w:t>5</w:t>
      </w:r>
    </w:p>
    <w:p w14:paraId="3A55B417" w14:textId="77777777" w:rsidR="005736AC" w:rsidRPr="00DB0F3E" w:rsidRDefault="005736AC" w:rsidP="00DB0F3E">
      <w:pPr>
        <w:pStyle w:val="Heading4"/>
        <w:rPr>
          <w:rFonts w:eastAsiaTheme="majorEastAsia"/>
        </w:rPr>
      </w:pPr>
      <w:r w:rsidRPr="00DB0F3E">
        <w:rPr>
          <w:rFonts w:eastAsiaTheme="majorEastAsia"/>
        </w:rPr>
        <w:t>Purpose Of The Unit Standard </w:t>
      </w:r>
    </w:p>
    <w:p w14:paraId="04EAB84A" w14:textId="77777777" w:rsidR="005736AC" w:rsidRPr="00F523AF" w:rsidRDefault="005736AC" w:rsidP="005736AC">
      <w:pPr>
        <w:spacing w:before="0" w:after="0"/>
      </w:pPr>
      <w:r w:rsidRPr="00F523AF">
        <w:t xml:space="preserve">Learners credited with this unit standard are able to write to suit a range of contexts. They use complex sentence structures and show some control of style and register. Writers can match the choice of text type, structure, tone and word selection in their writing to the needs of specific audiences. They express themselves reasonably clearly and precisely when writing, and they are willing to explore new forms of writing in thoughtful and organised ways. </w:t>
      </w:r>
    </w:p>
    <w:p w14:paraId="3BACB1DF" w14:textId="77777777" w:rsidR="005736AC" w:rsidRPr="00F523AF" w:rsidRDefault="005736AC" w:rsidP="005736AC">
      <w:pPr>
        <w:spacing w:before="0" w:after="0"/>
      </w:pPr>
    </w:p>
    <w:p w14:paraId="6B307A52" w14:textId="77777777" w:rsidR="005736AC" w:rsidRPr="00F523AF" w:rsidRDefault="005736AC" w:rsidP="005736AC">
      <w:pPr>
        <w:spacing w:before="0" w:after="0"/>
      </w:pPr>
      <w:r w:rsidRPr="00F523AF">
        <w:t>Learners at this level also use appropriate language in familiar and unfamiliar situations in their writings and in their written observations and responses based on texts they encounter. They use language appropriate to the socio-cultural, learning or workplace/technical environment as required.</w:t>
      </w:r>
    </w:p>
    <w:p w14:paraId="3DD1927A" w14:textId="77777777" w:rsidR="005736AC" w:rsidRPr="00F523AF" w:rsidRDefault="005736AC" w:rsidP="005736AC">
      <w:pPr>
        <w:spacing w:before="0" w:after="0"/>
      </w:pPr>
    </w:p>
    <w:p w14:paraId="2BED215F" w14:textId="77777777" w:rsidR="005736AC" w:rsidRPr="00F523AF" w:rsidRDefault="005736AC" w:rsidP="005736AC">
      <w:pPr>
        <w:spacing w:before="0" w:after="0"/>
      </w:pPr>
      <w:r w:rsidRPr="00F523AF">
        <w:t>Learners credited with this unit standard are able to:</w:t>
      </w:r>
    </w:p>
    <w:p w14:paraId="43260530" w14:textId="77777777" w:rsidR="005736AC" w:rsidRPr="00F523AF" w:rsidRDefault="005736AC" w:rsidP="005736AC">
      <w:pPr>
        <w:pStyle w:val="ListBullet2"/>
      </w:pPr>
      <w:r w:rsidRPr="00F523AF">
        <w:t xml:space="preserve">write for a specific purpose and audience </w:t>
      </w:r>
    </w:p>
    <w:p w14:paraId="24A1EDD0" w14:textId="77777777" w:rsidR="005736AC" w:rsidRPr="00F523AF" w:rsidRDefault="005736AC" w:rsidP="005736AC">
      <w:pPr>
        <w:pStyle w:val="ListBullet2"/>
      </w:pPr>
      <w:r w:rsidRPr="00F523AF">
        <w:t xml:space="preserve">use grammatical structures and writing conventions to produce coherent and cohesive texts for specific contexts </w:t>
      </w:r>
    </w:p>
    <w:p w14:paraId="732D0333" w14:textId="77777777" w:rsidR="005736AC" w:rsidRPr="00F523AF" w:rsidRDefault="005736AC" w:rsidP="005736AC">
      <w:pPr>
        <w:pStyle w:val="ListBullet2"/>
      </w:pPr>
      <w:r w:rsidRPr="00F523AF">
        <w:t xml:space="preserve">adapt language to suit context </w:t>
      </w:r>
    </w:p>
    <w:p w14:paraId="20E0B60A" w14:textId="77777777" w:rsidR="005736AC" w:rsidRPr="00F523AF" w:rsidRDefault="005736AC" w:rsidP="005736AC">
      <w:pPr>
        <w:pStyle w:val="ListBullet2"/>
        <w:rPr>
          <w:sz w:val="24"/>
        </w:rPr>
      </w:pPr>
      <w:r w:rsidRPr="00F523AF">
        <w:t>draft and edit own writing. </w:t>
      </w:r>
    </w:p>
    <w:p w14:paraId="67B45082" w14:textId="77777777" w:rsidR="005736AC" w:rsidRPr="00DB0F3E" w:rsidRDefault="005736AC" w:rsidP="00DB0F3E">
      <w:pPr>
        <w:pStyle w:val="Heading4"/>
        <w:rPr>
          <w:rFonts w:eastAsiaTheme="majorEastAsia"/>
        </w:rPr>
      </w:pPr>
      <w:r w:rsidRPr="00DB0F3E">
        <w:rPr>
          <w:rFonts w:eastAsiaTheme="majorEastAsia"/>
        </w:rPr>
        <w:t>Learning Assumed To Be In Place And Recognition Of Prior Learning </w:t>
      </w:r>
    </w:p>
    <w:p w14:paraId="0B8171E2" w14:textId="77777777" w:rsidR="005736AC" w:rsidRPr="00F523AF" w:rsidRDefault="005736AC" w:rsidP="005736AC">
      <w:pPr>
        <w:spacing w:before="0" w:after="0"/>
      </w:pPr>
      <w:r w:rsidRPr="00F523AF">
        <w:t xml:space="preserve">The credit calculation is based on the assumption that learners are already competent in terms of the following outcomes or areas of learning when starting to learn towards this unit standard: NQF level 1 or GETC language standards. </w:t>
      </w:r>
    </w:p>
    <w:p w14:paraId="7FFA98BB" w14:textId="77777777" w:rsidR="005736AC" w:rsidRPr="00F523AF" w:rsidRDefault="005736AC" w:rsidP="005736AC">
      <w:pPr>
        <w:spacing w:before="0" w:after="0"/>
      </w:pPr>
      <w:r w:rsidRPr="00F523AF">
        <w:t xml:space="preserve">Learners can: </w:t>
      </w:r>
    </w:p>
    <w:p w14:paraId="4BC22F86" w14:textId="77777777" w:rsidR="005736AC" w:rsidRPr="00F523AF" w:rsidRDefault="005736AC" w:rsidP="005736AC">
      <w:pPr>
        <w:pStyle w:val="ListBullet2"/>
        <w:rPr>
          <w:sz w:val="24"/>
        </w:rPr>
      </w:pPr>
      <w:r w:rsidRPr="00F523AF">
        <w:t>write different kinds of texts for a wide range of purposes. </w:t>
      </w:r>
    </w:p>
    <w:p w14:paraId="73A60F9A" w14:textId="77777777" w:rsidR="005736AC" w:rsidRPr="00DB0F3E" w:rsidRDefault="005736AC" w:rsidP="00DB0F3E">
      <w:pPr>
        <w:pStyle w:val="Heading4"/>
        <w:rPr>
          <w:rFonts w:eastAsiaTheme="majorEastAsia"/>
        </w:rPr>
      </w:pPr>
      <w:r w:rsidRPr="00DB0F3E">
        <w:rPr>
          <w:rFonts w:eastAsiaTheme="majorEastAsia"/>
        </w:rPr>
        <w:t>Unit Standard Range </w:t>
      </w:r>
    </w:p>
    <w:p w14:paraId="44B184AD" w14:textId="77777777" w:rsidR="005736AC" w:rsidRPr="00F523AF" w:rsidRDefault="005736AC" w:rsidP="005736AC">
      <w:pPr>
        <w:pStyle w:val="ListBullet2"/>
      </w:pPr>
      <w:r w:rsidRPr="00F523AF">
        <w:t>Appropriate language patterns and structures, which take account of aspects of context, purpose and audience, are used.</w:t>
      </w:r>
    </w:p>
    <w:p w14:paraId="693BB2E4" w14:textId="77777777" w:rsidR="005736AC" w:rsidRPr="00F523AF" w:rsidRDefault="005736AC" w:rsidP="005736AC">
      <w:pPr>
        <w:pStyle w:val="ListBullet2"/>
        <w:rPr>
          <w:sz w:val="24"/>
        </w:rPr>
      </w:pPr>
      <w:r w:rsidRPr="00F523AF">
        <w:t>Specific range statements are provided in the body of the unit standard where they apply to particular specific outcomes or assessment criteria. </w:t>
      </w:r>
    </w:p>
    <w:p w14:paraId="324AD10F" w14:textId="77777777" w:rsidR="005736AC" w:rsidRPr="00DB0F3E" w:rsidRDefault="005736AC" w:rsidP="00DB0F3E">
      <w:pPr>
        <w:pStyle w:val="Heading4"/>
        <w:rPr>
          <w:rFonts w:eastAsiaTheme="majorEastAsia"/>
        </w:rPr>
      </w:pPr>
      <w:r w:rsidRPr="00DB0F3E">
        <w:rPr>
          <w:rFonts w:eastAsiaTheme="majorEastAsia"/>
        </w:rPr>
        <w:t>Specific Outcomes and Assessment Criteria:</w:t>
      </w:r>
    </w:p>
    <w:p w14:paraId="7B430C6E" w14:textId="77777777" w:rsidR="005736AC" w:rsidRPr="005736AC" w:rsidRDefault="005736AC" w:rsidP="005736AC">
      <w:pPr>
        <w:spacing w:before="0" w:after="0"/>
        <w:rPr>
          <w:rStyle w:val="Strong"/>
        </w:rPr>
      </w:pPr>
      <w:r w:rsidRPr="005736AC">
        <w:rPr>
          <w:rStyle w:val="Strong"/>
        </w:rPr>
        <w:t>Specific Outcome 1 </w:t>
      </w:r>
    </w:p>
    <w:p w14:paraId="5640CBF3" w14:textId="77777777" w:rsidR="005736AC" w:rsidRPr="00F523AF" w:rsidRDefault="005736AC" w:rsidP="005736AC">
      <w:pPr>
        <w:spacing w:before="0" w:after="0"/>
        <w:rPr>
          <w:sz w:val="24"/>
        </w:rPr>
      </w:pPr>
      <w:r w:rsidRPr="00F523AF">
        <w:t>Write for a specific audience and purpose. </w:t>
      </w:r>
    </w:p>
    <w:p w14:paraId="0EDD0A03" w14:textId="77777777" w:rsidR="005736AC" w:rsidRPr="005736AC" w:rsidRDefault="005736AC" w:rsidP="005736AC">
      <w:pPr>
        <w:spacing w:before="0" w:after="0"/>
        <w:rPr>
          <w:rStyle w:val="Strong"/>
        </w:rPr>
      </w:pPr>
      <w:r w:rsidRPr="005736AC">
        <w:rPr>
          <w:rStyle w:val="Strong"/>
        </w:rPr>
        <w:t>Outcome Range </w:t>
      </w:r>
    </w:p>
    <w:p w14:paraId="50D5DBAC" w14:textId="77777777" w:rsidR="005736AC" w:rsidRPr="00F523AF" w:rsidRDefault="005736AC" w:rsidP="005736AC">
      <w:pPr>
        <w:spacing w:before="0" w:after="0"/>
        <w:rPr>
          <w:sz w:val="24"/>
        </w:rPr>
      </w:pPr>
      <w:r w:rsidRPr="00F523AF">
        <w:t>Narrative, discursive, reflective, argumentative, descriptive, expository, transactional, business correspondence, electronic texts, multi-media presentations. </w:t>
      </w:r>
    </w:p>
    <w:p w14:paraId="3759335F" w14:textId="77777777" w:rsidR="005736AC" w:rsidRPr="005736AC" w:rsidRDefault="005736AC" w:rsidP="005736AC">
      <w:pPr>
        <w:spacing w:before="0" w:after="0"/>
        <w:rPr>
          <w:rStyle w:val="Strong"/>
        </w:rPr>
      </w:pPr>
      <w:r w:rsidRPr="005736AC">
        <w:rPr>
          <w:rStyle w:val="Strong"/>
        </w:rPr>
        <w:t>Assessment Criteria </w:t>
      </w:r>
    </w:p>
    <w:p w14:paraId="74148DD6" w14:textId="77777777" w:rsidR="005736AC" w:rsidRPr="00F523AF" w:rsidRDefault="005736AC" w:rsidP="005736AC">
      <w:pPr>
        <w:pStyle w:val="ListBullet2"/>
        <w:rPr>
          <w:sz w:val="24"/>
        </w:rPr>
      </w:pPr>
      <w:r w:rsidRPr="00F523AF">
        <w:t>A range of appropriate texts is selected and produced in response to tasks or learning activities. </w:t>
      </w:r>
    </w:p>
    <w:p w14:paraId="53925223" w14:textId="77777777" w:rsidR="005736AC" w:rsidRPr="00F523AF" w:rsidRDefault="005736AC" w:rsidP="005736AC">
      <w:pPr>
        <w:pStyle w:val="ListBullet2"/>
        <w:rPr>
          <w:sz w:val="24"/>
        </w:rPr>
      </w:pPr>
      <w:r w:rsidRPr="00F523AF">
        <w:t>Form and content are appropriate to the conventions of the text type, and to the nature and level of the target audience, as well as to the task. </w:t>
      </w:r>
    </w:p>
    <w:p w14:paraId="2F65EB3F" w14:textId="77777777" w:rsidR="005736AC" w:rsidRPr="00F523AF" w:rsidRDefault="005736AC" w:rsidP="005736AC">
      <w:pPr>
        <w:pStyle w:val="ListBullet3"/>
      </w:pPr>
      <w:r w:rsidRPr="00F523AF">
        <w:rPr>
          <w:b/>
          <w:bCs/>
        </w:rPr>
        <w:t>RANGE</w:t>
      </w:r>
      <w:r w:rsidRPr="00F523AF">
        <w:t> Format, visual presentation (headings, sub-headings, bullets, numbering, font, etc.)</w:t>
      </w:r>
    </w:p>
    <w:p w14:paraId="73FEA441" w14:textId="77777777" w:rsidR="005736AC" w:rsidRPr="00F523AF" w:rsidRDefault="005736AC" w:rsidP="005736AC">
      <w:pPr>
        <w:spacing w:before="0" w:after="0"/>
      </w:pPr>
    </w:p>
    <w:p w14:paraId="0AF03FB0" w14:textId="77777777" w:rsidR="005736AC" w:rsidRPr="005736AC" w:rsidRDefault="005736AC" w:rsidP="005736AC">
      <w:pPr>
        <w:spacing w:before="0" w:after="0"/>
        <w:rPr>
          <w:rStyle w:val="Strong"/>
        </w:rPr>
      </w:pPr>
      <w:r w:rsidRPr="005736AC">
        <w:rPr>
          <w:rStyle w:val="Strong"/>
        </w:rPr>
        <w:t>Specific Outcome 2 </w:t>
      </w:r>
    </w:p>
    <w:p w14:paraId="3DC7EFF8" w14:textId="77777777" w:rsidR="005736AC" w:rsidRPr="00F523AF" w:rsidRDefault="005736AC" w:rsidP="005736AC">
      <w:pPr>
        <w:spacing w:before="0" w:after="0"/>
        <w:rPr>
          <w:sz w:val="24"/>
        </w:rPr>
      </w:pPr>
      <w:r w:rsidRPr="00F523AF">
        <w:t>Use grammatical structures and writing conventions. </w:t>
      </w:r>
    </w:p>
    <w:p w14:paraId="3A4DDD4D" w14:textId="77777777" w:rsidR="005736AC" w:rsidRPr="005736AC" w:rsidRDefault="005736AC" w:rsidP="005736AC">
      <w:pPr>
        <w:spacing w:before="0" w:after="0"/>
        <w:rPr>
          <w:rStyle w:val="Strong"/>
        </w:rPr>
      </w:pPr>
      <w:r w:rsidRPr="005736AC">
        <w:rPr>
          <w:rStyle w:val="Strong"/>
        </w:rPr>
        <w:t>Outcome Notes </w:t>
      </w:r>
    </w:p>
    <w:p w14:paraId="582FB581" w14:textId="77777777" w:rsidR="005736AC" w:rsidRPr="00F523AF" w:rsidRDefault="005736AC" w:rsidP="005736AC">
      <w:pPr>
        <w:spacing w:before="0" w:after="0"/>
        <w:rPr>
          <w:sz w:val="24"/>
        </w:rPr>
      </w:pPr>
      <w:r w:rsidRPr="00F523AF">
        <w:t>Use grammatical structures and writing conventions to produce coherent and cohesive texts for specific contexts. </w:t>
      </w:r>
    </w:p>
    <w:p w14:paraId="3952EA3C" w14:textId="77777777" w:rsidR="005736AC" w:rsidRPr="005736AC" w:rsidRDefault="005736AC" w:rsidP="005736AC">
      <w:pPr>
        <w:spacing w:before="0" w:after="0"/>
        <w:rPr>
          <w:rStyle w:val="Strong"/>
        </w:rPr>
      </w:pPr>
      <w:r w:rsidRPr="005736AC">
        <w:rPr>
          <w:rStyle w:val="Strong"/>
        </w:rPr>
        <w:t>Assessment Criteria </w:t>
      </w:r>
    </w:p>
    <w:p w14:paraId="3CF0C781" w14:textId="77777777" w:rsidR="005736AC" w:rsidRPr="00F523AF" w:rsidRDefault="005736AC" w:rsidP="005736AC">
      <w:pPr>
        <w:spacing w:before="0" w:after="0"/>
        <w:rPr>
          <w:sz w:val="24"/>
        </w:rPr>
      </w:pPr>
      <w:r w:rsidRPr="00F523AF">
        <w:t>Clear, simple sentences are used. </w:t>
      </w:r>
    </w:p>
    <w:p w14:paraId="7C22732E" w14:textId="77777777" w:rsidR="005736AC" w:rsidRPr="00F523AF" w:rsidRDefault="005736AC" w:rsidP="005736AC">
      <w:pPr>
        <w:pStyle w:val="ListBullet2"/>
        <w:rPr>
          <w:sz w:val="24"/>
        </w:rPr>
      </w:pPr>
      <w:r w:rsidRPr="00F523AF">
        <w:t>A variety of sentence lengths and types are employed where appropriate. </w:t>
      </w:r>
    </w:p>
    <w:p w14:paraId="50A9AB50" w14:textId="77777777" w:rsidR="005736AC" w:rsidRPr="00F523AF" w:rsidRDefault="005736AC" w:rsidP="005736AC">
      <w:pPr>
        <w:pStyle w:val="ListBullet2"/>
        <w:rPr>
          <w:sz w:val="24"/>
        </w:rPr>
      </w:pPr>
      <w:r w:rsidRPr="00F523AF">
        <w:t>Paragraphs showing awareness of topic sentence are constructed. </w:t>
      </w:r>
    </w:p>
    <w:p w14:paraId="181E02CB" w14:textId="77777777" w:rsidR="005736AC" w:rsidRPr="00F523AF" w:rsidRDefault="005736AC" w:rsidP="005736AC">
      <w:pPr>
        <w:pStyle w:val="ListBullet2"/>
        <w:rPr>
          <w:sz w:val="24"/>
        </w:rPr>
      </w:pPr>
      <w:r w:rsidRPr="00F523AF">
        <w:t>Punctuation conventions are used appropriately. </w:t>
      </w:r>
    </w:p>
    <w:p w14:paraId="525DDA58" w14:textId="77777777" w:rsidR="005736AC" w:rsidRPr="00F523AF" w:rsidRDefault="005736AC" w:rsidP="005736AC">
      <w:pPr>
        <w:pStyle w:val="ListBullet2"/>
        <w:rPr>
          <w:sz w:val="24"/>
        </w:rPr>
      </w:pPr>
      <w:r w:rsidRPr="00F523AF">
        <w:t>Register is chosen to suit audience and purpose. </w:t>
      </w:r>
    </w:p>
    <w:p w14:paraId="758E4F70" w14:textId="77777777" w:rsidR="005736AC" w:rsidRPr="00F523AF" w:rsidRDefault="005736AC" w:rsidP="005736AC">
      <w:pPr>
        <w:pStyle w:val="ListBullet2"/>
        <w:rPr>
          <w:sz w:val="24"/>
        </w:rPr>
      </w:pPr>
      <w:r w:rsidRPr="00F523AF">
        <w:t>Link devices are used correctly to write sustained pieces. </w:t>
      </w:r>
    </w:p>
    <w:p w14:paraId="6F8A63FC" w14:textId="77777777" w:rsidR="005736AC" w:rsidRPr="00F523AF" w:rsidRDefault="005736AC" w:rsidP="005736AC">
      <w:pPr>
        <w:pStyle w:val="ListBullet2"/>
        <w:rPr>
          <w:sz w:val="24"/>
        </w:rPr>
      </w:pPr>
      <w:r w:rsidRPr="00F523AF">
        <w:t>Different sentence beginnings and clause structure options are correctly employed. </w:t>
      </w:r>
    </w:p>
    <w:p w14:paraId="2B2AB4C2" w14:textId="77777777" w:rsidR="005736AC" w:rsidRPr="00F523AF" w:rsidRDefault="005736AC" w:rsidP="005736AC">
      <w:pPr>
        <w:pStyle w:val="ListBullet2"/>
        <w:rPr>
          <w:sz w:val="24"/>
        </w:rPr>
      </w:pPr>
      <w:r w:rsidRPr="00F523AF">
        <w:t>Texts are organised and structured so that they have a clearly defined beginning, middle and end. </w:t>
      </w:r>
    </w:p>
    <w:p w14:paraId="206533D8" w14:textId="77777777" w:rsidR="005736AC" w:rsidRPr="00F523AF" w:rsidRDefault="005736AC" w:rsidP="005736AC">
      <w:pPr>
        <w:spacing w:before="0" w:after="0"/>
      </w:pPr>
    </w:p>
    <w:p w14:paraId="6582B63D" w14:textId="77777777" w:rsidR="005736AC" w:rsidRPr="005736AC" w:rsidRDefault="005736AC" w:rsidP="005736AC">
      <w:pPr>
        <w:spacing w:before="0" w:after="0"/>
        <w:rPr>
          <w:rStyle w:val="Strong"/>
        </w:rPr>
      </w:pPr>
      <w:r w:rsidRPr="005736AC">
        <w:rPr>
          <w:rStyle w:val="Strong"/>
        </w:rPr>
        <w:t>Specific Outcome 3 </w:t>
      </w:r>
    </w:p>
    <w:p w14:paraId="62963B05" w14:textId="77777777" w:rsidR="005736AC" w:rsidRPr="00F523AF" w:rsidRDefault="005736AC" w:rsidP="005736AC">
      <w:pPr>
        <w:spacing w:before="0" w:after="0"/>
        <w:rPr>
          <w:sz w:val="24"/>
        </w:rPr>
      </w:pPr>
      <w:r w:rsidRPr="00F523AF">
        <w:t>Adapt language to suit context. </w:t>
      </w:r>
    </w:p>
    <w:p w14:paraId="38630822" w14:textId="77777777" w:rsidR="005736AC" w:rsidRPr="005736AC" w:rsidRDefault="005736AC" w:rsidP="005736AC">
      <w:pPr>
        <w:spacing w:before="0" w:after="0"/>
        <w:rPr>
          <w:rStyle w:val="Strong"/>
        </w:rPr>
      </w:pPr>
      <w:r w:rsidRPr="005736AC">
        <w:rPr>
          <w:rStyle w:val="Strong"/>
        </w:rPr>
        <w:t>Outcome Range </w:t>
      </w:r>
    </w:p>
    <w:p w14:paraId="4A3BC79C" w14:textId="77777777" w:rsidR="005736AC" w:rsidRPr="00F523AF" w:rsidRDefault="005736AC" w:rsidP="005736AC">
      <w:pPr>
        <w:spacing w:before="0" w:after="0"/>
        <w:rPr>
          <w:sz w:val="24"/>
        </w:rPr>
      </w:pPr>
      <w:r w:rsidRPr="00F523AF">
        <w:t>Socio-cultural, technical/workplace. </w:t>
      </w:r>
    </w:p>
    <w:p w14:paraId="72657B8B" w14:textId="77777777" w:rsidR="005736AC" w:rsidRPr="005736AC" w:rsidRDefault="005736AC" w:rsidP="005736AC">
      <w:pPr>
        <w:spacing w:before="0" w:after="0"/>
        <w:rPr>
          <w:rStyle w:val="Strong"/>
        </w:rPr>
      </w:pPr>
      <w:r w:rsidRPr="005736AC">
        <w:rPr>
          <w:rStyle w:val="Strong"/>
        </w:rPr>
        <w:t>Assessment Criteria </w:t>
      </w:r>
    </w:p>
    <w:p w14:paraId="3A417576" w14:textId="77777777" w:rsidR="005736AC" w:rsidRPr="00F523AF" w:rsidRDefault="005736AC" w:rsidP="005736AC">
      <w:pPr>
        <w:pStyle w:val="ListBullet2"/>
        <w:rPr>
          <w:sz w:val="24"/>
        </w:rPr>
      </w:pPr>
      <w:r w:rsidRPr="00F523AF">
        <w:t>Inappropriate language is identified and adapted. </w:t>
      </w:r>
    </w:p>
    <w:p w14:paraId="7C441458" w14:textId="77777777" w:rsidR="005736AC" w:rsidRPr="00F523AF" w:rsidRDefault="005736AC" w:rsidP="005736AC">
      <w:pPr>
        <w:pStyle w:val="ListBullet3"/>
      </w:pPr>
      <w:r w:rsidRPr="00F523AF">
        <w:rPr>
          <w:b/>
          <w:bCs/>
        </w:rPr>
        <w:t>RANGE</w:t>
      </w:r>
      <w:r w:rsidRPr="00F523AF">
        <w:t> Excessive use of jargon, insensitive choice of words, (gender; rank; hierarchies in familiar settings or organisations; family; sports; wealth), offensive or incorrect register.</w:t>
      </w:r>
    </w:p>
    <w:p w14:paraId="5ACD640F" w14:textId="77777777" w:rsidR="005736AC" w:rsidRPr="00F523AF" w:rsidRDefault="005736AC" w:rsidP="005736AC">
      <w:pPr>
        <w:pStyle w:val="ListBullet2"/>
        <w:rPr>
          <w:sz w:val="24"/>
        </w:rPr>
      </w:pPr>
      <w:r w:rsidRPr="00F523AF">
        <w:t>Complex ideas are reworded more simply. </w:t>
      </w:r>
    </w:p>
    <w:p w14:paraId="14848977" w14:textId="77777777" w:rsidR="005736AC" w:rsidRPr="00F523AF" w:rsidRDefault="005736AC" w:rsidP="005736AC">
      <w:pPr>
        <w:spacing w:before="0" w:after="0"/>
      </w:pPr>
    </w:p>
    <w:p w14:paraId="3B9A50EE" w14:textId="77777777" w:rsidR="005736AC" w:rsidRPr="005736AC" w:rsidRDefault="005736AC" w:rsidP="005736AC">
      <w:pPr>
        <w:spacing w:before="0" w:after="0"/>
        <w:rPr>
          <w:rStyle w:val="Strong"/>
        </w:rPr>
      </w:pPr>
      <w:r w:rsidRPr="005736AC">
        <w:rPr>
          <w:rStyle w:val="Strong"/>
        </w:rPr>
        <w:t>Specific Outcome 4 </w:t>
      </w:r>
    </w:p>
    <w:p w14:paraId="2A1F84DE" w14:textId="77777777" w:rsidR="005736AC" w:rsidRPr="00F523AF" w:rsidRDefault="005736AC" w:rsidP="005736AC">
      <w:pPr>
        <w:spacing w:before="0" w:after="0"/>
        <w:rPr>
          <w:sz w:val="24"/>
        </w:rPr>
      </w:pPr>
      <w:r w:rsidRPr="00F523AF">
        <w:t>Draft and edit own writing. </w:t>
      </w:r>
    </w:p>
    <w:p w14:paraId="1638FA4A" w14:textId="77777777" w:rsidR="005736AC" w:rsidRPr="005736AC" w:rsidRDefault="005736AC" w:rsidP="005736AC">
      <w:pPr>
        <w:spacing w:before="0" w:after="0"/>
        <w:rPr>
          <w:rStyle w:val="Strong"/>
        </w:rPr>
      </w:pPr>
      <w:r w:rsidRPr="005736AC">
        <w:rPr>
          <w:rStyle w:val="Strong"/>
        </w:rPr>
        <w:t>Assessment Criteria </w:t>
      </w:r>
    </w:p>
    <w:p w14:paraId="22E6A0DB" w14:textId="77777777" w:rsidR="005736AC" w:rsidRPr="00F523AF" w:rsidRDefault="005736AC" w:rsidP="005736AC">
      <w:pPr>
        <w:pStyle w:val="ListBullet2"/>
        <w:rPr>
          <w:sz w:val="24"/>
        </w:rPr>
      </w:pPr>
      <w:r w:rsidRPr="00F523AF">
        <w:t>The planning, drafting, editing and redrafting of texts improves its suitability for the intended purpose and audience. </w:t>
      </w:r>
    </w:p>
    <w:p w14:paraId="04B5BF57" w14:textId="77777777" w:rsidR="005736AC" w:rsidRPr="00F523AF" w:rsidRDefault="005736AC" w:rsidP="005736AC">
      <w:pPr>
        <w:pStyle w:val="ListBullet2"/>
        <w:rPr>
          <w:sz w:val="24"/>
        </w:rPr>
      </w:pPr>
      <w:r w:rsidRPr="00F523AF">
        <w:t>Cohesive devices to link parts of texts with other parts and to link ideas are checked and adapted to promote overall coherence of the text. </w:t>
      </w:r>
    </w:p>
    <w:p w14:paraId="4B7A0E8C" w14:textId="77777777" w:rsidR="005736AC" w:rsidRPr="00F523AF" w:rsidRDefault="005736AC" w:rsidP="005736AC">
      <w:pPr>
        <w:pStyle w:val="ListBullet2"/>
        <w:rPr>
          <w:sz w:val="24"/>
        </w:rPr>
      </w:pPr>
      <w:r w:rsidRPr="00F523AF">
        <w:t>Major grammatical errors are identified and changes improve structure and readability of text. </w:t>
      </w:r>
    </w:p>
    <w:p w14:paraId="248CF591" w14:textId="77777777" w:rsidR="005736AC" w:rsidRPr="00F523AF" w:rsidRDefault="005736AC" w:rsidP="005736AC">
      <w:pPr>
        <w:pStyle w:val="ListBullet2"/>
        <w:rPr>
          <w:sz w:val="24"/>
        </w:rPr>
      </w:pPr>
      <w:r w:rsidRPr="00F523AF">
        <w:t>Spelling, punctuation, register, sentence and paragraph structure are checked and corrected where necessary, and the selection of vocabulary is appropriate to content. </w:t>
      </w:r>
    </w:p>
    <w:p w14:paraId="4EB573F2" w14:textId="77777777" w:rsidR="005736AC" w:rsidRPr="00F523AF" w:rsidRDefault="005736AC" w:rsidP="005736AC">
      <w:pPr>
        <w:pStyle w:val="ListBullet2"/>
        <w:rPr>
          <w:sz w:val="24"/>
        </w:rPr>
      </w:pPr>
      <w:r w:rsidRPr="00F523AF">
        <w:t>Points of view, where expressed, are supported with a simple range of reasons and facts. </w:t>
      </w:r>
    </w:p>
    <w:p w14:paraId="222DF491" w14:textId="77777777" w:rsidR="005736AC" w:rsidRPr="00F523AF" w:rsidRDefault="005736AC" w:rsidP="005736AC">
      <w:pPr>
        <w:pStyle w:val="ListBullet2"/>
        <w:rPr>
          <w:sz w:val="24"/>
        </w:rPr>
      </w:pPr>
      <w:r w:rsidRPr="00F523AF">
        <w:t>Sources used in writing are acknowledged and accurately recorded in format appropriate to the task or learning activity. </w:t>
      </w:r>
    </w:p>
    <w:p w14:paraId="580C167F" w14:textId="77777777" w:rsidR="005736AC" w:rsidRPr="00DB0F3E" w:rsidRDefault="005736AC" w:rsidP="00DB0F3E">
      <w:pPr>
        <w:pStyle w:val="Heading4"/>
        <w:rPr>
          <w:rFonts w:eastAsiaTheme="majorEastAsia"/>
        </w:rPr>
      </w:pPr>
      <w:r w:rsidRPr="00DB0F3E">
        <w:rPr>
          <w:rFonts w:eastAsiaTheme="majorEastAsia"/>
        </w:rPr>
        <w:t>Unit Standard Accreditation And Moderation Options </w:t>
      </w:r>
    </w:p>
    <w:p w14:paraId="62C7EC56" w14:textId="77777777" w:rsidR="005736AC" w:rsidRPr="00F523AF" w:rsidRDefault="005736AC" w:rsidP="005736AC">
      <w:pPr>
        <w:pStyle w:val="ListBullet2"/>
      </w:pPr>
      <w:r w:rsidRPr="00F523AF">
        <w:t>Providers of learning towards this unit standard will need to meet the accreditation requirements of the GENFETQA.</w:t>
      </w:r>
    </w:p>
    <w:p w14:paraId="2AC29628" w14:textId="77777777" w:rsidR="005736AC" w:rsidRPr="00F523AF" w:rsidRDefault="005736AC" w:rsidP="005736AC">
      <w:pPr>
        <w:pStyle w:val="ListBullet2"/>
        <w:rPr>
          <w:sz w:val="24"/>
        </w:rPr>
      </w:pPr>
      <w:r w:rsidRPr="00F523AF">
        <w:t>Moderation Option: The moderation requirements of the GENFETQA must be met in order to award credit to learners for this unit standard. </w:t>
      </w:r>
    </w:p>
    <w:p w14:paraId="06073A20" w14:textId="77777777" w:rsidR="005736AC" w:rsidRPr="00DB0F3E" w:rsidRDefault="005736AC" w:rsidP="00DB0F3E">
      <w:pPr>
        <w:pStyle w:val="Heading4"/>
        <w:rPr>
          <w:rFonts w:eastAsiaTheme="majorEastAsia"/>
        </w:rPr>
      </w:pPr>
      <w:r w:rsidRPr="00DB0F3E">
        <w:rPr>
          <w:rFonts w:eastAsiaTheme="majorEastAsia"/>
        </w:rPr>
        <w:t>Unit Standard Essential Embedded Knowledge </w:t>
      </w:r>
    </w:p>
    <w:p w14:paraId="5E4D9CF0" w14:textId="77777777" w:rsidR="005736AC" w:rsidRPr="00F523AF" w:rsidRDefault="005736AC" w:rsidP="005736AC">
      <w:pPr>
        <w:spacing w:before="0" w:after="0"/>
      </w:pPr>
      <w:r w:rsidRPr="00F523AF">
        <w:t>The following essential embedded knowledge will be assessed through assessment of the specific outcomes in terms of the stipulated assessment criteria:</w:t>
      </w:r>
    </w:p>
    <w:p w14:paraId="628A8FAF" w14:textId="77777777" w:rsidR="005736AC" w:rsidRPr="00F523AF" w:rsidRDefault="005736AC" w:rsidP="005736AC">
      <w:pPr>
        <w:pStyle w:val="ListBullet2"/>
      </w:pPr>
      <w:r w:rsidRPr="00F523AF">
        <w:t xml:space="preserve">Learners can understand and explain that language have certain features and conventions which can be manipulated. Learners can apply this knowledge and adapt language to suit different contexts, audiences and purposes. </w:t>
      </w:r>
    </w:p>
    <w:p w14:paraId="78B70702" w14:textId="77777777" w:rsidR="005736AC" w:rsidRPr="00F523AF" w:rsidRDefault="005736AC" w:rsidP="005736AC">
      <w:pPr>
        <w:pStyle w:val="ListBullet2"/>
        <w:rPr>
          <w:sz w:val="24"/>
        </w:rPr>
      </w:pPr>
      <w:r w:rsidRPr="00F523AF">
        <w:t>Candidates are unlikely to achieve all the specific outcomes, to the standards described in the assessment criteria, without knowledge of the stated embedded knowledge. This means that for the most part, the possession or lack of the knowledge can be directly inferred from the quality of the candidate`s performance. Where direct assessment of knowledge is required, assessment criteria have been included in the body of the unit standard. </w:t>
      </w:r>
    </w:p>
    <w:p w14:paraId="2094E126" w14:textId="77777777" w:rsidR="005736AC" w:rsidRPr="00DB0F3E" w:rsidRDefault="005736AC" w:rsidP="00DB0F3E">
      <w:pPr>
        <w:pStyle w:val="Heading4"/>
        <w:rPr>
          <w:rFonts w:eastAsiaTheme="majorEastAsia"/>
        </w:rPr>
      </w:pPr>
      <w:r w:rsidRPr="00DB0F3E">
        <w:rPr>
          <w:rFonts w:eastAsiaTheme="majorEastAsia"/>
        </w:rPr>
        <w:t>Critical Cross-field Outcomes (CCFO): </w:t>
      </w:r>
    </w:p>
    <w:p w14:paraId="0A8E2761" w14:textId="77777777" w:rsidR="005736AC" w:rsidRPr="005736AC" w:rsidRDefault="005736AC" w:rsidP="005736AC">
      <w:pPr>
        <w:spacing w:before="0" w:after="0"/>
        <w:rPr>
          <w:rStyle w:val="Strong"/>
        </w:rPr>
      </w:pPr>
      <w:r w:rsidRPr="005736AC">
        <w:rPr>
          <w:rStyle w:val="Strong"/>
        </w:rPr>
        <w:t>Identifying </w:t>
      </w:r>
    </w:p>
    <w:p w14:paraId="0A896D0A" w14:textId="77777777" w:rsidR="005736AC" w:rsidRPr="00F523AF" w:rsidRDefault="005736AC" w:rsidP="005736AC">
      <w:pPr>
        <w:spacing w:before="0" w:after="0"/>
      </w:pPr>
      <w:r w:rsidRPr="00F523AF">
        <w:t>Identify and solve problems: using context to decode and make meaning individually and in groups in oral, reading and written activities. </w:t>
      </w:r>
    </w:p>
    <w:p w14:paraId="5528BFF8" w14:textId="77777777" w:rsidR="005736AC" w:rsidRPr="00F523AF" w:rsidRDefault="005736AC" w:rsidP="005736AC"/>
    <w:p w14:paraId="175974CC" w14:textId="77777777" w:rsidR="005736AC" w:rsidRPr="005736AC" w:rsidRDefault="005736AC" w:rsidP="005736AC">
      <w:pPr>
        <w:spacing w:before="0" w:after="0"/>
        <w:rPr>
          <w:rStyle w:val="Strong"/>
        </w:rPr>
      </w:pPr>
      <w:r w:rsidRPr="005736AC">
        <w:rPr>
          <w:rStyle w:val="Strong"/>
        </w:rPr>
        <w:t>Working </w:t>
      </w:r>
    </w:p>
    <w:p w14:paraId="5DE27892" w14:textId="77777777" w:rsidR="005736AC" w:rsidRPr="00F523AF" w:rsidRDefault="005736AC" w:rsidP="005736AC">
      <w:pPr>
        <w:spacing w:before="0" w:after="0"/>
      </w:pPr>
      <w:r w:rsidRPr="00F523AF">
        <w:t>Work effectively with others and in teams: using interactive speech in activities, discussion and research projects. </w:t>
      </w:r>
    </w:p>
    <w:p w14:paraId="5438574C" w14:textId="77777777" w:rsidR="005736AC" w:rsidRPr="00F523AF" w:rsidRDefault="005736AC" w:rsidP="005736AC"/>
    <w:p w14:paraId="1079EBC8" w14:textId="77777777" w:rsidR="005736AC" w:rsidRPr="005736AC" w:rsidRDefault="005736AC" w:rsidP="005736AC">
      <w:pPr>
        <w:spacing w:before="0" w:after="0"/>
        <w:rPr>
          <w:rStyle w:val="Strong"/>
        </w:rPr>
      </w:pPr>
      <w:r w:rsidRPr="005736AC">
        <w:rPr>
          <w:rStyle w:val="Strong"/>
        </w:rPr>
        <w:t>Organising </w:t>
      </w:r>
    </w:p>
    <w:p w14:paraId="30572416" w14:textId="77777777" w:rsidR="005736AC" w:rsidRPr="00F523AF" w:rsidRDefault="005736AC" w:rsidP="005736AC">
      <w:pPr>
        <w:spacing w:before="0" w:after="0"/>
      </w:pPr>
      <w:r w:rsidRPr="00F523AF">
        <w:t>Organise and manage oneself and one`s activities responsibly and effectively through using language. </w:t>
      </w:r>
    </w:p>
    <w:p w14:paraId="1A101DF6" w14:textId="77777777" w:rsidR="005736AC" w:rsidRPr="00F523AF" w:rsidRDefault="005736AC" w:rsidP="005736AC"/>
    <w:p w14:paraId="775A2228" w14:textId="77777777" w:rsidR="005736AC" w:rsidRPr="005736AC" w:rsidRDefault="005736AC" w:rsidP="005736AC">
      <w:pPr>
        <w:spacing w:before="0" w:after="0"/>
        <w:rPr>
          <w:rStyle w:val="Strong"/>
        </w:rPr>
      </w:pPr>
      <w:r w:rsidRPr="005736AC">
        <w:rPr>
          <w:rStyle w:val="Strong"/>
        </w:rPr>
        <w:t>Collecting </w:t>
      </w:r>
    </w:p>
    <w:p w14:paraId="57DD56C9" w14:textId="77777777" w:rsidR="005736AC" w:rsidRPr="00F523AF" w:rsidRDefault="005736AC" w:rsidP="005736AC">
      <w:pPr>
        <w:spacing w:before="0" w:after="0"/>
      </w:pPr>
      <w:r w:rsidRPr="00F523AF">
        <w:t>Collect, analyse, organise and critically evaluate information: fundamental to the process of developing language capability across language applications and fields of study. </w:t>
      </w:r>
    </w:p>
    <w:p w14:paraId="61573968" w14:textId="77777777" w:rsidR="005736AC" w:rsidRPr="00F523AF" w:rsidRDefault="005736AC" w:rsidP="005736AC"/>
    <w:p w14:paraId="6A422332" w14:textId="77777777" w:rsidR="005736AC" w:rsidRPr="005736AC" w:rsidRDefault="005736AC" w:rsidP="005736AC">
      <w:pPr>
        <w:spacing w:before="0" w:after="0"/>
        <w:rPr>
          <w:rStyle w:val="Strong"/>
        </w:rPr>
      </w:pPr>
      <w:r w:rsidRPr="005736AC">
        <w:rPr>
          <w:rStyle w:val="Strong"/>
        </w:rPr>
        <w:t>Communicating </w:t>
      </w:r>
    </w:p>
    <w:p w14:paraId="064D1BE5" w14:textId="77777777" w:rsidR="005736AC" w:rsidRPr="00F523AF" w:rsidRDefault="005736AC" w:rsidP="005736AC">
      <w:pPr>
        <w:spacing w:before="0" w:after="0"/>
      </w:pPr>
      <w:r w:rsidRPr="00F523AF">
        <w:t>Communicate effectively using visual, mathematical and/or language skills: in formal and informal communications. </w:t>
      </w:r>
    </w:p>
    <w:p w14:paraId="5733D4CA" w14:textId="77777777" w:rsidR="005736AC" w:rsidRPr="00F523AF" w:rsidRDefault="005736AC" w:rsidP="005736AC"/>
    <w:p w14:paraId="7A7736DA" w14:textId="77777777" w:rsidR="005736AC" w:rsidRPr="005736AC" w:rsidRDefault="005736AC" w:rsidP="005736AC">
      <w:pPr>
        <w:spacing w:before="0" w:after="0"/>
        <w:rPr>
          <w:rStyle w:val="Strong"/>
        </w:rPr>
      </w:pPr>
      <w:r w:rsidRPr="005736AC">
        <w:rPr>
          <w:rStyle w:val="Strong"/>
        </w:rPr>
        <w:t>Science </w:t>
      </w:r>
    </w:p>
    <w:p w14:paraId="4A80317F" w14:textId="77777777" w:rsidR="005736AC" w:rsidRPr="00F523AF" w:rsidRDefault="005736AC" w:rsidP="005736AC">
      <w:pPr>
        <w:spacing w:before="0" w:after="0"/>
      </w:pPr>
      <w:r w:rsidRPr="00F523AF">
        <w:t>Use science and technology effectively and critically: using technology to access and present texts. </w:t>
      </w:r>
    </w:p>
    <w:p w14:paraId="32F7A8FC" w14:textId="77777777" w:rsidR="005736AC" w:rsidRPr="00F523AF" w:rsidRDefault="005736AC" w:rsidP="005736AC"/>
    <w:p w14:paraId="621A88D6" w14:textId="77777777" w:rsidR="005736AC" w:rsidRPr="005736AC" w:rsidRDefault="005736AC" w:rsidP="005736AC">
      <w:pPr>
        <w:spacing w:before="0" w:after="0"/>
        <w:rPr>
          <w:rStyle w:val="Strong"/>
        </w:rPr>
      </w:pPr>
      <w:r w:rsidRPr="005736AC">
        <w:rPr>
          <w:rStyle w:val="Strong"/>
        </w:rPr>
        <w:t>Demonstrating </w:t>
      </w:r>
    </w:p>
    <w:p w14:paraId="2F0069E9" w14:textId="77777777" w:rsidR="005736AC" w:rsidRPr="00F523AF" w:rsidRDefault="005736AC" w:rsidP="005736AC">
      <w:pPr>
        <w:spacing w:before="0" w:after="0"/>
      </w:pPr>
      <w:r w:rsidRPr="00F523AF">
        <w:t>Understand the world as a set of inter-related parts of a system: through using language to explore and express links, and exploring a global range of contexts and texts. </w:t>
      </w:r>
    </w:p>
    <w:p w14:paraId="3DEBE643" w14:textId="77777777" w:rsidR="005736AC" w:rsidRPr="00F523AF" w:rsidRDefault="005736AC" w:rsidP="005736AC"/>
    <w:p w14:paraId="1DED7148" w14:textId="77777777" w:rsidR="005736AC" w:rsidRPr="005736AC" w:rsidRDefault="005736AC" w:rsidP="005736AC">
      <w:pPr>
        <w:spacing w:before="0" w:after="0"/>
        <w:rPr>
          <w:rStyle w:val="Strong"/>
        </w:rPr>
      </w:pPr>
      <w:r w:rsidRPr="005736AC">
        <w:rPr>
          <w:rStyle w:val="Strong"/>
        </w:rPr>
        <w:t>Contributing </w:t>
      </w:r>
    </w:p>
    <w:p w14:paraId="391FA1EF" w14:textId="77777777" w:rsidR="005736AC" w:rsidRPr="00F523AF" w:rsidRDefault="005736AC" w:rsidP="005736AC">
      <w:pPr>
        <w:spacing w:before="0" w:after="0"/>
        <w:rPr>
          <w:sz w:val="24"/>
        </w:rPr>
      </w:pPr>
      <w:r w:rsidRPr="00F523AF">
        <w:t>Contribute to the full development of self by engaging with texts that stimulate awareness and development of life skills and the learning process. </w:t>
      </w:r>
    </w:p>
    <w:p w14:paraId="0D94324E" w14:textId="77777777" w:rsidR="00496F24" w:rsidRPr="009C6FD5" w:rsidRDefault="00496F24" w:rsidP="00D47A3A">
      <w:pPr>
        <w:rPr>
          <w:lang w:val="en-ZA"/>
        </w:rPr>
      </w:pPr>
    </w:p>
    <w:p w14:paraId="095AA412" w14:textId="77777777" w:rsidR="00D278EA" w:rsidRPr="009C6FD5" w:rsidRDefault="00D278EA" w:rsidP="00830B58">
      <w:pPr>
        <w:rPr>
          <w:lang w:val="en-ZA"/>
        </w:rPr>
      </w:pPr>
      <w:r w:rsidRPr="009C6FD5">
        <w:rPr>
          <w:lang w:val="en-ZA"/>
        </w:rPr>
        <w:br w:type="page"/>
      </w:r>
    </w:p>
    <w:p w14:paraId="7554EFD2" w14:textId="77777777" w:rsidR="00D278EA" w:rsidRPr="009C6FD5" w:rsidRDefault="00CB3B77" w:rsidP="00D278EA">
      <w:pPr>
        <w:pStyle w:val="LCHeading1"/>
        <w:rPr>
          <w:noProof/>
        </w:rPr>
      </w:pPr>
      <w:bookmarkStart w:id="110" w:name="_Toc201071761"/>
      <w:bookmarkStart w:id="111" w:name="_Toc495929883"/>
      <w:r w:rsidRPr="009C6FD5">
        <w:rPr>
          <w:noProof/>
        </w:rPr>
        <w:t>SECTION 1: READING AND VIEWING STRATEGIES</w:t>
      </w:r>
      <w:bookmarkEnd w:id="110"/>
      <w:bookmarkEnd w:id="111"/>
    </w:p>
    <w:p w14:paraId="56814EB6" w14:textId="77777777" w:rsidR="00351F75" w:rsidRPr="00DB0F3E" w:rsidRDefault="00351F75" w:rsidP="00DB0F3E">
      <w:pPr>
        <w:pStyle w:val="Heading4"/>
      </w:pPr>
      <w:r w:rsidRPr="00DB0F3E">
        <w:t>Outcome</w:t>
      </w:r>
    </w:p>
    <w:p w14:paraId="39B58D09" w14:textId="77777777" w:rsidR="00D278EA" w:rsidRPr="009C6FD5" w:rsidRDefault="00D278EA" w:rsidP="00351F75">
      <w:pPr>
        <w:rPr>
          <w:lang w:val="en-ZA"/>
        </w:rPr>
      </w:pPr>
      <w:r w:rsidRPr="009C6FD5">
        <w:rPr>
          <w:lang w:val="en-ZA"/>
        </w:rPr>
        <w:t>Use a range of reading and/or viewing strategies make meaning of texts</w:t>
      </w:r>
    </w:p>
    <w:p w14:paraId="04F061D9" w14:textId="77777777" w:rsidR="00D278EA" w:rsidRPr="00DB0F3E" w:rsidRDefault="001328FB" w:rsidP="00DB0F3E">
      <w:pPr>
        <w:pStyle w:val="Heading4"/>
      </w:pPr>
      <w:r w:rsidRPr="00DB0F3E">
        <w:t>Assessment criteria</w:t>
      </w:r>
      <w:r w:rsidR="00D278EA" w:rsidRPr="00DB0F3E">
        <w:t xml:space="preserve"> </w:t>
      </w:r>
    </w:p>
    <w:p w14:paraId="14E67190" w14:textId="77777777" w:rsidR="00D278EA" w:rsidRPr="009C6FD5" w:rsidRDefault="00D278EA" w:rsidP="00830B58">
      <w:pPr>
        <w:rPr>
          <w:lang w:val="en-ZA"/>
        </w:rPr>
      </w:pPr>
      <w:r w:rsidRPr="009C6FD5">
        <w:rPr>
          <w:lang w:val="en-ZA"/>
        </w:rPr>
        <w:t>On completion of this section you will be able to ensure that:</w:t>
      </w:r>
    </w:p>
    <w:p w14:paraId="679F6FD6" w14:textId="77777777" w:rsidR="00D278EA" w:rsidRPr="009C6FD5" w:rsidRDefault="00D278EA" w:rsidP="001328FB">
      <w:pPr>
        <w:pStyle w:val="ListBullet2"/>
        <w:rPr>
          <w:lang w:val="en-ZA"/>
        </w:rPr>
      </w:pPr>
      <w:r w:rsidRPr="009C6FD5">
        <w:rPr>
          <w:lang w:val="en-ZA"/>
        </w:rPr>
        <w:t>Reading and/or viewing strategies employed in searching for meaning in texts are flexible and appropriate to the particular text and nature of the search: Skimming, scanning, pre-reading, re-reading, predicting and sifting</w:t>
      </w:r>
    </w:p>
    <w:p w14:paraId="6A924C5E" w14:textId="77777777" w:rsidR="00D278EA" w:rsidRPr="009C6FD5" w:rsidRDefault="00D278EA" w:rsidP="001328FB">
      <w:pPr>
        <w:pStyle w:val="ListBullet2"/>
        <w:rPr>
          <w:lang w:val="en-ZA"/>
        </w:rPr>
      </w:pPr>
      <w:r w:rsidRPr="009C6FD5">
        <w:rPr>
          <w:lang w:val="en-ZA"/>
        </w:rPr>
        <w:t>Questions used are appropriate to the context, the type of information required and/or attempts to clarify meaning: Who, what, when, where, why and how questions</w:t>
      </w:r>
    </w:p>
    <w:p w14:paraId="09889402" w14:textId="77777777" w:rsidR="00D278EA" w:rsidRPr="009C6FD5" w:rsidRDefault="00D278EA" w:rsidP="001328FB">
      <w:pPr>
        <w:pStyle w:val="ListBullet2"/>
        <w:rPr>
          <w:lang w:val="en-ZA"/>
        </w:rPr>
      </w:pPr>
      <w:r w:rsidRPr="009C6FD5">
        <w:rPr>
          <w:lang w:val="en-ZA"/>
        </w:rPr>
        <w:t>Information from texts researched is recorded logically and coherently according to the purpose of the task or learning activity: Cause and effect patterns, summaries, notes, annotations, time-lines, tree diagrams, highlighting, paraphrasing, flow charts, pie charts, bar graphs, Venn diagrams</w:t>
      </w:r>
    </w:p>
    <w:p w14:paraId="57A2CCBE" w14:textId="77777777" w:rsidR="00D278EA" w:rsidRPr="009C6FD5" w:rsidRDefault="00D278EA" w:rsidP="001328FB">
      <w:pPr>
        <w:pStyle w:val="ListBullet2"/>
        <w:rPr>
          <w:lang w:val="en-ZA"/>
        </w:rPr>
      </w:pPr>
      <w:r w:rsidRPr="009C6FD5">
        <w:rPr>
          <w:lang w:val="en-ZA"/>
        </w:rPr>
        <w:t>Instructions and directions are read/viewed and interpreted and subsequent explanations are consistent with the intention of the text: Classroom/workplace/laboratory procedures, games, repairing objects, recipes, schedules, forms, maps</w:t>
      </w:r>
    </w:p>
    <w:p w14:paraId="1B9581D2" w14:textId="77777777" w:rsidR="00D278EA" w:rsidRPr="009C6FD5" w:rsidRDefault="00D278EA" w:rsidP="001328FB">
      <w:pPr>
        <w:pStyle w:val="ListBullet2"/>
        <w:rPr>
          <w:lang w:val="en-ZA"/>
        </w:rPr>
      </w:pPr>
      <w:r w:rsidRPr="009C6FD5">
        <w:rPr>
          <w:lang w:val="en-ZA"/>
        </w:rPr>
        <w:t>The structural features of texts are identified and their use in accessing meaning are explored: Title, sub-title, font, size of font, index page, layout, resum</w:t>
      </w:r>
      <w:r w:rsidRPr="009C6FD5">
        <w:rPr>
          <w:rFonts w:eastAsia="MS Mincho"/>
          <w:lang w:val="en-ZA"/>
        </w:rPr>
        <w:t xml:space="preserve">e </w:t>
      </w:r>
      <w:r w:rsidRPr="009C6FD5">
        <w:rPr>
          <w:lang w:val="en-ZA"/>
        </w:rPr>
        <w:t>summary, use of visuals/ bold/ italics/underlining, captions</w:t>
      </w:r>
    </w:p>
    <w:p w14:paraId="51A2253D" w14:textId="77777777" w:rsidR="00D278EA" w:rsidRPr="009C6FD5" w:rsidRDefault="00D278EA" w:rsidP="001328FB">
      <w:pPr>
        <w:pStyle w:val="ListBullet2"/>
        <w:rPr>
          <w:lang w:val="en-ZA"/>
        </w:rPr>
      </w:pPr>
      <w:r w:rsidRPr="009C6FD5">
        <w:rPr>
          <w:lang w:val="en-ZA"/>
        </w:rPr>
        <w:t>Reference materials are used to clarify meanings of words/signs, concepts, language structures and conventions: Dictionaries, instruction manuals, textbooks, thesauruses, encyclopaedias, the internet</w:t>
      </w:r>
    </w:p>
    <w:p w14:paraId="547B67BB" w14:textId="77777777" w:rsidR="00D278EA" w:rsidRPr="009C6FD5" w:rsidRDefault="00D278EA" w:rsidP="001328FB">
      <w:pPr>
        <w:pStyle w:val="ListBullet2"/>
        <w:rPr>
          <w:lang w:val="en-ZA"/>
        </w:rPr>
      </w:pPr>
      <w:r w:rsidRPr="009C6FD5">
        <w:rPr>
          <w:lang w:val="en-ZA"/>
        </w:rPr>
        <w:t>The research process is focused, logical and effective</w:t>
      </w:r>
    </w:p>
    <w:p w14:paraId="1D475138" w14:textId="77777777" w:rsidR="00D278EA" w:rsidRPr="009C6FD5" w:rsidRDefault="00D278EA" w:rsidP="005736AC">
      <w:pPr>
        <w:pStyle w:val="Heading2"/>
        <w:rPr>
          <w:lang w:val="en-ZA"/>
        </w:rPr>
      </w:pPr>
      <w:bookmarkStart w:id="112" w:name="_Toc201071762"/>
      <w:bookmarkStart w:id="113" w:name="_Toc495929884"/>
      <w:r w:rsidRPr="009C6FD5">
        <w:rPr>
          <w:lang w:val="en-ZA"/>
        </w:rPr>
        <w:t>Introduction</w:t>
      </w:r>
      <w:bookmarkEnd w:id="112"/>
      <w:bookmarkEnd w:id="113"/>
    </w:p>
    <w:p w14:paraId="5403947B" w14:textId="77777777" w:rsidR="00D278EA" w:rsidRPr="009C6FD5" w:rsidRDefault="00483466" w:rsidP="00830B58">
      <w:pPr>
        <w:rPr>
          <w:lang w:val="en-ZA"/>
        </w:rPr>
      </w:pPr>
      <w:bookmarkStart w:id="114" w:name="_Toc9237601"/>
      <w:r w:rsidRPr="009C6FD5">
        <w:rPr>
          <w:noProof/>
          <w:lang w:val="en-ZA" w:eastAsia="en-ZA"/>
        </w:rPr>
        <w:drawing>
          <wp:anchor distT="0" distB="0" distL="114300" distR="114300" simplePos="0" relativeHeight="251594240" behindDoc="0" locked="0" layoutInCell="1" allowOverlap="1" wp14:anchorId="4573FA34" wp14:editId="0D528665">
            <wp:simplePos x="0" y="0"/>
            <wp:positionH relativeFrom="column">
              <wp:posOffset>2081530</wp:posOffset>
            </wp:positionH>
            <wp:positionV relativeFrom="paragraph">
              <wp:posOffset>229870</wp:posOffset>
            </wp:positionV>
            <wp:extent cx="1934845" cy="1208405"/>
            <wp:effectExtent l="0" t="0" r="8255" b="0"/>
            <wp:wrapSquare wrapText="bothSides"/>
            <wp:docPr id="9472" name="Picture 9472" descr="BOOK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2" descr="BOOK06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34845" cy="1208405"/>
                    </a:xfrm>
                    <a:prstGeom prst="rect">
                      <a:avLst/>
                    </a:prstGeom>
                    <a:noFill/>
                    <a:ln>
                      <a:noFill/>
                    </a:ln>
                  </pic:spPr>
                </pic:pic>
              </a:graphicData>
            </a:graphic>
            <wp14:sizeRelH relativeFrom="page">
              <wp14:pctWidth>0</wp14:pctWidth>
            </wp14:sizeRelH>
            <wp14:sizeRelV relativeFrom="page">
              <wp14:pctHeight>0</wp14:pctHeight>
            </wp14:sizeRelV>
          </wp:anchor>
        </w:drawing>
      </w:r>
      <w:r w:rsidR="00D278EA" w:rsidRPr="009C6FD5">
        <w:rPr>
          <w:b/>
          <w:lang w:val="en-ZA"/>
        </w:rPr>
        <w:t>Reading is an essential part of communication.</w:t>
      </w:r>
      <w:r w:rsidR="00D278EA" w:rsidRPr="009C6FD5">
        <w:rPr>
          <w:lang w:val="en-ZA"/>
        </w:rPr>
        <w:t xml:space="preserve">  When a writer (the communicator) wants to communicate with a recipient (the reader) and they are not in direct contact with each other, the writer will communicate his message in writing. </w:t>
      </w:r>
    </w:p>
    <w:p w14:paraId="286402EF" w14:textId="77777777" w:rsidR="00D278EA" w:rsidRPr="009C6FD5" w:rsidRDefault="00D278EA" w:rsidP="00830B58">
      <w:pPr>
        <w:rPr>
          <w:noProof/>
          <w:lang w:val="en-ZA"/>
        </w:rPr>
      </w:pPr>
      <w:r w:rsidRPr="009C6FD5">
        <w:rPr>
          <w:noProof/>
          <w:lang w:val="en-ZA"/>
        </w:rPr>
        <w:t>We see this every day in the form of advertisements, newspapers, magazines, CD covers, comic books, etc.</w:t>
      </w:r>
    </w:p>
    <w:p w14:paraId="1FD152E8" w14:textId="77777777" w:rsidR="00D278EA" w:rsidRPr="009C6FD5" w:rsidRDefault="00D278EA" w:rsidP="00830B58">
      <w:pPr>
        <w:rPr>
          <w:noProof/>
          <w:lang w:val="en-ZA"/>
        </w:rPr>
      </w:pPr>
      <w:r w:rsidRPr="009C6FD5">
        <w:rPr>
          <w:noProof/>
          <w:lang w:val="en-ZA"/>
        </w:rPr>
        <w:t xml:space="preserve">When you are reading something it is important to remember that the </w:t>
      </w:r>
      <w:r w:rsidRPr="009C6FD5">
        <w:rPr>
          <w:b/>
          <w:noProof/>
          <w:lang w:val="en-ZA"/>
        </w:rPr>
        <w:t>writer wants to give a specific message</w:t>
      </w:r>
      <w:r w:rsidRPr="009C6FD5">
        <w:rPr>
          <w:noProof/>
          <w:lang w:val="en-ZA"/>
        </w:rPr>
        <w:t xml:space="preserve">: when Game sends out flyers about special offers, they want you, the reader, to consider buying one or more of their products.  </w:t>
      </w:r>
    </w:p>
    <w:p w14:paraId="3C665E15" w14:textId="77777777" w:rsidR="00D278EA" w:rsidRPr="009C6FD5" w:rsidRDefault="00D278EA" w:rsidP="00830B58">
      <w:pPr>
        <w:rPr>
          <w:noProof/>
          <w:lang w:val="en-ZA"/>
        </w:rPr>
      </w:pPr>
      <w:r w:rsidRPr="009C6FD5">
        <w:rPr>
          <w:noProof/>
          <w:lang w:val="en-ZA"/>
        </w:rPr>
        <w:t>This is true of all forms of advertisement: the advertiser wants to introduce himself and his products to you in such a way that you are persuaded to buy from him, rather than from his competition.</w:t>
      </w:r>
    </w:p>
    <w:p w14:paraId="3E341043" w14:textId="77777777" w:rsidR="00D278EA" w:rsidRPr="009C6FD5" w:rsidRDefault="00D278EA" w:rsidP="00830B58">
      <w:pPr>
        <w:rPr>
          <w:noProof/>
          <w:lang w:val="en-ZA"/>
        </w:rPr>
      </w:pPr>
      <w:r w:rsidRPr="009C6FD5">
        <w:rPr>
          <w:noProof/>
          <w:lang w:val="en-ZA"/>
        </w:rPr>
        <w:t>A newspaper, on the other hand, contains articles that have at least two purposes: to inform you, the reader, and also to convince you, the reader, of the writer’s point of view.  They use various methods to persuade you to buy the newspaper, so that you can read it: they have big advertisements about the headlines or main stories in the paper, they also print their headlines in big, bold letters in order to grab your attention.</w:t>
      </w:r>
    </w:p>
    <w:p w14:paraId="6E60C2DD" w14:textId="77777777" w:rsidR="00D278EA" w:rsidRPr="009C6FD5" w:rsidRDefault="00D278EA" w:rsidP="00830B58">
      <w:pPr>
        <w:rPr>
          <w:noProof/>
          <w:lang w:val="en-ZA"/>
        </w:rPr>
      </w:pPr>
      <w:r w:rsidRPr="009C6FD5">
        <w:rPr>
          <w:noProof/>
          <w:lang w:val="en-ZA"/>
        </w:rPr>
        <w:t xml:space="preserve">You must always be aware that the writer’s purpose is to persuade you that their point of view is the right one.  This is true of advertisements, magazines, newspapers, anything you read, even company policy.  </w:t>
      </w:r>
    </w:p>
    <w:p w14:paraId="1120810A" w14:textId="77777777" w:rsidR="00D278EA" w:rsidRPr="009C6FD5" w:rsidRDefault="00D278EA" w:rsidP="00830B58">
      <w:pPr>
        <w:rPr>
          <w:noProof/>
          <w:lang w:val="en-ZA"/>
        </w:rPr>
      </w:pPr>
      <w:r w:rsidRPr="009C6FD5">
        <w:rPr>
          <w:noProof/>
          <w:lang w:val="en-ZA"/>
        </w:rPr>
        <w:t>What needs to be remembered is that in the case of company policy, you have to follow the rules as laid down.</w:t>
      </w:r>
    </w:p>
    <w:p w14:paraId="27030DB6" w14:textId="77777777" w:rsidR="00D278EA" w:rsidRPr="009C6FD5" w:rsidRDefault="00D278EA" w:rsidP="00830B58">
      <w:pPr>
        <w:rPr>
          <w:noProof/>
          <w:lang w:val="en-ZA"/>
        </w:rPr>
      </w:pPr>
      <w:r w:rsidRPr="009C6FD5">
        <w:rPr>
          <w:noProof/>
          <w:lang w:val="en-ZA"/>
        </w:rPr>
        <w:t xml:space="preserve">With almost everything you read, that is not directly work related, especially in newspapers and magazines, you have to remember that the writer wants to persuade you to believe his point of view.  </w:t>
      </w:r>
    </w:p>
    <w:p w14:paraId="3B31D7FC" w14:textId="77777777" w:rsidR="00D278EA" w:rsidRPr="009C6FD5" w:rsidRDefault="00D278EA" w:rsidP="00830B58">
      <w:pPr>
        <w:rPr>
          <w:noProof/>
          <w:lang w:val="en-ZA"/>
        </w:rPr>
      </w:pPr>
      <w:r w:rsidRPr="009C6FD5">
        <w:rPr>
          <w:noProof/>
          <w:lang w:val="en-ZA"/>
        </w:rPr>
        <w:t>Some writers are very good at this, so you must always analyse what you are reading in order to come to your own conclusions about the matter.  One way of doing this is, of course, to read more than one writer’s point of view.  You can do this by reading more than one newspaper or magazine that has articles of the same subject and you will be surprised by the differing points of view that are put forward.</w:t>
      </w:r>
    </w:p>
    <w:p w14:paraId="0237A25C" w14:textId="77777777" w:rsidR="00D278EA" w:rsidRPr="009C6FD5" w:rsidRDefault="00D278EA" w:rsidP="00830B58">
      <w:pPr>
        <w:rPr>
          <w:noProof/>
          <w:lang w:val="en-ZA"/>
        </w:rPr>
      </w:pPr>
      <w:r w:rsidRPr="009C6FD5">
        <w:rPr>
          <w:noProof/>
          <w:lang w:val="en-ZA"/>
        </w:rPr>
        <w:t>An excellent example could be a newspaper headline that reads:</w:t>
      </w:r>
    </w:p>
    <w:p w14:paraId="2B5C65A9" w14:textId="77777777" w:rsidR="00D278EA" w:rsidRPr="009C6FD5" w:rsidRDefault="00D278EA" w:rsidP="00FE03E5">
      <w:pPr>
        <w:jc w:val="center"/>
        <w:rPr>
          <w:b/>
          <w:noProof/>
          <w:bdr w:val="single" w:sz="4" w:space="0" w:color="auto"/>
          <w:lang w:val="en-ZA"/>
        </w:rPr>
      </w:pPr>
      <w:r w:rsidRPr="009C6FD5">
        <w:rPr>
          <w:b/>
          <w:noProof/>
          <w:bdr w:val="single" w:sz="4" w:space="0" w:color="auto"/>
          <w:lang w:val="en-ZA"/>
        </w:rPr>
        <w:t>ALL WHITE RUGBY TEAM</w:t>
      </w:r>
    </w:p>
    <w:p w14:paraId="12B4CDC1" w14:textId="77777777" w:rsidR="00D278EA" w:rsidRPr="009C6FD5" w:rsidRDefault="00D278EA" w:rsidP="00830B58">
      <w:pPr>
        <w:rPr>
          <w:noProof/>
          <w:lang w:val="en-ZA"/>
        </w:rPr>
      </w:pPr>
      <w:r w:rsidRPr="009C6FD5">
        <w:rPr>
          <w:noProof/>
          <w:lang w:val="en-ZA"/>
        </w:rPr>
        <w:t>This could mean that the Springbok rugby team was chosen with only white players.  It could also mean that the coach, Jake White, has the right to put together the team without interference from the rugby administrators.  It could also be a humorous play with words in order to grab your attention.</w:t>
      </w:r>
    </w:p>
    <w:p w14:paraId="3D4628ED" w14:textId="77777777" w:rsidR="00D278EA" w:rsidRPr="009C6FD5" w:rsidRDefault="00D278EA" w:rsidP="00830B58">
      <w:pPr>
        <w:rPr>
          <w:noProof/>
          <w:lang w:val="en-ZA"/>
        </w:rPr>
      </w:pPr>
    </w:p>
    <w:p w14:paraId="479CCE56" w14:textId="77777777" w:rsidR="00D278EA" w:rsidRPr="009C6FD5" w:rsidRDefault="00D278EA" w:rsidP="00830B58">
      <w:pPr>
        <w:rPr>
          <w:noProof/>
          <w:lang w:val="en-ZA"/>
        </w:rPr>
      </w:pPr>
      <w:r w:rsidRPr="009C6FD5">
        <w:rPr>
          <w:noProof/>
          <w:lang w:val="en-ZA"/>
        </w:rPr>
        <w:t xml:space="preserve">This means that whenever you read something, you have to be able to analyse what you are reading.  You also have to be able to “read between the lines” – when things are not stated directly, but only hinted at.  </w:t>
      </w:r>
    </w:p>
    <w:p w14:paraId="65A48298" w14:textId="77777777" w:rsidR="00D278EA" w:rsidRPr="009C6FD5" w:rsidRDefault="00D278EA" w:rsidP="00830B58">
      <w:pPr>
        <w:rPr>
          <w:noProof/>
          <w:lang w:val="en-ZA"/>
        </w:rPr>
      </w:pPr>
      <w:r w:rsidRPr="009C6FD5">
        <w:rPr>
          <w:noProof/>
          <w:lang w:val="en-ZA"/>
        </w:rPr>
        <w:t>If we look at the newspaper headline that was quoted as an example, we could take the headline to be a speculation that, if Jake White was able to choose players for the team, he would only choose white players.</w:t>
      </w:r>
    </w:p>
    <w:p w14:paraId="7332FAC0" w14:textId="77777777" w:rsidR="00D278EA" w:rsidRPr="009C6FD5" w:rsidRDefault="00D278EA" w:rsidP="00830B58">
      <w:pPr>
        <w:rPr>
          <w:noProof/>
          <w:lang w:val="en-ZA"/>
        </w:rPr>
      </w:pPr>
      <w:r w:rsidRPr="009C6FD5">
        <w:rPr>
          <w:noProof/>
          <w:lang w:val="en-ZA"/>
        </w:rPr>
        <w:t xml:space="preserve">So, how would you know what the headline means?  By reading the article and  then analysing it, taking into consideration </w:t>
      </w:r>
    </w:p>
    <w:p w14:paraId="05CA896C" w14:textId="77777777" w:rsidR="00D278EA" w:rsidRPr="009C6FD5" w:rsidRDefault="00D278EA" w:rsidP="00FE03E5">
      <w:pPr>
        <w:pStyle w:val="ListBullet2"/>
        <w:rPr>
          <w:lang w:val="en-ZA"/>
        </w:rPr>
      </w:pPr>
      <w:r w:rsidRPr="009C6FD5">
        <w:rPr>
          <w:lang w:val="en-ZA"/>
        </w:rPr>
        <w:t xml:space="preserve">What the writer states in the article, </w:t>
      </w:r>
    </w:p>
    <w:p w14:paraId="4606967A" w14:textId="77777777" w:rsidR="00D278EA" w:rsidRPr="009C6FD5" w:rsidRDefault="00D278EA" w:rsidP="00FE03E5">
      <w:pPr>
        <w:pStyle w:val="ListBullet2"/>
        <w:rPr>
          <w:lang w:val="en-ZA"/>
        </w:rPr>
      </w:pPr>
      <w:r w:rsidRPr="009C6FD5">
        <w:rPr>
          <w:lang w:val="en-ZA"/>
        </w:rPr>
        <w:t xml:space="preserve">Who would probably read the article </w:t>
      </w:r>
    </w:p>
    <w:p w14:paraId="05C7A08A" w14:textId="77777777" w:rsidR="00D278EA" w:rsidRPr="009C6FD5" w:rsidRDefault="00D278EA" w:rsidP="00FE03E5">
      <w:pPr>
        <w:pStyle w:val="ListBullet2"/>
        <w:rPr>
          <w:lang w:val="en-ZA"/>
        </w:rPr>
      </w:pPr>
      <w:r w:rsidRPr="009C6FD5">
        <w:rPr>
          <w:lang w:val="en-ZA"/>
        </w:rPr>
        <w:t>And very importantly, what the writer’s normal point of view is about the choice of rugby players for the Springbok rugby team.</w:t>
      </w:r>
    </w:p>
    <w:p w14:paraId="566675EB" w14:textId="77777777" w:rsidR="00B15472" w:rsidRPr="009C6FD5" w:rsidRDefault="00D278EA" w:rsidP="00830B58">
      <w:pPr>
        <w:rPr>
          <w:noProof/>
          <w:lang w:val="en-ZA"/>
        </w:rPr>
      </w:pPr>
      <w:r w:rsidRPr="009C6FD5">
        <w:rPr>
          <w:noProof/>
          <w:lang w:val="en-ZA"/>
        </w:rPr>
        <w:t>Only then can you really determine what the writer is trying to tell you.</w:t>
      </w:r>
    </w:p>
    <w:p w14:paraId="33C6A385" w14:textId="77777777" w:rsidR="00D278EA" w:rsidRPr="009C6FD5" w:rsidRDefault="00B15472" w:rsidP="00830B58">
      <w:pPr>
        <w:rPr>
          <w:noProof/>
          <w:lang w:val="en-ZA"/>
        </w:rPr>
      </w:pPr>
      <w:r w:rsidRPr="009C6FD5">
        <w:rPr>
          <w:noProof/>
          <w:lang w:val="en-ZA"/>
        </w:rPr>
        <w:br w:type="page"/>
      </w:r>
    </w:p>
    <w:p w14:paraId="667BF56A" w14:textId="77777777" w:rsidR="00D278EA" w:rsidRPr="009C6FD5" w:rsidRDefault="00D278EA" w:rsidP="005736AC">
      <w:pPr>
        <w:pStyle w:val="Heading2"/>
        <w:rPr>
          <w:noProof/>
          <w:lang w:val="en-ZA"/>
        </w:rPr>
      </w:pPr>
      <w:bookmarkStart w:id="115" w:name="_Toc201071763"/>
      <w:bookmarkStart w:id="116" w:name="_Toc151281276"/>
      <w:bookmarkStart w:id="117" w:name="_Toc495929885"/>
      <w:r w:rsidRPr="009C6FD5">
        <w:rPr>
          <w:noProof/>
          <w:lang w:val="en-ZA"/>
        </w:rPr>
        <w:t>Reading Skills</w:t>
      </w:r>
      <w:bookmarkEnd w:id="115"/>
      <w:bookmarkEnd w:id="116"/>
      <w:bookmarkEnd w:id="117"/>
    </w:p>
    <w:p w14:paraId="3C82C404" w14:textId="77777777" w:rsidR="00D278EA" w:rsidRPr="009C6FD5" w:rsidRDefault="00D278EA" w:rsidP="00830B58">
      <w:pPr>
        <w:rPr>
          <w:noProof/>
          <w:lang w:val="en-ZA"/>
        </w:rPr>
      </w:pPr>
      <w:r w:rsidRPr="009C6FD5">
        <w:rPr>
          <w:noProof/>
          <w:lang w:val="en-ZA"/>
        </w:rPr>
        <w:t>Taking into account the various reading strategies that we employ, as well as the strategies that are used to capture our attention, how do we analyse written material to ensure that we understand what the writer is trying to say?</w:t>
      </w:r>
    </w:p>
    <w:p w14:paraId="7FA6A57E" w14:textId="77777777" w:rsidR="00D278EA" w:rsidRPr="009C6FD5" w:rsidRDefault="00D278EA" w:rsidP="00830B58">
      <w:pPr>
        <w:rPr>
          <w:noProof/>
          <w:lang w:val="en-ZA"/>
        </w:rPr>
      </w:pPr>
      <w:r w:rsidRPr="009C6FD5">
        <w:rPr>
          <w:noProof/>
          <w:lang w:val="en-ZA"/>
        </w:rPr>
        <w:t xml:space="preserve">To start off, you would use more than one strategy when reading an article in a newspaper, for example. </w:t>
      </w:r>
    </w:p>
    <w:p w14:paraId="3727BD06" w14:textId="77777777" w:rsidR="00D278EA" w:rsidRPr="009C6FD5" w:rsidRDefault="00D278EA" w:rsidP="00830B58">
      <w:pPr>
        <w:rPr>
          <w:noProof/>
          <w:lang w:val="en-ZA"/>
        </w:rPr>
      </w:pPr>
      <w:r w:rsidRPr="009C6FD5">
        <w:rPr>
          <w:noProof/>
          <w:lang w:val="en-ZA"/>
        </w:rPr>
        <w:t xml:space="preserve">You could </w:t>
      </w:r>
      <w:r w:rsidRPr="009C6FD5">
        <w:rPr>
          <w:b/>
          <w:noProof/>
          <w:lang w:val="en-ZA"/>
        </w:rPr>
        <w:t>skim or scan</w:t>
      </w:r>
      <w:r w:rsidRPr="009C6FD5">
        <w:rPr>
          <w:noProof/>
          <w:lang w:val="en-ZA"/>
        </w:rPr>
        <w:t xml:space="preserve">, in order to determine the main points, </w:t>
      </w:r>
      <w:r w:rsidRPr="009C6FD5">
        <w:rPr>
          <w:b/>
          <w:noProof/>
          <w:lang w:val="en-ZA"/>
        </w:rPr>
        <w:t xml:space="preserve">read and then reread </w:t>
      </w:r>
      <w:r w:rsidRPr="009C6FD5">
        <w:rPr>
          <w:noProof/>
          <w:lang w:val="en-ZA"/>
        </w:rPr>
        <w:t xml:space="preserve">in order to ensure that you are reading correctly and then you would </w:t>
      </w:r>
      <w:r w:rsidRPr="009C6FD5">
        <w:rPr>
          <w:b/>
          <w:noProof/>
          <w:lang w:val="en-ZA"/>
        </w:rPr>
        <w:t>summarise</w:t>
      </w:r>
      <w:r w:rsidRPr="009C6FD5">
        <w:rPr>
          <w:noProof/>
          <w:lang w:val="en-ZA"/>
        </w:rPr>
        <w:t xml:space="preserve"> the main points:</w:t>
      </w:r>
    </w:p>
    <w:p w14:paraId="0A8B588A" w14:textId="77777777" w:rsidR="00D278EA" w:rsidRPr="009C6FD5" w:rsidRDefault="00483466" w:rsidP="00FE03E5">
      <w:pPr>
        <w:pStyle w:val="ListBullet2"/>
        <w:rPr>
          <w:lang w:val="en-ZA"/>
        </w:rPr>
      </w:pPr>
      <w:r w:rsidRPr="009C6FD5">
        <w:rPr>
          <w:noProof/>
          <w:lang w:val="en-ZA" w:eastAsia="en-ZA"/>
        </w:rPr>
        <w:drawing>
          <wp:anchor distT="0" distB="0" distL="114300" distR="114300" simplePos="0" relativeHeight="251596288" behindDoc="0" locked="0" layoutInCell="1" allowOverlap="1" wp14:anchorId="31FA7A94" wp14:editId="713D47D8">
            <wp:simplePos x="0" y="0"/>
            <wp:positionH relativeFrom="column">
              <wp:posOffset>2014855</wp:posOffset>
            </wp:positionH>
            <wp:positionV relativeFrom="paragraph">
              <wp:posOffset>-5715</wp:posOffset>
            </wp:positionV>
            <wp:extent cx="1544320" cy="1069340"/>
            <wp:effectExtent l="0" t="0" r="0" b="0"/>
            <wp:wrapNone/>
            <wp:docPr id="9494" name="Picture 9494" descr="BOOK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4" descr="BOOK03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44320" cy="1069340"/>
                    </a:xfrm>
                    <a:prstGeom prst="rect">
                      <a:avLst/>
                    </a:prstGeom>
                    <a:noFill/>
                  </pic:spPr>
                </pic:pic>
              </a:graphicData>
            </a:graphic>
            <wp14:sizeRelH relativeFrom="page">
              <wp14:pctWidth>0</wp14:pctWidth>
            </wp14:sizeRelH>
            <wp14:sizeRelV relativeFrom="page">
              <wp14:pctHeight>0</wp14:pctHeight>
            </wp14:sizeRelV>
          </wp:anchor>
        </w:drawing>
      </w:r>
      <w:r w:rsidR="00D278EA" w:rsidRPr="009C6FD5">
        <w:rPr>
          <w:lang w:val="en-ZA"/>
        </w:rPr>
        <w:t>Who</w:t>
      </w:r>
    </w:p>
    <w:p w14:paraId="1ED052F1" w14:textId="77777777" w:rsidR="00D278EA" w:rsidRPr="009C6FD5" w:rsidRDefault="00D278EA" w:rsidP="00FE03E5">
      <w:pPr>
        <w:pStyle w:val="ListBullet2"/>
        <w:rPr>
          <w:lang w:val="en-ZA"/>
        </w:rPr>
      </w:pPr>
      <w:r w:rsidRPr="009C6FD5">
        <w:rPr>
          <w:lang w:val="en-ZA"/>
        </w:rPr>
        <w:t>What</w:t>
      </w:r>
    </w:p>
    <w:p w14:paraId="390AB2DB" w14:textId="77777777" w:rsidR="00D278EA" w:rsidRPr="009C6FD5" w:rsidRDefault="00D278EA" w:rsidP="00FE03E5">
      <w:pPr>
        <w:pStyle w:val="ListBullet2"/>
        <w:rPr>
          <w:lang w:val="en-ZA"/>
        </w:rPr>
      </w:pPr>
      <w:r w:rsidRPr="009C6FD5">
        <w:rPr>
          <w:lang w:val="en-ZA"/>
        </w:rPr>
        <w:t>When</w:t>
      </w:r>
    </w:p>
    <w:p w14:paraId="6A7C4416" w14:textId="77777777" w:rsidR="00D278EA" w:rsidRPr="009C6FD5" w:rsidRDefault="00D278EA" w:rsidP="00FE03E5">
      <w:pPr>
        <w:pStyle w:val="ListBullet2"/>
        <w:rPr>
          <w:lang w:val="en-ZA"/>
        </w:rPr>
      </w:pPr>
      <w:r w:rsidRPr="009C6FD5">
        <w:rPr>
          <w:lang w:val="en-ZA"/>
        </w:rPr>
        <w:t>Where</w:t>
      </w:r>
    </w:p>
    <w:p w14:paraId="3C4CF99A" w14:textId="77777777" w:rsidR="00D278EA" w:rsidRPr="009C6FD5" w:rsidRDefault="00D278EA" w:rsidP="00FE03E5">
      <w:pPr>
        <w:pStyle w:val="ListBullet2"/>
        <w:rPr>
          <w:lang w:val="en-ZA"/>
        </w:rPr>
      </w:pPr>
      <w:r w:rsidRPr="009C6FD5">
        <w:rPr>
          <w:lang w:val="en-ZA"/>
        </w:rPr>
        <w:t>Why</w:t>
      </w:r>
    </w:p>
    <w:p w14:paraId="70105B37" w14:textId="77777777" w:rsidR="00D278EA" w:rsidRPr="009C6FD5" w:rsidRDefault="00D278EA" w:rsidP="00FE03E5">
      <w:pPr>
        <w:pStyle w:val="ListBullet2"/>
        <w:rPr>
          <w:lang w:val="en-ZA"/>
        </w:rPr>
      </w:pPr>
      <w:r w:rsidRPr="009C6FD5">
        <w:rPr>
          <w:lang w:val="en-ZA"/>
        </w:rPr>
        <w:t>How</w:t>
      </w:r>
    </w:p>
    <w:p w14:paraId="3E8837C1" w14:textId="77777777" w:rsidR="00D278EA" w:rsidRPr="009C6FD5" w:rsidRDefault="00D278EA" w:rsidP="005736AC">
      <w:pPr>
        <w:pStyle w:val="Heading2"/>
        <w:rPr>
          <w:lang w:val="en-ZA"/>
        </w:rPr>
      </w:pPr>
      <w:bookmarkStart w:id="118" w:name="_Toc201071764"/>
      <w:bookmarkStart w:id="119" w:name="_Toc151281277"/>
      <w:bookmarkStart w:id="120" w:name="_Toc135280709"/>
      <w:bookmarkStart w:id="121" w:name="_Toc133309466"/>
      <w:bookmarkStart w:id="122" w:name="_Toc495929886"/>
      <w:r w:rsidRPr="009C6FD5">
        <w:rPr>
          <w:lang w:val="en-ZA"/>
        </w:rPr>
        <w:t>Reading Strategies</w:t>
      </w:r>
      <w:bookmarkEnd w:id="118"/>
      <w:bookmarkEnd w:id="119"/>
      <w:bookmarkEnd w:id="120"/>
      <w:bookmarkEnd w:id="121"/>
      <w:bookmarkEnd w:id="122"/>
    </w:p>
    <w:p w14:paraId="0ACFBAD0" w14:textId="77777777" w:rsidR="00D278EA" w:rsidRPr="009C6FD5" w:rsidRDefault="00D278EA" w:rsidP="00830B58">
      <w:pPr>
        <w:rPr>
          <w:lang w:val="en-ZA"/>
        </w:rPr>
      </w:pPr>
      <w:r w:rsidRPr="009C6FD5">
        <w:rPr>
          <w:lang w:val="en-ZA"/>
        </w:rPr>
        <w:t>Whenever we read something, we employ a certain strategy:</w:t>
      </w:r>
    </w:p>
    <w:p w14:paraId="5E3E6CEA" w14:textId="77777777" w:rsidR="00D278EA" w:rsidRPr="009C6FD5" w:rsidRDefault="00D278EA" w:rsidP="00334413">
      <w:pPr>
        <w:pStyle w:val="ListBullet2"/>
        <w:rPr>
          <w:lang w:val="en-ZA"/>
        </w:rPr>
      </w:pPr>
      <w:r w:rsidRPr="009C6FD5">
        <w:rPr>
          <w:lang w:val="en-ZA"/>
        </w:rPr>
        <w:t xml:space="preserve">When you are in a hurry, you might </w:t>
      </w:r>
      <w:r w:rsidRPr="009C6FD5">
        <w:rPr>
          <w:b/>
          <w:lang w:val="en-ZA"/>
        </w:rPr>
        <w:t>skim</w:t>
      </w:r>
      <w:r w:rsidRPr="009C6FD5">
        <w:rPr>
          <w:lang w:val="en-ZA"/>
        </w:rPr>
        <w:t xml:space="preserve"> over the reading material</w:t>
      </w:r>
    </w:p>
    <w:p w14:paraId="1BE5456C" w14:textId="77777777" w:rsidR="00D278EA" w:rsidRPr="009C6FD5" w:rsidRDefault="00D278EA" w:rsidP="00334413">
      <w:pPr>
        <w:pStyle w:val="ListBullet2"/>
        <w:rPr>
          <w:lang w:val="en-ZA"/>
        </w:rPr>
      </w:pPr>
      <w:r w:rsidRPr="009C6FD5">
        <w:rPr>
          <w:lang w:val="en-ZA"/>
        </w:rPr>
        <w:t xml:space="preserve">Sometimes we also </w:t>
      </w:r>
      <w:r w:rsidRPr="009C6FD5">
        <w:rPr>
          <w:b/>
          <w:lang w:val="en-ZA"/>
        </w:rPr>
        <w:t>predict</w:t>
      </w:r>
      <w:r w:rsidRPr="009C6FD5">
        <w:rPr>
          <w:lang w:val="en-ZA"/>
        </w:rPr>
        <w:t xml:space="preserve"> what the writer is going to say, before we get to the section where he actually says it</w:t>
      </w:r>
    </w:p>
    <w:p w14:paraId="45A4EFBD" w14:textId="77777777" w:rsidR="00D278EA" w:rsidRPr="009C6FD5" w:rsidRDefault="00D278EA" w:rsidP="00334413">
      <w:pPr>
        <w:pStyle w:val="ListBullet2"/>
        <w:rPr>
          <w:lang w:val="en-ZA"/>
        </w:rPr>
      </w:pPr>
      <w:r w:rsidRPr="009C6FD5">
        <w:rPr>
          <w:lang w:val="en-ZA"/>
        </w:rPr>
        <w:t>Scanning</w:t>
      </w:r>
    </w:p>
    <w:p w14:paraId="638E05A4" w14:textId="77777777" w:rsidR="00D278EA" w:rsidRPr="009C6FD5" w:rsidRDefault="00D278EA" w:rsidP="00334413">
      <w:pPr>
        <w:pStyle w:val="ListBullet2"/>
        <w:rPr>
          <w:lang w:val="en-ZA"/>
        </w:rPr>
      </w:pPr>
      <w:r w:rsidRPr="009C6FD5">
        <w:rPr>
          <w:lang w:val="en-ZA"/>
        </w:rPr>
        <w:t xml:space="preserve">Sifting </w:t>
      </w:r>
    </w:p>
    <w:p w14:paraId="5A7B5891" w14:textId="77777777" w:rsidR="00D278EA" w:rsidRPr="009C6FD5" w:rsidRDefault="00D278EA" w:rsidP="00BD3566">
      <w:pPr>
        <w:pStyle w:val="H3"/>
        <w:rPr>
          <w:lang w:val="en-ZA"/>
        </w:rPr>
      </w:pPr>
      <w:bookmarkStart w:id="123" w:name="_Toc495929887"/>
      <w:r w:rsidRPr="009C6FD5">
        <w:rPr>
          <w:lang w:val="en-ZA"/>
        </w:rPr>
        <w:t>Skim</w:t>
      </w:r>
      <w:bookmarkEnd w:id="123"/>
    </w:p>
    <w:p w14:paraId="49019368" w14:textId="77777777" w:rsidR="00D278EA" w:rsidRPr="009C6FD5" w:rsidRDefault="00D278EA" w:rsidP="00830B58">
      <w:pPr>
        <w:rPr>
          <w:lang w:val="en-ZA"/>
        </w:rPr>
      </w:pPr>
      <w:r w:rsidRPr="009C6FD5">
        <w:rPr>
          <w:lang w:val="en-ZA"/>
        </w:rPr>
        <w:t xml:space="preserve">A type of reading/viewing used to identify only the main idea or ideas or to pick out any words in capitals/ in italics/underlined, as well as any visuals or font indicators that would help a reader/viewer to understand a passage. </w:t>
      </w:r>
    </w:p>
    <w:p w14:paraId="5C80E9BA" w14:textId="77777777" w:rsidR="00D278EA" w:rsidRPr="009C6FD5" w:rsidRDefault="00D278EA" w:rsidP="00830B58">
      <w:pPr>
        <w:rPr>
          <w:lang w:val="en-ZA"/>
        </w:rPr>
      </w:pPr>
      <w:r w:rsidRPr="009C6FD5">
        <w:rPr>
          <w:lang w:val="en-ZA"/>
        </w:rPr>
        <w:t xml:space="preserve">When you read through something very quickly, noting only the main points, you are skimming.  We tend to do this when we are in a hurry, or when we are not interested enough in the writing to read the whole article.  We skim, looking only for the main points, and do not take notice of the body of the writing.  </w:t>
      </w:r>
    </w:p>
    <w:p w14:paraId="58936274" w14:textId="77777777" w:rsidR="00D278EA" w:rsidRPr="009C6FD5" w:rsidRDefault="00D278EA" w:rsidP="00830B58">
      <w:pPr>
        <w:rPr>
          <w:lang w:val="en-ZA"/>
        </w:rPr>
      </w:pPr>
      <w:r w:rsidRPr="009C6FD5">
        <w:rPr>
          <w:lang w:val="en-ZA"/>
        </w:rPr>
        <w:t>Skimming allows you to go through a lot of reading material, that might not be relevant to your need for information, in a very short time.</w:t>
      </w:r>
    </w:p>
    <w:p w14:paraId="2934ECD6" w14:textId="77777777" w:rsidR="00D278EA" w:rsidRPr="00DB0F3E" w:rsidRDefault="00D278EA" w:rsidP="00DB0F3E">
      <w:pPr>
        <w:pStyle w:val="Heading3"/>
      </w:pPr>
      <w:bookmarkStart w:id="124" w:name="_Toc495929888"/>
      <w:r w:rsidRPr="00DB0F3E">
        <w:t>Scan</w:t>
      </w:r>
      <w:bookmarkEnd w:id="124"/>
    </w:p>
    <w:p w14:paraId="6E6E8869" w14:textId="77777777" w:rsidR="00D278EA" w:rsidRPr="009C6FD5" w:rsidRDefault="00483466" w:rsidP="00830B58">
      <w:pPr>
        <w:rPr>
          <w:lang w:val="en-ZA"/>
        </w:rPr>
      </w:pPr>
      <w:r w:rsidRPr="009C6FD5">
        <w:rPr>
          <w:noProof/>
          <w:lang w:val="en-ZA" w:eastAsia="en-ZA"/>
        </w:rPr>
        <w:drawing>
          <wp:anchor distT="0" distB="0" distL="114300" distR="114300" simplePos="0" relativeHeight="251597312" behindDoc="0" locked="0" layoutInCell="1" allowOverlap="1" wp14:anchorId="56FA1FA1" wp14:editId="549C4E8F">
            <wp:simplePos x="0" y="0"/>
            <wp:positionH relativeFrom="column">
              <wp:posOffset>4737735</wp:posOffset>
            </wp:positionH>
            <wp:positionV relativeFrom="paragraph">
              <wp:posOffset>212090</wp:posOffset>
            </wp:positionV>
            <wp:extent cx="1536700" cy="1257935"/>
            <wp:effectExtent l="0" t="0" r="6350" b="0"/>
            <wp:wrapSquare wrapText="bothSides"/>
            <wp:docPr id="9495" name="Picture 9495" descr="SCHMS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5" descr="SCHMS0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36700" cy="1257935"/>
                    </a:xfrm>
                    <a:prstGeom prst="rect">
                      <a:avLst/>
                    </a:prstGeom>
                    <a:noFill/>
                  </pic:spPr>
                </pic:pic>
              </a:graphicData>
            </a:graphic>
            <wp14:sizeRelH relativeFrom="page">
              <wp14:pctWidth>0</wp14:pctWidth>
            </wp14:sizeRelH>
            <wp14:sizeRelV relativeFrom="page">
              <wp14:pctHeight>0</wp14:pctHeight>
            </wp14:sizeRelV>
          </wp:anchor>
        </w:drawing>
      </w:r>
      <w:r w:rsidR="00D278EA" w:rsidRPr="009C6FD5">
        <w:rPr>
          <w:lang w:val="en-ZA"/>
        </w:rPr>
        <w:t>A type of reading/viewing used to locate a particular piece of information without necessarily attending to other parts of a text.</w:t>
      </w:r>
    </w:p>
    <w:p w14:paraId="2174069A" w14:textId="77777777" w:rsidR="00D278EA" w:rsidRPr="009C6FD5" w:rsidRDefault="00D278EA" w:rsidP="00830B58">
      <w:pPr>
        <w:rPr>
          <w:lang w:val="en-ZA"/>
        </w:rPr>
      </w:pPr>
      <w:r w:rsidRPr="009C6FD5">
        <w:rPr>
          <w:lang w:val="en-ZA"/>
        </w:rPr>
        <w:t>This is different from skimming: when you skim, you look for the main points of the reading material, when you scan you look for information that is important to you.  This information may not be included in the main points.</w:t>
      </w:r>
    </w:p>
    <w:p w14:paraId="7B2E0F7E" w14:textId="77777777" w:rsidR="00D278EA" w:rsidRPr="009C6FD5" w:rsidRDefault="00D278EA" w:rsidP="00830B58">
      <w:pPr>
        <w:rPr>
          <w:lang w:val="en-ZA"/>
        </w:rPr>
      </w:pPr>
      <w:r w:rsidRPr="009C6FD5">
        <w:rPr>
          <w:lang w:val="en-ZA"/>
        </w:rPr>
        <w:t>As an example let’s take a newspaper article about a crime that took place.  Very often, I only read the basic details of the crime: what happened, where and when did it happen, were the criminals caught.  I do not read what witnesses and bystanders or even the victims of the crime had to say about it.  I am only interested in certain aspects of the article and I therefore skim through it.</w:t>
      </w:r>
    </w:p>
    <w:p w14:paraId="311554E7" w14:textId="77777777" w:rsidR="00D278EA" w:rsidRPr="009C6FD5" w:rsidRDefault="00D278EA" w:rsidP="00830B58">
      <w:pPr>
        <w:rPr>
          <w:lang w:val="en-ZA"/>
        </w:rPr>
      </w:pPr>
      <w:r w:rsidRPr="009C6FD5">
        <w:rPr>
          <w:lang w:val="en-ZA"/>
        </w:rPr>
        <w:t xml:space="preserve">This morning I skimmed the newspaper article about the crime, now it’s evening and I want to know what one specific eye witness said.  I’m not going to read the entire article, instead I scan only for the witness’s name in order to get to the part that I am interested in. </w:t>
      </w:r>
    </w:p>
    <w:p w14:paraId="1A66ECC6" w14:textId="77777777" w:rsidR="00D278EA" w:rsidRPr="00DB0F3E" w:rsidRDefault="00D278EA" w:rsidP="00DB0F3E">
      <w:pPr>
        <w:pStyle w:val="Heading3"/>
      </w:pPr>
      <w:bookmarkStart w:id="125" w:name="_Toc495929889"/>
      <w:r w:rsidRPr="00DB0F3E">
        <w:t>Sift</w:t>
      </w:r>
      <w:bookmarkEnd w:id="125"/>
    </w:p>
    <w:p w14:paraId="79962D03" w14:textId="77777777" w:rsidR="00D278EA" w:rsidRPr="009C6FD5" w:rsidRDefault="00D278EA" w:rsidP="00830B58">
      <w:pPr>
        <w:rPr>
          <w:lang w:val="en-ZA"/>
        </w:rPr>
      </w:pPr>
      <w:r w:rsidRPr="009C6FD5">
        <w:rPr>
          <w:lang w:val="en-ZA"/>
        </w:rPr>
        <w:t>Selecting the most important ideas, words, facts or finding only those details relevant to a task or purpose.  This is similar to scanning, but you sift out facts or details that are not relevant to your purpose or task.</w:t>
      </w:r>
    </w:p>
    <w:p w14:paraId="1149B811" w14:textId="77777777" w:rsidR="00D278EA" w:rsidRPr="00DB0F3E" w:rsidRDefault="00D278EA" w:rsidP="00DB0F3E">
      <w:pPr>
        <w:pStyle w:val="Heading3"/>
      </w:pPr>
      <w:bookmarkStart w:id="126" w:name="_Toc495929890"/>
      <w:r w:rsidRPr="00DB0F3E">
        <w:t>Prediction</w:t>
      </w:r>
      <w:bookmarkEnd w:id="126"/>
    </w:p>
    <w:p w14:paraId="54270DE9" w14:textId="77777777" w:rsidR="00D278EA" w:rsidRPr="009C6FD5" w:rsidRDefault="00D278EA" w:rsidP="00830B58">
      <w:pPr>
        <w:rPr>
          <w:lang w:val="en-ZA"/>
        </w:rPr>
      </w:pPr>
      <w:r w:rsidRPr="009C6FD5">
        <w:rPr>
          <w:lang w:val="en-ZA"/>
        </w:rPr>
        <w:t>When you anticipate what the writer is going to say next, or further on in the article or other piece, you are predicting.  We often do this when we have read items from the same author a number of times and we more or less know what his views on the subject are.</w:t>
      </w:r>
    </w:p>
    <w:p w14:paraId="794D8426" w14:textId="77777777" w:rsidR="00D278EA" w:rsidRPr="009C6FD5" w:rsidRDefault="00D278EA" w:rsidP="00830B58">
      <w:pPr>
        <w:rPr>
          <w:lang w:val="en-ZA"/>
        </w:rPr>
      </w:pPr>
      <w:r w:rsidRPr="009C6FD5">
        <w:rPr>
          <w:lang w:val="en-ZA"/>
        </w:rPr>
        <w:t>This can happen often with sports writers and writers of political text, especially when they tend to put across their own points of view.  If you read this person’s work often enough, you can predict what he is going to say about the match over the weekend or the political rally that took place.</w:t>
      </w:r>
    </w:p>
    <w:p w14:paraId="2DD3A436" w14:textId="77777777" w:rsidR="00D278EA" w:rsidRPr="009C6FD5" w:rsidRDefault="00D278EA" w:rsidP="00BD3566">
      <w:pPr>
        <w:pStyle w:val="H3"/>
        <w:rPr>
          <w:lang w:val="en-ZA"/>
        </w:rPr>
      </w:pPr>
      <w:bookmarkStart w:id="127" w:name="_Toc495929891"/>
      <w:r w:rsidRPr="009C6FD5">
        <w:rPr>
          <w:lang w:val="en-ZA"/>
        </w:rPr>
        <w:t>Re-Reading</w:t>
      </w:r>
      <w:bookmarkEnd w:id="127"/>
    </w:p>
    <w:p w14:paraId="2B4F6F94" w14:textId="77777777" w:rsidR="00D278EA" w:rsidRPr="009C6FD5" w:rsidRDefault="00D278EA" w:rsidP="00D278EA">
      <w:pPr>
        <w:rPr>
          <w:lang w:val="en-ZA"/>
        </w:rPr>
      </w:pPr>
      <w:r w:rsidRPr="009C6FD5">
        <w:rPr>
          <w:lang w:val="en-ZA"/>
        </w:rPr>
        <w:t xml:space="preserve">When you read something more than once in order to ensure that you understand the meaning and can answer questions about the piece or even quote from the written piece in some writing of your own. </w:t>
      </w:r>
    </w:p>
    <w:p w14:paraId="217850F1" w14:textId="77777777" w:rsidR="00D278EA" w:rsidRPr="009C6FD5" w:rsidRDefault="00D278EA" w:rsidP="00D278EA">
      <w:pPr>
        <w:rPr>
          <w:lang w:val="en-ZA"/>
        </w:rPr>
      </w:pPr>
      <w:r w:rsidRPr="009C6FD5">
        <w:rPr>
          <w:lang w:val="en-ZA"/>
        </w:rPr>
        <w:t xml:space="preserve">Sifting and re-reading are often used together, especially when you want to quote from the written piece: you would read it more than once and then extract the important points or facts. </w:t>
      </w:r>
    </w:p>
    <w:p w14:paraId="1FC5EEAA" w14:textId="77777777" w:rsidR="00D278EA" w:rsidRPr="009C6FD5" w:rsidRDefault="00D278EA" w:rsidP="00BD3566">
      <w:pPr>
        <w:pStyle w:val="H3"/>
        <w:rPr>
          <w:noProof/>
          <w:lang w:val="en-ZA"/>
        </w:rPr>
      </w:pPr>
      <w:bookmarkStart w:id="128" w:name="_Toc495929892"/>
      <w:r w:rsidRPr="009C6FD5">
        <w:rPr>
          <w:noProof/>
          <w:lang w:val="en-ZA"/>
        </w:rPr>
        <w:t>Pre reading</w:t>
      </w:r>
      <w:bookmarkEnd w:id="128"/>
    </w:p>
    <w:p w14:paraId="0761C3AE" w14:textId="77777777" w:rsidR="00D278EA" w:rsidRPr="009C6FD5" w:rsidRDefault="00D278EA" w:rsidP="00830B58">
      <w:pPr>
        <w:rPr>
          <w:noProof/>
          <w:lang w:val="en-ZA"/>
        </w:rPr>
      </w:pPr>
      <w:r w:rsidRPr="009C6FD5">
        <w:rPr>
          <w:noProof/>
          <w:lang w:val="en-ZA"/>
        </w:rPr>
        <w:t>This is when you look at the title of the book or text, the Index or, in the case of magazine and newspaper articles, and you guess what the book or article is about.  For example, if the title of a newspaper article says:”Bafana Tops”, you will guess that the article is about a win for our national soccer team.</w:t>
      </w:r>
    </w:p>
    <w:p w14:paraId="4C9CAE78" w14:textId="77777777" w:rsidR="00D278EA" w:rsidRPr="009C6FD5" w:rsidRDefault="00D278EA" w:rsidP="00830B58">
      <w:pPr>
        <w:rPr>
          <w:noProof/>
          <w:lang w:val="en-ZA"/>
        </w:rPr>
      </w:pPr>
      <w:r w:rsidRPr="009C6FD5">
        <w:rPr>
          <w:noProof/>
          <w:lang w:val="en-ZA"/>
        </w:rPr>
        <w:t>Or, it the title of the article says:”Fresh vs canned vs frozen” and the sub title reads:”Does fresh food pack more punch?” you can guess that the article is about the benefits of fresh food as opposed to canned or frozen.</w:t>
      </w:r>
    </w:p>
    <w:p w14:paraId="31DE1DA4" w14:textId="77777777" w:rsidR="00D278EA" w:rsidRPr="009C6FD5" w:rsidRDefault="00D278EA" w:rsidP="00830B58">
      <w:pPr>
        <w:rPr>
          <w:noProof/>
          <w:lang w:val="en-ZA"/>
        </w:rPr>
      </w:pPr>
      <w:r w:rsidRPr="009C6FD5">
        <w:rPr>
          <w:noProof/>
          <w:lang w:val="en-ZA"/>
        </w:rPr>
        <w:t>Then you can decide if you want to read the article or if the aricle is relevant to your work, etc.</w:t>
      </w:r>
    </w:p>
    <w:p w14:paraId="3123F392" w14:textId="77777777" w:rsidR="00D278EA" w:rsidRPr="009C6FD5" w:rsidRDefault="00D278EA" w:rsidP="00BD3566">
      <w:pPr>
        <w:pStyle w:val="H3"/>
        <w:rPr>
          <w:lang w:val="en-ZA"/>
        </w:rPr>
      </w:pPr>
      <w:bookmarkStart w:id="129" w:name="_Toc121203554"/>
      <w:bookmarkStart w:id="130" w:name="_Toc495929893"/>
      <w:r w:rsidRPr="009C6FD5">
        <w:rPr>
          <w:lang w:val="en-ZA"/>
        </w:rPr>
        <w:t>Highlighting</w:t>
      </w:r>
      <w:bookmarkEnd w:id="129"/>
      <w:bookmarkEnd w:id="130"/>
    </w:p>
    <w:p w14:paraId="4B43FD75" w14:textId="77777777" w:rsidR="00D278EA" w:rsidRPr="009C6FD5" w:rsidRDefault="00D278EA" w:rsidP="00D278EA">
      <w:pPr>
        <w:rPr>
          <w:lang w:val="en-ZA"/>
        </w:rPr>
      </w:pPr>
      <w:r w:rsidRPr="009C6FD5">
        <w:rPr>
          <w:lang w:val="en-ZA"/>
        </w:rPr>
        <w:t>While you are reading text you are always looking for the main points.  You can make notes of the main points while reading, or you can highlight them.  Highlighting can be done by making a note in the margin of the book, by underlining the relevant passages or you can use a highlighting pen.</w:t>
      </w:r>
    </w:p>
    <w:p w14:paraId="0A5F4E0B" w14:textId="77777777" w:rsidR="00D278EA" w:rsidRPr="009C6FD5" w:rsidRDefault="00D278EA" w:rsidP="00D278EA">
      <w:pPr>
        <w:rPr>
          <w:lang w:val="en-ZA"/>
        </w:rPr>
      </w:pPr>
      <w:r w:rsidRPr="009C6FD5">
        <w:rPr>
          <w:lang w:val="en-ZA"/>
        </w:rPr>
        <w:t xml:space="preserve">If the book is your property or belongs to your organisation, feel free to highlight important points.  When the book belongs to someone else or a library, please don’t use the highlighting technique – make photo copies of the pages you require and highlight important points on these. </w:t>
      </w:r>
    </w:p>
    <w:p w14:paraId="0541BBFD" w14:textId="77777777" w:rsidR="00D278EA" w:rsidRPr="009C6FD5" w:rsidRDefault="00D278EA" w:rsidP="00D278EA">
      <w:pPr>
        <w:rPr>
          <w:lang w:val="en-ZA"/>
        </w:rPr>
      </w:pPr>
      <w:r w:rsidRPr="009C6FD5">
        <w:rPr>
          <w:lang w:val="en-ZA"/>
        </w:rPr>
        <w:t xml:space="preserve">You can also use various coloured highlighters to distinguish between different main points or headings and sub headings.  How you use the different colours is up to you, as long as there is method and order in the way you use colour.  </w:t>
      </w:r>
    </w:p>
    <w:p w14:paraId="45D59108" w14:textId="77777777" w:rsidR="00D278EA" w:rsidRPr="009C6FD5" w:rsidRDefault="00D278EA" w:rsidP="00D278EA">
      <w:pPr>
        <w:rPr>
          <w:lang w:val="en-ZA"/>
        </w:rPr>
      </w:pPr>
      <w:r w:rsidRPr="009C6FD5">
        <w:rPr>
          <w:lang w:val="en-ZA"/>
        </w:rPr>
        <w:t>You can, for example, highlight all the points relating to one topic in blue, all the points relating to another topic in yellow and so on.  Or you can highlight all the main points, irrespective of topic, in blue, all the supporting information in yellow.</w:t>
      </w:r>
    </w:p>
    <w:p w14:paraId="2D29BB9F" w14:textId="77777777" w:rsidR="00D278EA" w:rsidRPr="009C6FD5" w:rsidRDefault="00D278EA" w:rsidP="00D278EA">
      <w:pPr>
        <w:rPr>
          <w:lang w:val="en-ZA"/>
        </w:rPr>
      </w:pPr>
      <w:r w:rsidRPr="009C6FD5">
        <w:rPr>
          <w:lang w:val="en-ZA"/>
        </w:rPr>
        <w:t>Feel free to experiment but make sure that you have your system worked out before you start using your highlighter.</w:t>
      </w:r>
    </w:p>
    <w:p w14:paraId="350F82D4" w14:textId="77777777" w:rsidR="00D278EA" w:rsidRPr="009C6FD5" w:rsidRDefault="00D278EA" w:rsidP="00BD3566">
      <w:pPr>
        <w:pStyle w:val="H3"/>
        <w:rPr>
          <w:noProof/>
          <w:lang w:val="en-ZA"/>
        </w:rPr>
      </w:pPr>
      <w:bookmarkStart w:id="131" w:name="_Toc495929894"/>
      <w:r w:rsidRPr="009C6FD5">
        <w:rPr>
          <w:noProof/>
          <w:lang w:val="en-ZA"/>
        </w:rPr>
        <w:t>Retell And Summarise</w:t>
      </w:r>
      <w:bookmarkEnd w:id="131"/>
    </w:p>
    <w:p w14:paraId="2F1ABE1B" w14:textId="77777777" w:rsidR="00D278EA" w:rsidRPr="009C6FD5" w:rsidRDefault="00D278EA" w:rsidP="00830B58">
      <w:pPr>
        <w:rPr>
          <w:noProof/>
          <w:lang w:val="en-ZA"/>
        </w:rPr>
      </w:pPr>
      <w:r w:rsidRPr="009C6FD5">
        <w:rPr>
          <w:noProof/>
          <w:lang w:val="en-ZA"/>
        </w:rPr>
        <w:t>Retelling the text in your own words clears up language issues; it challenges you to aim for complete retention.  Summarising allows you to discriminate between main ideas and supplementary information.</w:t>
      </w:r>
    </w:p>
    <w:p w14:paraId="2FFBE967" w14:textId="77777777" w:rsidR="00D278EA" w:rsidRPr="009C6FD5" w:rsidRDefault="00D278EA" w:rsidP="00334413">
      <w:pPr>
        <w:pStyle w:val="ListBullet2"/>
        <w:rPr>
          <w:lang w:val="en-ZA"/>
        </w:rPr>
      </w:pPr>
      <w:r w:rsidRPr="009C6FD5">
        <w:rPr>
          <w:lang w:val="en-ZA"/>
        </w:rPr>
        <w:t>While reading, make a note of the main ideas or events.  Put a check mark in the book or write a note to point out a main idea.</w:t>
      </w:r>
    </w:p>
    <w:p w14:paraId="6E35D4DB" w14:textId="77777777" w:rsidR="00D278EA" w:rsidRPr="009C6FD5" w:rsidRDefault="00D278EA" w:rsidP="00334413">
      <w:pPr>
        <w:pStyle w:val="ListBullet2"/>
        <w:rPr>
          <w:lang w:val="en-ZA"/>
        </w:rPr>
      </w:pPr>
      <w:r w:rsidRPr="009C6FD5">
        <w:rPr>
          <w:lang w:val="en-ZA"/>
        </w:rPr>
        <w:t>At the ends of chapters or sections, review the information or story.  Note main ideas or events and the details that support them.</w:t>
      </w:r>
    </w:p>
    <w:p w14:paraId="2233B77E" w14:textId="77777777" w:rsidR="00D278EA" w:rsidRPr="009C6FD5" w:rsidRDefault="00D278EA" w:rsidP="00334413">
      <w:pPr>
        <w:pStyle w:val="ListBullet2"/>
        <w:rPr>
          <w:lang w:val="en-ZA"/>
        </w:rPr>
      </w:pPr>
      <w:r w:rsidRPr="009C6FD5">
        <w:rPr>
          <w:lang w:val="en-ZA"/>
        </w:rPr>
        <w:t>After reading, retell or summarise the text.  Focus on the important points and support them with relevant details.</w:t>
      </w:r>
    </w:p>
    <w:p w14:paraId="35131FD6" w14:textId="77777777" w:rsidR="00D278EA" w:rsidRPr="009C6FD5" w:rsidRDefault="00D278EA" w:rsidP="00334413">
      <w:pPr>
        <w:pStyle w:val="ListBullet2"/>
        <w:rPr>
          <w:lang w:val="en-ZA"/>
        </w:rPr>
      </w:pPr>
      <w:r w:rsidRPr="009C6FD5">
        <w:rPr>
          <w:lang w:val="en-ZA"/>
        </w:rPr>
        <w:t>Refer to the book to check the retelling or summary.</w:t>
      </w:r>
    </w:p>
    <w:p w14:paraId="39B91E06" w14:textId="77777777" w:rsidR="00D278EA" w:rsidRPr="009C6FD5" w:rsidRDefault="00D278EA" w:rsidP="005736AC">
      <w:pPr>
        <w:pStyle w:val="Heading2"/>
        <w:rPr>
          <w:lang w:val="en-ZA"/>
        </w:rPr>
      </w:pPr>
      <w:bookmarkStart w:id="132" w:name="_Toc201071765"/>
      <w:bookmarkStart w:id="133" w:name="_Toc495929895"/>
      <w:r w:rsidRPr="009C6FD5">
        <w:rPr>
          <w:lang w:val="en-ZA"/>
        </w:rPr>
        <w:t>Use Questions</w:t>
      </w:r>
      <w:bookmarkEnd w:id="132"/>
      <w:bookmarkEnd w:id="133"/>
    </w:p>
    <w:p w14:paraId="0DC19863" w14:textId="77777777" w:rsidR="00D278EA" w:rsidRPr="009C6FD5" w:rsidRDefault="00D278EA" w:rsidP="00D278EA">
      <w:pPr>
        <w:rPr>
          <w:lang w:val="en-ZA"/>
        </w:rPr>
      </w:pPr>
      <w:r w:rsidRPr="009C6FD5">
        <w:rPr>
          <w:lang w:val="en-ZA"/>
        </w:rPr>
        <w:t>You should also use questions to identify the type of information you need and/or to clarify meaning.  The typical questions to ask are:</w:t>
      </w:r>
    </w:p>
    <w:p w14:paraId="56FFB706" w14:textId="77777777" w:rsidR="00D278EA" w:rsidRPr="009C6FD5" w:rsidRDefault="00D278EA" w:rsidP="00334413">
      <w:pPr>
        <w:pStyle w:val="ListBullet2"/>
        <w:rPr>
          <w:lang w:val="en-ZA"/>
        </w:rPr>
      </w:pPr>
      <w:r w:rsidRPr="009C6FD5">
        <w:rPr>
          <w:lang w:val="en-ZA"/>
        </w:rPr>
        <w:t>Who: who is involved, who must do something, who is affected?</w:t>
      </w:r>
    </w:p>
    <w:p w14:paraId="2B1D4FB3" w14:textId="77777777" w:rsidR="00D278EA" w:rsidRPr="009C6FD5" w:rsidRDefault="00D278EA" w:rsidP="00334413">
      <w:pPr>
        <w:pStyle w:val="ListBullet2"/>
        <w:rPr>
          <w:lang w:val="en-ZA"/>
        </w:rPr>
      </w:pPr>
      <w:r w:rsidRPr="009C6FD5">
        <w:rPr>
          <w:lang w:val="en-ZA"/>
        </w:rPr>
        <w:t>What: what happened, what is the procedure to follow, what should be done to connect an appliance, etc.</w:t>
      </w:r>
    </w:p>
    <w:p w14:paraId="1E875CCC" w14:textId="77777777" w:rsidR="00D278EA" w:rsidRPr="009C6FD5" w:rsidRDefault="00D278EA" w:rsidP="00334413">
      <w:pPr>
        <w:pStyle w:val="ListBullet2"/>
        <w:rPr>
          <w:lang w:val="en-ZA"/>
        </w:rPr>
      </w:pPr>
      <w:r w:rsidRPr="009C6FD5">
        <w:rPr>
          <w:lang w:val="en-ZA"/>
        </w:rPr>
        <w:t>When: When did it happen, when should the procedure be followed, when should the appliance be connected?</w:t>
      </w:r>
    </w:p>
    <w:p w14:paraId="49FFBE9F" w14:textId="77777777" w:rsidR="00D278EA" w:rsidRPr="009C6FD5" w:rsidRDefault="00D278EA" w:rsidP="00334413">
      <w:pPr>
        <w:pStyle w:val="ListBullet2"/>
        <w:rPr>
          <w:lang w:val="en-ZA"/>
        </w:rPr>
      </w:pPr>
      <w:r w:rsidRPr="009C6FD5">
        <w:rPr>
          <w:lang w:val="en-ZA"/>
        </w:rPr>
        <w:t>Where: where did it happen, where should the procedure be followed, where should the appliance be connected?</w:t>
      </w:r>
    </w:p>
    <w:p w14:paraId="7340C2A9" w14:textId="77777777" w:rsidR="00D278EA" w:rsidRPr="009C6FD5" w:rsidRDefault="00D278EA" w:rsidP="00334413">
      <w:pPr>
        <w:pStyle w:val="ListBullet2"/>
        <w:rPr>
          <w:lang w:val="en-ZA"/>
        </w:rPr>
      </w:pPr>
      <w:r w:rsidRPr="009C6FD5">
        <w:rPr>
          <w:lang w:val="en-ZA"/>
        </w:rPr>
        <w:t>Why: why did it happen, why should the procedure be followed, why should the appliance be connected?</w:t>
      </w:r>
    </w:p>
    <w:p w14:paraId="1678B2A0" w14:textId="77777777" w:rsidR="00D278EA" w:rsidRPr="009C6FD5" w:rsidRDefault="00D278EA" w:rsidP="00334413">
      <w:pPr>
        <w:pStyle w:val="ListBullet2"/>
        <w:rPr>
          <w:lang w:val="en-ZA"/>
        </w:rPr>
      </w:pPr>
      <w:r w:rsidRPr="009C6FD5">
        <w:rPr>
          <w:lang w:val="en-ZA"/>
        </w:rPr>
        <w:t>How: how do we know that it happened, how should the procedure be followed, how should the appliance be connected?</w:t>
      </w:r>
    </w:p>
    <w:p w14:paraId="2F6966E3" w14:textId="77777777" w:rsidR="00D278EA" w:rsidRPr="009C6FD5" w:rsidRDefault="00D278EA" w:rsidP="005736AC">
      <w:pPr>
        <w:pStyle w:val="Heading2"/>
        <w:rPr>
          <w:lang w:val="en-ZA"/>
        </w:rPr>
      </w:pPr>
      <w:bookmarkStart w:id="134" w:name="_Toc201071766"/>
      <w:bookmarkStart w:id="135" w:name="_Toc495929896"/>
      <w:r w:rsidRPr="009C6FD5">
        <w:rPr>
          <w:lang w:val="en-ZA"/>
        </w:rPr>
        <w:t>Research the information</w:t>
      </w:r>
      <w:bookmarkEnd w:id="134"/>
      <w:bookmarkEnd w:id="135"/>
    </w:p>
    <w:p w14:paraId="799CE63B" w14:textId="77777777" w:rsidR="00D278EA" w:rsidRPr="009C6FD5" w:rsidRDefault="00D278EA" w:rsidP="00830B58">
      <w:pPr>
        <w:rPr>
          <w:lang w:val="en-ZA"/>
        </w:rPr>
      </w:pPr>
      <w:r w:rsidRPr="009C6FD5">
        <w:rPr>
          <w:lang w:val="en-ZA"/>
        </w:rPr>
        <w:t>To research a topic, follow these steps:</w:t>
      </w:r>
    </w:p>
    <w:p w14:paraId="1339687C" w14:textId="77777777" w:rsidR="00D278EA" w:rsidRPr="009C6FD5" w:rsidRDefault="00D278EA" w:rsidP="00BA7A58">
      <w:pPr>
        <w:numPr>
          <w:ilvl w:val="0"/>
          <w:numId w:val="48"/>
        </w:numPr>
        <w:rPr>
          <w:lang w:val="en-ZA"/>
        </w:rPr>
      </w:pPr>
      <w:r w:rsidRPr="009C6FD5">
        <w:rPr>
          <w:lang w:val="en-ZA"/>
        </w:rPr>
        <w:t>Decide what information you need</w:t>
      </w:r>
    </w:p>
    <w:p w14:paraId="1C6A2B0D" w14:textId="77777777" w:rsidR="00D278EA" w:rsidRPr="009C6FD5" w:rsidRDefault="00D278EA" w:rsidP="00BA7A58">
      <w:pPr>
        <w:numPr>
          <w:ilvl w:val="0"/>
          <w:numId w:val="48"/>
        </w:numPr>
        <w:rPr>
          <w:lang w:val="en-ZA"/>
        </w:rPr>
      </w:pPr>
      <w:r w:rsidRPr="009C6FD5">
        <w:rPr>
          <w:lang w:val="en-ZA"/>
        </w:rPr>
        <w:t>Collect the material</w:t>
      </w:r>
    </w:p>
    <w:p w14:paraId="30024892" w14:textId="77777777" w:rsidR="00D278EA" w:rsidRPr="009C6FD5" w:rsidRDefault="00D278EA" w:rsidP="00BA7A58">
      <w:pPr>
        <w:numPr>
          <w:ilvl w:val="0"/>
          <w:numId w:val="48"/>
        </w:numPr>
        <w:rPr>
          <w:lang w:val="en-ZA"/>
        </w:rPr>
      </w:pPr>
      <w:r w:rsidRPr="009C6FD5">
        <w:rPr>
          <w:lang w:val="en-ZA"/>
        </w:rPr>
        <w:t>Sort it into groups</w:t>
      </w:r>
    </w:p>
    <w:p w14:paraId="62A6E161" w14:textId="77777777" w:rsidR="00D278EA" w:rsidRPr="009C6FD5" w:rsidRDefault="00D278EA" w:rsidP="00830B58">
      <w:pPr>
        <w:rPr>
          <w:lang w:val="en-ZA"/>
        </w:rPr>
      </w:pPr>
    </w:p>
    <w:p w14:paraId="372125FF" w14:textId="77777777" w:rsidR="00D278EA" w:rsidRPr="009C6FD5" w:rsidRDefault="00D278EA" w:rsidP="00830B58">
      <w:pPr>
        <w:rPr>
          <w:lang w:val="en-ZA"/>
        </w:rPr>
      </w:pPr>
      <w:r w:rsidRPr="009C6FD5">
        <w:rPr>
          <w:lang w:val="en-ZA"/>
        </w:rPr>
        <w:t>In order to decide what information you need, it is often useful to brainstorm or mind map</w:t>
      </w:r>
    </w:p>
    <w:p w14:paraId="0DBB86B9" w14:textId="77777777" w:rsidR="00D278EA" w:rsidRPr="009C6FD5" w:rsidRDefault="00D278EA" w:rsidP="00D278EA">
      <w:pPr>
        <w:rPr>
          <w:lang w:val="en-ZA"/>
        </w:rPr>
      </w:pPr>
      <w:r w:rsidRPr="009C6FD5">
        <w:rPr>
          <w:lang w:val="en-ZA"/>
        </w:rPr>
        <w:t xml:space="preserve">Before you start writing your document, you have to plan what you are going to write.  First, you are going to define the topic and then you have to gather information about the topic. </w:t>
      </w:r>
    </w:p>
    <w:p w14:paraId="6E2C2DF0" w14:textId="77777777" w:rsidR="00D278EA" w:rsidRPr="009C6FD5" w:rsidRDefault="00B15472" w:rsidP="00D278EA">
      <w:pPr>
        <w:rPr>
          <w:lang w:val="en-ZA"/>
        </w:rPr>
      </w:pPr>
      <w:r w:rsidRPr="009C6FD5">
        <w:rPr>
          <w:lang w:val="en-ZA"/>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2"/>
        <w:gridCol w:w="4827"/>
      </w:tblGrid>
      <w:tr w:rsidR="00D278EA" w:rsidRPr="009C6FD5" w14:paraId="73BEDCFF" w14:textId="77777777" w:rsidTr="005C3AF6">
        <w:tc>
          <w:tcPr>
            <w:tcW w:w="5040" w:type="dxa"/>
          </w:tcPr>
          <w:p w14:paraId="2FEB3C03" w14:textId="77777777" w:rsidR="00D278EA" w:rsidRPr="009C6FD5" w:rsidRDefault="00D278EA" w:rsidP="005C3AF6">
            <w:pPr>
              <w:spacing w:before="60" w:after="60"/>
              <w:rPr>
                <w:b/>
                <w:lang w:val="en-ZA"/>
              </w:rPr>
            </w:pPr>
            <w:r w:rsidRPr="009C6FD5">
              <w:rPr>
                <w:b/>
                <w:lang w:val="en-ZA"/>
              </w:rPr>
              <w:t>Information can be gathered from:</w:t>
            </w:r>
          </w:p>
        </w:tc>
        <w:tc>
          <w:tcPr>
            <w:tcW w:w="5040" w:type="dxa"/>
          </w:tcPr>
          <w:p w14:paraId="6E6A0140" w14:textId="77777777" w:rsidR="00D278EA" w:rsidRPr="009C6FD5" w:rsidRDefault="00D278EA" w:rsidP="005C3AF6">
            <w:pPr>
              <w:spacing w:before="60" w:after="60"/>
              <w:rPr>
                <w:b/>
                <w:lang w:val="en-ZA"/>
              </w:rPr>
            </w:pPr>
            <w:r w:rsidRPr="009C6FD5">
              <w:rPr>
                <w:b/>
                <w:lang w:val="en-ZA"/>
              </w:rPr>
              <w:t>In the case of business correspondence, you will find information in:</w:t>
            </w:r>
          </w:p>
        </w:tc>
      </w:tr>
      <w:tr w:rsidR="00D278EA" w:rsidRPr="009C6FD5" w14:paraId="07C04621" w14:textId="77777777" w:rsidTr="005C3AF6">
        <w:tc>
          <w:tcPr>
            <w:tcW w:w="5040" w:type="dxa"/>
          </w:tcPr>
          <w:p w14:paraId="7C312070" w14:textId="77777777" w:rsidR="00D278EA" w:rsidRPr="009C6FD5" w:rsidRDefault="00D278EA" w:rsidP="005C3AF6">
            <w:pPr>
              <w:spacing w:before="60" w:after="60"/>
              <w:rPr>
                <w:lang w:val="en-ZA"/>
              </w:rPr>
            </w:pPr>
            <w:r w:rsidRPr="009C6FD5">
              <w:rPr>
                <w:lang w:val="en-ZA"/>
              </w:rPr>
              <w:t>Libraries</w:t>
            </w:r>
          </w:p>
        </w:tc>
        <w:tc>
          <w:tcPr>
            <w:tcW w:w="5040" w:type="dxa"/>
          </w:tcPr>
          <w:p w14:paraId="03B667FF" w14:textId="77777777" w:rsidR="00D278EA" w:rsidRPr="009C6FD5" w:rsidRDefault="00D278EA" w:rsidP="005C3AF6">
            <w:pPr>
              <w:spacing w:before="60" w:after="60"/>
              <w:rPr>
                <w:lang w:val="en-ZA"/>
              </w:rPr>
            </w:pPr>
            <w:r w:rsidRPr="009C6FD5">
              <w:rPr>
                <w:lang w:val="en-ZA"/>
              </w:rPr>
              <w:t>Minutes of meetings.</w:t>
            </w:r>
          </w:p>
        </w:tc>
      </w:tr>
      <w:tr w:rsidR="00D278EA" w:rsidRPr="009C6FD5" w14:paraId="2EB5E4B1" w14:textId="77777777" w:rsidTr="005C3AF6">
        <w:tc>
          <w:tcPr>
            <w:tcW w:w="5040" w:type="dxa"/>
          </w:tcPr>
          <w:p w14:paraId="764F2512" w14:textId="77777777" w:rsidR="00D278EA" w:rsidRPr="009C6FD5" w:rsidRDefault="00D278EA" w:rsidP="005C3AF6">
            <w:pPr>
              <w:spacing w:before="60" w:after="60"/>
              <w:rPr>
                <w:lang w:val="en-ZA"/>
              </w:rPr>
            </w:pPr>
            <w:r w:rsidRPr="009C6FD5">
              <w:rPr>
                <w:lang w:val="en-ZA"/>
              </w:rPr>
              <w:t>Encyclopaedias</w:t>
            </w:r>
          </w:p>
        </w:tc>
        <w:tc>
          <w:tcPr>
            <w:tcW w:w="5040" w:type="dxa"/>
          </w:tcPr>
          <w:p w14:paraId="554E0F82" w14:textId="77777777" w:rsidR="00D278EA" w:rsidRPr="009C6FD5" w:rsidRDefault="00D278EA" w:rsidP="005C3AF6">
            <w:pPr>
              <w:spacing w:before="60" w:after="60"/>
              <w:rPr>
                <w:lang w:val="en-ZA"/>
              </w:rPr>
            </w:pPr>
            <w:r w:rsidRPr="009C6FD5">
              <w:rPr>
                <w:lang w:val="en-ZA"/>
              </w:rPr>
              <w:t>Correspondence with clients and suppliers.</w:t>
            </w:r>
          </w:p>
        </w:tc>
      </w:tr>
      <w:tr w:rsidR="00D278EA" w:rsidRPr="009C6FD5" w14:paraId="61EA1963" w14:textId="77777777" w:rsidTr="005C3AF6">
        <w:tc>
          <w:tcPr>
            <w:tcW w:w="5040" w:type="dxa"/>
          </w:tcPr>
          <w:p w14:paraId="13131473" w14:textId="77777777" w:rsidR="00D278EA" w:rsidRPr="009C6FD5" w:rsidRDefault="00D278EA" w:rsidP="005C3AF6">
            <w:pPr>
              <w:spacing w:before="60" w:after="60"/>
              <w:rPr>
                <w:lang w:val="en-ZA"/>
              </w:rPr>
            </w:pPr>
            <w:r w:rsidRPr="009C6FD5">
              <w:rPr>
                <w:lang w:val="en-ZA"/>
              </w:rPr>
              <w:t>Manuals</w:t>
            </w:r>
          </w:p>
        </w:tc>
        <w:tc>
          <w:tcPr>
            <w:tcW w:w="5040" w:type="dxa"/>
          </w:tcPr>
          <w:p w14:paraId="5E043174" w14:textId="77777777" w:rsidR="00D278EA" w:rsidRPr="009C6FD5" w:rsidRDefault="00D278EA" w:rsidP="005C3AF6">
            <w:pPr>
              <w:spacing w:before="60" w:after="60"/>
              <w:rPr>
                <w:lang w:val="en-ZA"/>
              </w:rPr>
            </w:pPr>
            <w:r w:rsidRPr="009C6FD5">
              <w:rPr>
                <w:lang w:val="en-ZA"/>
              </w:rPr>
              <w:t>Operations and procedures manuals</w:t>
            </w:r>
          </w:p>
        </w:tc>
      </w:tr>
      <w:tr w:rsidR="00D278EA" w:rsidRPr="009C6FD5" w14:paraId="13ED1CE9" w14:textId="77777777" w:rsidTr="005C3AF6">
        <w:tc>
          <w:tcPr>
            <w:tcW w:w="5040" w:type="dxa"/>
          </w:tcPr>
          <w:p w14:paraId="6CDCDA88" w14:textId="77777777" w:rsidR="00D278EA" w:rsidRPr="009C6FD5" w:rsidRDefault="00D278EA" w:rsidP="005C3AF6">
            <w:pPr>
              <w:spacing w:before="60" w:after="60"/>
              <w:rPr>
                <w:lang w:val="en-ZA"/>
              </w:rPr>
            </w:pPr>
            <w:r w:rsidRPr="009C6FD5">
              <w:rPr>
                <w:lang w:val="en-ZA"/>
              </w:rPr>
              <w:t>Magazines</w:t>
            </w:r>
          </w:p>
        </w:tc>
        <w:tc>
          <w:tcPr>
            <w:tcW w:w="5040" w:type="dxa"/>
          </w:tcPr>
          <w:p w14:paraId="6FB87F00" w14:textId="77777777" w:rsidR="00D278EA" w:rsidRPr="009C6FD5" w:rsidRDefault="00D278EA" w:rsidP="005C3AF6">
            <w:pPr>
              <w:spacing w:before="60" w:after="60"/>
              <w:rPr>
                <w:lang w:val="en-ZA"/>
              </w:rPr>
            </w:pPr>
            <w:r w:rsidRPr="009C6FD5">
              <w:rPr>
                <w:lang w:val="en-ZA"/>
              </w:rPr>
              <w:t>Internal correspondence between departments, branches and regions.</w:t>
            </w:r>
          </w:p>
        </w:tc>
      </w:tr>
      <w:tr w:rsidR="00D278EA" w:rsidRPr="009C6FD5" w14:paraId="4A67A479" w14:textId="77777777" w:rsidTr="005C3AF6">
        <w:tc>
          <w:tcPr>
            <w:tcW w:w="5040" w:type="dxa"/>
          </w:tcPr>
          <w:p w14:paraId="0A7ADE81" w14:textId="77777777" w:rsidR="00D278EA" w:rsidRPr="009C6FD5" w:rsidRDefault="00D278EA" w:rsidP="005C3AF6">
            <w:pPr>
              <w:spacing w:before="60" w:after="60"/>
              <w:rPr>
                <w:lang w:val="en-ZA"/>
              </w:rPr>
            </w:pPr>
            <w:r w:rsidRPr="009C6FD5">
              <w:rPr>
                <w:lang w:val="en-ZA"/>
              </w:rPr>
              <w:t>Newspapers</w:t>
            </w:r>
          </w:p>
        </w:tc>
        <w:tc>
          <w:tcPr>
            <w:tcW w:w="5040" w:type="dxa"/>
          </w:tcPr>
          <w:p w14:paraId="26B6B5C2" w14:textId="77777777" w:rsidR="00D278EA" w:rsidRPr="009C6FD5" w:rsidRDefault="00D278EA" w:rsidP="005C3AF6">
            <w:pPr>
              <w:spacing w:before="60" w:after="60"/>
              <w:rPr>
                <w:lang w:val="en-ZA"/>
              </w:rPr>
            </w:pPr>
            <w:r w:rsidRPr="009C6FD5">
              <w:rPr>
                <w:lang w:val="en-ZA"/>
              </w:rPr>
              <w:t>Correspondence between management and their departments.</w:t>
            </w:r>
          </w:p>
        </w:tc>
      </w:tr>
      <w:tr w:rsidR="00D278EA" w:rsidRPr="009C6FD5" w14:paraId="6A30EE41" w14:textId="77777777" w:rsidTr="005C3AF6">
        <w:tc>
          <w:tcPr>
            <w:tcW w:w="5040" w:type="dxa"/>
          </w:tcPr>
          <w:p w14:paraId="051D9D5D" w14:textId="77777777" w:rsidR="00D278EA" w:rsidRPr="009C6FD5" w:rsidRDefault="00D278EA" w:rsidP="005C3AF6">
            <w:pPr>
              <w:spacing w:before="60" w:after="60"/>
              <w:rPr>
                <w:lang w:val="en-ZA"/>
              </w:rPr>
            </w:pPr>
            <w:r w:rsidRPr="009C6FD5">
              <w:rPr>
                <w:lang w:val="en-ZA"/>
              </w:rPr>
              <w:t>Interviews with experts</w:t>
            </w:r>
          </w:p>
        </w:tc>
        <w:tc>
          <w:tcPr>
            <w:tcW w:w="5040" w:type="dxa"/>
          </w:tcPr>
          <w:p w14:paraId="5C2A9F5F" w14:textId="77777777" w:rsidR="00D278EA" w:rsidRPr="009C6FD5" w:rsidRDefault="00D278EA" w:rsidP="005C3AF6">
            <w:pPr>
              <w:spacing w:before="60" w:after="60"/>
              <w:rPr>
                <w:lang w:val="en-ZA"/>
              </w:rPr>
            </w:pPr>
          </w:p>
        </w:tc>
      </w:tr>
      <w:tr w:rsidR="00D278EA" w:rsidRPr="009C6FD5" w14:paraId="084932EF" w14:textId="77777777" w:rsidTr="005C3AF6">
        <w:tc>
          <w:tcPr>
            <w:tcW w:w="5040" w:type="dxa"/>
          </w:tcPr>
          <w:p w14:paraId="72311F48" w14:textId="77777777" w:rsidR="00D278EA" w:rsidRPr="009C6FD5" w:rsidRDefault="00D278EA" w:rsidP="005C3AF6">
            <w:pPr>
              <w:spacing w:before="60" w:after="60"/>
              <w:rPr>
                <w:lang w:val="en-ZA"/>
              </w:rPr>
            </w:pPr>
            <w:r w:rsidRPr="009C6FD5">
              <w:rPr>
                <w:lang w:val="en-ZA"/>
              </w:rPr>
              <w:t>Internet</w:t>
            </w:r>
          </w:p>
        </w:tc>
        <w:tc>
          <w:tcPr>
            <w:tcW w:w="5040" w:type="dxa"/>
          </w:tcPr>
          <w:p w14:paraId="618A0E08" w14:textId="77777777" w:rsidR="00D278EA" w:rsidRPr="009C6FD5" w:rsidRDefault="00D278EA" w:rsidP="005C3AF6">
            <w:pPr>
              <w:spacing w:before="60" w:after="60"/>
              <w:rPr>
                <w:lang w:val="en-ZA"/>
              </w:rPr>
            </w:pPr>
          </w:p>
        </w:tc>
      </w:tr>
    </w:tbl>
    <w:p w14:paraId="7B33AF1F" w14:textId="77777777" w:rsidR="00D278EA" w:rsidRPr="009C6FD5" w:rsidRDefault="00D278EA" w:rsidP="00D278EA">
      <w:pPr>
        <w:rPr>
          <w:lang w:val="en-ZA"/>
        </w:rPr>
      </w:pPr>
      <w:r w:rsidRPr="009C6FD5">
        <w:rPr>
          <w:lang w:val="en-ZA"/>
        </w:rPr>
        <w:t>When doing research about a topic it is important that you gather as much information about a subject as possible.  The more information you have, the better.  Of course, the information and data must be relevant to the topic that you are going to write about.</w:t>
      </w:r>
    </w:p>
    <w:p w14:paraId="08D2303A" w14:textId="77777777" w:rsidR="00D278EA" w:rsidRPr="009C6FD5" w:rsidRDefault="00D278EA" w:rsidP="005736AC">
      <w:pPr>
        <w:pStyle w:val="Heading2"/>
        <w:rPr>
          <w:lang w:val="en-ZA"/>
        </w:rPr>
      </w:pPr>
      <w:bookmarkStart w:id="136" w:name="_Toc201071767"/>
      <w:bookmarkStart w:id="137" w:name="_Toc495929897"/>
      <w:r w:rsidRPr="009C6FD5">
        <w:rPr>
          <w:lang w:val="en-ZA"/>
        </w:rPr>
        <w:t>Record the information</w:t>
      </w:r>
      <w:bookmarkEnd w:id="136"/>
      <w:bookmarkEnd w:id="137"/>
    </w:p>
    <w:p w14:paraId="0290CD35" w14:textId="77777777" w:rsidR="00D278EA" w:rsidRPr="009C6FD5" w:rsidRDefault="00D278EA" w:rsidP="00830B58">
      <w:pPr>
        <w:rPr>
          <w:lang w:val="en-ZA"/>
        </w:rPr>
      </w:pPr>
      <w:r w:rsidRPr="009C6FD5">
        <w:rPr>
          <w:lang w:val="en-ZA"/>
        </w:rPr>
        <w:t>To record your information logically, follow these steps:</w:t>
      </w:r>
    </w:p>
    <w:p w14:paraId="081D1D35" w14:textId="77777777" w:rsidR="00D278EA" w:rsidRPr="009C6FD5" w:rsidRDefault="00D278EA" w:rsidP="00BA7A58">
      <w:pPr>
        <w:numPr>
          <w:ilvl w:val="0"/>
          <w:numId w:val="49"/>
        </w:numPr>
        <w:rPr>
          <w:lang w:val="en-ZA"/>
        </w:rPr>
      </w:pPr>
      <w:r w:rsidRPr="009C6FD5">
        <w:rPr>
          <w:lang w:val="en-ZA"/>
        </w:rPr>
        <w:t>Organise information into groups (chronological; in order of importance; by geographical location)</w:t>
      </w:r>
    </w:p>
    <w:p w14:paraId="5FF64183" w14:textId="77777777" w:rsidR="00D278EA" w:rsidRPr="009C6FD5" w:rsidRDefault="00D278EA" w:rsidP="00BA7A58">
      <w:pPr>
        <w:numPr>
          <w:ilvl w:val="0"/>
          <w:numId w:val="49"/>
        </w:numPr>
        <w:rPr>
          <w:lang w:val="en-ZA"/>
        </w:rPr>
      </w:pPr>
      <w:r w:rsidRPr="009C6FD5">
        <w:rPr>
          <w:lang w:val="en-ZA"/>
        </w:rPr>
        <w:t>Organise these groups into a logical sequence</w:t>
      </w:r>
    </w:p>
    <w:p w14:paraId="053C2576" w14:textId="77777777" w:rsidR="00D278EA" w:rsidRPr="009C6FD5" w:rsidRDefault="00D278EA" w:rsidP="00BA7A58">
      <w:pPr>
        <w:numPr>
          <w:ilvl w:val="0"/>
          <w:numId w:val="49"/>
        </w:numPr>
        <w:rPr>
          <w:lang w:val="en-ZA"/>
        </w:rPr>
      </w:pPr>
      <w:r w:rsidRPr="009C6FD5">
        <w:rPr>
          <w:lang w:val="en-ZA"/>
        </w:rPr>
        <w:t>Organise the information within each group into a logical sequence</w:t>
      </w:r>
    </w:p>
    <w:p w14:paraId="6F75D31E" w14:textId="77777777" w:rsidR="00D278EA" w:rsidRPr="00DB0F3E" w:rsidRDefault="00D278EA" w:rsidP="00DB0F3E">
      <w:pPr>
        <w:pStyle w:val="Heading3"/>
      </w:pPr>
      <w:bookmarkStart w:id="138" w:name="_Toc495929898"/>
      <w:r w:rsidRPr="00DB0F3E">
        <w:t>Sorting and categorizing</w:t>
      </w:r>
      <w:bookmarkEnd w:id="138"/>
    </w:p>
    <w:p w14:paraId="16310908" w14:textId="77777777" w:rsidR="00D278EA" w:rsidRPr="009C6FD5" w:rsidRDefault="00D278EA" w:rsidP="00D278EA">
      <w:pPr>
        <w:rPr>
          <w:lang w:val="en-ZA"/>
        </w:rPr>
      </w:pPr>
      <w:r w:rsidRPr="009C6FD5">
        <w:rPr>
          <w:lang w:val="en-ZA"/>
        </w:rPr>
        <w:t xml:space="preserve">Arrange or organise the information with common features or characteristics systematically in groups.  </w:t>
      </w:r>
    </w:p>
    <w:p w14:paraId="7234375E" w14:textId="77777777" w:rsidR="00D278EA" w:rsidRPr="009C6FD5" w:rsidRDefault="00D278EA" w:rsidP="00D278EA">
      <w:pPr>
        <w:rPr>
          <w:lang w:val="en-ZA"/>
        </w:rPr>
      </w:pPr>
      <w:r w:rsidRPr="009C6FD5">
        <w:rPr>
          <w:lang w:val="en-ZA"/>
        </w:rPr>
        <w:t>All the information with similar content is grouped together.  Your classification will depend on the order in which you are going to write the document: you can sort the information chronologically, using contrast or cause and effect.</w:t>
      </w:r>
    </w:p>
    <w:p w14:paraId="583D0B95" w14:textId="77777777" w:rsidR="00D278EA" w:rsidRPr="009C6FD5" w:rsidRDefault="00D278EA" w:rsidP="00D278EA">
      <w:pPr>
        <w:rPr>
          <w:szCs w:val="22"/>
          <w:lang w:val="en-ZA"/>
        </w:rPr>
      </w:pPr>
      <w:r w:rsidRPr="009C6FD5">
        <w:rPr>
          <w:lang w:val="en-ZA"/>
        </w:rPr>
        <w:t xml:space="preserve">You can use </w:t>
      </w:r>
      <w:r w:rsidRPr="009C6FD5">
        <w:rPr>
          <w:szCs w:val="22"/>
          <w:lang w:val="en-ZA"/>
        </w:rPr>
        <w:t xml:space="preserve">cause and effect, and contrast to help you arrange your paragraphs in a logical way.  </w:t>
      </w:r>
    </w:p>
    <w:p w14:paraId="38F2257A" w14:textId="77777777" w:rsidR="00D278EA" w:rsidRPr="009C6FD5" w:rsidRDefault="00D278EA" w:rsidP="00413069">
      <w:pPr>
        <w:pStyle w:val="ListBullet2"/>
        <w:rPr>
          <w:lang w:val="en-ZA"/>
        </w:rPr>
      </w:pPr>
      <w:r w:rsidRPr="009C6FD5">
        <w:rPr>
          <w:b/>
          <w:lang w:val="en-ZA"/>
        </w:rPr>
        <w:t>Contrast</w:t>
      </w:r>
      <w:r w:rsidRPr="009C6FD5">
        <w:rPr>
          <w:lang w:val="en-ZA"/>
        </w:rPr>
        <w:t xml:space="preserve"> is when you contrast one theme, thought, opinion or product with another.  Refer back to the introduction of the article about the gorillas:  you can contrast the concern of conservationists who were worried about the gorillas, with the views of humanists who were more concerned about the people being killed.</w:t>
      </w:r>
    </w:p>
    <w:p w14:paraId="3C9484B3" w14:textId="77777777" w:rsidR="00D278EA" w:rsidRPr="009C6FD5" w:rsidRDefault="00D278EA" w:rsidP="00413069">
      <w:pPr>
        <w:pStyle w:val="ListBullet2"/>
        <w:rPr>
          <w:szCs w:val="22"/>
          <w:lang w:val="en-ZA"/>
        </w:rPr>
      </w:pPr>
      <w:r w:rsidRPr="009C6FD5">
        <w:rPr>
          <w:b/>
          <w:lang w:val="en-ZA"/>
        </w:rPr>
        <w:t>Cause and effect</w:t>
      </w:r>
      <w:r w:rsidRPr="009C6FD5">
        <w:rPr>
          <w:lang w:val="en-ZA"/>
        </w:rPr>
        <w:t>: referring back to the same text, you can progress from the causes of the war to the consequences</w:t>
      </w:r>
      <w:r w:rsidRPr="009C6FD5">
        <w:rPr>
          <w:szCs w:val="22"/>
          <w:lang w:val="en-ZA"/>
        </w:rPr>
        <w:t>(effect) of the civil war on ordinary people.</w:t>
      </w:r>
    </w:p>
    <w:p w14:paraId="28B39687" w14:textId="77777777" w:rsidR="00D278EA" w:rsidRPr="009C6FD5" w:rsidRDefault="00D278EA" w:rsidP="00D278EA">
      <w:pPr>
        <w:rPr>
          <w:lang w:val="en-ZA"/>
        </w:rPr>
      </w:pPr>
      <w:r w:rsidRPr="009C6FD5">
        <w:rPr>
          <w:szCs w:val="22"/>
          <w:lang w:val="en-ZA"/>
        </w:rPr>
        <w:t>If you are writing about something that happens over a period of time, you can arrange your paragraphs chronologically: start with the earliest date and end with the latest date.  When writing about droughts in South Africa you can start with the big drought in the 1930s and end with the current drought.</w:t>
      </w:r>
      <w:r w:rsidRPr="009C6FD5">
        <w:rPr>
          <w:lang w:val="en-ZA"/>
        </w:rPr>
        <w:t xml:space="preserve"> </w:t>
      </w:r>
    </w:p>
    <w:p w14:paraId="0CA2882C" w14:textId="77777777" w:rsidR="00D278EA" w:rsidRPr="009C6FD5" w:rsidRDefault="00D278EA" w:rsidP="00BD3566">
      <w:pPr>
        <w:pStyle w:val="H3"/>
        <w:rPr>
          <w:lang w:val="en-ZA"/>
        </w:rPr>
      </w:pPr>
      <w:bookmarkStart w:id="139" w:name="_Toc495929899"/>
      <w:r w:rsidRPr="009C6FD5">
        <w:rPr>
          <w:lang w:val="en-ZA"/>
        </w:rPr>
        <w:t>Sifting for Relevance</w:t>
      </w:r>
      <w:bookmarkEnd w:id="139"/>
    </w:p>
    <w:p w14:paraId="524EAC44" w14:textId="77777777" w:rsidR="00D278EA" w:rsidRPr="009C6FD5" w:rsidRDefault="00D278EA" w:rsidP="00830B58">
      <w:pPr>
        <w:rPr>
          <w:lang w:val="en-ZA"/>
        </w:rPr>
      </w:pPr>
      <w:r w:rsidRPr="009C6FD5">
        <w:rPr>
          <w:lang w:val="en-ZA"/>
        </w:rPr>
        <w:t>Once you have classified the information and data, you have to sift through it for relevance.  You should keep only the information that is relevant to your topic, everything else can be discarded. In other words, if you are writing about plants that flower in summer, all information about plants that flower in autumn is not relevant, you cannot use it to enhance your writing and you should discard it.</w:t>
      </w:r>
    </w:p>
    <w:p w14:paraId="2F3393F5" w14:textId="77777777" w:rsidR="00D278EA" w:rsidRPr="009C6FD5" w:rsidRDefault="00D278EA" w:rsidP="00BD3566">
      <w:pPr>
        <w:pStyle w:val="H3"/>
        <w:rPr>
          <w:lang w:val="en-ZA"/>
        </w:rPr>
      </w:pPr>
      <w:bookmarkStart w:id="140" w:name="_Toc495929900"/>
      <w:r w:rsidRPr="009C6FD5">
        <w:rPr>
          <w:lang w:val="en-ZA"/>
        </w:rPr>
        <w:t>Validity and Reliability</w:t>
      </w:r>
      <w:bookmarkEnd w:id="140"/>
    </w:p>
    <w:p w14:paraId="68BFDD04" w14:textId="77777777" w:rsidR="00D278EA" w:rsidRPr="009C6FD5" w:rsidRDefault="00D278EA" w:rsidP="00830B58">
      <w:pPr>
        <w:rPr>
          <w:lang w:val="en-ZA"/>
        </w:rPr>
      </w:pPr>
      <w:r w:rsidRPr="009C6FD5">
        <w:rPr>
          <w:lang w:val="en-ZA"/>
        </w:rPr>
        <w:t>Now you have to check your information for validity and reliability.  The obvious way of doing this is to check your facts with more than one source: check more than one manual, talk to more than one person, visit more than one website, to ensure that your facts are correct.  Preferably, you should use more than one manual, more than one website and the knowledge of more than one expert for each aspect that has to be checked.  If most or all you sources state the same basic fact, you can be reasonably sure that the fact is correct.</w:t>
      </w:r>
    </w:p>
    <w:p w14:paraId="238ED971" w14:textId="77777777" w:rsidR="00D278EA" w:rsidRPr="009C6FD5" w:rsidRDefault="00D278EA" w:rsidP="005736AC">
      <w:pPr>
        <w:pStyle w:val="Heading2"/>
        <w:rPr>
          <w:lang w:val="en-ZA"/>
        </w:rPr>
      </w:pPr>
      <w:bookmarkStart w:id="141" w:name="_Toc201071768"/>
      <w:bookmarkStart w:id="142" w:name="_Toc495929901"/>
      <w:r w:rsidRPr="009C6FD5">
        <w:rPr>
          <w:lang w:val="en-ZA"/>
        </w:rPr>
        <w:t>Aids for recording information</w:t>
      </w:r>
      <w:bookmarkEnd w:id="141"/>
      <w:bookmarkEnd w:id="142"/>
    </w:p>
    <w:p w14:paraId="3A38889C" w14:textId="77777777" w:rsidR="00D278EA" w:rsidRPr="009C6FD5" w:rsidRDefault="00D278EA" w:rsidP="00830B58">
      <w:pPr>
        <w:rPr>
          <w:lang w:val="en-ZA"/>
        </w:rPr>
      </w:pPr>
      <w:r w:rsidRPr="009C6FD5">
        <w:rPr>
          <w:lang w:val="en-ZA"/>
        </w:rPr>
        <w:t>The reason for reading is often to do research or for the purposes of study.  This means that you want a record of the information when you have done your research or read the text.  There are many aids to use when you are recording (writing down) the information you have gathered.  These aids will help you to record your notes logically (in the correct order) and coherently (so that you and others can understand it).</w:t>
      </w:r>
    </w:p>
    <w:p w14:paraId="25DDAA3B" w14:textId="77777777" w:rsidR="00D278EA" w:rsidRPr="009C6FD5" w:rsidRDefault="00D278EA" w:rsidP="00830B58">
      <w:pPr>
        <w:rPr>
          <w:lang w:val="en-ZA"/>
        </w:rPr>
      </w:pPr>
      <w:r w:rsidRPr="009C6FD5">
        <w:rPr>
          <w:lang w:val="en-ZA"/>
        </w:rPr>
        <w:t>Some of these aids will be discussed now.</w:t>
      </w:r>
    </w:p>
    <w:p w14:paraId="43D85FF1" w14:textId="77777777" w:rsidR="00D278EA" w:rsidRPr="009C6FD5" w:rsidRDefault="00D278EA" w:rsidP="00BD3566">
      <w:pPr>
        <w:pStyle w:val="H3"/>
        <w:rPr>
          <w:lang w:val="en-ZA"/>
        </w:rPr>
      </w:pPr>
      <w:bookmarkStart w:id="143" w:name="_Toc151281280"/>
      <w:bookmarkStart w:id="144" w:name="_Toc495929902"/>
      <w:r w:rsidRPr="009C6FD5">
        <w:rPr>
          <w:lang w:val="en-ZA"/>
        </w:rPr>
        <w:t>Summaries</w:t>
      </w:r>
      <w:bookmarkEnd w:id="143"/>
      <w:bookmarkEnd w:id="144"/>
    </w:p>
    <w:p w14:paraId="5EE57777" w14:textId="77777777" w:rsidR="00D278EA" w:rsidRPr="009C6FD5" w:rsidRDefault="00D278EA" w:rsidP="00830B58">
      <w:pPr>
        <w:rPr>
          <w:noProof/>
          <w:lang w:val="en-ZA"/>
        </w:rPr>
      </w:pPr>
      <w:r w:rsidRPr="009C6FD5">
        <w:rPr>
          <w:noProof/>
          <w:lang w:val="en-ZA"/>
        </w:rPr>
        <w:t xml:space="preserve">A summary is a </w:t>
      </w:r>
      <w:r w:rsidRPr="009C6FD5">
        <w:rPr>
          <w:b/>
          <w:noProof/>
          <w:lang w:val="en-ZA"/>
        </w:rPr>
        <w:t>brief statement</w:t>
      </w:r>
      <w:r w:rsidRPr="009C6FD5">
        <w:rPr>
          <w:noProof/>
          <w:lang w:val="en-ZA"/>
        </w:rPr>
        <w:t xml:space="preserve"> of the </w:t>
      </w:r>
      <w:r w:rsidRPr="009C6FD5">
        <w:rPr>
          <w:b/>
          <w:noProof/>
          <w:lang w:val="en-ZA"/>
        </w:rPr>
        <w:t>main points</w:t>
      </w:r>
      <w:r w:rsidRPr="009C6FD5">
        <w:rPr>
          <w:noProof/>
          <w:lang w:val="en-ZA"/>
        </w:rPr>
        <w:t xml:space="preserve"> of something. </w:t>
      </w:r>
    </w:p>
    <w:p w14:paraId="2425050C" w14:textId="77777777" w:rsidR="00D278EA" w:rsidRPr="009C6FD5" w:rsidRDefault="00D278EA" w:rsidP="00830B58">
      <w:pPr>
        <w:rPr>
          <w:noProof/>
          <w:lang w:val="en-ZA"/>
        </w:rPr>
      </w:pPr>
      <w:r w:rsidRPr="009C6FD5">
        <w:rPr>
          <w:noProof/>
          <w:lang w:val="en-ZA"/>
        </w:rPr>
        <w:t>The purpose of using reading strategies and then rereading a piece of written word is to separate the main ideas from supporting information and also to identify the author’s purpose.</w:t>
      </w:r>
    </w:p>
    <w:p w14:paraId="3B3F57A7" w14:textId="77777777" w:rsidR="00D278EA" w:rsidRPr="009C6FD5" w:rsidRDefault="00D278EA" w:rsidP="008F69A7">
      <w:pPr>
        <w:pBdr>
          <w:top w:val="single" w:sz="4" w:space="1" w:color="auto"/>
          <w:left w:val="single" w:sz="4" w:space="4" w:color="auto"/>
          <w:bottom w:val="single" w:sz="4" w:space="1" w:color="auto"/>
          <w:right w:val="single" w:sz="4" w:space="4" w:color="auto"/>
        </w:pBdr>
        <w:rPr>
          <w:noProof/>
          <w:lang w:val="en-ZA"/>
        </w:rPr>
      </w:pPr>
      <w:r w:rsidRPr="009C6FD5">
        <w:rPr>
          <w:noProof/>
          <w:lang w:val="en-ZA"/>
        </w:rPr>
        <w:t>“At the first cracks of gunfire, the villagers of Nyamlell in southern Sudan dropped their hoes and scattered into the bush.  Abuk Marou Keer also heard the guns.  But the blind Dinka woman could only pull her seven-year-old son and twelve-year-old daughter close.  Shaking with fear, they hid in their windowless hut and prayed.”</w:t>
      </w:r>
    </w:p>
    <w:p w14:paraId="081287A6" w14:textId="77777777" w:rsidR="00D278EA" w:rsidRPr="009C6FD5" w:rsidRDefault="00D278EA" w:rsidP="00830B58">
      <w:pPr>
        <w:rPr>
          <w:noProof/>
          <w:lang w:val="en-ZA"/>
        </w:rPr>
      </w:pPr>
      <w:r w:rsidRPr="009C6FD5">
        <w:rPr>
          <w:noProof/>
          <w:lang w:val="en-ZA"/>
        </w:rPr>
        <w:t>If we take the first paragraph of the article about slavery, we can summarise as follows, using the who what where when how and why questions:</w:t>
      </w:r>
    </w:p>
    <w:p w14:paraId="49EAA6F3" w14:textId="77777777" w:rsidR="00D278EA" w:rsidRPr="009C6FD5" w:rsidRDefault="00D278EA" w:rsidP="00830B58">
      <w:pPr>
        <w:rPr>
          <w:lang w:val="en-ZA"/>
        </w:rPr>
      </w:pPr>
      <w:r w:rsidRPr="009C6FD5">
        <w:rPr>
          <w:lang w:val="en-ZA"/>
        </w:rPr>
        <w:t>What happened?  Where did it happen?  Who fled?  Why did Abuk not flee with her children?</w:t>
      </w:r>
    </w:p>
    <w:p w14:paraId="4A13823B" w14:textId="77777777" w:rsidR="00D278EA" w:rsidRPr="009C6FD5" w:rsidRDefault="00D278EA" w:rsidP="008F69A7">
      <w:pPr>
        <w:pBdr>
          <w:top w:val="single" w:sz="4" w:space="1" w:color="auto"/>
          <w:left w:val="single" w:sz="4" w:space="4" w:color="auto"/>
          <w:bottom w:val="single" w:sz="4" w:space="1" w:color="auto"/>
          <w:right w:val="single" w:sz="4" w:space="4" w:color="auto"/>
        </w:pBdr>
        <w:rPr>
          <w:noProof/>
          <w:lang w:val="en-ZA"/>
        </w:rPr>
      </w:pPr>
      <w:r w:rsidRPr="009C6FD5">
        <w:rPr>
          <w:noProof/>
          <w:lang w:val="en-ZA"/>
        </w:rPr>
        <w:t xml:space="preserve">“During the day, the villagers heard gunfire and fled.  A blind Dinka woman could not flee, so she and her children hid in their hut.”  </w:t>
      </w:r>
    </w:p>
    <w:p w14:paraId="6977F5FC" w14:textId="77777777" w:rsidR="00D278EA" w:rsidRPr="009C6FD5" w:rsidRDefault="00D278EA" w:rsidP="00830B58">
      <w:pPr>
        <w:rPr>
          <w:noProof/>
          <w:lang w:val="en-ZA"/>
        </w:rPr>
      </w:pPr>
      <w:r w:rsidRPr="009C6FD5">
        <w:rPr>
          <w:noProof/>
          <w:lang w:val="en-ZA"/>
        </w:rPr>
        <w:t>I have now summarised a 54-word paragraph into a 24-word paragraph, quoting only the main ideas of the paragraph.</w:t>
      </w:r>
    </w:p>
    <w:p w14:paraId="3A24BB9C" w14:textId="77777777" w:rsidR="00D278EA" w:rsidRPr="009C6FD5" w:rsidRDefault="00D278EA" w:rsidP="00830B58">
      <w:pPr>
        <w:rPr>
          <w:noProof/>
          <w:lang w:val="en-ZA"/>
        </w:rPr>
      </w:pPr>
      <w:r w:rsidRPr="009C6FD5">
        <w:rPr>
          <w:noProof/>
          <w:lang w:val="en-ZA"/>
        </w:rPr>
        <w:t xml:space="preserve">Everything else is supporting information: </w:t>
      </w:r>
    </w:p>
    <w:p w14:paraId="2E3E1B33" w14:textId="77777777" w:rsidR="00D278EA" w:rsidRPr="009C6FD5" w:rsidRDefault="00D278EA" w:rsidP="008F69A7">
      <w:pPr>
        <w:pStyle w:val="ListBullet2"/>
        <w:rPr>
          <w:lang w:val="en-ZA"/>
        </w:rPr>
      </w:pPr>
      <w:r w:rsidRPr="009C6FD5">
        <w:rPr>
          <w:lang w:val="en-ZA"/>
        </w:rPr>
        <w:t xml:space="preserve">The villagers dropping their hoes indicate that they were working in the fields, so it must be daytime.  The blind woman’s name is supporting information, as well as the ages of her children.  </w:t>
      </w:r>
    </w:p>
    <w:p w14:paraId="1FA650F7" w14:textId="77777777" w:rsidR="00D278EA" w:rsidRPr="009C6FD5" w:rsidRDefault="00D278EA" w:rsidP="008F69A7">
      <w:pPr>
        <w:pStyle w:val="ListBullet2"/>
        <w:rPr>
          <w:lang w:val="en-ZA"/>
        </w:rPr>
      </w:pPr>
      <w:r w:rsidRPr="009C6FD5">
        <w:rPr>
          <w:lang w:val="en-ZA"/>
        </w:rPr>
        <w:t>The last sentence is also supporting information.</w:t>
      </w:r>
    </w:p>
    <w:p w14:paraId="4A7CDA9D" w14:textId="77777777" w:rsidR="00D278EA" w:rsidRPr="009C6FD5" w:rsidRDefault="00D278EA" w:rsidP="00830B58">
      <w:pPr>
        <w:rPr>
          <w:noProof/>
          <w:lang w:val="en-ZA"/>
        </w:rPr>
      </w:pPr>
      <w:r w:rsidRPr="009C6FD5">
        <w:rPr>
          <w:noProof/>
          <w:lang w:val="en-ZA"/>
        </w:rPr>
        <w:t xml:space="preserve">The </w:t>
      </w:r>
      <w:r w:rsidRPr="009C6FD5">
        <w:rPr>
          <w:b/>
          <w:noProof/>
          <w:lang w:val="en-ZA"/>
        </w:rPr>
        <w:t>purpose</w:t>
      </w:r>
      <w:r w:rsidRPr="009C6FD5">
        <w:rPr>
          <w:noProof/>
          <w:lang w:val="en-ZA"/>
        </w:rPr>
        <w:t xml:space="preserve"> of a summary is to take a big piece of text and break it into smaller parts that are easy to understand and, when you are learning something, memorise it easily, separating main ideas from supporting information.</w:t>
      </w:r>
    </w:p>
    <w:p w14:paraId="32DB8C6E" w14:textId="77777777" w:rsidR="00D278EA" w:rsidRPr="009C6FD5" w:rsidRDefault="00D278EA" w:rsidP="00830B58">
      <w:pPr>
        <w:rPr>
          <w:noProof/>
          <w:lang w:val="en-ZA"/>
        </w:rPr>
      </w:pPr>
      <w:r w:rsidRPr="009C6FD5">
        <w:rPr>
          <w:b/>
          <w:noProof/>
          <w:lang w:val="en-ZA"/>
        </w:rPr>
        <w:t>In everyday life we break big things into smaller parts all the time</w:t>
      </w:r>
      <w:r w:rsidRPr="009C6FD5">
        <w:rPr>
          <w:noProof/>
          <w:lang w:val="en-ZA"/>
        </w:rPr>
        <w:t xml:space="preserve">: when you have a big piece of steak in your plate, you don’t put the whole steak into your mouth, you cut it into smaller pieces so that you can eat it.  </w:t>
      </w:r>
    </w:p>
    <w:p w14:paraId="2BA7382C" w14:textId="77777777" w:rsidR="00D278EA" w:rsidRPr="009C6FD5" w:rsidRDefault="00D278EA" w:rsidP="00830B58">
      <w:pPr>
        <w:rPr>
          <w:noProof/>
          <w:lang w:val="en-ZA"/>
        </w:rPr>
      </w:pPr>
      <w:r w:rsidRPr="009C6FD5">
        <w:rPr>
          <w:noProof/>
          <w:lang w:val="en-ZA"/>
        </w:rPr>
        <w:t>We also do this with big tasks: doing the weekly washing, we break it into smaller pieces by sorting clothes into colours and materials and then we wash them, using more than one load.  When we mow the lawn, we start with one piece, once that is finished we do the next piece, and so on.</w:t>
      </w:r>
    </w:p>
    <w:p w14:paraId="4922AC27" w14:textId="77777777" w:rsidR="00D278EA" w:rsidRPr="009C6FD5" w:rsidRDefault="00D278EA" w:rsidP="00830B58">
      <w:pPr>
        <w:rPr>
          <w:noProof/>
          <w:lang w:val="en-ZA"/>
        </w:rPr>
      </w:pPr>
      <w:r w:rsidRPr="009C6FD5">
        <w:rPr>
          <w:noProof/>
          <w:lang w:val="en-ZA"/>
        </w:rPr>
        <w:t>It therefore makes sense to do this with reading material as well.</w:t>
      </w:r>
    </w:p>
    <w:p w14:paraId="52332889" w14:textId="77777777" w:rsidR="00D278EA" w:rsidRPr="009C6FD5" w:rsidRDefault="00D278EA" w:rsidP="00830B58">
      <w:pPr>
        <w:rPr>
          <w:noProof/>
          <w:lang w:val="en-ZA"/>
        </w:rPr>
      </w:pPr>
      <w:r w:rsidRPr="009C6FD5">
        <w:rPr>
          <w:noProof/>
          <w:lang w:val="en-ZA"/>
        </w:rPr>
        <w:t xml:space="preserve">A </w:t>
      </w:r>
      <w:r w:rsidRPr="009C6FD5">
        <w:rPr>
          <w:b/>
          <w:noProof/>
          <w:lang w:val="en-ZA"/>
        </w:rPr>
        <w:t>summary</w:t>
      </w:r>
      <w:r w:rsidRPr="009C6FD5">
        <w:rPr>
          <w:noProof/>
          <w:lang w:val="en-ZA"/>
        </w:rPr>
        <w:t xml:space="preserve"> can take many forms: </w:t>
      </w:r>
    </w:p>
    <w:p w14:paraId="0FA6FDD8" w14:textId="77777777" w:rsidR="00D278EA" w:rsidRPr="009C6FD5" w:rsidRDefault="00D278EA" w:rsidP="008F69A7">
      <w:pPr>
        <w:pStyle w:val="ListBullet2"/>
        <w:rPr>
          <w:lang w:val="en-ZA"/>
        </w:rPr>
      </w:pPr>
      <w:r w:rsidRPr="009C6FD5">
        <w:rPr>
          <w:lang w:val="en-ZA"/>
        </w:rPr>
        <w:t>As per the example above, which is called paraphrasing.  Paraphrasing is when you rewrite something using different words.</w:t>
      </w:r>
    </w:p>
    <w:p w14:paraId="1464F46E" w14:textId="77777777" w:rsidR="00D278EA" w:rsidRPr="009C6FD5" w:rsidRDefault="00D278EA" w:rsidP="008F69A7">
      <w:pPr>
        <w:pStyle w:val="ListBullet2"/>
        <w:rPr>
          <w:lang w:val="en-ZA"/>
        </w:rPr>
      </w:pPr>
      <w:r w:rsidRPr="009C6FD5">
        <w:rPr>
          <w:lang w:val="en-ZA"/>
        </w:rPr>
        <w:t>You can summarise in point form</w:t>
      </w:r>
    </w:p>
    <w:p w14:paraId="0001D2D7" w14:textId="77777777" w:rsidR="00D278EA" w:rsidRPr="009C6FD5" w:rsidRDefault="00D278EA" w:rsidP="008F69A7">
      <w:pPr>
        <w:pStyle w:val="ListBullet2"/>
        <w:rPr>
          <w:lang w:val="en-ZA"/>
        </w:rPr>
      </w:pPr>
      <w:r w:rsidRPr="009C6FD5">
        <w:rPr>
          <w:lang w:val="en-ZA"/>
        </w:rPr>
        <w:t>When you are summarising a big piece of text, you will make use of headings and sub-headings.  This manual is an example of using headings and sub-headings to break a big piece of text into smaller pieces</w:t>
      </w:r>
    </w:p>
    <w:p w14:paraId="61024264" w14:textId="77777777" w:rsidR="00D278EA" w:rsidRPr="00DB0F3E" w:rsidRDefault="00D278EA" w:rsidP="00DB0F3E">
      <w:pPr>
        <w:pStyle w:val="Heading3"/>
      </w:pPr>
      <w:bookmarkStart w:id="145" w:name="_Toc117930593"/>
      <w:bookmarkStart w:id="146" w:name="_Toc495929903"/>
      <w:r w:rsidRPr="00DB0F3E">
        <w:t>Paraphrasing</w:t>
      </w:r>
      <w:bookmarkEnd w:id="145"/>
      <w:bookmarkEnd w:id="146"/>
    </w:p>
    <w:p w14:paraId="2EB9F0B0" w14:textId="77777777" w:rsidR="00D278EA" w:rsidRPr="009C6FD5" w:rsidRDefault="00D278EA" w:rsidP="00830B58">
      <w:pPr>
        <w:rPr>
          <w:noProof/>
          <w:lang w:val="en-ZA"/>
        </w:rPr>
      </w:pPr>
      <w:r w:rsidRPr="009C6FD5">
        <w:rPr>
          <w:noProof/>
          <w:lang w:val="en-ZA"/>
        </w:rPr>
        <w:t>As mentioned, paraphrasing is rewriting something using different words.</w:t>
      </w:r>
    </w:p>
    <w:p w14:paraId="2E536907" w14:textId="77777777" w:rsidR="00D278EA" w:rsidRPr="009C6FD5" w:rsidRDefault="00D278EA" w:rsidP="00830B58">
      <w:pPr>
        <w:rPr>
          <w:noProof/>
          <w:lang w:val="en-ZA"/>
        </w:rPr>
      </w:pPr>
      <w:r w:rsidRPr="009C6FD5">
        <w:rPr>
          <w:noProof/>
          <w:lang w:val="en-ZA"/>
        </w:rPr>
        <w:t>You can also rewrite the entire text in your own words, without summarising it: in other words quoting main ideas as well as supporting information.  Then you rewrite the entire text, using your own words.  A paraphrase of a document is usually longer than the original document.</w:t>
      </w:r>
    </w:p>
    <w:p w14:paraId="50F10A42" w14:textId="77777777" w:rsidR="00D278EA" w:rsidRPr="009C6FD5" w:rsidRDefault="00D278EA" w:rsidP="0052659A">
      <w:pPr>
        <w:pBdr>
          <w:top w:val="single" w:sz="4" w:space="1" w:color="auto"/>
          <w:left w:val="single" w:sz="4" w:space="4" w:color="auto"/>
          <w:bottom w:val="single" w:sz="4" w:space="1" w:color="auto"/>
          <w:right w:val="single" w:sz="4" w:space="4" w:color="auto"/>
        </w:pBdr>
        <w:rPr>
          <w:noProof/>
          <w:lang w:val="en-ZA"/>
        </w:rPr>
      </w:pPr>
      <w:r w:rsidRPr="009C6FD5">
        <w:rPr>
          <w:noProof/>
          <w:lang w:val="en-ZA"/>
        </w:rPr>
        <w:t>“One day, while the villagers of Nyamlell, a village in southern Sudan, were busy tilling their fields, they heard gunfire.  Everybody dropped their hose and fled helter-skelter into the surrounding bush.  Unfortunately, one blind woman named Abuk Marou Keer could not flee.  She and her children, a seven-year-old son and a twelve-year-old daughter, took shelter in their hut, where they sat in the dark, praying that they would not be found.  You could smell their fear in the windowless hut.”</w:t>
      </w:r>
    </w:p>
    <w:p w14:paraId="4A236237" w14:textId="77777777" w:rsidR="00D278EA" w:rsidRPr="009C6FD5" w:rsidRDefault="00D278EA" w:rsidP="00830B58">
      <w:pPr>
        <w:rPr>
          <w:noProof/>
          <w:lang w:val="en-ZA"/>
        </w:rPr>
      </w:pPr>
      <w:r w:rsidRPr="009C6FD5">
        <w:rPr>
          <w:noProof/>
          <w:lang w:val="en-ZA"/>
        </w:rPr>
        <w:t>Now I have rewritten the entire paragraph, using my own words.  Can you see that the paragraph still means the same thing, the message is still the same.  This is paraphrasing.</w:t>
      </w:r>
    </w:p>
    <w:p w14:paraId="4A7BA275" w14:textId="77777777" w:rsidR="00D278EA" w:rsidRPr="00DB0F3E" w:rsidRDefault="00D278EA" w:rsidP="00DB0F3E">
      <w:pPr>
        <w:pStyle w:val="Heading3"/>
      </w:pPr>
      <w:bookmarkStart w:id="147" w:name="_Toc117930594"/>
      <w:bookmarkStart w:id="148" w:name="_Toc495929904"/>
      <w:r w:rsidRPr="00DB0F3E">
        <w:t>Point Form</w:t>
      </w:r>
      <w:bookmarkEnd w:id="147"/>
      <w:bookmarkEnd w:id="148"/>
    </w:p>
    <w:p w14:paraId="0414517A" w14:textId="77777777" w:rsidR="00D278EA" w:rsidRPr="009C6FD5" w:rsidRDefault="00D278EA" w:rsidP="00830B58">
      <w:pPr>
        <w:rPr>
          <w:noProof/>
          <w:lang w:val="en-ZA"/>
        </w:rPr>
      </w:pPr>
      <w:r w:rsidRPr="009C6FD5">
        <w:rPr>
          <w:noProof/>
          <w:lang w:val="en-ZA"/>
        </w:rPr>
        <w:t>This is when you summarise, using points.  If we use the same example, it would look like this:</w:t>
      </w:r>
    </w:p>
    <w:p w14:paraId="1A86692C" w14:textId="77777777" w:rsidR="00D278EA" w:rsidRPr="009C6FD5" w:rsidRDefault="00D278EA" w:rsidP="00BA7A58">
      <w:pPr>
        <w:numPr>
          <w:ilvl w:val="0"/>
          <w:numId w:val="50"/>
        </w:numPr>
        <w:rPr>
          <w:lang w:val="en-ZA"/>
        </w:rPr>
      </w:pPr>
      <w:r w:rsidRPr="009C6FD5">
        <w:rPr>
          <w:lang w:val="en-ZA"/>
        </w:rPr>
        <w:t xml:space="preserve">The villagers heard gunfire and fled.  </w:t>
      </w:r>
    </w:p>
    <w:p w14:paraId="317D8B23" w14:textId="77777777" w:rsidR="00D278EA" w:rsidRPr="009C6FD5" w:rsidRDefault="00D278EA" w:rsidP="00BA7A58">
      <w:pPr>
        <w:numPr>
          <w:ilvl w:val="0"/>
          <w:numId w:val="50"/>
        </w:numPr>
        <w:rPr>
          <w:lang w:val="en-ZA"/>
        </w:rPr>
      </w:pPr>
      <w:r w:rsidRPr="009C6FD5">
        <w:rPr>
          <w:lang w:val="en-ZA"/>
        </w:rPr>
        <w:t>A blind woman could not flee, so she and her children hid in their hut.</w:t>
      </w:r>
    </w:p>
    <w:p w14:paraId="384F8280" w14:textId="77777777" w:rsidR="00D278EA" w:rsidRPr="00DB0F3E" w:rsidRDefault="00D278EA" w:rsidP="00DB0F3E">
      <w:pPr>
        <w:pStyle w:val="Heading3"/>
      </w:pPr>
      <w:bookmarkStart w:id="149" w:name="_Toc495929905"/>
      <w:r w:rsidRPr="00DB0F3E">
        <w:t>Mind-map</w:t>
      </w:r>
      <w:bookmarkEnd w:id="149"/>
    </w:p>
    <w:p w14:paraId="5D4E3899" w14:textId="77777777" w:rsidR="00D278EA" w:rsidRPr="009C6FD5" w:rsidRDefault="00D278EA" w:rsidP="00D278EA">
      <w:pPr>
        <w:rPr>
          <w:lang w:val="en-ZA"/>
        </w:rPr>
      </w:pPr>
      <w:r w:rsidRPr="009C6FD5">
        <w:rPr>
          <w:lang w:val="en-ZA"/>
        </w:rPr>
        <w:t>A mind-map is a summary that looks like a diagram.  When you are learning and trying to memorise facts, a mind-map is your easiest and best method of summarising.</w:t>
      </w:r>
    </w:p>
    <w:p w14:paraId="1CDE2618" w14:textId="77777777" w:rsidR="00D278EA" w:rsidRPr="009C6FD5" w:rsidRDefault="00D278EA" w:rsidP="00D278EA">
      <w:pPr>
        <w:rPr>
          <w:lang w:val="en-ZA"/>
        </w:rPr>
      </w:pPr>
      <w:r w:rsidRPr="009C6FD5">
        <w:rPr>
          <w:lang w:val="en-ZA"/>
        </w:rPr>
        <w:t>A mind-map is more effective for studying than summarising facts in points, underneath each other, since the human brain is capable of absorbing facts in all directions, not only  from top to bottom, but also from left to right.</w:t>
      </w:r>
    </w:p>
    <w:p w14:paraId="11681866" w14:textId="77777777" w:rsidR="00D278EA" w:rsidRPr="009C6FD5" w:rsidRDefault="00D278EA" w:rsidP="00D278EA">
      <w:pPr>
        <w:rPr>
          <w:lang w:val="en-ZA"/>
        </w:rPr>
      </w:pPr>
      <w:r w:rsidRPr="009C6FD5">
        <w:rPr>
          <w:lang w:val="en-ZA"/>
        </w:rPr>
        <w:t>With a mind-map, you follow ;the same procedures as for any other summary.  You take a big piece of writing, break it into smaller parts by using headings and sub-headings, and then you summarise in point form or paragraph form.</w:t>
      </w:r>
    </w:p>
    <w:p w14:paraId="617CC4F0" w14:textId="77777777" w:rsidR="00D278EA" w:rsidRPr="009C6FD5" w:rsidRDefault="00D278EA" w:rsidP="00D278EA">
      <w:pPr>
        <w:rPr>
          <w:lang w:val="en-ZA"/>
        </w:rPr>
      </w:pPr>
      <w:r w:rsidRPr="009C6FD5">
        <w:rPr>
          <w:lang w:val="en-ZA"/>
        </w:rPr>
        <w:t>A mind-map looks different, since it resembles a diagram.  The one  main point of the summary is quoted in the middle.  This would be a heading in your summary.</w:t>
      </w:r>
    </w:p>
    <w:p w14:paraId="0A9C1AC2" w14:textId="77777777" w:rsidR="00D278EA" w:rsidRPr="009C6FD5" w:rsidRDefault="00D278EA" w:rsidP="00D278EA">
      <w:pPr>
        <w:rPr>
          <w:lang w:val="en-ZA"/>
        </w:rPr>
      </w:pPr>
      <w:r w:rsidRPr="009C6FD5">
        <w:rPr>
          <w:lang w:val="en-ZA"/>
        </w:rPr>
        <w:t>The sub-headings are written on lines that flow out of the main point.  Any further points would branch out from the lines that contain sub-headings.</w:t>
      </w:r>
    </w:p>
    <w:p w14:paraId="21BB49B6" w14:textId="77777777" w:rsidR="00D278EA" w:rsidRPr="009C6FD5" w:rsidRDefault="00B15472" w:rsidP="00D278EA">
      <w:pPr>
        <w:rPr>
          <w:lang w:val="en-ZA"/>
        </w:rPr>
      </w:pPr>
      <w:r w:rsidRPr="009C6FD5">
        <w:rPr>
          <w:lang w:val="en-ZA"/>
        </w:rPr>
        <w:br w:type="page"/>
      </w:r>
      <w:r w:rsidR="00483466" w:rsidRPr="009C6FD5">
        <w:rPr>
          <w:noProof/>
          <w:lang w:val="en-ZA" w:eastAsia="en-ZA"/>
        </w:rPr>
        <w:drawing>
          <wp:anchor distT="0" distB="0" distL="114300" distR="114300" simplePos="0" relativeHeight="251666944" behindDoc="1" locked="0" layoutInCell="1" allowOverlap="1" wp14:anchorId="0B7EB372" wp14:editId="16B6DAAF">
            <wp:simplePos x="0" y="0"/>
            <wp:positionH relativeFrom="column">
              <wp:posOffset>532765</wp:posOffset>
            </wp:positionH>
            <wp:positionV relativeFrom="paragraph">
              <wp:posOffset>0</wp:posOffset>
            </wp:positionV>
            <wp:extent cx="5114925" cy="3733800"/>
            <wp:effectExtent l="0" t="0" r="9525" b="0"/>
            <wp:wrapTight wrapText="bothSides">
              <wp:wrapPolygon edited="0">
                <wp:start x="0" y="0"/>
                <wp:lineTo x="0" y="21490"/>
                <wp:lineTo x="21560" y="21490"/>
                <wp:lineTo x="21560" y="0"/>
                <wp:lineTo x="0" y="0"/>
              </wp:wrapPolygon>
            </wp:wrapTight>
            <wp:docPr id="9746" name="Picture 9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14925" cy="3733800"/>
                    </a:xfrm>
                    <a:prstGeom prst="rect">
                      <a:avLst/>
                    </a:prstGeom>
                    <a:noFill/>
                  </pic:spPr>
                </pic:pic>
              </a:graphicData>
            </a:graphic>
            <wp14:sizeRelH relativeFrom="page">
              <wp14:pctWidth>0</wp14:pctWidth>
            </wp14:sizeRelH>
            <wp14:sizeRelV relativeFrom="page">
              <wp14:pctHeight>0</wp14:pctHeight>
            </wp14:sizeRelV>
          </wp:anchor>
        </w:drawing>
      </w:r>
    </w:p>
    <w:p w14:paraId="29079EAA" w14:textId="77777777" w:rsidR="00D278EA" w:rsidRPr="009C6FD5" w:rsidRDefault="00D278EA" w:rsidP="00D278EA">
      <w:pPr>
        <w:rPr>
          <w:lang w:val="en-ZA"/>
        </w:rPr>
      </w:pPr>
    </w:p>
    <w:p w14:paraId="245EA78B" w14:textId="77777777" w:rsidR="00D278EA" w:rsidRPr="009C6FD5" w:rsidRDefault="00D278EA" w:rsidP="00D278EA">
      <w:pPr>
        <w:rPr>
          <w:lang w:val="en-ZA"/>
        </w:rPr>
      </w:pPr>
    </w:p>
    <w:p w14:paraId="5E4E336B" w14:textId="77777777" w:rsidR="00D278EA" w:rsidRPr="009C6FD5" w:rsidRDefault="00D278EA" w:rsidP="00D278EA">
      <w:pPr>
        <w:rPr>
          <w:lang w:val="en-ZA"/>
        </w:rPr>
      </w:pPr>
    </w:p>
    <w:p w14:paraId="79178B5A" w14:textId="77777777" w:rsidR="00D278EA" w:rsidRPr="009C6FD5" w:rsidRDefault="00D278EA" w:rsidP="00D278EA">
      <w:pPr>
        <w:rPr>
          <w:lang w:val="en-ZA"/>
        </w:rPr>
      </w:pPr>
    </w:p>
    <w:p w14:paraId="1749E2B9" w14:textId="77777777" w:rsidR="00D278EA" w:rsidRPr="009C6FD5" w:rsidRDefault="00D278EA" w:rsidP="00D278EA">
      <w:pPr>
        <w:rPr>
          <w:lang w:val="en-ZA"/>
        </w:rPr>
      </w:pPr>
    </w:p>
    <w:p w14:paraId="088BA3C2" w14:textId="77777777" w:rsidR="00D278EA" w:rsidRPr="009C6FD5" w:rsidRDefault="00D278EA" w:rsidP="00D278EA">
      <w:pPr>
        <w:rPr>
          <w:lang w:val="en-ZA"/>
        </w:rPr>
      </w:pPr>
    </w:p>
    <w:p w14:paraId="70160711" w14:textId="77777777" w:rsidR="00D278EA" w:rsidRPr="009C6FD5" w:rsidRDefault="00D278EA" w:rsidP="00D278EA">
      <w:pPr>
        <w:rPr>
          <w:lang w:val="en-ZA"/>
        </w:rPr>
      </w:pPr>
    </w:p>
    <w:p w14:paraId="1819FCDB" w14:textId="77777777" w:rsidR="00D278EA" w:rsidRPr="009C6FD5" w:rsidRDefault="00D278EA" w:rsidP="00D278EA">
      <w:pPr>
        <w:rPr>
          <w:lang w:val="en-ZA"/>
        </w:rPr>
      </w:pPr>
    </w:p>
    <w:p w14:paraId="380623C4" w14:textId="77777777" w:rsidR="00D278EA" w:rsidRPr="009C6FD5" w:rsidRDefault="00D278EA" w:rsidP="00D278EA">
      <w:pPr>
        <w:rPr>
          <w:lang w:val="en-ZA"/>
        </w:rPr>
      </w:pPr>
    </w:p>
    <w:p w14:paraId="5E96F79C" w14:textId="77777777" w:rsidR="00D278EA" w:rsidRPr="009C6FD5" w:rsidRDefault="00D278EA" w:rsidP="00D278EA">
      <w:pPr>
        <w:rPr>
          <w:lang w:val="en-ZA"/>
        </w:rPr>
      </w:pPr>
    </w:p>
    <w:p w14:paraId="60A5FA9B" w14:textId="77777777" w:rsidR="00D278EA" w:rsidRPr="009C6FD5" w:rsidRDefault="00D278EA" w:rsidP="00D278EA">
      <w:pPr>
        <w:rPr>
          <w:lang w:val="en-ZA"/>
        </w:rPr>
      </w:pPr>
    </w:p>
    <w:p w14:paraId="5A8BEB77" w14:textId="77777777" w:rsidR="00D278EA" w:rsidRPr="009C6FD5" w:rsidRDefault="00D278EA" w:rsidP="00D278EA">
      <w:pPr>
        <w:rPr>
          <w:lang w:val="en-ZA"/>
        </w:rPr>
      </w:pPr>
    </w:p>
    <w:p w14:paraId="44D5284B" w14:textId="77777777" w:rsidR="00D278EA" w:rsidRPr="009C6FD5" w:rsidRDefault="00D278EA" w:rsidP="00D278EA">
      <w:pPr>
        <w:rPr>
          <w:lang w:val="en-ZA"/>
        </w:rPr>
      </w:pPr>
    </w:p>
    <w:p w14:paraId="4077ACF2" w14:textId="77777777" w:rsidR="00BF616E" w:rsidRPr="009C6FD5" w:rsidRDefault="00BF616E" w:rsidP="00D278EA">
      <w:pPr>
        <w:rPr>
          <w:lang w:val="en-ZA"/>
        </w:rPr>
      </w:pPr>
    </w:p>
    <w:p w14:paraId="4A32A8BD" w14:textId="77777777" w:rsidR="00BF616E" w:rsidRPr="009C6FD5" w:rsidRDefault="00BF616E" w:rsidP="00D278EA">
      <w:pPr>
        <w:rPr>
          <w:lang w:val="en-ZA"/>
        </w:rPr>
      </w:pPr>
    </w:p>
    <w:p w14:paraId="148038EC" w14:textId="77777777" w:rsidR="00BF616E" w:rsidRPr="009C6FD5" w:rsidRDefault="00BF616E" w:rsidP="00D278EA">
      <w:pPr>
        <w:rPr>
          <w:lang w:val="en-ZA"/>
        </w:rPr>
      </w:pPr>
    </w:p>
    <w:p w14:paraId="16147C8B" w14:textId="77777777" w:rsidR="00D278EA" w:rsidRPr="009C6FD5" w:rsidRDefault="00D278EA" w:rsidP="00D278EA">
      <w:pPr>
        <w:rPr>
          <w:lang w:val="en-ZA"/>
        </w:rPr>
      </w:pPr>
      <w:r w:rsidRPr="009C6FD5">
        <w:rPr>
          <w:lang w:val="en-ZA"/>
        </w:rPr>
        <w:t>If we were to summarise our example in a mind-map, it would look like this:</w:t>
      </w:r>
    </w:p>
    <w:p w14:paraId="2AFAACED" w14:textId="77777777" w:rsidR="00D278EA" w:rsidRPr="009C6FD5" w:rsidRDefault="00483466" w:rsidP="00D278EA">
      <w:pPr>
        <w:rPr>
          <w:lang w:val="en-ZA"/>
        </w:rPr>
      </w:pPr>
      <w:r w:rsidRPr="009C6FD5">
        <w:rPr>
          <w:noProof/>
          <w:lang w:val="en-ZA" w:eastAsia="en-ZA"/>
        </w:rPr>
        <w:drawing>
          <wp:anchor distT="0" distB="0" distL="114300" distR="114300" simplePos="0" relativeHeight="251667968" behindDoc="1" locked="0" layoutInCell="1" allowOverlap="1" wp14:anchorId="7FF01CE0" wp14:editId="3990AB25">
            <wp:simplePos x="0" y="0"/>
            <wp:positionH relativeFrom="column">
              <wp:posOffset>368935</wp:posOffset>
            </wp:positionH>
            <wp:positionV relativeFrom="paragraph">
              <wp:posOffset>4445</wp:posOffset>
            </wp:positionV>
            <wp:extent cx="5362575" cy="3686175"/>
            <wp:effectExtent l="0" t="0" r="9525" b="9525"/>
            <wp:wrapTight wrapText="bothSides">
              <wp:wrapPolygon edited="0">
                <wp:start x="0" y="0"/>
                <wp:lineTo x="0" y="21544"/>
                <wp:lineTo x="21562" y="21544"/>
                <wp:lineTo x="21562" y="0"/>
                <wp:lineTo x="0" y="0"/>
              </wp:wrapPolygon>
            </wp:wrapTight>
            <wp:docPr id="9747" name="Picture 9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62575" cy="3686175"/>
                    </a:xfrm>
                    <a:prstGeom prst="rect">
                      <a:avLst/>
                    </a:prstGeom>
                    <a:noFill/>
                  </pic:spPr>
                </pic:pic>
              </a:graphicData>
            </a:graphic>
            <wp14:sizeRelH relativeFrom="page">
              <wp14:pctWidth>0</wp14:pctWidth>
            </wp14:sizeRelH>
            <wp14:sizeRelV relativeFrom="page">
              <wp14:pctHeight>0</wp14:pctHeight>
            </wp14:sizeRelV>
          </wp:anchor>
        </w:drawing>
      </w:r>
    </w:p>
    <w:p w14:paraId="6DC8BE10" w14:textId="77777777" w:rsidR="00D278EA" w:rsidRPr="009C6FD5" w:rsidRDefault="00D278EA" w:rsidP="00D278EA">
      <w:pPr>
        <w:rPr>
          <w:lang w:val="en-ZA"/>
        </w:rPr>
      </w:pPr>
    </w:p>
    <w:p w14:paraId="49304DF8" w14:textId="77777777" w:rsidR="00D278EA" w:rsidRPr="009C6FD5" w:rsidRDefault="00D278EA" w:rsidP="00D278EA">
      <w:pPr>
        <w:rPr>
          <w:lang w:val="en-ZA"/>
        </w:rPr>
      </w:pPr>
    </w:p>
    <w:p w14:paraId="5D2BFB22" w14:textId="77777777" w:rsidR="00D278EA" w:rsidRPr="009C6FD5" w:rsidRDefault="00D278EA" w:rsidP="00D278EA">
      <w:pPr>
        <w:rPr>
          <w:lang w:val="en-ZA"/>
        </w:rPr>
      </w:pPr>
    </w:p>
    <w:p w14:paraId="7B4E3199" w14:textId="77777777" w:rsidR="00D278EA" w:rsidRPr="009C6FD5" w:rsidRDefault="00D278EA" w:rsidP="00D278EA">
      <w:pPr>
        <w:pStyle w:val="L"/>
        <w:tabs>
          <w:tab w:val="clear" w:pos="556"/>
        </w:tabs>
        <w:ind w:left="170" w:firstLine="0"/>
        <w:rPr>
          <w:lang w:val="en-ZA"/>
        </w:rPr>
      </w:pPr>
    </w:p>
    <w:p w14:paraId="01D1AA28" w14:textId="77777777" w:rsidR="00D278EA" w:rsidRPr="009C6FD5" w:rsidRDefault="00D278EA" w:rsidP="00D278EA">
      <w:pPr>
        <w:pStyle w:val="L"/>
        <w:tabs>
          <w:tab w:val="clear" w:pos="556"/>
        </w:tabs>
        <w:ind w:left="170" w:firstLine="0"/>
        <w:rPr>
          <w:lang w:val="en-ZA"/>
        </w:rPr>
      </w:pPr>
    </w:p>
    <w:p w14:paraId="63795F7A" w14:textId="77777777" w:rsidR="00D278EA" w:rsidRPr="009C6FD5" w:rsidRDefault="00D278EA" w:rsidP="00D278EA">
      <w:pPr>
        <w:pStyle w:val="L"/>
        <w:tabs>
          <w:tab w:val="clear" w:pos="556"/>
        </w:tabs>
        <w:ind w:left="170" w:firstLine="0"/>
        <w:rPr>
          <w:lang w:val="en-ZA"/>
        </w:rPr>
      </w:pPr>
    </w:p>
    <w:p w14:paraId="4250A5D6" w14:textId="77777777" w:rsidR="00D278EA" w:rsidRPr="009C6FD5" w:rsidRDefault="00D278EA" w:rsidP="00D278EA">
      <w:pPr>
        <w:pStyle w:val="L"/>
        <w:tabs>
          <w:tab w:val="clear" w:pos="556"/>
        </w:tabs>
        <w:ind w:left="170" w:firstLine="0"/>
        <w:rPr>
          <w:lang w:val="en-ZA"/>
        </w:rPr>
      </w:pPr>
    </w:p>
    <w:p w14:paraId="2AF6DD68" w14:textId="77777777" w:rsidR="00D278EA" w:rsidRPr="009C6FD5" w:rsidRDefault="00D278EA" w:rsidP="00D278EA">
      <w:pPr>
        <w:pStyle w:val="L"/>
        <w:tabs>
          <w:tab w:val="clear" w:pos="556"/>
        </w:tabs>
        <w:ind w:left="170" w:firstLine="0"/>
        <w:rPr>
          <w:lang w:val="en-ZA"/>
        </w:rPr>
      </w:pPr>
    </w:p>
    <w:p w14:paraId="5B98B060" w14:textId="77777777" w:rsidR="00D278EA" w:rsidRPr="009C6FD5" w:rsidRDefault="00D278EA" w:rsidP="00D278EA">
      <w:pPr>
        <w:pStyle w:val="L"/>
        <w:tabs>
          <w:tab w:val="clear" w:pos="556"/>
        </w:tabs>
        <w:ind w:left="170" w:firstLine="0"/>
        <w:rPr>
          <w:lang w:val="en-ZA"/>
        </w:rPr>
      </w:pPr>
    </w:p>
    <w:p w14:paraId="0BB34BAA" w14:textId="77777777" w:rsidR="00D278EA" w:rsidRPr="009C6FD5" w:rsidRDefault="00D278EA" w:rsidP="00D278EA">
      <w:pPr>
        <w:pStyle w:val="L"/>
        <w:tabs>
          <w:tab w:val="clear" w:pos="556"/>
        </w:tabs>
        <w:ind w:left="170" w:firstLine="0"/>
        <w:rPr>
          <w:lang w:val="en-ZA"/>
        </w:rPr>
      </w:pPr>
    </w:p>
    <w:p w14:paraId="786A64BD" w14:textId="77777777" w:rsidR="00D278EA" w:rsidRPr="009C6FD5" w:rsidRDefault="00D278EA" w:rsidP="00D278EA">
      <w:pPr>
        <w:pStyle w:val="L"/>
        <w:tabs>
          <w:tab w:val="clear" w:pos="556"/>
        </w:tabs>
        <w:ind w:left="170" w:firstLine="0"/>
        <w:rPr>
          <w:lang w:val="en-ZA"/>
        </w:rPr>
      </w:pPr>
    </w:p>
    <w:p w14:paraId="24A79867" w14:textId="77777777" w:rsidR="00D278EA" w:rsidRPr="009C6FD5" w:rsidRDefault="00D278EA" w:rsidP="00D278EA">
      <w:pPr>
        <w:pStyle w:val="L"/>
        <w:tabs>
          <w:tab w:val="clear" w:pos="556"/>
        </w:tabs>
        <w:ind w:left="170" w:firstLine="0"/>
        <w:rPr>
          <w:lang w:val="en-ZA"/>
        </w:rPr>
      </w:pPr>
    </w:p>
    <w:p w14:paraId="4C8E7711" w14:textId="77777777" w:rsidR="00D278EA" w:rsidRPr="009C6FD5" w:rsidRDefault="00D278EA" w:rsidP="00D278EA">
      <w:pPr>
        <w:pStyle w:val="L"/>
        <w:tabs>
          <w:tab w:val="clear" w:pos="556"/>
        </w:tabs>
        <w:ind w:left="170" w:firstLine="0"/>
        <w:rPr>
          <w:lang w:val="en-ZA"/>
        </w:rPr>
      </w:pPr>
    </w:p>
    <w:p w14:paraId="107AA43D" w14:textId="77777777" w:rsidR="00D278EA" w:rsidRPr="009C6FD5" w:rsidRDefault="00D278EA" w:rsidP="00D278EA">
      <w:pPr>
        <w:pStyle w:val="L"/>
        <w:tabs>
          <w:tab w:val="clear" w:pos="556"/>
        </w:tabs>
        <w:ind w:left="170" w:firstLine="0"/>
        <w:rPr>
          <w:lang w:val="en-ZA"/>
        </w:rPr>
      </w:pPr>
    </w:p>
    <w:p w14:paraId="4BFB8290" w14:textId="77777777" w:rsidR="00D278EA" w:rsidRPr="009C6FD5" w:rsidRDefault="00D278EA" w:rsidP="00D278EA">
      <w:pPr>
        <w:pStyle w:val="L"/>
        <w:tabs>
          <w:tab w:val="clear" w:pos="556"/>
        </w:tabs>
        <w:ind w:left="170" w:firstLine="0"/>
        <w:rPr>
          <w:lang w:val="en-ZA"/>
        </w:rPr>
      </w:pPr>
    </w:p>
    <w:p w14:paraId="0ACCB651" w14:textId="77777777" w:rsidR="00D278EA" w:rsidRPr="009C6FD5" w:rsidRDefault="00D278EA" w:rsidP="00D278EA">
      <w:pPr>
        <w:pStyle w:val="L"/>
        <w:tabs>
          <w:tab w:val="clear" w:pos="556"/>
        </w:tabs>
        <w:ind w:left="170" w:firstLine="0"/>
        <w:rPr>
          <w:lang w:val="en-ZA"/>
        </w:rPr>
      </w:pPr>
    </w:p>
    <w:p w14:paraId="6A7AF965" w14:textId="77777777" w:rsidR="00D278EA" w:rsidRPr="009C6FD5" w:rsidRDefault="00D278EA" w:rsidP="00D278EA">
      <w:pPr>
        <w:pStyle w:val="L"/>
        <w:tabs>
          <w:tab w:val="clear" w:pos="556"/>
        </w:tabs>
        <w:ind w:left="170" w:firstLine="0"/>
        <w:rPr>
          <w:lang w:val="en-ZA"/>
        </w:rPr>
      </w:pPr>
    </w:p>
    <w:p w14:paraId="0ABE8BD5" w14:textId="77777777" w:rsidR="00D278EA" w:rsidRPr="009C6FD5" w:rsidRDefault="0052659A" w:rsidP="0052659A">
      <w:pPr>
        <w:pStyle w:val="L"/>
        <w:tabs>
          <w:tab w:val="clear" w:pos="556"/>
        </w:tabs>
        <w:ind w:left="170" w:firstLine="0"/>
        <w:rPr>
          <w:lang w:val="en-ZA"/>
        </w:rPr>
      </w:pPr>
      <w:r w:rsidRPr="009C6FD5">
        <w:rPr>
          <w:lang w:val="en-ZA"/>
        </w:rPr>
        <w:br w:type="page"/>
      </w:r>
    </w:p>
    <w:p w14:paraId="4B0732AF" w14:textId="77777777" w:rsidR="00D278EA" w:rsidRPr="009C6FD5" w:rsidRDefault="00D278EA" w:rsidP="00BD3566">
      <w:pPr>
        <w:pStyle w:val="H3"/>
        <w:rPr>
          <w:lang w:val="en-ZA"/>
        </w:rPr>
      </w:pPr>
      <w:bookmarkStart w:id="150" w:name="_Toc495929906"/>
      <w:r w:rsidRPr="009C6FD5">
        <w:rPr>
          <w:lang w:val="en-ZA"/>
        </w:rPr>
        <w:t>Notes</w:t>
      </w:r>
      <w:bookmarkEnd w:id="150"/>
    </w:p>
    <w:p w14:paraId="6E304846" w14:textId="77777777" w:rsidR="00D278EA" w:rsidRPr="009C6FD5" w:rsidRDefault="00D278EA" w:rsidP="00D278EA">
      <w:pPr>
        <w:rPr>
          <w:lang w:val="en-ZA"/>
        </w:rPr>
      </w:pPr>
      <w:r w:rsidRPr="009C6FD5">
        <w:rPr>
          <w:lang w:val="en-ZA"/>
        </w:rPr>
        <w:t>A note is a brief written record that is used as an aid to memory.  You would make notes when you are doing your research, but you can also add notes to a page, this is called footnotes.  See the bottom of a page for an example.  footnotes are used to indicate which resource was used, or to indicate where a full explanation of the term can be found.  Footnotes are usually numbered.</w:t>
      </w:r>
    </w:p>
    <w:p w14:paraId="4D51AA6D" w14:textId="77777777" w:rsidR="00D278EA" w:rsidRPr="009C6FD5" w:rsidRDefault="00D278EA" w:rsidP="00D278EA">
      <w:pPr>
        <w:rPr>
          <w:lang w:val="en-ZA"/>
        </w:rPr>
      </w:pPr>
      <w:r w:rsidRPr="009C6FD5">
        <w:rPr>
          <w:lang w:val="en-ZA"/>
        </w:rPr>
        <w:t xml:space="preserve">You can also add notes to the page by placing the notes in a box. </w:t>
      </w:r>
    </w:p>
    <w:p w14:paraId="51040152" w14:textId="77777777" w:rsidR="00B15472" w:rsidRPr="009C6FD5" w:rsidRDefault="00B15472" w:rsidP="00B15472">
      <w:pPr>
        <w:pStyle w:val="Tip"/>
        <w:rPr>
          <w:lang w:val="en-ZA"/>
        </w:rPr>
      </w:pPr>
      <w:r w:rsidRPr="009C6FD5">
        <w:rPr>
          <w:lang w:val="en-ZA"/>
        </w:rPr>
        <w:t>A note is a brief written record</w:t>
      </w:r>
    </w:p>
    <w:p w14:paraId="21B38BF2" w14:textId="77777777" w:rsidR="00D278EA" w:rsidRPr="009C6FD5" w:rsidRDefault="00D278EA" w:rsidP="00BD3566">
      <w:pPr>
        <w:pStyle w:val="H3"/>
        <w:rPr>
          <w:lang w:val="en-ZA"/>
        </w:rPr>
      </w:pPr>
      <w:bookmarkStart w:id="151" w:name="_Toc495929907"/>
      <w:r w:rsidRPr="009C6FD5">
        <w:rPr>
          <w:lang w:val="en-ZA"/>
        </w:rPr>
        <w:t>Annotations</w:t>
      </w:r>
      <w:bookmarkEnd w:id="151"/>
      <w:r w:rsidRPr="009C6FD5">
        <w:rPr>
          <w:lang w:val="en-ZA"/>
        </w:rPr>
        <w:t xml:space="preserve"> </w:t>
      </w:r>
    </w:p>
    <w:p w14:paraId="000C7EA3" w14:textId="77777777" w:rsidR="00D278EA" w:rsidRPr="009C6FD5" w:rsidRDefault="00D278EA" w:rsidP="00D278EA">
      <w:pPr>
        <w:rPr>
          <w:lang w:val="en-ZA"/>
        </w:rPr>
      </w:pPr>
      <w:r w:rsidRPr="009C6FD5">
        <w:rPr>
          <w:lang w:val="en-ZA"/>
        </w:rPr>
        <w:t>When you add annotations to your text, it means that you add explanatory notes to the text.  As an example, in the section about questions, I stated the type of question and then added explanations:</w:t>
      </w:r>
    </w:p>
    <w:p w14:paraId="7A62DDC5" w14:textId="77777777" w:rsidR="00D278EA" w:rsidRPr="009C6FD5" w:rsidRDefault="00D278EA" w:rsidP="00D278EA">
      <w:pPr>
        <w:pStyle w:val="L"/>
        <w:spacing w:before="0" w:after="0"/>
        <w:rPr>
          <w:lang w:val="en-ZA"/>
        </w:rPr>
      </w:pPr>
      <w:r w:rsidRPr="009C6FD5">
        <w:rPr>
          <w:b/>
          <w:lang w:val="en-ZA"/>
        </w:rPr>
        <w:t>Who: who is involved, who must do something, who is affected</w:t>
      </w:r>
      <w:r w:rsidRPr="009C6FD5">
        <w:rPr>
          <w:lang w:val="en-ZA"/>
        </w:rPr>
        <w:t>?</w:t>
      </w:r>
    </w:p>
    <w:p w14:paraId="3DE2D55D" w14:textId="77777777" w:rsidR="00D278EA" w:rsidRPr="009C6FD5" w:rsidRDefault="00D278EA" w:rsidP="00BD3566">
      <w:pPr>
        <w:pStyle w:val="H3"/>
        <w:rPr>
          <w:lang w:val="en-ZA"/>
        </w:rPr>
      </w:pPr>
      <w:bookmarkStart w:id="152" w:name="_Toc495929908"/>
      <w:r w:rsidRPr="009C6FD5">
        <w:rPr>
          <w:lang w:val="en-ZA"/>
        </w:rPr>
        <w:t>Diagram</w:t>
      </w:r>
      <w:bookmarkEnd w:id="152"/>
    </w:p>
    <w:p w14:paraId="42202F92" w14:textId="77777777" w:rsidR="00D278EA" w:rsidRPr="009C6FD5" w:rsidRDefault="00483466" w:rsidP="00D278EA">
      <w:pPr>
        <w:rPr>
          <w:lang w:val="en-ZA"/>
        </w:rPr>
      </w:pPr>
      <w:r w:rsidRPr="009C6FD5">
        <w:rPr>
          <w:noProof/>
          <w:lang w:val="en-ZA" w:eastAsia="en-ZA"/>
        </w:rPr>
        <w:drawing>
          <wp:anchor distT="0" distB="0" distL="114300" distR="114300" simplePos="0" relativeHeight="251668992" behindDoc="1" locked="0" layoutInCell="1" allowOverlap="1" wp14:anchorId="7E028853" wp14:editId="4234C8D8">
            <wp:simplePos x="0" y="0"/>
            <wp:positionH relativeFrom="column">
              <wp:posOffset>635</wp:posOffset>
            </wp:positionH>
            <wp:positionV relativeFrom="paragraph">
              <wp:posOffset>2540</wp:posOffset>
            </wp:positionV>
            <wp:extent cx="2647950" cy="3305175"/>
            <wp:effectExtent l="0" t="0" r="0" b="9525"/>
            <wp:wrapTight wrapText="bothSides">
              <wp:wrapPolygon edited="0">
                <wp:start x="0" y="0"/>
                <wp:lineTo x="0" y="21538"/>
                <wp:lineTo x="21445" y="21538"/>
                <wp:lineTo x="21445" y="0"/>
                <wp:lineTo x="0" y="0"/>
              </wp:wrapPolygon>
            </wp:wrapTight>
            <wp:docPr id="9748" name="Picture 9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47950" cy="3305175"/>
                    </a:xfrm>
                    <a:prstGeom prst="rect">
                      <a:avLst/>
                    </a:prstGeom>
                    <a:noFill/>
                  </pic:spPr>
                </pic:pic>
              </a:graphicData>
            </a:graphic>
            <wp14:sizeRelH relativeFrom="page">
              <wp14:pctWidth>0</wp14:pctWidth>
            </wp14:sizeRelH>
            <wp14:sizeRelV relativeFrom="page">
              <wp14:pctHeight>0</wp14:pctHeight>
            </wp14:sizeRelV>
          </wp:anchor>
        </w:drawing>
      </w:r>
      <w:r w:rsidR="00D278EA" w:rsidRPr="009C6FD5">
        <w:rPr>
          <w:lang w:val="en-ZA"/>
        </w:rPr>
        <w:t>A simplified drawing showing the appearance or structure of something.</w:t>
      </w:r>
    </w:p>
    <w:p w14:paraId="67CDC542" w14:textId="77777777" w:rsidR="00D278EA" w:rsidRPr="009C6FD5" w:rsidRDefault="00D278EA" w:rsidP="00D278EA">
      <w:pPr>
        <w:rPr>
          <w:lang w:val="en-ZA"/>
        </w:rPr>
      </w:pPr>
    </w:p>
    <w:p w14:paraId="5C157148" w14:textId="77777777" w:rsidR="00D278EA" w:rsidRPr="009C6FD5" w:rsidRDefault="00D278EA" w:rsidP="00D278EA">
      <w:pPr>
        <w:rPr>
          <w:lang w:val="en-ZA"/>
        </w:rPr>
      </w:pPr>
      <w:r w:rsidRPr="009C6FD5">
        <w:rPr>
          <w:lang w:val="en-ZA"/>
        </w:rPr>
        <w:t>This is a diagram of a human’s insides.</w:t>
      </w:r>
    </w:p>
    <w:p w14:paraId="3DA7BE1C" w14:textId="77777777" w:rsidR="00D278EA" w:rsidRPr="009C6FD5" w:rsidRDefault="00D278EA" w:rsidP="00D278EA">
      <w:pPr>
        <w:rPr>
          <w:lang w:val="en-ZA"/>
        </w:rPr>
      </w:pPr>
    </w:p>
    <w:p w14:paraId="673501AD" w14:textId="77777777" w:rsidR="00D278EA" w:rsidRPr="009C6FD5" w:rsidRDefault="00D278EA" w:rsidP="00D278EA">
      <w:pPr>
        <w:rPr>
          <w:lang w:val="en-ZA"/>
        </w:rPr>
      </w:pPr>
    </w:p>
    <w:p w14:paraId="778E2AF4" w14:textId="77777777" w:rsidR="00D278EA" w:rsidRPr="009C6FD5" w:rsidRDefault="00D278EA" w:rsidP="00D278EA">
      <w:pPr>
        <w:rPr>
          <w:lang w:val="en-ZA"/>
        </w:rPr>
      </w:pPr>
    </w:p>
    <w:p w14:paraId="2412BC11" w14:textId="77777777" w:rsidR="00D278EA" w:rsidRPr="009C6FD5" w:rsidRDefault="00D278EA" w:rsidP="00D278EA">
      <w:pPr>
        <w:rPr>
          <w:lang w:val="en-ZA"/>
        </w:rPr>
      </w:pPr>
    </w:p>
    <w:p w14:paraId="7DC5A187" w14:textId="77777777" w:rsidR="00D278EA" w:rsidRPr="009C6FD5" w:rsidRDefault="00D278EA" w:rsidP="00D278EA">
      <w:pPr>
        <w:rPr>
          <w:lang w:val="en-ZA"/>
        </w:rPr>
      </w:pPr>
    </w:p>
    <w:p w14:paraId="21D2B194" w14:textId="77777777" w:rsidR="00D278EA" w:rsidRPr="009C6FD5" w:rsidRDefault="00D278EA" w:rsidP="00D278EA">
      <w:pPr>
        <w:rPr>
          <w:lang w:val="en-ZA"/>
        </w:rPr>
      </w:pPr>
    </w:p>
    <w:p w14:paraId="2AF34638" w14:textId="77777777" w:rsidR="00D278EA" w:rsidRPr="009C6FD5" w:rsidRDefault="00D278EA" w:rsidP="00D278EA">
      <w:pPr>
        <w:rPr>
          <w:lang w:val="en-ZA"/>
        </w:rPr>
      </w:pPr>
    </w:p>
    <w:p w14:paraId="51D9A8CF" w14:textId="77777777" w:rsidR="00D278EA" w:rsidRPr="009C6FD5" w:rsidRDefault="00D278EA" w:rsidP="00D278EA">
      <w:pPr>
        <w:rPr>
          <w:lang w:val="en-ZA"/>
        </w:rPr>
      </w:pPr>
    </w:p>
    <w:p w14:paraId="262DFE91" w14:textId="77777777" w:rsidR="00D278EA" w:rsidRPr="009C6FD5" w:rsidRDefault="00D278EA" w:rsidP="00D278EA">
      <w:pPr>
        <w:rPr>
          <w:lang w:val="en-ZA"/>
        </w:rPr>
      </w:pPr>
    </w:p>
    <w:p w14:paraId="4D8BD3B2" w14:textId="77777777" w:rsidR="00D278EA" w:rsidRPr="009C6FD5" w:rsidRDefault="00D278EA" w:rsidP="00D278EA">
      <w:pPr>
        <w:rPr>
          <w:lang w:val="en-ZA"/>
        </w:rPr>
      </w:pPr>
    </w:p>
    <w:p w14:paraId="08453766" w14:textId="77777777" w:rsidR="00D278EA" w:rsidRPr="009C6FD5" w:rsidRDefault="00D278EA" w:rsidP="00D278EA">
      <w:pPr>
        <w:rPr>
          <w:lang w:val="en-ZA"/>
        </w:rPr>
      </w:pPr>
    </w:p>
    <w:p w14:paraId="626AEE76" w14:textId="77777777" w:rsidR="00D278EA" w:rsidRPr="009C6FD5" w:rsidRDefault="00D278EA" w:rsidP="00D278EA">
      <w:pPr>
        <w:rPr>
          <w:lang w:val="en-ZA"/>
        </w:rPr>
      </w:pPr>
    </w:p>
    <w:p w14:paraId="3B4B1DBA" w14:textId="77777777" w:rsidR="00D278EA" w:rsidRPr="009C6FD5" w:rsidRDefault="00D278EA" w:rsidP="00BD3566">
      <w:pPr>
        <w:pStyle w:val="H3"/>
        <w:rPr>
          <w:lang w:val="en-ZA"/>
        </w:rPr>
      </w:pPr>
      <w:bookmarkStart w:id="153" w:name="_Toc495929909"/>
      <w:r w:rsidRPr="009C6FD5">
        <w:rPr>
          <w:lang w:val="en-ZA"/>
        </w:rPr>
        <w:t>Tree Diagram</w:t>
      </w:r>
      <w:bookmarkEnd w:id="153"/>
    </w:p>
    <w:p w14:paraId="4BC041E2" w14:textId="77777777" w:rsidR="0052659A" w:rsidRPr="009C6FD5" w:rsidRDefault="00D278EA" w:rsidP="00D278EA">
      <w:pPr>
        <w:rPr>
          <w:lang w:val="en-ZA"/>
        </w:rPr>
      </w:pPr>
      <w:r w:rsidRPr="009C6FD5">
        <w:rPr>
          <w:lang w:val="en-ZA"/>
        </w:rPr>
        <w:t>A tree diagram is a tree-shaped drawing showing a structure of something.  The best examples are to be found in family trees, where you list you grandparents from your mother’s side and your father’s side, then your parents and then yourself, your brothers and sisters.  Of course, the diagram can be bigger than this – you could start with your great-grandparents or even further back, and you can also include aunts, uncles, nephews and nieces.</w:t>
      </w:r>
    </w:p>
    <w:p w14:paraId="29AC68B9" w14:textId="77777777" w:rsidR="00D278EA" w:rsidRPr="009C6FD5" w:rsidRDefault="0052659A" w:rsidP="00D278EA">
      <w:pPr>
        <w:rPr>
          <w:lang w:val="en-ZA"/>
        </w:rPr>
      </w:pPr>
      <w:r w:rsidRPr="009C6FD5">
        <w:rPr>
          <w:lang w:val="en-ZA"/>
        </w:rPr>
        <w:br w:type="page"/>
      </w:r>
    </w:p>
    <w:p w14:paraId="563A5114" w14:textId="77777777" w:rsidR="00D278EA" w:rsidRPr="009C6FD5" w:rsidRDefault="00D278EA" w:rsidP="00D278EA">
      <w:pPr>
        <w:rPr>
          <w:lang w:val="en-ZA"/>
        </w:rPr>
      </w:pPr>
      <w:r w:rsidRPr="009C6FD5">
        <w:rPr>
          <w:lang w:val="en-ZA"/>
        </w:rPr>
        <w:t>It is called a tree diagram, because it starts big at the top and then becomes smaller with the next lines.  On the next page is an example of a family tree starting with your grandparents.</w:t>
      </w:r>
    </w:p>
    <w:p w14:paraId="16455E3C" w14:textId="77777777" w:rsidR="00D278EA" w:rsidRPr="009C6FD5" w:rsidRDefault="00D278EA" w:rsidP="00D278EA">
      <w:pPr>
        <w:rPr>
          <w:lang w:val="en-ZA"/>
        </w:rPr>
      </w:pPr>
    </w:p>
    <w:p w14:paraId="7E3CE1D6" w14:textId="77777777" w:rsidR="00D278EA" w:rsidRPr="009C6FD5" w:rsidRDefault="00483466" w:rsidP="00D278EA">
      <w:pPr>
        <w:rPr>
          <w:lang w:val="en-ZA"/>
        </w:rPr>
      </w:pPr>
      <w:r w:rsidRPr="009C6FD5">
        <w:rPr>
          <w:noProof/>
          <w:lang w:val="en-ZA" w:eastAsia="en-ZA"/>
        </w:rPr>
        <w:drawing>
          <wp:inline distT="0" distB="0" distL="0" distR="0" wp14:anchorId="7E09E77F" wp14:editId="5D02FBF4">
            <wp:extent cx="6067425" cy="3190875"/>
            <wp:effectExtent l="0" t="0" r="9525" b="9525"/>
            <wp:docPr id="9699" name="Picture 9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67425" cy="3190875"/>
                    </a:xfrm>
                    <a:prstGeom prst="rect">
                      <a:avLst/>
                    </a:prstGeom>
                    <a:noFill/>
                  </pic:spPr>
                </pic:pic>
              </a:graphicData>
            </a:graphic>
          </wp:inline>
        </w:drawing>
      </w:r>
    </w:p>
    <w:p w14:paraId="00B0B7DF" w14:textId="77777777" w:rsidR="00D278EA" w:rsidRPr="009C6FD5" w:rsidRDefault="00D278EA" w:rsidP="00D278EA">
      <w:pPr>
        <w:rPr>
          <w:lang w:val="en-ZA"/>
        </w:rPr>
      </w:pPr>
    </w:p>
    <w:p w14:paraId="168A937F" w14:textId="77777777" w:rsidR="00D278EA" w:rsidRPr="009C6FD5" w:rsidRDefault="00D278EA" w:rsidP="00D278EA">
      <w:pPr>
        <w:rPr>
          <w:lang w:val="en-ZA"/>
        </w:rPr>
      </w:pPr>
      <w:r w:rsidRPr="009C6FD5">
        <w:rPr>
          <w:lang w:val="en-ZA"/>
        </w:rPr>
        <w:t xml:space="preserve">You can also use a tree diagram to make decisions or to solve problems.  A </w:t>
      </w:r>
      <w:r w:rsidRPr="009C6FD5">
        <w:rPr>
          <w:b/>
          <w:lang w:val="en-ZA"/>
        </w:rPr>
        <w:t xml:space="preserve">problem tree analysis </w:t>
      </w:r>
      <w:r w:rsidRPr="009C6FD5">
        <w:rPr>
          <w:lang w:val="en-ZA"/>
        </w:rPr>
        <w:t xml:space="preserve">is a quick and effective way of analysing a problem.  This analysis identifies the causes and symptoms of a problem and presents them in a logical cause-effect sequence.  The question </w:t>
      </w:r>
      <w:r w:rsidRPr="009C6FD5">
        <w:rPr>
          <w:i/>
          <w:lang w:val="en-ZA"/>
        </w:rPr>
        <w:t>why</w:t>
      </w:r>
      <w:r w:rsidRPr="009C6FD5">
        <w:rPr>
          <w:lang w:val="en-ZA"/>
        </w:rPr>
        <w:t xml:space="preserve"> is asked several times consecutively, in order to discover the root causes of the problem.  These causes are then arranged into a cause-effect relationship.</w:t>
      </w:r>
    </w:p>
    <w:p w14:paraId="5D492C6E" w14:textId="77777777" w:rsidR="00D278EA" w:rsidRPr="009C6FD5" w:rsidRDefault="00483466" w:rsidP="00D278EA">
      <w:pPr>
        <w:rPr>
          <w:lang w:val="en-ZA"/>
        </w:rPr>
      </w:pPr>
      <w:r w:rsidRPr="009C6FD5">
        <w:rPr>
          <w:noProof/>
          <w:lang w:val="en-ZA" w:eastAsia="en-ZA"/>
        </w:rPr>
        <w:drawing>
          <wp:inline distT="0" distB="0" distL="0" distR="0" wp14:anchorId="5688B38E" wp14:editId="555D2859">
            <wp:extent cx="5457825" cy="2438400"/>
            <wp:effectExtent l="0" t="0" r="9525" b="0"/>
            <wp:docPr id="9700" name="Picture 9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57825" cy="2438400"/>
                    </a:xfrm>
                    <a:prstGeom prst="rect">
                      <a:avLst/>
                    </a:prstGeom>
                    <a:noFill/>
                  </pic:spPr>
                </pic:pic>
              </a:graphicData>
            </a:graphic>
          </wp:inline>
        </w:drawing>
      </w:r>
    </w:p>
    <w:p w14:paraId="5B3A4D44" w14:textId="77777777" w:rsidR="00D278EA" w:rsidRPr="009C6FD5" w:rsidRDefault="00D278EA" w:rsidP="00D278EA">
      <w:pPr>
        <w:rPr>
          <w:lang w:val="en-ZA"/>
        </w:rPr>
      </w:pPr>
    </w:p>
    <w:p w14:paraId="66B30F01" w14:textId="77777777" w:rsidR="00D278EA" w:rsidRPr="009C6FD5" w:rsidRDefault="005937C4" w:rsidP="00D278EA">
      <w:pPr>
        <w:rPr>
          <w:lang w:val="en-ZA"/>
        </w:rPr>
      </w:pPr>
      <w:r w:rsidRPr="009C6FD5">
        <w:rPr>
          <w:lang w:val="en-ZA"/>
        </w:rPr>
        <w:br w:type="page"/>
      </w:r>
    </w:p>
    <w:p w14:paraId="7E538961" w14:textId="77777777" w:rsidR="00D278EA" w:rsidRPr="009C6FD5" w:rsidRDefault="00D278EA" w:rsidP="00D278EA">
      <w:pPr>
        <w:rPr>
          <w:rStyle w:val="IntenseReference"/>
          <w:lang w:val="en-ZA"/>
        </w:rPr>
      </w:pPr>
      <w:r w:rsidRPr="009C6FD5">
        <w:rPr>
          <w:rStyle w:val="IntenseReference"/>
          <w:lang w:val="en-ZA"/>
        </w:rPr>
        <w:t>Example of a Problem Analysis Tree</w:t>
      </w:r>
    </w:p>
    <w:p w14:paraId="65CA3D48" w14:textId="77777777" w:rsidR="00D278EA" w:rsidRPr="009C6FD5" w:rsidRDefault="00D278EA" w:rsidP="00D278EA">
      <w:pPr>
        <w:rPr>
          <w:b/>
          <w:lang w:val="en-ZA"/>
        </w:rPr>
      </w:pPr>
    </w:p>
    <w:p w14:paraId="1A9DD47E" w14:textId="77777777" w:rsidR="00D278EA" w:rsidRPr="009C6FD5" w:rsidRDefault="00483466" w:rsidP="00D278EA">
      <w:pPr>
        <w:rPr>
          <w:lang w:val="en-ZA"/>
        </w:rPr>
      </w:pPr>
      <w:r w:rsidRPr="009C6FD5">
        <w:rPr>
          <w:noProof/>
          <w:lang w:val="en-ZA" w:eastAsia="en-ZA"/>
        </w:rPr>
        <w:drawing>
          <wp:inline distT="0" distB="0" distL="0" distR="0" wp14:anchorId="71E1CF65" wp14:editId="7EDE5990">
            <wp:extent cx="5724525" cy="5629275"/>
            <wp:effectExtent l="0" t="0" r="9525" b="9525"/>
            <wp:docPr id="9701" name="Picture 9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5629275"/>
                    </a:xfrm>
                    <a:prstGeom prst="rect">
                      <a:avLst/>
                    </a:prstGeom>
                    <a:noFill/>
                  </pic:spPr>
                </pic:pic>
              </a:graphicData>
            </a:graphic>
          </wp:inline>
        </w:drawing>
      </w:r>
    </w:p>
    <w:p w14:paraId="33ED9761" w14:textId="77777777" w:rsidR="00D278EA" w:rsidRPr="009C6FD5" w:rsidRDefault="00D278EA" w:rsidP="00D278EA">
      <w:pPr>
        <w:rPr>
          <w:lang w:val="en-ZA"/>
        </w:rPr>
      </w:pPr>
    </w:p>
    <w:p w14:paraId="3CD52128" w14:textId="77777777" w:rsidR="00D278EA" w:rsidRPr="009C6FD5" w:rsidRDefault="00D278EA" w:rsidP="00BD3566">
      <w:pPr>
        <w:pStyle w:val="H3"/>
        <w:rPr>
          <w:lang w:val="en-ZA"/>
        </w:rPr>
      </w:pPr>
      <w:bookmarkStart w:id="154" w:name="_Toc495929910"/>
      <w:r w:rsidRPr="009C6FD5">
        <w:rPr>
          <w:lang w:val="en-ZA"/>
        </w:rPr>
        <w:t>Cause and effect diagrams</w:t>
      </w:r>
      <w:bookmarkEnd w:id="154"/>
    </w:p>
    <w:p w14:paraId="5765C8DB" w14:textId="77777777" w:rsidR="00D278EA" w:rsidRPr="009C6FD5" w:rsidRDefault="00D278EA" w:rsidP="00D278EA">
      <w:pPr>
        <w:rPr>
          <w:lang w:val="en-ZA"/>
        </w:rPr>
      </w:pPr>
      <w:r w:rsidRPr="009C6FD5">
        <w:rPr>
          <w:lang w:val="en-ZA"/>
        </w:rPr>
        <w:t>A cause and effect diagram demonstrates the relationship between the effects of a problem and the categories of the causes of the problem. As the arrangement of the diagram lets it look like a fishbone, it is also known as a fish-bone diagram. The technique allows one to determine the Effect or Problem you would like to examine, categorize the possible causes thereof and find subcategories of these causes in order to arrive at the root causes of a problem or effect</w:t>
      </w:r>
    </w:p>
    <w:p w14:paraId="76D764C7" w14:textId="77777777" w:rsidR="00D278EA" w:rsidRPr="009C6FD5" w:rsidRDefault="00D278EA" w:rsidP="00D278EA">
      <w:pPr>
        <w:rPr>
          <w:lang w:val="en-ZA"/>
        </w:rPr>
      </w:pPr>
    </w:p>
    <w:p w14:paraId="404223B9" w14:textId="77777777" w:rsidR="00D278EA" w:rsidRPr="009C6FD5" w:rsidRDefault="00D278EA" w:rsidP="00D278EA">
      <w:pPr>
        <w:rPr>
          <w:lang w:val="en-ZA"/>
        </w:rPr>
      </w:pPr>
    </w:p>
    <w:p w14:paraId="44614CBE" w14:textId="77777777" w:rsidR="00D278EA" w:rsidRPr="009C6FD5" w:rsidRDefault="00D278EA" w:rsidP="00D278EA">
      <w:pPr>
        <w:rPr>
          <w:lang w:val="en-ZA"/>
        </w:rPr>
      </w:pPr>
      <w:r w:rsidRPr="009C6FD5">
        <w:rPr>
          <w:lang w:val="en-ZA"/>
        </w:rPr>
        <w:br w:type="page"/>
      </w:r>
    </w:p>
    <w:p w14:paraId="63C9FB60" w14:textId="77777777" w:rsidR="00D278EA" w:rsidRPr="009C6FD5" w:rsidRDefault="00483466" w:rsidP="00D278EA">
      <w:pPr>
        <w:rPr>
          <w:lang w:val="en-ZA"/>
        </w:rPr>
      </w:pPr>
      <w:r w:rsidRPr="009C6FD5">
        <w:rPr>
          <w:noProof/>
          <w:lang w:val="en-ZA" w:eastAsia="en-ZA"/>
        </w:rPr>
        <w:drawing>
          <wp:inline distT="0" distB="0" distL="0" distR="0" wp14:anchorId="331EDD87" wp14:editId="42255364">
            <wp:extent cx="5867400" cy="2800350"/>
            <wp:effectExtent l="0" t="0" r="0" b="0"/>
            <wp:docPr id="9702" name="Picture 9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67400" cy="2800350"/>
                    </a:xfrm>
                    <a:prstGeom prst="rect">
                      <a:avLst/>
                    </a:prstGeom>
                    <a:noFill/>
                  </pic:spPr>
                </pic:pic>
              </a:graphicData>
            </a:graphic>
          </wp:inline>
        </w:drawing>
      </w:r>
    </w:p>
    <w:p w14:paraId="56BD705C" w14:textId="77777777" w:rsidR="00D278EA" w:rsidRPr="009C6FD5" w:rsidRDefault="00D278EA" w:rsidP="00D278EA">
      <w:pPr>
        <w:rPr>
          <w:lang w:val="en-ZA"/>
        </w:rPr>
      </w:pPr>
      <w:r w:rsidRPr="009C6FD5">
        <w:rPr>
          <w:lang w:val="en-ZA"/>
        </w:rPr>
        <w:t xml:space="preserve">Above is an example of a fishbone diagram also called an Ishikawa diagram, showing factors of men, machines, milieu (workplace), materiel, methods, measurement, all affecting the overall problem. </w:t>
      </w:r>
    </w:p>
    <w:p w14:paraId="3C8C5522" w14:textId="77777777" w:rsidR="00D278EA" w:rsidRPr="009C6FD5" w:rsidRDefault="00D278EA" w:rsidP="00D278EA">
      <w:pPr>
        <w:rPr>
          <w:lang w:val="en-ZA"/>
        </w:rPr>
      </w:pPr>
    </w:p>
    <w:p w14:paraId="6EAADFC7" w14:textId="77777777" w:rsidR="00D278EA" w:rsidRPr="009C6FD5" w:rsidRDefault="00483466" w:rsidP="00D278EA">
      <w:pPr>
        <w:rPr>
          <w:lang w:val="en-ZA"/>
        </w:rPr>
      </w:pPr>
      <w:r w:rsidRPr="009C6FD5">
        <w:rPr>
          <w:noProof/>
          <w:lang w:val="en-ZA" w:eastAsia="en-ZA"/>
        </w:rPr>
        <w:drawing>
          <wp:inline distT="0" distB="0" distL="0" distR="0" wp14:anchorId="2CFD0AE1" wp14:editId="029734A1">
            <wp:extent cx="3857625" cy="2571750"/>
            <wp:effectExtent l="0" t="0" r="0" b="0"/>
            <wp:docPr id="9703" name="Picture 9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57625" cy="2571750"/>
                    </a:xfrm>
                    <a:prstGeom prst="rect">
                      <a:avLst/>
                    </a:prstGeom>
                    <a:noFill/>
                  </pic:spPr>
                </pic:pic>
              </a:graphicData>
            </a:graphic>
          </wp:inline>
        </w:drawing>
      </w:r>
    </w:p>
    <w:p w14:paraId="2C57BABF" w14:textId="77777777" w:rsidR="00D278EA" w:rsidRPr="009C6FD5" w:rsidRDefault="00D278EA" w:rsidP="00D278EA">
      <w:pPr>
        <w:rPr>
          <w:lang w:val="en-ZA"/>
        </w:rPr>
      </w:pPr>
    </w:p>
    <w:p w14:paraId="3CA40921" w14:textId="77777777" w:rsidR="00D278EA" w:rsidRPr="009C6FD5" w:rsidRDefault="00D278EA" w:rsidP="00D278EA">
      <w:pPr>
        <w:rPr>
          <w:lang w:val="en-ZA"/>
        </w:rPr>
      </w:pPr>
      <w:r w:rsidRPr="009C6FD5">
        <w:rPr>
          <w:lang w:val="en-ZA"/>
        </w:rPr>
        <w:t>You can use smaller arrows to connect the sub-causes to major causes</w:t>
      </w:r>
    </w:p>
    <w:p w14:paraId="7BFF055C" w14:textId="77777777" w:rsidR="00D278EA" w:rsidRPr="009C6FD5" w:rsidRDefault="00D278EA" w:rsidP="00D278EA">
      <w:pPr>
        <w:rPr>
          <w:lang w:val="en-ZA"/>
        </w:rPr>
      </w:pPr>
    </w:p>
    <w:p w14:paraId="017D9A7A" w14:textId="77777777" w:rsidR="00D278EA" w:rsidRPr="009C6FD5" w:rsidRDefault="00D278EA" w:rsidP="00D278EA">
      <w:pPr>
        <w:rPr>
          <w:lang w:val="en-ZA"/>
        </w:rPr>
      </w:pPr>
      <w:r w:rsidRPr="009C6FD5">
        <w:rPr>
          <w:lang w:val="en-ZA"/>
        </w:rPr>
        <w:tab/>
      </w:r>
      <w:r w:rsidRPr="009C6FD5">
        <w:rPr>
          <w:lang w:val="en-ZA"/>
        </w:rPr>
        <w:tab/>
      </w:r>
      <w:r w:rsidRPr="009C6FD5">
        <w:rPr>
          <w:lang w:val="en-ZA"/>
        </w:rPr>
        <w:tab/>
      </w:r>
      <w:r w:rsidRPr="009C6FD5">
        <w:rPr>
          <w:lang w:val="en-ZA"/>
        </w:rPr>
        <w:tab/>
      </w:r>
      <w:r w:rsidRPr="009C6FD5">
        <w:rPr>
          <w:lang w:val="en-ZA"/>
        </w:rPr>
        <w:tab/>
        <w:t>Source: Quality Tools (2005)</w:t>
      </w:r>
    </w:p>
    <w:p w14:paraId="4A9BFE21" w14:textId="77777777" w:rsidR="00D278EA" w:rsidRPr="009C6FD5" w:rsidRDefault="00D278EA" w:rsidP="00D278EA">
      <w:pPr>
        <w:rPr>
          <w:lang w:val="en-ZA"/>
        </w:rPr>
      </w:pPr>
    </w:p>
    <w:p w14:paraId="5D712096" w14:textId="77777777" w:rsidR="00D278EA" w:rsidRPr="009C6FD5" w:rsidRDefault="00D278EA" w:rsidP="00D278EA">
      <w:pPr>
        <w:numPr>
          <w:ilvl w:val="12"/>
          <w:numId w:val="0"/>
        </w:numPr>
        <w:tabs>
          <w:tab w:val="left" w:pos="1452"/>
        </w:tabs>
        <w:rPr>
          <w:lang w:val="en-ZA"/>
        </w:rPr>
      </w:pPr>
      <w:r w:rsidRPr="009C6FD5">
        <w:rPr>
          <w:lang w:val="en-ZA"/>
        </w:rPr>
        <w:t>When constructing a fishbone diagram, you must start with stating the problem in the form of a question, such as:</w:t>
      </w:r>
    </w:p>
    <w:p w14:paraId="57FC15AC" w14:textId="77777777" w:rsidR="00D278EA" w:rsidRPr="009C6FD5" w:rsidRDefault="00D278EA" w:rsidP="00D278EA">
      <w:pPr>
        <w:numPr>
          <w:ilvl w:val="12"/>
          <w:numId w:val="0"/>
        </w:numPr>
        <w:tabs>
          <w:tab w:val="left" w:pos="1452"/>
        </w:tabs>
        <w:jc w:val="center"/>
        <w:rPr>
          <w:rStyle w:val="Strong"/>
          <w:lang w:val="en-ZA"/>
        </w:rPr>
      </w:pPr>
      <w:r w:rsidRPr="009C6FD5">
        <w:rPr>
          <w:rStyle w:val="Strong"/>
          <w:lang w:val="en-ZA"/>
        </w:rPr>
        <w:t>‘Why is the Water Point not being used successfully by the village</w:t>
      </w:r>
    </w:p>
    <w:p w14:paraId="7CD858FF" w14:textId="77777777" w:rsidR="00D278EA" w:rsidRPr="009C6FD5" w:rsidRDefault="00D278EA" w:rsidP="00D278EA">
      <w:pPr>
        <w:numPr>
          <w:ilvl w:val="12"/>
          <w:numId w:val="0"/>
        </w:numPr>
        <w:tabs>
          <w:tab w:val="left" w:pos="1452"/>
        </w:tabs>
        <w:rPr>
          <w:lang w:val="en-ZA"/>
        </w:rPr>
      </w:pPr>
    </w:p>
    <w:p w14:paraId="12DB35F6" w14:textId="77777777" w:rsidR="00D278EA" w:rsidRPr="009C6FD5" w:rsidRDefault="00483466" w:rsidP="00D278EA">
      <w:pPr>
        <w:numPr>
          <w:ilvl w:val="12"/>
          <w:numId w:val="0"/>
        </w:numPr>
        <w:tabs>
          <w:tab w:val="left" w:pos="1452"/>
        </w:tabs>
        <w:rPr>
          <w:lang w:val="en-ZA"/>
        </w:rPr>
      </w:pPr>
      <w:r w:rsidRPr="009C6FD5">
        <w:rPr>
          <w:noProof/>
          <w:lang w:val="en-ZA" w:eastAsia="en-ZA"/>
        </w:rPr>
        <w:drawing>
          <wp:inline distT="0" distB="0" distL="0" distR="0" wp14:anchorId="7DCAC4A0" wp14:editId="66E61A8C">
            <wp:extent cx="5724525" cy="1362075"/>
            <wp:effectExtent l="0" t="0" r="9525" b="9525"/>
            <wp:docPr id="9704" name="Picture 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1362075"/>
                    </a:xfrm>
                    <a:prstGeom prst="rect">
                      <a:avLst/>
                    </a:prstGeom>
                    <a:noFill/>
                  </pic:spPr>
                </pic:pic>
              </a:graphicData>
            </a:graphic>
          </wp:inline>
        </w:drawing>
      </w:r>
      <w:r w:rsidR="00D278EA" w:rsidRPr="009C6FD5">
        <w:rPr>
          <w:lang w:val="en-ZA"/>
        </w:rPr>
        <w:t>By stating the problem in the form of a question, you will be able to brainstorm the causes.</w:t>
      </w:r>
    </w:p>
    <w:p w14:paraId="7EB1D3A3" w14:textId="77777777" w:rsidR="00D278EA" w:rsidRPr="009C6FD5" w:rsidRDefault="00D278EA" w:rsidP="00D278EA">
      <w:pPr>
        <w:numPr>
          <w:ilvl w:val="12"/>
          <w:numId w:val="0"/>
        </w:numPr>
        <w:tabs>
          <w:tab w:val="left" w:pos="1452"/>
        </w:tabs>
        <w:rPr>
          <w:lang w:val="en-ZA"/>
        </w:rPr>
      </w:pPr>
      <w:r w:rsidRPr="009C6FD5">
        <w:rPr>
          <w:lang w:val="en-ZA"/>
        </w:rPr>
        <w:t>The team must agree on the problem statement and once this is done it must then be placed in the ‘fish head box’.</w:t>
      </w:r>
    </w:p>
    <w:p w14:paraId="07111A0A" w14:textId="77777777" w:rsidR="00D278EA" w:rsidRPr="009C6FD5" w:rsidRDefault="00D278EA" w:rsidP="00D278EA">
      <w:pPr>
        <w:numPr>
          <w:ilvl w:val="12"/>
          <w:numId w:val="0"/>
        </w:numPr>
        <w:tabs>
          <w:tab w:val="left" w:pos="1452"/>
        </w:tabs>
        <w:rPr>
          <w:lang w:val="en-ZA"/>
        </w:rPr>
      </w:pPr>
      <w:r w:rsidRPr="009C6FD5">
        <w:rPr>
          <w:lang w:val="en-ZA"/>
        </w:rPr>
        <w:t xml:space="preserve">The rest of the fish bone consists of a spine leading to the head and ‘bones’ leading from the spine.  Each bone represents a contributing cause or category.  Agree with the rest of the team the labels for these categories.  </w:t>
      </w:r>
    </w:p>
    <w:p w14:paraId="3620B4FF" w14:textId="77777777" w:rsidR="00D278EA" w:rsidRPr="009C6FD5" w:rsidRDefault="00D278EA" w:rsidP="00D278EA">
      <w:pPr>
        <w:numPr>
          <w:ilvl w:val="12"/>
          <w:numId w:val="0"/>
        </w:numPr>
        <w:tabs>
          <w:tab w:val="left" w:pos="1452"/>
        </w:tabs>
        <w:rPr>
          <w:lang w:val="en-ZA"/>
        </w:rPr>
      </w:pPr>
      <w:r w:rsidRPr="009C6FD5">
        <w:rPr>
          <w:lang w:val="en-ZA"/>
        </w:rPr>
        <w:t>Once you have labelled each bone/cause, then you are able to ask ‘why does that happen’ or ‘ what has contributed to this cause’.  Place your insight or observation onto a smaller bone leading from the category bone.</w:t>
      </w:r>
    </w:p>
    <w:p w14:paraId="1FCC596E" w14:textId="77777777" w:rsidR="00D278EA" w:rsidRPr="009C6FD5" w:rsidRDefault="00D278EA" w:rsidP="00D278EA">
      <w:pPr>
        <w:numPr>
          <w:ilvl w:val="12"/>
          <w:numId w:val="0"/>
        </w:numPr>
        <w:tabs>
          <w:tab w:val="left" w:pos="1452"/>
        </w:tabs>
        <w:rPr>
          <w:lang w:val="en-ZA"/>
        </w:rPr>
      </w:pPr>
      <w:r w:rsidRPr="009C6FD5">
        <w:rPr>
          <w:lang w:val="en-ZA"/>
        </w:rPr>
        <w:t>Once you have completed your fishbone, you will have a good understanding of what is the real cause of the problem.  You will now be able to start brainstorming solutions to the problem.</w:t>
      </w:r>
    </w:p>
    <w:p w14:paraId="7D8F8CAD" w14:textId="77777777" w:rsidR="00D278EA" w:rsidRPr="009C6FD5" w:rsidRDefault="00D278EA" w:rsidP="00BD3566">
      <w:pPr>
        <w:pStyle w:val="H3"/>
        <w:rPr>
          <w:lang w:val="en-ZA"/>
        </w:rPr>
      </w:pPr>
      <w:bookmarkStart w:id="155" w:name="_Toc495929911"/>
      <w:r w:rsidRPr="009C6FD5">
        <w:rPr>
          <w:lang w:val="en-ZA"/>
        </w:rPr>
        <w:t>Timelines</w:t>
      </w:r>
      <w:bookmarkEnd w:id="155"/>
    </w:p>
    <w:p w14:paraId="0714C023" w14:textId="77777777" w:rsidR="00D278EA" w:rsidRPr="009C6FD5" w:rsidRDefault="00D278EA" w:rsidP="005937C4">
      <w:pPr>
        <w:pStyle w:val="Tip"/>
        <w:rPr>
          <w:lang w:val="en-ZA"/>
        </w:rPr>
      </w:pPr>
      <w:r w:rsidRPr="009C6FD5">
        <w:rPr>
          <w:lang w:val="en-ZA"/>
        </w:rPr>
        <w:t>The time allowed for or taken by a process or sequence of events</w:t>
      </w:r>
    </w:p>
    <w:p w14:paraId="421BB8C9" w14:textId="77777777" w:rsidR="00D278EA" w:rsidRPr="009C6FD5" w:rsidRDefault="00D278EA" w:rsidP="00D278EA">
      <w:pPr>
        <w:rPr>
          <w:lang w:val="en-ZA"/>
        </w:rPr>
      </w:pPr>
      <w:r w:rsidRPr="009C6FD5">
        <w:rPr>
          <w:lang w:val="en-ZA"/>
        </w:rPr>
        <w:t>A timeline displays a sequence of events from left to right in relation to time, on a timescale. Your examination schedule looks as follows:</w:t>
      </w:r>
    </w:p>
    <w:p w14:paraId="3C8CC818" w14:textId="77777777" w:rsidR="00D278EA" w:rsidRPr="009C6FD5" w:rsidRDefault="00D278EA" w:rsidP="0052659A">
      <w:pPr>
        <w:pStyle w:val="ListBullet2"/>
        <w:rPr>
          <w:lang w:val="en-ZA"/>
        </w:rPr>
      </w:pPr>
      <w:r w:rsidRPr="009C6FD5">
        <w:rPr>
          <w:lang w:val="en-ZA"/>
        </w:rPr>
        <w:t>Study for maths exam 2 days, 1 to 2 August</w:t>
      </w:r>
    </w:p>
    <w:p w14:paraId="7FE508B9" w14:textId="77777777" w:rsidR="00D278EA" w:rsidRPr="009C6FD5" w:rsidRDefault="00D278EA" w:rsidP="0052659A">
      <w:pPr>
        <w:pStyle w:val="ListBullet2"/>
        <w:rPr>
          <w:lang w:val="en-ZA"/>
        </w:rPr>
      </w:pPr>
      <w:r w:rsidRPr="009C6FD5">
        <w:rPr>
          <w:lang w:val="en-ZA"/>
        </w:rPr>
        <w:t>Write maths exam 1 day 3 August</w:t>
      </w:r>
    </w:p>
    <w:p w14:paraId="108C9067" w14:textId="77777777" w:rsidR="00D278EA" w:rsidRPr="009C6FD5" w:rsidRDefault="00D278EA" w:rsidP="0052659A">
      <w:pPr>
        <w:pStyle w:val="ListBullet2"/>
        <w:rPr>
          <w:lang w:val="en-ZA"/>
        </w:rPr>
      </w:pPr>
      <w:r w:rsidRPr="009C6FD5">
        <w:rPr>
          <w:lang w:val="en-ZA"/>
        </w:rPr>
        <w:t>Study for history exam 2 days, 4 to5 August</w:t>
      </w:r>
    </w:p>
    <w:p w14:paraId="7B8C882C" w14:textId="77777777" w:rsidR="00D278EA" w:rsidRPr="009C6FD5" w:rsidRDefault="00D278EA" w:rsidP="0052659A">
      <w:pPr>
        <w:pStyle w:val="ListBullet2"/>
        <w:rPr>
          <w:lang w:val="en-ZA"/>
        </w:rPr>
      </w:pPr>
      <w:r w:rsidRPr="009C6FD5">
        <w:rPr>
          <w:lang w:val="en-ZA"/>
        </w:rPr>
        <w:t>Write history exam, 1 day 8 August</w:t>
      </w:r>
    </w:p>
    <w:p w14:paraId="5950E822" w14:textId="77777777" w:rsidR="00D278EA" w:rsidRPr="009C6FD5" w:rsidRDefault="00D278EA" w:rsidP="0052659A">
      <w:pPr>
        <w:pStyle w:val="ListBullet2"/>
        <w:rPr>
          <w:lang w:val="en-ZA"/>
        </w:rPr>
      </w:pPr>
      <w:r w:rsidRPr="009C6FD5">
        <w:rPr>
          <w:lang w:val="en-ZA"/>
        </w:rPr>
        <w:t>Study for English exam 1 day 9 August</w:t>
      </w:r>
    </w:p>
    <w:p w14:paraId="0FE64CC7" w14:textId="77777777" w:rsidR="00D278EA" w:rsidRPr="009C6FD5" w:rsidRDefault="00D278EA" w:rsidP="0052659A">
      <w:pPr>
        <w:pStyle w:val="ListBullet2"/>
        <w:rPr>
          <w:lang w:val="en-ZA"/>
        </w:rPr>
      </w:pPr>
      <w:r w:rsidRPr="009C6FD5">
        <w:rPr>
          <w:lang w:val="en-ZA"/>
        </w:rPr>
        <w:t>Write English exam 1 day 10 August</w:t>
      </w:r>
    </w:p>
    <w:p w14:paraId="111C1B67" w14:textId="77777777" w:rsidR="00D278EA" w:rsidRPr="009C6FD5" w:rsidRDefault="00D278EA" w:rsidP="00D278EA">
      <w:pPr>
        <w:rPr>
          <w:lang w:val="en-ZA"/>
        </w:rPr>
      </w:pPr>
      <w:r w:rsidRPr="009C6FD5">
        <w:rPr>
          <w:lang w:val="en-ZA"/>
        </w:rPr>
        <w:t>You can scribble all over your calendar, or you can do a timeline:</w:t>
      </w:r>
    </w:p>
    <w:p w14:paraId="7E53FF3A" w14:textId="77777777" w:rsidR="00D278EA" w:rsidRPr="009C6FD5" w:rsidRDefault="00483466" w:rsidP="00D278EA">
      <w:pPr>
        <w:rPr>
          <w:lang w:val="en-ZA"/>
        </w:rPr>
      </w:pPr>
      <w:r w:rsidRPr="009C6FD5">
        <w:rPr>
          <w:noProof/>
          <w:lang w:val="en-ZA" w:eastAsia="en-ZA"/>
        </w:rPr>
        <w:drawing>
          <wp:anchor distT="0" distB="0" distL="114300" distR="114300" simplePos="0" relativeHeight="251648512" behindDoc="1" locked="0" layoutInCell="1" allowOverlap="1" wp14:anchorId="24955756" wp14:editId="104435FE">
            <wp:simplePos x="0" y="0"/>
            <wp:positionH relativeFrom="column">
              <wp:posOffset>1270</wp:posOffset>
            </wp:positionH>
            <wp:positionV relativeFrom="paragraph">
              <wp:posOffset>0</wp:posOffset>
            </wp:positionV>
            <wp:extent cx="5288280" cy="2251075"/>
            <wp:effectExtent l="0" t="0" r="7620" b="0"/>
            <wp:wrapTight wrapText="bothSides">
              <wp:wrapPolygon edited="0">
                <wp:start x="0" y="0"/>
                <wp:lineTo x="0" y="21387"/>
                <wp:lineTo x="21553" y="21387"/>
                <wp:lineTo x="21553" y="0"/>
                <wp:lineTo x="0" y="0"/>
              </wp:wrapPolygon>
            </wp:wrapTight>
            <wp:docPr id="9705" name="Picture 9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88280" cy="2251075"/>
                    </a:xfrm>
                    <a:prstGeom prst="rect">
                      <a:avLst/>
                    </a:prstGeom>
                    <a:noFill/>
                  </pic:spPr>
                </pic:pic>
              </a:graphicData>
            </a:graphic>
            <wp14:sizeRelH relativeFrom="page">
              <wp14:pctWidth>0</wp14:pctWidth>
            </wp14:sizeRelH>
            <wp14:sizeRelV relativeFrom="page">
              <wp14:pctHeight>0</wp14:pctHeight>
            </wp14:sizeRelV>
          </wp:anchor>
        </w:drawing>
      </w:r>
    </w:p>
    <w:p w14:paraId="777358D7" w14:textId="77777777" w:rsidR="00D278EA" w:rsidRPr="009C6FD5" w:rsidRDefault="00D278EA" w:rsidP="00D278EA">
      <w:pPr>
        <w:rPr>
          <w:lang w:val="en-ZA"/>
        </w:rPr>
      </w:pPr>
    </w:p>
    <w:p w14:paraId="1F242B37" w14:textId="77777777" w:rsidR="00D278EA" w:rsidRPr="009C6FD5" w:rsidRDefault="00D278EA" w:rsidP="00D278EA">
      <w:pPr>
        <w:rPr>
          <w:lang w:val="en-ZA"/>
        </w:rPr>
      </w:pPr>
    </w:p>
    <w:p w14:paraId="499AA13D" w14:textId="77777777" w:rsidR="00D278EA" w:rsidRPr="009C6FD5" w:rsidRDefault="00D278EA" w:rsidP="00D278EA">
      <w:pPr>
        <w:rPr>
          <w:lang w:val="en-ZA"/>
        </w:rPr>
      </w:pPr>
    </w:p>
    <w:p w14:paraId="4C288D35" w14:textId="77777777" w:rsidR="00D278EA" w:rsidRPr="009C6FD5" w:rsidRDefault="00D278EA" w:rsidP="00D278EA">
      <w:pPr>
        <w:rPr>
          <w:lang w:val="en-ZA"/>
        </w:rPr>
      </w:pPr>
    </w:p>
    <w:p w14:paraId="4ABE013F" w14:textId="77777777" w:rsidR="00D278EA" w:rsidRPr="009C6FD5" w:rsidRDefault="00D278EA" w:rsidP="00D278EA">
      <w:pPr>
        <w:rPr>
          <w:lang w:val="en-ZA"/>
        </w:rPr>
      </w:pPr>
    </w:p>
    <w:p w14:paraId="7642A34D" w14:textId="77777777" w:rsidR="00D278EA" w:rsidRPr="009C6FD5" w:rsidRDefault="00D278EA" w:rsidP="00D278EA">
      <w:pPr>
        <w:rPr>
          <w:lang w:val="en-ZA"/>
        </w:rPr>
      </w:pPr>
    </w:p>
    <w:p w14:paraId="757FC3DF" w14:textId="77777777" w:rsidR="00D278EA" w:rsidRPr="009C6FD5" w:rsidRDefault="00D278EA" w:rsidP="00D278EA">
      <w:pPr>
        <w:rPr>
          <w:lang w:val="en-ZA"/>
        </w:rPr>
      </w:pPr>
    </w:p>
    <w:p w14:paraId="418A2870" w14:textId="77777777" w:rsidR="00D278EA" w:rsidRPr="009C6FD5" w:rsidRDefault="00D278EA" w:rsidP="00D278EA">
      <w:pPr>
        <w:rPr>
          <w:lang w:val="en-ZA"/>
        </w:rPr>
      </w:pPr>
    </w:p>
    <w:p w14:paraId="6C3E3637" w14:textId="77777777" w:rsidR="00D278EA" w:rsidRPr="009C6FD5" w:rsidRDefault="005937C4" w:rsidP="00D278EA">
      <w:pPr>
        <w:rPr>
          <w:lang w:val="en-ZA"/>
        </w:rPr>
      </w:pPr>
      <w:r w:rsidRPr="009C6FD5">
        <w:rPr>
          <w:lang w:val="en-ZA"/>
        </w:rPr>
        <w:br w:type="page"/>
      </w:r>
    </w:p>
    <w:p w14:paraId="29B2BA8B" w14:textId="77777777" w:rsidR="00D278EA" w:rsidRPr="009C6FD5" w:rsidRDefault="00483466" w:rsidP="00D278EA">
      <w:pPr>
        <w:rPr>
          <w:lang w:val="en-ZA"/>
        </w:rPr>
      </w:pPr>
      <w:r w:rsidRPr="009C6FD5">
        <w:rPr>
          <w:noProof/>
          <w:lang w:val="en-ZA" w:eastAsia="en-ZA"/>
        </w:rPr>
        <w:drawing>
          <wp:inline distT="0" distB="0" distL="0" distR="0" wp14:anchorId="23D80A25" wp14:editId="320A021D">
            <wp:extent cx="6067425" cy="1419225"/>
            <wp:effectExtent l="0" t="0" r="9525" b="9525"/>
            <wp:docPr id="9706" name="Picture 9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67425" cy="1419225"/>
                    </a:xfrm>
                    <a:prstGeom prst="rect">
                      <a:avLst/>
                    </a:prstGeom>
                    <a:noFill/>
                  </pic:spPr>
                </pic:pic>
              </a:graphicData>
            </a:graphic>
          </wp:inline>
        </w:drawing>
      </w:r>
    </w:p>
    <w:p w14:paraId="48AB22F7" w14:textId="77777777" w:rsidR="00D278EA" w:rsidRPr="009C6FD5" w:rsidRDefault="00D278EA" w:rsidP="00BD3566">
      <w:pPr>
        <w:pStyle w:val="H3"/>
        <w:rPr>
          <w:lang w:val="en-ZA"/>
        </w:rPr>
      </w:pPr>
      <w:bookmarkStart w:id="156" w:name="_Toc495929912"/>
      <w:r w:rsidRPr="009C6FD5">
        <w:rPr>
          <w:lang w:val="en-ZA"/>
        </w:rPr>
        <w:t>Flow chart</w:t>
      </w:r>
      <w:bookmarkEnd w:id="156"/>
    </w:p>
    <w:p w14:paraId="6869279C" w14:textId="77777777" w:rsidR="00D278EA" w:rsidRPr="009C6FD5" w:rsidRDefault="00D278EA" w:rsidP="00D278EA">
      <w:pPr>
        <w:rPr>
          <w:b/>
          <w:lang w:val="en-ZA"/>
        </w:rPr>
      </w:pPr>
      <w:r w:rsidRPr="009C6FD5">
        <w:rPr>
          <w:b/>
          <w:lang w:val="en-ZA"/>
        </w:rPr>
        <w:t>A diagram showing a sequence of stages making up a complex process</w:t>
      </w:r>
    </w:p>
    <w:p w14:paraId="25216942" w14:textId="77777777" w:rsidR="00D278EA" w:rsidRPr="009C6FD5" w:rsidRDefault="00D278EA" w:rsidP="00D278EA">
      <w:pPr>
        <w:rPr>
          <w:lang w:val="en-ZA"/>
        </w:rPr>
      </w:pPr>
    </w:p>
    <w:p w14:paraId="0DCFDDCC" w14:textId="77777777" w:rsidR="00D278EA" w:rsidRPr="009C6FD5" w:rsidRDefault="00D278EA" w:rsidP="00D278EA">
      <w:pPr>
        <w:rPr>
          <w:lang w:val="en-ZA"/>
        </w:rPr>
      </w:pPr>
      <w:r w:rsidRPr="009C6FD5">
        <w:rPr>
          <w:lang w:val="en-ZA"/>
        </w:rPr>
        <w:t>A soccer team’s preparation for a match, could look like this: Practice attack – practice defence – practice skills – rest – travel to destination – prepare for the match – match – celebrate victory – discuss match.</w:t>
      </w:r>
    </w:p>
    <w:p w14:paraId="7A7CA642" w14:textId="77777777" w:rsidR="00D278EA" w:rsidRPr="009C6FD5" w:rsidRDefault="00D278EA" w:rsidP="00D278EA">
      <w:pPr>
        <w:rPr>
          <w:lang w:val="en-ZA"/>
        </w:rPr>
      </w:pPr>
      <w:r w:rsidRPr="009C6FD5">
        <w:rPr>
          <w:lang w:val="en-ZA"/>
        </w:rPr>
        <w:t xml:space="preserve">The flow chart could look like this: </w:t>
      </w:r>
    </w:p>
    <w:p w14:paraId="1B03394D" w14:textId="77777777" w:rsidR="00D278EA" w:rsidRPr="009C6FD5" w:rsidRDefault="00D278EA" w:rsidP="00D278EA">
      <w:pPr>
        <w:rPr>
          <w:lang w:val="en-ZA"/>
        </w:rPr>
      </w:pPr>
    </w:p>
    <w:p w14:paraId="65B9F43F" w14:textId="77777777" w:rsidR="00D278EA" w:rsidRPr="009C6FD5" w:rsidRDefault="00483466" w:rsidP="00D278EA">
      <w:pPr>
        <w:rPr>
          <w:lang w:val="en-ZA"/>
        </w:rPr>
      </w:pPr>
      <w:r w:rsidRPr="009C6FD5">
        <w:rPr>
          <w:noProof/>
          <w:lang w:val="en-ZA" w:eastAsia="en-ZA"/>
        </w:rPr>
        <w:drawing>
          <wp:anchor distT="0" distB="0" distL="114300" distR="114300" simplePos="0" relativeHeight="251649536" behindDoc="1" locked="0" layoutInCell="1" allowOverlap="1" wp14:anchorId="44FFCFC0" wp14:editId="24D1E1F4">
            <wp:simplePos x="0" y="0"/>
            <wp:positionH relativeFrom="column">
              <wp:posOffset>1270000</wp:posOffset>
            </wp:positionH>
            <wp:positionV relativeFrom="paragraph">
              <wp:posOffset>109855</wp:posOffset>
            </wp:positionV>
            <wp:extent cx="3429000" cy="2952750"/>
            <wp:effectExtent l="0" t="0" r="0" b="0"/>
            <wp:wrapTight wrapText="bothSides">
              <wp:wrapPolygon edited="0">
                <wp:start x="0" y="0"/>
                <wp:lineTo x="0" y="3902"/>
                <wp:lineTo x="5160" y="4459"/>
                <wp:lineTo x="18600" y="4459"/>
                <wp:lineTo x="18600" y="6689"/>
                <wp:lineTo x="0" y="8779"/>
                <wp:lineTo x="0" y="12542"/>
                <wp:lineTo x="960" y="13378"/>
                <wp:lineTo x="2400" y="13378"/>
                <wp:lineTo x="2400" y="15608"/>
                <wp:lineTo x="0" y="17698"/>
                <wp:lineTo x="0" y="21461"/>
                <wp:lineTo x="21480" y="21461"/>
                <wp:lineTo x="21480" y="17559"/>
                <wp:lineTo x="3120" y="15608"/>
                <wp:lineTo x="3120" y="13378"/>
                <wp:lineTo x="21480" y="12681"/>
                <wp:lineTo x="21480" y="8919"/>
                <wp:lineTo x="19320" y="6689"/>
                <wp:lineTo x="19320" y="4459"/>
                <wp:lineTo x="21480" y="3902"/>
                <wp:lineTo x="21480" y="0"/>
                <wp:lineTo x="0" y="0"/>
              </wp:wrapPolygon>
            </wp:wrapTight>
            <wp:docPr id="9707" name="Picture 9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29000" cy="2952750"/>
                    </a:xfrm>
                    <a:prstGeom prst="rect">
                      <a:avLst/>
                    </a:prstGeom>
                    <a:noFill/>
                  </pic:spPr>
                </pic:pic>
              </a:graphicData>
            </a:graphic>
            <wp14:sizeRelH relativeFrom="page">
              <wp14:pctWidth>0</wp14:pctWidth>
            </wp14:sizeRelH>
            <wp14:sizeRelV relativeFrom="page">
              <wp14:pctHeight>0</wp14:pctHeight>
            </wp14:sizeRelV>
          </wp:anchor>
        </w:drawing>
      </w:r>
      <w:r w:rsidR="005937C4" w:rsidRPr="009C6FD5">
        <w:rPr>
          <w:lang w:val="en-ZA"/>
        </w:rPr>
        <w:tab/>
      </w:r>
      <w:r w:rsidR="005937C4" w:rsidRPr="009C6FD5">
        <w:rPr>
          <w:lang w:val="en-ZA"/>
        </w:rPr>
        <w:tab/>
      </w:r>
    </w:p>
    <w:p w14:paraId="29DBF459" w14:textId="77777777" w:rsidR="00D278EA" w:rsidRPr="009C6FD5" w:rsidRDefault="00D278EA" w:rsidP="00D278EA">
      <w:pPr>
        <w:rPr>
          <w:lang w:val="en-ZA"/>
        </w:rPr>
      </w:pPr>
    </w:p>
    <w:p w14:paraId="7639BD8A" w14:textId="77777777" w:rsidR="00D278EA" w:rsidRPr="009C6FD5" w:rsidRDefault="00D278EA" w:rsidP="00D278EA">
      <w:pPr>
        <w:rPr>
          <w:lang w:val="en-ZA"/>
        </w:rPr>
      </w:pPr>
    </w:p>
    <w:p w14:paraId="202954B7" w14:textId="77777777" w:rsidR="00D278EA" w:rsidRPr="009C6FD5" w:rsidRDefault="00D278EA" w:rsidP="00D278EA">
      <w:pPr>
        <w:rPr>
          <w:lang w:val="en-ZA"/>
        </w:rPr>
      </w:pPr>
    </w:p>
    <w:p w14:paraId="6CA3B470" w14:textId="77777777" w:rsidR="00D278EA" w:rsidRPr="009C6FD5" w:rsidRDefault="00D278EA" w:rsidP="00D278EA">
      <w:pPr>
        <w:rPr>
          <w:lang w:val="en-ZA"/>
        </w:rPr>
      </w:pPr>
    </w:p>
    <w:p w14:paraId="5F4E2339" w14:textId="77777777" w:rsidR="00D278EA" w:rsidRPr="009C6FD5" w:rsidRDefault="00D278EA" w:rsidP="00D278EA">
      <w:pPr>
        <w:rPr>
          <w:lang w:val="en-ZA"/>
        </w:rPr>
      </w:pPr>
    </w:p>
    <w:p w14:paraId="53AA2955" w14:textId="77777777" w:rsidR="00D278EA" w:rsidRPr="009C6FD5" w:rsidRDefault="00D278EA" w:rsidP="00D278EA">
      <w:pPr>
        <w:rPr>
          <w:lang w:val="en-ZA"/>
        </w:rPr>
      </w:pPr>
    </w:p>
    <w:p w14:paraId="420083BC" w14:textId="77777777" w:rsidR="00D278EA" w:rsidRPr="009C6FD5" w:rsidRDefault="00D278EA" w:rsidP="00D278EA">
      <w:pPr>
        <w:rPr>
          <w:lang w:val="en-ZA"/>
        </w:rPr>
      </w:pPr>
    </w:p>
    <w:p w14:paraId="28CAA5AE" w14:textId="77777777" w:rsidR="00D278EA" w:rsidRPr="009C6FD5" w:rsidRDefault="00D278EA" w:rsidP="00D278EA">
      <w:pPr>
        <w:rPr>
          <w:lang w:val="en-ZA"/>
        </w:rPr>
      </w:pPr>
    </w:p>
    <w:p w14:paraId="0142CAA6" w14:textId="77777777" w:rsidR="00D278EA" w:rsidRPr="009C6FD5" w:rsidRDefault="00D278EA" w:rsidP="00D278EA">
      <w:pPr>
        <w:rPr>
          <w:lang w:val="en-ZA"/>
        </w:rPr>
      </w:pPr>
    </w:p>
    <w:p w14:paraId="7A64EBE3" w14:textId="77777777" w:rsidR="00D278EA" w:rsidRPr="009C6FD5" w:rsidRDefault="00D278EA" w:rsidP="00D278EA">
      <w:pPr>
        <w:rPr>
          <w:lang w:val="en-ZA"/>
        </w:rPr>
      </w:pPr>
    </w:p>
    <w:p w14:paraId="0CBA5C67" w14:textId="77777777" w:rsidR="00D278EA" w:rsidRPr="009C6FD5" w:rsidRDefault="00D278EA" w:rsidP="00D278EA">
      <w:pPr>
        <w:rPr>
          <w:lang w:val="en-ZA"/>
        </w:rPr>
      </w:pPr>
    </w:p>
    <w:p w14:paraId="6477A0E0" w14:textId="77777777" w:rsidR="00D278EA" w:rsidRPr="009C6FD5" w:rsidRDefault="00D278EA" w:rsidP="00D278EA">
      <w:pPr>
        <w:rPr>
          <w:lang w:val="en-ZA"/>
        </w:rPr>
      </w:pPr>
    </w:p>
    <w:p w14:paraId="5C6399D3" w14:textId="77777777" w:rsidR="00D278EA" w:rsidRPr="009C6FD5" w:rsidRDefault="00D278EA" w:rsidP="00D278EA">
      <w:pPr>
        <w:rPr>
          <w:lang w:val="en-ZA"/>
        </w:rPr>
      </w:pPr>
    </w:p>
    <w:p w14:paraId="7411156E" w14:textId="77777777" w:rsidR="00D278EA" w:rsidRPr="009C6FD5" w:rsidRDefault="00D278EA" w:rsidP="00D278EA">
      <w:pPr>
        <w:rPr>
          <w:lang w:val="en-ZA"/>
        </w:rPr>
      </w:pPr>
    </w:p>
    <w:p w14:paraId="4E701EBC" w14:textId="77777777" w:rsidR="00D278EA" w:rsidRPr="009C6FD5" w:rsidRDefault="00D278EA" w:rsidP="00D278EA">
      <w:pPr>
        <w:rPr>
          <w:lang w:val="en-ZA"/>
        </w:rPr>
      </w:pPr>
    </w:p>
    <w:p w14:paraId="3E580337" w14:textId="77777777" w:rsidR="00D278EA" w:rsidRPr="009C6FD5" w:rsidRDefault="00D278EA" w:rsidP="00D278EA">
      <w:pPr>
        <w:rPr>
          <w:lang w:val="en-ZA"/>
        </w:rPr>
      </w:pPr>
    </w:p>
    <w:p w14:paraId="5180248E" w14:textId="77777777" w:rsidR="00D278EA" w:rsidRPr="009C6FD5" w:rsidRDefault="00D278EA" w:rsidP="00D278EA">
      <w:pPr>
        <w:rPr>
          <w:lang w:val="en-ZA"/>
        </w:rPr>
      </w:pPr>
    </w:p>
    <w:p w14:paraId="3C0731AE" w14:textId="77777777" w:rsidR="00D278EA" w:rsidRPr="009C6FD5" w:rsidRDefault="00D278EA" w:rsidP="00D278EA">
      <w:pPr>
        <w:rPr>
          <w:lang w:val="en-ZA"/>
        </w:rPr>
      </w:pPr>
    </w:p>
    <w:p w14:paraId="7B09AEBC" w14:textId="77777777" w:rsidR="00D278EA" w:rsidRPr="009C6FD5" w:rsidRDefault="00D278EA" w:rsidP="00D278EA">
      <w:pPr>
        <w:rPr>
          <w:lang w:val="en-ZA"/>
        </w:rPr>
      </w:pPr>
      <w:r w:rsidRPr="009C6FD5">
        <w:rPr>
          <w:lang w:val="en-ZA"/>
        </w:rPr>
        <w:br w:type="page"/>
      </w:r>
    </w:p>
    <w:p w14:paraId="3D8149EC" w14:textId="77777777" w:rsidR="00D278EA" w:rsidRPr="009C6FD5" w:rsidRDefault="00D278EA" w:rsidP="00BD3566">
      <w:pPr>
        <w:pStyle w:val="H3"/>
        <w:rPr>
          <w:lang w:val="en-ZA"/>
        </w:rPr>
      </w:pPr>
      <w:bookmarkStart w:id="157" w:name="_Toc495929913"/>
      <w:r w:rsidRPr="009C6FD5">
        <w:rPr>
          <w:lang w:val="en-ZA"/>
        </w:rPr>
        <w:t>Venn diagram</w:t>
      </w:r>
      <w:bookmarkEnd w:id="157"/>
    </w:p>
    <w:p w14:paraId="23FDC4AB" w14:textId="77777777" w:rsidR="00D278EA" w:rsidRPr="009C6FD5" w:rsidRDefault="00483466" w:rsidP="00D278EA">
      <w:pPr>
        <w:rPr>
          <w:lang w:val="en-ZA"/>
        </w:rPr>
      </w:pPr>
      <w:r w:rsidRPr="009C6FD5">
        <w:rPr>
          <w:noProof/>
          <w:lang w:val="en-ZA" w:eastAsia="en-ZA"/>
        </w:rPr>
        <w:drawing>
          <wp:anchor distT="0" distB="0" distL="114300" distR="114300" simplePos="0" relativeHeight="251650560" behindDoc="1" locked="0" layoutInCell="1" allowOverlap="1" wp14:anchorId="22D60205" wp14:editId="07182C06">
            <wp:simplePos x="0" y="0"/>
            <wp:positionH relativeFrom="column">
              <wp:posOffset>4462780</wp:posOffset>
            </wp:positionH>
            <wp:positionV relativeFrom="paragraph">
              <wp:posOffset>485140</wp:posOffset>
            </wp:positionV>
            <wp:extent cx="2164715" cy="2049780"/>
            <wp:effectExtent l="0" t="0" r="6985" b="7620"/>
            <wp:wrapTight wrapText="bothSides">
              <wp:wrapPolygon edited="0">
                <wp:start x="8934" y="0"/>
                <wp:lineTo x="7793" y="201"/>
                <wp:lineTo x="4752" y="2610"/>
                <wp:lineTo x="3802" y="6223"/>
                <wp:lineTo x="380" y="11242"/>
                <wp:lineTo x="0" y="12045"/>
                <wp:lineTo x="0" y="16862"/>
                <wp:lineTo x="1141" y="19271"/>
                <wp:lineTo x="1141" y="19673"/>
                <wp:lineTo x="4182" y="21480"/>
                <wp:lineTo x="4752" y="21480"/>
                <wp:lineTo x="16727" y="21480"/>
                <wp:lineTo x="17298" y="21480"/>
                <wp:lineTo x="20339" y="19673"/>
                <wp:lineTo x="20339" y="19271"/>
                <wp:lineTo x="21480" y="16862"/>
                <wp:lineTo x="21480" y="12647"/>
                <wp:lineTo x="20719" y="10840"/>
                <wp:lineTo x="17678" y="6424"/>
                <wp:lineTo x="16918" y="2610"/>
                <wp:lineTo x="13686" y="401"/>
                <wp:lineTo x="12356" y="0"/>
                <wp:lineTo x="8934" y="0"/>
              </wp:wrapPolygon>
            </wp:wrapTight>
            <wp:docPr id="9708" name="Picture 9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64715" cy="2049780"/>
                    </a:xfrm>
                    <a:prstGeom prst="rect">
                      <a:avLst/>
                    </a:prstGeom>
                    <a:noFill/>
                  </pic:spPr>
                </pic:pic>
              </a:graphicData>
            </a:graphic>
            <wp14:sizeRelH relativeFrom="page">
              <wp14:pctWidth>0</wp14:pctWidth>
            </wp14:sizeRelH>
            <wp14:sizeRelV relativeFrom="page">
              <wp14:pctHeight>0</wp14:pctHeight>
            </wp14:sizeRelV>
          </wp:anchor>
        </w:drawing>
      </w:r>
      <w:r w:rsidR="00D278EA" w:rsidRPr="009C6FD5">
        <w:rPr>
          <w:lang w:val="en-ZA"/>
        </w:rPr>
        <w:t xml:space="preserve">A diagram representing mathematical sets as circles, common elements of the sets being represented by overlapping sections of the circles. </w:t>
      </w:r>
    </w:p>
    <w:p w14:paraId="596E971B" w14:textId="77777777" w:rsidR="00D278EA" w:rsidRPr="009C6FD5" w:rsidRDefault="00D278EA" w:rsidP="00D278EA">
      <w:pPr>
        <w:rPr>
          <w:lang w:val="en-ZA"/>
        </w:rPr>
      </w:pPr>
      <w:r w:rsidRPr="009C6FD5">
        <w:rPr>
          <w:lang w:val="en-ZA"/>
        </w:rPr>
        <w:t>It is used when the common elements influence each other or have an effect upon each other.</w:t>
      </w:r>
    </w:p>
    <w:p w14:paraId="02A7CF7D" w14:textId="77777777" w:rsidR="00D278EA" w:rsidRPr="009C6FD5" w:rsidRDefault="00D278EA" w:rsidP="00D278EA">
      <w:pPr>
        <w:rPr>
          <w:lang w:val="en-ZA"/>
        </w:rPr>
      </w:pPr>
      <w:r w:rsidRPr="009C6FD5">
        <w:rPr>
          <w:lang w:val="en-ZA"/>
        </w:rPr>
        <w:t>The example below illustrates the management of resources of an organisation. and how the resources overlap and influence each other.</w:t>
      </w:r>
    </w:p>
    <w:p w14:paraId="7ACF985E" w14:textId="77777777" w:rsidR="00D278EA" w:rsidRPr="009C6FD5" w:rsidRDefault="00D278EA" w:rsidP="00D278EA">
      <w:pPr>
        <w:rPr>
          <w:lang w:val="en-ZA"/>
        </w:rPr>
      </w:pPr>
    </w:p>
    <w:p w14:paraId="09154391" w14:textId="77777777" w:rsidR="00D278EA" w:rsidRPr="009C6FD5" w:rsidRDefault="00483466" w:rsidP="00D278EA">
      <w:pPr>
        <w:rPr>
          <w:lang w:val="en-ZA"/>
        </w:rPr>
      </w:pPr>
      <w:r w:rsidRPr="009C6FD5">
        <w:rPr>
          <w:noProof/>
          <w:lang w:val="en-ZA" w:eastAsia="en-ZA"/>
        </w:rPr>
        <w:drawing>
          <wp:anchor distT="0" distB="0" distL="114300" distR="114300" simplePos="0" relativeHeight="251651584" behindDoc="1" locked="0" layoutInCell="1" allowOverlap="1" wp14:anchorId="455D8A1E" wp14:editId="3088739F">
            <wp:simplePos x="0" y="0"/>
            <wp:positionH relativeFrom="column">
              <wp:posOffset>635</wp:posOffset>
            </wp:positionH>
            <wp:positionV relativeFrom="paragraph">
              <wp:posOffset>0</wp:posOffset>
            </wp:positionV>
            <wp:extent cx="1752600" cy="1924050"/>
            <wp:effectExtent l="0" t="0" r="0" b="0"/>
            <wp:wrapTight wrapText="bothSides">
              <wp:wrapPolygon edited="0">
                <wp:start x="0" y="0"/>
                <wp:lineTo x="0" y="21386"/>
                <wp:lineTo x="21365" y="21386"/>
                <wp:lineTo x="21365" y="0"/>
                <wp:lineTo x="0" y="0"/>
              </wp:wrapPolygon>
            </wp:wrapTight>
            <wp:docPr id="9709" name="Picture 9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52600" cy="1924050"/>
                    </a:xfrm>
                    <a:prstGeom prst="rect">
                      <a:avLst/>
                    </a:prstGeom>
                    <a:noFill/>
                  </pic:spPr>
                </pic:pic>
              </a:graphicData>
            </a:graphic>
            <wp14:sizeRelH relativeFrom="page">
              <wp14:pctWidth>0</wp14:pctWidth>
            </wp14:sizeRelH>
            <wp14:sizeRelV relativeFrom="page">
              <wp14:pctHeight>0</wp14:pctHeight>
            </wp14:sizeRelV>
          </wp:anchor>
        </w:drawing>
      </w:r>
    </w:p>
    <w:p w14:paraId="0FCDCDFF" w14:textId="77777777" w:rsidR="00D278EA" w:rsidRPr="009C6FD5" w:rsidRDefault="00D278EA" w:rsidP="00D278EA">
      <w:pPr>
        <w:rPr>
          <w:lang w:val="en-ZA"/>
        </w:rPr>
      </w:pPr>
    </w:p>
    <w:p w14:paraId="65646B94" w14:textId="77777777" w:rsidR="00D278EA" w:rsidRPr="009C6FD5" w:rsidRDefault="00D278EA" w:rsidP="00D278EA">
      <w:pPr>
        <w:rPr>
          <w:lang w:val="en-ZA"/>
        </w:rPr>
      </w:pPr>
    </w:p>
    <w:p w14:paraId="587FF298" w14:textId="77777777" w:rsidR="00D278EA" w:rsidRPr="009C6FD5" w:rsidRDefault="00D278EA" w:rsidP="00D278EA">
      <w:pPr>
        <w:rPr>
          <w:lang w:val="en-ZA"/>
        </w:rPr>
      </w:pPr>
    </w:p>
    <w:p w14:paraId="3F8A854A" w14:textId="77777777" w:rsidR="00D278EA" w:rsidRPr="009C6FD5" w:rsidRDefault="00D278EA" w:rsidP="00D278EA">
      <w:pPr>
        <w:rPr>
          <w:lang w:val="en-ZA"/>
        </w:rPr>
      </w:pPr>
    </w:p>
    <w:p w14:paraId="40283A14" w14:textId="77777777" w:rsidR="00D278EA" w:rsidRPr="009C6FD5" w:rsidRDefault="00D278EA" w:rsidP="00D278EA">
      <w:pPr>
        <w:rPr>
          <w:lang w:val="en-ZA"/>
        </w:rPr>
      </w:pPr>
    </w:p>
    <w:p w14:paraId="6248F511" w14:textId="77777777" w:rsidR="00D278EA" w:rsidRPr="009C6FD5" w:rsidRDefault="00D278EA" w:rsidP="00D278EA">
      <w:pPr>
        <w:rPr>
          <w:lang w:val="en-ZA"/>
        </w:rPr>
      </w:pPr>
    </w:p>
    <w:p w14:paraId="23EE8B48" w14:textId="77777777" w:rsidR="00D278EA" w:rsidRPr="009C6FD5" w:rsidRDefault="00D278EA" w:rsidP="00D278EA">
      <w:pPr>
        <w:rPr>
          <w:lang w:val="en-ZA"/>
        </w:rPr>
      </w:pPr>
    </w:p>
    <w:p w14:paraId="11621789" w14:textId="77777777" w:rsidR="00D278EA" w:rsidRPr="009C6FD5" w:rsidRDefault="00D278EA" w:rsidP="00D278EA">
      <w:pPr>
        <w:rPr>
          <w:lang w:val="en-ZA"/>
        </w:rPr>
      </w:pPr>
    </w:p>
    <w:p w14:paraId="7B2D9618" w14:textId="77777777" w:rsidR="00D278EA" w:rsidRPr="009C6FD5" w:rsidRDefault="00D278EA" w:rsidP="00D278EA">
      <w:pPr>
        <w:ind w:right="135"/>
        <w:jc w:val="left"/>
        <w:rPr>
          <w:rStyle w:val="IntenseReference"/>
          <w:lang w:val="en-ZA"/>
        </w:rPr>
      </w:pPr>
      <w:r w:rsidRPr="009C6FD5">
        <w:rPr>
          <w:rStyle w:val="IntenseReference"/>
          <w:lang w:val="en-ZA"/>
        </w:rPr>
        <w:t>Source: Management principles, Smit and Cronje</w:t>
      </w:r>
    </w:p>
    <w:p w14:paraId="1EE400D2" w14:textId="77777777" w:rsidR="00D278EA" w:rsidRPr="009C6FD5" w:rsidRDefault="00D278EA" w:rsidP="00D278EA">
      <w:pPr>
        <w:rPr>
          <w:lang w:val="en-ZA"/>
        </w:rPr>
      </w:pPr>
    </w:p>
    <w:p w14:paraId="2C00338F" w14:textId="77777777" w:rsidR="00D278EA" w:rsidRPr="009C6FD5" w:rsidRDefault="00D278EA" w:rsidP="00BD3566">
      <w:pPr>
        <w:pStyle w:val="H3"/>
        <w:rPr>
          <w:lang w:val="en-ZA"/>
        </w:rPr>
      </w:pPr>
      <w:bookmarkStart w:id="158" w:name="_Toc495929914"/>
      <w:r w:rsidRPr="009C6FD5">
        <w:rPr>
          <w:lang w:val="en-ZA"/>
        </w:rPr>
        <w:t>Pie chart</w:t>
      </w:r>
      <w:bookmarkEnd w:id="158"/>
    </w:p>
    <w:p w14:paraId="1EC6C26D" w14:textId="77777777" w:rsidR="00D278EA" w:rsidRPr="009C6FD5" w:rsidRDefault="00D278EA" w:rsidP="00D278EA">
      <w:pPr>
        <w:rPr>
          <w:lang w:val="en-ZA"/>
        </w:rPr>
      </w:pPr>
      <w:r w:rsidRPr="009C6FD5">
        <w:rPr>
          <w:lang w:val="en-ZA"/>
        </w:rPr>
        <w:t>A pie chart is used to show how a total breaks down.  For example, you have R3000 per month to spend on rent, transport, food, etc.  You can use a pie chart to give a visual demonstration of how you spend your R3000.</w:t>
      </w:r>
    </w:p>
    <w:p w14:paraId="4A1DA265" w14:textId="77777777" w:rsidR="00D278EA" w:rsidRPr="009C6FD5" w:rsidRDefault="00D278EA" w:rsidP="00D278EA">
      <w:pPr>
        <w:rPr>
          <w:lang w:val="en-ZA"/>
        </w:rPr>
      </w:pPr>
    </w:p>
    <w:tbl>
      <w:tblPr>
        <w:tblW w:w="28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56"/>
        <w:gridCol w:w="1196"/>
      </w:tblGrid>
      <w:tr w:rsidR="00D278EA" w:rsidRPr="009C6FD5" w14:paraId="266B97CE" w14:textId="77777777">
        <w:trPr>
          <w:trHeight w:val="255"/>
        </w:trPr>
        <w:tc>
          <w:tcPr>
            <w:tcW w:w="1656" w:type="dxa"/>
            <w:noWrap/>
            <w:vAlign w:val="bottom"/>
          </w:tcPr>
          <w:p w14:paraId="6DEBCB83" w14:textId="77777777" w:rsidR="00D278EA" w:rsidRPr="009C6FD5" w:rsidRDefault="00D278EA" w:rsidP="00D278EA">
            <w:pPr>
              <w:rPr>
                <w:lang w:val="en-ZA"/>
              </w:rPr>
            </w:pPr>
            <w:r w:rsidRPr="009C6FD5">
              <w:rPr>
                <w:lang w:val="en-ZA"/>
              </w:rPr>
              <w:t>Rent</w:t>
            </w:r>
          </w:p>
        </w:tc>
        <w:tc>
          <w:tcPr>
            <w:tcW w:w="1196" w:type="dxa"/>
            <w:noWrap/>
            <w:vAlign w:val="bottom"/>
          </w:tcPr>
          <w:p w14:paraId="09EB6418" w14:textId="77777777" w:rsidR="00D278EA" w:rsidRPr="009C6FD5" w:rsidRDefault="00D278EA" w:rsidP="00D278EA">
            <w:pPr>
              <w:jc w:val="right"/>
              <w:rPr>
                <w:lang w:val="en-ZA"/>
              </w:rPr>
            </w:pPr>
            <w:r w:rsidRPr="009C6FD5">
              <w:rPr>
                <w:lang w:val="en-ZA"/>
              </w:rPr>
              <w:t>900</w:t>
            </w:r>
          </w:p>
        </w:tc>
      </w:tr>
      <w:tr w:rsidR="00D278EA" w:rsidRPr="009C6FD5" w14:paraId="1B4155DF" w14:textId="77777777">
        <w:trPr>
          <w:trHeight w:val="255"/>
        </w:trPr>
        <w:tc>
          <w:tcPr>
            <w:tcW w:w="1656" w:type="dxa"/>
            <w:noWrap/>
            <w:vAlign w:val="bottom"/>
          </w:tcPr>
          <w:p w14:paraId="08AB7E53" w14:textId="77777777" w:rsidR="00D278EA" w:rsidRPr="009C6FD5" w:rsidRDefault="00D278EA" w:rsidP="00D278EA">
            <w:pPr>
              <w:rPr>
                <w:lang w:val="en-ZA"/>
              </w:rPr>
            </w:pPr>
            <w:r w:rsidRPr="009C6FD5">
              <w:rPr>
                <w:lang w:val="en-ZA"/>
              </w:rPr>
              <w:t>Transport</w:t>
            </w:r>
          </w:p>
        </w:tc>
        <w:tc>
          <w:tcPr>
            <w:tcW w:w="1196" w:type="dxa"/>
            <w:noWrap/>
            <w:vAlign w:val="bottom"/>
          </w:tcPr>
          <w:p w14:paraId="3619EA61" w14:textId="77777777" w:rsidR="00D278EA" w:rsidRPr="009C6FD5" w:rsidRDefault="00D278EA" w:rsidP="00D278EA">
            <w:pPr>
              <w:jc w:val="right"/>
              <w:rPr>
                <w:lang w:val="en-ZA"/>
              </w:rPr>
            </w:pPr>
            <w:r w:rsidRPr="009C6FD5">
              <w:rPr>
                <w:lang w:val="en-ZA"/>
              </w:rPr>
              <w:t>300</w:t>
            </w:r>
          </w:p>
        </w:tc>
      </w:tr>
      <w:tr w:rsidR="00D278EA" w:rsidRPr="009C6FD5" w14:paraId="17643BD5" w14:textId="77777777">
        <w:trPr>
          <w:trHeight w:val="255"/>
        </w:trPr>
        <w:tc>
          <w:tcPr>
            <w:tcW w:w="1656" w:type="dxa"/>
            <w:noWrap/>
            <w:vAlign w:val="bottom"/>
          </w:tcPr>
          <w:p w14:paraId="3487FC31" w14:textId="77777777" w:rsidR="00D278EA" w:rsidRPr="009C6FD5" w:rsidRDefault="00D278EA" w:rsidP="00D278EA">
            <w:pPr>
              <w:rPr>
                <w:lang w:val="en-ZA"/>
              </w:rPr>
            </w:pPr>
            <w:r w:rsidRPr="009C6FD5">
              <w:rPr>
                <w:lang w:val="en-ZA"/>
              </w:rPr>
              <w:t>Food</w:t>
            </w:r>
          </w:p>
        </w:tc>
        <w:tc>
          <w:tcPr>
            <w:tcW w:w="1196" w:type="dxa"/>
            <w:noWrap/>
            <w:vAlign w:val="bottom"/>
          </w:tcPr>
          <w:p w14:paraId="5FE2B5C5" w14:textId="77777777" w:rsidR="00D278EA" w:rsidRPr="009C6FD5" w:rsidRDefault="00D278EA" w:rsidP="00D278EA">
            <w:pPr>
              <w:jc w:val="right"/>
              <w:rPr>
                <w:lang w:val="en-ZA"/>
              </w:rPr>
            </w:pPr>
            <w:r w:rsidRPr="009C6FD5">
              <w:rPr>
                <w:lang w:val="en-ZA"/>
              </w:rPr>
              <w:t>800</w:t>
            </w:r>
          </w:p>
        </w:tc>
      </w:tr>
      <w:tr w:rsidR="00D278EA" w:rsidRPr="009C6FD5" w14:paraId="5145C7EB" w14:textId="77777777">
        <w:trPr>
          <w:trHeight w:val="255"/>
        </w:trPr>
        <w:tc>
          <w:tcPr>
            <w:tcW w:w="1656" w:type="dxa"/>
            <w:noWrap/>
            <w:vAlign w:val="bottom"/>
          </w:tcPr>
          <w:p w14:paraId="7B58181E" w14:textId="77777777" w:rsidR="00D278EA" w:rsidRPr="009C6FD5" w:rsidRDefault="00D278EA" w:rsidP="00D278EA">
            <w:pPr>
              <w:rPr>
                <w:lang w:val="en-ZA"/>
              </w:rPr>
            </w:pPr>
            <w:r w:rsidRPr="009C6FD5">
              <w:rPr>
                <w:lang w:val="en-ZA"/>
              </w:rPr>
              <w:t>Clothes</w:t>
            </w:r>
          </w:p>
        </w:tc>
        <w:tc>
          <w:tcPr>
            <w:tcW w:w="1196" w:type="dxa"/>
            <w:noWrap/>
            <w:vAlign w:val="bottom"/>
          </w:tcPr>
          <w:p w14:paraId="7DA22A82" w14:textId="77777777" w:rsidR="00D278EA" w:rsidRPr="009C6FD5" w:rsidRDefault="00D278EA" w:rsidP="00D278EA">
            <w:pPr>
              <w:jc w:val="right"/>
              <w:rPr>
                <w:lang w:val="en-ZA"/>
              </w:rPr>
            </w:pPr>
            <w:r w:rsidRPr="009C6FD5">
              <w:rPr>
                <w:lang w:val="en-ZA"/>
              </w:rPr>
              <w:t>500</w:t>
            </w:r>
          </w:p>
        </w:tc>
      </w:tr>
      <w:tr w:rsidR="00D278EA" w:rsidRPr="009C6FD5" w14:paraId="6E34252D" w14:textId="77777777">
        <w:trPr>
          <w:trHeight w:val="255"/>
        </w:trPr>
        <w:tc>
          <w:tcPr>
            <w:tcW w:w="1656" w:type="dxa"/>
            <w:noWrap/>
            <w:vAlign w:val="bottom"/>
          </w:tcPr>
          <w:p w14:paraId="7D136499" w14:textId="77777777" w:rsidR="00D278EA" w:rsidRPr="009C6FD5" w:rsidRDefault="00D278EA" w:rsidP="00D278EA">
            <w:pPr>
              <w:rPr>
                <w:lang w:val="en-ZA"/>
              </w:rPr>
            </w:pPr>
            <w:r w:rsidRPr="009C6FD5">
              <w:rPr>
                <w:lang w:val="en-ZA"/>
              </w:rPr>
              <w:t>Spending</w:t>
            </w:r>
          </w:p>
        </w:tc>
        <w:tc>
          <w:tcPr>
            <w:tcW w:w="1196" w:type="dxa"/>
            <w:noWrap/>
            <w:vAlign w:val="bottom"/>
          </w:tcPr>
          <w:p w14:paraId="6C0746CD" w14:textId="77777777" w:rsidR="00D278EA" w:rsidRPr="009C6FD5" w:rsidRDefault="00D278EA" w:rsidP="00D278EA">
            <w:pPr>
              <w:jc w:val="right"/>
              <w:rPr>
                <w:lang w:val="en-ZA"/>
              </w:rPr>
            </w:pPr>
            <w:r w:rsidRPr="009C6FD5">
              <w:rPr>
                <w:lang w:val="en-ZA"/>
              </w:rPr>
              <w:t>500</w:t>
            </w:r>
          </w:p>
        </w:tc>
      </w:tr>
      <w:tr w:rsidR="00D278EA" w:rsidRPr="009C6FD5" w14:paraId="64532AAF" w14:textId="77777777">
        <w:trPr>
          <w:trHeight w:val="255"/>
        </w:trPr>
        <w:tc>
          <w:tcPr>
            <w:tcW w:w="1656" w:type="dxa"/>
            <w:noWrap/>
            <w:vAlign w:val="bottom"/>
          </w:tcPr>
          <w:p w14:paraId="61830F2E" w14:textId="77777777" w:rsidR="00D278EA" w:rsidRPr="009C6FD5" w:rsidRDefault="00D278EA" w:rsidP="00D278EA">
            <w:pPr>
              <w:rPr>
                <w:b/>
                <w:lang w:val="en-ZA"/>
              </w:rPr>
            </w:pPr>
            <w:r w:rsidRPr="009C6FD5">
              <w:rPr>
                <w:b/>
                <w:lang w:val="en-ZA"/>
              </w:rPr>
              <w:t>Total</w:t>
            </w:r>
          </w:p>
        </w:tc>
        <w:tc>
          <w:tcPr>
            <w:tcW w:w="1196" w:type="dxa"/>
            <w:noWrap/>
            <w:vAlign w:val="bottom"/>
          </w:tcPr>
          <w:p w14:paraId="7BEA3DD6" w14:textId="77777777" w:rsidR="00D278EA" w:rsidRPr="009C6FD5" w:rsidRDefault="00D278EA" w:rsidP="00D278EA">
            <w:pPr>
              <w:jc w:val="right"/>
              <w:rPr>
                <w:b/>
                <w:lang w:val="en-ZA"/>
              </w:rPr>
            </w:pPr>
            <w:r w:rsidRPr="009C6FD5">
              <w:rPr>
                <w:b/>
                <w:lang w:val="en-ZA"/>
              </w:rPr>
              <w:t>3000</w:t>
            </w:r>
          </w:p>
        </w:tc>
      </w:tr>
    </w:tbl>
    <w:p w14:paraId="659963CC" w14:textId="77777777" w:rsidR="00D278EA" w:rsidRPr="009C6FD5" w:rsidRDefault="00D278EA" w:rsidP="00D278EA">
      <w:pPr>
        <w:rPr>
          <w:lang w:val="en-ZA" w:eastAsia="en-ZA"/>
        </w:rPr>
      </w:pPr>
    </w:p>
    <w:p w14:paraId="48967C59" w14:textId="77777777" w:rsidR="00D278EA" w:rsidRPr="009C6FD5" w:rsidRDefault="00483466" w:rsidP="00D278EA">
      <w:pPr>
        <w:rPr>
          <w:lang w:val="en-ZA" w:eastAsia="en-ZA"/>
        </w:rPr>
      </w:pPr>
      <w:r w:rsidRPr="009C6FD5">
        <w:rPr>
          <w:noProof/>
          <w:lang w:val="en-ZA" w:eastAsia="en-ZA"/>
        </w:rPr>
        <w:drawing>
          <wp:anchor distT="0" distB="0" distL="114300" distR="114300" simplePos="0" relativeHeight="251652608" behindDoc="1" locked="0" layoutInCell="1" allowOverlap="1" wp14:anchorId="7DC8629D" wp14:editId="0B7C28A9">
            <wp:simplePos x="0" y="0"/>
            <wp:positionH relativeFrom="column">
              <wp:posOffset>519430</wp:posOffset>
            </wp:positionH>
            <wp:positionV relativeFrom="paragraph">
              <wp:posOffset>-161290</wp:posOffset>
            </wp:positionV>
            <wp:extent cx="4810125" cy="2895600"/>
            <wp:effectExtent l="0" t="0" r="0" b="0"/>
            <wp:wrapTight wrapText="bothSides">
              <wp:wrapPolygon edited="0">
                <wp:start x="86" y="142"/>
                <wp:lineTo x="171" y="21316"/>
                <wp:lineTo x="21301" y="21316"/>
                <wp:lineTo x="21386" y="142"/>
                <wp:lineTo x="86" y="142"/>
              </wp:wrapPolygon>
            </wp:wrapTight>
            <wp:docPr id="9710" name="Picture 9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10125" cy="2895600"/>
                    </a:xfrm>
                    <a:prstGeom prst="rect">
                      <a:avLst/>
                    </a:prstGeom>
                    <a:noFill/>
                  </pic:spPr>
                </pic:pic>
              </a:graphicData>
            </a:graphic>
            <wp14:sizeRelH relativeFrom="page">
              <wp14:pctWidth>0</wp14:pctWidth>
            </wp14:sizeRelH>
            <wp14:sizeRelV relativeFrom="page">
              <wp14:pctHeight>0</wp14:pctHeight>
            </wp14:sizeRelV>
          </wp:anchor>
        </w:drawing>
      </w:r>
    </w:p>
    <w:p w14:paraId="502D4A1B" w14:textId="77777777" w:rsidR="00D278EA" w:rsidRPr="009C6FD5" w:rsidRDefault="00D278EA" w:rsidP="00D278EA">
      <w:pPr>
        <w:rPr>
          <w:lang w:val="en-ZA" w:eastAsia="en-ZA"/>
        </w:rPr>
      </w:pPr>
    </w:p>
    <w:p w14:paraId="7480DD99" w14:textId="77777777" w:rsidR="00D278EA" w:rsidRPr="009C6FD5" w:rsidRDefault="00D278EA" w:rsidP="00D278EA">
      <w:pPr>
        <w:rPr>
          <w:lang w:val="en-ZA" w:eastAsia="en-ZA"/>
        </w:rPr>
      </w:pPr>
    </w:p>
    <w:p w14:paraId="0EC23716" w14:textId="77777777" w:rsidR="00D278EA" w:rsidRPr="009C6FD5" w:rsidRDefault="00D278EA" w:rsidP="00D278EA">
      <w:pPr>
        <w:rPr>
          <w:lang w:val="en-ZA" w:eastAsia="en-ZA"/>
        </w:rPr>
      </w:pPr>
    </w:p>
    <w:p w14:paraId="4BC80E40" w14:textId="77777777" w:rsidR="00D278EA" w:rsidRPr="009C6FD5" w:rsidRDefault="00D278EA" w:rsidP="00D278EA">
      <w:pPr>
        <w:rPr>
          <w:lang w:val="en-ZA" w:eastAsia="en-ZA"/>
        </w:rPr>
      </w:pPr>
    </w:p>
    <w:p w14:paraId="54D77D1F" w14:textId="77777777" w:rsidR="00D278EA" w:rsidRPr="009C6FD5" w:rsidRDefault="00D278EA" w:rsidP="00D278EA">
      <w:pPr>
        <w:rPr>
          <w:lang w:val="en-ZA" w:eastAsia="en-ZA"/>
        </w:rPr>
      </w:pPr>
    </w:p>
    <w:p w14:paraId="69E8003A" w14:textId="77777777" w:rsidR="00D278EA" w:rsidRPr="009C6FD5" w:rsidRDefault="00D278EA" w:rsidP="00D278EA">
      <w:pPr>
        <w:rPr>
          <w:lang w:val="en-ZA" w:eastAsia="en-ZA"/>
        </w:rPr>
      </w:pPr>
    </w:p>
    <w:p w14:paraId="045D957A" w14:textId="77777777" w:rsidR="00D278EA" w:rsidRPr="009C6FD5" w:rsidRDefault="00D278EA" w:rsidP="00D278EA">
      <w:pPr>
        <w:rPr>
          <w:lang w:val="en-ZA" w:eastAsia="en-ZA"/>
        </w:rPr>
      </w:pPr>
    </w:p>
    <w:p w14:paraId="153C2C16" w14:textId="77777777" w:rsidR="00D278EA" w:rsidRPr="009C6FD5" w:rsidRDefault="00D278EA" w:rsidP="00D278EA">
      <w:pPr>
        <w:rPr>
          <w:lang w:val="en-ZA" w:eastAsia="en-ZA"/>
        </w:rPr>
      </w:pPr>
    </w:p>
    <w:p w14:paraId="4073F566" w14:textId="77777777" w:rsidR="00D278EA" w:rsidRPr="009C6FD5" w:rsidRDefault="00D278EA" w:rsidP="00D278EA">
      <w:pPr>
        <w:rPr>
          <w:lang w:val="en-ZA" w:eastAsia="en-ZA"/>
        </w:rPr>
      </w:pPr>
    </w:p>
    <w:p w14:paraId="3B9A26BE" w14:textId="77777777" w:rsidR="00D278EA" w:rsidRPr="009C6FD5" w:rsidRDefault="00D278EA" w:rsidP="00D278EA">
      <w:pPr>
        <w:rPr>
          <w:lang w:val="en-ZA" w:eastAsia="en-ZA"/>
        </w:rPr>
      </w:pPr>
    </w:p>
    <w:p w14:paraId="23CD14F3" w14:textId="77777777" w:rsidR="00D278EA" w:rsidRPr="009C6FD5" w:rsidRDefault="00D278EA" w:rsidP="00D278EA">
      <w:pPr>
        <w:rPr>
          <w:lang w:val="en-ZA" w:eastAsia="en-ZA"/>
        </w:rPr>
      </w:pPr>
    </w:p>
    <w:p w14:paraId="0DA98486" w14:textId="77777777" w:rsidR="00D278EA" w:rsidRPr="009C6FD5" w:rsidRDefault="00D278EA" w:rsidP="00BD3566">
      <w:pPr>
        <w:pStyle w:val="H3"/>
        <w:rPr>
          <w:rStyle w:val="IntenseReference"/>
          <w:lang w:val="en-ZA"/>
        </w:rPr>
      </w:pPr>
      <w:bookmarkStart w:id="159" w:name="_Toc495929915"/>
      <w:r w:rsidRPr="009C6FD5">
        <w:rPr>
          <w:rStyle w:val="IntenseReference"/>
          <w:lang w:val="en-ZA"/>
        </w:rPr>
        <w:t>Bar graph</w:t>
      </w:r>
      <w:bookmarkEnd w:id="159"/>
    </w:p>
    <w:p w14:paraId="3B4DBEC7" w14:textId="77777777" w:rsidR="00D278EA" w:rsidRPr="009C6FD5" w:rsidRDefault="00D278EA" w:rsidP="00D278EA">
      <w:pPr>
        <w:rPr>
          <w:lang w:val="en-ZA"/>
        </w:rPr>
      </w:pPr>
      <w:r w:rsidRPr="009C6FD5">
        <w:rPr>
          <w:lang w:val="en-ZA"/>
        </w:rPr>
        <w:t>Is used to compare values at intervals, the bars run horizontally.  For example, you can compare your marks for your matric subjects per school term.</w:t>
      </w:r>
    </w:p>
    <w:p w14:paraId="309CB7AE" w14:textId="77777777" w:rsidR="00D278EA" w:rsidRPr="009C6FD5" w:rsidRDefault="00D278EA" w:rsidP="00D278EA">
      <w:pPr>
        <w:rPr>
          <w:lang w:val="en-ZA"/>
        </w:rPr>
      </w:pPr>
      <w:r w:rsidRPr="009C6FD5">
        <w:rPr>
          <w:lang w:val="en-ZA"/>
        </w:rPr>
        <w:t>This example shows only your mathematics results.</w:t>
      </w:r>
    </w:p>
    <w:p w14:paraId="073F4A75" w14:textId="77777777" w:rsidR="00D278EA" w:rsidRPr="009C6FD5" w:rsidRDefault="00D278EA" w:rsidP="00D278EA">
      <w:pPr>
        <w:rPr>
          <w:lang w:val="en-ZA"/>
        </w:rPr>
      </w:pPr>
    </w:p>
    <w:p w14:paraId="22181F7B" w14:textId="77777777" w:rsidR="00D278EA" w:rsidRPr="009C6FD5" w:rsidRDefault="00483466" w:rsidP="00D278EA">
      <w:pPr>
        <w:rPr>
          <w:lang w:val="en-ZA"/>
        </w:rPr>
      </w:pPr>
      <w:r w:rsidRPr="009C6FD5">
        <w:rPr>
          <w:noProof/>
          <w:lang w:val="en-ZA" w:eastAsia="en-ZA"/>
        </w:rPr>
        <w:drawing>
          <wp:inline distT="0" distB="0" distL="0" distR="0" wp14:anchorId="3530862E" wp14:editId="219861B0">
            <wp:extent cx="4686300" cy="2476500"/>
            <wp:effectExtent l="0" t="0" r="0" b="0"/>
            <wp:docPr id="9711" name="Picture 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86300" cy="2476500"/>
                    </a:xfrm>
                    <a:prstGeom prst="rect">
                      <a:avLst/>
                    </a:prstGeom>
                    <a:noFill/>
                  </pic:spPr>
                </pic:pic>
              </a:graphicData>
            </a:graphic>
          </wp:inline>
        </w:drawing>
      </w:r>
    </w:p>
    <w:p w14:paraId="127C7546" w14:textId="77777777" w:rsidR="00D278EA" w:rsidRPr="009C6FD5" w:rsidRDefault="00D278EA" w:rsidP="00D278EA">
      <w:pPr>
        <w:rPr>
          <w:lang w:val="en-ZA"/>
        </w:rPr>
      </w:pPr>
      <w:r w:rsidRPr="009C6FD5">
        <w:rPr>
          <w:lang w:val="en-ZA"/>
        </w:rPr>
        <w:br w:type="page"/>
      </w:r>
    </w:p>
    <w:p w14:paraId="4BABABC3" w14:textId="77777777" w:rsidR="00D278EA" w:rsidRPr="009C6FD5" w:rsidRDefault="00D278EA" w:rsidP="00D278EA">
      <w:pPr>
        <w:rPr>
          <w:lang w:val="en-ZA"/>
        </w:rPr>
      </w:pPr>
      <w:r w:rsidRPr="009C6FD5">
        <w:rPr>
          <w:lang w:val="en-ZA"/>
        </w:rPr>
        <w:t>This example shows all your subjects</w:t>
      </w:r>
    </w:p>
    <w:p w14:paraId="13E92D90" w14:textId="77777777" w:rsidR="00D278EA" w:rsidRPr="009C6FD5" w:rsidRDefault="00D278EA" w:rsidP="00D278EA">
      <w:pPr>
        <w:rPr>
          <w:lang w:val="en-ZA"/>
        </w:rPr>
      </w:pPr>
    </w:p>
    <w:p w14:paraId="738598FE" w14:textId="77777777" w:rsidR="00D278EA" w:rsidRPr="009C6FD5" w:rsidRDefault="00483466" w:rsidP="00D278EA">
      <w:pPr>
        <w:rPr>
          <w:lang w:val="en-ZA"/>
        </w:rPr>
      </w:pPr>
      <w:r w:rsidRPr="009C6FD5">
        <w:rPr>
          <w:noProof/>
          <w:lang w:val="en-ZA" w:eastAsia="en-ZA"/>
        </w:rPr>
        <w:drawing>
          <wp:inline distT="0" distB="0" distL="0" distR="0" wp14:anchorId="6DE861A5" wp14:editId="06F6E670">
            <wp:extent cx="4352925" cy="3124200"/>
            <wp:effectExtent l="0" t="0" r="0" b="0"/>
            <wp:docPr id="9712" name="Picture 9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52925" cy="3124200"/>
                    </a:xfrm>
                    <a:prstGeom prst="rect">
                      <a:avLst/>
                    </a:prstGeom>
                    <a:noFill/>
                  </pic:spPr>
                </pic:pic>
              </a:graphicData>
            </a:graphic>
          </wp:inline>
        </w:drawing>
      </w:r>
    </w:p>
    <w:p w14:paraId="674B4481" w14:textId="77777777" w:rsidR="00D278EA" w:rsidRPr="009C6FD5" w:rsidRDefault="00D278EA" w:rsidP="00D278EA">
      <w:pPr>
        <w:rPr>
          <w:lang w:val="en-ZA"/>
        </w:rPr>
      </w:pPr>
    </w:p>
    <w:p w14:paraId="4D8FE8FF" w14:textId="77777777" w:rsidR="00D278EA" w:rsidRPr="009C6FD5" w:rsidRDefault="00D278EA" w:rsidP="005736AC">
      <w:pPr>
        <w:pStyle w:val="Heading2"/>
        <w:rPr>
          <w:lang w:val="en-ZA"/>
        </w:rPr>
      </w:pPr>
      <w:bookmarkStart w:id="160" w:name="_Toc201071769"/>
      <w:bookmarkStart w:id="161" w:name="_Toc495929916"/>
      <w:r w:rsidRPr="009C6FD5">
        <w:rPr>
          <w:lang w:val="en-ZA"/>
        </w:rPr>
        <w:t>Structural features of text</w:t>
      </w:r>
      <w:bookmarkEnd w:id="160"/>
      <w:bookmarkEnd w:id="161"/>
    </w:p>
    <w:p w14:paraId="24EA5A33" w14:textId="77777777" w:rsidR="00D278EA" w:rsidRPr="009C6FD5" w:rsidRDefault="00D278EA" w:rsidP="00830B58">
      <w:pPr>
        <w:rPr>
          <w:lang w:val="en-ZA"/>
        </w:rPr>
      </w:pPr>
      <w:r w:rsidRPr="009C6FD5">
        <w:rPr>
          <w:lang w:val="en-ZA"/>
        </w:rPr>
        <w:t xml:space="preserve">In the printed media, newspapers, magazines, brochures, text books, use is made of different techniques in order to </w:t>
      </w:r>
    </w:p>
    <w:p w14:paraId="4D932F04" w14:textId="77777777" w:rsidR="00D278EA" w:rsidRPr="009C6FD5" w:rsidRDefault="00D278EA" w:rsidP="0052659A">
      <w:pPr>
        <w:pStyle w:val="ListBullet2"/>
        <w:rPr>
          <w:lang w:val="en-ZA"/>
        </w:rPr>
      </w:pPr>
      <w:r w:rsidRPr="009C6FD5">
        <w:rPr>
          <w:lang w:val="en-ZA"/>
        </w:rPr>
        <w:t xml:space="preserve">get your attention, </w:t>
      </w:r>
    </w:p>
    <w:p w14:paraId="227F9A26" w14:textId="77777777" w:rsidR="00D278EA" w:rsidRPr="009C6FD5" w:rsidRDefault="00D278EA" w:rsidP="0052659A">
      <w:pPr>
        <w:pStyle w:val="ListBullet2"/>
        <w:rPr>
          <w:lang w:val="en-ZA"/>
        </w:rPr>
      </w:pPr>
      <w:r w:rsidRPr="009C6FD5">
        <w:rPr>
          <w:lang w:val="en-ZA"/>
        </w:rPr>
        <w:t xml:space="preserve">help the writer to get the message across, </w:t>
      </w:r>
    </w:p>
    <w:p w14:paraId="14497AA6" w14:textId="77777777" w:rsidR="00D278EA" w:rsidRPr="009C6FD5" w:rsidRDefault="00D278EA" w:rsidP="0052659A">
      <w:pPr>
        <w:pStyle w:val="ListBullet2"/>
        <w:rPr>
          <w:lang w:val="en-ZA"/>
        </w:rPr>
      </w:pPr>
      <w:r w:rsidRPr="009C6FD5">
        <w:rPr>
          <w:lang w:val="en-ZA"/>
        </w:rPr>
        <w:t>indicate a change of topic, a main point or sometimes both</w:t>
      </w:r>
    </w:p>
    <w:p w14:paraId="61F2F9C9" w14:textId="77777777" w:rsidR="00D278EA" w:rsidRPr="009C6FD5" w:rsidRDefault="00D278EA" w:rsidP="0052659A">
      <w:pPr>
        <w:pStyle w:val="ListBullet2"/>
        <w:rPr>
          <w:lang w:val="en-ZA"/>
        </w:rPr>
      </w:pPr>
      <w:r w:rsidRPr="009C6FD5">
        <w:rPr>
          <w:lang w:val="en-ZA"/>
        </w:rPr>
        <w:t>encourage you to read the written piece</w:t>
      </w:r>
    </w:p>
    <w:p w14:paraId="416578CC" w14:textId="77777777" w:rsidR="00D278EA" w:rsidRPr="009C6FD5" w:rsidRDefault="00D278EA" w:rsidP="00830B58">
      <w:pPr>
        <w:rPr>
          <w:lang w:val="en-ZA"/>
        </w:rPr>
      </w:pPr>
      <w:r w:rsidRPr="009C6FD5">
        <w:rPr>
          <w:lang w:val="en-ZA"/>
        </w:rPr>
        <w:t>They use:</w:t>
      </w:r>
    </w:p>
    <w:p w14:paraId="6CD80FB6" w14:textId="77777777" w:rsidR="00D278EA" w:rsidRPr="009C6FD5" w:rsidRDefault="00D278EA" w:rsidP="0052659A">
      <w:pPr>
        <w:pStyle w:val="ListBullet2"/>
        <w:rPr>
          <w:lang w:val="en-ZA"/>
        </w:rPr>
      </w:pPr>
      <w:r w:rsidRPr="009C6FD5">
        <w:rPr>
          <w:lang w:val="en-ZA"/>
        </w:rPr>
        <w:t xml:space="preserve">Different font </w:t>
      </w:r>
      <w:r w:rsidRPr="009C6FD5">
        <w:rPr>
          <w:rFonts w:ascii="Garamond" w:hAnsi="Garamond"/>
          <w:sz w:val="36"/>
          <w:szCs w:val="36"/>
          <w:lang w:val="en-ZA"/>
        </w:rPr>
        <w:t>Types</w:t>
      </w:r>
      <w:r w:rsidRPr="009C6FD5">
        <w:rPr>
          <w:lang w:val="en-ZA"/>
        </w:rPr>
        <w:t xml:space="preserve"> and </w:t>
      </w:r>
      <w:r w:rsidRPr="009C6FD5">
        <w:rPr>
          <w:sz w:val="32"/>
          <w:szCs w:val="32"/>
          <w:lang w:val="en-ZA"/>
        </w:rPr>
        <w:t>sizes</w:t>
      </w:r>
    </w:p>
    <w:p w14:paraId="37DF9EA5" w14:textId="77777777" w:rsidR="00D278EA" w:rsidRPr="009C6FD5" w:rsidRDefault="00D278EA" w:rsidP="0052659A">
      <w:pPr>
        <w:pStyle w:val="ListBullet2"/>
        <w:rPr>
          <w:lang w:val="en-ZA"/>
        </w:rPr>
      </w:pPr>
      <w:r w:rsidRPr="009C6FD5">
        <w:rPr>
          <w:b/>
          <w:lang w:val="en-ZA"/>
        </w:rPr>
        <w:t>Bold</w:t>
      </w:r>
      <w:r w:rsidRPr="009C6FD5">
        <w:rPr>
          <w:lang w:val="en-ZA"/>
        </w:rPr>
        <w:t xml:space="preserve">, </w:t>
      </w:r>
      <w:r w:rsidRPr="009C6FD5">
        <w:rPr>
          <w:i/>
          <w:lang w:val="en-ZA"/>
        </w:rPr>
        <w:t>italics</w:t>
      </w:r>
      <w:r w:rsidRPr="009C6FD5">
        <w:rPr>
          <w:lang w:val="en-ZA"/>
        </w:rPr>
        <w:t xml:space="preserve"> and </w:t>
      </w:r>
      <w:r w:rsidRPr="009C6FD5">
        <w:rPr>
          <w:u w:val="single"/>
          <w:lang w:val="en-ZA"/>
        </w:rPr>
        <w:t>underline</w:t>
      </w:r>
    </w:p>
    <w:p w14:paraId="18D5FE94" w14:textId="77777777" w:rsidR="00D278EA" w:rsidRPr="009C6FD5" w:rsidRDefault="00D278EA" w:rsidP="0052659A">
      <w:pPr>
        <w:pStyle w:val="ListBullet2"/>
        <w:rPr>
          <w:lang w:val="en-ZA"/>
        </w:rPr>
      </w:pPr>
      <w:r w:rsidRPr="009C6FD5">
        <w:rPr>
          <w:lang w:val="en-ZA"/>
        </w:rPr>
        <w:t>Visual aids, such as cartoons, diagrams, and so on</w:t>
      </w:r>
    </w:p>
    <w:p w14:paraId="6494370D" w14:textId="77777777" w:rsidR="00D278EA" w:rsidRPr="009C6FD5" w:rsidRDefault="00D278EA" w:rsidP="0052659A">
      <w:pPr>
        <w:pStyle w:val="ListBullet2"/>
        <w:rPr>
          <w:lang w:val="en-ZA"/>
        </w:rPr>
      </w:pPr>
      <w:r w:rsidRPr="009C6FD5">
        <w:rPr>
          <w:lang w:val="en-ZA"/>
        </w:rPr>
        <w:t>Titles and subtitles</w:t>
      </w:r>
    </w:p>
    <w:p w14:paraId="2510CBE9" w14:textId="77777777" w:rsidR="00D278EA" w:rsidRPr="009C6FD5" w:rsidRDefault="00D278EA" w:rsidP="0052659A">
      <w:pPr>
        <w:pStyle w:val="ListBullet2"/>
        <w:rPr>
          <w:lang w:val="en-ZA"/>
        </w:rPr>
      </w:pPr>
      <w:r w:rsidRPr="009C6FD5">
        <w:rPr>
          <w:lang w:val="en-ZA"/>
        </w:rPr>
        <w:t>Captions: a title or brief explanation printed with a visual aid, which can be a photo, an illustration, a diagram or a cartoon</w:t>
      </w:r>
    </w:p>
    <w:p w14:paraId="106B697D" w14:textId="77777777" w:rsidR="00D278EA" w:rsidRPr="009C6FD5" w:rsidRDefault="00D278EA" w:rsidP="0052659A">
      <w:pPr>
        <w:pStyle w:val="ListBullet2"/>
        <w:rPr>
          <w:lang w:val="en-ZA"/>
        </w:rPr>
      </w:pPr>
      <w:r w:rsidRPr="009C6FD5">
        <w:rPr>
          <w:lang w:val="en-ZA"/>
        </w:rPr>
        <w:t>Photos</w:t>
      </w:r>
    </w:p>
    <w:p w14:paraId="03BA8A99" w14:textId="77777777" w:rsidR="00D278EA" w:rsidRPr="009C6FD5" w:rsidRDefault="00D278EA" w:rsidP="0052659A">
      <w:pPr>
        <w:pStyle w:val="ListBullet2"/>
        <w:rPr>
          <w:lang w:val="en-ZA"/>
        </w:rPr>
      </w:pPr>
      <w:r w:rsidRPr="009C6FD5">
        <w:rPr>
          <w:lang w:val="en-ZA"/>
        </w:rPr>
        <w:t>The layout of the page</w:t>
      </w:r>
    </w:p>
    <w:p w14:paraId="2663CD2D" w14:textId="77777777" w:rsidR="00D278EA" w:rsidRPr="009C6FD5" w:rsidRDefault="00D278EA" w:rsidP="0052659A">
      <w:pPr>
        <w:pStyle w:val="ListBullet2"/>
        <w:rPr>
          <w:lang w:val="en-ZA"/>
        </w:rPr>
      </w:pPr>
      <w:r w:rsidRPr="009C6FD5">
        <w:rPr>
          <w:lang w:val="en-ZA"/>
        </w:rPr>
        <w:t>A summary of a piece of the article is quoted</w:t>
      </w:r>
    </w:p>
    <w:p w14:paraId="5DC2F6A9" w14:textId="77777777" w:rsidR="00D278EA" w:rsidRPr="009C6FD5" w:rsidRDefault="00D278EA" w:rsidP="00830B58">
      <w:pPr>
        <w:rPr>
          <w:lang w:val="en-ZA"/>
        </w:rPr>
      </w:pPr>
      <w:r w:rsidRPr="009C6FD5">
        <w:rPr>
          <w:lang w:val="en-ZA"/>
        </w:rPr>
        <w:t>Advertisements are very good examples of using text and visuals to get a message across, using as little words as possible.</w:t>
      </w:r>
    </w:p>
    <w:p w14:paraId="1B7D9DE5" w14:textId="77777777" w:rsidR="00D278EA" w:rsidRPr="009C6FD5" w:rsidRDefault="00D278EA" w:rsidP="00830B58">
      <w:pPr>
        <w:rPr>
          <w:lang w:val="en-ZA"/>
        </w:rPr>
      </w:pPr>
      <w:r w:rsidRPr="009C6FD5">
        <w:rPr>
          <w:lang w:val="en-ZA"/>
        </w:rPr>
        <w:br w:type="page"/>
      </w:r>
    </w:p>
    <w:p w14:paraId="3D1F0E44" w14:textId="77777777" w:rsidR="00D278EA" w:rsidRPr="009C6FD5" w:rsidRDefault="00D278EA" w:rsidP="005736AC">
      <w:pPr>
        <w:pStyle w:val="Heading2"/>
        <w:rPr>
          <w:lang w:val="en-ZA"/>
        </w:rPr>
      </w:pPr>
      <w:bookmarkStart w:id="162" w:name="_Toc201071770"/>
      <w:bookmarkStart w:id="163" w:name="_Toc495929917"/>
      <w:bookmarkEnd w:id="114"/>
      <w:r w:rsidRPr="009C6FD5">
        <w:rPr>
          <w:lang w:val="en-ZA"/>
        </w:rPr>
        <w:t>Reference Materials</w:t>
      </w:r>
      <w:bookmarkEnd w:id="162"/>
      <w:bookmarkEnd w:id="163"/>
    </w:p>
    <w:p w14:paraId="6B7329C2" w14:textId="77777777" w:rsidR="00D278EA" w:rsidRPr="009C6FD5" w:rsidRDefault="00D278EA" w:rsidP="00D278EA">
      <w:pPr>
        <w:rPr>
          <w:lang w:val="en-ZA"/>
        </w:rPr>
      </w:pPr>
      <w:r w:rsidRPr="009C6FD5">
        <w:rPr>
          <w:color w:val="000000"/>
          <w:lang w:val="en-ZA"/>
        </w:rPr>
        <w:t>You will use reference materials to clarify the meanings of words/signs, concepts, language structures and conventions, and also for information about the topic you are researching.</w:t>
      </w:r>
    </w:p>
    <w:p w14:paraId="3C15D643" w14:textId="77777777" w:rsidR="00D278EA" w:rsidRPr="009C6FD5" w:rsidRDefault="00D278EA" w:rsidP="00BD3566">
      <w:pPr>
        <w:pStyle w:val="H3"/>
        <w:rPr>
          <w:lang w:val="en-ZA"/>
        </w:rPr>
      </w:pPr>
      <w:bookmarkStart w:id="164" w:name="_Toc495929918"/>
      <w:r w:rsidRPr="009C6FD5">
        <w:rPr>
          <w:lang w:val="en-ZA"/>
        </w:rPr>
        <w:t>Dictionaries</w:t>
      </w:r>
      <w:bookmarkEnd w:id="164"/>
    </w:p>
    <w:p w14:paraId="2CC999A3" w14:textId="77777777" w:rsidR="00D278EA" w:rsidRPr="009C6FD5" w:rsidRDefault="00D278EA" w:rsidP="00D278EA">
      <w:pPr>
        <w:rPr>
          <w:lang w:val="en-ZA"/>
        </w:rPr>
      </w:pPr>
      <w:r w:rsidRPr="009C6FD5">
        <w:rPr>
          <w:lang w:val="en-ZA"/>
        </w:rPr>
        <w:t xml:space="preserve">If reading is a form of communication then you, as the reader, have certain responsibilities in order to ensure that the communication process is successful.  One of the actions that you will have to take is to ensure that you understand what the writer is trying to say to you. </w:t>
      </w:r>
    </w:p>
    <w:p w14:paraId="4D17DF20" w14:textId="77777777" w:rsidR="00D278EA" w:rsidRPr="009C6FD5" w:rsidRDefault="00D278EA" w:rsidP="00D278EA">
      <w:pPr>
        <w:rPr>
          <w:lang w:val="en-ZA"/>
        </w:rPr>
      </w:pPr>
      <w:r w:rsidRPr="009C6FD5">
        <w:rPr>
          <w:lang w:val="en-ZA"/>
        </w:rPr>
        <w:t>One of the most common problems in communication is that the recipient of the communication – in this instance you as the reader – does not understand the message.  If this is due to words being used that you don’t understand, it is your responsibility to find out what the words mean.</w:t>
      </w:r>
    </w:p>
    <w:p w14:paraId="27D7B175" w14:textId="77777777" w:rsidR="00D278EA" w:rsidRPr="009C6FD5" w:rsidRDefault="00D278EA" w:rsidP="00D278EA">
      <w:pPr>
        <w:rPr>
          <w:lang w:val="en-ZA"/>
        </w:rPr>
      </w:pPr>
      <w:r w:rsidRPr="009C6FD5">
        <w:rPr>
          <w:lang w:val="en-ZA"/>
        </w:rPr>
        <w:t>There are various resources that you could use to find out what words mean.  You could use a dictionary or a thesaurus.</w:t>
      </w:r>
    </w:p>
    <w:p w14:paraId="18BF9F63" w14:textId="77777777" w:rsidR="00D278EA" w:rsidRPr="009C6FD5" w:rsidRDefault="00D278EA" w:rsidP="00D278EA">
      <w:pPr>
        <w:rPr>
          <w:lang w:val="en-ZA"/>
        </w:rPr>
      </w:pPr>
      <w:r w:rsidRPr="009C6FD5">
        <w:rPr>
          <w:lang w:val="en-ZA"/>
        </w:rPr>
        <w:t>There are various kinds of dictionaries available:</w:t>
      </w:r>
    </w:p>
    <w:p w14:paraId="0A525031" w14:textId="77777777" w:rsidR="00D278EA" w:rsidRPr="00DB0F3E" w:rsidRDefault="00D278EA" w:rsidP="00DB0F3E">
      <w:pPr>
        <w:pStyle w:val="Heading4"/>
      </w:pPr>
      <w:r w:rsidRPr="00DB0F3E">
        <w:t>Bilingual Dictionary</w:t>
      </w:r>
    </w:p>
    <w:p w14:paraId="12DB1642" w14:textId="77777777" w:rsidR="00D278EA" w:rsidRPr="009C6FD5" w:rsidRDefault="00D278EA" w:rsidP="00025C13">
      <w:pPr>
        <w:rPr>
          <w:lang w:val="en-ZA"/>
        </w:rPr>
      </w:pPr>
      <w:r w:rsidRPr="009C6FD5">
        <w:rPr>
          <w:lang w:val="en-ZA"/>
        </w:rPr>
        <w:t>A bilingual dictionary, e.g. and Afrikaans/English dictionary will give the  word, in Afrikaans with the English equivalent, and vice versa.  A word like “walk” would, in an English/Afrikaans diary give the following information:</w:t>
      </w:r>
    </w:p>
    <w:p w14:paraId="79F1AD20" w14:textId="77777777" w:rsidR="00D278EA" w:rsidRPr="009C6FD5" w:rsidRDefault="00483466" w:rsidP="00D278EA">
      <w:pPr>
        <w:ind w:left="363"/>
        <w:rPr>
          <w:lang w:val="en-ZA"/>
        </w:rPr>
      </w:pPr>
      <w:r w:rsidRPr="009C6FD5">
        <w:rPr>
          <w:noProof/>
          <w:lang w:val="en-ZA" w:eastAsia="en-ZA"/>
        </w:rPr>
        <w:drawing>
          <wp:anchor distT="0" distB="0" distL="114300" distR="114300" simplePos="0" relativeHeight="251653632" behindDoc="1" locked="0" layoutInCell="1" allowOverlap="1" wp14:anchorId="48F314F4" wp14:editId="3077AC4F">
            <wp:simplePos x="0" y="0"/>
            <wp:positionH relativeFrom="column">
              <wp:posOffset>233045</wp:posOffset>
            </wp:positionH>
            <wp:positionV relativeFrom="paragraph">
              <wp:posOffset>2540</wp:posOffset>
            </wp:positionV>
            <wp:extent cx="4076700" cy="1495425"/>
            <wp:effectExtent l="0" t="0" r="0" b="9525"/>
            <wp:wrapTight wrapText="bothSides">
              <wp:wrapPolygon edited="0">
                <wp:start x="0" y="0"/>
                <wp:lineTo x="0" y="21462"/>
                <wp:lineTo x="21499" y="21462"/>
                <wp:lineTo x="21499" y="0"/>
                <wp:lineTo x="0" y="0"/>
              </wp:wrapPolygon>
            </wp:wrapTight>
            <wp:docPr id="9713" name="Picture 9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76700" cy="1495425"/>
                    </a:xfrm>
                    <a:prstGeom prst="rect">
                      <a:avLst/>
                    </a:prstGeom>
                    <a:noFill/>
                  </pic:spPr>
                </pic:pic>
              </a:graphicData>
            </a:graphic>
            <wp14:sizeRelH relativeFrom="page">
              <wp14:pctWidth>0</wp14:pctWidth>
            </wp14:sizeRelH>
            <wp14:sizeRelV relativeFrom="page">
              <wp14:pctHeight>0</wp14:pctHeight>
            </wp14:sizeRelV>
          </wp:anchor>
        </w:drawing>
      </w:r>
    </w:p>
    <w:p w14:paraId="478BABF2" w14:textId="77777777" w:rsidR="00D278EA" w:rsidRPr="009C6FD5" w:rsidRDefault="00D278EA" w:rsidP="00D278EA">
      <w:pPr>
        <w:ind w:left="363"/>
        <w:rPr>
          <w:lang w:val="en-ZA"/>
        </w:rPr>
      </w:pPr>
    </w:p>
    <w:p w14:paraId="54503E8D" w14:textId="77777777" w:rsidR="00D278EA" w:rsidRPr="009C6FD5" w:rsidRDefault="00D278EA" w:rsidP="00D278EA">
      <w:pPr>
        <w:ind w:left="363"/>
        <w:rPr>
          <w:lang w:val="en-ZA"/>
        </w:rPr>
      </w:pPr>
    </w:p>
    <w:p w14:paraId="257C86AF" w14:textId="77777777" w:rsidR="00D278EA" w:rsidRPr="009C6FD5" w:rsidRDefault="00D278EA" w:rsidP="00D278EA">
      <w:pPr>
        <w:ind w:left="363"/>
        <w:rPr>
          <w:lang w:val="en-ZA"/>
        </w:rPr>
      </w:pPr>
    </w:p>
    <w:p w14:paraId="3547AAC9" w14:textId="77777777" w:rsidR="00D278EA" w:rsidRPr="009C6FD5" w:rsidRDefault="00D278EA" w:rsidP="00D278EA">
      <w:pPr>
        <w:ind w:left="363"/>
        <w:rPr>
          <w:lang w:val="en-ZA"/>
        </w:rPr>
      </w:pPr>
    </w:p>
    <w:p w14:paraId="196FB83D" w14:textId="77777777" w:rsidR="00D278EA" w:rsidRPr="009C6FD5" w:rsidRDefault="00D278EA" w:rsidP="00D278EA">
      <w:pPr>
        <w:ind w:left="363"/>
        <w:rPr>
          <w:lang w:val="en-ZA"/>
        </w:rPr>
      </w:pPr>
    </w:p>
    <w:p w14:paraId="6DFBC01E" w14:textId="77777777" w:rsidR="00D278EA" w:rsidRPr="009C6FD5" w:rsidRDefault="00D278EA" w:rsidP="00D278EA">
      <w:pPr>
        <w:ind w:left="363"/>
        <w:rPr>
          <w:lang w:val="en-ZA"/>
        </w:rPr>
      </w:pPr>
    </w:p>
    <w:p w14:paraId="6E06356F" w14:textId="77777777" w:rsidR="00D278EA" w:rsidRPr="009C6FD5" w:rsidRDefault="00D278EA" w:rsidP="00D278EA">
      <w:pPr>
        <w:rPr>
          <w:lang w:val="en-ZA"/>
        </w:rPr>
      </w:pPr>
      <w:r w:rsidRPr="009C6FD5">
        <w:rPr>
          <w:lang w:val="en-ZA"/>
        </w:rPr>
        <w:t>If we now look at the second word quoted, stap, the dictionary would give the following information:</w:t>
      </w:r>
    </w:p>
    <w:p w14:paraId="7F3CCAF2" w14:textId="77777777" w:rsidR="00D278EA" w:rsidRPr="009C6FD5" w:rsidRDefault="00483466" w:rsidP="00D278EA">
      <w:pPr>
        <w:rPr>
          <w:lang w:val="en-ZA"/>
        </w:rPr>
      </w:pPr>
      <w:r w:rsidRPr="009C6FD5">
        <w:rPr>
          <w:noProof/>
          <w:lang w:val="en-ZA" w:eastAsia="en-ZA"/>
        </w:rPr>
        <w:drawing>
          <wp:anchor distT="0" distB="0" distL="114300" distR="114300" simplePos="0" relativeHeight="251654656" behindDoc="1" locked="0" layoutInCell="1" allowOverlap="1" wp14:anchorId="7A1A1A1A" wp14:editId="56685B9E">
            <wp:simplePos x="0" y="0"/>
            <wp:positionH relativeFrom="column">
              <wp:posOffset>1024255</wp:posOffset>
            </wp:positionH>
            <wp:positionV relativeFrom="paragraph">
              <wp:posOffset>146050</wp:posOffset>
            </wp:positionV>
            <wp:extent cx="3562350" cy="2143125"/>
            <wp:effectExtent l="0" t="0" r="0" b="9525"/>
            <wp:wrapTight wrapText="bothSides">
              <wp:wrapPolygon edited="0">
                <wp:start x="0" y="0"/>
                <wp:lineTo x="0" y="21504"/>
                <wp:lineTo x="21484" y="21504"/>
                <wp:lineTo x="21484" y="0"/>
                <wp:lineTo x="0" y="0"/>
              </wp:wrapPolygon>
            </wp:wrapTight>
            <wp:docPr id="9714" name="Picture 9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62350" cy="2143125"/>
                    </a:xfrm>
                    <a:prstGeom prst="rect">
                      <a:avLst/>
                    </a:prstGeom>
                    <a:noFill/>
                  </pic:spPr>
                </pic:pic>
              </a:graphicData>
            </a:graphic>
            <wp14:sizeRelH relativeFrom="page">
              <wp14:pctWidth>0</wp14:pctWidth>
            </wp14:sizeRelH>
            <wp14:sizeRelV relativeFrom="page">
              <wp14:pctHeight>0</wp14:pctHeight>
            </wp14:sizeRelV>
          </wp:anchor>
        </w:drawing>
      </w:r>
    </w:p>
    <w:p w14:paraId="5A42AE35" w14:textId="77777777" w:rsidR="00D278EA" w:rsidRPr="009C6FD5" w:rsidRDefault="00D278EA" w:rsidP="00D278EA">
      <w:pPr>
        <w:rPr>
          <w:lang w:val="en-ZA"/>
        </w:rPr>
      </w:pPr>
    </w:p>
    <w:p w14:paraId="4B2210AD" w14:textId="77777777" w:rsidR="00D278EA" w:rsidRPr="009C6FD5" w:rsidRDefault="00D278EA" w:rsidP="00D278EA">
      <w:pPr>
        <w:rPr>
          <w:lang w:val="en-ZA"/>
        </w:rPr>
      </w:pPr>
    </w:p>
    <w:p w14:paraId="74E6AC7D" w14:textId="77777777" w:rsidR="00D278EA" w:rsidRPr="009C6FD5" w:rsidRDefault="00D278EA" w:rsidP="00D278EA">
      <w:pPr>
        <w:rPr>
          <w:lang w:val="en-ZA"/>
        </w:rPr>
      </w:pPr>
    </w:p>
    <w:p w14:paraId="507429FA" w14:textId="77777777" w:rsidR="00D278EA" w:rsidRPr="009C6FD5" w:rsidRDefault="00D278EA" w:rsidP="00D278EA">
      <w:pPr>
        <w:rPr>
          <w:lang w:val="en-ZA"/>
        </w:rPr>
      </w:pPr>
    </w:p>
    <w:p w14:paraId="137B2B53" w14:textId="77777777" w:rsidR="00D278EA" w:rsidRPr="009C6FD5" w:rsidRDefault="00D278EA" w:rsidP="00D278EA">
      <w:pPr>
        <w:rPr>
          <w:lang w:val="en-ZA"/>
        </w:rPr>
      </w:pPr>
    </w:p>
    <w:p w14:paraId="7739B7E9" w14:textId="77777777" w:rsidR="00D278EA" w:rsidRPr="009C6FD5" w:rsidRDefault="00D278EA" w:rsidP="00D278EA">
      <w:pPr>
        <w:rPr>
          <w:lang w:val="en-ZA"/>
        </w:rPr>
      </w:pPr>
    </w:p>
    <w:p w14:paraId="7C515EA6" w14:textId="77777777" w:rsidR="00D278EA" w:rsidRPr="009C6FD5" w:rsidRDefault="00D278EA" w:rsidP="00D278EA">
      <w:pPr>
        <w:rPr>
          <w:lang w:val="en-ZA"/>
        </w:rPr>
      </w:pPr>
    </w:p>
    <w:p w14:paraId="58A913FE" w14:textId="77777777" w:rsidR="00D278EA" w:rsidRPr="009C6FD5" w:rsidRDefault="00D278EA" w:rsidP="00D278EA">
      <w:pPr>
        <w:rPr>
          <w:lang w:val="en-ZA"/>
        </w:rPr>
      </w:pPr>
    </w:p>
    <w:p w14:paraId="6970E3B1" w14:textId="77777777" w:rsidR="00D278EA" w:rsidRPr="009C6FD5" w:rsidRDefault="00D278EA" w:rsidP="00D278EA">
      <w:pPr>
        <w:rPr>
          <w:lang w:val="en-ZA"/>
        </w:rPr>
      </w:pPr>
    </w:p>
    <w:p w14:paraId="2ADBF723" w14:textId="77777777" w:rsidR="00D278EA" w:rsidRPr="009C6FD5" w:rsidRDefault="00D278EA" w:rsidP="00D278EA">
      <w:pPr>
        <w:rPr>
          <w:lang w:val="en-ZA"/>
        </w:rPr>
      </w:pPr>
    </w:p>
    <w:p w14:paraId="53A4BA87" w14:textId="77777777" w:rsidR="00D278EA" w:rsidRPr="00DB0F3E" w:rsidRDefault="00D278EA" w:rsidP="00DB0F3E">
      <w:pPr>
        <w:pStyle w:val="Heading4"/>
      </w:pPr>
      <w:r w:rsidRPr="00DB0F3E">
        <w:t>Explanatory Dictionary</w:t>
      </w:r>
    </w:p>
    <w:p w14:paraId="7194AB73" w14:textId="77777777" w:rsidR="00D278EA" w:rsidRPr="009C6FD5" w:rsidRDefault="00D278EA" w:rsidP="00D278EA">
      <w:pPr>
        <w:rPr>
          <w:lang w:val="en-ZA"/>
        </w:rPr>
      </w:pPr>
      <w:r w:rsidRPr="009C6FD5">
        <w:rPr>
          <w:lang w:val="en-ZA"/>
        </w:rPr>
        <w:t>An explanatory dictionary gives the word, its meaning as well as advice on how to use it in practice.  This dictionary would be in one language only,  English or Afrikaans or Sotho, etc.  There is only one language involved, so there will not be references to the Afrikaans or Sotho equivalent.</w:t>
      </w:r>
    </w:p>
    <w:p w14:paraId="6F8255E2" w14:textId="77777777" w:rsidR="00D278EA" w:rsidRPr="009C6FD5" w:rsidRDefault="00D278EA" w:rsidP="00D278EA">
      <w:pPr>
        <w:rPr>
          <w:lang w:val="en-ZA"/>
        </w:rPr>
      </w:pPr>
    </w:p>
    <w:p w14:paraId="7625A9B9" w14:textId="77777777" w:rsidR="00D278EA" w:rsidRPr="009C6FD5" w:rsidRDefault="00D278EA" w:rsidP="00D278EA">
      <w:pPr>
        <w:rPr>
          <w:lang w:val="en-ZA"/>
        </w:rPr>
      </w:pPr>
      <w:r w:rsidRPr="009C6FD5">
        <w:rPr>
          <w:lang w:val="en-ZA"/>
        </w:rPr>
        <w:t>If we look up the word walk in an explanatory dictionary, we will get the following information:</w:t>
      </w:r>
    </w:p>
    <w:p w14:paraId="1DED0A55" w14:textId="77777777" w:rsidR="00D278EA" w:rsidRPr="009C6FD5" w:rsidRDefault="00483466" w:rsidP="00D278EA">
      <w:pPr>
        <w:rPr>
          <w:lang w:val="en-ZA"/>
        </w:rPr>
      </w:pPr>
      <w:r w:rsidRPr="009C6FD5">
        <w:rPr>
          <w:noProof/>
          <w:lang w:val="en-ZA" w:eastAsia="en-ZA"/>
        </w:rPr>
        <w:drawing>
          <wp:anchor distT="0" distB="0" distL="114300" distR="114300" simplePos="0" relativeHeight="251655680" behindDoc="1" locked="0" layoutInCell="1" allowOverlap="1" wp14:anchorId="7C8FA61E" wp14:editId="2DE4D86B">
            <wp:simplePos x="0" y="0"/>
            <wp:positionH relativeFrom="column">
              <wp:posOffset>1160780</wp:posOffset>
            </wp:positionH>
            <wp:positionV relativeFrom="paragraph">
              <wp:posOffset>68580</wp:posOffset>
            </wp:positionV>
            <wp:extent cx="3438525" cy="2095500"/>
            <wp:effectExtent l="0" t="0" r="9525" b="0"/>
            <wp:wrapTight wrapText="bothSides">
              <wp:wrapPolygon edited="0">
                <wp:start x="0" y="0"/>
                <wp:lineTo x="0" y="21404"/>
                <wp:lineTo x="21540" y="21404"/>
                <wp:lineTo x="21540" y="0"/>
                <wp:lineTo x="0" y="0"/>
              </wp:wrapPolygon>
            </wp:wrapTight>
            <wp:docPr id="9715" name="Picture 9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38525" cy="2095500"/>
                    </a:xfrm>
                    <a:prstGeom prst="rect">
                      <a:avLst/>
                    </a:prstGeom>
                    <a:noFill/>
                  </pic:spPr>
                </pic:pic>
              </a:graphicData>
            </a:graphic>
            <wp14:sizeRelH relativeFrom="page">
              <wp14:pctWidth>0</wp14:pctWidth>
            </wp14:sizeRelH>
            <wp14:sizeRelV relativeFrom="page">
              <wp14:pctHeight>0</wp14:pctHeight>
            </wp14:sizeRelV>
          </wp:anchor>
        </w:drawing>
      </w:r>
    </w:p>
    <w:p w14:paraId="29B2168D" w14:textId="77777777" w:rsidR="00D278EA" w:rsidRPr="009C6FD5" w:rsidRDefault="00D278EA" w:rsidP="00D278EA">
      <w:pPr>
        <w:rPr>
          <w:lang w:val="en-ZA"/>
        </w:rPr>
      </w:pPr>
    </w:p>
    <w:p w14:paraId="3017F77D" w14:textId="77777777" w:rsidR="00D278EA" w:rsidRPr="009C6FD5" w:rsidRDefault="00D278EA" w:rsidP="00D278EA">
      <w:pPr>
        <w:rPr>
          <w:lang w:val="en-ZA"/>
        </w:rPr>
      </w:pPr>
    </w:p>
    <w:p w14:paraId="227E4F34" w14:textId="77777777" w:rsidR="00D278EA" w:rsidRPr="009C6FD5" w:rsidRDefault="00D278EA" w:rsidP="00D278EA">
      <w:pPr>
        <w:rPr>
          <w:lang w:val="en-ZA"/>
        </w:rPr>
      </w:pPr>
    </w:p>
    <w:p w14:paraId="62B13ABB" w14:textId="77777777" w:rsidR="00D278EA" w:rsidRPr="009C6FD5" w:rsidRDefault="00D278EA" w:rsidP="00D278EA">
      <w:pPr>
        <w:rPr>
          <w:lang w:val="en-ZA"/>
        </w:rPr>
      </w:pPr>
    </w:p>
    <w:p w14:paraId="442704A8" w14:textId="77777777" w:rsidR="00D278EA" w:rsidRPr="009C6FD5" w:rsidRDefault="00D278EA" w:rsidP="00D278EA">
      <w:pPr>
        <w:rPr>
          <w:lang w:val="en-ZA"/>
        </w:rPr>
      </w:pPr>
    </w:p>
    <w:p w14:paraId="27EA6A03" w14:textId="77777777" w:rsidR="00D278EA" w:rsidRPr="009C6FD5" w:rsidRDefault="00D278EA" w:rsidP="00D278EA">
      <w:pPr>
        <w:rPr>
          <w:lang w:val="en-ZA"/>
        </w:rPr>
      </w:pPr>
    </w:p>
    <w:p w14:paraId="66F1CBC8" w14:textId="77777777" w:rsidR="00D278EA" w:rsidRPr="009C6FD5" w:rsidRDefault="00D278EA" w:rsidP="00D278EA">
      <w:pPr>
        <w:rPr>
          <w:lang w:val="en-ZA"/>
        </w:rPr>
      </w:pPr>
    </w:p>
    <w:p w14:paraId="65239790" w14:textId="77777777" w:rsidR="00D278EA" w:rsidRPr="009C6FD5" w:rsidRDefault="00D278EA" w:rsidP="00D278EA">
      <w:pPr>
        <w:rPr>
          <w:lang w:val="en-ZA"/>
        </w:rPr>
      </w:pPr>
    </w:p>
    <w:p w14:paraId="217A5C56" w14:textId="77777777" w:rsidR="00D278EA" w:rsidRPr="009C6FD5" w:rsidRDefault="00D278EA" w:rsidP="00D278EA">
      <w:pPr>
        <w:rPr>
          <w:lang w:val="en-ZA"/>
        </w:rPr>
      </w:pPr>
    </w:p>
    <w:p w14:paraId="6E350DBB" w14:textId="77777777" w:rsidR="00D278EA" w:rsidRPr="009C6FD5" w:rsidRDefault="00D278EA" w:rsidP="00D278EA">
      <w:pPr>
        <w:rPr>
          <w:lang w:val="en-ZA"/>
        </w:rPr>
      </w:pPr>
      <w:r w:rsidRPr="009C6FD5">
        <w:rPr>
          <w:lang w:val="en-ZA"/>
        </w:rPr>
        <w:t>In the front of the dictionary you will find a guide on how to use the dictionary.</w:t>
      </w:r>
    </w:p>
    <w:p w14:paraId="045CAB82" w14:textId="77777777" w:rsidR="00D278EA" w:rsidRPr="009C6FD5" w:rsidRDefault="00D278EA" w:rsidP="00D278EA">
      <w:pPr>
        <w:rPr>
          <w:lang w:val="en-ZA"/>
        </w:rPr>
      </w:pPr>
      <w:r w:rsidRPr="009C6FD5">
        <w:rPr>
          <w:lang w:val="en-ZA"/>
        </w:rPr>
        <w:t>Many of these descriptions will sound like gobbledygook to you.  What is important for now is that you can refer to the beginning of the dictionary in order to understand what the descriptions in the dictionary mean.</w:t>
      </w:r>
    </w:p>
    <w:p w14:paraId="722C5558" w14:textId="77777777" w:rsidR="00D278EA" w:rsidRPr="009C6FD5" w:rsidRDefault="00D278EA" w:rsidP="00D278EA">
      <w:pPr>
        <w:rPr>
          <w:lang w:val="en-ZA"/>
        </w:rPr>
      </w:pPr>
      <w:r w:rsidRPr="009C6FD5">
        <w:rPr>
          <w:lang w:val="en-ZA"/>
        </w:rPr>
        <w:t>As you can see, the main word is quoted in bold, with variations of the same word quoted afterwards and then follow explanations of what the word means as well as how to use the word in a sentence.</w:t>
      </w:r>
    </w:p>
    <w:p w14:paraId="29D2F6DF" w14:textId="77777777" w:rsidR="00D278EA" w:rsidRPr="009C6FD5" w:rsidRDefault="00D278EA" w:rsidP="00D278EA">
      <w:pPr>
        <w:rPr>
          <w:lang w:val="en-ZA"/>
        </w:rPr>
      </w:pPr>
      <w:r w:rsidRPr="009C6FD5">
        <w:rPr>
          <w:lang w:val="en-ZA"/>
        </w:rPr>
        <w:t>Dictionaries usually also tell you how to pronounce the word correctly.</w:t>
      </w:r>
    </w:p>
    <w:p w14:paraId="1D55A40D" w14:textId="77777777" w:rsidR="00D278EA" w:rsidRPr="009C6FD5" w:rsidRDefault="00D278EA" w:rsidP="00D278EA">
      <w:pPr>
        <w:rPr>
          <w:lang w:val="en-ZA"/>
        </w:rPr>
      </w:pPr>
    </w:p>
    <w:p w14:paraId="798354CB" w14:textId="77777777" w:rsidR="00D278EA" w:rsidRPr="009C6FD5" w:rsidRDefault="00483466" w:rsidP="00D278EA">
      <w:pPr>
        <w:rPr>
          <w:lang w:val="en-ZA"/>
        </w:rPr>
      </w:pPr>
      <w:r w:rsidRPr="009C6FD5">
        <w:rPr>
          <w:noProof/>
          <w:lang w:val="en-ZA" w:eastAsia="en-ZA"/>
        </w:rPr>
        <w:drawing>
          <wp:inline distT="0" distB="0" distL="0" distR="0" wp14:anchorId="3F4F3CBD" wp14:editId="5DD9FD85">
            <wp:extent cx="5876925" cy="4829175"/>
            <wp:effectExtent l="0" t="0" r="9525" b="9525"/>
            <wp:docPr id="9716" name="Picture 9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76925" cy="4829175"/>
                    </a:xfrm>
                    <a:prstGeom prst="rect">
                      <a:avLst/>
                    </a:prstGeom>
                    <a:noFill/>
                  </pic:spPr>
                </pic:pic>
              </a:graphicData>
            </a:graphic>
          </wp:inline>
        </w:drawing>
      </w:r>
    </w:p>
    <w:p w14:paraId="3E58FA4A" w14:textId="77777777" w:rsidR="00D278EA" w:rsidRPr="009C6FD5" w:rsidRDefault="00D278EA" w:rsidP="00D278EA">
      <w:pPr>
        <w:rPr>
          <w:lang w:val="en-ZA"/>
        </w:rPr>
      </w:pPr>
    </w:p>
    <w:p w14:paraId="7686BD2D" w14:textId="77777777" w:rsidR="00D278EA" w:rsidRPr="00DB0F3E" w:rsidRDefault="00D278EA" w:rsidP="00DB0F3E">
      <w:pPr>
        <w:pStyle w:val="Heading4"/>
      </w:pPr>
      <w:r w:rsidRPr="00DB0F3E">
        <w:t>Thesaurus</w:t>
      </w:r>
    </w:p>
    <w:p w14:paraId="2A144E73" w14:textId="77777777" w:rsidR="00D278EA" w:rsidRPr="009C6FD5" w:rsidRDefault="00D278EA" w:rsidP="00D278EA">
      <w:pPr>
        <w:rPr>
          <w:lang w:val="en-ZA"/>
        </w:rPr>
      </w:pPr>
      <w:r w:rsidRPr="009C6FD5">
        <w:rPr>
          <w:lang w:val="en-ZA"/>
        </w:rPr>
        <w:t>A thesaurus is a dictionary that contains lists of words that have the same, similar or related meaning.  If you look up the word walk in a thesaurus, you will find the following lists, usually with explanations of the words included:</w:t>
      </w:r>
    </w:p>
    <w:p w14:paraId="68126937" w14:textId="77777777" w:rsidR="00D278EA" w:rsidRPr="009C6FD5" w:rsidRDefault="00D278EA" w:rsidP="00D278EA">
      <w:pPr>
        <w:rPr>
          <w:lang w:val="en-Z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58"/>
        <w:gridCol w:w="1650"/>
      </w:tblGrid>
      <w:tr w:rsidR="00D278EA" w:rsidRPr="009C6FD5" w14:paraId="744CBF32" w14:textId="77777777" w:rsidTr="005C3AF6">
        <w:tc>
          <w:tcPr>
            <w:tcW w:w="1758" w:type="dxa"/>
          </w:tcPr>
          <w:p w14:paraId="255B6236" w14:textId="77777777" w:rsidR="00D278EA" w:rsidRPr="009C6FD5" w:rsidRDefault="00D278EA" w:rsidP="005C3AF6">
            <w:pPr>
              <w:spacing w:before="60" w:after="60"/>
              <w:rPr>
                <w:lang w:val="en-ZA"/>
              </w:rPr>
            </w:pPr>
            <w:r w:rsidRPr="009C6FD5">
              <w:rPr>
                <w:lang w:val="en-ZA"/>
              </w:rPr>
              <w:t>Saunter</w:t>
            </w:r>
          </w:p>
        </w:tc>
        <w:tc>
          <w:tcPr>
            <w:tcW w:w="1650" w:type="dxa"/>
          </w:tcPr>
          <w:p w14:paraId="3DD3756E" w14:textId="77777777" w:rsidR="00D278EA" w:rsidRPr="009C6FD5" w:rsidRDefault="00D278EA" w:rsidP="005C3AF6">
            <w:pPr>
              <w:spacing w:before="60" w:after="60"/>
              <w:rPr>
                <w:lang w:val="en-ZA"/>
              </w:rPr>
            </w:pPr>
            <w:r w:rsidRPr="009C6FD5">
              <w:rPr>
                <w:lang w:val="en-ZA"/>
              </w:rPr>
              <w:t>Stroll</w:t>
            </w:r>
          </w:p>
        </w:tc>
      </w:tr>
      <w:tr w:rsidR="00D278EA" w:rsidRPr="009C6FD5" w14:paraId="3B90C59B" w14:textId="77777777" w:rsidTr="005C3AF6">
        <w:tc>
          <w:tcPr>
            <w:tcW w:w="1758" w:type="dxa"/>
          </w:tcPr>
          <w:p w14:paraId="3F4FD0E2" w14:textId="77777777" w:rsidR="00D278EA" w:rsidRPr="009C6FD5" w:rsidRDefault="00D278EA" w:rsidP="005C3AF6">
            <w:pPr>
              <w:spacing w:before="60" w:after="60"/>
              <w:rPr>
                <w:lang w:val="en-ZA"/>
              </w:rPr>
            </w:pPr>
            <w:r w:rsidRPr="009C6FD5">
              <w:rPr>
                <w:lang w:val="en-ZA"/>
              </w:rPr>
              <w:t>Amble</w:t>
            </w:r>
          </w:p>
        </w:tc>
        <w:tc>
          <w:tcPr>
            <w:tcW w:w="1650" w:type="dxa"/>
          </w:tcPr>
          <w:p w14:paraId="740D4158" w14:textId="77777777" w:rsidR="00D278EA" w:rsidRPr="009C6FD5" w:rsidRDefault="00D278EA" w:rsidP="005C3AF6">
            <w:pPr>
              <w:spacing w:before="60" w:after="60"/>
              <w:rPr>
                <w:lang w:val="en-ZA"/>
              </w:rPr>
            </w:pPr>
            <w:r w:rsidRPr="009C6FD5">
              <w:rPr>
                <w:lang w:val="en-ZA"/>
              </w:rPr>
              <w:t>March</w:t>
            </w:r>
          </w:p>
        </w:tc>
      </w:tr>
      <w:tr w:rsidR="00D278EA" w:rsidRPr="009C6FD5" w14:paraId="5B00CCC3" w14:textId="77777777" w:rsidTr="005C3AF6">
        <w:tc>
          <w:tcPr>
            <w:tcW w:w="1758" w:type="dxa"/>
          </w:tcPr>
          <w:p w14:paraId="3BF98FDE" w14:textId="77777777" w:rsidR="00D278EA" w:rsidRPr="009C6FD5" w:rsidRDefault="00D278EA" w:rsidP="005C3AF6">
            <w:pPr>
              <w:spacing w:before="60" w:after="60"/>
              <w:rPr>
                <w:lang w:val="en-ZA"/>
              </w:rPr>
            </w:pPr>
            <w:r w:rsidRPr="009C6FD5">
              <w:rPr>
                <w:lang w:val="en-ZA"/>
              </w:rPr>
              <w:t>Stride</w:t>
            </w:r>
          </w:p>
        </w:tc>
        <w:tc>
          <w:tcPr>
            <w:tcW w:w="1650" w:type="dxa"/>
          </w:tcPr>
          <w:p w14:paraId="70111934" w14:textId="77777777" w:rsidR="00D278EA" w:rsidRPr="009C6FD5" w:rsidRDefault="00D278EA" w:rsidP="005C3AF6">
            <w:pPr>
              <w:spacing w:before="60" w:after="60"/>
              <w:rPr>
                <w:lang w:val="en-ZA"/>
              </w:rPr>
            </w:pPr>
            <w:r w:rsidRPr="009C6FD5">
              <w:rPr>
                <w:lang w:val="en-ZA"/>
              </w:rPr>
              <w:t>Pace</w:t>
            </w:r>
          </w:p>
        </w:tc>
      </w:tr>
      <w:tr w:rsidR="00D278EA" w:rsidRPr="009C6FD5" w14:paraId="3B69F1A5" w14:textId="77777777" w:rsidTr="005C3AF6">
        <w:tc>
          <w:tcPr>
            <w:tcW w:w="1758" w:type="dxa"/>
          </w:tcPr>
          <w:p w14:paraId="48BC2BD5" w14:textId="77777777" w:rsidR="00D278EA" w:rsidRPr="009C6FD5" w:rsidRDefault="00D278EA" w:rsidP="005C3AF6">
            <w:pPr>
              <w:spacing w:before="60" w:after="60"/>
              <w:rPr>
                <w:lang w:val="en-ZA"/>
              </w:rPr>
            </w:pPr>
            <w:r w:rsidRPr="009C6FD5">
              <w:rPr>
                <w:lang w:val="en-ZA"/>
              </w:rPr>
              <w:t>Hike</w:t>
            </w:r>
          </w:p>
        </w:tc>
        <w:tc>
          <w:tcPr>
            <w:tcW w:w="1650" w:type="dxa"/>
          </w:tcPr>
          <w:p w14:paraId="75EA5FCB" w14:textId="77777777" w:rsidR="00D278EA" w:rsidRPr="009C6FD5" w:rsidRDefault="00D278EA" w:rsidP="005C3AF6">
            <w:pPr>
              <w:spacing w:before="60" w:after="60"/>
              <w:rPr>
                <w:lang w:val="en-ZA"/>
              </w:rPr>
            </w:pPr>
            <w:r w:rsidRPr="009C6FD5">
              <w:rPr>
                <w:lang w:val="en-ZA"/>
              </w:rPr>
              <w:t>Toddle</w:t>
            </w:r>
          </w:p>
        </w:tc>
      </w:tr>
      <w:tr w:rsidR="00D278EA" w:rsidRPr="009C6FD5" w14:paraId="7D376F88" w14:textId="77777777" w:rsidTr="005C3AF6">
        <w:tc>
          <w:tcPr>
            <w:tcW w:w="1758" w:type="dxa"/>
          </w:tcPr>
          <w:p w14:paraId="6A682D5E" w14:textId="77777777" w:rsidR="00D278EA" w:rsidRPr="009C6FD5" w:rsidRDefault="00D278EA" w:rsidP="005C3AF6">
            <w:pPr>
              <w:spacing w:before="60" w:after="60"/>
              <w:rPr>
                <w:lang w:val="en-ZA"/>
              </w:rPr>
            </w:pPr>
            <w:r w:rsidRPr="009C6FD5">
              <w:rPr>
                <w:lang w:val="en-ZA"/>
              </w:rPr>
              <w:t>Totter</w:t>
            </w:r>
          </w:p>
        </w:tc>
        <w:tc>
          <w:tcPr>
            <w:tcW w:w="1650" w:type="dxa"/>
          </w:tcPr>
          <w:p w14:paraId="39A1549A" w14:textId="77777777" w:rsidR="00D278EA" w:rsidRPr="009C6FD5" w:rsidRDefault="00D278EA" w:rsidP="005C3AF6">
            <w:pPr>
              <w:pStyle w:val="LCNormal"/>
              <w:spacing w:before="60" w:after="60"/>
            </w:pPr>
          </w:p>
        </w:tc>
      </w:tr>
    </w:tbl>
    <w:p w14:paraId="52BEC192" w14:textId="77777777" w:rsidR="00D278EA" w:rsidRPr="009C6FD5" w:rsidRDefault="00D278EA" w:rsidP="00D278EA">
      <w:pPr>
        <w:rPr>
          <w:lang w:val="en-ZA"/>
        </w:rPr>
      </w:pPr>
      <w:r w:rsidRPr="009C6FD5">
        <w:rPr>
          <w:lang w:val="en-ZA"/>
        </w:rPr>
        <w:t>This will enable you to choose the exact word to use, or to determine the exact meaning of the word that was used in the piece of writing.</w:t>
      </w:r>
    </w:p>
    <w:p w14:paraId="7B14DFF8" w14:textId="77777777" w:rsidR="00D278EA" w:rsidRPr="009C6FD5" w:rsidRDefault="00D278EA" w:rsidP="00D278EA">
      <w:pPr>
        <w:rPr>
          <w:lang w:val="en-ZA"/>
        </w:rPr>
      </w:pPr>
      <w:r w:rsidRPr="009C6FD5">
        <w:rPr>
          <w:lang w:val="en-ZA"/>
        </w:rPr>
        <w:t>The sooner you get into the habit of looking up words that you don’t understand, the sooner you will improve your language and communication skills in general.  If you don’t own a dictionary, you will probably find one at your place of employment and your local library will also have dictionaries.</w:t>
      </w:r>
    </w:p>
    <w:p w14:paraId="6AE11671" w14:textId="77777777" w:rsidR="00D278EA" w:rsidRPr="009C6FD5" w:rsidRDefault="00D278EA" w:rsidP="00D278EA">
      <w:pPr>
        <w:rPr>
          <w:lang w:val="en-ZA"/>
        </w:rPr>
      </w:pPr>
    </w:p>
    <w:p w14:paraId="5826D5E0" w14:textId="77777777" w:rsidR="00D278EA" w:rsidRPr="009C6FD5" w:rsidRDefault="00D278EA" w:rsidP="00D278EA">
      <w:pPr>
        <w:rPr>
          <w:lang w:val="en-ZA"/>
        </w:rPr>
      </w:pPr>
      <w:r w:rsidRPr="009C6FD5">
        <w:rPr>
          <w:lang w:val="en-ZA"/>
        </w:rPr>
        <w:t xml:space="preserve">This is an outcome, so you will be requested to look up words and their meanings as part of your assessment.  Start using a dictionary now, so that you can get used to it. </w:t>
      </w:r>
    </w:p>
    <w:p w14:paraId="64E7D0B5" w14:textId="77777777" w:rsidR="00D278EA" w:rsidRPr="009C6FD5" w:rsidRDefault="00D278EA" w:rsidP="00BD3566">
      <w:pPr>
        <w:pStyle w:val="H3"/>
        <w:rPr>
          <w:lang w:val="en-ZA"/>
        </w:rPr>
      </w:pPr>
      <w:bookmarkStart w:id="165" w:name="_Toc495929919"/>
      <w:r w:rsidRPr="009C6FD5">
        <w:rPr>
          <w:lang w:val="en-ZA"/>
        </w:rPr>
        <w:t>Textbooks</w:t>
      </w:r>
      <w:bookmarkEnd w:id="165"/>
    </w:p>
    <w:p w14:paraId="2C3EA3E5" w14:textId="77777777" w:rsidR="00D278EA" w:rsidRPr="009C6FD5" w:rsidRDefault="00D278EA" w:rsidP="00D278EA">
      <w:pPr>
        <w:rPr>
          <w:lang w:val="en-ZA"/>
        </w:rPr>
      </w:pPr>
      <w:r w:rsidRPr="009C6FD5">
        <w:rPr>
          <w:lang w:val="en-ZA"/>
        </w:rPr>
        <w:t>A textbook is a book that is used as a standard work for the study of a subject.  We all used textbooks in school in order to study the grammar, spelling and language rules for English, Afrikaans, Sotho or Zulu, we also used textbooks to study economics, history, geography and so on.</w:t>
      </w:r>
    </w:p>
    <w:p w14:paraId="7A22507E" w14:textId="77777777" w:rsidR="00D278EA" w:rsidRPr="009C6FD5" w:rsidRDefault="00D278EA" w:rsidP="00D278EA">
      <w:pPr>
        <w:rPr>
          <w:lang w:val="en-ZA"/>
        </w:rPr>
      </w:pPr>
      <w:r w:rsidRPr="009C6FD5">
        <w:rPr>
          <w:lang w:val="en-ZA"/>
        </w:rPr>
        <w:t>Having a textbook for a language is a valuable reference resource, because you can refer to the textbook to solve issues such as language structure.  If you are unsure how to structure a sentence in English, a textbook will help you with this.</w:t>
      </w:r>
    </w:p>
    <w:p w14:paraId="1176FCD8" w14:textId="77777777" w:rsidR="00D278EA" w:rsidRPr="009C6FD5" w:rsidRDefault="00D278EA" w:rsidP="00D278EA">
      <w:pPr>
        <w:rPr>
          <w:lang w:val="en-ZA"/>
        </w:rPr>
      </w:pPr>
      <w:r w:rsidRPr="009C6FD5">
        <w:rPr>
          <w:lang w:val="en-ZA"/>
        </w:rPr>
        <w:t>As an example, if you say: “ My husband and I have been nearly married for two years.”  it literally means that for two years you and your husband have been almost married, but have not gotten married yet.  You probably mean that for two years you have been thinking about getting married, but cannot make up your minds to actually do it.</w:t>
      </w:r>
    </w:p>
    <w:p w14:paraId="1CCEA2BE" w14:textId="77777777" w:rsidR="00D278EA" w:rsidRPr="009C6FD5" w:rsidRDefault="00D278EA" w:rsidP="00D278EA">
      <w:pPr>
        <w:rPr>
          <w:lang w:val="en-ZA"/>
        </w:rPr>
      </w:pPr>
      <w:r w:rsidRPr="009C6FD5">
        <w:rPr>
          <w:lang w:val="en-ZA"/>
        </w:rPr>
        <w:t>If you say: “My husband and I have been married for nearly two years” it means that you got married almost two years ago.</w:t>
      </w:r>
    </w:p>
    <w:p w14:paraId="3E46164F" w14:textId="77777777" w:rsidR="00D278EA" w:rsidRPr="009C6FD5" w:rsidRDefault="00D278EA" w:rsidP="00D278EA">
      <w:pPr>
        <w:rPr>
          <w:lang w:val="en-ZA"/>
        </w:rPr>
      </w:pPr>
      <w:r w:rsidRPr="009C6FD5">
        <w:rPr>
          <w:lang w:val="en-ZA"/>
        </w:rPr>
        <w:t>This is a silly example, used to show you how important it is to state words in a sentence in the correct order.  If you don’t, the recipient of the message can easily get the wrong message.</w:t>
      </w:r>
    </w:p>
    <w:p w14:paraId="21D2B2E3" w14:textId="77777777" w:rsidR="00D278EA" w:rsidRPr="009C6FD5" w:rsidRDefault="00D278EA" w:rsidP="00D278EA">
      <w:pPr>
        <w:rPr>
          <w:lang w:val="en-ZA"/>
        </w:rPr>
      </w:pPr>
      <w:r w:rsidRPr="009C6FD5">
        <w:rPr>
          <w:lang w:val="en-ZA"/>
        </w:rPr>
        <w:t>Of course, you get more kinds of textbooks than language textbooks.  As stated, you get textbooks about geography, history, architecture, interior decorating, garden landscaping, computer software and hardware.  There are textbooks about arts and crafts, woodworking, driving, just about anything that you want to learn about.</w:t>
      </w:r>
    </w:p>
    <w:p w14:paraId="2B256E4E" w14:textId="77777777" w:rsidR="00D278EA" w:rsidRPr="009C6FD5" w:rsidRDefault="00D278EA" w:rsidP="00D278EA">
      <w:pPr>
        <w:rPr>
          <w:lang w:val="en-ZA"/>
        </w:rPr>
      </w:pPr>
      <w:r w:rsidRPr="009C6FD5">
        <w:rPr>
          <w:lang w:val="en-ZA"/>
        </w:rPr>
        <w:t>If you look up the word textbook in a thesaurus, you will find the following list:</w:t>
      </w:r>
    </w:p>
    <w:p w14:paraId="560576E2" w14:textId="77777777" w:rsidR="00D278EA" w:rsidRPr="009C6FD5" w:rsidRDefault="00D278EA" w:rsidP="00F15353">
      <w:pPr>
        <w:pStyle w:val="ListBullet2"/>
        <w:rPr>
          <w:lang w:val="en-ZA"/>
        </w:rPr>
      </w:pPr>
      <w:r w:rsidRPr="009C6FD5">
        <w:rPr>
          <w:lang w:val="en-ZA"/>
        </w:rPr>
        <w:t>Schoolbook</w:t>
      </w:r>
    </w:p>
    <w:p w14:paraId="2AAEA00F" w14:textId="77777777" w:rsidR="00D278EA" w:rsidRPr="009C6FD5" w:rsidRDefault="00D278EA" w:rsidP="00F15353">
      <w:pPr>
        <w:pStyle w:val="ListBullet2"/>
        <w:rPr>
          <w:lang w:val="en-ZA"/>
        </w:rPr>
      </w:pPr>
      <w:r w:rsidRPr="009C6FD5">
        <w:rPr>
          <w:lang w:val="en-ZA"/>
        </w:rPr>
        <w:t>Manual</w:t>
      </w:r>
    </w:p>
    <w:p w14:paraId="083F1EC4" w14:textId="77777777" w:rsidR="00D278EA" w:rsidRPr="009C6FD5" w:rsidRDefault="00D278EA" w:rsidP="00F15353">
      <w:pPr>
        <w:pStyle w:val="ListBullet2"/>
        <w:rPr>
          <w:lang w:val="en-ZA"/>
        </w:rPr>
      </w:pPr>
      <w:r w:rsidRPr="009C6FD5">
        <w:rPr>
          <w:lang w:val="en-ZA"/>
        </w:rPr>
        <w:t>Workbook</w:t>
      </w:r>
    </w:p>
    <w:p w14:paraId="788C0B55" w14:textId="77777777" w:rsidR="00D278EA" w:rsidRPr="009C6FD5" w:rsidRDefault="00D278EA" w:rsidP="00D278EA">
      <w:pPr>
        <w:rPr>
          <w:lang w:val="en-ZA"/>
        </w:rPr>
      </w:pPr>
      <w:r w:rsidRPr="009C6FD5">
        <w:rPr>
          <w:lang w:val="en-ZA"/>
        </w:rPr>
        <w:t>In other words, a textbook, or manual, contains information about a subject.  This means that you can use a textbook to look up information about a subject.  This learner guide is an example of a textbook or manual.</w:t>
      </w:r>
    </w:p>
    <w:p w14:paraId="2F9BBCAF" w14:textId="77777777" w:rsidR="00D278EA" w:rsidRPr="00DB0F3E" w:rsidRDefault="00D278EA" w:rsidP="00DB0F3E">
      <w:pPr>
        <w:pStyle w:val="Heading4"/>
      </w:pPr>
      <w:r w:rsidRPr="00DB0F3E">
        <w:t>How would you look up information in a textbook?</w:t>
      </w:r>
    </w:p>
    <w:p w14:paraId="04A24258" w14:textId="77777777" w:rsidR="00D278EA" w:rsidRPr="009C6FD5" w:rsidRDefault="00D278EA" w:rsidP="00D278EA">
      <w:pPr>
        <w:rPr>
          <w:lang w:val="en-ZA"/>
        </w:rPr>
      </w:pPr>
      <w:r w:rsidRPr="009C6FD5">
        <w:rPr>
          <w:lang w:val="en-ZA"/>
        </w:rPr>
        <w:t>You could read the entire book and hope you get the specific information you are looking for, but there are easier ways.  Textbooks are divided into chapters.  Each chapter will contain information about a specific subject.  The chapters can be subdivided into sections and, if the manual is comprehensive, even sub-sections.</w:t>
      </w:r>
    </w:p>
    <w:p w14:paraId="5FD7E95B" w14:textId="77777777" w:rsidR="00D278EA" w:rsidRPr="00DB0F3E" w:rsidRDefault="00D278EA" w:rsidP="00DB0F3E">
      <w:pPr>
        <w:pStyle w:val="Heading4"/>
      </w:pPr>
      <w:r w:rsidRPr="00DB0F3E">
        <w:t>Contents Page</w:t>
      </w:r>
    </w:p>
    <w:p w14:paraId="79203B85" w14:textId="77777777" w:rsidR="00F15353" w:rsidRPr="009C6FD5" w:rsidRDefault="00D278EA" w:rsidP="00D278EA">
      <w:pPr>
        <w:rPr>
          <w:lang w:val="en-ZA"/>
        </w:rPr>
      </w:pPr>
      <w:r w:rsidRPr="009C6FD5">
        <w:rPr>
          <w:lang w:val="en-ZA"/>
        </w:rPr>
        <w:t>The writers who compile text books always try to make it easy for us to find specific information about a certain subject.  Every textbook will have a contents page, which will give the main headings of the different chapters of the textbook.  You can then go to that page and look at the contents from that page on.  Following is a contents page of a textbook about General Management.</w:t>
      </w:r>
    </w:p>
    <w:p w14:paraId="649859FF" w14:textId="77777777" w:rsidR="00D278EA" w:rsidRPr="009C6FD5" w:rsidRDefault="00F15353" w:rsidP="00D278EA">
      <w:pPr>
        <w:rPr>
          <w:lang w:val="en-ZA"/>
        </w:rPr>
      </w:pPr>
      <w:r w:rsidRPr="009C6FD5">
        <w:rPr>
          <w:lang w:val="en-ZA"/>
        </w:rPr>
        <w:br w:type="page"/>
      </w:r>
    </w:p>
    <w:p w14:paraId="43C16F11" w14:textId="77777777" w:rsidR="00D278EA" w:rsidRPr="009C6FD5" w:rsidRDefault="00483466" w:rsidP="00D278EA">
      <w:pPr>
        <w:rPr>
          <w:lang w:val="en-ZA"/>
        </w:rPr>
      </w:pPr>
      <w:r w:rsidRPr="009C6FD5">
        <w:rPr>
          <w:noProof/>
          <w:lang w:val="en-ZA" w:eastAsia="en-ZA"/>
        </w:rPr>
        <w:drawing>
          <wp:inline distT="0" distB="0" distL="0" distR="0" wp14:anchorId="0EDFAF83" wp14:editId="365CE00D">
            <wp:extent cx="5486400" cy="7810500"/>
            <wp:effectExtent l="0" t="0" r="0" b="0"/>
            <wp:docPr id="9717" name="Picture 9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7810500"/>
                    </a:xfrm>
                    <a:prstGeom prst="rect">
                      <a:avLst/>
                    </a:prstGeom>
                    <a:noFill/>
                  </pic:spPr>
                </pic:pic>
              </a:graphicData>
            </a:graphic>
          </wp:inline>
        </w:drawing>
      </w:r>
    </w:p>
    <w:p w14:paraId="6ECEBA70" w14:textId="77777777" w:rsidR="00D278EA" w:rsidRPr="009C6FD5" w:rsidRDefault="00D278EA" w:rsidP="00D278EA">
      <w:pPr>
        <w:rPr>
          <w:lang w:val="en-ZA"/>
        </w:rPr>
      </w:pPr>
    </w:p>
    <w:p w14:paraId="0BD33DAC" w14:textId="77777777" w:rsidR="00D278EA" w:rsidRPr="009C6FD5" w:rsidRDefault="00D278EA" w:rsidP="00D278EA">
      <w:pPr>
        <w:rPr>
          <w:lang w:val="en-ZA"/>
        </w:rPr>
      </w:pPr>
      <w:r w:rsidRPr="009C6FD5">
        <w:rPr>
          <w:lang w:val="en-ZA"/>
        </w:rPr>
        <w:br w:type="page"/>
      </w:r>
    </w:p>
    <w:p w14:paraId="41F1A103" w14:textId="77777777" w:rsidR="00D278EA" w:rsidRPr="009C6FD5" w:rsidRDefault="00D278EA" w:rsidP="00D278EA">
      <w:pPr>
        <w:rPr>
          <w:lang w:val="en-ZA"/>
        </w:rPr>
      </w:pPr>
      <w:r w:rsidRPr="009C6FD5">
        <w:rPr>
          <w:lang w:val="en-ZA"/>
        </w:rPr>
        <w:t>Can you see that subjects are grouped together in a sensible manner?  Can you see that it is easy to obtain information about a specific subject?</w:t>
      </w:r>
    </w:p>
    <w:p w14:paraId="6DBACC66" w14:textId="77777777" w:rsidR="00D278EA" w:rsidRPr="009C6FD5" w:rsidRDefault="00D278EA" w:rsidP="00D278EA">
      <w:pPr>
        <w:rPr>
          <w:lang w:val="en-ZA"/>
        </w:rPr>
      </w:pPr>
      <w:r w:rsidRPr="009C6FD5">
        <w:rPr>
          <w:lang w:val="en-ZA"/>
        </w:rPr>
        <w:t>If I need information about motivation, I will go to page 347, as indicated in the contents page.  Here I will see that the chapter is further divided into sections, which are indicated by text typed in bold.</w:t>
      </w:r>
    </w:p>
    <w:p w14:paraId="32405CDE" w14:textId="77777777" w:rsidR="00D278EA" w:rsidRPr="009C6FD5" w:rsidRDefault="00D278EA" w:rsidP="00D278EA">
      <w:pPr>
        <w:rPr>
          <w:lang w:val="en-ZA"/>
        </w:rPr>
      </w:pPr>
    </w:p>
    <w:p w14:paraId="6A377535" w14:textId="77777777" w:rsidR="00D278EA" w:rsidRPr="009C6FD5" w:rsidRDefault="00483466" w:rsidP="00D278EA">
      <w:pPr>
        <w:rPr>
          <w:lang w:val="en-ZA"/>
        </w:rPr>
      </w:pPr>
      <w:r w:rsidRPr="009C6FD5">
        <w:rPr>
          <w:noProof/>
          <w:lang w:val="en-ZA" w:eastAsia="en-ZA"/>
        </w:rPr>
        <w:drawing>
          <wp:anchor distT="0" distB="0" distL="114300" distR="114300" simplePos="0" relativeHeight="251656704" behindDoc="1" locked="0" layoutInCell="1" allowOverlap="1" wp14:anchorId="240C13B0" wp14:editId="7E5C0CEB">
            <wp:simplePos x="0" y="0"/>
            <wp:positionH relativeFrom="column">
              <wp:posOffset>635</wp:posOffset>
            </wp:positionH>
            <wp:positionV relativeFrom="paragraph">
              <wp:posOffset>1905</wp:posOffset>
            </wp:positionV>
            <wp:extent cx="4448175" cy="6210300"/>
            <wp:effectExtent l="0" t="0" r="9525" b="0"/>
            <wp:wrapTight wrapText="bothSides">
              <wp:wrapPolygon edited="0">
                <wp:start x="0" y="0"/>
                <wp:lineTo x="0" y="21534"/>
                <wp:lineTo x="21554" y="21534"/>
                <wp:lineTo x="21554" y="0"/>
                <wp:lineTo x="0" y="0"/>
              </wp:wrapPolygon>
            </wp:wrapTight>
            <wp:docPr id="9718" name="Picture 9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48175" cy="6210300"/>
                    </a:xfrm>
                    <a:prstGeom prst="rect">
                      <a:avLst/>
                    </a:prstGeom>
                    <a:noFill/>
                  </pic:spPr>
                </pic:pic>
              </a:graphicData>
            </a:graphic>
            <wp14:sizeRelH relativeFrom="page">
              <wp14:pctWidth>0</wp14:pctWidth>
            </wp14:sizeRelH>
            <wp14:sizeRelV relativeFrom="page">
              <wp14:pctHeight>0</wp14:pctHeight>
            </wp14:sizeRelV>
          </wp:anchor>
        </w:drawing>
      </w:r>
    </w:p>
    <w:p w14:paraId="6C9853CF" w14:textId="77777777" w:rsidR="00D278EA" w:rsidRPr="009C6FD5" w:rsidRDefault="00D278EA" w:rsidP="00D278EA">
      <w:pPr>
        <w:rPr>
          <w:lang w:val="en-ZA"/>
        </w:rPr>
      </w:pPr>
    </w:p>
    <w:p w14:paraId="2AD41912" w14:textId="77777777" w:rsidR="00D278EA" w:rsidRPr="009C6FD5" w:rsidRDefault="00D278EA" w:rsidP="00D278EA">
      <w:pPr>
        <w:rPr>
          <w:lang w:val="en-ZA"/>
        </w:rPr>
      </w:pPr>
    </w:p>
    <w:p w14:paraId="25D29E88" w14:textId="77777777" w:rsidR="00D278EA" w:rsidRPr="009C6FD5" w:rsidRDefault="00D278EA" w:rsidP="00D278EA">
      <w:pPr>
        <w:rPr>
          <w:lang w:val="en-ZA"/>
        </w:rPr>
      </w:pPr>
    </w:p>
    <w:p w14:paraId="1C189CD4" w14:textId="77777777" w:rsidR="00D278EA" w:rsidRPr="009C6FD5" w:rsidRDefault="00D278EA" w:rsidP="00D278EA">
      <w:pPr>
        <w:rPr>
          <w:lang w:val="en-ZA"/>
        </w:rPr>
      </w:pPr>
    </w:p>
    <w:p w14:paraId="77452730" w14:textId="77777777" w:rsidR="00D278EA" w:rsidRPr="009C6FD5" w:rsidRDefault="00D278EA" w:rsidP="00D278EA">
      <w:pPr>
        <w:rPr>
          <w:lang w:val="en-ZA"/>
        </w:rPr>
      </w:pPr>
    </w:p>
    <w:p w14:paraId="32FD42CA" w14:textId="77777777" w:rsidR="00D278EA" w:rsidRPr="009C6FD5" w:rsidRDefault="00D278EA" w:rsidP="00D278EA">
      <w:pPr>
        <w:rPr>
          <w:lang w:val="en-ZA"/>
        </w:rPr>
      </w:pPr>
    </w:p>
    <w:p w14:paraId="38F81E05" w14:textId="77777777" w:rsidR="00D278EA" w:rsidRPr="009C6FD5" w:rsidRDefault="00D278EA" w:rsidP="00D278EA">
      <w:pPr>
        <w:rPr>
          <w:lang w:val="en-ZA"/>
        </w:rPr>
      </w:pPr>
    </w:p>
    <w:p w14:paraId="21A4691B" w14:textId="77777777" w:rsidR="00D278EA" w:rsidRPr="009C6FD5" w:rsidRDefault="00D278EA" w:rsidP="00D278EA">
      <w:pPr>
        <w:rPr>
          <w:lang w:val="en-ZA"/>
        </w:rPr>
      </w:pPr>
    </w:p>
    <w:p w14:paraId="3B60E8A1" w14:textId="77777777" w:rsidR="00D278EA" w:rsidRPr="009C6FD5" w:rsidRDefault="00D278EA" w:rsidP="00D278EA">
      <w:pPr>
        <w:rPr>
          <w:lang w:val="en-ZA"/>
        </w:rPr>
      </w:pPr>
    </w:p>
    <w:p w14:paraId="0FC94EB2" w14:textId="77777777" w:rsidR="00D278EA" w:rsidRPr="009C6FD5" w:rsidRDefault="00D278EA" w:rsidP="00D278EA">
      <w:pPr>
        <w:rPr>
          <w:lang w:val="en-ZA"/>
        </w:rPr>
      </w:pPr>
    </w:p>
    <w:p w14:paraId="38DCACD9" w14:textId="77777777" w:rsidR="00D278EA" w:rsidRPr="009C6FD5" w:rsidRDefault="00D278EA" w:rsidP="00D278EA">
      <w:pPr>
        <w:rPr>
          <w:lang w:val="en-ZA"/>
        </w:rPr>
      </w:pPr>
    </w:p>
    <w:p w14:paraId="04DFE4CA" w14:textId="77777777" w:rsidR="00D278EA" w:rsidRPr="009C6FD5" w:rsidRDefault="00D278EA" w:rsidP="00D278EA">
      <w:pPr>
        <w:rPr>
          <w:lang w:val="en-ZA"/>
        </w:rPr>
      </w:pPr>
    </w:p>
    <w:p w14:paraId="1C58D8B3" w14:textId="77777777" w:rsidR="00D278EA" w:rsidRPr="009C6FD5" w:rsidRDefault="00D278EA" w:rsidP="00D278EA">
      <w:pPr>
        <w:rPr>
          <w:lang w:val="en-ZA"/>
        </w:rPr>
      </w:pPr>
    </w:p>
    <w:p w14:paraId="177E112A" w14:textId="77777777" w:rsidR="00D278EA" w:rsidRPr="009C6FD5" w:rsidRDefault="00D278EA" w:rsidP="00D278EA">
      <w:pPr>
        <w:rPr>
          <w:lang w:val="en-ZA"/>
        </w:rPr>
      </w:pPr>
    </w:p>
    <w:p w14:paraId="5A652C55" w14:textId="77777777" w:rsidR="00D278EA" w:rsidRPr="009C6FD5" w:rsidRDefault="00D278EA" w:rsidP="00D278EA">
      <w:pPr>
        <w:rPr>
          <w:lang w:val="en-ZA"/>
        </w:rPr>
      </w:pPr>
    </w:p>
    <w:p w14:paraId="76629BEE" w14:textId="77777777" w:rsidR="00D278EA" w:rsidRPr="009C6FD5" w:rsidRDefault="00D278EA" w:rsidP="00D278EA">
      <w:pPr>
        <w:rPr>
          <w:lang w:val="en-ZA"/>
        </w:rPr>
      </w:pPr>
    </w:p>
    <w:p w14:paraId="4004FE9C" w14:textId="77777777" w:rsidR="006A5B31" w:rsidRPr="009C6FD5" w:rsidRDefault="006A5B31" w:rsidP="00D278EA">
      <w:pPr>
        <w:rPr>
          <w:lang w:val="en-ZA"/>
        </w:rPr>
      </w:pPr>
    </w:p>
    <w:p w14:paraId="1AA877F9" w14:textId="77777777" w:rsidR="006A5B31" w:rsidRPr="009C6FD5" w:rsidRDefault="006A5B31" w:rsidP="00D278EA">
      <w:pPr>
        <w:rPr>
          <w:lang w:val="en-ZA"/>
        </w:rPr>
      </w:pPr>
    </w:p>
    <w:p w14:paraId="4C0F4201" w14:textId="77777777" w:rsidR="006A5B31" w:rsidRPr="009C6FD5" w:rsidRDefault="006A5B31" w:rsidP="00D278EA">
      <w:pPr>
        <w:rPr>
          <w:lang w:val="en-ZA"/>
        </w:rPr>
      </w:pPr>
    </w:p>
    <w:p w14:paraId="00640333" w14:textId="77777777" w:rsidR="006A5B31" w:rsidRPr="009C6FD5" w:rsidRDefault="006A5B31" w:rsidP="00D278EA">
      <w:pPr>
        <w:rPr>
          <w:lang w:val="en-ZA"/>
        </w:rPr>
      </w:pPr>
    </w:p>
    <w:p w14:paraId="17DB5F0C" w14:textId="77777777" w:rsidR="006A5B31" w:rsidRPr="009C6FD5" w:rsidRDefault="006A5B31" w:rsidP="00D278EA">
      <w:pPr>
        <w:rPr>
          <w:lang w:val="en-ZA"/>
        </w:rPr>
      </w:pPr>
    </w:p>
    <w:p w14:paraId="55DA0695" w14:textId="77777777" w:rsidR="006A5B31" w:rsidRPr="009C6FD5" w:rsidRDefault="006A5B31" w:rsidP="00D278EA">
      <w:pPr>
        <w:rPr>
          <w:lang w:val="en-ZA"/>
        </w:rPr>
      </w:pPr>
    </w:p>
    <w:p w14:paraId="283B6551" w14:textId="77777777" w:rsidR="006A5B31" w:rsidRPr="009C6FD5" w:rsidRDefault="006A5B31" w:rsidP="00D278EA">
      <w:pPr>
        <w:rPr>
          <w:lang w:val="en-ZA"/>
        </w:rPr>
      </w:pPr>
    </w:p>
    <w:p w14:paraId="09AAA2A8" w14:textId="77777777" w:rsidR="006A5B31" w:rsidRPr="009C6FD5" w:rsidRDefault="006A5B31" w:rsidP="00D278EA">
      <w:pPr>
        <w:rPr>
          <w:lang w:val="en-ZA"/>
        </w:rPr>
      </w:pPr>
    </w:p>
    <w:p w14:paraId="722EAC6B" w14:textId="77777777" w:rsidR="006A5B31" w:rsidRPr="009C6FD5" w:rsidRDefault="006A5B31" w:rsidP="00D278EA">
      <w:pPr>
        <w:rPr>
          <w:lang w:val="en-ZA"/>
        </w:rPr>
      </w:pPr>
    </w:p>
    <w:p w14:paraId="03997737" w14:textId="77777777" w:rsidR="006A5B31" w:rsidRPr="009C6FD5" w:rsidRDefault="006A5B31" w:rsidP="00D278EA">
      <w:pPr>
        <w:rPr>
          <w:lang w:val="en-ZA"/>
        </w:rPr>
      </w:pPr>
    </w:p>
    <w:p w14:paraId="317F33A7" w14:textId="77777777" w:rsidR="00D278EA" w:rsidRPr="009C6FD5" w:rsidRDefault="00D278EA" w:rsidP="00D278EA">
      <w:pPr>
        <w:rPr>
          <w:lang w:val="en-ZA"/>
        </w:rPr>
      </w:pPr>
      <w:r w:rsidRPr="009C6FD5">
        <w:rPr>
          <w:lang w:val="en-ZA"/>
        </w:rPr>
        <w:t xml:space="preserve">Now I can page through the chapter, looking only at the headings of sections until I find the information I am looking for. </w:t>
      </w:r>
    </w:p>
    <w:p w14:paraId="77ED49C2" w14:textId="77777777" w:rsidR="00D278EA" w:rsidRPr="009C6FD5" w:rsidRDefault="00D278EA" w:rsidP="00D278EA">
      <w:pPr>
        <w:rPr>
          <w:lang w:val="en-ZA"/>
        </w:rPr>
      </w:pPr>
      <w:r w:rsidRPr="009C6FD5">
        <w:rPr>
          <w:lang w:val="en-ZA"/>
        </w:rPr>
        <w:br w:type="page"/>
      </w:r>
    </w:p>
    <w:p w14:paraId="65338B3D" w14:textId="77777777" w:rsidR="00D278EA" w:rsidRPr="009C6FD5" w:rsidRDefault="00D278EA" w:rsidP="00D278EA">
      <w:pPr>
        <w:rPr>
          <w:lang w:val="en-ZA"/>
        </w:rPr>
      </w:pPr>
      <w:r w:rsidRPr="009C6FD5">
        <w:rPr>
          <w:lang w:val="en-ZA"/>
        </w:rPr>
        <w:t>Did you notice that the headings in this textbook are also numbered?  All this is done to make it easy for you to find the information again.  I would make a note of the page number, as well as the heading number: p347, 16.2 Meaning of motivation.  All this makes it easy for me to find the information the first time and also to refer back to the information afterwards.</w:t>
      </w:r>
    </w:p>
    <w:p w14:paraId="0571956E" w14:textId="77777777" w:rsidR="00D278EA" w:rsidRPr="00DB0F3E" w:rsidRDefault="00D278EA" w:rsidP="00DB0F3E">
      <w:pPr>
        <w:pStyle w:val="Heading4"/>
      </w:pPr>
      <w:r w:rsidRPr="00DB0F3E">
        <w:t>Index</w:t>
      </w:r>
    </w:p>
    <w:p w14:paraId="717E5082" w14:textId="77777777" w:rsidR="00D278EA" w:rsidRPr="009C6FD5" w:rsidRDefault="00D278EA" w:rsidP="00D278EA">
      <w:pPr>
        <w:rPr>
          <w:lang w:val="en-ZA"/>
        </w:rPr>
      </w:pPr>
      <w:r w:rsidRPr="009C6FD5">
        <w:rPr>
          <w:lang w:val="en-ZA"/>
        </w:rPr>
        <w:t>Most textbooks also contain an Index, situated at the back of the book.  Using the Index, you can look up information by looking for a specific word.  The Index is always sorted alphabetically, so if I want to look up the word motivation, I will have to go to M in the Index.</w:t>
      </w:r>
    </w:p>
    <w:p w14:paraId="15E38A3C" w14:textId="77777777" w:rsidR="00D278EA" w:rsidRPr="009C6FD5" w:rsidRDefault="00D278EA" w:rsidP="00D278EA">
      <w:pPr>
        <w:rPr>
          <w:lang w:val="en-ZA"/>
        </w:rPr>
      </w:pPr>
      <w:r w:rsidRPr="009C6FD5">
        <w:rPr>
          <w:lang w:val="en-ZA"/>
        </w:rPr>
        <w:t>From the Index, under M, (shown on the next page)  I can see that there are references to motivation on pages 10 as well as 347.  I can therefore find information about motivation on page 10 and 347.</w:t>
      </w:r>
    </w:p>
    <w:p w14:paraId="553ACEC7" w14:textId="77777777" w:rsidR="00D278EA" w:rsidRPr="009C6FD5" w:rsidRDefault="00483466" w:rsidP="00D278EA">
      <w:pPr>
        <w:rPr>
          <w:lang w:val="en-ZA"/>
        </w:rPr>
      </w:pPr>
      <w:r w:rsidRPr="009C6FD5">
        <w:rPr>
          <w:noProof/>
          <w:lang w:val="en-ZA" w:eastAsia="en-ZA"/>
        </w:rPr>
        <w:drawing>
          <wp:anchor distT="0" distB="0" distL="114300" distR="114300" simplePos="0" relativeHeight="251598336" behindDoc="0" locked="0" layoutInCell="1" allowOverlap="1" wp14:anchorId="2C68863D" wp14:editId="40F2972B">
            <wp:simplePos x="0" y="0"/>
            <wp:positionH relativeFrom="column">
              <wp:posOffset>69850</wp:posOffset>
            </wp:positionH>
            <wp:positionV relativeFrom="paragraph">
              <wp:posOffset>87630</wp:posOffset>
            </wp:positionV>
            <wp:extent cx="5378450" cy="5829300"/>
            <wp:effectExtent l="0" t="0" r="0" b="0"/>
            <wp:wrapSquare wrapText="bothSides"/>
            <wp:docPr id="9502" name="Picture 9502" descr="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2" descr="Index"/>
                    <pic:cNvPicPr>
                      <a:picLocks noChangeAspect="1" noChangeArrowheads="1"/>
                    </pic:cNvPicPr>
                  </pic:nvPicPr>
                  <pic:blipFill>
                    <a:blip r:embed="rId54" cstate="print">
                      <a:extLst>
                        <a:ext uri="{28A0092B-C50C-407E-A947-70E740481C1C}">
                          <a14:useLocalDpi xmlns:a14="http://schemas.microsoft.com/office/drawing/2010/main" val="0"/>
                        </a:ext>
                      </a:extLst>
                    </a:blip>
                    <a:srcRect l="35495" r="4300" b="52380"/>
                    <a:stretch>
                      <a:fillRect/>
                    </a:stretch>
                  </pic:blipFill>
                  <pic:spPr bwMode="auto">
                    <a:xfrm>
                      <a:off x="0" y="0"/>
                      <a:ext cx="5378450" cy="5829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1B7DDC" w14:textId="77777777" w:rsidR="00D278EA" w:rsidRPr="009C6FD5" w:rsidRDefault="00D278EA" w:rsidP="00D278EA">
      <w:pPr>
        <w:rPr>
          <w:lang w:val="en-ZA"/>
        </w:rPr>
      </w:pPr>
      <w:r w:rsidRPr="009C6FD5">
        <w:rPr>
          <w:lang w:val="en-ZA"/>
        </w:rPr>
        <w:br w:type="page"/>
      </w:r>
    </w:p>
    <w:p w14:paraId="55B84B65" w14:textId="77777777" w:rsidR="00D278EA" w:rsidRPr="009C6FD5" w:rsidRDefault="00D278EA" w:rsidP="00BD3566">
      <w:pPr>
        <w:pStyle w:val="H3"/>
        <w:rPr>
          <w:lang w:val="en-ZA"/>
        </w:rPr>
      </w:pPr>
      <w:bookmarkStart w:id="166" w:name="_Toc495929920"/>
      <w:r w:rsidRPr="009C6FD5">
        <w:rPr>
          <w:lang w:val="en-ZA"/>
        </w:rPr>
        <w:t>Instruction Manuals</w:t>
      </w:r>
      <w:bookmarkEnd w:id="166"/>
    </w:p>
    <w:p w14:paraId="1A313FCE" w14:textId="77777777" w:rsidR="00D278EA" w:rsidRPr="009C6FD5" w:rsidRDefault="00D278EA" w:rsidP="00D278EA">
      <w:pPr>
        <w:rPr>
          <w:lang w:val="en-ZA"/>
        </w:rPr>
      </w:pPr>
      <w:r w:rsidRPr="009C6FD5">
        <w:rPr>
          <w:lang w:val="en-ZA"/>
        </w:rPr>
        <w:t>When you buy a new appliance, such as a cell phone, a music centre or a washing machine, you will find an instruction manual included with the product.  It can also be called a user’s manual.  Whatever it is called, it has a specific purpose: to help you install and use the equipment.</w:t>
      </w:r>
    </w:p>
    <w:p w14:paraId="6E697AB4" w14:textId="77777777" w:rsidR="00D278EA" w:rsidRPr="009C6FD5" w:rsidRDefault="00D278EA" w:rsidP="00D278EA">
      <w:pPr>
        <w:rPr>
          <w:lang w:val="en-ZA"/>
        </w:rPr>
      </w:pPr>
      <w:r w:rsidRPr="009C6FD5">
        <w:rPr>
          <w:lang w:val="en-ZA"/>
        </w:rPr>
        <w:t>It is very important to read the instruction manual thoroughly.  If you don’t install and use the appliance properly, you can void the guarantee and your appliance will not work properly.</w:t>
      </w:r>
    </w:p>
    <w:p w14:paraId="5F95466C" w14:textId="77777777" w:rsidR="00D278EA" w:rsidRPr="009C6FD5" w:rsidRDefault="00D278EA" w:rsidP="00D278EA">
      <w:pPr>
        <w:rPr>
          <w:lang w:val="en-ZA"/>
        </w:rPr>
      </w:pPr>
      <w:r w:rsidRPr="009C6FD5">
        <w:rPr>
          <w:lang w:val="en-ZA"/>
        </w:rPr>
        <w:t>You are the user and you have to make sure that you understand the instruction manual.  The manufacturer cannot be held responsible if you install and use the equipment incorrectly.</w:t>
      </w:r>
    </w:p>
    <w:p w14:paraId="7CBB80F6" w14:textId="77777777" w:rsidR="00D278EA" w:rsidRPr="009C6FD5" w:rsidRDefault="00D278EA" w:rsidP="00D278EA">
      <w:pPr>
        <w:rPr>
          <w:lang w:val="en-ZA"/>
        </w:rPr>
      </w:pPr>
      <w:r w:rsidRPr="009C6FD5">
        <w:rPr>
          <w:lang w:val="en-ZA"/>
        </w:rPr>
        <w:t>This also applies to medicine that has to be taken.  If you go to the doctor and you get medicine that has to be taken three times a day, this means that you have to take the medicine every eight hours.  If you take less than the prescribed dosage, for example you take your medicine every twelve hours, you will not feel better.  If you take more, say every six or four hours, you will overdose yourself.  Both situations can have serious consequences.</w:t>
      </w:r>
    </w:p>
    <w:p w14:paraId="404F5481" w14:textId="77777777" w:rsidR="00D278EA" w:rsidRPr="009C6FD5" w:rsidRDefault="00D278EA" w:rsidP="00D278EA">
      <w:pPr>
        <w:rPr>
          <w:lang w:val="en-ZA"/>
        </w:rPr>
      </w:pPr>
      <w:r w:rsidRPr="009C6FD5">
        <w:rPr>
          <w:lang w:val="en-ZA"/>
        </w:rPr>
        <w:t>Going back to the instruction manual, if the manual says you must not put the electric kettle near water, you must not do this.  If you place in near water, the electrical connections can get wet.  At the least, the kettle will sustain damage, at the worst you can be electrocuted.</w:t>
      </w:r>
    </w:p>
    <w:p w14:paraId="3E69AB82" w14:textId="77777777" w:rsidR="00D278EA" w:rsidRPr="009C6FD5" w:rsidRDefault="00D278EA" w:rsidP="00D278EA">
      <w:pPr>
        <w:rPr>
          <w:lang w:val="en-ZA"/>
        </w:rPr>
      </w:pPr>
      <w:r w:rsidRPr="009C6FD5">
        <w:rPr>
          <w:lang w:val="en-ZA"/>
        </w:rPr>
        <w:t>As an example, let us take a look at the instruction manual for a sandwich press.</w:t>
      </w:r>
    </w:p>
    <w:p w14:paraId="76E5817A" w14:textId="77777777" w:rsidR="00D278EA" w:rsidRPr="009C6FD5" w:rsidRDefault="00483466" w:rsidP="00D278EA">
      <w:pPr>
        <w:rPr>
          <w:lang w:val="en-ZA"/>
        </w:rPr>
      </w:pPr>
      <w:r w:rsidRPr="009C6FD5">
        <w:rPr>
          <w:noProof/>
          <w:lang w:val="en-ZA" w:eastAsia="en-ZA"/>
        </w:rPr>
        <w:drawing>
          <wp:inline distT="0" distB="0" distL="0" distR="0" wp14:anchorId="359E31A0" wp14:editId="10E29B46">
            <wp:extent cx="2647950" cy="3781425"/>
            <wp:effectExtent l="0" t="0" r="0" b="9525"/>
            <wp:docPr id="9722" name="Picture 9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47950" cy="3781425"/>
                    </a:xfrm>
                    <a:prstGeom prst="rect">
                      <a:avLst/>
                    </a:prstGeom>
                    <a:noFill/>
                  </pic:spPr>
                </pic:pic>
              </a:graphicData>
            </a:graphic>
          </wp:inline>
        </w:drawing>
      </w:r>
      <w:r w:rsidRPr="009C6FD5">
        <w:rPr>
          <w:noProof/>
          <w:lang w:val="en-ZA" w:eastAsia="en-ZA"/>
        </w:rPr>
        <w:drawing>
          <wp:inline distT="0" distB="0" distL="0" distR="0" wp14:anchorId="606B7F3B" wp14:editId="16FCDA1F">
            <wp:extent cx="2724150" cy="3781425"/>
            <wp:effectExtent l="0" t="0" r="0" b="9525"/>
            <wp:docPr id="9721" name="Picture 9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24150" cy="3781425"/>
                    </a:xfrm>
                    <a:prstGeom prst="rect">
                      <a:avLst/>
                    </a:prstGeom>
                    <a:noFill/>
                  </pic:spPr>
                </pic:pic>
              </a:graphicData>
            </a:graphic>
          </wp:inline>
        </w:drawing>
      </w:r>
    </w:p>
    <w:p w14:paraId="5DA50AB2" w14:textId="77777777" w:rsidR="00D278EA" w:rsidRPr="009C6FD5" w:rsidRDefault="00D278EA" w:rsidP="00D278EA">
      <w:pPr>
        <w:rPr>
          <w:lang w:val="en-ZA"/>
        </w:rPr>
      </w:pPr>
    </w:p>
    <w:p w14:paraId="1F9845BA" w14:textId="77777777" w:rsidR="00D278EA" w:rsidRPr="009C6FD5" w:rsidRDefault="00D278EA" w:rsidP="00D278EA">
      <w:pPr>
        <w:rPr>
          <w:lang w:val="en-ZA"/>
        </w:rPr>
      </w:pPr>
    </w:p>
    <w:p w14:paraId="2FB7BC19" w14:textId="77777777" w:rsidR="00D278EA" w:rsidRPr="009C6FD5" w:rsidRDefault="00F15353" w:rsidP="00D278EA">
      <w:pPr>
        <w:rPr>
          <w:lang w:val="en-ZA"/>
        </w:rPr>
      </w:pPr>
      <w:r w:rsidRPr="009C6FD5">
        <w:rPr>
          <w:lang w:val="en-ZA"/>
        </w:rPr>
        <w:br w:type="page"/>
      </w:r>
      <w:r w:rsidR="00D278EA" w:rsidRPr="009C6FD5">
        <w:rPr>
          <w:lang w:val="en-ZA"/>
        </w:rPr>
        <w:t>From this example you can see that an instruction manual is also divided into sections.  The sections are indicated by means of headings and the contents tell you how to install and operate your appliance.</w:t>
      </w:r>
    </w:p>
    <w:p w14:paraId="36B7E885" w14:textId="77777777" w:rsidR="00D278EA" w:rsidRPr="009C6FD5" w:rsidRDefault="00D278EA" w:rsidP="00D278EA">
      <w:pPr>
        <w:rPr>
          <w:lang w:val="en-ZA"/>
        </w:rPr>
      </w:pPr>
      <w:r w:rsidRPr="009C6FD5">
        <w:rPr>
          <w:lang w:val="en-ZA"/>
        </w:rPr>
        <w:t xml:space="preserve">In the example, we showed you three sections and the cover page of the manual.  The three sections are: </w:t>
      </w:r>
    </w:p>
    <w:p w14:paraId="485FFD33" w14:textId="77777777" w:rsidR="00D278EA" w:rsidRPr="009C6FD5" w:rsidRDefault="00D278EA" w:rsidP="00D54C0D">
      <w:pPr>
        <w:pStyle w:val="ListBullet2"/>
        <w:rPr>
          <w:lang w:val="en-ZA"/>
        </w:rPr>
      </w:pPr>
      <w:r w:rsidRPr="009C6FD5">
        <w:rPr>
          <w:lang w:val="en-ZA"/>
        </w:rPr>
        <w:t xml:space="preserve">User instructions, </w:t>
      </w:r>
    </w:p>
    <w:p w14:paraId="258160ED" w14:textId="77777777" w:rsidR="00D278EA" w:rsidRPr="009C6FD5" w:rsidRDefault="00D278EA" w:rsidP="00D54C0D">
      <w:pPr>
        <w:pStyle w:val="ListBullet2"/>
        <w:rPr>
          <w:lang w:val="en-ZA"/>
        </w:rPr>
      </w:pPr>
      <w:r w:rsidRPr="009C6FD5">
        <w:rPr>
          <w:lang w:val="en-ZA"/>
        </w:rPr>
        <w:t xml:space="preserve">Parts of your sandwich press and </w:t>
      </w:r>
    </w:p>
    <w:p w14:paraId="6F701DF1" w14:textId="77777777" w:rsidR="00D278EA" w:rsidRPr="009C6FD5" w:rsidRDefault="00D278EA" w:rsidP="00D54C0D">
      <w:pPr>
        <w:pStyle w:val="ListBullet2"/>
        <w:rPr>
          <w:lang w:val="en-ZA"/>
        </w:rPr>
      </w:pPr>
      <w:r w:rsidRPr="009C6FD5">
        <w:rPr>
          <w:lang w:val="en-ZA"/>
        </w:rPr>
        <w:t xml:space="preserve">Operating your sandwich press. </w:t>
      </w:r>
    </w:p>
    <w:p w14:paraId="3B398915" w14:textId="77777777" w:rsidR="00D278EA" w:rsidRPr="009C6FD5" w:rsidRDefault="00D278EA" w:rsidP="00D278EA">
      <w:pPr>
        <w:rPr>
          <w:lang w:val="en-ZA"/>
        </w:rPr>
      </w:pPr>
      <w:r w:rsidRPr="009C6FD5">
        <w:rPr>
          <w:lang w:val="en-ZA"/>
        </w:rPr>
        <w:t>In the user instructions section, you will find information about the installation of the appliance and how to install the appliance.  Safety procedures will also be included here.</w:t>
      </w:r>
    </w:p>
    <w:p w14:paraId="294CBF13" w14:textId="77777777" w:rsidR="00D278EA" w:rsidRPr="009C6FD5" w:rsidRDefault="00D278EA" w:rsidP="00D278EA">
      <w:pPr>
        <w:rPr>
          <w:lang w:val="en-ZA"/>
        </w:rPr>
      </w:pPr>
    </w:p>
    <w:p w14:paraId="004B0A95" w14:textId="77777777" w:rsidR="00D278EA" w:rsidRPr="009C6FD5" w:rsidRDefault="00483466" w:rsidP="00D278EA">
      <w:pPr>
        <w:rPr>
          <w:lang w:val="en-ZA"/>
        </w:rPr>
      </w:pPr>
      <w:r w:rsidRPr="009C6FD5">
        <w:rPr>
          <w:noProof/>
          <w:lang w:val="en-ZA" w:eastAsia="en-ZA"/>
        </w:rPr>
        <w:drawing>
          <wp:inline distT="0" distB="0" distL="0" distR="0" wp14:anchorId="7D488903" wp14:editId="62BD294E">
            <wp:extent cx="5734050" cy="5219700"/>
            <wp:effectExtent l="0" t="0" r="0" b="0"/>
            <wp:docPr id="9719" name="Picture 9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4050" cy="5219700"/>
                    </a:xfrm>
                    <a:prstGeom prst="rect">
                      <a:avLst/>
                    </a:prstGeom>
                    <a:noFill/>
                  </pic:spPr>
                </pic:pic>
              </a:graphicData>
            </a:graphic>
          </wp:inline>
        </w:drawing>
      </w:r>
    </w:p>
    <w:p w14:paraId="59E19EF7" w14:textId="77777777" w:rsidR="00D278EA" w:rsidRPr="009C6FD5" w:rsidRDefault="00D278EA" w:rsidP="00D278EA">
      <w:pPr>
        <w:rPr>
          <w:lang w:val="en-ZA"/>
        </w:rPr>
      </w:pPr>
      <w:r w:rsidRPr="009C6FD5">
        <w:rPr>
          <w:lang w:val="en-ZA"/>
        </w:rPr>
        <w:br w:type="page"/>
      </w:r>
    </w:p>
    <w:p w14:paraId="3F9C4359" w14:textId="77777777" w:rsidR="00D278EA" w:rsidRPr="009C6FD5" w:rsidRDefault="00D278EA" w:rsidP="00D278EA">
      <w:pPr>
        <w:rPr>
          <w:lang w:val="en-ZA"/>
        </w:rPr>
      </w:pPr>
      <w:r w:rsidRPr="009C6FD5">
        <w:rPr>
          <w:lang w:val="en-ZA"/>
        </w:rPr>
        <w:t>Operating your sandwich press: here you will find the guidelines for using the sandwich press.</w:t>
      </w:r>
    </w:p>
    <w:p w14:paraId="68D0787C" w14:textId="77777777" w:rsidR="00D278EA" w:rsidRPr="009C6FD5" w:rsidRDefault="00D278EA" w:rsidP="00D278EA">
      <w:pPr>
        <w:rPr>
          <w:lang w:val="en-ZA"/>
        </w:rPr>
      </w:pPr>
    </w:p>
    <w:p w14:paraId="20AB0E02" w14:textId="77777777" w:rsidR="00D278EA" w:rsidRPr="009C6FD5" w:rsidRDefault="00483466" w:rsidP="00D278EA">
      <w:pPr>
        <w:rPr>
          <w:lang w:val="en-ZA"/>
        </w:rPr>
      </w:pPr>
      <w:r w:rsidRPr="009C6FD5">
        <w:rPr>
          <w:noProof/>
          <w:lang w:val="en-ZA" w:eastAsia="en-ZA"/>
        </w:rPr>
        <w:drawing>
          <wp:inline distT="0" distB="0" distL="0" distR="0" wp14:anchorId="0DE680DD" wp14:editId="5EEA447F">
            <wp:extent cx="5876925" cy="5343525"/>
            <wp:effectExtent l="0" t="0" r="9525" b="9525"/>
            <wp:docPr id="9720" name="Picture 9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76925" cy="5343525"/>
                    </a:xfrm>
                    <a:prstGeom prst="rect">
                      <a:avLst/>
                    </a:prstGeom>
                    <a:noFill/>
                  </pic:spPr>
                </pic:pic>
              </a:graphicData>
            </a:graphic>
          </wp:inline>
        </w:drawing>
      </w:r>
      <w:r w:rsidR="00D278EA" w:rsidRPr="009C6FD5">
        <w:rPr>
          <w:lang w:val="en-ZA"/>
        </w:rPr>
        <w:t>All instruction manuals will be divided into sections or chapters.  A big instruction manual will also have a contents page and an Index.</w:t>
      </w:r>
    </w:p>
    <w:p w14:paraId="5D4517D9" w14:textId="77777777" w:rsidR="00D278EA" w:rsidRPr="009C6FD5" w:rsidRDefault="00D278EA" w:rsidP="00BD3566">
      <w:pPr>
        <w:pStyle w:val="H3"/>
        <w:rPr>
          <w:lang w:val="en-ZA"/>
        </w:rPr>
      </w:pPr>
      <w:bookmarkStart w:id="167" w:name="_Toc495929921"/>
      <w:r w:rsidRPr="009C6FD5">
        <w:rPr>
          <w:lang w:val="en-ZA"/>
        </w:rPr>
        <w:t>Encyclopaedias</w:t>
      </w:r>
      <w:bookmarkEnd w:id="167"/>
    </w:p>
    <w:p w14:paraId="3EB0D7B8" w14:textId="77777777" w:rsidR="00D278EA" w:rsidRPr="009C6FD5" w:rsidRDefault="00D278EA" w:rsidP="00D278EA">
      <w:pPr>
        <w:rPr>
          <w:lang w:val="en-ZA"/>
        </w:rPr>
      </w:pPr>
      <w:r w:rsidRPr="009C6FD5">
        <w:rPr>
          <w:lang w:val="en-ZA"/>
        </w:rPr>
        <w:t xml:space="preserve">An encyclopaedia is a book or a set of books giving information about many subjects. </w:t>
      </w:r>
    </w:p>
    <w:p w14:paraId="2150794C" w14:textId="77777777" w:rsidR="00D278EA" w:rsidRPr="009C6FD5" w:rsidRDefault="00D278EA" w:rsidP="00D278EA">
      <w:pPr>
        <w:rPr>
          <w:lang w:val="en-ZA"/>
        </w:rPr>
      </w:pPr>
      <w:r w:rsidRPr="009C6FD5">
        <w:rPr>
          <w:lang w:val="en-ZA"/>
        </w:rPr>
        <w:t>Encyclopaedias are organised alphabetically, according to subject, from A to Z.  When you are looking for information in an encyclopaedia, you have to refer to the Index Book first.</w:t>
      </w:r>
    </w:p>
    <w:p w14:paraId="274A2F14" w14:textId="77777777" w:rsidR="00D278EA" w:rsidRPr="009C6FD5" w:rsidRDefault="00D278EA" w:rsidP="00D278EA">
      <w:pPr>
        <w:rPr>
          <w:lang w:val="en-ZA"/>
        </w:rPr>
      </w:pPr>
      <w:r w:rsidRPr="009C6FD5">
        <w:rPr>
          <w:lang w:val="en-ZA"/>
        </w:rPr>
        <w:t xml:space="preserve">The Index Book is organised like an index in a text book.  It is a lot bigger, since an encyclopaedia contains information about every known subject.  </w:t>
      </w:r>
    </w:p>
    <w:p w14:paraId="63FCDD44" w14:textId="77777777" w:rsidR="00D278EA" w:rsidRPr="009C6FD5" w:rsidRDefault="00D278EA" w:rsidP="00D278EA">
      <w:pPr>
        <w:rPr>
          <w:lang w:val="en-ZA"/>
        </w:rPr>
      </w:pPr>
      <w:r w:rsidRPr="009C6FD5">
        <w:rPr>
          <w:lang w:val="en-ZA"/>
        </w:rPr>
        <w:t xml:space="preserve">You will use the Index Book in an encyclopaedia the same way as the Index section in a textbook.  First, you will identify the subject you are looking for: helicopters.  Then you go to the Index Book and look under H for helicopters.  </w:t>
      </w:r>
    </w:p>
    <w:p w14:paraId="76C17315" w14:textId="77777777" w:rsidR="00D278EA" w:rsidRPr="009C6FD5" w:rsidRDefault="00D278EA" w:rsidP="00D278EA">
      <w:pPr>
        <w:rPr>
          <w:lang w:val="en-ZA"/>
        </w:rPr>
      </w:pPr>
      <w:r w:rsidRPr="009C6FD5">
        <w:rPr>
          <w:lang w:val="en-ZA"/>
        </w:rPr>
        <w:br w:type="page"/>
      </w:r>
    </w:p>
    <w:p w14:paraId="7668F6B8" w14:textId="77777777" w:rsidR="00D278EA" w:rsidRPr="009C6FD5" w:rsidRDefault="00483466" w:rsidP="00D278EA">
      <w:pPr>
        <w:rPr>
          <w:lang w:val="en-ZA"/>
        </w:rPr>
      </w:pPr>
      <w:r w:rsidRPr="009C6FD5">
        <w:rPr>
          <w:noProof/>
          <w:lang w:val="en-ZA" w:eastAsia="en-ZA"/>
        </w:rPr>
        <w:drawing>
          <wp:anchor distT="0" distB="0" distL="114300" distR="114300" simplePos="0" relativeHeight="251599360" behindDoc="0" locked="0" layoutInCell="1" allowOverlap="1" wp14:anchorId="5C52AE67" wp14:editId="6AF97F54">
            <wp:simplePos x="0" y="0"/>
            <wp:positionH relativeFrom="column">
              <wp:posOffset>4232275</wp:posOffset>
            </wp:positionH>
            <wp:positionV relativeFrom="paragraph">
              <wp:posOffset>65405</wp:posOffset>
            </wp:positionV>
            <wp:extent cx="2095500" cy="4229100"/>
            <wp:effectExtent l="0" t="0" r="0" b="0"/>
            <wp:wrapSquare wrapText="bothSides"/>
            <wp:docPr id="9505" name="Picture 9505" descr="encyclo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5" descr="encyclop 1"/>
                    <pic:cNvPicPr>
                      <a:picLocks noChangeAspect="1" noChangeArrowheads="1"/>
                    </pic:cNvPicPr>
                  </pic:nvPicPr>
                  <pic:blipFill>
                    <a:blip r:embed="rId59">
                      <a:extLst>
                        <a:ext uri="{28A0092B-C50C-407E-A947-70E740481C1C}">
                          <a14:useLocalDpi xmlns:a14="http://schemas.microsoft.com/office/drawing/2010/main" val="0"/>
                        </a:ext>
                      </a:extLst>
                    </a:blip>
                    <a:srcRect l="25000" t="25600" r="18021" b="17998"/>
                    <a:stretch>
                      <a:fillRect/>
                    </a:stretch>
                  </pic:blipFill>
                  <pic:spPr bwMode="auto">
                    <a:xfrm>
                      <a:off x="0" y="0"/>
                      <a:ext cx="2095500" cy="4229100"/>
                    </a:xfrm>
                    <a:prstGeom prst="rect">
                      <a:avLst/>
                    </a:prstGeom>
                    <a:noFill/>
                    <a:ln>
                      <a:noFill/>
                    </a:ln>
                  </pic:spPr>
                </pic:pic>
              </a:graphicData>
            </a:graphic>
            <wp14:sizeRelH relativeFrom="page">
              <wp14:pctWidth>0</wp14:pctWidth>
            </wp14:sizeRelH>
            <wp14:sizeRelV relativeFrom="page">
              <wp14:pctHeight>0</wp14:pctHeight>
            </wp14:sizeRelV>
          </wp:anchor>
        </w:drawing>
      </w:r>
      <w:r w:rsidR="00D278EA" w:rsidRPr="009C6FD5">
        <w:rPr>
          <w:lang w:val="en-ZA"/>
        </w:rPr>
        <w:t>The Index Book will then tell you in which book, on which page and where on the page you will find the information you require on the subject, in this case helicopters.</w:t>
      </w:r>
    </w:p>
    <w:p w14:paraId="33CDE80E" w14:textId="77777777" w:rsidR="00D278EA" w:rsidRPr="009C6FD5" w:rsidRDefault="00D278EA" w:rsidP="00D278EA">
      <w:pPr>
        <w:rPr>
          <w:lang w:val="en-ZA"/>
        </w:rPr>
      </w:pPr>
      <w:r w:rsidRPr="009C6FD5">
        <w:rPr>
          <w:lang w:val="en-ZA"/>
        </w:rPr>
        <w:t xml:space="preserve">From this example of an Index book, you can see what information you can find about helicopters.  </w:t>
      </w:r>
    </w:p>
    <w:p w14:paraId="7D4C3A9F" w14:textId="77777777" w:rsidR="00D278EA" w:rsidRPr="009C6FD5" w:rsidRDefault="00D278EA" w:rsidP="00D278EA">
      <w:pPr>
        <w:rPr>
          <w:lang w:val="en-ZA"/>
        </w:rPr>
      </w:pPr>
      <w:r w:rsidRPr="009C6FD5">
        <w:rPr>
          <w:lang w:val="en-ZA"/>
        </w:rPr>
        <w:t>If you want information about military helicopters, you will go to book 2 of the encyclopaedia, then page 544, section b of the page.</w:t>
      </w:r>
    </w:p>
    <w:p w14:paraId="7071E849" w14:textId="77777777" w:rsidR="00D278EA" w:rsidRPr="009C6FD5" w:rsidRDefault="00D278EA" w:rsidP="00D278EA">
      <w:pPr>
        <w:rPr>
          <w:lang w:val="en-ZA"/>
        </w:rPr>
      </w:pPr>
      <w:r w:rsidRPr="009C6FD5">
        <w:rPr>
          <w:lang w:val="en-ZA"/>
        </w:rPr>
        <w:t>This particular encyclopaedia is called Encyclopaedia Britannica and it consists of 27 books filled with information, plus the Index book.</w:t>
      </w:r>
    </w:p>
    <w:p w14:paraId="5CE9228B" w14:textId="77777777" w:rsidR="00D278EA" w:rsidRPr="009C6FD5" w:rsidRDefault="00D278EA" w:rsidP="00D278EA">
      <w:pPr>
        <w:rPr>
          <w:lang w:val="en-ZA"/>
        </w:rPr>
      </w:pPr>
    </w:p>
    <w:p w14:paraId="76DF093B" w14:textId="77777777" w:rsidR="00D278EA" w:rsidRPr="009C6FD5" w:rsidRDefault="00D278EA" w:rsidP="00D278EA">
      <w:pPr>
        <w:rPr>
          <w:lang w:val="en-ZA"/>
        </w:rPr>
      </w:pPr>
    </w:p>
    <w:p w14:paraId="65721B5C" w14:textId="77777777" w:rsidR="00D278EA" w:rsidRPr="009C6FD5" w:rsidRDefault="00D278EA" w:rsidP="00D278EA">
      <w:pPr>
        <w:rPr>
          <w:lang w:val="en-ZA"/>
        </w:rPr>
      </w:pPr>
    </w:p>
    <w:p w14:paraId="65908D3C" w14:textId="77777777" w:rsidR="00D278EA" w:rsidRPr="009C6FD5" w:rsidRDefault="00D278EA" w:rsidP="00D278EA">
      <w:pPr>
        <w:rPr>
          <w:lang w:val="en-ZA"/>
        </w:rPr>
      </w:pPr>
    </w:p>
    <w:p w14:paraId="75871774" w14:textId="77777777" w:rsidR="00066778" w:rsidRPr="009C6FD5" w:rsidRDefault="00066778" w:rsidP="00D278EA">
      <w:pPr>
        <w:rPr>
          <w:lang w:val="en-ZA"/>
        </w:rPr>
      </w:pPr>
    </w:p>
    <w:p w14:paraId="5A9BA31E" w14:textId="77777777" w:rsidR="00066778" w:rsidRPr="009C6FD5" w:rsidRDefault="00066778" w:rsidP="00D278EA">
      <w:pPr>
        <w:rPr>
          <w:lang w:val="en-ZA"/>
        </w:rPr>
      </w:pPr>
    </w:p>
    <w:p w14:paraId="1FCD97FB" w14:textId="77777777" w:rsidR="00066778" w:rsidRPr="009C6FD5" w:rsidRDefault="00066778" w:rsidP="00D278EA">
      <w:pPr>
        <w:rPr>
          <w:lang w:val="en-ZA"/>
        </w:rPr>
      </w:pPr>
    </w:p>
    <w:p w14:paraId="2D4C491C" w14:textId="77777777" w:rsidR="00066778" w:rsidRPr="009C6FD5" w:rsidRDefault="00066778" w:rsidP="00D278EA">
      <w:pPr>
        <w:rPr>
          <w:lang w:val="en-ZA"/>
        </w:rPr>
      </w:pPr>
    </w:p>
    <w:p w14:paraId="629D713D" w14:textId="77777777" w:rsidR="00066778" w:rsidRPr="009C6FD5" w:rsidRDefault="00066778" w:rsidP="00D278EA">
      <w:pPr>
        <w:rPr>
          <w:lang w:val="en-ZA"/>
        </w:rPr>
      </w:pPr>
    </w:p>
    <w:p w14:paraId="4D0E2898" w14:textId="77777777" w:rsidR="00066778" w:rsidRPr="009C6FD5" w:rsidRDefault="00066778" w:rsidP="00D278EA">
      <w:pPr>
        <w:rPr>
          <w:lang w:val="en-ZA"/>
        </w:rPr>
      </w:pPr>
    </w:p>
    <w:p w14:paraId="33383D97" w14:textId="77777777" w:rsidR="00066778" w:rsidRPr="009C6FD5" w:rsidRDefault="00066778" w:rsidP="00D278EA">
      <w:pPr>
        <w:rPr>
          <w:lang w:val="en-ZA"/>
        </w:rPr>
      </w:pPr>
    </w:p>
    <w:p w14:paraId="0F9F92B0" w14:textId="77777777" w:rsidR="00066778" w:rsidRPr="009C6FD5" w:rsidRDefault="00483466" w:rsidP="00D278EA">
      <w:pPr>
        <w:rPr>
          <w:lang w:val="en-ZA"/>
        </w:rPr>
      </w:pPr>
      <w:r w:rsidRPr="009C6FD5">
        <w:rPr>
          <w:noProof/>
          <w:lang w:val="en-ZA" w:eastAsia="en-ZA"/>
        </w:rPr>
        <w:drawing>
          <wp:anchor distT="0" distB="0" distL="114300" distR="114300" simplePos="0" relativeHeight="251600384" behindDoc="0" locked="0" layoutInCell="1" allowOverlap="1" wp14:anchorId="0096B886" wp14:editId="31319BA9">
            <wp:simplePos x="0" y="0"/>
            <wp:positionH relativeFrom="column">
              <wp:posOffset>640080</wp:posOffset>
            </wp:positionH>
            <wp:positionV relativeFrom="paragraph">
              <wp:posOffset>53975</wp:posOffset>
            </wp:positionV>
            <wp:extent cx="4121150" cy="2819400"/>
            <wp:effectExtent l="0" t="0" r="0" b="0"/>
            <wp:wrapSquare wrapText="bothSides"/>
            <wp:docPr id="9506" name="Picture 9506" descr="encyclo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6" descr="encyclop 2"/>
                    <pic:cNvPicPr>
                      <a:picLocks noChangeAspect="1" noChangeArrowheads="1"/>
                    </pic:cNvPicPr>
                  </pic:nvPicPr>
                  <pic:blipFill>
                    <a:blip r:embed="rId60" cstate="print">
                      <a:extLst>
                        <a:ext uri="{28A0092B-C50C-407E-A947-70E740481C1C}">
                          <a14:useLocalDpi xmlns:a14="http://schemas.microsoft.com/office/drawing/2010/main" val="0"/>
                        </a:ext>
                      </a:extLst>
                    </a:blip>
                    <a:srcRect l="5940" t="15933" r="7921" b="10576"/>
                    <a:stretch>
                      <a:fillRect/>
                    </a:stretch>
                  </pic:blipFill>
                  <pic:spPr bwMode="auto">
                    <a:xfrm>
                      <a:off x="0" y="0"/>
                      <a:ext cx="4121150" cy="2819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CB32B1" w14:textId="77777777" w:rsidR="00066778" w:rsidRPr="009C6FD5" w:rsidRDefault="00066778" w:rsidP="00D278EA">
      <w:pPr>
        <w:rPr>
          <w:lang w:val="en-ZA"/>
        </w:rPr>
      </w:pPr>
    </w:p>
    <w:p w14:paraId="49649873" w14:textId="77777777" w:rsidR="00066778" w:rsidRPr="009C6FD5" w:rsidRDefault="00066778" w:rsidP="00D278EA">
      <w:pPr>
        <w:rPr>
          <w:lang w:val="en-ZA"/>
        </w:rPr>
      </w:pPr>
    </w:p>
    <w:p w14:paraId="33396033" w14:textId="77777777" w:rsidR="00066778" w:rsidRPr="009C6FD5" w:rsidRDefault="00066778" w:rsidP="00D278EA">
      <w:pPr>
        <w:rPr>
          <w:lang w:val="en-ZA"/>
        </w:rPr>
      </w:pPr>
    </w:p>
    <w:p w14:paraId="3B2C5800" w14:textId="77777777" w:rsidR="00066778" w:rsidRPr="009C6FD5" w:rsidRDefault="00066778" w:rsidP="00D278EA">
      <w:pPr>
        <w:rPr>
          <w:lang w:val="en-ZA"/>
        </w:rPr>
      </w:pPr>
    </w:p>
    <w:p w14:paraId="2F38B8D0" w14:textId="77777777" w:rsidR="00066778" w:rsidRPr="009C6FD5" w:rsidRDefault="00066778" w:rsidP="00D278EA">
      <w:pPr>
        <w:rPr>
          <w:lang w:val="en-ZA"/>
        </w:rPr>
      </w:pPr>
    </w:p>
    <w:p w14:paraId="2E16E1F9" w14:textId="77777777" w:rsidR="00066778" w:rsidRPr="009C6FD5" w:rsidRDefault="00066778" w:rsidP="00D278EA">
      <w:pPr>
        <w:rPr>
          <w:lang w:val="en-ZA"/>
        </w:rPr>
      </w:pPr>
    </w:p>
    <w:p w14:paraId="3EE7E234" w14:textId="77777777" w:rsidR="00066778" w:rsidRPr="009C6FD5" w:rsidRDefault="00066778" w:rsidP="00D278EA">
      <w:pPr>
        <w:rPr>
          <w:lang w:val="en-ZA"/>
        </w:rPr>
      </w:pPr>
    </w:p>
    <w:p w14:paraId="60DDA913" w14:textId="77777777" w:rsidR="00066778" w:rsidRPr="009C6FD5" w:rsidRDefault="00066778" w:rsidP="00D278EA">
      <w:pPr>
        <w:rPr>
          <w:lang w:val="en-ZA"/>
        </w:rPr>
      </w:pPr>
    </w:p>
    <w:p w14:paraId="32AC22FB" w14:textId="77777777" w:rsidR="00066778" w:rsidRPr="009C6FD5" w:rsidRDefault="00066778" w:rsidP="00D278EA">
      <w:pPr>
        <w:rPr>
          <w:lang w:val="en-ZA"/>
        </w:rPr>
      </w:pPr>
    </w:p>
    <w:p w14:paraId="10C6D24D" w14:textId="77777777" w:rsidR="00066778" w:rsidRPr="009C6FD5" w:rsidRDefault="00066778" w:rsidP="00D278EA">
      <w:pPr>
        <w:rPr>
          <w:lang w:val="en-ZA"/>
        </w:rPr>
      </w:pPr>
    </w:p>
    <w:p w14:paraId="367E82A7" w14:textId="77777777" w:rsidR="00066778" w:rsidRPr="009C6FD5" w:rsidRDefault="00066778" w:rsidP="00D278EA">
      <w:pPr>
        <w:rPr>
          <w:lang w:val="en-ZA"/>
        </w:rPr>
      </w:pPr>
    </w:p>
    <w:p w14:paraId="2E6720BA" w14:textId="77777777" w:rsidR="00066778" w:rsidRPr="009C6FD5" w:rsidRDefault="00066778" w:rsidP="00D278EA">
      <w:pPr>
        <w:rPr>
          <w:lang w:val="en-ZA"/>
        </w:rPr>
      </w:pPr>
    </w:p>
    <w:p w14:paraId="455F542A" w14:textId="77777777" w:rsidR="00D278EA" w:rsidRPr="009C6FD5" w:rsidRDefault="00D278EA" w:rsidP="00D278EA">
      <w:pPr>
        <w:rPr>
          <w:lang w:val="en-ZA"/>
        </w:rPr>
      </w:pPr>
      <w:r w:rsidRPr="009C6FD5">
        <w:rPr>
          <w:lang w:val="en-ZA"/>
        </w:rPr>
        <w:t>Many people are fortunate enough to own encyclopaedias.  If you don’t own one, you can go to your local library and use their encyclopaedias to look for information.</w:t>
      </w:r>
    </w:p>
    <w:p w14:paraId="752CABDE" w14:textId="77777777" w:rsidR="00066778" w:rsidRPr="009C6FD5" w:rsidRDefault="00066778" w:rsidP="00D278EA">
      <w:pPr>
        <w:rPr>
          <w:lang w:val="en-ZA"/>
        </w:rPr>
      </w:pPr>
      <w:r w:rsidRPr="009C6FD5">
        <w:rPr>
          <w:lang w:val="en-ZA"/>
        </w:rPr>
        <w:br w:type="page"/>
      </w:r>
    </w:p>
    <w:p w14:paraId="4DCA50F8" w14:textId="77777777" w:rsidR="00D278EA" w:rsidRPr="009C6FD5" w:rsidRDefault="00D278EA" w:rsidP="00BD3566">
      <w:pPr>
        <w:pStyle w:val="H3"/>
        <w:rPr>
          <w:lang w:val="en-ZA"/>
        </w:rPr>
      </w:pPr>
      <w:bookmarkStart w:id="168" w:name="_Toc495929922"/>
      <w:r w:rsidRPr="009C6FD5">
        <w:rPr>
          <w:lang w:val="en-ZA"/>
        </w:rPr>
        <w:t>Internet</w:t>
      </w:r>
      <w:bookmarkEnd w:id="168"/>
    </w:p>
    <w:p w14:paraId="65911488" w14:textId="77777777" w:rsidR="00D278EA" w:rsidRPr="009C6FD5" w:rsidRDefault="00D278EA" w:rsidP="00D278EA">
      <w:pPr>
        <w:rPr>
          <w:lang w:val="en-ZA"/>
        </w:rPr>
      </w:pPr>
      <w:r w:rsidRPr="009C6FD5">
        <w:rPr>
          <w:lang w:val="en-ZA"/>
        </w:rPr>
        <w:t>You can also search the Internet for information.  The Internet is like a very large library.  Where a library is filled with books containing information, the Internet is made up of web sites that are filled with information.</w:t>
      </w:r>
    </w:p>
    <w:p w14:paraId="09CD8877" w14:textId="77777777" w:rsidR="00D278EA" w:rsidRPr="009C6FD5" w:rsidRDefault="00D278EA" w:rsidP="00D278EA">
      <w:pPr>
        <w:rPr>
          <w:lang w:val="en-ZA"/>
        </w:rPr>
      </w:pPr>
      <w:r w:rsidRPr="009C6FD5">
        <w:rPr>
          <w:lang w:val="en-ZA"/>
        </w:rPr>
        <w:t>Searching the Internet is a lot like using an Index book: you go online to a website such as Mweb or MSN and you will find a Search option somewhere on the first page, that is also called the Home page of the website.  The Search option will give you space in which to enter a keyword or keywords, just like you would look in an Index.  You then click on a button and the computer searches for websites that contain information about the word you typed in.</w:t>
      </w:r>
    </w:p>
    <w:p w14:paraId="2CF8F5A7" w14:textId="77777777" w:rsidR="00D278EA" w:rsidRPr="009C6FD5" w:rsidRDefault="00D278EA" w:rsidP="00D278EA">
      <w:pPr>
        <w:rPr>
          <w:lang w:val="en-ZA"/>
        </w:rPr>
      </w:pPr>
      <w:r w:rsidRPr="009C6FD5">
        <w:rPr>
          <w:lang w:val="en-ZA"/>
        </w:rPr>
        <w:t>Because the Internet is a worldwide resource of information, there is an awful lot of information to be found out there, so you have to be very specific when you search for information on the Internet.</w:t>
      </w:r>
    </w:p>
    <w:p w14:paraId="65F4D8E3" w14:textId="77777777" w:rsidR="00D278EA" w:rsidRPr="009C6FD5" w:rsidRDefault="00D278EA" w:rsidP="00D278EA">
      <w:pPr>
        <w:rPr>
          <w:lang w:val="en-ZA"/>
        </w:rPr>
      </w:pPr>
      <w:r w:rsidRPr="009C6FD5">
        <w:rPr>
          <w:lang w:val="en-ZA"/>
        </w:rPr>
        <w:t>If you, for example, enter dogs as your keyword, you will end up with a couple of million hits.  It is impossible for you to visit all those websites, so you have to narrow down your search, for example by typing in the specific breed of dog you want information on: golden retriever or whatever breed of dog you want information on.  This will give you less hits, hopefully only about twenty or thirty websites, which is much more manageable.</w:t>
      </w:r>
    </w:p>
    <w:p w14:paraId="7D3178C4" w14:textId="77777777" w:rsidR="00D278EA" w:rsidRPr="009C6FD5" w:rsidRDefault="00D278EA" w:rsidP="005736AC">
      <w:pPr>
        <w:pStyle w:val="Heading2"/>
        <w:rPr>
          <w:lang w:val="en-ZA"/>
        </w:rPr>
      </w:pPr>
      <w:bookmarkStart w:id="169" w:name="_Toc201071771"/>
      <w:bookmarkStart w:id="170" w:name="_Toc495929923"/>
      <w:r w:rsidRPr="009C6FD5">
        <w:rPr>
          <w:lang w:val="en-ZA"/>
        </w:rPr>
        <w:t>What Do We Read?</w:t>
      </w:r>
      <w:bookmarkEnd w:id="169"/>
      <w:bookmarkEnd w:id="170"/>
    </w:p>
    <w:p w14:paraId="6DF30484" w14:textId="77777777" w:rsidR="00D278EA" w:rsidRPr="009C6FD5" w:rsidRDefault="00D278EA" w:rsidP="00D278EA">
      <w:pPr>
        <w:rPr>
          <w:lang w:val="en-ZA"/>
        </w:rPr>
      </w:pPr>
      <w:r w:rsidRPr="009C6FD5">
        <w:rPr>
          <w:lang w:val="en-ZA"/>
        </w:rPr>
        <w:t>We read, or look at and interpret a variety of written and visual material during our lives, including:</w:t>
      </w:r>
    </w:p>
    <w:p w14:paraId="1F012BF9" w14:textId="77777777" w:rsidR="00D278EA" w:rsidRPr="009C6FD5" w:rsidRDefault="00D278EA" w:rsidP="00D54C0D">
      <w:pPr>
        <w:pStyle w:val="ListBullet2"/>
        <w:rPr>
          <w:lang w:val="en-ZA"/>
        </w:rPr>
      </w:pPr>
      <w:r w:rsidRPr="009C6FD5">
        <w:rPr>
          <w:lang w:val="en-ZA"/>
        </w:rPr>
        <w:t>Textbooks</w:t>
      </w:r>
    </w:p>
    <w:p w14:paraId="0B00B837" w14:textId="77777777" w:rsidR="00D278EA" w:rsidRPr="009C6FD5" w:rsidRDefault="00D278EA" w:rsidP="00D54C0D">
      <w:pPr>
        <w:pStyle w:val="ListBullet2"/>
        <w:rPr>
          <w:lang w:val="en-ZA"/>
        </w:rPr>
      </w:pPr>
      <w:r w:rsidRPr="009C6FD5">
        <w:rPr>
          <w:lang w:val="en-ZA"/>
        </w:rPr>
        <w:t>Magazines: a periodical publication containing articles and pictures</w:t>
      </w:r>
    </w:p>
    <w:p w14:paraId="35A7D7C5" w14:textId="77777777" w:rsidR="00D278EA" w:rsidRPr="009C6FD5" w:rsidRDefault="00D278EA" w:rsidP="00D54C0D">
      <w:pPr>
        <w:pStyle w:val="ListBullet2"/>
        <w:rPr>
          <w:lang w:val="en-ZA"/>
        </w:rPr>
      </w:pPr>
      <w:r w:rsidRPr="009C6FD5">
        <w:rPr>
          <w:lang w:val="en-ZA"/>
        </w:rPr>
        <w:t>Newspapers: a daily or weekly publication containing news, articles and advertisements</w:t>
      </w:r>
    </w:p>
    <w:p w14:paraId="030D667B" w14:textId="77777777" w:rsidR="00D278EA" w:rsidRPr="009C6FD5" w:rsidRDefault="00D278EA" w:rsidP="00D54C0D">
      <w:pPr>
        <w:pStyle w:val="ListBullet2"/>
        <w:rPr>
          <w:lang w:val="en-ZA"/>
        </w:rPr>
      </w:pPr>
      <w:r w:rsidRPr="009C6FD5">
        <w:rPr>
          <w:lang w:val="en-ZA"/>
        </w:rPr>
        <w:t>brochures: a leaflet containing information about a product or service</w:t>
      </w:r>
    </w:p>
    <w:p w14:paraId="34211BDB" w14:textId="77777777" w:rsidR="00D278EA" w:rsidRPr="009C6FD5" w:rsidRDefault="00D278EA" w:rsidP="00D54C0D">
      <w:pPr>
        <w:pStyle w:val="ListBullet2"/>
        <w:rPr>
          <w:lang w:val="en-ZA"/>
        </w:rPr>
      </w:pPr>
      <w:r w:rsidRPr="009C6FD5">
        <w:rPr>
          <w:lang w:val="en-ZA"/>
        </w:rPr>
        <w:t>policies: a document containing the course of action adopted or proposed by an organisation – how the organisation goes about its business</w:t>
      </w:r>
    </w:p>
    <w:p w14:paraId="7536699D" w14:textId="77777777" w:rsidR="00D278EA" w:rsidRPr="009C6FD5" w:rsidRDefault="00D278EA" w:rsidP="00D54C0D">
      <w:pPr>
        <w:pStyle w:val="ListBullet2"/>
        <w:rPr>
          <w:lang w:val="en-ZA"/>
        </w:rPr>
      </w:pPr>
      <w:r w:rsidRPr="009C6FD5">
        <w:rPr>
          <w:lang w:val="en-ZA"/>
        </w:rPr>
        <w:t>questionnaires: a document containing printed questions that have to be completed, usually done to conduct a survey</w:t>
      </w:r>
    </w:p>
    <w:p w14:paraId="437EA0B3" w14:textId="77777777" w:rsidR="00D278EA" w:rsidRPr="009C6FD5" w:rsidRDefault="00D278EA" w:rsidP="00D54C0D">
      <w:pPr>
        <w:pStyle w:val="ListBullet2"/>
        <w:rPr>
          <w:lang w:val="en-ZA"/>
        </w:rPr>
      </w:pPr>
      <w:r w:rsidRPr="009C6FD5">
        <w:rPr>
          <w:lang w:val="en-ZA"/>
        </w:rPr>
        <w:t>notices: announcements or advertisements printed in the media</w:t>
      </w:r>
    </w:p>
    <w:p w14:paraId="6BE7C5D2" w14:textId="77777777" w:rsidR="00D278EA" w:rsidRPr="009C6FD5" w:rsidRDefault="00D278EA" w:rsidP="00D54C0D">
      <w:pPr>
        <w:pStyle w:val="ListBullet2"/>
        <w:rPr>
          <w:lang w:val="en-ZA"/>
        </w:rPr>
      </w:pPr>
      <w:r w:rsidRPr="009C6FD5">
        <w:rPr>
          <w:lang w:val="en-ZA"/>
        </w:rPr>
        <w:t>memorandum: a  note sent from one person to another in an organisation</w:t>
      </w:r>
    </w:p>
    <w:p w14:paraId="359CFE7A" w14:textId="77777777" w:rsidR="00D278EA" w:rsidRPr="009C6FD5" w:rsidRDefault="00D278EA" w:rsidP="00D54C0D">
      <w:pPr>
        <w:pStyle w:val="ListBullet2"/>
        <w:rPr>
          <w:lang w:val="en-ZA"/>
        </w:rPr>
      </w:pPr>
      <w:r w:rsidRPr="009C6FD5">
        <w:rPr>
          <w:lang w:val="en-ZA"/>
        </w:rPr>
        <w:t xml:space="preserve">agenda: a list of matters that have to be discussed and/or dealt with in a meeting </w:t>
      </w:r>
    </w:p>
    <w:p w14:paraId="62DB6B74" w14:textId="77777777" w:rsidR="00D278EA" w:rsidRPr="009C6FD5" w:rsidRDefault="00D278EA" w:rsidP="00D54C0D">
      <w:pPr>
        <w:pStyle w:val="ListBullet2"/>
        <w:rPr>
          <w:lang w:val="en-ZA"/>
        </w:rPr>
      </w:pPr>
      <w:r w:rsidRPr="009C6FD5">
        <w:rPr>
          <w:lang w:val="en-ZA"/>
        </w:rPr>
        <w:t xml:space="preserve">application forms:  forms similar to questionnaires, that have to be completed when you are applying for something – job applications, credit applications at shops and so on </w:t>
      </w:r>
    </w:p>
    <w:p w14:paraId="16B638E1" w14:textId="77777777" w:rsidR="00D278EA" w:rsidRPr="009C6FD5" w:rsidRDefault="00D278EA" w:rsidP="00D54C0D">
      <w:pPr>
        <w:pStyle w:val="ListBullet2"/>
        <w:rPr>
          <w:lang w:val="en-ZA"/>
        </w:rPr>
      </w:pPr>
      <w:r w:rsidRPr="009C6FD5">
        <w:rPr>
          <w:lang w:val="en-ZA"/>
        </w:rPr>
        <w:t xml:space="preserve">documentary: a factual report of real events where use is made of documents, film, photographs and sound recordings in order to convey the message </w:t>
      </w:r>
    </w:p>
    <w:p w14:paraId="67B0CD41" w14:textId="77777777" w:rsidR="00D278EA" w:rsidRPr="009C6FD5" w:rsidRDefault="00D278EA" w:rsidP="00D54C0D">
      <w:pPr>
        <w:pStyle w:val="ListBullet2"/>
        <w:rPr>
          <w:lang w:val="en-ZA"/>
        </w:rPr>
      </w:pPr>
      <w:r w:rsidRPr="009C6FD5">
        <w:rPr>
          <w:lang w:val="en-ZA"/>
        </w:rPr>
        <w:t>novel: a story of book length about imaginary people and events</w:t>
      </w:r>
    </w:p>
    <w:p w14:paraId="04BF1554" w14:textId="77777777" w:rsidR="00D278EA" w:rsidRPr="009C6FD5" w:rsidRDefault="00D278EA" w:rsidP="00D54C0D">
      <w:pPr>
        <w:pStyle w:val="ListBullet2"/>
        <w:rPr>
          <w:lang w:val="en-ZA"/>
        </w:rPr>
      </w:pPr>
      <w:r w:rsidRPr="009C6FD5">
        <w:rPr>
          <w:lang w:val="en-ZA"/>
        </w:rPr>
        <w:t>photographs: still pictures made with cameras</w:t>
      </w:r>
    </w:p>
    <w:p w14:paraId="31A1DB68" w14:textId="77777777" w:rsidR="00D278EA" w:rsidRPr="009C6FD5" w:rsidRDefault="00D278EA" w:rsidP="00D54C0D">
      <w:pPr>
        <w:pStyle w:val="ListBullet2"/>
        <w:rPr>
          <w:lang w:val="en-ZA"/>
        </w:rPr>
      </w:pPr>
      <w:r w:rsidRPr="009C6FD5">
        <w:rPr>
          <w:lang w:val="en-ZA"/>
        </w:rPr>
        <w:t>diagrams: are discussed fully later on</w:t>
      </w:r>
    </w:p>
    <w:p w14:paraId="296AFED9" w14:textId="77777777" w:rsidR="00D278EA" w:rsidRPr="009C6FD5" w:rsidRDefault="00D278EA" w:rsidP="00D54C0D">
      <w:pPr>
        <w:pStyle w:val="ListBullet2"/>
        <w:rPr>
          <w:lang w:val="en-ZA"/>
        </w:rPr>
      </w:pPr>
      <w:r w:rsidRPr="009C6FD5">
        <w:rPr>
          <w:lang w:val="en-ZA"/>
        </w:rPr>
        <w:t>blueprints: design plans or other technical drawings</w:t>
      </w:r>
    </w:p>
    <w:p w14:paraId="08BF8B0D" w14:textId="77777777" w:rsidR="00D278EA" w:rsidRPr="009C6FD5" w:rsidRDefault="00D278EA" w:rsidP="00D54C0D">
      <w:pPr>
        <w:pStyle w:val="ListBullet2"/>
        <w:rPr>
          <w:lang w:val="en-ZA"/>
        </w:rPr>
      </w:pPr>
      <w:r w:rsidRPr="009C6FD5">
        <w:rPr>
          <w:lang w:val="en-ZA"/>
        </w:rPr>
        <w:t>films: a story or event recorded by a camera and shown in a cinema or on television</w:t>
      </w:r>
    </w:p>
    <w:p w14:paraId="37461863" w14:textId="77777777" w:rsidR="00D278EA" w:rsidRPr="009C6FD5" w:rsidRDefault="00D278EA" w:rsidP="00D54C0D">
      <w:pPr>
        <w:rPr>
          <w:lang w:val="en-ZA"/>
        </w:rPr>
      </w:pPr>
    </w:p>
    <w:p w14:paraId="17225D51" w14:textId="77777777" w:rsidR="00D278EA" w:rsidRPr="009C6FD5" w:rsidRDefault="00D278EA" w:rsidP="00D278EA">
      <w:pPr>
        <w:rPr>
          <w:lang w:val="en-ZA"/>
        </w:rPr>
      </w:pPr>
      <w:r w:rsidRPr="009C6FD5">
        <w:rPr>
          <w:lang w:val="en-ZA"/>
        </w:rPr>
        <w:t xml:space="preserve">We also read the following in order to familiarise ourselves with the instructions and directions given: </w:t>
      </w:r>
    </w:p>
    <w:p w14:paraId="1C62AD9E" w14:textId="77777777" w:rsidR="00D278EA" w:rsidRPr="009C6FD5" w:rsidRDefault="00D278EA" w:rsidP="00D54C0D">
      <w:pPr>
        <w:pStyle w:val="ListBullet2"/>
        <w:rPr>
          <w:lang w:val="en-ZA"/>
        </w:rPr>
      </w:pPr>
      <w:r w:rsidRPr="009C6FD5">
        <w:rPr>
          <w:lang w:val="en-ZA"/>
        </w:rPr>
        <w:t>instructions to  play games and effect basic repairs to objects</w:t>
      </w:r>
    </w:p>
    <w:p w14:paraId="10AB3AED" w14:textId="77777777" w:rsidR="00D278EA" w:rsidRPr="009C6FD5" w:rsidRDefault="00D278EA" w:rsidP="00D54C0D">
      <w:pPr>
        <w:pStyle w:val="ListBullet2"/>
        <w:rPr>
          <w:lang w:val="en-ZA"/>
        </w:rPr>
      </w:pPr>
      <w:r w:rsidRPr="009C6FD5">
        <w:rPr>
          <w:lang w:val="en-ZA"/>
        </w:rPr>
        <w:t>classroom and workplace procedures</w:t>
      </w:r>
    </w:p>
    <w:p w14:paraId="1400563D" w14:textId="77777777" w:rsidR="00D278EA" w:rsidRPr="009C6FD5" w:rsidRDefault="00D278EA" w:rsidP="00D54C0D">
      <w:pPr>
        <w:pStyle w:val="ListBullet2"/>
        <w:rPr>
          <w:lang w:val="en-ZA"/>
        </w:rPr>
      </w:pPr>
      <w:r w:rsidRPr="009C6FD5">
        <w:rPr>
          <w:lang w:val="en-ZA"/>
        </w:rPr>
        <w:t>recipe: a list of ingredients and instructions for preparing a dish</w:t>
      </w:r>
    </w:p>
    <w:p w14:paraId="6BF92837" w14:textId="77777777" w:rsidR="00D278EA" w:rsidRPr="009C6FD5" w:rsidRDefault="00D278EA" w:rsidP="00D54C0D">
      <w:pPr>
        <w:pStyle w:val="ListBullet2"/>
        <w:rPr>
          <w:lang w:val="en-ZA"/>
        </w:rPr>
      </w:pPr>
      <w:r w:rsidRPr="009C6FD5">
        <w:rPr>
          <w:lang w:val="en-ZA"/>
        </w:rPr>
        <w:t>schedule: a plan for doing something, giving lists of intended events and times</w:t>
      </w:r>
    </w:p>
    <w:p w14:paraId="5088BFD0" w14:textId="77777777" w:rsidR="00D278EA" w:rsidRPr="009C6FD5" w:rsidRDefault="00D278EA" w:rsidP="00D54C0D">
      <w:pPr>
        <w:pStyle w:val="ListBullet2"/>
        <w:rPr>
          <w:lang w:val="en-ZA"/>
        </w:rPr>
      </w:pPr>
      <w:r w:rsidRPr="009C6FD5">
        <w:rPr>
          <w:lang w:val="en-ZA"/>
        </w:rPr>
        <w:t>map: a diagram of an are showing physical features, cities, roads, etc</w:t>
      </w:r>
    </w:p>
    <w:p w14:paraId="293375E4" w14:textId="77777777" w:rsidR="00D278EA" w:rsidRPr="009C6FD5" w:rsidRDefault="00D278EA" w:rsidP="00D54C0D">
      <w:pPr>
        <w:pStyle w:val="ListBullet2"/>
        <w:rPr>
          <w:lang w:val="en-ZA"/>
        </w:rPr>
      </w:pPr>
      <w:r w:rsidRPr="009C6FD5">
        <w:rPr>
          <w:lang w:val="en-ZA"/>
        </w:rPr>
        <w:t>warranties: a written guarantee that promises to repair or replace an article if necessary within a certain period, if certain conditions are met.</w:t>
      </w:r>
    </w:p>
    <w:p w14:paraId="363E71D0" w14:textId="77777777" w:rsidR="00D278EA" w:rsidRPr="009C6FD5" w:rsidRDefault="00D278EA" w:rsidP="00D54C0D">
      <w:pPr>
        <w:pStyle w:val="ListBullet2"/>
        <w:rPr>
          <w:lang w:val="en-ZA"/>
        </w:rPr>
      </w:pPr>
      <w:r w:rsidRPr="009C6FD5">
        <w:rPr>
          <w:lang w:val="en-ZA"/>
        </w:rPr>
        <w:t>Simple instructions and directions are read and interpreted and subsequent explanations are consistent with the intention of the text</w:t>
      </w:r>
    </w:p>
    <w:p w14:paraId="14A10511" w14:textId="77777777" w:rsidR="00D54C0D" w:rsidRPr="009C6FD5" w:rsidRDefault="00D278EA" w:rsidP="00D278EA">
      <w:pPr>
        <w:rPr>
          <w:lang w:val="en-ZA"/>
        </w:rPr>
      </w:pPr>
      <w:r w:rsidRPr="009C6FD5">
        <w:rPr>
          <w:lang w:val="en-ZA"/>
        </w:rPr>
        <w:t>Each of the above serves a different purpose, but all of them influence how we read and look at things.</w:t>
      </w:r>
    </w:p>
    <w:p w14:paraId="004C221D" w14:textId="77777777" w:rsidR="00D278EA" w:rsidRPr="009C6FD5" w:rsidRDefault="00D278EA" w:rsidP="005736AC">
      <w:pPr>
        <w:pStyle w:val="Heading2"/>
        <w:rPr>
          <w:noProof/>
          <w:lang w:val="en-ZA"/>
        </w:rPr>
      </w:pPr>
      <w:bookmarkStart w:id="171" w:name="_Toc201071772"/>
      <w:bookmarkStart w:id="172" w:name="_Toc495929924"/>
      <w:r w:rsidRPr="009C6FD5">
        <w:rPr>
          <w:noProof/>
          <w:lang w:val="en-ZA"/>
        </w:rPr>
        <w:t>Read Instructions</w:t>
      </w:r>
      <w:bookmarkEnd w:id="171"/>
      <w:bookmarkEnd w:id="172"/>
    </w:p>
    <w:p w14:paraId="03C56A36" w14:textId="77777777" w:rsidR="00D278EA" w:rsidRPr="009C6FD5" w:rsidRDefault="00D278EA" w:rsidP="00BD3566">
      <w:pPr>
        <w:pStyle w:val="H3"/>
        <w:rPr>
          <w:lang w:val="en-ZA"/>
        </w:rPr>
      </w:pPr>
      <w:bookmarkStart w:id="173" w:name="_Toc495929925"/>
      <w:r w:rsidRPr="009C6FD5">
        <w:rPr>
          <w:lang w:val="en-ZA"/>
        </w:rPr>
        <w:t>Games</w:t>
      </w:r>
      <w:bookmarkEnd w:id="173"/>
    </w:p>
    <w:p w14:paraId="47884B85" w14:textId="77777777" w:rsidR="00D278EA" w:rsidRPr="009C6FD5" w:rsidRDefault="00D278EA" w:rsidP="00D278EA">
      <w:pPr>
        <w:rPr>
          <w:lang w:val="en-ZA"/>
        </w:rPr>
      </w:pPr>
      <w:r w:rsidRPr="009C6FD5">
        <w:rPr>
          <w:lang w:val="en-ZA"/>
        </w:rPr>
        <w:t>Whenever you buy a game, it will contain instructions on how to play the game.  The example below shows the instructions for a word game called Boggle.</w:t>
      </w:r>
    </w:p>
    <w:p w14:paraId="52C6147A" w14:textId="77777777" w:rsidR="00D278EA" w:rsidRPr="009C6FD5" w:rsidRDefault="00D278EA" w:rsidP="00D278EA">
      <w:pPr>
        <w:rPr>
          <w:lang w:val="en-ZA"/>
        </w:rPr>
      </w:pPr>
    </w:p>
    <w:p w14:paraId="140C7A3E" w14:textId="77777777" w:rsidR="00D278EA" w:rsidRPr="009C6FD5" w:rsidRDefault="00483466" w:rsidP="00830B58">
      <w:pPr>
        <w:rPr>
          <w:lang w:val="en-ZA"/>
        </w:rPr>
      </w:pPr>
      <w:r w:rsidRPr="009C6FD5">
        <w:rPr>
          <w:noProof/>
          <w:lang w:val="en-ZA" w:eastAsia="en-ZA"/>
        </w:rPr>
        <w:drawing>
          <wp:anchor distT="0" distB="0" distL="114300" distR="114300" simplePos="0" relativeHeight="251670016" behindDoc="1" locked="0" layoutInCell="1" allowOverlap="1" wp14:anchorId="572D77F6" wp14:editId="06600E58">
            <wp:simplePos x="0" y="0"/>
            <wp:positionH relativeFrom="column">
              <wp:posOffset>635</wp:posOffset>
            </wp:positionH>
            <wp:positionV relativeFrom="paragraph">
              <wp:posOffset>635</wp:posOffset>
            </wp:positionV>
            <wp:extent cx="5200650" cy="5372100"/>
            <wp:effectExtent l="0" t="0" r="0" b="0"/>
            <wp:wrapTight wrapText="bothSides">
              <wp:wrapPolygon edited="0">
                <wp:start x="0" y="0"/>
                <wp:lineTo x="0" y="21523"/>
                <wp:lineTo x="21521" y="21523"/>
                <wp:lineTo x="21521" y="0"/>
                <wp:lineTo x="0" y="0"/>
              </wp:wrapPolygon>
            </wp:wrapTight>
            <wp:docPr id="9749" name="Picture 9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00650" cy="5372100"/>
                    </a:xfrm>
                    <a:prstGeom prst="rect">
                      <a:avLst/>
                    </a:prstGeom>
                    <a:noFill/>
                  </pic:spPr>
                </pic:pic>
              </a:graphicData>
            </a:graphic>
            <wp14:sizeRelH relativeFrom="page">
              <wp14:pctWidth>0</wp14:pctWidth>
            </wp14:sizeRelH>
            <wp14:sizeRelV relativeFrom="page">
              <wp14:pctHeight>0</wp14:pctHeight>
            </wp14:sizeRelV>
          </wp:anchor>
        </w:drawing>
      </w:r>
    </w:p>
    <w:p w14:paraId="3DBA61E8" w14:textId="77777777" w:rsidR="00D278EA" w:rsidRPr="009C6FD5" w:rsidRDefault="00D278EA" w:rsidP="00830B58">
      <w:pPr>
        <w:rPr>
          <w:lang w:val="en-ZA"/>
        </w:rPr>
      </w:pPr>
    </w:p>
    <w:p w14:paraId="324AE2C4" w14:textId="77777777" w:rsidR="00D278EA" w:rsidRPr="009C6FD5" w:rsidRDefault="00D278EA" w:rsidP="00830B58">
      <w:pPr>
        <w:rPr>
          <w:lang w:val="en-ZA"/>
        </w:rPr>
      </w:pPr>
      <w:r w:rsidRPr="009C6FD5">
        <w:rPr>
          <w:lang w:val="en-ZA"/>
        </w:rPr>
        <w:br w:type="page"/>
      </w:r>
    </w:p>
    <w:p w14:paraId="7DEA38BD" w14:textId="77777777" w:rsidR="00D278EA" w:rsidRPr="009C6FD5" w:rsidRDefault="00483466" w:rsidP="00830B58">
      <w:pPr>
        <w:rPr>
          <w:lang w:val="en-ZA"/>
        </w:rPr>
      </w:pPr>
      <w:r w:rsidRPr="009C6FD5">
        <w:rPr>
          <w:noProof/>
          <w:lang w:val="en-ZA" w:eastAsia="en-ZA"/>
        </w:rPr>
        <w:drawing>
          <wp:inline distT="0" distB="0" distL="0" distR="0" wp14:anchorId="2E130C67" wp14:editId="2BCF9B5E">
            <wp:extent cx="6000750" cy="6134100"/>
            <wp:effectExtent l="0" t="0" r="0" b="0"/>
            <wp:docPr id="9750" name="Picture 9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00750" cy="6134100"/>
                    </a:xfrm>
                    <a:prstGeom prst="rect">
                      <a:avLst/>
                    </a:prstGeom>
                    <a:noFill/>
                  </pic:spPr>
                </pic:pic>
              </a:graphicData>
            </a:graphic>
          </wp:inline>
        </w:drawing>
      </w:r>
    </w:p>
    <w:p w14:paraId="1D8FAC10" w14:textId="77777777" w:rsidR="00D278EA" w:rsidRPr="009C6FD5" w:rsidRDefault="00D278EA" w:rsidP="00830B58">
      <w:pPr>
        <w:rPr>
          <w:lang w:val="en-ZA"/>
        </w:rPr>
      </w:pPr>
    </w:p>
    <w:p w14:paraId="2BC8AFF7" w14:textId="77777777" w:rsidR="00D278EA" w:rsidRPr="009C6FD5" w:rsidRDefault="00D278EA" w:rsidP="00BD3566">
      <w:pPr>
        <w:pStyle w:val="H3"/>
        <w:rPr>
          <w:lang w:val="en-ZA"/>
        </w:rPr>
      </w:pPr>
      <w:bookmarkStart w:id="174" w:name="_Toc495929926"/>
      <w:r w:rsidRPr="009C6FD5">
        <w:rPr>
          <w:lang w:val="en-ZA"/>
        </w:rPr>
        <w:t>Repairing objects</w:t>
      </w:r>
      <w:bookmarkEnd w:id="174"/>
    </w:p>
    <w:p w14:paraId="4D135B84" w14:textId="77777777" w:rsidR="00D278EA" w:rsidRPr="009C6FD5" w:rsidRDefault="00D278EA" w:rsidP="00830B58">
      <w:pPr>
        <w:rPr>
          <w:lang w:val="en-ZA"/>
        </w:rPr>
      </w:pPr>
      <w:r w:rsidRPr="009C6FD5">
        <w:rPr>
          <w:lang w:val="en-ZA"/>
        </w:rPr>
        <w:t>To repair something you would usually need a set of instructions that tell you what to do and what tools or equipment you will need.  Examples are changing a flat tyre or replacing a plug on an electrical device.</w:t>
      </w:r>
    </w:p>
    <w:p w14:paraId="7AAAA70C" w14:textId="77777777" w:rsidR="00D278EA" w:rsidRPr="009C6FD5" w:rsidRDefault="00D278EA" w:rsidP="00BD3566">
      <w:pPr>
        <w:pStyle w:val="H3"/>
        <w:rPr>
          <w:noProof/>
          <w:lang w:val="en-ZA"/>
        </w:rPr>
      </w:pPr>
      <w:bookmarkStart w:id="175" w:name="_Toc495929927"/>
      <w:r w:rsidRPr="009C6FD5">
        <w:rPr>
          <w:noProof/>
          <w:lang w:val="en-ZA"/>
        </w:rPr>
        <w:t>Forms</w:t>
      </w:r>
      <w:bookmarkEnd w:id="175"/>
    </w:p>
    <w:p w14:paraId="7FD77E3A" w14:textId="77777777" w:rsidR="00D278EA" w:rsidRPr="009C6FD5" w:rsidRDefault="00D278EA" w:rsidP="00830B58">
      <w:pPr>
        <w:rPr>
          <w:noProof/>
          <w:lang w:val="en-ZA"/>
        </w:rPr>
      </w:pPr>
      <w:r w:rsidRPr="009C6FD5">
        <w:rPr>
          <w:noProof/>
          <w:lang w:val="en-ZA"/>
        </w:rPr>
        <w:t>We have to read and complete forms all the time:</w:t>
      </w:r>
    </w:p>
    <w:p w14:paraId="0912757A" w14:textId="77777777" w:rsidR="00D278EA" w:rsidRPr="009C6FD5" w:rsidRDefault="00D278EA" w:rsidP="00D54C0D">
      <w:pPr>
        <w:pStyle w:val="ListBullet2"/>
        <w:rPr>
          <w:noProof/>
          <w:lang w:val="en-ZA"/>
        </w:rPr>
      </w:pPr>
      <w:r w:rsidRPr="009C6FD5">
        <w:rPr>
          <w:noProof/>
          <w:lang w:val="en-ZA"/>
        </w:rPr>
        <w:t>to apply for a banking account</w:t>
      </w:r>
    </w:p>
    <w:p w14:paraId="24318D48" w14:textId="77777777" w:rsidR="00D278EA" w:rsidRPr="009C6FD5" w:rsidRDefault="00D278EA" w:rsidP="00D54C0D">
      <w:pPr>
        <w:pStyle w:val="ListBullet2"/>
        <w:rPr>
          <w:noProof/>
          <w:lang w:val="en-ZA"/>
        </w:rPr>
      </w:pPr>
      <w:r w:rsidRPr="009C6FD5">
        <w:rPr>
          <w:noProof/>
          <w:lang w:val="en-ZA"/>
        </w:rPr>
        <w:t>to apply for a vehicle registration</w:t>
      </w:r>
    </w:p>
    <w:p w14:paraId="1C05D355" w14:textId="77777777" w:rsidR="00D278EA" w:rsidRPr="009C6FD5" w:rsidRDefault="00D278EA" w:rsidP="00D54C0D">
      <w:pPr>
        <w:pStyle w:val="ListBullet2"/>
        <w:rPr>
          <w:noProof/>
          <w:lang w:val="en-ZA"/>
        </w:rPr>
      </w:pPr>
      <w:r w:rsidRPr="009C6FD5">
        <w:rPr>
          <w:noProof/>
          <w:lang w:val="en-ZA"/>
        </w:rPr>
        <w:t>to apply for a driver’s licence</w:t>
      </w:r>
    </w:p>
    <w:p w14:paraId="268924FE" w14:textId="77777777" w:rsidR="00D278EA" w:rsidRPr="009C6FD5" w:rsidRDefault="00D278EA" w:rsidP="00D54C0D">
      <w:pPr>
        <w:pStyle w:val="ListBullet2"/>
        <w:rPr>
          <w:noProof/>
          <w:lang w:val="en-ZA"/>
        </w:rPr>
      </w:pPr>
      <w:r w:rsidRPr="009C6FD5">
        <w:rPr>
          <w:noProof/>
          <w:lang w:val="en-ZA"/>
        </w:rPr>
        <w:t>to apply for an ID book, etc.</w:t>
      </w:r>
    </w:p>
    <w:p w14:paraId="765CF831" w14:textId="77777777" w:rsidR="00D278EA" w:rsidRPr="009C6FD5" w:rsidRDefault="00D278EA" w:rsidP="00830B58">
      <w:pPr>
        <w:rPr>
          <w:noProof/>
          <w:lang w:val="en-ZA"/>
        </w:rPr>
      </w:pPr>
    </w:p>
    <w:p w14:paraId="67AA5A6C" w14:textId="77777777" w:rsidR="00D278EA" w:rsidRPr="009C6FD5" w:rsidRDefault="00D278EA" w:rsidP="00830B58">
      <w:pPr>
        <w:rPr>
          <w:noProof/>
          <w:lang w:val="en-ZA"/>
        </w:rPr>
      </w:pPr>
      <w:r w:rsidRPr="009C6FD5">
        <w:rPr>
          <w:noProof/>
          <w:lang w:val="en-ZA"/>
        </w:rPr>
        <w:t xml:space="preserve">When we complete forms, we have to read the instructions carefully so that we do not complete areas of the form that do not apply to us. </w:t>
      </w:r>
    </w:p>
    <w:p w14:paraId="0D5BCD5C" w14:textId="77777777" w:rsidR="00D278EA" w:rsidRPr="009C6FD5" w:rsidRDefault="00D278EA" w:rsidP="00BD3566">
      <w:pPr>
        <w:pStyle w:val="H3"/>
        <w:rPr>
          <w:lang w:val="en-ZA"/>
        </w:rPr>
      </w:pPr>
      <w:bookmarkStart w:id="176" w:name="_Toc158499793"/>
      <w:bookmarkStart w:id="177" w:name="_Toc151281298"/>
      <w:bookmarkStart w:id="178" w:name="_Toc117930605"/>
      <w:bookmarkStart w:id="179" w:name="_Toc162368097"/>
      <w:bookmarkStart w:id="180" w:name="_Toc495929928"/>
      <w:r w:rsidRPr="009C6FD5">
        <w:rPr>
          <w:lang w:val="en-ZA"/>
        </w:rPr>
        <w:t>Maps</w:t>
      </w:r>
      <w:bookmarkEnd w:id="176"/>
      <w:bookmarkEnd w:id="177"/>
      <w:bookmarkEnd w:id="178"/>
      <w:bookmarkEnd w:id="179"/>
      <w:bookmarkEnd w:id="180"/>
    </w:p>
    <w:p w14:paraId="15E1FA06" w14:textId="77777777" w:rsidR="00D278EA" w:rsidRPr="009C6FD5" w:rsidRDefault="00D278EA" w:rsidP="00D278EA">
      <w:pPr>
        <w:rPr>
          <w:lang w:val="en-ZA"/>
        </w:rPr>
      </w:pPr>
      <w:r w:rsidRPr="009C6FD5">
        <w:rPr>
          <w:lang w:val="en-ZA"/>
        </w:rPr>
        <w:t>It is much easier to explain a route through using a map than giving long written instructions.</w:t>
      </w:r>
    </w:p>
    <w:p w14:paraId="1941631E" w14:textId="77777777" w:rsidR="00D278EA" w:rsidRPr="009C6FD5" w:rsidRDefault="00D278EA" w:rsidP="00BD3566">
      <w:pPr>
        <w:pStyle w:val="H3"/>
        <w:rPr>
          <w:noProof/>
          <w:lang w:val="en-ZA"/>
        </w:rPr>
      </w:pPr>
      <w:bookmarkStart w:id="181" w:name="_Toc495929929"/>
      <w:r w:rsidRPr="009C6FD5">
        <w:rPr>
          <w:noProof/>
          <w:lang w:val="en-ZA"/>
        </w:rPr>
        <w:t>Recipes</w:t>
      </w:r>
      <w:bookmarkEnd w:id="181"/>
    </w:p>
    <w:p w14:paraId="7C842C71" w14:textId="77777777" w:rsidR="00D278EA" w:rsidRPr="009C6FD5" w:rsidRDefault="00D278EA" w:rsidP="00830B58">
      <w:pPr>
        <w:rPr>
          <w:noProof/>
          <w:lang w:val="en-ZA"/>
        </w:rPr>
      </w:pPr>
      <w:r w:rsidRPr="009C6FD5">
        <w:rPr>
          <w:noProof/>
          <w:lang w:val="en-ZA"/>
        </w:rPr>
        <w:t>Recipes give clear instructions on how to prepare a dish, what ingredients you need and how long the dish will take to cook or bake.</w:t>
      </w:r>
    </w:p>
    <w:p w14:paraId="75A9F43E" w14:textId="77777777" w:rsidR="00D278EA" w:rsidRPr="009C6FD5" w:rsidRDefault="00D278EA" w:rsidP="00BD3566">
      <w:pPr>
        <w:pStyle w:val="H3"/>
        <w:rPr>
          <w:noProof/>
          <w:lang w:val="en-ZA"/>
        </w:rPr>
      </w:pPr>
      <w:bookmarkStart w:id="182" w:name="_Toc495929930"/>
      <w:r w:rsidRPr="009C6FD5">
        <w:rPr>
          <w:noProof/>
          <w:lang w:val="en-ZA"/>
        </w:rPr>
        <w:t>Schedules</w:t>
      </w:r>
      <w:bookmarkEnd w:id="182"/>
    </w:p>
    <w:p w14:paraId="140BDED8" w14:textId="77777777" w:rsidR="00D278EA" w:rsidRPr="009C6FD5" w:rsidRDefault="00D278EA" w:rsidP="00830B58">
      <w:pPr>
        <w:rPr>
          <w:noProof/>
          <w:lang w:val="en-ZA"/>
        </w:rPr>
      </w:pPr>
      <w:r w:rsidRPr="009C6FD5">
        <w:rPr>
          <w:noProof/>
          <w:lang w:val="en-ZA"/>
        </w:rPr>
        <w:t>Schedules can be a list of activities that have to be completed, as per the example below.</w:t>
      </w:r>
    </w:p>
    <w:p w14:paraId="2670C2BC" w14:textId="77777777" w:rsidR="00D278EA" w:rsidRPr="009C6FD5" w:rsidRDefault="00D278EA" w:rsidP="00830B58">
      <w:pPr>
        <w:rPr>
          <w:noProof/>
          <w:lang w:val="en-ZA"/>
        </w:rPr>
      </w:pPr>
    </w:p>
    <w:tbl>
      <w:tblPr>
        <w:tblW w:w="0" w:type="auto"/>
        <w:tblInd w:w="5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04"/>
        <w:gridCol w:w="1572"/>
        <w:gridCol w:w="2492"/>
        <w:gridCol w:w="1837"/>
      </w:tblGrid>
      <w:tr w:rsidR="00D278EA" w:rsidRPr="009C6FD5" w14:paraId="6CCD9AA5" w14:textId="77777777">
        <w:tc>
          <w:tcPr>
            <w:tcW w:w="3302" w:type="dxa"/>
            <w:tcBorders>
              <w:bottom w:val="single" w:sz="12" w:space="0" w:color="auto"/>
            </w:tcBorders>
            <w:shd w:val="clear" w:color="auto" w:fill="E6E6E6"/>
          </w:tcPr>
          <w:p w14:paraId="4EEB7DF6" w14:textId="77777777" w:rsidR="00D278EA" w:rsidRPr="009C6FD5" w:rsidRDefault="00D278EA" w:rsidP="00D278EA">
            <w:pPr>
              <w:rPr>
                <w:b/>
                <w:lang w:val="en-ZA"/>
              </w:rPr>
            </w:pPr>
            <w:r w:rsidRPr="009C6FD5">
              <w:rPr>
                <w:b/>
                <w:lang w:val="en-ZA"/>
              </w:rPr>
              <w:t>Activity</w:t>
            </w:r>
          </w:p>
        </w:tc>
        <w:tc>
          <w:tcPr>
            <w:tcW w:w="1508" w:type="dxa"/>
            <w:tcBorders>
              <w:bottom w:val="single" w:sz="12" w:space="0" w:color="auto"/>
            </w:tcBorders>
            <w:shd w:val="clear" w:color="auto" w:fill="E6E6E6"/>
          </w:tcPr>
          <w:p w14:paraId="3B4C3423" w14:textId="77777777" w:rsidR="00D278EA" w:rsidRPr="009C6FD5" w:rsidRDefault="00D278EA" w:rsidP="00D278EA">
            <w:pPr>
              <w:rPr>
                <w:b/>
                <w:lang w:val="en-ZA"/>
              </w:rPr>
            </w:pPr>
            <w:r w:rsidRPr="009C6FD5">
              <w:rPr>
                <w:b/>
                <w:lang w:val="en-ZA"/>
              </w:rPr>
              <w:t>Person Responsible</w:t>
            </w:r>
          </w:p>
        </w:tc>
        <w:tc>
          <w:tcPr>
            <w:tcW w:w="2548" w:type="dxa"/>
            <w:tcBorders>
              <w:bottom w:val="single" w:sz="12" w:space="0" w:color="auto"/>
            </w:tcBorders>
            <w:shd w:val="clear" w:color="auto" w:fill="E6E6E6"/>
          </w:tcPr>
          <w:p w14:paraId="75790086" w14:textId="77777777" w:rsidR="00D278EA" w:rsidRPr="009C6FD5" w:rsidRDefault="00D278EA" w:rsidP="00D278EA">
            <w:pPr>
              <w:rPr>
                <w:b/>
                <w:lang w:val="en-ZA"/>
              </w:rPr>
            </w:pPr>
            <w:r w:rsidRPr="009C6FD5">
              <w:rPr>
                <w:b/>
                <w:lang w:val="en-ZA"/>
              </w:rPr>
              <w:t>Resources required</w:t>
            </w:r>
          </w:p>
        </w:tc>
        <w:tc>
          <w:tcPr>
            <w:tcW w:w="1872" w:type="dxa"/>
            <w:tcBorders>
              <w:bottom w:val="single" w:sz="12" w:space="0" w:color="auto"/>
            </w:tcBorders>
            <w:shd w:val="clear" w:color="auto" w:fill="E6E6E6"/>
          </w:tcPr>
          <w:p w14:paraId="3E15FE67" w14:textId="77777777" w:rsidR="00D278EA" w:rsidRPr="009C6FD5" w:rsidRDefault="00D278EA" w:rsidP="00D278EA">
            <w:pPr>
              <w:rPr>
                <w:b/>
                <w:lang w:val="en-ZA"/>
              </w:rPr>
            </w:pPr>
            <w:r w:rsidRPr="009C6FD5">
              <w:rPr>
                <w:b/>
                <w:lang w:val="en-ZA"/>
              </w:rPr>
              <w:t>Deadline date</w:t>
            </w:r>
          </w:p>
        </w:tc>
      </w:tr>
      <w:tr w:rsidR="00D278EA" w:rsidRPr="009C6FD5" w14:paraId="310A674B" w14:textId="77777777">
        <w:tc>
          <w:tcPr>
            <w:tcW w:w="3302" w:type="dxa"/>
            <w:tcBorders>
              <w:top w:val="single" w:sz="12" w:space="0" w:color="auto"/>
            </w:tcBorders>
          </w:tcPr>
          <w:p w14:paraId="26B294FE" w14:textId="77777777" w:rsidR="00D278EA" w:rsidRPr="009C6FD5" w:rsidRDefault="00D278EA" w:rsidP="00D278EA">
            <w:pPr>
              <w:rPr>
                <w:lang w:val="en-ZA"/>
              </w:rPr>
            </w:pPr>
            <w:r w:rsidRPr="009C6FD5">
              <w:rPr>
                <w:lang w:val="en-ZA"/>
              </w:rPr>
              <w:t>Invite all the participants</w:t>
            </w:r>
          </w:p>
        </w:tc>
        <w:tc>
          <w:tcPr>
            <w:tcW w:w="1508" w:type="dxa"/>
            <w:tcBorders>
              <w:top w:val="single" w:sz="12" w:space="0" w:color="auto"/>
            </w:tcBorders>
          </w:tcPr>
          <w:p w14:paraId="2C0AA13A" w14:textId="77777777" w:rsidR="00D278EA" w:rsidRPr="009C6FD5" w:rsidRDefault="00D278EA" w:rsidP="00D278EA">
            <w:pPr>
              <w:rPr>
                <w:lang w:val="en-ZA"/>
              </w:rPr>
            </w:pPr>
            <w:r w:rsidRPr="009C6FD5">
              <w:rPr>
                <w:lang w:val="en-ZA"/>
              </w:rPr>
              <w:t>Jabu</w:t>
            </w:r>
          </w:p>
        </w:tc>
        <w:tc>
          <w:tcPr>
            <w:tcW w:w="2548" w:type="dxa"/>
            <w:tcBorders>
              <w:top w:val="single" w:sz="12" w:space="0" w:color="auto"/>
            </w:tcBorders>
          </w:tcPr>
          <w:p w14:paraId="2ED7F674" w14:textId="77777777" w:rsidR="00D278EA" w:rsidRPr="009C6FD5" w:rsidRDefault="00D278EA" w:rsidP="00D278EA">
            <w:pPr>
              <w:rPr>
                <w:lang w:val="en-ZA"/>
              </w:rPr>
            </w:pPr>
            <w:r w:rsidRPr="009C6FD5">
              <w:rPr>
                <w:lang w:val="en-ZA"/>
              </w:rPr>
              <w:t>List and contact details of all participants</w:t>
            </w:r>
          </w:p>
        </w:tc>
        <w:tc>
          <w:tcPr>
            <w:tcW w:w="1872" w:type="dxa"/>
            <w:tcBorders>
              <w:top w:val="single" w:sz="12" w:space="0" w:color="auto"/>
            </w:tcBorders>
          </w:tcPr>
          <w:p w14:paraId="2E168573" w14:textId="77777777" w:rsidR="00D278EA" w:rsidRPr="009C6FD5" w:rsidRDefault="00D278EA" w:rsidP="00D278EA">
            <w:pPr>
              <w:rPr>
                <w:lang w:val="en-ZA"/>
              </w:rPr>
            </w:pPr>
            <w:r w:rsidRPr="009C6FD5">
              <w:rPr>
                <w:lang w:val="en-ZA"/>
              </w:rPr>
              <w:t>15 March 2005</w:t>
            </w:r>
          </w:p>
        </w:tc>
      </w:tr>
      <w:tr w:rsidR="00D278EA" w:rsidRPr="009C6FD5" w14:paraId="2CE22B38" w14:textId="77777777">
        <w:tc>
          <w:tcPr>
            <w:tcW w:w="3302" w:type="dxa"/>
          </w:tcPr>
          <w:p w14:paraId="77296BE7" w14:textId="77777777" w:rsidR="00D278EA" w:rsidRPr="009C6FD5" w:rsidRDefault="00D278EA" w:rsidP="00D278EA">
            <w:pPr>
              <w:rPr>
                <w:lang w:val="en-ZA"/>
              </w:rPr>
            </w:pPr>
            <w:r w:rsidRPr="009C6FD5">
              <w:rPr>
                <w:lang w:val="en-ZA"/>
              </w:rPr>
              <w:t>Book the venue</w:t>
            </w:r>
          </w:p>
        </w:tc>
        <w:tc>
          <w:tcPr>
            <w:tcW w:w="1508" w:type="dxa"/>
          </w:tcPr>
          <w:p w14:paraId="0B1D7DF3" w14:textId="77777777" w:rsidR="00D278EA" w:rsidRPr="009C6FD5" w:rsidRDefault="00D278EA" w:rsidP="00D278EA">
            <w:pPr>
              <w:rPr>
                <w:lang w:val="en-ZA"/>
              </w:rPr>
            </w:pPr>
            <w:r w:rsidRPr="009C6FD5">
              <w:rPr>
                <w:lang w:val="en-ZA"/>
              </w:rPr>
              <w:t>Jabu</w:t>
            </w:r>
          </w:p>
        </w:tc>
        <w:tc>
          <w:tcPr>
            <w:tcW w:w="2548" w:type="dxa"/>
          </w:tcPr>
          <w:p w14:paraId="05757EAA" w14:textId="77777777" w:rsidR="00D278EA" w:rsidRPr="009C6FD5" w:rsidRDefault="00D278EA" w:rsidP="00D278EA">
            <w:pPr>
              <w:rPr>
                <w:lang w:val="en-ZA"/>
              </w:rPr>
            </w:pPr>
            <w:r w:rsidRPr="009C6FD5">
              <w:rPr>
                <w:lang w:val="en-ZA"/>
              </w:rPr>
              <w:t>List of venues</w:t>
            </w:r>
          </w:p>
        </w:tc>
        <w:tc>
          <w:tcPr>
            <w:tcW w:w="1872" w:type="dxa"/>
          </w:tcPr>
          <w:p w14:paraId="0788F9C2" w14:textId="77777777" w:rsidR="00D278EA" w:rsidRPr="009C6FD5" w:rsidRDefault="00D278EA" w:rsidP="00D278EA">
            <w:pPr>
              <w:rPr>
                <w:lang w:val="en-ZA"/>
              </w:rPr>
            </w:pPr>
            <w:r w:rsidRPr="009C6FD5">
              <w:rPr>
                <w:lang w:val="en-ZA"/>
              </w:rPr>
              <w:t>1 April 2005</w:t>
            </w:r>
          </w:p>
        </w:tc>
      </w:tr>
      <w:tr w:rsidR="00D278EA" w:rsidRPr="009C6FD5" w14:paraId="1E534070" w14:textId="77777777">
        <w:tc>
          <w:tcPr>
            <w:tcW w:w="3302" w:type="dxa"/>
          </w:tcPr>
          <w:p w14:paraId="7BA0CF78" w14:textId="77777777" w:rsidR="00D278EA" w:rsidRPr="009C6FD5" w:rsidRDefault="00D278EA" w:rsidP="00D278EA">
            <w:pPr>
              <w:rPr>
                <w:lang w:val="en-ZA"/>
              </w:rPr>
            </w:pPr>
            <w:r w:rsidRPr="009C6FD5">
              <w:rPr>
                <w:lang w:val="en-ZA"/>
              </w:rPr>
              <w:t>Book the facilitator</w:t>
            </w:r>
          </w:p>
        </w:tc>
        <w:tc>
          <w:tcPr>
            <w:tcW w:w="1508" w:type="dxa"/>
          </w:tcPr>
          <w:p w14:paraId="63441D69" w14:textId="77777777" w:rsidR="00D278EA" w:rsidRPr="009C6FD5" w:rsidRDefault="00D278EA" w:rsidP="00D278EA">
            <w:pPr>
              <w:rPr>
                <w:lang w:val="en-ZA"/>
              </w:rPr>
            </w:pPr>
            <w:r w:rsidRPr="009C6FD5">
              <w:rPr>
                <w:lang w:val="en-ZA"/>
              </w:rPr>
              <w:t>Jabu</w:t>
            </w:r>
          </w:p>
        </w:tc>
        <w:tc>
          <w:tcPr>
            <w:tcW w:w="2548" w:type="dxa"/>
          </w:tcPr>
          <w:p w14:paraId="472937DC" w14:textId="77777777" w:rsidR="00D278EA" w:rsidRPr="009C6FD5" w:rsidRDefault="00D278EA" w:rsidP="00D278EA">
            <w:pPr>
              <w:rPr>
                <w:lang w:val="en-ZA"/>
              </w:rPr>
            </w:pPr>
            <w:r w:rsidRPr="009C6FD5">
              <w:rPr>
                <w:lang w:val="en-ZA"/>
              </w:rPr>
              <w:t>List of facilitators</w:t>
            </w:r>
          </w:p>
        </w:tc>
        <w:tc>
          <w:tcPr>
            <w:tcW w:w="1872" w:type="dxa"/>
          </w:tcPr>
          <w:p w14:paraId="1350D049" w14:textId="77777777" w:rsidR="00D278EA" w:rsidRPr="009C6FD5" w:rsidRDefault="00D278EA" w:rsidP="00D278EA">
            <w:pPr>
              <w:rPr>
                <w:lang w:val="en-ZA"/>
              </w:rPr>
            </w:pPr>
            <w:r w:rsidRPr="009C6FD5">
              <w:rPr>
                <w:lang w:val="en-ZA"/>
              </w:rPr>
              <w:t>15 April 2005</w:t>
            </w:r>
          </w:p>
        </w:tc>
      </w:tr>
      <w:tr w:rsidR="00D278EA" w:rsidRPr="009C6FD5" w14:paraId="017A2871" w14:textId="77777777">
        <w:tc>
          <w:tcPr>
            <w:tcW w:w="3302" w:type="dxa"/>
          </w:tcPr>
          <w:p w14:paraId="7ADBB9D6" w14:textId="77777777" w:rsidR="00D278EA" w:rsidRPr="009C6FD5" w:rsidRDefault="00D278EA" w:rsidP="00D278EA">
            <w:pPr>
              <w:rPr>
                <w:lang w:val="en-ZA"/>
              </w:rPr>
            </w:pPr>
            <w:r w:rsidRPr="009C6FD5">
              <w:rPr>
                <w:lang w:val="en-ZA"/>
              </w:rPr>
              <w:t>Develop the programme for the workshop</w:t>
            </w:r>
          </w:p>
        </w:tc>
        <w:tc>
          <w:tcPr>
            <w:tcW w:w="1508" w:type="dxa"/>
          </w:tcPr>
          <w:p w14:paraId="5A754CF0" w14:textId="77777777" w:rsidR="00D278EA" w:rsidRPr="009C6FD5" w:rsidRDefault="00D278EA" w:rsidP="00D278EA">
            <w:pPr>
              <w:rPr>
                <w:lang w:val="en-ZA"/>
              </w:rPr>
            </w:pPr>
            <w:r w:rsidRPr="009C6FD5">
              <w:rPr>
                <w:lang w:val="en-ZA"/>
              </w:rPr>
              <w:t>Jabu</w:t>
            </w:r>
          </w:p>
        </w:tc>
        <w:tc>
          <w:tcPr>
            <w:tcW w:w="2548" w:type="dxa"/>
          </w:tcPr>
          <w:p w14:paraId="61157950" w14:textId="77777777" w:rsidR="00D278EA" w:rsidRPr="009C6FD5" w:rsidRDefault="00D278EA" w:rsidP="00D278EA">
            <w:pPr>
              <w:rPr>
                <w:lang w:val="en-ZA"/>
              </w:rPr>
            </w:pPr>
            <w:r w:rsidRPr="009C6FD5">
              <w:rPr>
                <w:lang w:val="en-ZA"/>
              </w:rPr>
              <w:t>Consultation with the facilitator</w:t>
            </w:r>
          </w:p>
        </w:tc>
        <w:tc>
          <w:tcPr>
            <w:tcW w:w="1872" w:type="dxa"/>
          </w:tcPr>
          <w:p w14:paraId="0FDBE202" w14:textId="77777777" w:rsidR="00D278EA" w:rsidRPr="009C6FD5" w:rsidRDefault="00D278EA" w:rsidP="00D278EA">
            <w:pPr>
              <w:rPr>
                <w:lang w:val="en-ZA"/>
              </w:rPr>
            </w:pPr>
            <w:r w:rsidRPr="009C6FD5">
              <w:rPr>
                <w:lang w:val="en-ZA"/>
              </w:rPr>
              <w:t>30 April 2005</w:t>
            </w:r>
          </w:p>
        </w:tc>
      </w:tr>
      <w:tr w:rsidR="00D278EA" w:rsidRPr="009C6FD5" w14:paraId="0DF758A5" w14:textId="77777777">
        <w:tc>
          <w:tcPr>
            <w:tcW w:w="3302" w:type="dxa"/>
          </w:tcPr>
          <w:p w14:paraId="466E35FE" w14:textId="77777777" w:rsidR="00D278EA" w:rsidRPr="009C6FD5" w:rsidRDefault="00D278EA" w:rsidP="00D278EA">
            <w:pPr>
              <w:rPr>
                <w:lang w:val="en-ZA"/>
              </w:rPr>
            </w:pPr>
            <w:r w:rsidRPr="009C6FD5">
              <w:rPr>
                <w:lang w:val="en-ZA"/>
              </w:rPr>
              <w:t>Secure the budget for the workshop</w:t>
            </w:r>
          </w:p>
        </w:tc>
        <w:tc>
          <w:tcPr>
            <w:tcW w:w="1508" w:type="dxa"/>
          </w:tcPr>
          <w:p w14:paraId="0D1A1AEF" w14:textId="77777777" w:rsidR="00D278EA" w:rsidRPr="009C6FD5" w:rsidRDefault="00D278EA" w:rsidP="00D278EA">
            <w:pPr>
              <w:rPr>
                <w:lang w:val="en-ZA"/>
              </w:rPr>
            </w:pPr>
            <w:r w:rsidRPr="009C6FD5">
              <w:rPr>
                <w:lang w:val="en-ZA"/>
              </w:rPr>
              <w:t>Jabu</w:t>
            </w:r>
          </w:p>
        </w:tc>
        <w:tc>
          <w:tcPr>
            <w:tcW w:w="2548" w:type="dxa"/>
          </w:tcPr>
          <w:p w14:paraId="3D87F09B" w14:textId="77777777" w:rsidR="00D278EA" w:rsidRPr="009C6FD5" w:rsidRDefault="00D278EA" w:rsidP="00D278EA">
            <w:pPr>
              <w:rPr>
                <w:lang w:val="en-ZA"/>
              </w:rPr>
            </w:pPr>
            <w:r w:rsidRPr="009C6FD5">
              <w:rPr>
                <w:lang w:val="en-ZA"/>
              </w:rPr>
              <w:t>Budget line items</w:t>
            </w:r>
          </w:p>
        </w:tc>
        <w:tc>
          <w:tcPr>
            <w:tcW w:w="1872" w:type="dxa"/>
          </w:tcPr>
          <w:p w14:paraId="2326437A" w14:textId="77777777" w:rsidR="00D278EA" w:rsidRPr="009C6FD5" w:rsidRDefault="00D278EA" w:rsidP="00D278EA">
            <w:pPr>
              <w:rPr>
                <w:lang w:val="en-ZA"/>
              </w:rPr>
            </w:pPr>
            <w:r w:rsidRPr="009C6FD5">
              <w:rPr>
                <w:lang w:val="en-ZA"/>
              </w:rPr>
              <w:t>1 May 2005</w:t>
            </w:r>
          </w:p>
        </w:tc>
      </w:tr>
    </w:tbl>
    <w:p w14:paraId="651063B1" w14:textId="77777777" w:rsidR="00D278EA" w:rsidRPr="009C6FD5" w:rsidRDefault="00D278EA" w:rsidP="00830B58">
      <w:pPr>
        <w:rPr>
          <w:noProof/>
          <w:lang w:val="en-ZA"/>
        </w:rPr>
      </w:pPr>
    </w:p>
    <w:p w14:paraId="40CD6E85" w14:textId="77777777" w:rsidR="00D278EA" w:rsidRPr="009C6FD5" w:rsidRDefault="00D278EA" w:rsidP="00830B58">
      <w:pPr>
        <w:rPr>
          <w:noProof/>
          <w:lang w:val="en-ZA"/>
        </w:rPr>
      </w:pPr>
      <w:r w:rsidRPr="009C6FD5">
        <w:rPr>
          <w:noProof/>
          <w:lang w:val="en-ZA"/>
        </w:rPr>
        <w:t>A schedule can also be a list of items that are available to be sold:</w:t>
      </w:r>
    </w:p>
    <w:tbl>
      <w:tblPr>
        <w:tblW w:w="9848" w:type="dxa"/>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51"/>
        <w:gridCol w:w="3399"/>
        <w:gridCol w:w="1320"/>
        <w:gridCol w:w="1578"/>
        <w:gridCol w:w="1100"/>
        <w:gridCol w:w="1100"/>
      </w:tblGrid>
      <w:tr w:rsidR="00D278EA" w:rsidRPr="009C6FD5" w14:paraId="59C72F5E" w14:textId="77777777">
        <w:trPr>
          <w:trHeight w:val="255"/>
        </w:trPr>
        <w:tc>
          <w:tcPr>
            <w:tcW w:w="1351" w:type="dxa"/>
            <w:shd w:val="clear" w:color="auto" w:fill="auto"/>
            <w:noWrap/>
            <w:vAlign w:val="bottom"/>
          </w:tcPr>
          <w:p w14:paraId="2415A967" w14:textId="77777777" w:rsidR="00D278EA" w:rsidRPr="009C6FD5" w:rsidRDefault="00D278EA" w:rsidP="00D278EA">
            <w:pPr>
              <w:rPr>
                <w:b/>
                <w:lang w:val="en-ZA"/>
              </w:rPr>
            </w:pPr>
            <w:r w:rsidRPr="009C6FD5">
              <w:rPr>
                <w:b/>
                <w:lang w:val="en-ZA"/>
              </w:rPr>
              <w:t>Code</w:t>
            </w:r>
          </w:p>
        </w:tc>
        <w:tc>
          <w:tcPr>
            <w:tcW w:w="3399" w:type="dxa"/>
            <w:shd w:val="clear" w:color="auto" w:fill="auto"/>
            <w:noWrap/>
            <w:vAlign w:val="bottom"/>
          </w:tcPr>
          <w:p w14:paraId="6E109A06" w14:textId="77777777" w:rsidR="00D278EA" w:rsidRPr="009C6FD5" w:rsidRDefault="00D278EA" w:rsidP="00D278EA">
            <w:pPr>
              <w:rPr>
                <w:b/>
                <w:lang w:val="en-ZA"/>
              </w:rPr>
            </w:pPr>
            <w:r w:rsidRPr="009C6FD5">
              <w:rPr>
                <w:b/>
                <w:lang w:val="en-ZA"/>
              </w:rPr>
              <w:t>Title</w:t>
            </w:r>
          </w:p>
        </w:tc>
        <w:tc>
          <w:tcPr>
            <w:tcW w:w="1320" w:type="dxa"/>
            <w:shd w:val="clear" w:color="auto" w:fill="auto"/>
            <w:noWrap/>
            <w:vAlign w:val="bottom"/>
          </w:tcPr>
          <w:p w14:paraId="0DF1CE92" w14:textId="77777777" w:rsidR="00D278EA" w:rsidRPr="009C6FD5" w:rsidRDefault="00D278EA" w:rsidP="00D278EA">
            <w:pPr>
              <w:rPr>
                <w:b/>
                <w:lang w:val="en-ZA"/>
              </w:rPr>
            </w:pPr>
            <w:r w:rsidRPr="009C6FD5">
              <w:rPr>
                <w:b/>
                <w:lang w:val="en-ZA"/>
              </w:rPr>
              <w:t>Pages</w:t>
            </w:r>
          </w:p>
        </w:tc>
        <w:tc>
          <w:tcPr>
            <w:tcW w:w="1578" w:type="dxa"/>
            <w:shd w:val="clear" w:color="auto" w:fill="auto"/>
            <w:noWrap/>
            <w:vAlign w:val="bottom"/>
          </w:tcPr>
          <w:p w14:paraId="108E6A38" w14:textId="77777777" w:rsidR="00D278EA" w:rsidRPr="009C6FD5" w:rsidRDefault="00D278EA" w:rsidP="00D278EA">
            <w:pPr>
              <w:rPr>
                <w:b/>
                <w:lang w:val="en-ZA"/>
              </w:rPr>
            </w:pPr>
            <w:r w:rsidRPr="009C6FD5">
              <w:rPr>
                <w:b/>
                <w:lang w:val="en-ZA"/>
              </w:rPr>
              <w:t>ISBN</w:t>
            </w:r>
          </w:p>
        </w:tc>
        <w:tc>
          <w:tcPr>
            <w:tcW w:w="1100" w:type="dxa"/>
            <w:shd w:val="clear" w:color="auto" w:fill="auto"/>
            <w:noWrap/>
            <w:vAlign w:val="bottom"/>
          </w:tcPr>
          <w:p w14:paraId="428D9C24" w14:textId="77777777" w:rsidR="00D278EA" w:rsidRPr="009C6FD5" w:rsidRDefault="00D278EA" w:rsidP="00D278EA">
            <w:pPr>
              <w:rPr>
                <w:b/>
                <w:lang w:val="en-ZA"/>
              </w:rPr>
            </w:pPr>
            <w:r w:rsidRPr="009C6FD5">
              <w:rPr>
                <w:b/>
                <w:lang w:val="en-ZA"/>
              </w:rPr>
              <w:t>Version</w:t>
            </w:r>
          </w:p>
        </w:tc>
        <w:tc>
          <w:tcPr>
            <w:tcW w:w="1100" w:type="dxa"/>
            <w:shd w:val="clear" w:color="auto" w:fill="auto"/>
            <w:noWrap/>
            <w:vAlign w:val="bottom"/>
          </w:tcPr>
          <w:p w14:paraId="4DABFAF4" w14:textId="77777777" w:rsidR="00D278EA" w:rsidRPr="009C6FD5" w:rsidRDefault="00D278EA" w:rsidP="00D278EA">
            <w:pPr>
              <w:rPr>
                <w:b/>
                <w:lang w:val="en-ZA"/>
              </w:rPr>
            </w:pPr>
            <w:r w:rsidRPr="009C6FD5">
              <w:rPr>
                <w:b/>
                <w:lang w:val="en-ZA"/>
              </w:rPr>
              <w:t>CD?</w:t>
            </w:r>
          </w:p>
        </w:tc>
      </w:tr>
      <w:tr w:rsidR="00D278EA" w:rsidRPr="009C6FD5" w14:paraId="53BAE2F4" w14:textId="77777777">
        <w:trPr>
          <w:trHeight w:val="255"/>
        </w:trPr>
        <w:tc>
          <w:tcPr>
            <w:tcW w:w="1351" w:type="dxa"/>
            <w:shd w:val="clear" w:color="auto" w:fill="auto"/>
            <w:noWrap/>
            <w:vAlign w:val="bottom"/>
          </w:tcPr>
          <w:p w14:paraId="497102FD" w14:textId="77777777" w:rsidR="00D278EA" w:rsidRPr="009C6FD5" w:rsidRDefault="00D278EA" w:rsidP="00D278EA">
            <w:pPr>
              <w:rPr>
                <w:lang w:val="en-ZA"/>
              </w:rPr>
            </w:pPr>
            <w:r w:rsidRPr="009C6FD5">
              <w:rPr>
                <w:lang w:val="en-ZA"/>
              </w:rPr>
              <w:t>Csac597x</w:t>
            </w:r>
          </w:p>
        </w:tc>
        <w:tc>
          <w:tcPr>
            <w:tcW w:w="3399" w:type="dxa"/>
            <w:shd w:val="clear" w:color="auto" w:fill="auto"/>
            <w:noWrap/>
            <w:vAlign w:val="bottom"/>
          </w:tcPr>
          <w:p w14:paraId="0F8C7596" w14:textId="77777777" w:rsidR="00D278EA" w:rsidRPr="009C6FD5" w:rsidRDefault="00D278EA" w:rsidP="00D278EA">
            <w:pPr>
              <w:rPr>
                <w:lang w:val="en-ZA"/>
              </w:rPr>
            </w:pPr>
            <w:r w:rsidRPr="009C6FD5">
              <w:rPr>
                <w:lang w:val="en-ZA"/>
              </w:rPr>
              <w:t>Access 97 Expert User Part 1</w:t>
            </w:r>
          </w:p>
        </w:tc>
        <w:tc>
          <w:tcPr>
            <w:tcW w:w="1320" w:type="dxa"/>
            <w:shd w:val="clear" w:color="auto" w:fill="auto"/>
            <w:noWrap/>
            <w:vAlign w:val="bottom"/>
          </w:tcPr>
          <w:p w14:paraId="1A87AE85" w14:textId="77777777" w:rsidR="00D278EA" w:rsidRPr="009C6FD5" w:rsidRDefault="00D278EA" w:rsidP="00D278EA">
            <w:pPr>
              <w:rPr>
                <w:lang w:val="en-ZA"/>
              </w:rPr>
            </w:pPr>
            <w:r w:rsidRPr="009C6FD5">
              <w:rPr>
                <w:lang w:val="en-ZA"/>
              </w:rPr>
              <w:t>236</w:t>
            </w:r>
          </w:p>
        </w:tc>
        <w:tc>
          <w:tcPr>
            <w:tcW w:w="1578" w:type="dxa"/>
            <w:shd w:val="clear" w:color="auto" w:fill="auto"/>
            <w:noWrap/>
            <w:vAlign w:val="bottom"/>
          </w:tcPr>
          <w:p w14:paraId="623EF28A" w14:textId="77777777" w:rsidR="00D278EA" w:rsidRPr="009C6FD5" w:rsidRDefault="00D278EA" w:rsidP="00D278EA">
            <w:pPr>
              <w:rPr>
                <w:lang w:val="en-ZA"/>
              </w:rPr>
            </w:pPr>
            <w:r w:rsidRPr="009C6FD5">
              <w:rPr>
                <w:lang w:val="en-ZA"/>
              </w:rPr>
              <w:t>1840050896</w:t>
            </w:r>
          </w:p>
        </w:tc>
        <w:tc>
          <w:tcPr>
            <w:tcW w:w="1100" w:type="dxa"/>
            <w:shd w:val="clear" w:color="auto" w:fill="auto"/>
            <w:noWrap/>
            <w:vAlign w:val="bottom"/>
          </w:tcPr>
          <w:p w14:paraId="23EB8A40" w14:textId="77777777" w:rsidR="00D278EA" w:rsidRPr="009C6FD5" w:rsidRDefault="00D278EA" w:rsidP="00D278EA">
            <w:pPr>
              <w:rPr>
                <w:lang w:val="en-ZA"/>
              </w:rPr>
            </w:pPr>
            <w:r w:rsidRPr="009C6FD5">
              <w:rPr>
                <w:lang w:val="en-ZA"/>
              </w:rPr>
              <w:t>76</w:t>
            </w:r>
          </w:p>
        </w:tc>
        <w:tc>
          <w:tcPr>
            <w:tcW w:w="1100" w:type="dxa"/>
            <w:shd w:val="clear" w:color="auto" w:fill="auto"/>
            <w:noWrap/>
            <w:vAlign w:val="bottom"/>
          </w:tcPr>
          <w:p w14:paraId="1E23853B" w14:textId="77777777" w:rsidR="00D278EA" w:rsidRPr="009C6FD5" w:rsidRDefault="00D278EA" w:rsidP="00D278EA">
            <w:pPr>
              <w:rPr>
                <w:lang w:val="en-ZA"/>
              </w:rPr>
            </w:pPr>
            <w:r w:rsidRPr="009C6FD5">
              <w:rPr>
                <w:lang w:val="en-ZA"/>
              </w:rPr>
              <w:t>CD</w:t>
            </w:r>
          </w:p>
        </w:tc>
      </w:tr>
      <w:tr w:rsidR="00D278EA" w:rsidRPr="009C6FD5" w14:paraId="37629D4B" w14:textId="77777777">
        <w:trPr>
          <w:trHeight w:val="255"/>
        </w:trPr>
        <w:tc>
          <w:tcPr>
            <w:tcW w:w="1351" w:type="dxa"/>
            <w:shd w:val="clear" w:color="auto" w:fill="auto"/>
            <w:noWrap/>
            <w:vAlign w:val="bottom"/>
          </w:tcPr>
          <w:p w14:paraId="43A17F29" w14:textId="77777777" w:rsidR="00D278EA" w:rsidRPr="009C6FD5" w:rsidRDefault="00D278EA" w:rsidP="00D278EA">
            <w:pPr>
              <w:rPr>
                <w:lang w:val="en-ZA"/>
              </w:rPr>
            </w:pPr>
            <w:r w:rsidRPr="009C6FD5">
              <w:rPr>
                <w:lang w:val="en-ZA"/>
              </w:rPr>
              <w:t>Csac597y</w:t>
            </w:r>
          </w:p>
        </w:tc>
        <w:tc>
          <w:tcPr>
            <w:tcW w:w="3399" w:type="dxa"/>
            <w:shd w:val="clear" w:color="auto" w:fill="auto"/>
            <w:noWrap/>
            <w:vAlign w:val="bottom"/>
          </w:tcPr>
          <w:p w14:paraId="25981D8A" w14:textId="77777777" w:rsidR="00D278EA" w:rsidRPr="009C6FD5" w:rsidRDefault="00D278EA" w:rsidP="00D278EA">
            <w:pPr>
              <w:rPr>
                <w:lang w:val="en-ZA"/>
              </w:rPr>
            </w:pPr>
            <w:r w:rsidRPr="009C6FD5">
              <w:rPr>
                <w:lang w:val="en-ZA"/>
              </w:rPr>
              <w:t>Access 97 Expert User Part 2</w:t>
            </w:r>
          </w:p>
        </w:tc>
        <w:tc>
          <w:tcPr>
            <w:tcW w:w="1320" w:type="dxa"/>
            <w:shd w:val="clear" w:color="auto" w:fill="auto"/>
            <w:noWrap/>
            <w:vAlign w:val="bottom"/>
          </w:tcPr>
          <w:p w14:paraId="57B20236" w14:textId="77777777" w:rsidR="00D278EA" w:rsidRPr="009C6FD5" w:rsidRDefault="00D278EA" w:rsidP="00D278EA">
            <w:pPr>
              <w:rPr>
                <w:lang w:val="en-ZA"/>
              </w:rPr>
            </w:pPr>
            <w:r w:rsidRPr="009C6FD5">
              <w:rPr>
                <w:lang w:val="en-ZA"/>
              </w:rPr>
              <w:t>308</w:t>
            </w:r>
          </w:p>
        </w:tc>
        <w:tc>
          <w:tcPr>
            <w:tcW w:w="1578" w:type="dxa"/>
            <w:shd w:val="clear" w:color="auto" w:fill="auto"/>
            <w:noWrap/>
            <w:vAlign w:val="bottom"/>
          </w:tcPr>
          <w:p w14:paraId="630BAB9B" w14:textId="77777777" w:rsidR="00D278EA" w:rsidRPr="009C6FD5" w:rsidRDefault="00D278EA" w:rsidP="00D278EA">
            <w:pPr>
              <w:rPr>
                <w:lang w:val="en-ZA"/>
              </w:rPr>
            </w:pPr>
            <w:r w:rsidRPr="009C6FD5">
              <w:rPr>
                <w:lang w:val="en-ZA"/>
              </w:rPr>
              <w:t>1840052554</w:t>
            </w:r>
          </w:p>
        </w:tc>
        <w:tc>
          <w:tcPr>
            <w:tcW w:w="1100" w:type="dxa"/>
            <w:shd w:val="clear" w:color="auto" w:fill="auto"/>
            <w:noWrap/>
            <w:vAlign w:val="bottom"/>
          </w:tcPr>
          <w:p w14:paraId="51C338EB" w14:textId="77777777" w:rsidR="00D278EA" w:rsidRPr="009C6FD5" w:rsidRDefault="00D278EA" w:rsidP="00D278EA">
            <w:pPr>
              <w:rPr>
                <w:lang w:val="en-ZA"/>
              </w:rPr>
            </w:pPr>
            <w:r w:rsidRPr="009C6FD5">
              <w:rPr>
                <w:lang w:val="en-ZA"/>
              </w:rPr>
              <w:t>78</w:t>
            </w:r>
          </w:p>
        </w:tc>
        <w:tc>
          <w:tcPr>
            <w:tcW w:w="1100" w:type="dxa"/>
            <w:shd w:val="clear" w:color="auto" w:fill="auto"/>
            <w:noWrap/>
            <w:vAlign w:val="bottom"/>
          </w:tcPr>
          <w:p w14:paraId="496B6085" w14:textId="77777777" w:rsidR="00D278EA" w:rsidRPr="009C6FD5" w:rsidRDefault="00D278EA" w:rsidP="00D278EA">
            <w:pPr>
              <w:rPr>
                <w:lang w:val="en-ZA"/>
              </w:rPr>
            </w:pPr>
            <w:r w:rsidRPr="009C6FD5">
              <w:rPr>
                <w:lang w:val="en-ZA"/>
              </w:rPr>
              <w:t>CD</w:t>
            </w:r>
          </w:p>
        </w:tc>
      </w:tr>
      <w:tr w:rsidR="00D278EA" w:rsidRPr="009C6FD5" w14:paraId="5257AF0A" w14:textId="77777777">
        <w:trPr>
          <w:trHeight w:val="255"/>
        </w:trPr>
        <w:tc>
          <w:tcPr>
            <w:tcW w:w="1351" w:type="dxa"/>
            <w:shd w:val="clear" w:color="auto" w:fill="auto"/>
            <w:noWrap/>
            <w:vAlign w:val="bottom"/>
          </w:tcPr>
          <w:p w14:paraId="5D390AF4" w14:textId="77777777" w:rsidR="00D278EA" w:rsidRPr="009C6FD5" w:rsidRDefault="00D278EA" w:rsidP="00D278EA">
            <w:pPr>
              <w:rPr>
                <w:lang w:val="en-ZA"/>
              </w:rPr>
            </w:pPr>
            <w:r w:rsidRPr="009C6FD5">
              <w:rPr>
                <w:lang w:val="en-ZA"/>
              </w:rPr>
              <w:t>Csac800p</w:t>
            </w:r>
          </w:p>
        </w:tc>
        <w:tc>
          <w:tcPr>
            <w:tcW w:w="3399" w:type="dxa"/>
            <w:shd w:val="clear" w:color="auto" w:fill="auto"/>
            <w:noWrap/>
            <w:vAlign w:val="bottom"/>
          </w:tcPr>
          <w:p w14:paraId="70662222" w14:textId="77777777" w:rsidR="00D278EA" w:rsidRPr="009C6FD5" w:rsidRDefault="00D278EA" w:rsidP="00D278EA">
            <w:pPr>
              <w:rPr>
                <w:lang w:val="en-ZA"/>
              </w:rPr>
            </w:pPr>
            <w:r w:rsidRPr="009C6FD5">
              <w:rPr>
                <w:lang w:val="en-ZA"/>
              </w:rPr>
              <w:t>Access 2000</w:t>
            </w:r>
          </w:p>
        </w:tc>
        <w:tc>
          <w:tcPr>
            <w:tcW w:w="1320" w:type="dxa"/>
            <w:shd w:val="clear" w:color="auto" w:fill="auto"/>
            <w:noWrap/>
            <w:vAlign w:val="bottom"/>
          </w:tcPr>
          <w:p w14:paraId="193856FC" w14:textId="77777777" w:rsidR="00D278EA" w:rsidRPr="009C6FD5" w:rsidRDefault="00D278EA" w:rsidP="00D278EA">
            <w:pPr>
              <w:rPr>
                <w:lang w:val="en-ZA"/>
              </w:rPr>
            </w:pPr>
            <w:r w:rsidRPr="009C6FD5">
              <w:rPr>
                <w:lang w:val="en-ZA"/>
              </w:rPr>
              <w:t>320</w:t>
            </w:r>
          </w:p>
        </w:tc>
        <w:tc>
          <w:tcPr>
            <w:tcW w:w="1578" w:type="dxa"/>
            <w:shd w:val="clear" w:color="auto" w:fill="auto"/>
            <w:noWrap/>
            <w:vAlign w:val="bottom"/>
          </w:tcPr>
          <w:p w14:paraId="216DB2ED" w14:textId="77777777" w:rsidR="00D278EA" w:rsidRPr="009C6FD5" w:rsidRDefault="00D278EA" w:rsidP="00D278EA">
            <w:pPr>
              <w:rPr>
                <w:lang w:val="en-ZA"/>
              </w:rPr>
            </w:pPr>
            <w:r w:rsidRPr="009C6FD5">
              <w:rPr>
                <w:lang w:val="en-ZA"/>
              </w:rPr>
              <w:t>1840051612</w:t>
            </w:r>
          </w:p>
        </w:tc>
        <w:tc>
          <w:tcPr>
            <w:tcW w:w="1100" w:type="dxa"/>
            <w:shd w:val="clear" w:color="auto" w:fill="auto"/>
            <w:noWrap/>
            <w:vAlign w:val="bottom"/>
          </w:tcPr>
          <w:p w14:paraId="0875FC7A" w14:textId="77777777" w:rsidR="00D278EA" w:rsidRPr="009C6FD5" w:rsidRDefault="00D278EA" w:rsidP="00D278EA">
            <w:pPr>
              <w:rPr>
                <w:lang w:val="en-ZA"/>
              </w:rPr>
            </w:pPr>
            <w:r w:rsidRPr="009C6FD5">
              <w:rPr>
                <w:lang w:val="en-ZA"/>
              </w:rPr>
              <w:t>76</w:t>
            </w:r>
          </w:p>
        </w:tc>
        <w:tc>
          <w:tcPr>
            <w:tcW w:w="1100" w:type="dxa"/>
            <w:shd w:val="clear" w:color="auto" w:fill="auto"/>
            <w:noWrap/>
            <w:vAlign w:val="bottom"/>
          </w:tcPr>
          <w:p w14:paraId="316387A6" w14:textId="77777777" w:rsidR="00D278EA" w:rsidRPr="009C6FD5" w:rsidRDefault="00D278EA" w:rsidP="00D278EA">
            <w:pPr>
              <w:rPr>
                <w:lang w:val="en-ZA"/>
              </w:rPr>
            </w:pPr>
            <w:r w:rsidRPr="009C6FD5">
              <w:rPr>
                <w:lang w:val="en-ZA"/>
              </w:rPr>
              <w:t>CD</w:t>
            </w:r>
          </w:p>
        </w:tc>
      </w:tr>
      <w:tr w:rsidR="00D278EA" w:rsidRPr="009C6FD5" w14:paraId="31698020" w14:textId="77777777">
        <w:trPr>
          <w:trHeight w:val="255"/>
        </w:trPr>
        <w:tc>
          <w:tcPr>
            <w:tcW w:w="1351" w:type="dxa"/>
            <w:shd w:val="clear" w:color="auto" w:fill="auto"/>
            <w:noWrap/>
            <w:vAlign w:val="bottom"/>
          </w:tcPr>
          <w:p w14:paraId="08E2F445" w14:textId="77777777" w:rsidR="00D278EA" w:rsidRPr="009C6FD5" w:rsidRDefault="00D278EA" w:rsidP="00D278EA">
            <w:pPr>
              <w:rPr>
                <w:lang w:val="en-ZA"/>
              </w:rPr>
            </w:pPr>
            <w:r w:rsidRPr="009C6FD5">
              <w:rPr>
                <w:lang w:val="en-ZA"/>
              </w:rPr>
              <w:t>Csac800x</w:t>
            </w:r>
          </w:p>
        </w:tc>
        <w:tc>
          <w:tcPr>
            <w:tcW w:w="3399" w:type="dxa"/>
            <w:shd w:val="clear" w:color="auto" w:fill="auto"/>
            <w:noWrap/>
            <w:vAlign w:val="bottom"/>
          </w:tcPr>
          <w:p w14:paraId="05C1A22F" w14:textId="77777777" w:rsidR="00D278EA" w:rsidRPr="009C6FD5" w:rsidRDefault="00D278EA" w:rsidP="00D278EA">
            <w:pPr>
              <w:rPr>
                <w:lang w:val="en-ZA"/>
              </w:rPr>
            </w:pPr>
            <w:r w:rsidRPr="009C6FD5">
              <w:rPr>
                <w:lang w:val="en-ZA"/>
              </w:rPr>
              <w:t>Access 2000 Expert</w:t>
            </w:r>
          </w:p>
        </w:tc>
        <w:tc>
          <w:tcPr>
            <w:tcW w:w="1320" w:type="dxa"/>
            <w:shd w:val="clear" w:color="auto" w:fill="auto"/>
            <w:noWrap/>
            <w:vAlign w:val="bottom"/>
          </w:tcPr>
          <w:p w14:paraId="70779181" w14:textId="77777777" w:rsidR="00D278EA" w:rsidRPr="009C6FD5" w:rsidRDefault="00D278EA" w:rsidP="00D278EA">
            <w:pPr>
              <w:rPr>
                <w:lang w:val="en-ZA"/>
              </w:rPr>
            </w:pPr>
            <w:r w:rsidRPr="009C6FD5">
              <w:rPr>
                <w:lang w:val="en-ZA"/>
              </w:rPr>
              <w:t>350</w:t>
            </w:r>
          </w:p>
        </w:tc>
        <w:tc>
          <w:tcPr>
            <w:tcW w:w="1578" w:type="dxa"/>
            <w:shd w:val="clear" w:color="auto" w:fill="auto"/>
            <w:noWrap/>
            <w:vAlign w:val="bottom"/>
          </w:tcPr>
          <w:p w14:paraId="3615F70D" w14:textId="77777777" w:rsidR="00D278EA" w:rsidRPr="009C6FD5" w:rsidRDefault="00D278EA" w:rsidP="00D278EA">
            <w:pPr>
              <w:rPr>
                <w:lang w:val="en-ZA"/>
              </w:rPr>
            </w:pPr>
            <w:r w:rsidRPr="009C6FD5">
              <w:rPr>
                <w:lang w:val="en-ZA"/>
              </w:rPr>
              <w:t>1840052465</w:t>
            </w:r>
          </w:p>
        </w:tc>
        <w:tc>
          <w:tcPr>
            <w:tcW w:w="1100" w:type="dxa"/>
            <w:shd w:val="clear" w:color="auto" w:fill="auto"/>
            <w:noWrap/>
            <w:vAlign w:val="bottom"/>
          </w:tcPr>
          <w:p w14:paraId="03B38ADD" w14:textId="77777777" w:rsidR="00D278EA" w:rsidRPr="009C6FD5" w:rsidRDefault="00D278EA" w:rsidP="00D278EA">
            <w:pPr>
              <w:rPr>
                <w:lang w:val="en-ZA"/>
              </w:rPr>
            </w:pPr>
            <w:r w:rsidRPr="009C6FD5">
              <w:rPr>
                <w:lang w:val="en-ZA"/>
              </w:rPr>
              <w:t>78</w:t>
            </w:r>
          </w:p>
        </w:tc>
        <w:tc>
          <w:tcPr>
            <w:tcW w:w="1100" w:type="dxa"/>
            <w:shd w:val="clear" w:color="auto" w:fill="auto"/>
            <w:noWrap/>
            <w:vAlign w:val="bottom"/>
          </w:tcPr>
          <w:p w14:paraId="19E2EB4C" w14:textId="77777777" w:rsidR="00D278EA" w:rsidRPr="009C6FD5" w:rsidRDefault="00D278EA" w:rsidP="00D278EA">
            <w:pPr>
              <w:rPr>
                <w:lang w:val="en-ZA"/>
              </w:rPr>
            </w:pPr>
            <w:r w:rsidRPr="009C6FD5">
              <w:rPr>
                <w:lang w:val="en-ZA"/>
              </w:rPr>
              <w:t>CD</w:t>
            </w:r>
          </w:p>
        </w:tc>
      </w:tr>
      <w:tr w:rsidR="00D278EA" w:rsidRPr="009C6FD5" w14:paraId="4E3C2AE8" w14:textId="77777777">
        <w:trPr>
          <w:trHeight w:val="255"/>
        </w:trPr>
        <w:tc>
          <w:tcPr>
            <w:tcW w:w="1351" w:type="dxa"/>
            <w:shd w:val="clear" w:color="auto" w:fill="auto"/>
            <w:noWrap/>
            <w:vAlign w:val="bottom"/>
          </w:tcPr>
          <w:p w14:paraId="37652A56" w14:textId="77777777" w:rsidR="00D278EA" w:rsidRPr="009C6FD5" w:rsidRDefault="00D278EA" w:rsidP="00D278EA">
            <w:pPr>
              <w:rPr>
                <w:lang w:val="en-ZA"/>
              </w:rPr>
            </w:pPr>
            <w:r w:rsidRPr="009C6FD5">
              <w:rPr>
                <w:lang w:val="en-ZA"/>
              </w:rPr>
              <w:t>Csol800p</w:t>
            </w:r>
          </w:p>
        </w:tc>
        <w:tc>
          <w:tcPr>
            <w:tcW w:w="3399" w:type="dxa"/>
            <w:shd w:val="clear" w:color="auto" w:fill="auto"/>
            <w:noWrap/>
            <w:vAlign w:val="bottom"/>
          </w:tcPr>
          <w:p w14:paraId="3F15EF7F" w14:textId="77777777" w:rsidR="00D278EA" w:rsidRPr="009C6FD5" w:rsidRDefault="00D278EA" w:rsidP="00D278EA">
            <w:pPr>
              <w:rPr>
                <w:lang w:val="en-ZA"/>
              </w:rPr>
            </w:pPr>
            <w:r w:rsidRPr="009C6FD5">
              <w:rPr>
                <w:lang w:val="en-ZA"/>
              </w:rPr>
              <w:t>MS Outlook 2000</w:t>
            </w:r>
          </w:p>
        </w:tc>
        <w:tc>
          <w:tcPr>
            <w:tcW w:w="1320" w:type="dxa"/>
            <w:shd w:val="clear" w:color="auto" w:fill="auto"/>
            <w:noWrap/>
            <w:vAlign w:val="bottom"/>
          </w:tcPr>
          <w:p w14:paraId="4791B533" w14:textId="77777777" w:rsidR="00D278EA" w:rsidRPr="009C6FD5" w:rsidRDefault="00D278EA" w:rsidP="00D278EA">
            <w:pPr>
              <w:rPr>
                <w:lang w:val="en-ZA"/>
              </w:rPr>
            </w:pPr>
            <w:r w:rsidRPr="009C6FD5">
              <w:rPr>
                <w:lang w:val="en-ZA"/>
              </w:rPr>
              <w:t>300</w:t>
            </w:r>
          </w:p>
        </w:tc>
        <w:tc>
          <w:tcPr>
            <w:tcW w:w="1578" w:type="dxa"/>
            <w:shd w:val="clear" w:color="auto" w:fill="auto"/>
            <w:noWrap/>
            <w:vAlign w:val="bottom"/>
          </w:tcPr>
          <w:p w14:paraId="3BE14C1B" w14:textId="77777777" w:rsidR="00D278EA" w:rsidRPr="009C6FD5" w:rsidRDefault="00D278EA" w:rsidP="00D278EA">
            <w:pPr>
              <w:rPr>
                <w:lang w:val="en-ZA"/>
              </w:rPr>
            </w:pPr>
            <w:r w:rsidRPr="009C6FD5">
              <w:rPr>
                <w:lang w:val="en-ZA"/>
              </w:rPr>
              <w:t>1840052643</w:t>
            </w:r>
          </w:p>
        </w:tc>
        <w:tc>
          <w:tcPr>
            <w:tcW w:w="1100" w:type="dxa"/>
            <w:shd w:val="clear" w:color="auto" w:fill="auto"/>
            <w:noWrap/>
            <w:vAlign w:val="bottom"/>
          </w:tcPr>
          <w:p w14:paraId="4D3174D6" w14:textId="77777777" w:rsidR="00D278EA" w:rsidRPr="009C6FD5" w:rsidRDefault="00D278EA" w:rsidP="00D278EA">
            <w:pPr>
              <w:rPr>
                <w:lang w:val="en-ZA"/>
              </w:rPr>
            </w:pPr>
            <w:r w:rsidRPr="009C6FD5">
              <w:rPr>
                <w:lang w:val="en-ZA"/>
              </w:rPr>
              <w:t>79</w:t>
            </w:r>
          </w:p>
        </w:tc>
        <w:tc>
          <w:tcPr>
            <w:tcW w:w="1100" w:type="dxa"/>
            <w:shd w:val="clear" w:color="auto" w:fill="auto"/>
            <w:noWrap/>
            <w:vAlign w:val="bottom"/>
          </w:tcPr>
          <w:p w14:paraId="7D5C0516" w14:textId="77777777" w:rsidR="00D278EA" w:rsidRPr="009C6FD5" w:rsidRDefault="00D278EA" w:rsidP="00D278EA">
            <w:pPr>
              <w:rPr>
                <w:lang w:val="en-ZA"/>
              </w:rPr>
            </w:pPr>
            <w:r w:rsidRPr="009C6FD5">
              <w:rPr>
                <w:lang w:val="en-ZA"/>
              </w:rPr>
              <w:t>CD</w:t>
            </w:r>
          </w:p>
        </w:tc>
      </w:tr>
      <w:tr w:rsidR="00D278EA" w:rsidRPr="009C6FD5" w14:paraId="750DA043" w14:textId="77777777">
        <w:trPr>
          <w:trHeight w:val="255"/>
        </w:trPr>
        <w:tc>
          <w:tcPr>
            <w:tcW w:w="1351" w:type="dxa"/>
            <w:shd w:val="clear" w:color="auto" w:fill="auto"/>
            <w:noWrap/>
            <w:vAlign w:val="bottom"/>
          </w:tcPr>
          <w:p w14:paraId="7546E151" w14:textId="77777777" w:rsidR="00D278EA" w:rsidRPr="009C6FD5" w:rsidRDefault="00D278EA" w:rsidP="00D278EA">
            <w:pPr>
              <w:rPr>
                <w:lang w:val="en-ZA"/>
              </w:rPr>
            </w:pPr>
            <w:r w:rsidRPr="009C6FD5">
              <w:rPr>
                <w:lang w:val="en-ZA"/>
              </w:rPr>
              <w:t>Cspp597x</w:t>
            </w:r>
          </w:p>
        </w:tc>
        <w:tc>
          <w:tcPr>
            <w:tcW w:w="3399" w:type="dxa"/>
            <w:shd w:val="clear" w:color="auto" w:fill="auto"/>
            <w:noWrap/>
            <w:vAlign w:val="bottom"/>
          </w:tcPr>
          <w:p w14:paraId="3B3ED4DD" w14:textId="77777777" w:rsidR="00D278EA" w:rsidRPr="009C6FD5" w:rsidRDefault="00D278EA" w:rsidP="00D278EA">
            <w:pPr>
              <w:rPr>
                <w:lang w:val="en-ZA"/>
              </w:rPr>
            </w:pPr>
            <w:r w:rsidRPr="009C6FD5">
              <w:rPr>
                <w:lang w:val="en-ZA"/>
              </w:rPr>
              <w:t>PowerPoint 97 Expert User</w:t>
            </w:r>
          </w:p>
        </w:tc>
        <w:tc>
          <w:tcPr>
            <w:tcW w:w="1320" w:type="dxa"/>
            <w:shd w:val="clear" w:color="auto" w:fill="auto"/>
            <w:noWrap/>
            <w:vAlign w:val="bottom"/>
          </w:tcPr>
          <w:p w14:paraId="7479069C" w14:textId="77777777" w:rsidR="00D278EA" w:rsidRPr="009C6FD5" w:rsidRDefault="00D278EA" w:rsidP="00D278EA">
            <w:pPr>
              <w:rPr>
                <w:lang w:val="en-ZA"/>
              </w:rPr>
            </w:pPr>
            <w:r w:rsidRPr="009C6FD5">
              <w:rPr>
                <w:lang w:val="en-ZA"/>
              </w:rPr>
              <w:t>318</w:t>
            </w:r>
          </w:p>
        </w:tc>
        <w:tc>
          <w:tcPr>
            <w:tcW w:w="1578" w:type="dxa"/>
            <w:shd w:val="clear" w:color="auto" w:fill="auto"/>
            <w:noWrap/>
            <w:vAlign w:val="bottom"/>
          </w:tcPr>
          <w:p w14:paraId="61FF9731" w14:textId="77777777" w:rsidR="00D278EA" w:rsidRPr="009C6FD5" w:rsidRDefault="00D278EA" w:rsidP="00D278EA">
            <w:pPr>
              <w:rPr>
                <w:lang w:val="en-ZA"/>
              </w:rPr>
            </w:pPr>
            <w:r w:rsidRPr="009C6FD5">
              <w:rPr>
                <w:lang w:val="en-ZA"/>
              </w:rPr>
              <w:t>1840051086</w:t>
            </w:r>
          </w:p>
        </w:tc>
        <w:tc>
          <w:tcPr>
            <w:tcW w:w="1100" w:type="dxa"/>
            <w:shd w:val="clear" w:color="auto" w:fill="auto"/>
            <w:noWrap/>
            <w:vAlign w:val="bottom"/>
          </w:tcPr>
          <w:p w14:paraId="25580AD8" w14:textId="77777777" w:rsidR="00D278EA" w:rsidRPr="009C6FD5" w:rsidRDefault="00D278EA" w:rsidP="00D278EA">
            <w:pPr>
              <w:rPr>
                <w:lang w:val="en-ZA"/>
              </w:rPr>
            </w:pPr>
            <w:r w:rsidRPr="009C6FD5">
              <w:rPr>
                <w:lang w:val="en-ZA"/>
              </w:rPr>
              <w:t>76</w:t>
            </w:r>
          </w:p>
        </w:tc>
        <w:tc>
          <w:tcPr>
            <w:tcW w:w="1100" w:type="dxa"/>
            <w:shd w:val="clear" w:color="auto" w:fill="auto"/>
            <w:noWrap/>
            <w:vAlign w:val="bottom"/>
          </w:tcPr>
          <w:p w14:paraId="3DA4C45B" w14:textId="77777777" w:rsidR="00D278EA" w:rsidRPr="009C6FD5" w:rsidRDefault="00D278EA" w:rsidP="00D278EA">
            <w:pPr>
              <w:rPr>
                <w:lang w:val="en-ZA"/>
              </w:rPr>
            </w:pPr>
            <w:r w:rsidRPr="009C6FD5">
              <w:rPr>
                <w:lang w:val="en-ZA"/>
              </w:rPr>
              <w:t>CD</w:t>
            </w:r>
          </w:p>
        </w:tc>
      </w:tr>
      <w:tr w:rsidR="00D278EA" w:rsidRPr="009C6FD5" w14:paraId="5F0EB558" w14:textId="77777777">
        <w:trPr>
          <w:trHeight w:val="255"/>
        </w:trPr>
        <w:tc>
          <w:tcPr>
            <w:tcW w:w="1351" w:type="dxa"/>
            <w:shd w:val="clear" w:color="auto" w:fill="auto"/>
            <w:noWrap/>
            <w:vAlign w:val="bottom"/>
          </w:tcPr>
          <w:p w14:paraId="26CA15F0" w14:textId="77777777" w:rsidR="00D278EA" w:rsidRPr="009C6FD5" w:rsidRDefault="00D278EA" w:rsidP="00D278EA">
            <w:pPr>
              <w:rPr>
                <w:lang w:val="en-ZA"/>
              </w:rPr>
            </w:pPr>
            <w:r w:rsidRPr="009C6FD5">
              <w:rPr>
                <w:lang w:val="en-ZA"/>
              </w:rPr>
              <w:t>Cspp800p</w:t>
            </w:r>
          </w:p>
        </w:tc>
        <w:tc>
          <w:tcPr>
            <w:tcW w:w="3399" w:type="dxa"/>
            <w:shd w:val="clear" w:color="auto" w:fill="auto"/>
            <w:noWrap/>
            <w:vAlign w:val="bottom"/>
          </w:tcPr>
          <w:p w14:paraId="31B86BBC" w14:textId="77777777" w:rsidR="00D278EA" w:rsidRPr="009C6FD5" w:rsidRDefault="00D278EA" w:rsidP="00D278EA">
            <w:pPr>
              <w:rPr>
                <w:lang w:val="en-ZA"/>
              </w:rPr>
            </w:pPr>
            <w:r w:rsidRPr="009C6FD5">
              <w:rPr>
                <w:lang w:val="en-ZA"/>
              </w:rPr>
              <w:t>PowerPoint 2000</w:t>
            </w:r>
          </w:p>
        </w:tc>
        <w:tc>
          <w:tcPr>
            <w:tcW w:w="1320" w:type="dxa"/>
            <w:shd w:val="clear" w:color="auto" w:fill="auto"/>
            <w:noWrap/>
            <w:vAlign w:val="bottom"/>
          </w:tcPr>
          <w:p w14:paraId="0B09D315" w14:textId="77777777" w:rsidR="00D278EA" w:rsidRPr="009C6FD5" w:rsidRDefault="00D278EA" w:rsidP="00D278EA">
            <w:pPr>
              <w:rPr>
                <w:lang w:val="en-ZA"/>
              </w:rPr>
            </w:pPr>
            <w:r w:rsidRPr="009C6FD5">
              <w:rPr>
                <w:lang w:val="en-ZA"/>
              </w:rPr>
              <w:t>300</w:t>
            </w:r>
          </w:p>
        </w:tc>
        <w:tc>
          <w:tcPr>
            <w:tcW w:w="1578" w:type="dxa"/>
            <w:shd w:val="clear" w:color="auto" w:fill="auto"/>
            <w:noWrap/>
            <w:vAlign w:val="bottom"/>
          </w:tcPr>
          <w:p w14:paraId="12F3808F" w14:textId="77777777" w:rsidR="00D278EA" w:rsidRPr="009C6FD5" w:rsidRDefault="00D278EA" w:rsidP="00D278EA">
            <w:pPr>
              <w:rPr>
                <w:lang w:val="en-ZA"/>
              </w:rPr>
            </w:pPr>
            <w:r w:rsidRPr="009C6FD5">
              <w:rPr>
                <w:lang w:val="en-ZA"/>
              </w:rPr>
              <w:t>1840050500</w:t>
            </w:r>
          </w:p>
        </w:tc>
        <w:tc>
          <w:tcPr>
            <w:tcW w:w="1100" w:type="dxa"/>
            <w:shd w:val="clear" w:color="auto" w:fill="auto"/>
            <w:noWrap/>
            <w:vAlign w:val="bottom"/>
          </w:tcPr>
          <w:p w14:paraId="22979CB5" w14:textId="77777777" w:rsidR="00D278EA" w:rsidRPr="009C6FD5" w:rsidRDefault="00D278EA" w:rsidP="00D278EA">
            <w:pPr>
              <w:rPr>
                <w:lang w:val="en-ZA"/>
              </w:rPr>
            </w:pPr>
            <w:r w:rsidRPr="009C6FD5">
              <w:rPr>
                <w:lang w:val="en-ZA"/>
              </w:rPr>
              <w:t>76</w:t>
            </w:r>
          </w:p>
        </w:tc>
        <w:tc>
          <w:tcPr>
            <w:tcW w:w="1100" w:type="dxa"/>
            <w:shd w:val="clear" w:color="auto" w:fill="auto"/>
            <w:noWrap/>
            <w:vAlign w:val="bottom"/>
          </w:tcPr>
          <w:p w14:paraId="2D638C6B" w14:textId="77777777" w:rsidR="00D278EA" w:rsidRPr="009C6FD5" w:rsidRDefault="00D278EA" w:rsidP="00D278EA">
            <w:pPr>
              <w:rPr>
                <w:lang w:val="en-ZA"/>
              </w:rPr>
            </w:pPr>
            <w:r w:rsidRPr="009C6FD5">
              <w:rPr>
                <w:lang w:val="en-ZA"/>
              </w:rPr>
              <w:t>CD</w:t>
            </w:r>
          </w:p>
        </w:tc>
      </w:tr>
      <w:tr w:rsidR="00D278EA" w:rsidRPr="009C6FD5" w14:paraId="0D588CF3" w14:textId="77777777">
        <w:trPr>
          <w:trHeight w:val="255"/>
        </w:trPr>
        <w:tc>
          <w:tcPr>
            <w:tcW w:w="1351" w:type="dxa"/>
            <w:shd w:val="clear" w:color="auto" w:fill="auto"/>
            <w:noWrap/>
            <w:vAlign w:val="bottom"/>
          </w:tcPr>
          <w:p w14:paraId="524FCDF4" w14:textId="77777777" w:rsidR="00D278EA" w:rsidRPr="009C6FD5" w:rsidRDefault="00D278EA" w:rsidP="00D278EA">
            <w:pPr>
              <w:rPr>
                <w:lang w:val="en-ZA"/>
              </w:rPr>
            </w:pPr>
            <w:r w:rsidRPr="009C6FD5">
              <w:rPr>
                <w:lang w:val="en-ZA"/>
              </w:rPr>
              <w:t>Cspp800x</w:t>
            </w:r>
          </w:p>
        </w:tc>
        <w:tc>
          <w:tcPr>
            <w:tcW w:w="3399" w:type="dxa"/>
            <w:shd w:val="clear" w:color="auto" w:fill="auto"/>
            <w:noWrap/>
            <w:vAlign w:val="bottom"/>
          </w:tcPr>
          <w:p w14:paraId="5A9CF370" w14:textId="77777777" w:rsidR="00D278EA" w:rsidRPr="009C6FD5" w:rsidRDefault="00D278EA" w:rsidP="00D278EA">
            <w:pPr>
              <w:rPr>
                <w:lang w:val="en-ZA"/>
              </w:rPr>
            </w:pPr>
            <w:r w:rsidRPr="009C6FD5">
              <w:rPr>
                <w:lang w:val="en-ZA"/>
              </w:rPr>
              <w:t>PowerPoint 2000 Expert</w:t>
            </w:r>
          </w:p>
        </w:tc>
        <w:tc>
          <w:tcPr>
            <w:tcW w:w="1320" w:type="dxa"/>
            <w:shd w:val="clear" w:color="auto" w:fill="auto"/>
            <w:noWrap/>
            <w:vAlign w:val="bottom"/>
          </w:tcPr>
          <w:p w14:paraId="5233FBCF" w14:textId="77777777" w:rsidR="00D278EA" w:rsidRPr="009C6FD5" w:rsidRDefault="00D278EA" w:rsidP="00D278EA">
            <w:pPr>
              <w:rPr>
                <w:lang w:val="en-ZA"/>
              </w:rPr>
            </w:pPr>
            <w:r w:rsidRPr="009C6FD5">
              <w:rPr>
                <w:lang w:val="en-ZA"/>
              </w:rPr>
              <w:t>258</w:t>
            </w:r>
          </w:p>
        </w:tc>
        <w:tc>
          <w:tcPr>
            <w:tcW w:w="1578" w:type="dxa"/>
            <w:shd w:val="clear" w:color="auto" w:fill="auto"/>
            <w:noWrap/>
            <w:vAlign w:val="bottom"/>
          </w:tcPr>
          <w:p w14:paraId="2F501229" w14:textId="77777777" w:rsidR="00D278EA" w:rsidRPr="009C6FD5" w:rsidRDefault="00D278EA" w:rsidP="00D278EA">
            <w:pPr>
              <w:rPr>
                <w:lang w:val="en-ZA"/>
              </w:rPr>
            </w:pPr>
            <w:r w:rsidRPr="009C6FD5">
              <w:rPr>
                <w:lang w:val="en-ZA"/>
              </w:rPr>
              <w:t>1840052007</w:t>
            </w:r>
          </w:p>
        </w:tc>
        <w:tc>
          <w:tcPr>
            <w:tcW w:w="1100" w:type="dxa"/>
            <w:shd w:val="clear" w:color="auto" w:fill="auto"/>
            <w:noWrap/>
            <w:vAlign w:val="bottom"/>
          </w:tcPr>
          <w:p w14:paraId="2DD58031" w14:textId="77777777" w:rsidR="00D278EA" w:rsidRPr="009C6FD5" w:rsidRDefault="00D278EA" w:rsidP="00D278EA">
            <w:pPr>
              <w:rPr>
                <w:lang w:val="en-ZA"/>
              </w:rPr>
            </w:pPr>
            <w:r w:rsidRPr="009C6FD5">
              <w:rPr>
                <w:lang w:val="en-ZA"/>
              </w:rPr>
              <w:t>74</w:t>
            </w:r>
          </w:p>
        </w:tc>
        <w:tc>
          <w:tcPr>
            <w:tcW w:w="1100" w:type="dxa"/>
            <w:shd w:val="clear" w:color="auto" w:fill="auto"/>
            <w:noWrap/>
            <w:vAlign w:val="bottom"/>
          </w:tcPr>
          <w:p w14:paraId="72A3B4B6" w14:textId="77777777" w:rsidR="00D278EA" w:rsidRPr="009C6FD5" w:rsidRDefault="00D278EA" w:rsidP="00D278EA">
            <w:pPr>
              <w:rPr>
                <w:lang w:val="en-ZA"/>
              </w:rPr>
            </w:pPr>
            <w:r w:rsidRPr="009C6FD5">
              <w:rPr>
                <w:lang w:val="en-ZA"/>
              </w:rPr>
              <w:t>CD</w:t>
            </w:r>
          </w:p>
        </w:tc>
      </w:tr>
      <w:tr w:rsidR="00D278EA" w:rsidRPr="009C6FD5" w14:paraId="24D96A6F" w14:textId="77777777">
        <w:trPr>
          <w:trHeight w:val="255"/>
        </w:trPr>
        <w:tc>
          <w:tcPr>
            <w:tcW w:w="1351" w:type="dxa"/>
            <w:shd w:val="clear" w:color="auto" w:fill="auto"/>
            <w:noWrap/>
            <w:vAlign w:val="bottom"/>
          </w:tcPr>
          <w:p w14:paraId="1924103C" w14:textId="77777777" w:rsidR="00D278EA" w:rsidRPr="009C6FD5" w:rsidRDefault="00D278EA" w:rsidP="00D278EA">
            <w:pPr>
              <w:rPr>
                <w:lang w:val="en-ZA"/>
              </w:rPr>
            </w:pPr>
            <w:r w:rsidRPr="009C6FD5">
              <w:rPr>
                <w:lang w:val="en-ZA"/>
              </w:rPr>
              <w:t>Cswd597p</w:t>
            </w:r>
          </w:p>
        </w:tc>
        <w:tc>
          <w:tcPr>
            <w:tcW w:w="3399" w:type="dxa"/>
            <w:shd w:val="clear" w:color="auto" w:fill="auto"/>
            <w:noWrap/>
            <w:vAlign w:val="bottom"/>
          </w:tcPr>
          <w:p w14:paraId="178F8BFD" w14:textId="77777777" w:rsidR="00D278EA" w:rsidRPr="009C6FD5" w:rsidRDefault="00D278EA" w:rsidP="00D278EA">
            <w:pPr>
              <w:rPr>
                <w:lang w:val="en-ZA"/>
              </w:rPr>
            </w:pPr>
            <w:r w:rsidRPr="009C6FD5">
              <w:rPr>
                <w:lang w:val="en-ZA"/>
              </w:rPr>
              <w:t>Word 97 Proficient User</w:t>
            </w:r>
          </w:p>
        </w:tc>
        <w:tc>
          <w:tcPr>
            <w:tcW w:w="1320" w:type="dxa"/>
            <w:shd w:val="clear" w:color="auto" w:fill="auto"/>
            <w:noWrap/>
            <w:vAlign w:val="bottom"/>
          </w:tcPr>
          <w:p w14:paraId="78FA399B" w14:textId="77777777" w:rsidR="00D278EA" w:rsidRPr="009C6FD5" w:rsidRDefault="00D278EA" w:rsidP="00D278EA">
            <w:pPr>
              <w:rPr>
                <w:lang w:val="en-ZA"/>
              </w:rPr>
            </w:pPr>
            <w:r w:rsidRPr="009C6FD5">
              <w:rPr>
                <w:lang w:val="en-ZA"/>
              </w:rPr>
              <w:t>338</w:t>
            </w:r>
          </w:p>
        </w:tc>
        <w:tc>
          <w:tcPr>
            <w:tcW w:w="1578" w:type="dxa"/>
            <w:shd w:val="clear" w:color="auto" w:fill="auto"/>
            <w:noWrap/>
            <w:vAlign w:val="bottom"/>
          </w:tcPr>
          <w:p w14:paraId="3280E133" w14:textId="77777777" w:rsidR="00D278EA" w:rsidRPr="009C6FD5" w:rsidRDefault="00D278EA" w:rsidP="00D278EA">
            <w:pPr>
              <w:rPr>
                <w:lang w:val="en-ZA"/>
              </w:rPr>
            </w:pPr>
            <w:r w:rsidRPr="009C6FD5">
              <w:rPr>
                <w:lang w:val="en-ZA"/>
              </w:rPr>
              <w:t>1840051167</w:t>
            </w:r>
          </w:p>
        </w:tc>
        <w:tc>
          <w:tcPr>
            <w:tcW w:w="1100" w:type="dxa"/>
            <w:shd w:val="clear" w:color="auto" w:fill="auto"/>
            <w:noWrap/>
            <w:vAlign w:val="bottom"/>
          </w:tcPr>
          <w:p w14:paraId="154C3EF7" w14:textId="77777777" w:rsidR="00D278EA" w:rsidRPr="009C6FD5" w:rsidRDefault="00D278EA" w:rsidP="00D278EA">
            <w:pPr>
              <w:rPr>
                <w:lang w:val="en-ZA"/>
              </w:rPr>
            </w:pPr>
            <w:r w:rsidRPr="009C6FD5">
              <w:rPr>
                <w:lang w:val="en-ZA"/>
              </w:rPr>
              <w:t>75</w:t>
            </w:r>
          </w:p>
        </w:tc>
        <w:tc>
          <w:tcPr>
            <w:tcW w:w="1100" w:type="dxa"/>
            <w:shd w:val="clear" w:color="auto" w:fill="auto"/>
            <w:noWrap/>
            <w:vAlign w:val="bottom"/>
          </w:tcPr>
          <w:p w14:paraId="2918509D" w14:textId="77777777" w:rsidR="00D278EA" w:rsidRPr="009C6FD5" w:rsidRDefault="00D278EA" w:rsidP="00D278EA">
            <w:pPr>
              <w:rPr>
                <w:lang w:val="en-ZA"/>
              </w:rPr>
            </w:pPr>
            <w:r w:rsidRPr="009C6FD5">
              <w:rPr>
                <w:lang w:val="en-ZA"/>
              </w:rPr>
              <w:t>CD</w:t>
            </w:r>
          </w:p>
        </w:tc>
      </w:tr>
      <w:tr w:rsidR="00D278EA" w:rsidRPr="009C6FD5" w14:paraId="12577879" w14:textId="77777777">
        <w:trPr>
          <w:trHeight w:val="255"/>
        </w:trPr>
        <w:tc>
          <w:tcPr>
            <w:tcW w:w="1351" w:type="dxa"/>
            <w:shd w:val="clear" w:color="auto" w:fill="auto"/>
            <w:noWrap/>
            <w:vAlign w:val="bottom"/>
          </w:tcPr>
          <w:p w14:paraId="43D4DE2B" w14:textId="77777777" w:rsidR="00D278EA" w:rsidRPr="009C6FD5" w:rsidRDefault="00D278EA" w:rsidP="00D278EA">
            <w:pPr>
              <w:rPr>
                <w:lang w:val="en-ZA"/>
              </w:rPr>
            </w:pPr>
            <w:r w:rsidRPr="009C6FD5">
              <w:rPr>
                <w:lang w:val="en-ZA"/>
              </w:rPr>
              <w:t>Cswd597x</w:t>
            </w:r>
          </w:p>
        </w:tc>
        <w:tc>
          <w:tcPr>
            <w:tcW w:w="3399" w:type="dxa"/>
            <w:shd w:val="clear" w:color="auto" w:fill="auto"/>
            <w:noWrap/>
            <w:vAlign w:val="bottom"/>
          </w:tcPr>
          <w:p w14:paraId="585BFA27" w14:textId="77777777" w:rsidR="00D278EA" w:rsidRPr="009C6FD5" w:rsidRDefault="00D278EA" w:rsidP="00D278EA">
            <w:pPr>
              <w:rPr>
                <w:lang w:val="en-ZA"/>
              </w:rPr>
            </w:pPr>
            <w:r w:rsidRPr="009C6FD5">
              <w:rPr>
                <w:lang w:val="en-ZA"/>
              </w:rPr>
              <w:t>Word 97 Expert</w:t>
            </w:r>
          </w:p>
        </w:tc>
        <w:tc>
          <w:tcPr>
            <w:tcW w:w="1320" w:type="dxa"/>
            <w:shd w:val="clear" w:color="auto" w:fill="auto"/>
            <w:noWrap/>
            <w:vAlign w:val="bottom"/>
          </w:tcPr>
          <w:p w14:paraId="5B987E89" w14:textId="77777777" w:rsidR="00D278EA" w:rsidRPr="009C6FD5" w:rsidRDefault="00D278EA" w:rsidP="00D278EA">
            <w:pPr>
              <w:rPr>
                <w:lang w:val="en-ZA"/>
              </w:rPr>
            </w:pPr>
            <w:r w:rsidRPr="009C6FD5">
              <w:rPr>
                <w:lang w:val="en-ZA"/>
              </w:rPr>
              <w:t>344</w:t>
            </w:r>
          </w:p>
        </w:tc>
        <w:tc>
          <w:tcPr>
            <w:tcW w:w="1578" w:type="dxa"/>
            <w:shd w:val="clear" w:color="auto" w:fill="auto"/>
            <w:noWrap/>
            <w:vAlign w:val="bottom"/>
          </w:tcPr>
          <w:p w14:paraId="043B3BD8" w14:textId="77777777" w:rsidR="00D278EA" w:rsidRPr="009C6FD5" w:rsidRDefault="00D278EA" w:rsidP="00D278EA">
            <w:pPr>
              <w:rPr>
                <w:lang w:val="en-ZA"/>
              </w:rPr>
            </w:pPr>
            <w:r w:rsidRPr="009C6FD5">
              <w:rPr>
                <w:lang w:val="en-ZA"/>
              </w:rPr>
              <w:t>1840052198</w:t>
            </w:r>
          </w:p>
        </w:tc>
        <w:tc>
          <w:tcPr>
            <w:tcW w:w="1100" w:type="dxa"/>
            <w:shd w:val="clear" w:color="auto" w:fill="auto"/>
            <w:noWrap/>
            <w:vAlign w:val="bottom"/>
          </w:tcPr>
          <w:p w14:paraId="6F737A6C" w14:textId="77777777" w:rsidR="00D278EA" w:rsidRPr="009C6FD5" w:rsidRDefault="00D278EA" w:rsidP="00D278EA">
            <w:pPr>
              <w:rPr>
                <w:lang w:val="en-ZA"/>
              </w:rPr>
            </w:pPr>
            <w:r w:rsidRPr="009C6FD5">
              <w:rPr>
                <w:lang w:val="en-ZA"/>
              </w:rPr>
              <w:t>74</w:t>
            </w:r>
          </w:p>
        </w:tc>
        <w:tc>
          <w:tcPr>
            <w:tcW w:w="1100" w:type="dxa"/>
            <w:shd w:val="clear" w:color="auto" w:fill="auto"/>
            <w:noWrap/>
            <w:vAlign w:val="bottom"/>
          </w:tcPr>
          <w:p w14:paraId="3C2C80D6" w14:textId="77777777" w:rsidR="00D278EA" w:rsidRPr="009C6FD5" w:rsidRDefault="00D278EA" w:rsidP="00D278EA">
            <w:pPr>
              <w:rPr>
                <w:lang w:val="en-ZA"/>
              </w:rPr>
            </w:pPr>
            <w:r w:rsidRPr="009C6FD5">
              <w:rPr>
                <w:lang w:val="en-ZA"/>
              </w:rPr>
              <w:t>CD</w:t>
            </w:r>
          </w:p>
        </w:tc>
      </w:tr>
      <w:tr w:rsidR="00D278EA" w:rsidRPr="009C6FD5" w14:paraId="6B5CEA24" w14:textId="77777777">
        <w:trPr>
          <w:trHeight w:val="255"/>
        </w:trPr>
        <w:tc>
          <w:tcPr>
            <w:tcW w:w="1351" w:type="dxa"/>
            <w:shd w:val="clear" w:color="auto" w:fill="auto"/>
            <w:noWrap/>
            <w:vAlign w:val="bottom"/>
          </w:tcPr>
          <w:p w14:paraId="40B56E8F" w14:textId="77777777" w:rsidR="00D278EA" w:rsidRPr="009C6FD5" w:rsidRDefault="00D278EA" w:rsidP="00D278EA">
            <w:pPr>
              <w:rPr>
                <w:lang w:val="en-ZA"/>
              </w:rPr>
            </w:pPr>
            <w:r w:rsidRPr="009C6FD5">
              <w:rPr>
                <w:lang w:val="en-ZA"/>
              </w:rPr>
              <w:t>Cswd800p</w:t>
            </w:r>
          </w:p>
        </w:tc>
        <w:tc>
          <w:tcPr>
            <w:tcW w:w="3399" w:type="dxa"/>
            <w:shd w:val="clear" w:color="auto" w:fill="auto"/>
            <w:noWrap/>
            <w:vAlign w:val="bottom"/>
          </w:tcPr>
          <w:p w14:paraId="0B5F2B0F" w14:textId="77777777" w:rsidR="00D278EA" w:rsidRPr="009C6FD5" w:rsidRDefault="00D278EA" w:rsidP="00D278EA">
            <w:pPr>
              <w:rPr>
                <w:lang w:val="en-ZA"/>
              </w:rPr>
            </w:pPr>
            <w:r w:rsidRPr="009C6FD5">
              <w:rPr>
                <w:lang w:val="en-ZA"/>
              </w:rPr>
              <w:t>Word 2000</w:t>
            </w:r>
          </w:p>
        </w:tc>
        <w:tc>
          <w:tcPr>
            <w:tcW w:w="1320" w:type="dxa"/>
            <w:shd w:val="clear" w:color="auto" w:fill="auto"/>
            <w:noWrap/>
            <w:vAlign w:val="bottom"/>
          </w:tcPr>
          <w:p w14:paraId="5D03A062" w14:textId="77777777" w:rsidR="00D278EA" w:rsidRPr="009C6FD5" w:rsidRDefault="00D278EA" w:rsidP="00D278EA">
            <w:pPr>
              <w:rPr>
                <w:lang w:val="en-ZA"/>
              </w:rPr>
            </w:pPr>
            <w:r w:rsidRPr="009C6FD5">
              <w:rPr>
                <w:lang w:val="en-ZA"/>
              </w:rPr>
              <w:t>342</w:t>
            </w:r>
          </w:p>
        </w:tc>
        <w:tc>
          <w:tcPr>
            <w:tcW w:w="1578" w:type="dxa"/>
            <w:shd w:val="clear" w:color="auto" w:fill="auto"/>
            <w:noWrap/>
            <w:vAlign w:val="bottom"/>
          </w:tcPr>
          <w:p w14:paraId="6F2CC9CF" w14:textId="77777777" w:rsidR="00D278EA" w:rsidRPr="009C6FD5" w:rsidRDefault="00D278EA" w:rsidP="00D278EA">
            <w:pPr>
              <w:rPr>
                <w:lang w:val="en-ZA"/>
              </w:rPr>
            </w:pPr>
            <w:r w:rsidRPr="009C6FD5">
              <w:rPr>
                <w:lang w:val="en-ZA"/>
              </w:rPr>
              <w:t>1840050594</w:t>
            </w:r>
          </w:p>
        </w:tc>
        <w:tc>
          <w:tcPr>
            <w:tcW w:w="1100" w:type="dxa"/>
            <w:shd w:val="clear" w:color="auto" w:fill="auto"/>
            <w:noWrap/>
            <w:vAlign w:val="bottom"/>
          </w:tcPr>
          <w:p w14:paraId="2446EDDB" w14:textId="77777777" w:rsidR="00D278EA" w:rsidRPr="009C6FD5" w:rsidRDefault="00D278EA" w:rsidP="00D278EA">
            <w:pPr>
              <w:rPr>
                <w:lang w:val="en-ZA"/>
              </w:rPr>
            </w:pPr>
            <w:r w:rsidRPr="009C6FD5">
              <w:rPr>
                <w:lang w:val="en-ZA"/>
              </w:rPr>
              <w:t>75</w:t>
            </w:r>
          </w:p>
        </w:tc>
        <w:tc>
          <w:tcPr>
            <w:tcW w:w="1100" w:type="dxa"/>
            <w:shd w:val="clear" w:color="auto" w:fill="auto"/>
            <w:noWrap/>
            <w:vAlign w:val="bottom"/>
          </w:tcPr>
          <w:p w14:paraId="501FB483" w14:textId="77777777" w:rsidR="00D278EA" w:rsidRPr="009C6FD5" w:rsidRDefault="00D278EA" w:rsidP="00D278EA">
            <w:pPr>
              <w:rPr>
                <w:lang w:val="en-ZA"/>
              </w:rPr>
            </w:pPr>
            <w:r w:rsidRPr="009C6FD5">
              <w:rPr>
                <w:lang w:val="en-ZA"/>
              </w:rPr>
              <w:t>CD</w:t>
            </w:r>
          </w:p>
        </w:tc>
      </w:tr>
      <w:tr w:rsidR="00D278EA" w:rsidRPr="009C6FD5" w14:paraId="5CA94E57" w14:textId="77777777">
        <w:trPr>
          <w:trHeight w:val="255"/>
        </w:trPr>
        <w:tc>
          <w:tcPr>
            <w:tcW w:w="1351" w:type="dxa"/>
            <w:shd w:val="clear" w:color="auto" w:fill="auto"/>
            <w:noWrap/>
            <w:vAlign w:val="bottom"/>
          </w:tcPr>
          <w:p w14:paraId="668F5E23" w14:textId="77777777" w:rsidR="00D278EA" w:rsidRPr="009C6FD5" w:rsidRDefault="00D278EA" w:rsidP="00D278EA">
            <w:pPr>
              <w:rPr>
                <w:lang w:val="en-ZA"/>
              </w:rPr>
            </w:pPr>
            <w:r w:rsidRPr="009C6FD5">
              <w:rPr>
                <w:lang w:val="en-ZA"/>
              </w:rPr>
              <w:t>Cswd800x</w:t>
            </w:r>
          </w:p>
        </w:tc>
        <w:tc>
          <w:tcPr>
            <w:tcW w:w="3399" w:type="dxa"/>
            <w:shd w:val="clear" w:color="auto" w:fill="auto"/>
            <w:noWrap/>
            <w:vAlign w:val="bottom"/>
          </w:tcPr>
          <w:p w14:paraId="251B56AF" w14:textId="77777777" w:rsidR="00D278EA" w:rsidRPr="009C6FD5" w:rsidRDefault="00D278EA" w:rsidP="00D278EA">
            <w:pPr>
              <w:rPr>
                <w:lang w:val="en-ZA"/>
              </w:rPr>
            </w:pPr>
            <w:r w:rsidRPr="009C6FD5">
              <w:rPr>
                <w:lang w:val="en-ZA"/>
              </w:rPr>
              <w:t>Word 2000 Expert</w:t>
            </w:r>
          </w:p>
        </w:tc>
        <w:tc>
          <w:tcPr>
            <w:tcW w:w="1320" w:type="dxa"/>
            <w:shd w:val="clear" w:color="auto" w:fill="auto"/>
            <w:noWrap/>
            <w:vAlign w:val="bottom"/>
          </w:tcPr>
          <w:p w14:paraId="24D9359E" w14:textId="77777777" w:rsidR="00D278EA" w:rsidRPr="009C6FD5" w:rsidRDefault="00D278EA" w:rsidP="00D278EA">
            <w:pPr>
              <w:rPr>
                <w:lang w:val="en-ZA"/>
              </w:rPr>
            </w:pPr>
            <w:r w:rsidRPr="009C6FD5">
              <w:rPr>
                <w:lang w:val="en-ZA"/>
              </w:rPr>
              <w:t>350</w:t>
            </w:r>
          </w:p>
        </w:tc>
        <w:tc>
          <w:tcPr>
            <w:tcW w:w="1578" w:type="dxa"/>
            <w:shd w:val="clear" w:color="auto" w:fill="auto"/>
            <w:noWrap/>
            <w:vAlign w:val="bottom"/>
          </w:tcPr>
          <w:p w14:paraId="3BEAB129" w14:textId="77777777" w:rsidR="00D278EA" w:rsidRPr="009C6FD5" w:rsidRDefault="00D278EA" w:rsidP="00D278EA">
            <w:pPr>
              <w:rPr>
                <w:lang w:val="en-ZA"/>
              </w:rPr>
            </w:pPr>
            <w:r w:rsidRPr="009C6FD5">
              <w:rPr>
                <w:lang w:val="en-ZA"/>
              </w:rPr>
              <w:t>1840052090</w:t>
            </w:r>
          </w:p>
        </w:tc>
        <w:tc>
          <w:tcPr>
            <w:tcW w:w="1100" w:type="dxa"/>
            <w:shd w:val="clear" w:color="auto" w:fill="auto"/>
            <w:noWrap/>
            <w:vAlign w:val="bottom"/>
          </w:tcPr>
          <w:p w14:paraId="359B45AA" w14:textId="77777777" w:rsidR="00D278EA" w:rsidRPr="009C6FD5" w:rsidRDefault="00D278EA" w:rsidP="00D278EA">
            <w:pPr>
              <w:rPr>
                <w:lang w:val="en-ZA"/>
              </w:rPr>
            </w:pPr>
            <w:r w:rsidRPr="009C6FD5">
              <w:rPr>
                <w:lang w:val="en-ZA"/>
              </w:rPr>
              <w:t>74</w:t>
            </w:r>
          </w:p>
        </w:tc>
        <w:tc>
          <w:tcPr>
            <w:tcW w:w="1100" w:type="dxa"/>
            <w:shd w:val="clear" w:color="auto" w:fill="auto"/>
            <w:noWrap/>
            <w:vAlign w:val="bottom"/>
          </w:tcPr>
          <w:p w14:paraId="20CC6772" w14:textId="77777777" w:rsidR="00D278EA" w:rsidRPr="009C6FD5" w:rsidRDefault="00D278EA" w:rsidP="00D278EA">
            <w:pPr>
              <w:rPr>
                <w:lang w:val="en-ZA"/>
              </w:rPr>
            </w:pPr>
            <w:r w:rsidRPr="009C6FD5">
              <w:rPr>
                <w:lang w:val="en-ZA"/>
              </w:rPr>
              <w:t>CD</w:t>
            </w:r>
          </w:p>
        </w:tc>
      </w:tr>
      <w:tr w:rsidR="00D278EA" w:rsidRPr="009C6FD5" w14:paraId="21723CF7" w14:textId="77777777">
        <w:trPr>
          <w:trHeight w:val="255"/>
        </w:trPr>
        <w:tc>
          <w:tcPr>
            <w:tcW w:w="1351" w:type="dxa"/>
            <w:shd w:val="clear" w:color="auto" w:fill="auto"/>
            <w:noWrap/>
            <w:vAlign w:val="bottom"/>
          </w:tcPr>
          <w:p w14:paraId="662F35D9" w14:textId="77777777" w:rsidR="00D278EA" w:rsidRPr="009C6FD5" w:rsidRDefault="00D278EA" w:rsidP="00D278EA">
            <w:pPr>
              <w:rPr>
                <w:lang w:val="en-ZA"/>
              </w:rPr>
            </w:pPr>
            <w:r w:rsidRPr="009C6FD5">
              <w:rPr>
                <w:lang w:val="en-ZA"/>
              </w:rPr>
              <w:t>Csxl597p</w:t>
            </w:r>
          </w:p>
        </w:tc>
        <w:tc>
          <w:tcPr>
            <w:tcW w:w="3399" w:type="dxa"/>
            <w:shd w:val="clear" w:color="auto" w:fill="auto"/>
            <w:noWrap/>
            <w:vAlign w:val="bottom"/>
          </w:tcPr>
          <w:p w14:paraId="3C31A24B" w14:textId="77777777" w:rsidR="00D278EA" w:rsidRPr="009C6FD5" w:rsidRDefault="00D278EA" w:rsidP="00D278EA">
            <w:pPr>
              <w:rPr>
                <w:lang w:val="en-ZA"/>
              </w:rPr>
            </w:pPr>
            <w:r w:rsidRPr="009C6FD5">
              <w:rPr>
                <w:lang w:val="en-ZA"/>
              </w:rPr>
              <w:t>Excel 97 Proficient User</w:t>
            </w:r>
          </w:p>
        </w:tc>
        <w:tc>
          <w:tcPr>
            <w:tcW w:w="1320" w:type="dxa"/>
            <w:shd w:val="clear" w:color="auto" w:fill="auto"/>
            <w:noWrap/>
            <w:vAlign w:val="bottom"/>
          </w:tcPr>
          <w:p w14:paraId="572BF6A1" w14:textId="77777777" w:rsidR="00D278EA" w:rsidRPr="009C6FD5" w:rsidRDefault="00D278EA" w:rsidP="00D278EA">
            <w:pPr>
              <w:rPr>
                <w:lang w:val="en-ZA"/>
              </w:rPr>
            </w:pPr>
            <w:r w:rsidRPr="009C6FD5">
              <w:rPr>
                <w:lang w:val="en-ZA"/>
              </w:rPr>
              <w:t>298</w:t>
            </w:r>
          </w:p>
        </w:tc>
        <w:tc>
          <w:tcPr>
            <w:tcW w:w="1578" w:type="dxa"/>
            <w:shd w:val="clear" w:color="auto" w:fill="auto"/>
            <w:noWrap/>
            <w:vAlign w:val="bottom"/>
          </w:tcPr>
          <w:p w14:paraId="4CA16118" w14:textId="77777777" w:rsidR="00D278EA" w:rsidRPr="009C6FD5" w:rsidRDefault="00D278EA" w:rsidP="00D278EA">
            <w:pPr>
              <w:rPr>
                <w:lang w:val="en-ZA"/>
              </w:rPr>
            </w:pPr>
            <w:r w:rsidRPr="009C6FD5">
              <w:rPr>
                <w:lang w:val="en-ZA"/>
              </w:rPr>
              <w:t>1840051434</w:t>
            </w:r>
          </w:p>
        </w:tc>
        <w:tc>
          <w:tcPr>
            <w:tcW w:w="1100" w:type="dxa"/>
            <w:shd w:val="clear" w:color="auto" w:fill="auto"/>
            <w:noWrap/>
            <w:vAlign w:val="bottom"/>
          </w:tcPr>
          <w:p w14:paraId="6616B10E" w14:textId="77777777" w:rsidR="00D278EA" w:rsidRPr="009C6FD5" w:rsidRDefault="00D278EA" w:rsidP="00D278EA">
            <w:pPr>
              <w:rPr>
                <w:lang w:val="en-ZA"/>
              </w:rPr>
            </w:pPr>
            <w:r w:rsidRPr="009C6FD5">
              <w:rPr>
                <w:lang w:val="en-ZA"/>
              </w:rPr>
              <w:t>76</w:t>
            </w:r>
          </w:p>
        </w:tc>
        <w:tc>
          <w:tcPr>
            <w:tcW w:w="1100" w:type="dxa"/>
            <w:shd w:val="clear" w:color="auto" w:fill="auto"/>
            <w:noWrap/>
            <w:vAlign w:val="bottom"/>
          </w:tcPr>
          <w:p w14:paraId="0F93500A" w14:textId="77777777" w:rsidR="00D278EA" w:rsidRPr="009C6FD5" w:rsidRDefault="00D278EA" w:rsidP="00D278EA">
            <w:pPr>
              <w:rPr>
                <w:lang w:val="en-ZA"/>
              </w:rPr>
            </w:pPr>
            <w:r w:rsidRPr="009C6FD5">
              <w:rPr>
                <w:lang w:val="en-ZA"/>
              </w:rPr>
              <w:t>CD</w:t>
            </w:r>
          </w:p>
        </w:tc>
      </w:tr>
      <w:tr w:rsidR="00D278EA" w:rsidRPr="009C6FD5" w14:paraId="59FFEF02" w14:textId="77777777">
        <w:trPr>
          <w:trHeight w:val="255"/>
        </w:trPr>
        <w:tc>
          <w:tcPr>
            <w:tcW w:w="1351" w:type="dxa"/>
            <w:shd w:val="clear" w:color="auto" w:fill="auto"/>
            <w:noWrap/>
            <w:vAlign w:val="bottom"/>
          </w:tcPr>
          <w:p w14:paraId="3699A573" w14:textId="77777777" w:rsidR="00D278EA" w:rsidRPr="009C6FD5" w:rsidRDefault="00D278EA" w:rsidP="00D278EA">
            <w:pPr>
              <w:rPr>
                <w:lang w:val="en-ZA"/>
              </w:rPr>
            </w:pPr>
            <w:r w:rsidRPr="009C6FD5">
              <w:rPr>
                <w:lang w:val="en-ZA"/>
              </w:rPr>
              <w:t>Csxl597x</w:t>
            </w:r>
          </w:p>
        </w:tc>
        <w:tc>
          <w:tcPr>
            <w:tcW w:w="3399" w:type="dxa"/>
            <w:shd w:val="clear" w:color="auto" w:fill="auto"/>
            <w:noWrap/>
            <w:vAlign w:val="bottom"/>
          </w:tcPr>
          <w:p w14:paraId="3F6CFED3" w14:textId="77777777" w:rsidR="00D278EA" w:rsidRPr="009C6FD5" w:rsidRDefault="00D278EA" w:rsidP="00D278EA">
            <w:pPr>
              <w:rPr>
                <w:lang w:val="en-ZA"/>
              </w:rPr>
            </w:pPr>
            <w:r w:rsidRPr="009C6FD5">
              <w:rPr>
                <w:lang w:val="en-ZA"/>
              </w:rPr>
              <w:t>Excel 97 Expert</w:t>
            </w:r>
          </w:p>
        </w:tc>
        <w:tc>
          <w:tcPr>
            <w:tcW w:w="1320" w:type="dxa"/>
            <w:shd w:val="clear" w:color="auto" w:fill="auto"/>
            <w:noWrap/>
            <w:vAlign w:val="bottom"/>
          </w:tcPr>
          <w:p w14:paraId="5378BA85" w14:textId="77777777" w:rsidR="00D278EA" w:rsidRPr="009C6FD5" w:rsidRDefault="00D278EA" w:rsidP="00D278EA">
            <w:pPr>
              <w:rPr>
                <w:lang w:val="en-ZA"/>
              </w:rPr>
            </w:pPr>
            <w:r w:rsidRPr="009C6FD5">
              <w:rPr>
                <w:lang w:val="en-ZA"/>
              </w:rPr>
              <w:t>288</w:t>
            </w:r>
          </w:p>
        </w:tc>
        <w:tc>
          <w:tcPr>
            <w:tcW w:w="1578" w:type="dxa"/>
            <w:shd w:val="clear" w:color="auto" w:fill="auto"/>
            <w:noWrap/>
            <w:vAlign w:val="bottom"/>
          </w:tcPr>
          <w:p w14:paraId="5998604C" w14:textId="77777777" w:rsidR="00D278EA" w:rsidRPr="009C6FD5" w:rsidRDefault="00D278EA" w:rsidP="00D278EA">
            <w:pPr>
              <w:rPr>
                <w:lang w:val="en-ZA"/>
              </w:rPr>
            </w:pPr>
            <w:r w:rsidRPr="009C6FD5">
              <w:rPr>
                <w:lang w:val="en-ZA"/>
              </w:rPr>
              <w:t>1840052376</w:t>
            </w:r>
          </w:p>
        </w:tc>
        <w:tc>
          <w:tcPr>
            <w:tcW w:w="1100" w:type="dxa"/>
            <w:shd w:val="clear" w:color="auto" w:fill="auto"/>
            <w:noWrap/>
            <w:vAlign w:val="bottom"/>
          </w:tcPr>
          <w:p w14:paraId="45B33799" w14:textId="77777777" w:rsidR="00D278EA" w:rsidRPr="009C6FD5" w:rsidRDefault="00D278EA" w:rsidP="00D278EA">
            <w:pPr>
              <w:rPr>
                <w:lang w:val="en-ZA"/>
              </w:rPr>
            </w:pPr>
            <w:r w:rsidRPr="009C6FD5">
              <w:rPr>
                <w:lang w:val="en-ZA"/>
              </w:rPr>
              <w:t>74</w:t>
            </w:r>
          </w:p>
        </w:tc>
        <w:tc>
          <w:tcPr>
            <w:tcW w:w="1100" w:type="dxa"/>
            <w:shd w:val="clear" w:color="auto" w:fill="auto"/>
            <w:noWrap/>
            <w:vAlign w:val="bottom"/>
          </w:tcPr>
          <w:p w14:paraId="0768C951" w14:textId="77777777" w:rsidR="00D278EA" w:rsidRPr="009C6FD5" w:rsidRDefault="00D278EA" w:rsidP="00D278EA">
            <w:pPr>
              <w:rPr>
                <w:lang w:val="en-ZA"/>
              </w:rPr>
            </w:pPr>
            <w:r w:rsidRPr="009C6FD5">
              <w:rPr>
                <w:lang w:val="en-ZA"/>
              </w:rPr>
              <w:t>CD</w:t>
            </w:r>
          </w:p>
        </w:tc>
      </w:tr>
      <w:tr w:rsidR="00D278EA" w:rsidRPr="009C6FD5" w14:paraId="67E6BFBF" w14:textId="77777777">
        <w:trPr>
          <w:trHeight w:val="255"/>
        </w:trPr>
        <w:tc>
          <w:tcPr>
            <w:tcW w:w="1351" w:type="dxa"/>
            <w:shd w:val="clear" w:color="auto" w:fill="auto"/>
            <w:noWrap/>
            <w:vAlign w:val="bottom"/>
          </w:tcPr>
          <w:p w14:paraId="4A80FD9D" w14:textId="77777777" w:rsidR="00D278EA" w:rsidRPr="009C6FD5" w:rsidRDefault="00D278EA" w:rsidP="00D278EA">
            <w:pPr>
              <w:rPr>
                <w:lang w:val="en-ZA"/>
              </w:rPr>
            </w:pPr>
            <w:r w:rsidRPr="009C6FD5">
              <w:rPr>
                <w:lang w:val="en-ZA"/>
              </w:rPr>
              <w:t>Csxl800p</w:t>
            </w:r>
          </w:p>
        </w:tc>
        <w:tc>
          <w:tcPr>
            <w:tcW w:w="3399" w:type="dxa"/>
            <w:shd w:val="clear" w:color="auto" w:fill="auto"/>
            <w:noWrap/>
            <w:vAlign w:val="bottom"/>
          </w:tcPr>
          <w:p w14:paraId="518E3A5D" w14:textId="77777777" w:rsidR="00D278EA" w:rsidRPr="009C6FD5" w:rsidRDefault="00D278EA" w:rsidP="00D278EA">
            <w:pPr>
              <w:rPr>
                <w:lang w:val="en-ZA"/>
              </w:rPr>
            </w:pPr>
            <w:r w:rsidRPr="009C6FD5">
              <w:rPr>
                <w:lang w:val="en-ZA"/>
              </w:rPr>
              <w:t>Excel 2000</w:t>
            </w:r>
          </w:p>
        </w:tc>
        <w:tc>
          <w:tcPr>
            <w:tcW w:w="1320" w:type="dxa"/>
            <w:shd w:val="clear" w:color="auto" w:fill="auto"/>
            <w:noWrap/>
            <w:vAlign w:val="bottom"/>
          </w:tcPr>
          <w:p w14:paraId="5861E2D1" w14:textId="77777777" w:rsidR="00D278EA" w:rsidRPr="009C6FD5" w:rsidRDefault="00D278EA" w:rsidP="00D278EA">
            <w:pPr>
              <w:rPr>
                <w:lang w:val="en-ZA"/>
              </w:rPr>
            </w:pPr>
            <w:r w:rsidRPr="009C6FD5">
              <w:rPr>
                <w:lang w:val="en-ZA"/>
              </w:rPr>
              <w:t>294</w:t>
            </w:r>
          </w:p>
        </w:tc>
        <w:tc>
          <w:tcPr>
            <w:tcW w:w="1578" w:type="dxa"/>
            <w:shd w:val="clear" w:color="auto" w:fill="auto"/>
            <w:noWrap/>
            <w:vAlign w:val="bottom"/>
          </w:tcPr>
          <w:p w14:paraId="3E474E62" w14:textId="77777777" w:rsidR="00D278EA" w:rsidRPr="009C6FD5" w:rsidRDefault="00D278EA" w:rsidP="00D278EA">
            <w:pPr>
              <w:rPr>
                <w:lang w:val="en-ZA"/>
              </w:rPr>
            </w:pPr>
            <w:r w:rsidRPr="009C6FD5">
              <w:rPr>
                <w:lang w:val="en-ZA"/>
              </w:rPr>
              <w:t>1840050691</w:t>
            </w:r>
          </w:p>
        </w:tc>
        <w:tc>
          <w:tcPr>
            <w:tcW w:w="1100" w:type="dxa"/>
            <w:shd w:val="clear" w:color="auto" w:fill="auto"/>
            <w:noWrap/>
            <w:vAlign w:val="bottom"/>
          </w:tcPr>
          <w:p w14:paraId="5096D300" w14:textId="77777777" w:rsidR="00D278EA" w:rsidRPr="009C6FD5" w:rsidRDefault="00D278EA" w:rsidP="00D278EA">
            <w:pPr>
              <w:rPr>
                <w:lang w:val="en-ZA"/>
              </w:rPr>
            </w:pPr>
            <w:r w:rsidRPr="009C6FD5">
              <w:rPr>
                <w:lang w:val="en-ZA"/>
              </w:rPr>
              <w:t>76</w:t>
            </w:r>
          </w:p>
        </w:tc>
        <w:tc>
          <w:tcPr>
            <w:tcW w:w="1100" w:type="dxa"/>
            <w:shd w:val="clear" w:color="auto" w:fill="auto"/>
            <w:noWrap/>
            <w:vAlign w:val="bottom"/>
          </w:tcPr>
          <w:p w14:paraId="45299931" w14:textId="77777777" w:rsidR="00D278EA" w:rsidRPr="009C6FD5" w:rsidRDefault="00D278EA" w:rsidP="00D278EA">
            <w:pPr>
              <w:rPr>
                <w:lang w:val="en-ZA"/>
              </w:rPr>
            </w:pPr>
            <w:r w:rsidRPr="009C6FD5">
              <w:rPr>
                <w:lang w:val="en-ZA"/>
              </w:rPr>
              <w:t>CD</w:t>
            </w:r>
          </w:p>
        </w:tc>
      </w:tr>
      <w:tr w:rsidR="00D278EA" w:rsidRPr="009C6FD5" w14:paraId="338EAFAD" w14:textId="77777777">
        <w:trPr>
          <w:trHeight w:val="255"/>
        </w:trPr>
        <w:tc>
          <w:tcPr>
            <w:tcW w:w="1351" w:type="dxa"/>
            <w:shd w:val="clear" w:color="auto" w:fill="auto"/>
            <w:noWrap/>
            <w:vAlign w:val="bottom"/>
          </w:tcPr>
          <w:p w14:paraId="1A56DF27" w14:textId="77777777" w:rsidR="00D278EA" w:rsidRPr="009C6FD5" w:rsidRDefault="00D278EA" w:rsidP="00D278EA">
            <w:pPr>
              <w:rPr>
                <w:lang w:val="en-ZA"/>
              </w:rPr>
            </w:pPr>
            <w:r w:rsidRPr="009C6FD5">
              <w:rPr>
                <w:lang w:val="en-ZA"/>
              </w:rPr>
              <w:t>Csxl800x</w:t>
            </w:r>
          </w:p>
        </w:tc>
        <w:tc>
          <w:tcPr>
            <w:tcW w:w="3399" w:type="dxa"/>
            <w:shd w:val="clear" w:color="auto" w:fill="auto"/>
            <w:noWrap/>
            <w:vAlign w:val="bottom"/>
          </w:tcPr>
          <w:p w14:paraId="11BB89B4" w14:textId="77777777" w:rsidR="00D278EA" w:rsidRPr="009C6FD5" w:rsidRDefault="00D278EA" w:rsidP="00D278EA">
            <w:pPr>
              <w:rPr>
                <w:lang w:val="en-ZA"/>
              </w:rPr>
            </w:pPr>
            <w:r w:rsidRPr="009C6FD5">
              <w:rPr>
                <w:lang w:val="en-ZA"/>
              </w:rPr>
              <w:t>Excel 2000 Expert</w:t>
            </w:r>
          </w:p>
        </w:tc>
        <w:tc>
          <w:tcPr>
            <w:tcW w:w="1320" w:type="dxa"/>
            <w:shd w:val="clear" w:color="auto" w:fill="auto"/>
            <w:noWrap/>
            <w:vAlign w:val="bottom"/>
          </w:tcPr>
          <w:p w14:paraId="629E6A26" w14:textId="77777777" w:rsidR="00D278EA" w:rsidRPr="009C6FD5" w:rsidRDefault="00D278EA" w:rsidP="00D278EA">
            <w:pPr>
              <w:rPr>
                <w:lang w:val="en-ZA"/>
              </w:rPr>
            </w:pPr>
            <w:r w:rsidRPr="009C6FD5">
              <w:rPr>
                <w:lang w:val="en-ZA"/>
              </w:rPr>
              <w:t>324</w:t>
            </w:r>
          </w:p>
        </w:tc>
        <w:tc>
          <w:tcPr>
            <w:tcW w:w="1578" w:type="dxa"/>
            <w:shd w:val="clear" w:color="auto" w:fill="auto"/>
            <w:noWrap/>
            <w:vAlign w:val="bottom"/>
          </w:tcPr>
          <w:p w14:paraId="725B10A3" w14:textId="77777777" w:rsidR="00D278EA" w:rsidRPr="009C6FD5" w:rsidRDefault="00D278EA" w:rsidP="00D278EA">
            <w:pPr>
              <w:rPr>
                <w:lang w:val="en-ZA"/>
              </w:rPr>
            </w:pPr>
            <w:r w:rsidRPr="009C6FD5">
              <w:rPr>
                <w:lang w:val="en-ZA"/>
              </w:rPr>
              <w:t>1840052287</w:t>
            </w:r>
          </w:p>
        </w:tc>
        <w:tc>
          <w:tcPr>
            <w:tcW w:w="1100" w:type="dxa"/>
            <w:shd w:val="clear" w:color="auto" w:fill="auto"/>
            <w:noWrap/>
            <w:vAlign w:val="bottom"/>
          </w:tcPr>
          <w:p w14:paraId="2A9A3F71" w14:textId="77777777" w:rsidR="00D278EA" w:rsidRPr="009C6FD5" w:rsidRDefault="00D278EA" w:rsidP="00D278EA">
            <w:pPr>
              <w:rPr>
                <w:lang w:val="en-ZA"/>
              </w:rPr>
            </w:pPr>
            <w:r w:rsidRPr="009C6FD5">
              <w:rPr>
                <w:lang w:val="en-ZA"/>
              </w:rPr>
              <w:t>74</w:t>
            </w:r>
          </w:p>
        </w:tc>
        <w:tc>
          <w:tcPr>
            <w:tcW w:w="1100" w:type="dxa"/>
            <w:shd w:val="clear" w:color="auto" w:fill="auto"/>
            <w:noWrap/>
            <w:vAlign w:val="bottom"/>
          </w:tcPr>
          <w:p w14:paraId="7A80A033" w14:textId="77777777" w:rsidR="00D278EA" w:rsidRPr="009C6FD5" w:rsidRDefault="00D278EA" w:rsidP="00D278EA">
            <w:pPr>
              <w:rPr>
                <w:lang w:val="en-ZA"/>
              </w:rPr>
            </w:pPr>
            <w:r w:rsidRPr="009C6FD5">
              <w:rPr>
                <w:lang w:val="en-ZA"/>
              </w:rPr>
              <w:t>CD</w:t>
            </w:r>
          </w:p>
        </w:tc>
      </w:tr>
      <w:tr w:rsidR="00D278EA" w:rsidRPr="009C6FD5" w14:paraId="05D0B6AB" w14:textId="77777777">
        <w:trPr>
          <w:trHeight w:val="255"/>
        </w:trPr>
        <w:tc>
          <w:tcPr>
            <w:tcW w:w="1351" w:type="dxa"/>
            <w:shd w:val="clear" w:color="auto" w:fill="auto"/>
            <w:noWrap/>
            <w:vAlign w:val="bottom"/>
          </w:tcPr>
          <w:p w14:paraId="03F6501A" w14:textId="77777777" w:rsidR="00D278EA" w:rsidRPr="009C6FD5" w:rsidRDefault="00D278EA" w:rsidP="00D278EA">
            <w:pPr>
              <w:rPr>
                <w:lang w:val="en-ZA"/>
              </w:rPr>
            </w:pPr>
            <w:r w:rsidRPr="009C6FD5">
              <w:rPr>
                <w:lang w:val="en-ZA"/>
              </w:rPr>
              <w:t>Ssiei50i</w:t>
            </w:r>
          </w:p>
        </w:tc>
        <w:tc>
          <w:tcPr>
            <w:tcW w:w="3399" w:type="dxa"/>
            <w:shd w:val="clear" w:color="auto" w:fill="auto"/>
            <w:noWrap/>
            <w:vAlign w:val="bottom"/>
          </w:tcPr>
          <w:p w14:paraId="1B6B972A" w14:textId="77777777" w:rsidR="00D278EA" w:rsidRPr="009C6FD5" w:rsidRDefault="00D278EA" w:rsidP="00D278EA">
            <w:pPr>
              <w:rPr>
                <w:lang w:val="en-ZA"/>
              </w:rPr>
            </w:pPr>
            <w:r w:rsidRPr="009C6FD5">
              <w:rPr>
                <w:lang w:val="en-ZA"/>
              </w:rPr>
              <w:t>Internet Explorer 5.0</w:t>
            </w:r>
          </w:p>
        </w:tc>
        <w:tc>
          <w:tcPr>
            <w:tcW w:w="1320" w:type="dxa"/>
            <w:shd w:val="clear" w:color="auto" w:fill="auto"/>
            <w:noWrap/>
            <w:vAlign w:val="bottom"/>
          </w:tcPr>
          <w:p w14:paraId="0992F60F" w14:textId="77777777" w:rsidR="00D278EA" w:rsidRPr="009C6FD5" w:rsidRDefault="00D278EA" w:rsidP="00D278EA">
            <w:pPr>
              <w:rPr>
                <w:lang w:val="en-ZA"/>
              </w:rPr>
            </w:pPr>
            <w:r w:rsidRPr="009C6FD5">
              <w:rPr>
                <w:lang w:val="en-ZA"/>
              </w:rPr>
              <w:t>216</w:t>
            </w:r>
          </w:p>
        </w:tc>
        <w:tc>
          <w:tcPr>
            <w:tcW w:w="1578" w:type="dxa"/>
            <w:shd w:val="clear" w:color="auto" w:fill="auto"/>
            <w:noWrap/>
            <w:vAlign w:val="bottom"/>
          </w:tcPr>
          <w:p w14:paraId="65F66215" w14:textId="77777777" w:rsidR="00D278EA" w:rsidRPr="009C6FD5" w:rsidRDefault="00D278EA" w:rsidP="00D278EA">
            <w:pPr>
              <w:rPr>
                <w:lang w:val="en-ZA"/>
              </w:rPr>
            </w:pPr>
            <w:r w:rsidRPr="009C6FD5">
              <w:rPr>
                <w:lang w:val="en-ZA"/>
              </w:rPr>
              <w:t>1840050799</w:t>
            </w:r>
          </w:p>
        </w:tc>
        <w:tc>
          <w:tcPr>
            <w:tcW w:w="1100" w:type="dxa"/>
            <w:shd w:val="clear" w:color="auto" w:fill="auto"/>
            <w:noWrap/>
            <w:vAlign w:val="bottom"/>
          </w:tcPr>
          <w:p w14:paraId="381DA828" w14:textId="77777777" w:rsidR="00D278EA" w:rsidRPr="009C6FD5" w:rsidRDefault="00D278EA" w:rsidP="00D278EA">
            <w:pPr>
              <w:rPr>
                <w:lang w:val="en-ZA"/>
              </w:rPr>
            </w:pPr>
            <w:r w:rsidRPr="009C6FD5">
              <w:rPr>
                <w:lang w:val="en-ZA"/>
              </w:rPr>
              <w:t>74</w:t>
            </w:r>
          </w:p>
        </w:tc>
        <w:tc>
          <w:tcPr>
            <w:tcW w:w="1100" w:type="dxa"/>
            <w:shd w:val="clear" w:color="auto" w:fill="auto"/>
            <w:noWrap/>
            <w:vAlign w:val="bottom"/>
          </w:tcPr>
          <w:p w14:paraId="64C8C8EA" w14:textId="77777777" w:rsidR="00D278EA" w:rsidRPr="009C6FD5" w:rsidRDefault="00D278EA" w:rsidP="00D278EA">
            <w:pPr>
              <w:rPr>
                <w:lang w:val="en-ZA"/>
              </w:rPr>
            </w:pPr>
            <w:r w:rsidRPr="009C6FD5">
              <w:rPr>
                <w:lang w:val="en-ZA"/>
              </w:rPr>
              <w:t>CD</w:t>
            </w:r>
          </w:p>
        </w:tc>
      </w:tr>
      <w:tr w:rsidR="00D278EA" w:rsidRPr="009C6FD5" w14:paraId="06221175" w14:textId="77777777">
        <w:trPr>
          <w:trHeight w:val="255"/>
        </w:trPr>
        <w:tc>
          <w:tcPr>
            <w:tcW w:w="1351" w:type="dxa"/>
            <w:shd w:val="clear" w:color="auto" w:fill="auto"/>
            <w:noWrap/>
            <w:vAlign w:val="bottom"/>
          </w:tcPr>
          <w:p w14:paraId="32FC62B0" w14:textId="77777777" w:rsidR="00D278EA" w:rsidRPr="009C6FD5" w:rsidRDefault="00D278EA" w:rsidP="00D278EA">
            <w:pPr>
              <w:rPr>
                <w:lang w:val="en-ZA"/>
              </w:rPr>
            </w:pPr>
            <w:r w:rsidRPr="009C6FD5">
              <w:rPr>
                <w:lang w:val="en-ZA"/>
              </w:rPr>
              <w:t>Sswn200i</w:t>
            </w:r>
          </w:p>
        </w:tc>
        <w:tc>
          <w:tcPr>
            <w:tcW w:w="3399" w:type="dxa"/>
            <w:shd w:val="clear" w:color="auto" w:fill="auto"/>
            <w:noWrap/>
            <w:vAlign w:val="bottom"/>
          </w:tcPr>
          <w:p w14:paraId="1762C5FE" w14:textId="77777777" w:rsidR="00D278EA" w:rsidRPr="009C6FD5" w:rsidRDefault="00D278EA" w:rsidP="00D278EA">
            <w:pPr>
              <w:rPr>
                <w:lang w:val="en-ZA"/>
              </w:rPr>
            </w:pPr>
            <w:r w:rsidRPr="009C6FD5">
              <w:rPr>
                <w:lang w:val="en-ZA"/>
              </w:rPr>
              <w:t xml:space="preserve">MS Windows 2000 </w:t>
            </w:r>
          </w:p>
        </w:tc>
        <w:tc>
          <w:tcPr>
            <w:tcW w:w="1320" w:type="dxa"/>
            <w:shd w:val="clear" w:color="auto" w:fill="auto"/>
            <w:noWrap/>
            <w:vAlign w:val="bottom"/>
          </w:tcPr>
          <w:p w14:paraId="435262C3" w14:textId="77777777" w:rsidR="00D278EA" w:rsidRPr="009C6FD5" w:rsidRDefault="00D278EA" w:rsidP="00D278EA">
            <w:pPr>
              <w:rPr>
                <w:lang w:val="en-ZA"/>
              </w:rPr>
            </w:pPr>
            <w:r w:rsidRPr="009C6FD5">
              <w:rPr>
                <w:lang w:val="en-ZA"/>
              </w:rPr>
              <w:t>232</w:t>
            </w:r>
          </w:p>
        </w:tc>
        <w:tc>
          <w:tcPr>
            <w:tcW w:w="1578" w:type="dxa"/>
            <w:shd w:val="clear" w:color="auto" w:fill="auto"/>
            <w:noWrap/>
            <w:vAlign w:val="bottom"/>
          </w:tcPr>
          <w:p w14:paraId="4AA3A33D" w14:textId="77777777" w:rsidR="00D278EA" w:rsidRPr="009C6FD5" w:rsidRDefault="00D278EA" w:rsidP="00D278EA">
            <w:pPr>
              <w:rPr>
                <w:lang w:val="en-ZA"/>
              </w:rPr>
            </w:pPr>
            <w:r w:rsidRPr="009C6FD5">
              <w:rPr>
                <w:lang w:val="en-ZA"/>
              </w:rPr>
              <w:t>1840051914</w:t>
            </w:r>
          </w:p>
        </w:tc>
        <w:tc>
          <w:tcPr>
            <w:tcW w:w="1100" w:type="dxa"/>
            <w:shd w:val="clear" w:color="auto" w:fill="auto"/>
            <w:noWrap/>
            <w:vAlign w:val="bottom"/>
          </w:tcPr>
          <w:p w14:paraId="02BA312F" w14:textId="77777777" w:rsidR="00D278EA" w:rsidRPr="009C6FD5" w:rsidRDefault="00D278EA" w:rsidP="00D278EA">
            <w:pPr>
              <w:rPr>
                <w:lang w:val="en-ZA"/>
              </w:rPr>
            </w:pPr>
            <w:r w:rsidRPr="009C6FD5">
              <w:rPr>
                <w:lang w:val="en-ZA"/>
              </w:rPr>
              <w:t>74</w:t>
            </w:r>
          </w:p>
        </w:tc>
        <w:tc>
          <w:tcPr>
            <w:tcW w:w="1100" w:type="dxa"/>
            <w:shd w:val="clear" w:color="auto" w:fill="auto"/>
            <w:noWrap/>
            <w:vAlign w:val="bottom"/>
          </w:tcPr>
          <w:p w14:paraId="3BFD7945" w14:textId="77777777" w:rsidR="00D278EA" w:rsidRPr="009C6FD5" w:rsidRDefault="00D278EA" w:rsidP="00D278EA">
            <w:pPr>
              <w:rPr>
                <w:lang w:val="en-ZA"/>
              </w:rPr>
            </w:pPr>
            <w:r w:rsidRPr="009C6FD5">
              <w:rPr>
                <w:lang w:val="en-ZA"/>
              </w:rPr>
              <w:t>No</w:t>
            </w:r>
          </w:p>
        </w:tc>
      </w:tr>
      <w:tr w:rsidR="00D278EA" w:rsidRPr="009C6FD5" w14:paraId="7CE152BC" w14:textId="77777777">
        <w:trPr>
          <w:trHeight w:val="255"/>
        </w:trPr>
        <w:tc>
          <w:tcPr>
            <w:tcW w:w="1351" w:type="dxa"/>
            <w:shd w:val="clear" w:color="auto" w:fill="auto"/>
            <w:noWrap/>
            <w:vAlign w:val="bottom"/>
          </w:tcPr>
          <w:p w14:paraId="64046143" w14:textId="77777777" w:rsidR="00D278EA" w:rsidRPr="009C6FD5" w:rsidRDefault="00D278EA" w:rsidP="00D278EA">
            <w:pPr>
              <w:rPr>
                <w:lang w:val="en-ZA"/>
              </w:rPr>
            </w:pPr>
            <w:r w:rsidRPr="009C6FD5">
              <w:rPr>
                <w:lang w:val="en-ZA"/>
              </w:rPr>
              <w:t>Sswn500i</w:t>
            </w:r>
          </w:p>
        </w:tc>
        <w:tc>
          <w:tcPr>
            <w:tcW w:w="3399" w:type="dxa"/>
            <w:shd w:val="clear" w:color="auto" w:fill="auto"/>
            <w:noWrap/>
            <w:vAlign w:val="bottom"/>
          </w:tcPr>
          <w:p w14:paraId="1714242E" w14:textId="77777777" w:rsidR="00D278EA" w:rsidRPr="009C6FD5" w:rsidRDefault="00D278EA" w:rsidP="00D278EA">
            <w:pPr>
              <w:rPr>
                <w:lang w:val="en-ZA"/>
              </w:rPr>
            </w:pPr>
            <w:r w:rsidRPr="009C6FD5">
              <w:rPr>
                <w:lang w:val="en-ZA"/>
              </w:rPr>
              <w:t>MS Windows 95/98</w:t>
            </w:r>
          </w:p>
        </w:tc>
        <w:tc>
          <w:tcPr>
            <w:tcW w:w="1320" w:type="dxa"/>
            <w:shd w:val="clear" w:color="auto" w:fill="auto"/>
            <w:noWrap/>
            <w:vAlign w:val="bottom"/>
          </w:tcPr>
          <w:p w14:paraId="7ABCAE35" w14:textId="77777777" w:rsidR="00D278EA" w:rsidRPr="009C6FD5" w:rsidRDefault="00D278EA" w:rsidP="00D278EA">
            <w:pPr>
              <w:rPr>
                <w:lang w:val="en-ZA"/>
              </w:rPr>
            </w:pPr>
            <w:r w:rsidRPr="009C6FD5">
              <w:rPr>
                <w:lang w:val="en-ZA"/>
              </w:rPr>
              <w:t>202</w:t>
            </w:r>
          </w:p>
        </w:tc>
        <w:tc>
          <w:tcPr>
            <w:tcW w:w="1578" w:type="dxa"/>
            <w:shd w:val="clear" w:color="auto" w:fill="auto"/>
            <w:noWrap/>
            <w:vAlign w:val="bottom"/>
          </w:tcPr>
          <w:p w14:paraId="33741B9E" w14:textId="77777777" w:rsidR="00D278EA" w:rsidRPr="009C6FD5" w:rsidRDefault="00D278EA" w:rsidP="00D278EA">
            <w:pPr>
              <w:rPr>
                <w:lang w:val="en-ZA"/>
              </w:rPr>
            </w:pPr>
            <w:r w:rsidRPr="009C6FD5">
              <w:rPr>
                <w:lang w:val="en-ZA"/>
              </w:rPr>
              <w:t>184005171X</w:t>
            </w:r>
          </w:p>
        </w:tc>
        <w:tc>
          <w:tcPr>
            <w:tcW w:w="1100" w:type="dxa"/>
            <w:shd w:val="clear" w:color="auto" w:fill="auto"/>
            <w:noWrap/>
            <w:vAlign w:val="bottom"/>
          </w:tcPr>
          <w:p w14:paraId="085459B0" w14:textId="77777777" w:rsidR="00D278EA" w:rsidRPr="009C6FD5" w:rsidRDefault="00D278EA" w:rsidP="00D278EA">
            <w:pPr>
              <w:rPr>
                <w:lang w:val="en-ZA"/>
              </w:rPr>
            </w:pPr>
            <w:r w:rsidRPr="009C6FD5">
              <w:rPr>
                <w:lang w:val="en-ZA"/>
              </w:rPr>
              <w:t>75</w:t>
            </w:r>
          </w:p>
        </w:tc>
        <w:tc>
          <w:tcPr>
            <w:tcW w:w="1100" w:type="dxa"/>
            <w:shd w:val="clear" w:color="auto" w:fill="auto"/>
            <w:noWrap/>
            <w:vAlign w:val="bottom"/>
          </w:tcPr>
          <w:p w14:paraId="27016DE3" w14:textId="77777777" w:rsidR="00D278EA" w:rsidRPr="009C6FD5" w:rsidRDefault="00D278EA" w:rsidP="00D278EA">
            <w:pPr>
              <w:rPr>
                <w:lang w:val="en-ZA"/>
              </w:rPr>
            </w:pPr>
            <w:r w:rsidRPr="009C6FD5">
              <w:rPr>
                <w:lang w:val="en-ZA"/>
              </w:rPr>
              <w:t>No</w:t>
            </w:r>
          </w:p>
        </w:tc>
      </w:tr>
      <w:tr w:rsidR="00D278EA" w:rsidRPr="009C6FD5" w14:paraId="52CBC383" w14:textId="77777777">
        <w:trPr>
          <w:trHeight w:val="255"/>
        </w:trPr>
        <w:tc>
          <w:tcPr>
            <w:tcW w:w="1351" w:type="dxa"/>
            <w:shd w:val="clear" w:color="auto" w:fill="auto"/>
            <w:noWrap/>
            <w:vAlign w:val="bottom"/>
          </w:tcPr>
          <w:p w14:paraId="6B2FFC1E" w14:textId="77777777" w:rsidR="00D278EA" w:rsidRPr="009C6FD5" w:rsidRDefault="00D278EA" w:rsidP="00D278EA">
            <w:pPr>
              <w:rPr>
                <w:lang w:val="en-ZA"/>
              </w:rPr>
            </w:pPr>
            <w:r w:rsidRPr="009C6FD5">
              <w:rPr>
                <w:lang w:val="en-ZA"/>
              </w:rPr>
              <w:t>Sspc500i</w:t>
            </w:r>
          </w:p>
        </w:tc>
        <w:tc>
          <w:tcPr>
            <w:tcW w:w="3399" w:type="dxa"/>
            <w:shd w:val="clear" w:color="auto" w:fill="auto"/>
            <w:noWrap/>
            <w:vAlign w:val="bottom"/>
          </w:tcPr>
          <w:p w14:paraId="2AE7F4A0" w14:textId="77777777" w:rsidR="00D278EA" w:rsidRPr="009C6FD5" w:rsidRDefault="00D278EA" w:rsidP="00D278EA">
            <w:pPr>
              <w:rPr>
                <w:lang w:val="en-ZA"/>
              </w:rPr>
            </w:pPr>
            <w:r w:rsidRPr="009C6FD5">
              <w:rPr>
                <w:lang w:val="en-ZA"/>
              </w:rPr>
              <w:t>Basic Concepts of IT</w:t>
            </w:r>
          </w:p>
        </w:tc>
        <w:tc>
          <w:tcPr>
            <w:tcW w:w="1320" w:type="dxa"/>
            <w:shd w:val="clear" w:color="auto" w:fill="auto"/>
            <w:noWrap/>
            <w:vAlign w:val="bottom"/>
          </w:tcPr>
          <w:p w14:paraId="1FA05CFE" w14:textId="77777777" w:rsidR="00D278EA" w:rsidRPr="009C6FD5" w:rsidRDefault="00D278EA" w:rsidP="00D278EA">
            <w:pPr>
              <w:rPr>
                <w:lang w:val="en-ZA"/>
              </w:rPr>
            </w:pPr>
            <w:r w:rsidRPr="009C6FD5">
              <w:rPr>
                <w:lang w:val="en-ZA"/>
              </w:rPr>
              <w:t>246</w:t>
            </w:r>
          </w:p>
        </w:tc>
        <w:tc>
          <w:tcPr>
            <w:tcW w:w="1578" w:type="dxa"/>
            <w:shd w:val="clear" w:color="auto" w:fill="auto"/>
            <w:noWrap/>
            <w:vAlign w:val="bottom"/>
          </w:tcPr>
          <w:p w14:paraId="661C3EF5" w14:textId="77777777" w:rsidR="00D278EA" w:rsidRPr="009C6FD5" w:rsidRDefault="00D278EA" w:rsidP="00D278EA">
            <w:pPr>
              <w:rPr>
                <w:lang w:val="en-ZA"/>
              </w:rPr>
            </w:pPr>
            <w:r w:rsidRPr="009C6FD5">
              <w:rPr>
                <w:lang w:val="en-ZA"/>
              </w:rPr>
              <w:t>1840052732</w:t>
            </w:r>
          </w:p>
        </w:tc>
        <w:tc>
          <w:tcPr>
            <w:tcW w:w="1100" w:type="dxa"/>
            <w:shd w:val="clear" w:color="auto" w:fill="auto"/>
            <w:noWrap/>
            <w:vAlign w:val="bottom"/>
          </w:tcPr>
          <w:p w14:paraId="64A8302B" w14:textId="77777777" w:rsidR="00D278EA" w:rsidRPr="009C6FD5" w:rsidRDefault="00D278EA" w:rsidP="00D278EA">
            <w:pPr>
              <w:rPr>
                <w:lang w:val="en-ZA"/>
              </w:rPr>
            </w:pPr>
            <w:r w:rsidRPr="009C6FD5">
              <w:rPr>
                <w:lang w:val="en-ZA"/>
              </w:rPr>
              <w:t>79</w:t>
            </w:r>
          </w:p>
        </w:tc>
        <w:tc>
          <w:tcPr>
            <w:tcW w:w="1100" w:type="dxa"/>
            <w:shd w:val="clear" w:color="auto" w:fill="auto"/>
            <w:noWrap/>
            <w:vAlign w:val="bottom"/>
          </w:tcPr>
          <w:p w14:paraId="234CC26E" w14:textId="77777777" w:rsidR="00D278EA" w:rsidRPr="009C6FD5" w:rsidRDefault="00D278EA" w:rsidP="00D278EA">
            <w:pPr>
              <w:rPr>
                <w:lang w:val="en-ZA"/>
              </w:rPr>
            </w:pPr>
            <w:r w:rsidRPr="009C6FD5">
              <w:rPr>
                <w:lang w:val="en-ZA"/>
              </w:rPr>
              <w:t>No</w:t>
            </w:r>
          </w:p>
        </w:tc>
      </w:tr>
      <w:tr w:rsidR="00D278EA" w:rsidRPr="009C6FD5" w14:paraId="35DE8C34" w14:textId="77777777">
        <w:trPr>
          <w:trHeight w:val="255"/>
        </w:trPr>
        <w:tc>
          <w:tcPr>
            <w:tcW w:w="1351" w:type="dxa"/>
            <w:shd w:val="clear" w:color="auto" w:fill="auto"/>
            <w:noWrap/>
            <w:vAlign w:val="bottom"/>
          </w:tcPr>
          <w:p w14:paraId="6E18525A" w14:textId="77777777" w:rsidR="00D278EA" w:rsidRPr="009C6FD5" w:rsidRDefault="00D278EA" w:rsidP="00D278EA">
            <w:pPr>
              <w:rPr>
                <w:lang w:val="en-ZA"/>
              </w:rPr>
            </w:pPr>
            <w:r w:rsidRPr="009C6FD5">
              <w:rPr>
                <w:lang w:val="en-ZA"/>
              </w:rPr>
              <w:t>Diof200i</w:t>
            </w:r>
          </w:p>
        </w:tc>
        <w:tc>
          <w:tcPr>
            <w:tcW w:w="3399" w:type="dxa"/>
            <w:shd w:val="clear" w:color="auto" w:fill="auto"/>
            <w:noWrap/>
            <w:vAlign w:val="bottom"/>
          </w:tcPr>
          <w:p w14:paraId="361C37C3" w14:textId="77777777" w:rsidR="00D278EA" w:rsidRPr="009C6FD5" w:rsidRDefault="00D278EA" w:rsidP="00D278EA">
            <w:pPr>
              <w:rPr>
                <w:lang w:val="en-ZA"/>
              </w:rPr>
            </w:pPr>
            <w:r w:rsidRPr="009C6FD5">
              <w:rPr>
                <w:lang w:val="en-ZA"/>
              </w:rPr>
              <w:t>ECDL with MS Office 2000</w:t>
            </w:r>
          </w:p>
        </w:tc>
        <w:tc>
          <w:tcPr>
            <w:tcW w:w="1320" w:type="dxa"/>
            <w:shd w:val="clear" w:color="auto" w:fill="auto"/>
            <w:noWrap/>
            <w:vAlign w:val="bottom"/>
          </w:tcPr>
          <w:p w14:paraId="7394116C" w14:textId="77777777" w:rsidR="00D278EA" w:rsidRPr="009C6FD5" w:rsidRDefault="00D278EA" w:rsidP="00D278EA">
            <w:pPr>
              <w:rPr>
                <w:lang w:val="en-ZA"/>
              </w:rPr>
            </w:pPr>
            <w:r w:rsidRPr="009C6FD5">
              <w:rPr>
                <w:lang w:val="en-ZA"/>
              </w:rPr>
              <w:t>762</w:t>
            </w:r>
          </w:p>
        </w:tc>
        <w:tc>
          <w:tcPr>
            <w:tcW w:w="1578" w:type="dxa"/>
            <w:shd w:val="clear" w:color="auto" w:fill="auto"/>
            <w:noWrap/>
            <w:vAlign w:val="bottom"/>
          </w:tcPr>
          <w:p w14:paraId="126D576B" w14:textId="77777777" w:rsidR="00D278EA" w:rsidRPr="009C6FD5" w:rsidRDefault="00D278EA" w:rsidP="00D278EA">
            <w:pPr>
              <w:rPr>
                <w:lang w:val="en-ZA"/>
              </w:rPr>
            </w:pPr>
            <w:r w:rsidRPr="009C6FD5">
              <w:rPr>
                <w:lang w:val="en-ZA"/>
              </w:rPr>
              <w:t>1840052813</w:t>
            </w:r>
          </w:p>
        </w:tc>
        <w:tc>
          <w:tcPr>
            <w:tcW w:w="1100" w:type="dxa"/>
            <w:shd w:val="clear" w:color="auto" w:fill="auto"/>
            <w:noWrap/>
            <w:vAlign w:val="bottom"/>
          </w:tcPr>
          <w:p w14:paraId="07BF6F07" w14:textId="77777777" w:rsidR="00D278EA" w:rsidRPr="009C6FD5" w:rsidRDefault="00D278EA" w:rsidP="00D278EA">
            <w:pPr>
              <w:rPr>
                <w:lang w:val="en-ZA"/>
              </w:rPr>
            </w:pPr>
            <w:r w:rsidRPr="009C6FD5">
              <w:rPr>
                <w:lang w:val="en-ZA"/>
              </w:rPr>
              <w:t>88</w:t>
            </w:r>
          </w:p>
        </w:tc>
        <w:tc>
          <w:tcPr>
            <w:tcW w:w="1100" w:type="dxa"/>
            <w:shd w:val="clear" w:color="auto" w:fill="auto"/>
            <w:noWrap/>
            <w:vAlign w:val="bottom"/>
          </w:tcPr>
          <w:p w14:paraId="56131A23" w14:textId="77777777" w:rsidR="00D278EA" w:rsidRPr="009C6FD5" w:rsidRDefault="00D278EA" w:rsidP="00D278EA">
            <w:pPr>
              <w:rPr>
                <w:lang w:val="en-ZA"/>
              </w:rPr>
            </w:pPr>
            <w:r w:rsidRPr="009C6FD5">
              <w:rPr>
                <w:lang w:val="en-ZA"/>
              </w:rPr>
              <w:t>CD</w:t>
            </w:r>
          </w:p>
        </w:tc>
      </w:tr>
      <w:tr w:rsidR="00D278EA" w:rsidRPr="009C6FD5" w14:paraId="6A4C395C" w14:textId="77777777">
        <w:trPr>
          <w:trHeight w:val="255"/>
        </w:trPr>
        <w:tc>
          <w:tcPr>
            <w:tcW w:w="1351" w:type="dxa"/>
            <w:shd w:val="clear" w:color="auto" w:fill="auto"/>
            <w:noWrap/>
            <w:vAlign w:val="bottom"/>
          </w:tcPr>
          <w:p w14:paraId="35B5786A" w14:textId="77777777" w:rsidR="00D278EA" w:rsidRPr="009C6FD5" w:rsidRDefault="00D278EA" w:rsidP="00D278EA">
            <w:pPr>
              <w:rPr>
                <w:lang w:val="en-ZA"/>
              </w:rPr>
            </w:pPr>
            <w:r w:rsidRPr="009C6FD5">
              <w:rPr>
                <w:lang w:val="en-ZA"/>
              </w:rPr>
              <w:t>Diof897i</w:t>
            </w:r>
          </w:p>
        </w:tc>
        <w:tc>
          <w:tcPr>
            <w:tcW w:w="3399" w:type="dxa"/>
            <w:shd w:val="clear" w:color="auto" w:fill="auto"/>
            <w:noWrap/>
            <w:vAlign w:val="bottom"/>
          </w:tcPr>
          <w:p w14:paraId="0DD945F7" w14:textId="77777777" w:rsidR="00D278EA" w:rsidRPr="009C6FD5" w:rsidRDefault="00D278EA" w:rsidP="00D278EA">
            <w:pPr>
              <w:rPr>
                <w:lang w:val="en-ZA"/>
              </w:rPr>
            </w:pPr>
            <w:r w:rsidRPr="009C6FD5">
              <w:rPr>
                <w:lang w:val="en-ZA"/>
              </w:rPr>
              <w:t>ECDL with MS Office 97</w:t>
            </w:r>
          </w:p>
        </w:tc>
        <w:tc>
          <w:tcPr>
            <w:tcW w:w="1320" w:type="dxa"/>
            <w:shd w:val="clear" w:color="auto" w:fill="auto"/>
            <w:noWrap/>
            <w:vAlign w:val="bottom"/>
          </w:tcPr>
          <w:p w14:paraId="635DC4D5" w14:textId="77777777" w:rsidR="00D278EA" w:rsidRPr="009C6FD5" w:rsidRDefault="00D278EA" w:rsidP="00D278EA">
            <w:pPr>
              <w:rPr>
                <w:lang w:val="en-ZA"/>
              </w:rPr>
            </w:pPr>
            <w:r w:rsidRPr="009C6FD5">
              <w:rPr>
                <w:lang w:val="en-ZA"/>
              </w:rPr>
              <w:t>764</w:t>
            </w:r>
          </w:p>
        </w:tc>
        <w:tc>
          <w:tcPr>
            <w:tcW w:w="1578" w:type="dxa"/>
            <w:shd w:val="clear" w:color="auto" w:fill="auto"/>
            <w:noWrap/>
            <w:vAlign w:val="bottom"/>
          </w:tcPr>
          <w:p w14:paraId="1F5510BF" w14:textId="77777777" w:rsidR="00D278EA" w:rsidRPr="009C6FD5" w:rsidRDefault="00D278EA" w:rsidP="00D278EA">
            <w:pPr>
              <w:rPr>
                <w:lang w:val="en-ZA"/>
              </w:rPr>
            </w:pPr>
            <w:r w:rsidRPr="009C6FD5">
              <w:rPr>
                <w:lang w:val="en-ZA"/>
              </w:rPr>
              <w:t>1840052902</w:t>
            </w:r>
          </w:p>
        </w:tc>
        <w:tc>
          <w:tcPr>
            <w:tcW w:w="1100" w:type="dxa"/>
            <w:shd w:val="clear" w:color="auto" w:fill="auto"/>
            <w:noWrap/>
            <w:vAlign w:val="bottom"/>
          </w:tcPr>
          <w:p w14:paraId="1D704269" w14:textId="77777777" w:rsidR="00D278EA" w:rsidRPr="009C6FD5" w:rsidRDefault="00D278EA" w:rsidP="00D278EA">
            <w:pPr>
              <w:rPr>
                <w:lang w:val="en-ZA"/>
              </w:rPr>
            </w:pPr>
            <w:r w:rsidRPr="009C6FD5">
              <w:rPr>
                <w:lang w:val="en-ZA"/>
              </w:rPr>
              <w:t>88</w:t>
            </w:r>
          </w:p>
        </w:tc>
        <w:tc>
          <w:tcPr>
            <w:tcW w:w="1100" w:type="dxa"/>
            <w:shd w:val="clear" w:color="auto" w:fill="auto"/>
            <w:noWrap/>
            <w:vAlign w:val="bottom"/>
          </w:tcPr>
          <w:p w14:paraId="76B07382" w14:textId="77777777" w:rsidR="00D278EA" w:rsidRPr="009C6FD5" w:rsidRDefault="00D278EA" w:rsidP="00D278EA">
            <w:pPr>
              <w:rPr>
                <w:lang w:val="en-ZA"/>
              </w:rPr>
            </w:pPr>
            <w:r w:rsidRPr="009C6FD5">
              <w:rPr>
                <w:lang w:val="en-ZA"/>
              </w:rPr>
              <w:t>CD</w:t>
            </w:r>
          </w:p>
        </w:tc>
      </w:tr>
    </w:tbl>
    <w:p w14:paraId="0941776F" w14:textId="77777777" w:rsidR="00D278EA" w:rsidRPr="009C6FD5" w:rsidRDefault="00D278EA" w:rsidP="00830B58">
      <w:pPr>
        <w:rPr>
          <w:noProof/>
          <w:lang w:val="en-ZA"/>
        </w:rPr>
      </w:pPr>
    </w:p>
    <w:p w14:paraId="2F8F9E37" w14:textId="77777777" w:rsidR="00D278EA" w:rsidRPr="009C6FD5" w:rsidRDefault="00D278EA" w:rsidP="00BD3566">
      <w:pPr>
        <w:pStyle w:val="H3"/>
        <w:rPr>
          <w:noProof/>
          <w:lang w:val="en-ZA"/>
        </w:rPr>
      </w:pPr>
      <w:bookmarkStart w:id="183" w:name="_Toc495929931"/>
      <w:r w:rsidRPr="009C6FD5">
        <w:rPr>
          <w:noProof/>
          <w:lang w:val="en-ZA"/>
        </w:rPr>
        <w:t>Procedures</w:t>
      </w:r>
      <w:bookmarkEnd w:id="183"/>
    </w:p>
    <w:p w14:paraId="33B562FF" w14:textId="77777777" w:rsidR="00D278EA" w:rsidRPr="009C6FD5" w:rsidRDefault="00D278EA" w:rsidP="00830B58">
      <w:pPr>
        <w:rPr>
          <w:noProof/>
          <w:lang w:val="en-ZA"/>
        </w:rPr>
      </w:pPr>
      <w:r w:rsidRPr="009C6FD5">
        <w:rPr>
          <w:noProof/>
          <w:lang w:val="en-ZA"/>
        </w:rPr>
        <w:t>In the classroom or workplace, there are always procedures that have to be followed.  These procedures are usually recorded in a manual that has to be read and understood so that you know what to do.</w:t>
      </w:r>
    </w:p>
    <w:p w14:paraId="50A3A142" w14:textId="77777777" w:rsidR="00D278EA" w:rsidRPr="009C6FD5" w:rsidRDefault="00D278EA" w:rsidP="00830B58">
      <w:pPr>
        <w:rPr>
          <w:noProof/>
          <w:lang w:val="en-ZA"/>
        </w:rPr>
      </w:pPr>
      <w:r w:rsidRPr="009C6FD5">
        <w:rPr>
          <w:noProof/>
          <w:lang w:val="en-ZA"/>
        </w:rPr>
        <w:t>For example, the procedure below details the typical filing process:</w:t>
      </w:r>
    </w:p>
    <w:p w14:paraId="306E4BE7" w14:textId="77777777" w:rsidR="00D278EA" w:rsidRPr="009C6FD5" w:rsidRDefault="00D278EA" w:rsidP="00D278EA">
      <w:pPr>
        <w:rPr>
          <w:lang w:val="en-ZA"/>
        </w:rPr>
      </w:pPr>
      <w:r w:rsidRPr="009C6FD5">
        <w:rPr>
          <w:lang w:val="en-ZA"/>
        </w:rPr>
        <w:t>There are eight basic steps in a typical filing routine.</w:t>
      </w:r>
    </w:p>
    <w:p w14:paraId="1262981D" w14:textId="77777777" w:rsidR="00D278EA" w:rsidRPr="00DB0F3E" w:rsidRDefault="00483466" w:rsidP="00DB0F3E">
      <w:pPr>
        <w:pStyle w:val="Heading4"/>
      </w:pPr>
      <w:r w:rsidRPr="00DB0F3E">
        <w:rPr>
          <w:noProof/>
          <w:lang w:val="en-ZA" w:eastAsia="en-ZA"/>
        </w:rPr>
        <w:drawing>
          <wp:anchor distT="0" distB="0" distL="114300" distR="114300" simplePos="0" relativeHeight="251613696" behindDoc="0" locked="0" layoutInCell="1" allowOverlap="1" wp14:anchorId="568837B8" wp14:editId="42CE6E20">
            <wp:simplePos x="0" y="0"/>
            <wp:positionH relativeFrom="column">
              <wp:posOffset>4114800</wp:posOffset>
            </wp:positionH>
            <wp:positionV relativeFrom="paragraph">
              <wp:posOffset>107950</wp:posOffset>
            </wp:positionV>
            <wp:extent cx="2009775" cy="1183005"/>
            <wp:effectExtent l="0" t="0" r="9525" b="0"/>
            <wp:wrapTight wrapText="bothSides">
              <wp:wrapPolygon edited="0">
                <wp:start x="0" y="0"/>
                <wp:lineTo x="0" y="21217"/>
                <wp:lineTo x="1228" y="21217"/>
                <wp:lineTo x="9009" y="20870"/>
                <wp:lineTo x="21498" y="18435"/>
                <wp:lineTo x="21498" y="16696"/>
                <wp:lineTo x="20679" y="11130"/>
                <wp:lineTo x="20679" y="1739"/>
                <wp:lineTo x="14332" y="0"/>
                <wp:lineTo x="1433" y="0"/>
                <wp:lineTo x="0" y="0"/>
              </wp:wrapPolygon>
            </wp:wrapTight>
            <wp:docPr id="9540" name="Picture 9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009775" cy="1183005"/>
                    </a:xfrm>
                    <a:prstGeom prst="rect">
                      <a:avLst/>
                    </a:prstGeom>
                    <a:noFill/>
                  </pic:spPr>
                </pic:pic>
              </a:graphicData>
            </a:graphic>
            <wp14:sizeRelH relativeFrom="page">
              <wp14:pctWidth>0</wp14:pctWidth>
            </wp14:sizeRelH>
            <wp14:sizeRelV relativeFrom="page">
              <wp14:pctHeight>0</wp14:pctHeight>
            </wp14:sizeRelV>
          </wp:anchor>
        </w:drawing>
      </w:r>
      <w:r w:rsidR="00D278EA" w:rsidRPr="00DB0F3E">
        <w:t xml:space="preserve">Collecting the items to be filed.  </w:t>
      </w:r>
    </w:p>
    <w:p w14:paraId="6B72570A" w14:textId="77777777" w:rsidR="00D278EA" w:rsidRPr="009C6FD5" w:rsidRDefault="00D278EA" w:rsidP="00D278EA">
      <w:pPr>
        <w:rPr>
          <w:lang w:val="en-ZA"/>
        </w:rPr>
      </w:pPr>
      <w:r w:rsidRPr="009C6FD5">
        <w:rPr>
          <w:lang w:val="en-ZA"/>
        </w:rPr>
        <w:t>If this is your responsibility, ensure that you collect the filing every day.</w:t>
      </w:r>
    </w:p>
    <w:p w14:paraId="1C8217EA" w14:textId="77777777" w:rsidR="00D278EA" w:rsidRPr="00DB0F3E" w:rsidRDefault="00D278EA" w:rsidP="00DB0F3E">
      <w:pPr>
        <w:pStyle w:val="Heading4"/>
      </w:pPr>
      <w:r w:rsidRPr="00DB0F3E">
        <w:t xml:space="preserve">Inspecting.  </w:t>
      </w:r>
    </w:p>
    <w:p w14:paraId="45DC3A75" w14:textId="77777777" w:rsidR="00D278EA" w:rsidRPr="009C6FD5" w:rsidRDefault="00D278EA" w:rsidP="00413069">
      <w:pPr>
        <w:pStyle w:val="ListBullet2"/>
        <w:rPr>
          <w:lang w:val="en-ZA"/>
        </w:rPr>
      </w:pPr>
      <w:r w:rsidRPr="009C6FD5">
        <w:rPr>
          <w:lang w:val="en-ZA"/>
        </w:rPr>
        <w:t xml:space="preserve">Make sure that the items are intended for filing.  </w:t>
      </w:r>
    </w:p>
    <w:p w14:paraId="2CBB7B2A" w14:textId="77777777" w:rsidR="00D278EA" w:rsidRPr="009C6FD5" w:rsidRDefault="00D278EA" w:rsidP="00413069">
      <w:pPr>
        <w:pStyle w:val="ListBullet2"/>
        <w:rPr>
          <w:lang w:val="en-ZA"/>
        </w:rPr>
      </w:pPr>
      <w:r w:rsidRPr="009C6FD5">
        <w:rPr>
          <w:lang w:val="en-ZA"/>
        </w:rPr>
        <w:t>Also ensure that confidential items do not lie around for everyone to see, they should preferably be placed in a separate folder and filed immediately.</w:t>
      </w:r>
    </w:p>
    <w:p w14:paraId="2F70B9E0" w14:textId="77777777" w:rsidR="00D278EA" w:rsidRPr="00DB0F3E" w:rsidRDefault="00D278EA" w:rsidP="00DB0F3E">
      <w:pPr>
        <w:pStyle w:val="Heading4"/>
      </w:pPr>
      <w:r w:rsidRPr="00DB0F3E">
        <w:t xml:space="preserve">Indexing.  </w:t>
      </w:r>
    </w:p>
    <w:p w14:paraId="12978205" w14:textId="77777777" w:rsidR="00D278EA" w:rsidRPr="009C6FD5" w:rsidRDefault="00D278EA" w:rsidP="00413069">
      <w:pPr>
        <w:pStyle w:val="ListBullet2"/>
        <w:rPr>
          <w:lang w:val="en-ZA"/>
        </w:rPr>
      </w:pPr>
      <w:r w:rsidRPr="009C6FD5">
        <w:rPr>
          <w:lang w:val="en-ZA"/>
        </w:rPr>
        <w:t>Which indexing system is used, where will the correspondence be placed?</w:t>
      </w:r>
    </w:p>
    <w:p w14:paraId="5963C3C5" w14:textId="77777777" w:rsidR="00D278EA" w:rsidRPr="009C6FD5" w:rsidRDefault="00D278EA" w:rsidP="00413069">
      <w:pPr>
        <w:pStyle w:val="ListBullet2"/>
        <w:rPr>
          <w:lang w:val="en-ZA"/>
        </w:rPr>
      </w:pPr>
      <w:r w:rsidRPr="009C6FD5">
        <w:rPr>
          <w:lang w:val="en-ZA"/>
        </w:rPr>
        <w:t xml:space="preserve">Allocating a file reference number to the correspondence, according to the recognized filing system used by your organization. </w:t>
      </w:r>
    </w:p>
    <w:p w14:paraId="635A411E" w14:textId="77777777" w:rsidR="00D278EA" w:rsidRPr="009C6FD5" w:rsidRDefault="00D278EA" w:rsidP="00413069">
      <w:pPr>
        <w:pStyle w:val="ListBullet2"/>
        <w:rPr>
          <w:lang w:val="en-ZA"/>
        </w:rPr>
      </w:pPr>
      <w:r w:rsidRPr="009C6FD5">
        <w:rPr>
          <w:lang w:val="en-ZA"/>
        </w:rPr>
        <w:t>Make very sure that you allocate the correct reference to correspondence, as a document that was indexed incorrectly can be lost for a long period of time.</w:t>
      </w:r>
    </w:p>
    <w:p w14:paraId="188112F6" w14:textId="77777777" w:rsidR="00D278EA" w:rsidRPr="009C6FD5" w:rsidRDefault="00D278EA" w:rsidP="00413069">
      <w:pPr>
        <w:pStyle w:val="ListBullet2"/>
        <w:rPr>
          <w:lang w:val="en-ZA"/>
        </w:rPr>
      </w:pPr>
      <w:r w:rsidRPr="009C6FD5">
        <w:rPr>
          <w:lang w:val="en-ZA"/>
        </w:rPr>
        <w:t>Certain files and correspondence will be confidential and only certain staff members will be allowed access to these files.  Ensure that they are coded correctly and also that a notation is made on the outside of the file.</w:t>
      </w:r>
    </w:p>
    <w:p w14:paraId="2AC132E6" w14:textId="77777777" w:rsidR="00D278EA" w:rsidRPr="00DB0F3E" w:rsidRDefault="00D278EA" w:rsidP="00DB0F3E">
      <w:pPr>
        <w:pStyle w:val="Heading4"/>
      </w:pPr>
      <w:r w:rsidRPr="00DB0F3E">
        <w:t xml:space="preserve">Cross referencing. </w:t>
      </w:r>
    </w:p>
    <w:p w14:paraId="50CA58A0" w14:textId="77777777" w:rsidR="00D278EA" w:rsidRPr="009C6FD5" w:rsidRDefault="00D278EA" w:rsidP="00413069">
      <w:pPr>
        <w:pStyle w:val="ListBullet2"/>
        <w:rPr>
          <w:lang w:val="en-ZA"/>
        </w:rPr>
      </w:pPr>
      <w:r w:rsidRPr="009C6FD5">
        <w:rPr>
          <w:lang w:val="en-ZA"/>
        </w:rPr>
        <w:t xml:space="preserve">If the correspondence refers to more than one file, use a cross-referencing system, </w:t>
      </w:r>
    </w:p>
    <w:p w14:paraId="7DB6DF5E" w14:textId="77777777" w:rsidR="00D278EA" w:rsidRPr="009C6FD5" w:rsidRDefault="00D278EA" w:rsidP="00413069">
      <w:pPr>
        <w:pStyle w:val="ListBullet2"/>
        <w:rPr>
          <w:lang w:val="en-ZA"/>
        </w:rPr>
      </w:pPr>
      <w:r w:rsidRPr="009C6FD5">
        <w:rPr>
          <w:lang w:val="en-ZA"/>
        </w:rPr>
        <w:t>or, depending on the procedure in your company, add a copy of the correspondence to the other file as well.</w:t>
      </w:r>
    </w:p>
    <w:p w14:paraId="6BA412E8" w14:textId="77777777" w:rsidR="00D278EA" w:rsidRPr="00DB0F3E" w:rsidRDefault="00D278EA" w:rsidP="00DB0F3E">
      <w:pPr>
        <w:pStyle w:val="Heading4"/>
      </w:pPr>
      <w:r w:rsidRPr="00DB0F3E">
        <w:t xml:space="preserve">Sorting.  </w:t>
      </w:r>
    </w:p>
    <w:p w14:paraId="10762E91" w14:textId="77777777" w:rsidR="00D278EA" w:rsidRPr="009C6FD5" w:rsidRDefault="00D278EA" w:rsidP="00413069">
      <w:pPr>
        <w:pStyle w:val="ListBullet2"/>
        <w:rPr>
          <w:lang w:val="en-ZA"/>
        </w:rPr>
      </w:pPr>
      <w:r w:rsidRPr="009C6FD5">
        <w:rPr>
          <w:lang w:val="en-ZA"/>
        </w:rPr>
        <w:t xml:space="preserve">Sort the filing in the method of classification used by your organization – alphabetical, numerical, alpha-numerical.  </w:t>
      </w:r>
    </w:p>
    <w:p w14:paraId="20E533E4" w14:textId="77777777" w:rsidR="00D278EA" w:rsidRPr="009C6FD5" w:rsidRDefault="00D278EA" w:rsidP="00413069">
      <w:pPr>
        <w:pStyle w:val="ListBullet2"/>
        <w:rPr>
          <w:lang w:val="en-ZA"/>
        </w:rPr>
      </w:pPr>
      <w:r w:rsidRPr="009C6FD5">
        <w:rPr>
          <w:lang w:val="en-ZA"/>
        </w:rPr>
        <w:t>Having the filing sorted in the correct order will speed up the filing process.</w:t>
      </w:r>
    </w:p>
    <w:p w14:paraId="140462AF" w14:textId="77777777" w:rsidR="00D278EA" w:rsidRPr="009C6FD5" w:rsidRDefault="00D278EA" w:rsidP="00413069">
      <w:pPr>
        <w:pStyle w:val="ListBullet2"/>
        <w:rPr>
          <w:lang w:val="en-ZA"/>
        </w:rPr>
      </w:pPr>
      <w:r w:rsidRPr="009C6FD5">
        <w:rPr>
          <w:lang w:val="en-ZA"/>
        </w:rPr>
        <w:t>There are various types of sorters that can be used to help you sort the correspondence for filing:</w:t>
      </w:r>
    </w:p>
    <w:p w14:paraId="074A978A" w14:textId="77777777" w:rsidR="00D278EA" w:rsidRPr="009C6FD5" w:rsidRDefault="00D278EA" w:rsidP="00413069">
      <w:pPr>
        <w:pStyle w:val="ListBullet2"/>
        <w:rPr>
          <w:lang w:val="en-ZA"/>
        </w:rPr>
      </w:pPr>
      <w:r w:rsidRPr="009C6FD5">
        <w:rPr>
          <w:lang w:val="en-ZA"/>
        </w:rPr>
        <w:t>Concertina file: it has 26 partitions, one for each letter of the alphabet.  It is convenient for temporary sorting or storing as the file can expand when it becomes fuller.</w:t>
      </w:r>
    </w:p>
    <w:p w14:paraId="53A432F1" w14:textId="77777777" w:rsidR="00D278EA" w:rsidRPr="009C6FD5" w:rsidRDefault="00D278EA" w:rsidP="00413069">
      <w:pPr>
        <w:pStyle w:val="ListBullet2"/>
        <w:rPr>
          <w:lang w:val="en-ZA"/>
        </w:rPr>
      </w:pPr>
      <w:r w:rsidRPr="009C6FD5">
        <w:rPr>
          <w:lang w:val="en-ZA"/>
        </w:rPr>
        <w:t>Pigeon hole: this is a shelf with 26 pigeon holes, one for each letter of the alphabet.  It is mainly used in a mail room for sorting mail and is seldom used for general filing.</w:t>
      </w:r>
    </w:p>
    <w:p w14:paraId="5D432F06" w14:textId="77777777" w:rsidR="00D278EA" w:rsidRPr="009C6FD5" w:rsidRDefault="00D278EA" w:rsidP="00413069">
      <w:pPr>
        <w:pStyle w:val="ListBullet2"/>
        <w:rPr>
          <w:lang w:val="en-ZA"/>
        </w:rPr>
      </w:pPr>
      <w:r w:rsidRPr="009C6FD5">
        <w:rPr>
          <w:lang w:val="en-ZA"/>
        </w:rPr>
        <w:t>Flap sorter, also known as an alphabetical sorter: this commonly called Long John Sorter.  It is a thick cardboard strip with 26 flaps, one for each letter of the alphabet.  Correspondence is sorted in the flaps before being placed in file folders.</w:t>
      </w:r>
    </w:p>
    <w:p w14:paraId="756FF376" w14:textId="77777777" w:rsidR="00413069" w:rsidRPr="009C6FD5" w:rsidRDefault="00483466" w:rsidP="00413069">
      <w:pPr>
        <w:rPr>
          <w:lang w:val="en-ZA"/>
        </w:rPr>
      </w:pPr>
      <w:r w:rsidRPr="009C6FD5">
        <w:rPr>
          <w:noProof/>
          <w:lang w:val="en-ZA" w:eastAsia="en-ZA"/>
        </w:rPr>
        <w:drawing>
          <wp:anchor distT="0" distB="0" distL="114300" distR="114300" simplePos="0" relativeHeight="251614720" behindDoc="0" locked="0" layoutInCell="1" allowOverlap="1" wp14:anchorId="0463AB21" wp14:editId="7EA8BADF">
            <wp:simplePos x="0" y="0"/>
            <wp:positionH relativeFrom="column">
              <wp:posOffset>2745105</wp:posOffset>
            </wp:positionH>
            <wp:positionV relativeFrom="paragraph">
              <wp:posOffset>152400</wp:posOffset>
            </wp:positionV>
            <wp:extent cx="1125220" cy="1334135"/>
            <wp:effectExtent l="0" t="0" r="0" b="0"/>
            <wp:wrapSquare wrapText="bothSides"/>
            <wp:docPr id="9541" name="Picture 9541" descr="pe01496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1" descr="pe01496_"/>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125220" cy="1334135"/>
                    </a:xfrm>
                    <a:prstGeom prst="rect">
                      <a:avLst/>
                    </a:prstGeom>
                    <a:noFill/>
                  </pic:spPr>
                </pic:pic>
              </a:graphicData>
            </a:graphic>
            <wp14:sizeRelH relativeFrom="page">
              <wp14:pctWidth>0</wp14:pctWidth>
            </wp14:sizeRelH>
            <wp14:sizeRelV relativeFrom="page">
              <wp14:pctHeight>0</wp14:pctHeight>
            </wp14:sizeRelV>
          </wp:anchor>
        </w:drawing>
      </w:r>
    </w:p>
    <w:p w14:paraId="62DBE07D" w14:textId="77777777" w:rsidR="00413069" w:rsidRPr="009C6FD5" w:rsidRDefault="00413069" w:rsidP="00413069">
      <w:pPr>
        <w:rPr>
          <w:lang w:val="en-ZA"/>
        </w:rPr>
      </w:pPr>
    </w:p>
    <w:p w14:paraId="28400789" w14:textId="77777777" w:rsidR="00413069" w:rsidRPr="009C6FD5" w:rsidRDefault="00413069" w:rsidP="00413069">
      <w:pPr>
        <w:rPr>
          <w:lang w:val="en-ZA"/>
        </w:rPr>
      </w:pPr>
    </w:p>
    <w:p w14:paraId="3B6DCA5E" w14:textId="77777777" w:rsidR="00413069" w:rsidRPr="009C6FD5" w:rsidRDefault="00413069" w:rsidP="00413069">
      <w:pPr>
        <w:rPr>
          <w:lang w:val="en-ZA"/>
        </w:rPr>
      </w:pPr>
    </w:p>
    <w:p w14:paraId="7DF94971" w14:textId="77777777" w:rsidR="00413069" w:rsidRPr="009C6FD5" w:rsidRDefault="00413069" w:rsidP="00413069">
      <w:pPr>
        <w:rPr>
          <w:lang w:val="en-ZA"/>
        </w:rPr>
      </w:pPr>
    </w:p>
    <w:p w14:paraId="5F837753" w14:textId="77777777" w:rsidR="00413069" w:rsidRPr="009C6FD5" w:rsidRDefault="00413069" w:rsidP="00413069">
      <w:pPr>
        <w:rPr>
          <w:lang w:val="en-ZA"/>
        </w:rPr>
      </w:pPr>
    </w:p>
    <w:p w14:paraId="51858DFB" w14:textId="77777777" w:rsidR="00413069" w:rsidRPr="009C6FD5" w:rsidRDefault="00413069" w:rsidP="00413069">
      <w:pPr>
        <w:rPr>
          <w:lang w:val="en-ZA"/>
        </w:rPr>
      </w:pPr>
    </w:p>
    <w:p w14:paraId="0BA4C66E" w14:textId="77777777" w:rsidR="00D278EA" w:rsidRPr="00DB0F3E" w:rsidRDefault="00D278EA" w:rsidP="00DB0F3E">
      <w:pPr>
        <w:pStyle w:val="Heading4"/>
      </w:pPr>
      <w:r w:rsidRPr="00DB0F3E">
        <w:t xml:space="preserve">Filing.  </w:t>
      </w:r>
    </w:p>
    <w:p w14:paraId="4B5D212F" w14:textId="77777777" w:rsidR="00D278EA" w:rsidRPr="009C6FD5" w:rsidRDefault="00D278EA" w:rsidP="00413069">
      <w:pPr>
        <w:pStyle w:val="ListBullet2"/>
        <w:rPr>
          <w:lang w:val="en-ZA"/>
        </w:rPr>
      </w:pPr>
      <w:r w:rsidRPr="009C6FD5">
        <w:rPr>
          <w:lang w:val="en-ZA"/>
        </w:rPr>
        <w:t xml:space="preserve">File the correspondence, ensuring that you place the documents in the correct file. </w:t>
      </w:r>
    </w:p>
    <w:p w14:paraId="4ECEDCE4" w14:textId="77777777" w:rsidR="00D278EA" w:rsidRPr="009C6FD5" w:rsidRDefault="00D278EA" w:rsidP="00413069">
      <w:pPr>
        <w:pStyle w:val="ListBullet2"/>
        <w:rPr>
          <w:lang w:val="en-ZA"/>
        </w:rPr>
      </w:pPr>
      <w:r w:rsidRPr="009C6FD5">
        <w:rPr>
          <w:lang w:val="en-ZA"/>
        </w:rPr>
        <w:t xml:space="preserve"> Looking for correspondence that has been misfiled is a big waste of time for you and your co-workers looking for the information.</w:t>
      </w:r>
    </w:p>
    <w:p w14:paraId="70FD0858" w14:textId="77777777" w:rsidR="00D278EA" w:rsidRPr="009C6FD5" w:rsidRDefault="00D278EA" w:rsidP="00413069">
      <w:pPr>
        <w:pStyle w:val="ListBullet2"/>
        <w:rPr>
          <w:lang w:val="en-ZA"/>
        </w:rPr>
      </w:pPr>
      <w:r w:rsidRPr="009C6FD5">
        <w:rPr>
          <w:lang w:val="en-ZA"/>
        </w:rPr>
        <w:t>Ensure that you file confidential documents first</w:t>
      </w:r>
    </w:p>
    <w:p w14:paraId="3635F8ED" w14:textId="77777777" w:rsidR="00D278EA" w:rsidRPr="009C6FD5" w:rsidRDefault="00D278EA" w:rsidP="00413069">
      <w:pPr>
        <w:pStyle w:val="ListBullet2"/>
        <w:rPr>
          <w:lang w:val="en-ZA"/>
        </w:rPr>
      </w:pPr>
      <w:r w:rsidRPr="009C6FD5">
        <w:rPr>
          <w:lang w:val="en-ZA"/>
        </w:rPr>
        <w:t>Documents must be filed chronologically, with the most recent date on top.</w:t>
      </w:r>
    </w:p>
    <w:p w14:paraId="4F9B77BC" w14:textId="77777777" w:rsidR="00D278EA" w:rsidRPr="009C6FD5" w:rsidRDefault="00D278EA" w:rsidP="00413069">
      <w:pPr>
        <w:pStyle w:val="ListBullet2"/>
        <w:rPr>
          <w:lang w:val="en-ZA"/>
        </w:rPr>
      </w:pPr>
      <w:r w:rsidRPr="009C6FD5">
        <w:rPr>
          <w:lang w:val="en-ZA"/>
        </w:rPr>
        <w:t>Ensure that you file the documents with their attachments and enclosures</w:t>
      </w:r>
    </w:p>
    <w:p w14:paraId="1A4D46C2" w14:textId="77777777" w:rsidR="00D278EA" w:rsidRPr="009C6FD5" w:rsidRDefault="00D278EA" w:rsidP="00745B83">
      <w:pPr>
        <w:pStyle w:val="MyFormAssmtHdg"/>
      </w:pPr>
      <w:bookmarkStart w:id="184" w:name="_Toc201051974"/>
      <w:bookmarkStart w:id="185" w:name="_Toc201071773"/>
      <w:bookmarkStart w:id="186" w:name="_Toc495929932"/>
      <w:r w:rsidRPr="009C6FD5">
        <w:t>Activity 1</w:t>
      </w:r>
      <w:bookmarkEnd w:id="184"/>
      <w:r w:rsidRPr="009C6FD5">
        <w:t>(</w:t>
      </w:r>
      <w:r w:rsidR="00101667" w:rsidRPr="009C6FD5">
        <w:t>8963</w:t>
      </w:r>
      <w:r w:rsidRPr="009C6FD5">
        <w:t xml:space="preserve"> SO1, AC1-7)</w:t>
      </w:r>
      <w:bookmarkEnd w:id="185"/>
      <w:bookmarkEnd w:id="186"/>
    </w:p>
    <w:p w14:paraId="21A043B0" w14:textId="77777777" w:rsidR="00D278EA" w:rsidRPr="009C6FD5" w:rsidRDefault="00D278EA" w:rsidP="00830B58">
      <w:pPr>
        <w:rPr>
          <w:noProof/>
          <w:lang w:val="en-ZA"/>
        </w:rPr>
      </w:pPr>
    </w:p>
    <w:p w14:paraId="1C518E28" w14:textId="77777777" w:rsidR="00D278EA" w:rsidRPr="009C6FD5" w:rsidRDefault="00D278EA" w:rsidP="00D278EA">
      <w:pPr>
        <w:rPr>
          <w:rFonts w:eastAsia="SimSun"/>
          <w:lang w:val="en-ZA"/>
        </w:rPr>
      </w:pPr>
      <w:r w:rsidRPr="009C6FD5">
        <w:rPr>
          <w:rFonts w:eastAsia="SimSun"/>
          <w:lang w:val="en-ZA"/>
        </w:rPr>
        <w:br w:type="page"/>
      </w:r>
    </w:p>
    <w:p w14:paraId="7FC7587D" w14:textId="77777777" w:rsidR="00D278EA" w:rsidRPr="009C6FD5" w:rsidRDefault="00745B83" w:rsidP="00D278EA">
      <w:pPr>
        <w:pStyle w:val="LCHeading1"/>
      </w:pPr>
      <w:bookmarkStart w:id="187" w:name="_Toc201071774"/>
      <w:bookmarkStart w:id="188" w:name="_Toc495929933"/>
      <w:r w:rsidRPr="009C6FD5">
        <w:t>SECTION 2: IDENTIFY MAIN IDEAS</w:t>
      </w:r>
      <w:bookmarkEnd w:id="187"/>
      <w:bookmarkEnd w:id="188"/>
      <w:r w:rsidRPr="009C6FD5">
        <w:t xml:space="preserve"> </w:t>
      </w:r>
    </w:p>
    <w:p w14:paraId="1D9AA9F3" w14:textId="77777777" w:rsidR="00D54C0D" w:rsidRPr="00DB0F3E" w:rsidRDefault="00D54C0D" w:rsidP="00DB0F3E">
      <w:pPr>
        <w:pStyle w:val="Heading4"/>
      </w:pPr>
      <w:r w:rsidRPr="00DB0F3E">
        <w:t xml:space="preserve">Outcome </w:t>
      </w:r>
    </w:p>
    <w:p w14:paraId="5176908A" w14:textId="77777777" w:rsidR="00D278EA" w:rsidRPr="009C6FD5" w:rsidRDefault="00D278EA" w:rsidP="00D54C0D">
      <w:pPr>
        <w:rPr>
          <w:lang w:val="en-ZA"/>
        </w:rPr>
      </w:pPr>
      <w:r w:rsidRPr="009C6FD5">
        <w:rPr>
          <w:lang w:val="en-ZA"/>
        </w:rPr>
        <w:t>Identify the main ideas in different text types: textbooks, magazines, newspapers, brochures, policies, questionnaires, notices, videos.</w:t>
      </w:r>
    </w:p>
    <w:p w14:paraId="4C93DFFD" w14:textId="77777777" w:rsidR="00D278EA" w:rsidRPr="00DB0F3E" w:rsidRDefault="00745B83" w:rsidP="00DB0F3E">
      <w:pPr>
        <w:pStyle w:val="Heading4"/>
      </w:pPr>
      <w:r w:rsidRPr="00DB0F3E">
        <w:t>A</w:t>
      </w:r>
      <w:r w:rsidR="001328FB" w:rsidRPr="00DB0F3E">
        <w:t>ssessment criteria</w:t>
      </w:r>
    </w:p>
    <w:p w14:paraId="6004CF4A" w14:textId="77777777" w:rsidR="00D278EA" w:rsidRPr="009C6FD5" w:rsidRDefault="00D278EA" w:rsidP="00830B58">
      <w:pPr>
        <w:rPr>
          <w:lang w:val="en-ZA"/>
        </w:rPr>
      </w:pPr>
      <w:r w:rsidRPr="009C6FD5">
        <w:rPr>
          <w:lang w:val="en-ZA"/>
        </w:rPr>
        <w:t>On completion of this section you will be able to ensure that:</w:t>
      </w:r>
    </w:p>
    <w:p w14:paraId="339136AE" w14:textId="77777777" w:rsidR="00D278EA" w:rsidRPr="009C6FD5" w:rsidRDefault="00D278EA" w:rsidP="00D54C0D">
      <w:pPr>
        <w:pStyle w:val="ListBullet2"/>
        <w:rPr>
          <w:lang w:val="en-ZA"/>
        </w:rPr>
      </w:pPr>
      <w:bookmarkStart w:id="189" w:name="_Toc129489561"/>
      <w:r w:rsidRPr="009C6FD5">
        <w:rPr>
          <w:lang w:val="en-ZA"/>
        </w:rPr>
        <w:t>The main ideas are identified and distinguished from supporting information</w:t>
      </w:r>
    </w:p>
    <w:p w14:paraId="64EB8128" w14:textId="77777777" w:rsidR="00D278EA" w:rsidRPr="009C6FD5" w:rsidRDefault="00D278EA" w:rsidP="00D54C0D">
      <w:pPr>
        <w:pStyle w:val="ListBullet2"/>
        <w:rPr>
          <w:lang w:val="en-ZA"/>
        </w:rPr>
      </w:pPr>
      <w:r w:rsidRPr="009C6FD5">
        <w:rPr>
          <w:lang w:val="en-ZA"/>
        </w:rPr>
        <w:t>The author’s purpose is identified and the identification is justified by reference to the text</w:t>
      </w:r>
    </w:p>
    <w:p w14:paraId="39C6D477" w14:textId="77777777" w:rsidR="00D278EA" w:rsidRPr="009C6FD5" w:rsidRDefault="00D278EA" w:rsidP="00D54C0D">
      <w:pPr>
        <w:pStyle w:val="ListBullet2"/>
        <w:rPr>
          <w:lang w:val="en-ZA"/>
        </w:rPr>
      </w:pPr>
      <w:r w:rsidRPr="009C6FD5">
        <w:rPr>
          <w:lang w:val="en-ZA"/>
        </w:rPr>
        <w:t>Information and/or ideas from the text are presented in a form appropriate to a learning task or activity: Summary (e.g. mind-map, point-form, sub-headings, paragraph form), paraphrase, illustrations, role-play and simulation</w:t>
      </w:r>
    </w:p>
    <w:p w14:paraId="1BD1B984" w14:textId="77777777" w:rsidR="00D278EA" w:rsidRPr="009C6FD5" w:rsidRDefault="00D278EA" w:rsidP="00D54C0D">
      <w:pPr>
        <w:pStyle w:val="ListBullet2"/>
        <w:rPr>
          <w:lang w:val="en-ZA"/>
        </w:rPr>
      </w:pPr>
      <w:r w:rsidRPr="009C6FD5">
        <w:rPr>
          <w:lang w:val="en-ZA"/>
        </w:rPr>
        <w:t>Socio-cultural issues in texts are identified and explained with reference to relevant passages or extracts from the text: Idioms, slang, jargon (language specific to a trade, business or industry), proverbs</w:t>
      </w:r>
    </w:p>
    <w:p w14:paraId="57C6C016" w14:textId="77777777" w:rsidR="00D278EA" w:rsidRPr="009C6FD5" w:rsidRDefault="00D278EA" w:rsidP="005736AC">
      <w:pPr>
        <w:pStyle w:val="Heading2"/>
        <w:rPr>
          <w:lang w:val="en-ZA"/>
        </w:rPr>
      </w:pPr>
      <w:bookmarkStart w:id="190" w:name="_Toc201071775"/>
      <w:bookmarkStart w:id="191" w:name="_Toc495929934"/>
      <w:r w:rsidRPr="009C6FD5">
        <w:rPr>
          <w:lang w:val="en-ZA"/>
        </w:rPr>
        <w:t>Determine The Author’s Purpose</w:t>
      </w:r>
      <w:bookmarkEnd w:id="190"/>
      <w:bookmarkEnd w:id="191"/>
    </w:p>
    <w:p w14:paraId="7EC4029A" w14:textId="77777777" w:rsidR="00D278EA" w:rsidRPr="009C6FD5" w:rsidRDefault="00D278EA" w:rsidP="00D278EA">
      <w:pPr>
        <w:rPr>
          <w:lang w:val="en-ZA"/>
        </w:rPr>
      </w:pPr>
      <w:r w:rsidRPr="009C6FD5">
        <w:rPr>
          <w:lang w:val="en-ZA"/>
        </w:rPr>
        <w:t xml:space="preserve">One of the reasons why we read written text is to determine the purpose of the text – why did the author write this specific article, textbook, instruction manual or whatever you are reading.  </w:t>
      </w:r>
    </w:p>
    <w:p w14:paraId="40A4BC64" w14:textId="77777777" w:rsidR="00D278EA" w:rsidRPr="009C6FD5" w:rsidRDefault="00D278EA" w:rsidP="00D278EA">
      <w:pPr>
        <w:rPr>
          <w:lang w:val="en-ZA"/>
        </w:rPr>
      </w:pPr>
      <w:r w:rsidRPr="009C6FD5">
        <w:rPr>
          <w:lang w:val="en-ZA"/>
        </w:rPr>
        <w:t xml:space="preserve">Once we have determined what we think is the purpose of the text, we have to be able to justify what we think in terms of what is written in the article, textbook, etc.  </w:t>
      </w:r>
    </w:p>
    <w:p w14:paraId="0ADC1848" w14:textId="77777777" w:rsidR="00D278EA" w:rsidRPr="009C6FD5" w:rsidRDefault="00D278EA" w:rsidP="00D278EA">
      <w:pPr>
        <w:rPr>
          <w:lang w:val="en-ZA"/>
        </w:rPr>
      </w:pPr>
      <w:r w:rsidRPr="009C6FD5">
        <w:rPr>
          <w:lang w:val="en-ZA"/>
        </w:rPr>
        <w:t xml:space="preserve">In other words, we have to be able to understand what the author means, and we must be able to support out argument from what the author writes.  </w:t>
      </w:r>
    </w:p>
    <w:p w14:paraId="389C2E5D" w14:textId="77777777" w:rsidR="00D278EA" w:rsidRPr="009C6FD5" w:rsidRDefault="00D278EA" w:rsidP="005736AC">
      <w:pPr>
        <w:pStyle w:val="Heading2"/>
        <w:rPr>
          <w:lang w:val="en-ZA"/>
        </w:rPr>
      </w:pPr>
      <w:bookmarkStart w:id="192" w:name="_Toc201071776"/>
      <w:bookmarkStart w:id="193" w:name="_Toc495929935"/>
      <w:r w:rsidRPr="009C6FD5">
        <w:rPr>
          <w:lang w:val="en-ZA"/>
        </w:rPr>
        <w:t>Present ideas from the text</w:t>
      </w:r>
      <w:bookmarkEnd w:id="192"/>
      <w:bookmarkEnd w:id="193"/>
    </w:p>
    <w:p w14:paraId="5AAB8611" w14:textId="77777777" w:rsidR="00D278EA" w:rsidRPr="009C6FD5" w:rsidRDefault="00D278EA" w:rsidP="00D278EA">
      <w:pPr>
        <w:rPr>
          <w:lang w:val="en-ZA"/>
        </w:rPr>
      </w:pPr>
      <w:r w:rsidRPr="009C6FD5">
        <w:rPr>
          <w:lang w:val="en-ZA"/>
        </w:rPr>
        <w:t>Once you have determined the purpose of the text, you can present your ideas and impressions, using the following ways:</w:t>
      </w:r>
    </w:p>
    <w:p w14:paraId="014323AE" w14:textId="77777777" w:rsidR="00D278EA" w:rsidRPr="009C6FD5" w:rsidRDefault="00D278EA" w:rsidP="00D54C0D">
      <w:pPr>
        <w:pStyle w:val="ListBullet2"/>
        <w:rPr>
          <w:lang w:val="en-ZA"/>
        </w:rPr>
      </w:pPr>
      <w:r w:rsidRPr="009C6FD5">
        <w:rPr>
          <w:lang w:val="en-ZA"/>
        </w:rPr>
        <w:t>summary: has been discussed previously</w:t>
      </w:r>
    </w:p>
    <w:p w14:paraId="07BC741A" w14:textId="77777777" w:rsidR="00D278EA" w:rsidRPr="009C6FD5" w:rsidRDefault="00D278EA" w:rsidP="00D54C0D">
      <w:pPr>
        <w:pStyle w:val="ListBullet2"/>
        <w:rPr>
          <w:lang w:val="en-ZA"/>
        </w:rPr>
      </w:pPr>
      <w:r w:rsidRPr="009C6FD5">
        <w:rPr>
          <w:lang w:val="en-ZA"/>
        </w:rPr>
        <w:t>paraphrase: has been discussed previously</w:t>
      </w:r>
    </w:p>
    <w:p w14:paraId="63BEAB2A" w14:textId="77777777" w:rsidR="00D278EA" w:rsidRPr="009C6FD5" w:rsidRDefault="00D278EA" w:rsidP="00D54C0D">
      <w:pPr>
        <w:pStyle w:val="ListBullet2"/>
        <w:rPr>
          <w:lang w:val="en-ZA"/>
        </w:rPr>
      </w:pPr>
      <w:r w:rsidRPr="009C6FD5">
        <w:rPr>
          <w:lang w:val="en-ZA"/>
        </w:rPr>
        <w:t>illustrations: discussed previously – you can add illustrations in the form of diagrams, charts, cartoons, photos, etc.</w:t>
      </w:r>
    </w:p>
    <w:p w14:paraId="24B9458F" w14:textId="77777777" w:rsidR="00D278EA" w:rsidRPr="009C6FD5" w:rsidRDefault="00D278EA" w:rsidP="00BD3566">
      <w:pPr>
        <w:pStyle w:val="H3"/>
        <w:rPr>
          <w:lang w:val="en-ZA"/>
        </w:rPr>
      </w:pPr>
      <w:bookmarkStart w:id="194" w:name="_Toc495929936"/>
      <w:r w:rsidRPr="009C6FD5">
        <w:rPr>
          <w:lang w:val="en-ZA"/>
        </w:rPr>
        <w:t>Role play</w:t>
      </w:r>
      <w:bookmarkEnd w:id="194"/>
    </w:p>
    <w:p w14:paraId="72AE5244" w14:textId="77777777" w:rsidR="00D278EA" w:rsidRPr="009C6FD5" w:rsidRDefault="00D278EA" w:rsidP="00D278EA">
      <w:pPr>
        <w:rPr>
          <w:lang w:val="en-ZA"/>
        </w:rPr>
      </w:pPr>
      <w:r w:rsidRPr="009C6FD5">
        <w:rPr>
          <w:lang w:val="en-ZA"/>
        </w:rPr>
        <w:t>Role-plays: participants are presented with a situation, often a problem or an incident, to which they have to respond, by assuming a specific role.</w:t>
      </w:r>
    </w:p>
    <w:p w14:paraId="2496FA4F" w14:textId="77777777" w:rsidR="00D278EA" w:rsidRPr="009C6FD5" w:rsidRDefault="00D278EA" w:rsidP="00BD3566">
      <w:pPr>
        <w:pStyle w:val="H3"/>
        <w:rPr>
          <w:lang w:val="en-ZA"/>
        </w:rPr>
      </w:pPr>
      <w:bookmarkStart w:id="195" w:name="_Toc495929937"/>
      <w:r w:rsidRPr="009C6FD5">
        <w:rPr>
          <w:lang w:val="en-ZA"/>
        </w:rPr>
        <w:t>Simulation</w:t>
      </w:r>
      <w:bookmarkEnd w:id="195"/>
    </w:p>
    <w:p w14:paraId="4F0D6910" w14:textId="77777777" w:rsidR="00745B83" w:rsidRPr="009C6FD5" w:rsidRDefault="00D278EA" w:rsidP="00D278EA">
      <w:pPr>
        <w:rPr>
          <w:lang w:val="en-ZA"/>
        </w:rPr>
      </w:pPr>
      <w:r w:rsidRPr="009C6FD5">
        <w:rPr>
          <w:lang w:val="en-ZA"/>
        </w:rPr>
        <w:t>Simulations: mirror actual activities or conditions.  This is used by airline pilots and astronauts, where the flying conditions are simulated in a flying chamber so that the pilots can get used to flying conditions without actually flying an aeroplane.</w:t>
      </w:r>
    </w:p>
    <w:p w14:paraId="508465C6" w14:textId="77777777" w:rsidR="00D278EA" w:rsidRPr="009C6FD5" w:rsidRDefault="00745B83" w:rsidP="00D278EA">
      <w:pPr>
        <w:rPr>
          <w:lang w:val="en-ZA"/>
        </w:rPr>
      </w:pPr>
      <w:r w:rsidRPr="009C6FD5">
        <w:rPr>
          <w:lang w:val="en-ZA"/>
        </w:rPr>
        <w:br w:type="page"/>
      </w:r>
    </w:p>
    <w:p w14:paraId="02414A67" w14:textId="77777777" w:rsidR="00D278EA" w:rsidRPr="009C6FD5" w:rsidRDefault="00D278EA" w:rsidP="005736AC">
      <w:pPr>
        <w:pStyle w:val="Heading2"/>
        <w:rPr>
          <w:lang w:val="en-ZA"/>
        </w:rPr>
      </w:pPr>
      <w:bookmarkStart w:id="196" w:name="_Toc201071777"/>
      <w:bookmarkStart w:id="197" w:name="_Toc495929938"/>
      <w:r w:rsidRPr="009C6FD5">
        <w:rPr>
          <w:lang w:val="en-ZA"/>
        </w:rPr>
        <w:t>Identify socio-cultural issues</w:t>
      </w:r>
      <w:bookmarkEnd w:id="196"/>
      <w:bookmarkEnd w:id="197"/>
    </w:p>
    <w:p w14:paraId="1DD0135B" w14:textId="77777777" w:rsidR="00D278EA" w:rsidRPr="009C6FD5" w:rsidRDefault="00D278EA" w:rsidP="00BD3566">
      <w:pPr>
        <w:pStyle w:val="H3"/>
        <w:rPr>
          <w:rFonts w:cs="Arial"/>
          <w:lang w:val="en-ZA"/>
        </w:rPr>
      </w:pPr>
      <w:bookmarkStart w:id="198" w:name="_Toc495929939"/>
      <w:r w:rsidRPr="009C6FD5">
        <w:rPr>
          <w:lang w:val="en-ZA"/>
        </w:rPr>
        <w:t>Idioms and Proverbs</w:t>
      </w:r>
      <w:bookmarkEnd w:id="198"/>
    </w:p>
    <w:p w14:paraId="52835DE8" w14:textId="77777777" w:rsidR="00D278EA" w:rsidRPr="009C6FD5" w:rsidRDefault="00D278EA" w:rsidP="00D278EA">
      <w:pPr>
        <w:rPr>
          <w:b/>
          <w:color w:val="000000"/>
          <w:lang w:val="en-ZA"/>
        </w:rPr>
      </w:pPr>
      <w:r w:rsidRPr="009C6FD5">
        <w:rPr>
          <w:b/>
          <w:color w:val="000000"/>
          <w:lang w:val="en-ZA"/>
        </w:rPr>
        <w:t>An idiom is a group of words/signs that, through usage, has taken on a special meaning different from the literal meaning (e.g. "keep your shirt on!” or "It’s raining cats and dogs”)</w:t>
      </w:r>
    </w:p>
    <w:p w14:paraId="14B66194" w14:textId="77777777" w:rsidR="00D278EA" w:rsidRPr="009C6FD5" w:rsidRDefault="00D278EA" w:rsidP="00D278EA">
      <w:pPr>
        <w:rPr>
          <w:lang w:val="en-ZA"/>
        </w:rPr>
      </w:pPr>
      <w:r w:rsidRPr="009C6FD5">
        <w:rPr>
          <w:lang w:val="en-ZA"/>
        </w:rPr>
        <w:t xml:space="preserve">According to the dictionary, an idiom is an expression that is natural to a specific language, while a proverb is a short saying stating a general truth or piece of advice.  </w:t>
      </w:r>
    </w:p>
    <w:p w14:paraId="33CA2B81" w14:textId="77777777" w:rsidR="00D278EA" w:rsidRPr="009C6FD5" w:rsidRDefault="00D278EA" w:rsidP="00D278EA">
      <w:pPr>
        <w:rPr>
          <w:lang w:val="en-ZA"/>
        </w:rPr>
      </w:pPr>
      <w:r w:rsidRPr="009C6FD5">
        <w:rPr>
          <w:lang w:val="en-ZA"/>
        </w:rPr>
        <w:t>Many proverbs and idioms can be translated into other languages, but many cannot, since what is applicable in Germany is not necessarily important in South Africa.  Idioms and proverbs tend to be culturally based, as they originate as a saying that is popular with the people who speak the same language and undergo similar experiences.</w:t>
      </w:r>
    </w:p>
    <w:p w14:paraId="6DF3CB4D" w14:textId="77777777" w:rsidR="00D278EA" w:rsidRPr="00DB0F3E" w:rsidRDefault="00D278EA" w:rsidP="00DB0F3E">
      <w:pPr>
        <w:pStyle w:val="Heading4"/>
      </w:pPr>
      <w:r w:rsidRPr="00DB0F3E">
        <w:t>Examples of proverbs</w:t>
      </w:r>
    </w:p>
    <w:p w14:paraId="3CCB4834" w14:textId="77777777" w:rsidR="00D278EA" w:rsidRPr="009C6FD5" w:rsidRDefault="00D278EA" w:rsidP="00D54C0D">
      <w:pPr>
        <w:pStyle w:val="ListBullet2"/>
        <w:rPr>
          <w:lang w:val="en-ZA"/>
        </w:rPr>
      </w:pPr>
      <w:r w:rsidRPr="009C6FD5">
        <w:rPr>
          <w:lang w:val="en-ZA"/>
        </w:rPr>
        <w:t>Beauty is in the eye of the beholder.  This means that everybody has his own idea about beauty.</w:t>
      </w:r>
    </w:p>
    <w:p w14:paraId="5D9DB6D9" w14:textId="77777777" w:rsidR="00D278EA" w:rsidRPr="009C6FD5" w:rsidRDefault="00D278EA" w:rsidP="00D54C0D">
      <w:pPr>
        <w:pStyle w:val="ListBullet2"/>
        <w:rPr>
          <w:lang w:val="en-ZA"/>
        </w:rPr>
      </w:pPr>
      <w:r w:rsidRPr="009C6FD5">
        <w:rPr>
          <w:lang w:val="en-ZA"/>
        </w:rPr>
        <w:t>Business is business.  In business, there should be no other considerations.</w:t>
      </w:r>
    </w:p>
    <w:p w14:paraId="067C995F" w14:textId="77777777" w:rsidR="00D278EA" w:rsidRPr="009C6FD5" w:rsidRDefault="00D278EA" w:rsidP="00D54C0D">
      <w:pPr>
        <w:pStyle w:val="ListBullet2"/>
        <w:rPr>
          <w:lang w:val="en-ZA"/>
        </w:rPr>
      </w:pPr>
      <w:r w:rsidRPr="009C6FD5">
        <w:rPr>
          <w:lang w:val="en-ZA"/>
        </w:rPr>
        <w:t>Easy come easy go.  When you have not earned it, you tend to be wasteful</w:t>
      </w:r>
    </w:p>
    <w:p w14:paraId="7514929F" w14:textId="77777777" w:rsidR="00D278EA" w:rsidRPr="009C6FD5" w:rsidRDefault="00D278EA" w:rsidP="00D54C0D">
      <w:pPr>
        <w:pStyle w:val="ListBullet2"/>
        <w:rPr>
          <w:lang w:val="en-ZA"/>
        </w:rPr>
      </w:pPr>
      <w:r w:rsidRPr="009C6FD5">
        <w:rPr>
          <w:lang w:val="en-ZA"/>
        </w:rPr>
        <w:t>To be green with envy.  To be very envious of what someone else has or has achieved.  This is a good example of differences in language, since in Afrikaans envy and jealousy is yellow, not green.  So, if you were making this statement in Afrikaans, you would say that someone is yellow with envy – the actual expression is to wear a yellow jacket. (die geel baadjie aanhê)</w:t>
      </w:r>
    </w:p>
    <w:p w14:paraId="3149D80C" w14:textId="77777777" w:rsidR="00D278EA" w:rsidRPr="009C6FD5" w:rsidRDefault="00D278EA" w:rsidP="00D54C0D">
      <w:pPr>
        <w:pStyle w:val="ListBullet2"/>
        <w:rPr>
          <w:lang w:val="en-ZA"/>
        </w:rPr>
      </w:pPr>
      <w:r w:rsidRPr="009C6FD5">
        <w:rPr>
          <w:lang w:val="en-ZA"/>
        </w:rPr>
        <w:t>To be as like as two peas.  To be similar.  In Afrikaans, we would say: soos twee druppels water op mekaar lyk (to look as similar as two drops of water)</w:t>
      </w:r>
    </w:p>
    <w:p w14:paraId="78F2089E" w14:textId="77777777" w:rsidR="00D278EA" w:rsidRPr="009C6FD5" w:rsidRDefault="00D278EA" w:rsidP="00D54C0D">
      <w:pPr>
        <w:pStyle w:val="ListBullet2"/>
        <w:rPr>
          <w:lang w:val="en-ZA"/>
        </w:rPr>
      </w:pPr>
      <w:r w:rsidRPr="009C6FD5">
        <w:rPr>
          <w:lang w:val="en-ZA"/>
        </w:rPr>
        <w:t>To cross the Rubicon.  To commit oneself to an enterprise or a course of action.</w:t>
      </w:r>
    </w:p>
    <w:p w14:paraId="78418171" w14:textId="77777777" w:rsidR="00D278EA" w:rsidRPr="009C6FD5" w:rsidRDefault="00D278EA" w:rsidP="00D54C0D">
      <w:pPr>
        <w:pStyle w:val="ListBullet2"/>
        <w:rPr>
          <w:lang w:val="en-ZA"/>
        </w:rPr>
      </w:pPr>
      <w:r w:rsidRPr="009C6FD5">
        <w:rPr>
          <w:lang w:val="en-ZA"/>
        </w:rPr>
        <w:t>Long absent, soon forgotten: we do not miss what we have not seen or had for a long time</w:t>
      </w:r>
    </w:p>
    <w:p w14:paraId="040FC98F" w14:textId="77777777" w:rsidR="00D278EA" w:rsidRPr="009C6FD5" w:rsidRDefault="00D278EA" w:rsidP="00D54C0D">
      <w:pPr>
        <w:pStyle w:val="ListBullet2"/>
        <w:rPr>
          <w:lang w:val="en-ZA"/>
        </w:rPr>
      </w:pPr>
      <w:r w:rsidRPr="009C6FD5">
        <w:rPr>
          <w:lang w:val="en-ZA"/>
        </w:rPr>
        <w:t>To live in grand style.  To lead a life of wealth and luxury. In Afrikaans this is stated as: “op groot voet lewe”, which, when translated literally would state: “living in a big foot”.</w:t>
      </w:r>
    </w:p>
    <w:p w14:paraId="6CB43003" w14:textId="77777777" w:rsidR="00D278EA" w:rsidRPr="00DB0F3E" w:rsidRDefault="00D278EA" w:rsidP="00DB0F3E">
      <w:pPr>
        <w:pStyle w:val="Heading4"/>
      </w:pPr>
      <w:r w:rsidRPr="00DB0F3E">
        <w:t>Examples of idioms</w:t>
      </w:r>
    </w:p>
    <w:p w14:paraId="57A2E4B7" w14:textId="77777777" w:rsidR="00D278EA" w:rsidRPr="009C6FD5" w:rsidRDefault="00D278EA" w:rsidP="00D54C0D">
      <w:pPr>
        <w:pStyle w:val="ListBullet2"/>
        <w:rPr>
          <w:lang w:val="en-ZA"/>
        </w:rPr>
      </w:pPr>
      <w:r w:rsidRPr="009C6FD5">
        <w:rPr>
          <w:lang w:val="en-ZA"/>
        </w:rPr>
        <w:t>to cause bad blood: to cause ill feeling</w:t>
      </w:r>
    </w:p>
    <w:p w14:paraId="1F2D239D" w14:textId="77777777" w:rsidR="00D278EA" w:rsidRPr="009C6FD5" w:rsidRDefault="00D278EA" w:rsidP="00D54C0D">
      <w:pPr>
        <w:pStyle w:val="ListBullet2"/>
        <w:rPr>
          <w:lang w:val="en-ZA"/>
        </w:rPr>
      </w:pPr>
      <w:r w:rsidRPr="009C6FD5">
        <w:rPr>
          <w:lang w:val="en-ZA"/>
        </w:rPr>
        <w:t>to get in by the back door: to obtain a privileged position in an irregular manner</w:t>
      </w:r>
    </w:p>
    <w:p w14:paraId="21BBFD6D" w14:textId="77777777" w:rsidR="00D278EA" w:rsidRPr="009C6FD5" w:rsidRDefault="00D278EA" w:rsidP="00D54C0D">
      <w:pPr>
        <w:pStyle w:val="ListBullet2"/>
        <w:rPr>
          <w:lang w:val="en-ZA"/>
        </w:rPr>
      </w:pPr>
      <w:r w:rsidRPr="009C6FD5">
        <w:rPr>
          <w:lang w:val="en-ZA"/>
        </w:rPr>
        <w:t>his bar is worse than his bite: his gruff manner conceals a friendly nature</w:t>
      </w:r>
    </w:p>
    <w:p w14:paraId="43F60BB3" w14:textId="77777777" w:rsidR="00D278EA" w:rsidRPr="009C6FD5" w:rsidRDefault="00D278EA" w:rsidP="00D54C0D">
      <w:pPr>
        <w:pStyle w:val="ListBullet2"/>
        <w:rPr>
          <w:lang w:val="en-ZA"/>
        </w:rPr>
      </w:pPr>
      <w:r w:rsidRPr="009C6FD5">
        <w:rPr>
          <w:lang w:val="en-ZA"/>
        </w:rPr>
        <w:t>the Cape Doctor: the south-east wind that blows in the Cape</w:t>
      </w:r>
    </w:p>
    <w:p w14:paraId="512BA858" w14:textId="77777777" w:rsidR="00D278EA" w:rsidRPr="009C6FD5" w:rsidRDefault="00D278EA" w:rsidP="00D54C0D">
      <w:pPr>
        <w:pStyle w:val="ListBullet2"/>
        <w:rPr>
          <w:lang w:val="en-ZA"/>
        </w:rPr>
      </w:pPr>
      <w:r w:rsidRPr="009C6FD5">
        <w:rPr>
          <w:lang w:val="en-ZA"/>
        </w:rPr>
        <w:t>to put someone back on his feet: to help someone recover from a setback</w:t>
      </w:r>
    </w:p>
    <w:p w14:paraId="12E61B67" w14:textId="77777777" w:rsidR="00D278EA" w:rsidRPr="009C6FD5" w:rsidRDefault="00D278EA" w:rsidP="00BD3566">
      <w:pPr>
        <w:pStyle w:val="H3"/>
        <w:rPr>
          <w:lang w:val="en-ZA"/>
        </w:rPr>
      </w:pPr>
      <w:bookmarkStart w:id="199" w:name="_Toc117930587"/>
      <w:bookmarkStart w:id="200" w:name="_Toc495929940"/>
      <w:r w:rsidRPr="009C6FD5">
        <w:rPr>
          <w:lang w:val="en-ZA"/>
        </w:rPr>
        <w:t>Jargon</w:t>
      </w:r>
      <w:bookmarkEnd w:id="199"/>
      <w:bookmarkEnd w:id="200"/>
    </w:p>
    <w:p w14:paraId="20B5F352" w14:textId="77777777" w:rsidR="00D278EA" w:rsidRPr="009C6FD5" w:rsidRDefault="00D278EA" w:rsidP="00830B58">
      <w:pPr>
        <w:rPr>
          <w:noProof/>
          <w:lang w:val="en-ZA"/>
        </w:rPr>
      </w:pPr>
      <w:r w:rsidRPr="009C6FD5">
        <w:rPr>
          <w:noProof/>
          <w:lang w:val="en-ZA"/>
        </w:rPr>
        <w:t>Words or expressions that are used by a specific trade, business or industry.</w:t>
      </w:r>
    </w:p>
    <w:p w14:paraId="7F444D67" w14:textId="77777777" w:rsidR="00D278EA" w:rsidRPr="009C6FD5" w:rsidRDefault="00D278EA" w:rsidP="00D54C0D">
      <w:pPr>
        <w:pStyle w:val="ListBullet2"/>
        <w:rPr>
          <w:lang w:val="en-ZA"/>
        </w:rPr>
      </w:pPr>
      <w:r w:rsidRPr="009C6FD5">
        <w:rPr>
          <w:b/>
          <w:lang w:val="en-ZA"/>
        </w:rPr>
        <w:t>A paper tiger:</w:t>
      </w:r>
      <w:r w:rsidRPr="009C6FD5">
        <w:rPr>
          <w:lang w:val="en-ZA"/>
        </w:rPr>
        <w:t xml:space="preserve"> when a committee or other body is established to investigate an occurrence, and nothing much happens, it is called a paper tiger.  </w:t>
      </w:r>
    </w:p>
    <w:p w14:paraId="7A5A6698" w14:textId="77777777" w:rsidR="00D278EA" w:rsidRPr="009C6FD5" w:rsidRDefault="00D278EA" w:rsidP="00D278EA">
      <w:pPr>
        <w:pStyle w:val="L"/>
        <w:tabs>
          <w:tab w:val="clear" w:pos="556"/>
          <w:tab w:val="left" w:pos="720"/>
        </w:tabs>
        <w:ind w:left="550" w:firstLine="0"/>
        <w:rPr>
          <w:lang w:val="en-ZA"/>
        </w:rPr>
      </w:pPr>
      <w:r w:rsidRPr="009C6FD5">
        <w:rPr>
          <w:lang w:val="en-ZA"/>
        </w:rPr>
        <w:t>It means that the committee is not doing what it is supposed to do, the members of the committee postpone actions and make up imaginary problems as to why they cannot do the work in time.</w:t>
      </w:r>
    </w:p>
    <w:p w14:paraId="791ED0EC" w14:textId="77777777" w:rsidR="00D278EA" w:rsidRPr="009C6FD5" w:rsidRDefault="00D278EA" w:rsidP="00D54C0D">
      <w:pPr>
        <w:pStyle w:val="ListBullet2"/>
        <w:rPr>
          <w:lang w:val="en-ZA"/>
        </w:rPr>
      </w:pPr>
      <w:r w:rsidRPr="009C6FD5">
        <w:rPr>
          <w:lang w:val="en-ZA"/>
        </w:rPr>
        <w:t xml:space="preserve">In the training environment in South Africa we find a lot of jargon – words that are used in a context not previously used and existing words put together to mean something that is unique to the education and training environment.  </w:t>
      </w:r>
    </w:p>
    <w:p w14:paraId="2E41E9BE" w14:textId="77777777" w:rsidR="00D278EA" w:rsidRPr="009C6FD5" w:rsidRDefault="00D278EA" w:rsidP="00D278EA">
      <w:pPr>
        <w:ind w:left="556"/>
        <w:rPr>
          <w:lang w:val="en-ZA"/>
        </w:rPr>
      </w:pPr>
      <w:r w:rsidRPr="009C6FD5">
        <w:rPr>
          <w:lang w:val="en-ZA"/>
        </w:rPr>
        <w:t>We talk about Unit Standards, which previously was called training courses, we talk about assessments rather than tests and we have standards generating bodies and standards governing bodies, and so on.</w:t>
      </w:r>
    </w:p>
    <w:p w14:paraId="31B0E92D" w14:textId="77777777" w:rsidR="00D278EA" w:rsidRPr="009C6FD5" w:rsidRDefault="00D278EA" w:rsidP="00D54C0D">
      <w:pPr>
        <w:pStyle w:val="ListBullet2"/>
        <w:rPr>
          <w:lang w:val="en-ZA"/>
        </w:rPr>
      </w:pPr>
      <w:r w:rsidRPr="009C6FD5">
        <w:rPr>
          <w:b/>
          <w:lang w:val="en-ZA"/>
        </w:rPr>
        <w:t>Electrocardiograph</w:t>
      </w:r>
      <w:r w:rsidRPr="009C6FD5">
        <w:rPr>
          <w:lang w:val="en-ZA"/>
        </w:rPr>
        <w:t>:  monitors the heartbeat</w:t>
      </w:r>
    </w:p>
    <w:p w14:paraId="6AEE444D" w14:textId="77777777" w:rsidR="00D278EA" w:rsidRPr="009C6FD5" w:rsidRDefault="00D278EA" w:rsidP="00D54C0D">
      <w:pPr>
        <w:pStyle w:val="ListBullet2"/>
        <w:rPr>
          <w:lang w:val="en-ZA"/>
        </w:rPr>
      </w:pPr>
      <w:r w:rsidRPr="009C6FD5">
        <w:rPr>
          <w:b/>
          <w:lang w:val="en-ZA"/>
        </w:rPr>
        <w:t>Government fiscal matters</w:t>
      </w:r>
      <w:r w:rsidRPr="009C6FD5">
        <w:rPr>
          <w:lang w:val="en-ZA"/>
        </w:rPr>
        <w:t>:  to do with the governments budget and how they spend the money that we pay in taxes.</w:t>
      </w:r>
    </w:p>
    <w:p w14:paraId="51BF3FD3" w14:textId="77777777" w:rsidR="00D278EA" w:rsidRPr="009C6FD5" w:rsidRDefault="00D278EA" w:rsidP="00D54C0D">
      <w:pPr>
        <w:pStyle w:val="ListBullet2"/>
        <w:rPr>
          <w:lang w:val="en-ZA"/>
        </w:rPr>
      </w:pPr>
      <w:r w:rsidRPr="009C6FD5">
        <w:rPr>
          <w:lang w:val="en-ZA"/>
        </w:rPr>
        <w:t xml:space="preserve">The </w:t>
      </w:r>
      <w:r w:rsidRPr="009C6FD5">
        <w:rPr>
          <w:b/>
          <w:lang w:val="en-ZA"/>
        </w:rPr>
        <w:t>metallurgist</w:t>
      </w:r>
      <w:r w:rsidRPr="009C6FD5">
        <w:rPr>
          <w:lang w:val="en-ZA"/>
        </w:rPr>
        <w:t xml:space="preserve"> in charge is Karis Allen, 35, a specialist in fractions and corrosion:  a metallurgist is a person who specialises in studying metals, fractions and corrosion in this instance means how metal, such as steel, breaks and corrodes</w:t>
      </w:r>
    </w:p>
    <w:p w14:paraId="31005340" w14:textId="77777777" w:rsidR="00D278EA" w:rsidRPr="009C6FD5" w:rsidRDefault="00D278EA" w:rsidP="00BD3566">
      <w:pPr>
        <w:pStyle w:val="H3"/>
        <w:rPr>
          <w:lang w:val="en-ZA"/>
        </w:rPr>
      </w:pPr>
      <w:bookmarkStart w:id="201" w:name="_Toc117930585"/>
      <w:bookmarkStart w:id="202" w:name="_Toc495929941"/>
      <w:r w:rsidRPr="009C6FD5">
        <w:rPr>
          <w:lang w:val="en-ZA"/>
        </w:rPr>
        <w:t>Slang</w:t>
      </w:r>
      <w:bookmarkEnd w:id="201"/>
      <w:bookmarkEnd w:id="202"/>
    </w:p>
    <w:p w14:paraId="748690AB" w14:textId="77777777" w:rsidR="00D278EA" w:rsidRPr="009C6FD5" w:rsidRDefault="00D278EA" w:rsidP="00830B58">
      <w:pPr>
        <w:rPr>
          <w:lang w:val="en-ZA"/>
        </w:rPr>
      </w:pPr>
      <w:r w:rsidRPr="009C6FD5">
        <w:rPr>
          <w:lang w:val="en-ZA"/>
        </w:rPr>
        <w:t>Casual, very informal speech/signing, using expressive but informal words and expressions</w:t>
      </w:r>
    </w:p>
    <w:p w14:paraId="6968E8D4" w14:textId="77777777" w:rsidR="00D278EA" w:rsidRPr="009C6FD5" w:rsidRDefault="00D278EA" w:rsidP="00830B58">
      <w:pPr>
        <w:rPr>
          <w:lang w:val="en-ZA"/>
        </w:rPr>
      </w:pPr>
      <w:r w:rsidRPr="009C6FD5">
        <w:rPr>
          <w:lang w:val="en-ZA"/>
        </w:rPr>
        <w:t xml:space="preserve">Slang is usually related to age or social group rather than to trade or profession (jargon). It is used to stress an identity for those in the know and to exclude those who do not know the terms, for example, words to describe money, grown-ups, police, and activities. </w:t>
      </w:r>
    </w:p>
    <w:p w14:paraId="78B8FED4" w14:textId="77777777" w:rsidR="00D278EA" w:rsidRPr="009C6FD5" w:rsidRDefault="00D278EA" w:rsidP="00D54C0D">
      <w:pPr>
        <w:pStyle w:val="ListBullet2"/>
        <w:rPr>
          <w:lang w:val="en-ZA"/>
        </w:rPr>
      </w:pPr>
      <w:r w:rsidRPr="009C6FD5">
        <w:rPr>
          <w:lang w:val="en-ZA"/>
        </w:rPr>
        <w:t>My Bra</w:t>
      </w:r>
    </w:p>
    <w:p w14:paraId="6C1507D8" w14:textId="77777777" w:rsidR="00D278EA" w:rsidRPr="009C6FD5" w:rsidRDefault="00D278EA" w:rsidP="00D54C0D">
      <w:pPr>
        <w:pStyle w:val="ListBullet2"/>
        <w:rPr>
          <w:lang w:val="en-ZA"/>
        </w:rPr>
      </w:pPr>
      <w:r w:rsidRPr="009C6FD5">
        <w:rPr>
          <w:lang w:val="en-ZA"/>
        </w:rPr>
        <w:t>Howzit Broe</w:t>
      </w:r>
    </w:p>
    <w:p w14:paraId="7DDADAFB" w14:textId="77777777" w:rsidR="00D278EA" w:rsidRPr="009C6FD5" w:rsidRDefault="00D278EA" w:rsidP="00D54C0D">
      <w:pPr>
        <w:pStyle w:val="ListBullet2"/>
        <w:rPr>
          <w:lang w:val="en-ZA"/>
        </w:rPr>
      </w:pPr>
      <w:r w:rsidRPr="009C6FD5">
        <w:rPr>
          <w:lang w:val="en-ZA"/>
        </w:rPr>
        <w:t>Whazzup</w:t>
      </w:r>
    </w:p>
    <w:p w14:paraId="500FD694" w14:textId="77777777" w:rsidR="00D278EA" w:rsidRPr="009C6FD5" w:rsidRDefault="00D278EA" w:rsidP="00745B83">
      <w:pPr>
        <w:pStyle w:val="MyFormAssmtHdg"/>
      </w:pPr>
      <w:bookmarkStart w:id="203" w:name="_Toc201070983"/>
      <w:bookmarkStart w:id="204" w:name="_Toc201071778"/>
      <w:bookmarkStart w:id="205" w:name="_Toc495929942"/>
      <w:r w:rsidRPr="009C6FD5">
        <w:t>Activity 2</w:t>
      </w:r>
      <w:bookmarkEnd w:id="203"/>
      <w:r w:rsidRPr="009C6FD5">
        <w:t xml:space="preserve"> (</w:t>
      </w:r>
      <w:r w:rsidR="00101667" w:rsidRPr="009C6FD5">
        <w:t>8963</w:t>
      </w:r>
      <w:r w:rsidRPr="009C6FD5">
        <w:t xml:space="preserve"> SO2, AC1-4)</w:t>
      </w:r>
      <w:bookmarkEnd w:id="204"/>
      <w:bookmarkEnd w:id="205"/>
    </w:p>
    <w:p w14:paraId="0AA7CE4D" w14:textId="77777777" w:rsidR="00D278EA" w:rsidRPr="009C6FD5" w:rsidRDefault="00D278EA" w:rsidP="00830B58">
      <w:pPr>
        <w:rPr>
          <w:lang w:val="en-ZA"/>
        </w:rPr>
      </w:pPr>
    </w:p>
    <w:p w14:paraId="62A20DFA" w14:textId="77777777" w:rsidR="00D278EA" w:rsidRPr="009C6FD5" w:rsidRDefault="00D278EA" w:rsidP="00830B58">
      <w:pPr>
        <w:rPr>
          <w:lang w:val="en-ZA"/>
        </w:rPr>
      </w:pPr>
      <w:r w:rsidRPr="009C6FD5">
        <w:rPr>
          <w:lang w:val="en-ZA"/>
        </w:rPr>
        <w:br w:type="page"/>
      </w:r>
    </w:p>
    <w:p w14:paraId="7DFF1DE3" w14:textId="77777777" w:rsidR="00D278EA" w:rsidRPr="009C6FD5" w:rsidRDefault="00745B83" w:rsidP="00D278EA">
      <w:pPr>
        <w:pStyle w:val="LCHeading1"/>
        <w:rPr>
          <w:rFonts w:ascii="Tahoma" w:hAnsi="Tahoma" w:cs="Tahoma"/>
          <w:color w:val="000000"/>
          <w:sz w:val="18"/>
          <w:szCs w:val="18"/>
        </w:rPr>
      </w:pPr>
      <w:bookmarkStart w:id="206" w:name="_Toc201071779"/>
      <w:bookmarkStart w:id="207" w:name="_Toc495929943"/>
      <w:bookmarkEnd w:id="189"/>
      <w:r w:rsidRPr="009C6FD5">
        <w:rPr>
          <w:noProof/>
        </w:rPr>
        <w:t>SECTION3: READ/VIEW AND RESPOND TO TEXT</w:t>
      </w:r>
      <w:bookmarkEnd w:id="206"/>
      <w:bookmarkEnd w:id="207"/>
      <w:r w:rsidRPr="009C6FD5">
        <w:rPr>
          <w:noProof/>
        </w:rPr>
        <w:t xml:space="preserve"> </w:t>
      </w:r>
    </w:p>
    <w:p w14:paraId="3F2A8726" w14:textId="77777777" w:rsidR="00D54C0D" w:rsidRPr="00DB0F3E" w:rsidRDefault="00D54C0D" w:rsidP="00DB0F3E">
      <w:pPr>
        <w:pStyle w:val="Heading4"/>
      </w:pPr>
      <w:r w:rsidRPr="00DB0F3E">
        <w:t>Outcome</w:t>
      </w:r>
    </w:p>
    <w:p w14:paraId="5D8F960B" w14:textId="77777777" w:rsidR="00D278EA" w:rsidRPr="009C6FD5" w:rsidRDefault="00D278EA" w:rsidP="00D54C0D">
      <w:pPr>
        <w:rPr>
          <w:lang w:val="en-ZA"/>
        </w:rPr>
      </w:pPr>
      <w:r w:rsidRPr="009C6FD5">
        <w:rPr>
          <w:lang w:val="en-ZA"/>
        </w:rPr>
        <w:t>Read/View and respond to texts for a variety of purposes.</w:t>
      </w:r>
    </w:p>
    <w:p w14:paraId="687C0AA5" w14:textId="77777777" w:rsidR="00D278EA" w:rsidRPr="009C6FD5" w:rsidRDefault="00D278EA" w:rsidP="00D54C0D">
      <w:pPr>
        <w:rPr>
          <w:b/>
          <w:lang w:val="en-ZA"/>
        </w:rPr>
      </w:pPr>
      <w:bookmarkStart w:id="208" w:name="_Toc127773183"/>
      <w:r w:rsidRPr="009C6FD5">
        <w:rPr>
          <w:b/>
          <w:lang w:val="en-ZA"/>
        </w:rPr>
        <w:t>Outcome Range</w:t>
      </w:r>
    </w:p>
    <w:p w14:paraId="79B1564C" w14:textId="77777777" w:rsidR="00D278EA" w:rsidRPr="009C6FD5" w:rsidRDefault="00D278EA" w:rsidP="00830B58">
      <w:pPr>
        <w:rPr>
          <w:lang w:val="en-ZA"/>
        </w:rPr>
      </w:pPr>
      <w:r w:rsidRPr="009C6FD5">
        <w:rPr>
          <w:lang w:val="en-ZA"/>
        </w:rPr>
        <w:t>Textbooks, magazines, newspapers, brochures, policies, questionnaires, notices, memoranda, signed texts, agendas, application forms, documentaries, novels, photographs, diagrams, blueprints, films, official documents and any other appropriate types</w:t>
      </w:r>
    </w:p>
    <w:p w14:paraId="23489334" w14:textId="77777777" w:rsidR="00D278EA" w:rsidRPr="00DB0F3E" w:rsidRDefault="001328FB" w:rsidP="00DB0F3E">
      <w:pPr>
        <w:pStyle w:val="Heading4"/>
      </w:pPr>
      <w:r w:rsidRPr="00DB0F3E">
        <w:t>Assessment criteria</w:t>
      </w:r>
      <w:bookmarkEnd w:id="208"/>
    </w:p>
    <w:p w14:paraId="3243F374" w14:textId="77777777" w:rsidR="00D278EA" w:rsidRPr="009C6FD5" w:rsidRDefault="00D278EA" w:rsidP="00830B58">
      <w:pPr>
        <w:rPr>
          <w:lang w:val="en-ZA"/>
        </w:rPr>
      </w:pPr>
      <w:r w:rsidRPr="009C6FD5">
        <w:rPr>
          <w:lang w:val="en-ZA"/>
        </w:rPr>
        <w:t>On completion of this section you will be able to ensure that:</w:t>
      </w:r>
    </w:p>
    <w:p w14:paraId="73DF8081" w14:textId="77777777" w:rsidR="00D278EA" w:rsidRPr="009C6FD5" w:rsidRDefault="00D278EA" w:rsidP="00D54C0D">
      <w:pPr>
        <w:pStyle w:val="ListBullet2"/>
        <w:rPr>
          <w:lang w:val="en-ZA"/>
        </w:rPr>
      </w:pPr>
      <w:r w:rsidRPr="009C6FD5">
        <w:rPr>
          <w:lang w:val="en-ZA"/>
        </w:rPr>
        <w:t>Different text types are categorised in terms of their intended target audience</w:t>
      </w:r>
    </w:p>
    <w:p w14:paraId="6051CD1F" w14:textId="77777777" w:rsidR="00D278EA" w:rsidRPr="009C6FD5" w:rsidRDefault="00D278EA" w:rsidP="00D54C0D">
      <w:pPr>
        <w:pStyle w:val="ListBullet2"/>
        <w:rPr>
          <w:lang w:val="en-ZA"/>
        </w:rPr>
      </w:pPr>
      <w:r w:rsidRPr="009C6FD5">
        <w:rPr>
          <w:lang w:val="en-ZA"/>
        </w:rPr>
        <w:t>The purpose of the text is identified and the identification is justified by reference to the text</w:t>
      </w:r>
    </w:p>
    <w:p w14:paraId="3D370CA2" w14:textId="77777777" w:rsidR="00D278EA" w:rsidRPr="009C6FD5" w:rsidRDefault="00D278EA" w:rsidP="00D54C0D">
      <w:pPr>
        <w:pStyle w:val="ListBullet2"/>
        <w:rPr>
          <w:lang w:val="en-ZA"/>
        </w:rPr>
      </w:pPr>
      <w:r w:rsidRPr="009C6FD5">
        <w:rPr>
          <w:lang w:val="en-ZA"/>
        </w:rPr>
        <w:t>Different points of view in texts are identified and observations are justified by reference to the text</w:t>
      </w:r>
    </w:p>
    <w:p w14:paraId="03EC6BB0" w14:textId="77777777" w:rsidR="00D278EA" w:rsidRPr="009C6FD5" w:rsidRDefault="00D278EA" w:rsidP="00D54C0D">
      <w:pPr>
        <w:pStyle w:val="ListBullet2"/>
        <w:rPr>
          <w:lang w:val="en-ZA"/>
        </w:rPr>
      </w:pPr>
      <w:r w:rsidRPr="009C6FD5">
        <w:rPr>
          <w:lang w:val="en-ZA"/>
        </w:rPr>
        <w:t>Own ideas and/or arguments are supported with a range of reasons and facts relevant to the topic of discussion</w:t>
      </w:r>
    </w:p>
    <w:p w14:paraId="1FEBE155" w14:textId="77777777" w:rsidR="00D278EA" w:rsidRPr="009C6FD5" w:rsidRDefault="00D278EA" w:rsidP="00D54C0D">
      <w:pPr>
        <w:pStyle w:val="ListBullet2"/>
        <w:rPr>
          <w:lang w:val="en-ZA"/>
        </w:rPr>
      </w:pPr>
      <w:r w:rsidRPr="009C6FD5">
        <w:rPr>
          <w:lang w:val="en-ZA"/>
        </w:rPr>
        <w:t>The relevance of texts is evaluated and justified in terms of meaning to self and others in peer, community or work group</w:t>
      </w:r>
    </w:p>
    <w:p w14:paraId="37303BAB" w14:textId="77777777" w:rsidR="00D278EA" w:rsidRPr="009C6FD5" w:rsidRDefault="00D278EA" w:rsidP="00D54C0D">
      <w:pPr>
        <w:pStyle w:val="ListBullet2"/>
        <w:rPr>
          <w:lang w:val="en-ZA"/>
        </w:rPr>
      </w:pPr>
      <w:r w:rsidRPr="009C6FD5">
        <w:rPr>
          <w:lang w:val="en-ZA"/>
        </w:rPr>
        <w:t>Implicit and explicit messages in texts are identified and explained with reference to the purpose of the text</w:t>
      </w:r>
    </w:p>
    <w:p w14:paraId="506DD507" w14:textId="77777777" w:rsidR="00D278EA" w:rsidRPr="009C6FD5" w:rsidRDefault="00D278EA" w:rsidP="005736AC">
      <w:pPr>
        <w:pStyle w:val="Heading2"/>
        <w:rPr>
          <w:lang w:val="en-ZA"/>
        </w:rPr>
      </w:pPr>
      <w:bookmarkStart w:id="209" w:name="_Toc201071780"/>
      <w:bookmarkStart w:id="210" w:name="_Toc495929944"/>
      <w:r w:rsidRPr="009C6FD5">
        <w:rPr>
          <w:lang w:val="en-ZA"/>
        </w:rPr>
        <w:t>Reading and viewing resources</w:t>
      </w:r>
      <w:bookmarkEnd w:id="209"/>
      <w:bookmarkEnd w:id="210"/>
    </w:p>
    <w:p w14:paraId="20925971" w14:textId="77777777" w:rsidR="00D278EA" w:rsidRPr="009C6FD5" w:rsidRDefault="00D278EA" w:rsidP="00D278EA">
      <w:pPr>
        <w:rPr>
          <w:lang w:val="en-ZA"/>
        </w:rPr>
      </w:pPr>
      <w:r w:rsidRPr="009C6FD5">
        <w:rPr>
          <w:lang w:val="en-ZA"/>
        </w:rPr>
        <w:t>As mentioned previously, we read much more than we think we read.. In the course of a typical day we may read the following for our entertainment and pleasure:</w:t>
      </w:r>
    </w:p>
    <w:p w14:paraId="297E0D1C" w14:textId="77777777" w:rsidR="00D278EA" w:rsidRPr="009C6FD5" w:rsidRDefault="00D278EA" w:rsidP="00D54C0D">
      <w:pPr>
        <w:pStyle w:val="ListBullet2"/>
        <w:rPr>
          <w:lang w:val="en-ZA"/>
        </w:rPr>
      </w:pPr>
      <w:r w:rsidRPr="009C6FD5">
        <w:rPr>
          <w:lang w:val="en-ZA"/>
        </w:rPr>
        <w:t>magazines</w:t>
      </w:r>
    </w:p>
    <w:p w14:paraId="63C9A278" w14:textId="77777777" w:rsidR="00D278EA" w:rsidRPr="009C6FD5" w:rsidRDefault="00D278EA" w:rsidP="00D54C0D">
      <w:pPr>
        <w:pStyle w:val="ListBullet2"/>
        <w:rPr>
          <w:lang w:val="en-ZA"/>
        </w:rPr>
      </w:pPr>
      <w:r w:rsidRPr="009C6FD5">
        <w:rPr>
          <w:lang w:val="en-ZA"/>
        </w:rPr>
        <w:t>newspapers</w:t>
      </w:r>
    </w:p>
    <w:p w14:paraId="496AB161" w14:textId="77777777" w:rsidR="00D278EA" w:rsidRPr="009C6FD5" w:rsidRDefault="00D278EA" w:rsidP="00D54C0D">
      <w:pPr>
        <w:pStyle w:val="ListBullet2"/>
        <w:rPr>
          <w:lang w:val="en-ZA"/>
        </w:rPr>
      </w:pPr>
      <w:r w:rsidRPr="009C6FD5">
        <w:rPr>
          <w:lang w:val="en-ZA"/>
        </w:rPr>
        <w:t>notices: this could be a notice of a special offer in a shop, or a notice of a sport event, or a notice of any other type of entertainment</w:t>
      </w:r>
    </w:p>
    <w:p w14:paraId="1D23C3A3" w14:textId="77777777" w:rsidR="00D278EA" w:rsidRPr="009C6FD5" w:rsidRDefault="00D278EA" w:rsidP="00D54C0D">
      <w:pPr>
        <w:pStyle w:val="ListBullet2"/>
        <w:rPr>
          <w:lang w:val="en-ZA"/>
        </w:rPr>
      </w:pPr>
      <w:r w:rsidRPr="009C6FD5">
        <w:rPr>
          <w:lang w:val="en-ZA"/>
        </w:rPr>
        <w:t>novels: a novel is basically a long short story.  The dictionary defines it as a prose story of book length about imagery people and events.</w:t>
      </w:r>
    </w:p>
    <w:p w14:paraId="0014FF30" w14:textId="77777777" w:rsidR="00D278EA" w:rsidRPr="009C6FD5" w:rsidRDefault="00D278EA" w:rsidP="00D278EA">
      <w:pPr>
        <w:rPr>
          <w:lang w:val="en-ZA"/>
        </w:rPr>
      </w:pPr>
      <w:r w:rsidRPr="009C6FD5">
        <w:rPr>
          <w:lang w:val="en-ZA"/>
        </w:rPr>
        <w:t>We also view or look at the following:</w:t>
      </w:r>
    </w:p>
    <w:p w14:paraId="408E860A" w14:textId="77777777" w:rsidR="00D278EA" w:rsidRPr="009C6FD5" w:rsidRDefault="00D278EA" w:rsidP="00D54C0D">
      <w:pPr>
        <w:pStyle w:val="ListBullet2"/>
        <w:rPr>
          <w:lang w:val="en-ZA"/>
        </w:rPr>
      </w:pPr>
      <w:r w:rsidRPr="009C6FD5">
        <w:rPr>
          <w:lang w:val="en-ZA"/>
        </w:rPr>
        <w:t>photographs: in magazines, newspapers, and on notices, etc.</w:t>
      </w:r>
    </w:p>
    <w:p w14:paraId="36B910EA" w14:textId="77777777" w:rsidR="00D278EA" w:rsidRPr="009C6FD5" w:rsidRDefault="00D278EA" w:rsidP="00D54C0D">
      <w:pPr>
        <w:pStyle w:val="ListBullet2"/>
        <w:rPr>
          <w:lang w:val="en-ZA"/>
        </w:rPr>
      </w:pPr>
      <w:r w:rsidRPr="009C6FD5">
        <w:rPr>
          <w:lang w:val="en-ZA"/>
        </w:rPr>
        <w:t xml:space="preserve">documentaries: on television or in the movies, a documentary is a factual report of real events that uses film, photographs and sound recordings.  The DVD of the famous 438 cricket game that the Proteas won against Australia is an example of a documentary. </w:t>
      </w:r>
    </w:p>
    <w:p w14:paraId="74CABBF8" w14:textId="77777777" w:rsidR="00D278EA" w:rsidRPr="009C6FD5" w:rsidRDefault="00D278EA" w:rsidP="00D278EA">
      <w:pPr>
        <w:rPr>
          <w:lang w:val="en-ZA"/>
        </w:rPr>
      </w:pPr>
      <w:r w:rsidRPr="009C6FD5">
        <w:rPr>
          <w:lang w:val="en-ZA"/>
        </w:rPr>
        <w:t>At work and while studying we may be required to read the following:</w:t>
      </w:r>
    </w:p>
    <w:p w14:paraId="209A0691" w14:textId="77777777" w:rsidR="00D278EA" w:rsidRPr="009C6FD5" w:rsidRDefault="00D278EA" w:rsidP="00D54C0D">
      <w:pPr>
        <w:pStyle w:val="ListBullet2"/>
        <w:rPr>
          <w:lang w:val="en-ZA"/>
        </w:rPr>
      </w:pPr>
      <w:r w:rsidRPr="009C6FD5">
        <w:rPr>
          <w:lang w:val="en-ZA"/>
        </w:rPr>
        <w:t>textbooks: discussed in a previous section</w:t>
      </w:r>
    </w:p>
    <w:p w14:paraId="4FFAAAB0" w14:textId="77777777" w:rsidR="00D278EA" w:rsidRPr="009C6FD5" w:rsidRDefault="00D278EA" w:rsidP="00D54C0D">
      <w:pPr>
        <w:pStyle w:val="ListBullet2"/>
        <w:rPr>
          <w:lang w:val="en-ZA"/>
        </w:rPr>
      </w:pPr>
      <w:r w:rsidRPr="009C6FD5">
        <w:rPr>
          <w:lang w:val="en-ZA"/>
        </w:rPr>
        <w:t>brochures: a booklet containing information about a product or service</w:t>
      </w:r>
    </w:p>
    <w:p w14:paraId="5E72FCC0" w14:textId="77777777" w:rsidR="00D278EA" w:rsidRPr="009C6FD5" w:rsidRDefault="00D278EA" w:rsidP="00D54C0D">
      <w:pPr>
        <w:pStyle w:val="ListBullet2"/>
        <w:rPr>
          <w:lang w:val="en-ZA"/>
        </w:rPr>
      </w:pPr>
      <w:r w:rsidRPr="009C6FD5">
        <w:rPr>
          <w:lang w:val="en-ZA"/>
        </w:rPr>
        <w:t>policies: this could be an insurance policy or a workplace policy about HIV/AIDS assistance to employees</w:t>
      </w:r>
    </w:p>
    <w:p w14:paraId="7C573148" w14:textId="77777777" w:rsidR="00D278EA" w:rsidRPr="009C6FD5" w:rsidRDefault="00D278EA" w:rsidP="00D54C0D">
      <w:pPr>
        <w:pStyle w:val="ListBullet2"/>
        <w:rPr>
          <w:lang w:val="en-ZA"/>
        </w:rPr>
      </w:pPr>
      <w:r w:rsidRPr="009C6FD5">
        <w:rPr>
          <w:lang w:val="en-ZA"/>
        </w:rPr>
        <w:t>questionnaires: a set of written questions, such as for a test or for a survey</w:t>
      </w:r>
    </w:p>
    <w:p w14:paraId="380A87B3" w14:textId="77777777" w:rsidR="00D278EA" w:rsidRPr="009C6FD5" w:rsidRDefault="00D278EA" w:rsidP="00D54C0D">
      <w:pPr>
        <w:pStyle w:val="ListBullet2"/>
        <w:rPr>
          <w:lang w:val="en-ZA"/>
        </w:rPr>
      </w:pPr>
      <w:r w:rsidRPr="009C6FD5">
        <w:rPr>
          <w:lang w:val="en-ZA"/>
        </w:rPr>
        <w:t>memoranda: a memorandum is a form of internal correspondence in a business where employees and departments communicate with each other</w:t>
      </w:r>
    </w:p>
    <w:p w14:paraId="0704B147" w14:textId="77777777" w:rsidR="00D278EA" w:rsidRPr="009C6FD5" w:rsidRDefault="00D278EA" w:rsidP="00D54C0D">
      <w:pPr>
        <w:pStyle w:val="ListBullet2"/>
        <w:rPr>
          <w:lang w:val="en-ZA"/>
        </w:rPr>
      </w:pPr>
      <w:r w:rsidRPr="009C6FD5">
        <w:rPr>
          <w:lang w:val="en-ZA"/>
        </w:rPr>
        <w:t>agendas: a list of items to be discussed at a meeting</w:t>
      </w:r>
    </w:p>
    <w:p w14:paraId="5A119CB3" w14:textId="77777777" w:rsidR="00D278EA" w:rsidRPr="009C6FD5" w:rsidRDefault="00D278EA" w:rsidP="00D54C0D">
      <w:pPr>
        <w:pStyle w:val="ListBullet2"/>
        <w:rPr>
          <w:lang w:val="en-ZA"/>
        </w:rPr>
      </w:pPr>
      <w:r w:rsidRPr="009C6FD5">
        <w:rPr>
          <w:lang w:val="en-ZA"/>
        </w:rPr>
        <w:t>application forms: discussed previously</w:t>
      </w:r>
    </w:p>
    <w:p w14:paraId="70B569CC" w14:textId="77777777" w:rsidR="00D278EA" w:rsidRPr="009C6FD5" w:rsidRDefault="00D278EA" w:rsidP="00D54C0D">
      <w:pPr>
        <w:pStyle w:val="ListBullet2"/>
        <w:rPr>
          <w:lang w:val="en-ZA"/>
        </w:rPr>
      </w:pPr>
      <w:r w:rsidRPr="009C6FD5">
        <w:rPr>
          <w:lang w:val="en-ZA"/>
        </w:rPr>
        <w:t>diagrams: discussed previously</w:t>
      </w:r>
    </w:p>
    <w:p w14:paraId="7AA8B117" w14:textId="77777777" w:rsidR="00D278EA" w:rsidRPr="009C6FD5" w:rsidRDefault="00D278EA" w:rsidP="00D54C0D">
      <w:pPr>
        <w:pStyle w:val="ListBullet2"/>
        <w:rPr>
          <w:lang w:val="en-ZA"/>
        </w:rPr>
      </w:pPr>
      <w:r w:rsidRPr="009C6FD5">
        <w:rPr>
          <w:lang w:val="en-ZA"/>
        </w:rPr>
        <w:t>blueprints: a design plan or technical drawing, called a blueprint because the overall colour used to be blue.  Includes architectural designs, drawings of equipment, machinery and tools</w:t>
      </w:r>
    </w:p>
    <w:p w14:paraId="349EB478" w14:textId="77777777" w:rsidR="00D278EA" w:rsidRPr="009C6FD5" w:rsidRDefault="00D278EA" w:rsidP="00D54C0D">
      <w:pPr>
        <w:pStyle w:val="ListBullet2"/>
        <w:rPr>
          <w:lang w:val="en-ZA"/>
        </w:rPr>
      </w:pPr>
      <w:r w:rsidRPr="009C6FD5">
        <w:rPr>
          <w:lang w:val="en-ZA"/>
        </w:rPr>
        <w:t>official documents:  includes all business correspondence such as reports, business letters, minutes of meetings, tender documents, government publications such as tender publications, etc.</w:t>
      </w:r>
    </w:p>
    <w:p w14:paraId="477E35D6" w14:textId="77777777" w:rsidR="00D278EA" w:rsidRPr="009C6FD5" w:rsidRDefault="00D278EA" w:rsidP="005736AC">
      <w:pPr>
        <w:pStyle w:val="Heading2"/>
        <w:rPr>
          <w:lang w:val="en-ZA"/>
        </w:rPr>
      </w:pPr>
      <w:bookmarkStart w:id="211" w:name="_Toc201071781"/>
      <w:bookmarkStart w:id="212" w:name="_Toc495929945"/>
      <w:r w:rsidRPr="009C6FD5">
        <w:rPr>
          <w:lang w:val="en-ZA"/>
        </w:rPr>
        <w:t>Text Types</w:t>
      </w:r>
      <w:bookmarkEnd w:id="211"/>
      <w:bookmarkEnd w:id="212"/>
    </w:p>
    <w:p w14:paraId="4FE42F34" w14:textId="77777777" w:rsidR="00D278EA" w:rsidRPr="009C6FD5" w:rsidRDefault="00D278EA" w:rsidP="00830B58">
      <w:pPr>
        <w:rPr>
          <w:lang w:val="en-ZA"/>
        </w:rPr>
      </w:pPr>
      <w:r w:rsidRPr="009C6FD5">
        <w:rPr>
          <w:lang w:val="en-ZA"/>
        </w:rPr>
        <w:t xml:space="preserve">In the printed media, newspapers, magazines, brochures, text books, use is made of different techniques in order to </w:t>
      </w:r>
    </w:p>
    <w:p w14:paraId="7FF3BD45" w14:textId="77777777" w:rsidR="00D278EA" w:rsidRPr="009C6FD5" w:rsidRDefault="00D278EA" w:rsidP="00D54C0D">
      <w:pPr>
        <w:pStyle w:val="ListBullet2"/>
        <w:rPr>
          <w:lang w:val="en-ZA"/>
        </w:rPr>
      </w:pPr>
      <w:r w:rsidRPr="009C6FD5">
        <w:rPr>
          <w:lang w:val="en-ZA"/>
        </w:rPr>
        <w:t xml:space="preserve">get your attention, </w:t>
      </w:r>
    </w:p>
    <w:p w14:paraId="44B10909" w14:textId="77777777" w:rsidR="00D278EA" w:rsidRPr="009C6FD5" w:rsidRDefault="00D278EA" w:rsidP="00D54C0D">
      <w:pPr>
        <w:pStyle w:val="ListBullet2"/>
        <w:rPr>
          <w:lang w:val="en-ZA"/>
        </w:rPr>
      </w:pPr>
      <w:r w:rsidRPr="009C6FD5">
        <w:rPr>
          <w:lang w:val="en-ZA"/>
        </w:rPr>
        <w:t xml:space="preserve">help the writer to get the message across, </w:t>
      </w:r>
    </w:p>
    <w:p w14:paraId="56B4799B" w14:textId="77777777" w:rsidR="00D278EA" w:rsidRPr="009C6FD5" w:rsidRDefault="00D278EA" w:rsidP="00D54C0D">
      <w:pPr>
        <w:pStyle w:val="ListBullet2"/>
        <w:rPr>
          <w:lang w:val="en-ZA"/>
        </w:rPr>
      </w:pPr>
      <w:r w:rsidRPr="009C6FD5">
        <w:rPr>
          <w:lang w:val="en-ZA"/>
        </w:rPr>
        <w:t>indicate a change of topic, a main point or sometimes both</w:t>
      </w:r>
    </w:p>
    <w:p w14:paraId="64AA1941" w14:textId="77777777" w:rsidR="00D278EA" w:rsidRPr="009C6FD5" w:rsidRDefault="00D278EA" w:rsidP="00D54C0D">
      <w:pPr>
        <w:pStyle w:val="ListBullet2"/>
        <w:rPr>
          <w:lang w:val="en-ZA"/>
        </w:rPr>
      </w:pPr>
      <w:r w:rsidRPr="009C6FD5">
        <w:rPr>
          <w:lang w:val="en-ZA"/>
        </w:rPr>
        <w:t>encourage you to read the written piece</w:t>
      </w:r>
    </w:p>
    <w:p w14:paraId="6C97CCAB" w14:textId="77777777" w:rsidR="00D278EA" w:rsidRPr="009C6FD5" w:rsidRDefault="00D278EA" w:rsidP="00830B58">
      <w:pPr>
        <w:rPr>
          <w:lang w:val="en-ZA"/>
        </w:rPr>
      </w:pPr>
      <w:r w:rsidRPr="009C6FD5">
        <w:rPr>
          <w:lang w:val="en-ZA"/>
        </w:rPr>
        <w:t>They use:</w:t>
      </w:r>
    </w:p>
    <w:p w14:paraId="1693B835" w14:textId="77777777" w:rsidR="00D278EA" w:rsidRPr="009C6FD5" w:rsidRDefault="00D278EA" w:rsidP="00D54C0D">
      <w:pPr>
        <w:pStyle w:val="ListBullet2"/>
        <w:rPr>
          <w:lang w:val="en-ZA"/>
        </w:rPr>
      </w:pPr>
      <w:r w:rsidRPr="009C6FD5">
        <w:rPr>
          <w:lang w:val="en-ZA"/>
        </w:rPr>
        <w:t xml:space="preserve">Different font </w:t>
      </w:r>
      <w:r w:rsidRPr="009C6FD5">
        <w:rPr>
          <w:rFonts w:ascii="Garamond" w:hAnsi="Garamond"/>
          <w:sz w:val="36"/>
          <w:szCs w:val="36"/>
          <w:lang w:val="en-ZA"/>
        </w:rPr>
        <w:t>Types</w:t>
      </w:r>
      <w:r w:rsidRPr="009C6FD5">
        <w:rPr>
          <w:lang w:val="en-ZA"/>
        </w:rPr>
        <w:t xml:space="preserve"> and </w:t>
      </w:r>
      <w:r w:rsidRPr="009C6FD5">
        <w:rPr>
          <w:sz w:val="32"/>
          <w:szCs w:val="32"/>
          <w:lang w:val="en-ZA"/>
        </w:rPr>
        <w:t>sizes</w:t>
      </w:r>
    </w:p>
    <w:p w14:paraId="3C0E74F0" w14:textId="77777777" w:rsidR="00D278EA" w:rsidRPr="009C6FD5" w:rsidRDefault="00D278EA" w:rsidP="00D54C0D">
      <w:pPr>
        <w:pStyle w:val="ListBullet2"/>
        <w:rPr>
          <w:lang w:val="en-ZA"/>
        </w:rPr>
      </w:pPr>
      <w:r w:rsidRPr="009C6FD5">
        <w:rPr>
          <w:b/>
          <w:lang w:val="en-ZA"/>
        </w:rPr>
        <w:t>Bold</w:t>
      </w:r>
      <w:r w:rsidRPr="009C6FD5">
        <w:rPr>
          <w:lang w:val="en-ZA"/>
        </w:rPr>
        <w:t xml:space="preserve">, </w:t>
      </w:r>
      <w:r w:rsidRPr="009C6FD5">
        <w:rPr>
          <w:i/>
          <w:lang w:val="en-ZA"/>
        </w:rPr>
        <w:t>italics</w:t>
      </w:r>
      <w:r w:rsidRPr="009C6FD5">
        <w:rPr>
          <w:lang w:val="en-ZA"/>
        </w:rPr>
        <w:t xml:space="preserve"> and </w:t>
      </w:r>
      <w:r w:rsidRPr="009C6FD5">
        <w:rPr>
          <w:u w:val="single"/>
          <w:lang w:val="en-ZA"/>
        </w:rPr>
        <w:t>underline</w:t>
      </w:r>
    </w:p>
    <w:p w14:paraId="11A8F10F" w14:textId="77777777" w:rsidR="00D278EA" w:rsidRPr="009C6FD5" w:rsidRDefault="00D278EA" w:rsidP="00D54C0D">
      <w:pPr>
        <w:pStyle w:val="ListBullet2"/>
        <w:rPr>
          <w:lang w:val="en-ZA"/>
        </w:rPr>
      </w:pPr>
      <w:r w:rsidRPr="009C6FD5">
        <w:rPr>
          <w:lang w:val="en-ZA"/>
        </w:rPr>
        <w:t>Visual aids, such as cartoons, diagrams, and so on</w:t>
      </w:r>
    </w:p>
    <w:p w14:paraId="19348612" w14:textId="77777777" w:rsidR="00D278EA" w:rsidRPr="009C6FD5" w:rsidRDefault="00D278EA" w:rsidP="00D54C0D">
      <w:pPr>
        <w:pStyle w:val="ListBullet2"/>
        <w:rPr>
          <w:lang w:val="en-ZA"/>
        </w:rPr>
      </w:pPr>
      <w:r w:rsidRPr="009C6FD5">
        <w:rPr>
          <w:lang w:val="en-ZA"/>
        </w:rPr>
        <w:t>Titles and subtitles</w:t>
      </w:r>
    </w:p>
    <w:p w14:paraId="0F082E2B" w14:textId="77777777" w:rsidR="00D278EA" w:rsidRPr="009C6FD5" w:rsidRDefault="00D278EA" w:rsidP="00D54C0D">
      <w:pPr>
        <w:pStyle w:val="ListBullet2"/>
        <w:rPr>
          <w:lang w:val="en-ZA"/>
        </w:rPr>
      </w:pPr>
      <w:r w:rsidRPr="009C6FD5">
        <w:rPr>
          <w:lang w:val="en-ZA"/>
        </w:rPr>
        <w:t>Captions: a title or brief explanation printed with a visual aid, which can be a photo, an illustration, a diagram or a cartoon</w:t>
      </w:r>
    </w:p>
    <w:p w14:paraId="47DFE1FD" w14:textId="77777777" w:rsidR="00D278EA" w:rsidRPr="009C6FD5" w:rsidRDefault="00D278EA" w:rsidP="00D54C0D">
      <w:pPr>
        <w:pStyle w:val="ListBullet2"/>
        <w:rPr>
          <w:lang w:val="en-ZA"/>
        </w:rPr>
      </w:pPr>
      <w:r w:rsidRPr="009C6FD5">
        <w:rPr>
          <w:lang w:val="en-ZA"/>
        </w:rPr>
        <w:t>Photos</w:t>
      </w:r>
    </w:p>
    <w:p w14:paraId="72ED93DA" w14:textId="77777777" w:rsidR="00D278EA" w:rsidRPr="009C6FD5" w:rsidRDefault="00D278EA" w:rsidP="00D54C0D">
      <w:pPr>
        <w:pStyle w:val="ListBullet2"/>
        <w:rPr>
          <w:lang w:val="en-ZA"/>
        </w:rPr>
      </w:pPr>
      <w:r w:rsidRPr="009C6FD5">
        <w:rPr>
          <w:lang w:val="en-ZA"/>
        </w:rPr>
        <w:t>The layout of the page</w:t>
      </w:r>
    </w:p>
    <w:p w14:paraId="1F4E1672" w14:textId="77777777" w:rsidR="00D278EA" w:rsidRPr="009C6FD5" w:rsidRDefault="00D278EA" w:rsidP="00D54C0D">
      <w:pPr>
        <w:pStyle w:val="ListBullet2"/>
        <w:rPr>
          <w:lang w:val="en-ZA"/>
        </w:rPr>
      </w:pPr>
      <w:r w:rsidRPr="009C6FD5">
        <w:rPr>
          <w:lang w:val="en-ZA"/>
        </w:rPr>
        <w:t>A summary of a piece of the article is quoted</w:t>
      </w:r>
    </w:p>
    <w:p w14:paraId="11BFDDD2" w14:textId="77777777" w:rsidR="00D278EA" w:rsidRPr="009C6FD5" w:rsidRDefault="00D278EA" w:rsidP="005736AC">
      <w:pPr>
        <w:pStyle w:val="Heading2"/>
        <w:rPr>
          <w:lang w:val="en-ZA"/>
        </w:rPr>
      </w:pPr>
      <w:bookmarkStart w:id="213" w:name="_Toc201071782"/>
      <w:bookmarkStart w:id="214" w:name="_Toc495929946"/>
      <w:r w:rsidRPr="009C6FD5">
        <w:rPr>
          <w:lang w:val="en-ZA"/>
        </w:rPr>
        <w:t>Purpose and different points of view</w:t>
      </w:r>
      <w:bookmarkEnd w:id="213"/>
      <w:bookmarkEnd w:id="214"/>
    </w:p>
    <w:p w14:paraId="08AD82EE" w14:textId="77777777" w:rsidR="00D278EA" w:rsidRPr="009C6FD5" w:rsidRDefault="00D278EA" w:rsidP="00D278EA">
      <w:pPr>
        <w:rPr>
          <w:lang w:val="en-ZA"/>
        </w:rPr>
      </w:pPr>
      <w:r w:rsidRPr="009C6FD5">
        <w:rPr>
          <w:lang w:val="en-ZA"/>
        </w:rPr>
        <w:t>There are many reasons why authors write texts</w:t>
      </w:r>
    </w:p>
    <w:p w14:paraId="03849C70" w14:textId="77777777" w:rsidR="00D278EA" w:rsidRPr="009C6FD5" w:rsidRDefault="00D278EA" w:rsidP="00D54C0D">
      <w:pPr>
        <w:pStyle w:val="ListBullet2"/>
        <w:rPr>
          <w:lang w:val="en-ZA"/>
        </w:rPr>
      </w:pPr>
      <w:r w:rsidRPr="009C6FD5">
        <w:rPr>
          <w:lang w:val="en-ZA"/>
        </w:rPr>
        <w:t xml:space="preserve">To </w:t>
      </w:r>
      <w:r w:rsidRPr="009C6FD5">
        <w:rPr>
          <w:b/>
          <w:lang w:val="en-ZA"/>
        </w:rPr>
        <w:t>persuade</w:t>
      </w:r>
      <w:r w:rsidRPr="009C6FD5">
        <w:rPr>
          <w:lang w:val="en-ZA"/>
        </w:rPr>
        <w:t xml:space="preserve"> readers to his/her point of view:  the article about the behaviour of Mr Zuma’s supporters outside the court was written to persuade readers.  When an author is writing to persuade, he wants you to accept his opinion about issues, policies and situations.</w:t>
      </w:r>
    </w:p>
    <w:p w14:paraId="11721C1A" w14:textId="77777777" w:rsidR="00D278EA" w:rsidRPr="009C6FD5" w:rsidRDefault="00D278EA" w:rsidP="00D54C0D">
      <w:pPr>
        <w:pStyle w:val="ListBullet2"/>
        <w:rPr>
          <w:lang w:val="en-ZA"/>
        </w:rPr>
      </w:pPr>
      <w:r w:rsidRPr="009C6FD5">
        <w:rPr>
          <w:lang w:val="en-ZA"/>
        </w:rPr>
        <w:t xml:space="preserve">To </w:t>
      </w:r>
      <w:r w:rsidRPr="009C6FD5">
        <w:rPr>
          <w:b/>
          <w:lang w:val="en-ZA"/>
        </w:rPr>
        <w:t>inform</w:t>
      </w:r>
      <w:r w:rsidRPr="009C6FD5">
        <w:rPr>
          <w:lang w:val="en-ZA"/>
        </w:rPr>
        <w:t xml:space="preserve"> readers: in SA Computer you will find a lot of articles that inform readers about new developments in Information Technology.  In other magazines you will find fashion articles, articles about healthy eating and fitness, etc.  These articles were all written to inform readers.</w:t>
      </w:r>
    </w:p>
    <w:p w14:paraId="61ACD9C0" w14:textId="77777777" w:rsidR="00D278EA" w:rsidRPr="009C6FD5" w:rsidRDefault="00D278EA" w:rsidP="00D54C0D">
      <w:pPr>
        <w:pStyle w:val="ListBullet2"/>
        <w:rPr>
          <w:lang w:val="en-ZA"/>
        </w:rPr>
      </w:pPr>
      <w:r w:rsidRPr="009C6FD5">
        <w:rPr>
          <w:lang w:val="en-ZA"/>
        </w:rPr>
        <w:t xml:space="preserve">To </w:t>
      </w:r>
      <w:r w:rsidRPr="009C6FD5">
        <w:rPr>
          <w:b/>
          <w:lang w:val="en-ZA"/>
        </w:rPr>
        <w:t>entertain</w:t>
      </w:r>
      <w:r w:rsidRPr="009C6FD5">
        <w:rPr>
          <w:lang w:val="en-ZA"/>
        </w:rPr>
        <w:t xml:space="preserve"> readers:  the short stories found in magazines were written to entertain.  Fables, fairy tales, fictional novels, cartoons, short, funny pieces in magazines were all written to entertain.  </w:t>
      </w:r>
    </w:p>
    <w:p w14:paraId="3F2A7F74" w14:textId="77777777" w:rsidR="00D278EA" w:rsidRPr="009C6FD5" w:rsidRDefault="00D278EA" w:rsidP="00830B58">
      <w:pPr>
        <w:rPr>
          <w:lang w:val="en-ZA"/>
        </w:rPr>
      </w:pPr>
      <w:r w:rsidRPr="009C6FD5">
        <w:rPr>
          <w:lang w:val="en-ZA"/>
        </w:rPr>
        <w:t>Just as we each have our own point of view about matters such as crime, the role of the husband and wife in a marriage, the performance of our sport teams, etc. authors also have differing points of view.</w:t>
      </w:r>
    </w:p>
    <w:p w14:paraId="5C6863C6" w14:textId="77777777" w:rsidR="00D278EA" w:rsidRPr="009C6FD5" w:rsidRDefault="00D278EA" w:rsidP="00830B58">
      <w:pPr>
        <w:rPr>
          <w:lang w:val="en-ZA"/>
        </w:rPr>
      </w:pPr>
      <w:r w:rsidRPr="009C6FD5">
        <w:rPr>
          <w:lang w:val="en-ZA"/>
        </w:rPr>
        <w:t>This is why it is important to read more than one article about any subject – so that you can get different views about the subject.</w:t>
      </w:r>
    </w:p>
    <w:p w14:paraId="2BC88C95" w14:textId="77777777" w:rsidR="00D278EA" w:rsidRPr="009C6FD5" w:rsidRDefault="00D278EA" w:rsidP="005736AC">
      <w:pPr>
        <w:pStyle w:val="Heading2"/>
        <w:rPr>
          <w:lang w:val="en-ZA"/>
        </w:rPr>
      </w:pPr>
      <w:bookmarkStart w:id="215" w:name="_Toc201071783"/>
      <w:bookmarkStart w:id="216" w:name="_Toc495929947"/>
      <w:r w:rsidRPr="009C6FD5">
        <w:rPr>
          <w:lang w:val="en-ZA"/>
        </w:rPr>
        <w:t>Own ideas</w:t>
      </w:r>
      <w:bookmarkEnd w:id="215"/>
      <w:bookmarkEnd w:id="216"/>
    </w:p>
    <w:p w14:paraId="47C5E7F3" w14:textId="77777777" w:rsidR="00D278EA" w:rsidRPr="009C6FD5" w:rsidRDefault="00D278EA" w:rsidP="00830B58">
      <w:pPr>
        <w:rPr>
          <w:lang w:val="en-ZA"/>
        </w:rPr>
      </w:pPr>
      <w:r w:rsidRPr="009C6FD5">
        <w:rPr>
          <w:lang w:val="en-ZA"/>
        </w:rPr>
        <w:t>When you write text, you have the right to include your own ideas or arguments about a subject, unless it is business correspondence and you were not asked for your ideas.</w:t>
      </w:r>
    </w:p>
    <w:p w14:paraId="0E603B7C" w14:textId="77777777" w:rsidR="00D278EA" w:rsidRPr="009C6FD5" w:rsidRDefault="00D278EA" w:rsidP="00830B58">
      <w:pPr>
        <w:rPr>
          <w:color w:val="000000"/>
          <w:lang w:val="en-ZA"/>
        </w:rPr>
      </w:pPr>
      <w:r w:rsidRPr="009C6FD5">
        <w:rPr>
          <w:lang w:val="en-ZA"/>
        </w:rPr>
        <w:t xml:space="preserve">When you put forward your own views on the subject, make sure that you support your ideas </w:t>
      </w:r>
      <w:r w:rsidRPr="009C6FD5">
        <w:rPr>
          <w:color w:val="000000"/>
          <w:lang w:val="en-ZA"/>
        </w:rPr>
        <w:t>with a range of reasons and facts that are relevant to the topic of discussion.</w:t>
      </w:r>
    </w:p>
    <w:p w14:paraId="1CD6AE3C" w14:textId="77777777" w:rsidR="00D278EA" w:rsidRPr="009C6FD5" w:rsidRDefault="00D278EA" w:rsidP="00830B58">
      <w:pPr>
        <w:rPr>
          <w:lang w:val="en-ZA"/>
        </w:rPr>
      </w:pPr>
      <w:r w:rsidRPr="009C6FD5">
        <w:rPr>
          <w:lang w:val="en-ZA"/>
        </w:rPr>
        <w:t>For example, if you feel that Mr Zuma was treated unfairly by the press, you have to explain clearly why you feel so and you have to support your point of view with facts and justify you point of view by explaining your reasons.</w:t>
      </w:r>
    </w:p>
    <w:p w14:paraId="72E6F163" w14:textId="77777777" w:rsidR="00D278EA" w:rsidRPr="009C6FD5" w:rsidRDefault="00D278EA" w:rsidP="005736AC">
      <w:pPr>
        <w:pStyle w:val="Heading2"/>
        <w:rPr>
          <w:lang w:val="en-ZA"/>
        </w:rPr>
      </w:pPr>
      <w:bookmarkStart w:id="217" w:name="_Toc201071784"/>
      <w:bookmarkStart w:id="218" w:name="_Toc495929948"/>
      <w:r w:rsidRPr="009C6FD5">
        <w:rPr>
          <w:lang w:val="en-ZA"/>
        </w:rPr>
        <w:t>Relevance of text</w:t>
      </w:r>
      <w:bookmarkEnd w:id="217"/>
      <w:bookmarkEnd w:id="218"/>
    </w:p>
    <w:p w14:paraId="20C748A5" w14:textId="77777777" w:rsidR="00D278EA" w:rsidRPr="009C6FD5" w:rsidRDefault="00D278EA" w:rsidP="00830B58">
      <w:pPr>
        <w:rPr>
          <w:lang w:val="en-ZA"/>
        </w:rPr>
      </w:pPr>
      <w:r w:rsidRPr="009C6FD5">
        <w:rPr>
          <w:lang w:val="en-ZA"/>
        </w:rPr>
        <w:t>The text you read for your research or write to put forward your own ideas has to be about the topic that is being discussed.  If you feel that Mr Zuma was treated unfairly by the press at the time of the trial where he was accused of rape, you have to stick to the subject.</w:t>
      </w:r>
    </w:p>
    <w:p w14:paraId="183AA827" w14:textId="77777777" w:rsidR="00D278EA" w:rsidRPr="009C6FD5" w:rsidRDefault="00D278EA" w:rsidP="00830B58">
      <w:pPr>
        <w:rPr>
          <w:lang w:val="en-ZA"/>
        </w:rPr>
      </w:pPr>
      <w:r w:rsidRPr="009C6FD5">
        <w:rPr>
          <w:lang w:val="en-ZA"/>
        </w:rPr>
        <w:t>Reading about truck hijackings has no relevance to the subject.  On the other hand, writing about another rape case also has no relevance to the subject at hand.</w:t>
      </w:r>
    </w:p>
    <w:p w14:paraId="1D519B37" w14:textId="77777777" w:rsidR="00D278EA" w:rsidRPr="009C6FD5" w:rsidRDefault="00D278EA" w:rsidP="00830B58">
      <w:pPr>
        <w:rPr>
          <w:lang w:val="en-ZA"/>
        </w:rPr>
      </w:pPr>
      <w:r w:rsidRPr="009C6FD5">
        <w:rPr>
          <w:lang w:val="en-ZA"/>
        </w:rPr>
        <w:t>When you read or write text, always evaluate the text to find out if the text has meaning to yourself and others.</w:t>
      </w:r>
    </w:p>
    <w:p w14:paraId="5EBC458D" w14:textId="77777777" w:rsidR="00D278EA" w:rsidRPr="009C6FD5" w:rsidRDefault="00D278EA" w:rsidP="00830B58">
      <w:pPr>
        <w:rPr>
          <w:lang w:val="en-ZA"/>
        </w:rPr>
      </w:pPr>
      <w:r w:rsidRPr="009C6FD5">
        <w:rPr>
          <w:lang w:val="en-ZA"/>
        </w:rPr>
        <w:t>Reading about slavery in Sudan might interest you, but it is possible that it will not interest your friends or co-workers at all.  Members of the community you live in will probably also not be interested in the subject.</w:t>
      </w:r>
    </w:p>
    <w:p w14:paraId="77C51161" w14:textId="77777777" w:rsidR="00D278EA" w:rsidRPr="009C6FD5" w:rsidRDefault="00D278EA" w:rsidP="00830B58">
      <w:pPr>
        <w:rPr>
          <w:lang w:val="en-ZA"/>
        </w:rPr>
      </w:pPr>
      <w:r w:rsidRPr="009C6FD5">
        <w:rPr>
          <w:lang w:val="en-ZA"/>
        </w:rPr>
        <w:t>This is a silly example, but it helps to show you that when you read and write for research or your work, you have to stick to the subject and then also make sure that the content of the text will be relevant to the audience you are writing for.</w:t>
      </w:r>
    </w:p>
    <w:p w14:paraId="5E38AA4D" w14:textId="77777777" w:rsidR="00D278EA" w:rsidRPr="009C6FD5" w:rsidRDefault="00D278EA" w:rsidP="005736AC">
      <w:pPr>
        <w:pStyle w:val="Heading2"/>
        <w:rPr>
          <w:lang w:val="en-ZA"/>
        </w:rPr>
      </w:pPr>
      <w:bookmarkStart w:id="219" w:name="_Toc201071785"/>
      <w:bookmarkStart w:id="220" w:name="_Toc495929949"/>
      <w:r w:rsidRPr="009C6FD5">
        <w:rPr>
          <w:lang w:val="en-ZA"/>
        </w:rPr>
        <w:t>Implicit and Explicit Text</w:t>
      </w:r>
      <w:bookmarkEnd w:id="219"/>
      <w:bookmarkEnd w:id="220"/>
    </w:p>
    <w:p w14:paraId="3EEA33C0" w14:textId="77777777" w:rsidR="00D278EA" w:rsidRPr="009C6FD5" w:rsidRDefault="00D278EA" w:rsidP="00D278EA">
      <w:pPr>
        <w:rPr>
          <w:lang w:val="en-ZA"/>
        </w:rPr>
      </w:pPr>
      <w:r w:rsidRPr="009C6FD5">
        <w:rPr>
          <w:lang w:val="en-ZA"/>
        </w:rPr>
        <w:t xml:space="preserve">Whenever an author writes some text, certain facts will stated clearly, while others are not stated clearly, only hinted at.  </w:t>
      </w:r>
    </w:p>
    <w:p w14:paraId="39D0162E" w14:textId="77777777" w:rsidR="00D278EA" w:rsidRPr="009C6FD5" w:rsidRDefault="00D278EA" w:rsidP="00D278EA">
      <w:pPr>
        <w:rPr>
          <w:lang w:val="en-ZA"/>
        </w:rPr>
      </w:pPr>
      <w:r w:rsidRPr="009C6FD5">
        <w:rPr>
          <w:lang w:val="en-ZA"/>
        </w:rPr>
        <w:t xml:space="preserve">When facts are stated clearly, we call them explicit.  Explicit means clear and detailed, with no room for confusion.    In the article about slavery, the name of the blind woman is stated clearly, as well as the fact that she is blind.  These are stated explicitly. </w:t>
      </w:r>
    </w:p>
    <w:p w14:paraId="7EEFBCD9" w14:textId="77777777" w:rsidR="00D278EA" w:rsidRPr="009C6FD5" w:rsidRDefault="00D278EA" w:rsidP="00D278EA">
      <w:pPr>
        <w:rPr>
          <w:lang w:val="en-ZA"/>
        </w:rPr>
      </w:pPr>
      <w:r w:rsidRPr="009C6FD5">
        <w:rPr>
          <w:lang w:val="en-ZA"/>
        </w:rPr>
        <w:t xml:space="preserve">The opposite of explicit is implicit.  Implicit means suggested, though not directly expressed.  In other words, it is hinted at and you, the reader, should be able to identify what the author means.  Referring back to the article about slavery, the writer states: </w:t>
      </w:r>
    </w:p>
    <w:p w14:paraId="4E2CBE60" w14:textId="77777777" w:rsidR="00D278EA" w:rsidRPr="009C6FD5" w:rsidRDefault="00D278EA" w:rsidP="00D54C0D">
      <w:pPr>
        <w:pBdr>
          <w:top w:val="single" w:sz="4" w:space="1" w:color="auto"/>
          <w:left w:val="single" w:sz="4" w:space="4" w:color="auto"/>
          <w:bottom w:val="single" w:sz="4" w:space="1" w:color="auto"/>
          <w:right w:val="single" w:sz="4" w:space="4" w:color="auto"/>
        </w:pBdr>
        <w:rPr>
          <w:i/>
          <w:lang w:val="en-ZA"/>
        </w:rPr>
      </w:pPr>
      <w:r w:rsidRPr="009C6FD5">
        <w:rPr>
          <w:i/>
          <w:lang w:val="en-ZA"/>
        </w:rPr>
        <w:t>At the first cracks of gunfire, the villagers of Nyamlell in southern Sudan dropped their hoes and scattered into the bush.</w:t>
      </w:r>
    </w:p>
    <w:p w14:paraId="2590584C" w14:textId="77777777" w:rsidR="00D278EA" w:rsidRPr="009C6FD5" w:rsidRDefault="00D278EA" w:rsidP="00D278EA">
      <w:pPr>
        <w:rPr>
          <w:lang w:val="en-ZA"/>
        </w:rPr>
      </w:pPr>
      <w:r w:rsidRPr="009C6FD5">
        <w:rPr>
          <w:lang w:val="en-ZA"/>
        </w:rPr>
        <w:t xml:space="preserve">The author does not say that it happened during the day, he also does not say that the villagers were working in their fields, yet we know this. </w:t>
      </w:r>
    </w:p>
    <w:p w14:paraId="2D9812E8" w14:textId="77777777" w:rsidR="00D278EA" w:rsidRPr="009C6FD5" w:rsidRDefault="00D278EA" w:rsidP="00D278EA">
      <w:pPr>
        <w:rPr>
          <w:lang w:val="en-ZA"/>
        </w:rPr>
      </w:pPr>
      <w:r w:rsidRPr="009C6FD5">
        <w:rPr>
          <w:lang w:val="en-ZA"/>
        </w:rPr>
        <w:t xml:space="preserve"> How do we know this?  The author says the villagers dropped their hoes.  A hoe is a long-handled gardening tool with a thin metal blade that is used to turn earth and cut through weeds. So, in one sentence the author tells us implicitly that it was daytime and that the villagers were working in their fields.</w:t>
      </w:r>
    </w:p>
    <w:p w14:paraId="3E1A2A12" w14:textId="77777777" w:rsidR="00D278EA" w:rsidRPr="009C6FD5" w:rsidRDefault="00D278EA" w:rsidP="00745B83">
      <w:pPr>
        <w:pStyle w:val="MyFormAssmtHdg"/>
      </w:pPr>
      <w:bookmarkStart w:id="221" w:name="_Toc201071786"/>
      <w:bookmarkStart w:id="222" w:name="_Toc495929950"/>
      <w:r w:rsidRPr="009C6FD5">
        <w:t>Activity 3 (</w:t>
      </w:r>
      <w:r w:rsidR="00101667" w:rsidRPr="009C6FD5">
        <w:t>8963</w:t>
      </w:r>
      <w:r w:rsidRPr="009C6FD5">
        <w:t xml:space="preserve"> SO3, AC1-6)</w:t>
      </w:r>
      <w:bookmarkEnd w:id="221"/>
      <w:bookmarkEnd w:id="222"/>
    </w:p>
    <w:p w14:paraId="0CCCBB93" w14:textId="77777777" w:rsidR="00D278EA" w:rsidRPr="009C6FD5" w:rsidRDefault="00D278EA" w:rsidP="00830B58">
      <w:pPr>
        <w:rPr>
          <w:lang w:val="en-ZA"/>
        </w:rPr>
      </w:pPr>
    </w:p>
    <w:p w14:paraId="2544B15F" w14:textId="77777777" w:rsidR="00D278EA" w:rsidRPr="009C6FD5" w:rsidRDefault="00D278EA" w:rsidP="00830B58">
      <w:pPr>
        <w:rPr>
          <w:lang w:val="en-ZA"/>
        </w:rPr>
      </w:pPr>
    </w:p>
    <w:p w14:paraId="5755617A" w14:textId="77777777" w:rsidR="00D278EA" w:rsidRPr="009C6FD5" w:rsidRDefault="00D278EA" w:rsidP="00830B58">
      <w:pPr>
        <w:rPr>
          <w:lang w:val="en-ZA"/>
        </w:rPr>
      </w:pPr>
    </w:p>
    <w:p w14:paraId="0189689B" w14:textId="77777777" w:rsidR="00D278EA" w:rsidRPr="009C6FD5" w:rsidRDefault="00D278EA" w:rsidP="00830B58">
      <w:pPr>
        <w:rPr>
          <w:lang w:val="en-ZA"/>
        </w:rPr>
      </w:pPr>
    </w:p>
    <w:p w14:paraId="0F7EA946" w14:textId="77777777" w:rsidR="00D278EA" w:rsidRPr="009C6FD5" w:rsidRDefault="00D278EA" w:rsidP="00830B58">
      <w:pPr>
        <w:rPr>
          <w:lang w:val="en-ZA"/>
        </w:rPr>
      </w:pPr>
    </w:p>
    <w:p w14:paraId="0930A74B" w14:textId="77777777" w:rsidR="00D278EA" w:rsidRPr="009C6FD5" w:rsidRDefault="00745B83" w:rsidP="00D278EA">
      <w:pPr>
        <w:pStyle w:val="LCHeading1"/>
        <w:rPr>
          <w:rFonts w:ascii="Tahoma" w:hAnsi="Tahoma" w:cs="Tahoma"/>
          <w:color w:val="000000"/>
          <w:sz w:val="18"/>
          <w:szCs w:val="18"/>
        </w:rPr>
      </w:pPr>
      <w:bookmarkStart w:id="223" w:name="_Toc201071787"/>
      <w:bookmarkStart w:id="224" w:name="_Toc495929951"/>
      <w:r w:rsidRPr="009C6FD5">
        <w:t>SECTION4: LANGUAGE STRUCTURES AND FEATURES</w:t>
      </w:r>
      <w:bookmarkEnd w:id="223"/>
      <w:bookmarkEnd w:id="224"/>
    </w:p>
    <w:p w14:paraId="2A8EA474" w14:textId="77777777" w:rsidR="00703772" w:rsidRPr="00DB0F3E" w:rsidRDefault="00703772" w:rsidP="00DB0F3E">
      <w:pPr>
        <w:pStyle w:val="Heading4"/>
      </w:pPr>
      <w:r w:rsidRPr="00DB0F3E">
        <w:t>Outcome</w:t>
      </w:r>
    </w:p>
    <w:p w14:paraId="3D47BAD0" w14:textId="77777777" w:rsidR="00D278EA" w:rsidRPr="009C6FD5" w:rsidRDefault="00D278EA" w:rsidP="00703772">
      <w:pPr>
        <w:rPr>
          <w:lang w:val="en-ZA"/>
        </w:rPr>
      </w:pPr>
      <w:r w:rsidRPr="009C6FD5">
        <w:rPr>
          <w:lang w:val="en-ZA"/>
        </w:rPr>
        <w:t>Identify and discuss how language structures and features may influence a reader.</w:t>
      </w:r>
    </w:p>
    <w:p w14:paraId="03D69665" w14:textId="77777777" w:rsidR="00D278EA" w:rsidRPr="00DB0F3E" w:rsidRDefault="001328FB" w:rsidP="00DB0F3E">
      <w:pPr>
        <w:pStyle w:val="Heading4"/>
      </w:pPr>
      <w:r w:rsidRPr="00DB0F3E">
        <w:t>Assessment criteria</w:t>
      </w:r>
    </w:p>
    <w:p w14:paraId="5A544DCC" w14:textId="77777777" w:rsidR="00D278EA" w:rsidRPr="009C6FD5" w:rsidRDefault="00D278EA" w:rsidP="00830B58">
      <w:pPr>
        <w:rPr>
          <w:lang w:val="en-ZA"/>
        </w:rPr>
      </w:pPr>
      <w:r w:rsidRPr="009C6FD5">
        <w:rPr>
          <w:lang w:val="en-ZA"/>
        </w:rPr>
        <w:t>On completion of this section you will be able to ensure that:</w:t>
      </w:r>
    </w:p>
    <w:p w14:paraId="6F397248" w14:textId="77777777" w:rsidR="00D278EA" w:rsidRPr="009C6FD5" w:rsidRDefault="00D278EA" w:rsidP="00703772">
      <w:pPr>
        <w:pStyle w:val="ListBullet2"/>
        <w:rPr>
          <w:lang w:val="en-ZA"/>
        </w:rPr>
      </w:pPr>
      <w:r w:rsidRPr="009C6FD5">
        <w:rPr>
          <w:lang w:val="en-ZA"/>
        </w:rPr>
        <w:t>The choice of words/signs, language usage, symbols, pictures and tone/sign size and pace is described in terms of how a point of view is shaped or supported: Bias (cultural, religious or peer preferences, misrepresentation, discrimination, racist, sexist, ageist); humour; irony; sarcasm, use of omission and silence, figurative expressions, repetition; hyperbole; generalisations; stereotyping; pictures and captions; typography and grammar</w:t>
      </w:r>
    </w:p>
    <w:p w14:paraId="09E238EF" w14:textId="77777777" w:rsidR="00D278EA" w:rsidRPr="009C6FD5" w:rsidRDefault="00D278EA" w:rsidP="00703772">
      <w:pPr>
        <w:pStyle w:val="ListBullet2"/>
        <w:rPr>
          <w:lang w:val="en-ZA"/>
        </w:rPr>
      </w:pPr>
      <w:r w:rsidRPr="009C6FD5">
        <w:rPr>
          <w:lang w:val="en-ZA"/>
        </w:rPr>
        <w:t>Sentence structures are identified, analysed and related to purpose, audience, and text</w:t>
      </w:r>
    </w:p>
    <w:p w14:paraId="46AED734" w14:textId="77777777" w:rsidR="00D278EA" w:rsidRPr="009C6FD5" w:rsidRDefault="00D278EA" w:rsidP="005736AC">
      <w:pPr>
        <w:pStyle w:val="Heading2"/>
        <w:rPr>
          <w:lang w:val="en-ZA"/>
        </w:rPr>
      </w:pPr>
      <w:bookmarkStart w:id="225" w:name="_Toc151281302"/>
      <w:bookmarkStart w:id="226" w:name="_Toc201071788"/>
      <w:bookmarkStart w:id="227" w:name="_Toc495929952"/>
      <w:r w:rsidRPr="009C6FD5">
        <w:rPr>
          <w:lang w:val="en-ZA"/>
        </w:rPr>
        <w:t>Language Structures And Features</w:t>
      </w:r>
      <w:bookmarkEnd w:id="225"/>
      <w:bookmarkEnd w:id="226"/>
      <w:bookmarkEnd w:id="227"/>
    </w:p>
    <w:p w14:paraId="3C82D070" w14:textId="77777777" w:rsidR="00D278EA" w:rsidRPr="009C6FD5" w:rsidRDefault="00D278EA" w:rsidP="00830B58">
      <w:pPr>
        <w:rPr>
          <w:noProof/>
          <w:lang w:val="en-ZA"/>
        </w:rPr>
      </w:pPr>
      <w:r w:rsidRPr="009C6FD5">
        <w:rPr>
          <w:noProof/>
          <w:lang w:val="en-ZA"/>
        </w:rPr>
        <w:t xml:space="preserve">Writers use language structures and features all the time, in order to influence what you, the reader, thinks when you have read the written piece. </w:t>
      </w:r>
    </w:p>
    <w:p w14:paraId="01833DC5" w14:textId="77777777" w:rsidR="00D278EA" w:rsidRPr="009C6FD5" w:rsidRDefault="00D278EA" w:rsidP="00830B58">
      <w:pPr>
        <w:rPr>
          <w:noProof/>
          <w:lang w:val="en-ZA"/>
        </w:rPr>
      </w:pPr>
      <w:r w:rsidRPr="009C6FD5">
        <w:rPr>
          <w:noProof/>
          <w:lang w:val="en-ZA"/>
        </w:rPr>
        <w:t>Languge structures and features include</w:t>
      </w:r>
    </w:p>
    <w:p w14:paraId="22E56351" w14:textId="77777777" w:rsidR="00D278EA" w:rsidRPr="009C6FD5" w:rsidRDefault="00D278EA" w:rsidP="00703772">
      <w:pPr>
        <w:pStyle w:val="ListBullet2"/>
        <w:rPr>
          <w:noProof/>
          <w:lang w:val="en-ZA"/>
        </w:rPr>
      </w:pPr>
      <w:r w:rsidRPr="009C6FD5">
        <w:rPr>
          <w:noProof/>
          <w:lang w:val="en-ZA"/>
        </w:rPr>
        <w:t>The choice of words.</w:t>
      </w:r>
    </w:p>
    <w:p w14:paraId="551FEF78" w14:textId="77777777" w:rsidR="00D278EA" w:rsidRPr="009C6FD5" w:rsidRDefault="00D278EA" w:rsidP="00703772">
      <w:pPr>
        <w:pStyle w:val="ListBullet2"/>
        <w:rPr>
          <w:noProof/>
          <w:lang w:val="en-ZA"/>
        </w:rPr>
      </w:pPr>
      <w:r w:rsidRPr="009C6FD5">
        <w:rPr>
          <w:noProof/>
          <w:lang w:val="en-ZA"/>
        </w:rPr>
        <w:t>Use of language.</w:t>
      </w:r>
    </w:p>
    <w:p w14:paraId="4532BA27" w14:textId="77777777" w:rsidR="00D278EA" w:rsidRPr="009C6FD5" w:rsidRDefault="00D278EA" w:rsidP="00703772">
      <w:pPr>
        <w:pStyle w:val="ListBullet2"/>
        <w:rPr>
          <w:noProof/>
          <w:lang w:val="en-ZA"/>
        </w:rPr>
      </w:pPr>
      <w:r w:rsidRPr="009C6FD5">
        <w:rPr>
          <w:noProof/>
          <w:lang w:val="en-ZA"/>
        </w:rPr>
        <w:t>Symbols.</w:t>
      </w:r>
    </w:p>
    <w:p w14:paraId="461C4D5F" w14:textId="77777777" w:rsidR="00D278EA" w:rsidRPr="009C6FD5" w:rsidRDefault="00D278EA" w:rsidP="00703772">
      <w:pPr>
        <w:pStyle w:val="ListBullet2"/>
        <w:rPr>
          <w:noProof/>
          <w:lang w:val="en-ZA"/>
        </w:rPr>
      </w:pPr>
      <w:r w:rsidRPr="009C6FD5">
        <w:rPr>
          <w:noProof/>
          <w:lang w:val="en-ZA"/>
        </w:rPr>
        <w:t>Pictures.</w:t>
      </w:r>
    </w:p>
    <w:p w14:paraId="46D1223C" w14:textId="77777777" w:rsidR="00D278EA" w:rsidRPr="009C6FD5" w:rsidRDefault="00D278EA" w:rsidP="00703772">
      <w:pPr>
        <w:pStyle w:val="ListBullet2"/>
        <w:rPr>
          <w:noProof/>
          <w:lang w:val="en-ZA"/>
        </w:rPr>
      </w:pPr>
      <w:r w:rsidRPr="009C6FD5">
        <w:rPr>
          <w:noProof/>
          <w:lang w:val="en-ZA"/>
        </w:rPr>
        <w:t>Tone.</w:t>
      </w:r>
    </w:p>
    <w:p w14:paraId="601B20C7" w14:textId="77777777" w:rsidR="00D278EA" w:rsidRPr="009C6FD5" w:rsidRDefault="00D278EA" w:rsidP="00830B58">
      <w:pPr>
        <w:rPr>
          <w:noProof/>
          <w:lang w:val="en-ZA"/>
        </w:rPr>
      </w:pPr>
      <w:r w:rsidRPr="009C6FD5">
        <w:rPr>
          <w:noProof/>
          <w:lang w:val="en-ZA"/>
        </w:rPr>
        <w:t>If we look at the article about slavery, we can see some examples in the first paragraph.</w:t>
      </w:r>
    </w:p>
    <w:p w14:paraId="0BC548FD" w14:textId="77777777" w:rsidR="00D278EA" w:rsidRPr="009C6FD5" w:rsidRDefault="00D278EA" w:rsidP="00703772">
      <w:pPr>
        <w:pBdr>
          <w:top w:val="single" w:sz="4" w:space="1" w:color="auto"/>
          <w:left w:val="single" w:sz="4" w:space="4" w:color="auto"/>
          <w:bottom w:val="single" w:sz="4" w:space="1" w:color="auto"/>
          <w:right w:val="single" w:sz="4" w:space="4" w:color="auto"/>
        </w:pBdr>
        <w:rPr>
          <w:noProof/>
          <w:lang w:val="en-ZA"/>
        </w:rPr>
      </w:pPr>
      <w:r w:rsidRPr="009C6FD5">
        <w:rPr>
          <w:noProof/>
          <w:lang w:val="en-ZA"/>
        </w:rPr>
        <w:t>“But the blind Dinka woman could only pull her seven-year-old son and twelve-year-old daughter close.  Shaking with fear, they hid in their windowless hut and prayed.”</w:t>
      </w:r>
    </w:p>
    <w:p w14:paraId="2A8DCB75" w14:textId="77777777" w:rsidR="00D278EA" w:rsidRPr="009C6FD5" w:rsidRDefault="00D278EA" w:rsidP="00830B58">
      <w:pPr>
        <w:rPr>
          <w:noProof/>
          <w:lang w:val="en-ZA"/>
        </w:rPr>
      </w:pPr>
      <w:r w:rsidRPr="009C6FD5">
        <w:rPr>
          <w:noProof/>
          <w:lang w:val="en-ZA"/>
        </w:rPr>
        <w:t>If the author had not told us that they were shaking with fear, we would have felt differently about the paragraph.</w:t>
      </w:r>
    </w:p>
    <w:p w14:paraId="1CC30E2A" w14:textId="77777777" w:rsidR="00D278EA" w:rsidRPr="009C6FD5" w:rsidRDefault="00D278EA" w:rsidP="00BD3566">
      <w:pPr>
        <w:pStyle w:val="H3"/>
        <w:rPr>
          <w:noProof/>
          <w:lang w:val="en-ZA"/>
        </w:rPr>
      </w:pPr>
      <w:bookmarkStart w:id="228" w:name="_Toc117930609"/>
      <w:bookmarkStart w:id="229" w:name="_Toc495929953"/>
      <w:r w:rsidRPr="009C6FD5">
        <w:rPr>
          <w:noProof/>
          <w:lang w:val="en-ZA"/>
        </w:rPr>
        <w:t>Dealing With Bias</w:t>
      </w:r>
      <w:bookmarkEnd w:id="228"/>
      <w:bookmarkEnd w:id="229"/>
    </w:p>
    <w:p w14:paraId="02031FC1" w14:textId="77777777" w:rsidR="00D278EA" w:rsidRPr="009C6FD5" w:rsidRDefault="00D278EA" w:rsidP="00830B58">
      <w:pPr>
        <w:rPr>
          <w:noProof/>
          <w:lang w:val="en-ZA"/>
        </w:rPr>
      </w:pPr>
      <w:bookmarkStart w:id="230" w:name="_Toc117930610"/>
      <w:r w:rsidRPr="009C6FD5">
        <w:rPr>
          <w:lang w:val="en-ZA"/>
        </w:rPr>
        <w:t>What Does Bias Mean?</w:t>
      </w:r>
      <w:bookmarkEnd w:id="230"/>
      <w:r w:rsidRPr="009C6FD5">
        <w:rPr>
          <w:lang w:val="en-ZA"/>
        </w:rPr>
        <w:t xml:space="preserve">  </w:t>
      </w:r>
      <w:r w:rsidRPr="009C6FD5">
        <w:rPr>
          <w:noProof/>
          <w:lang w:val="en-ZA"/>
        </w:rPr>
        <w:t>An opinion or tendency to be strongly for or against a person or thing.</w:t>
      </w:r>
    </w:p>
    <w:p w14:paraId="4CE5CEF5" w14:textId="77777777" w:rsidR="00D278EA" w:rsidRPr="009C6FD5" w:rsidRDefault="00D278EA" w:rsidP="00830B58">
      <w:pPr>
        <w:rPr>
          <w:noProof/>
          <w:lang w:val="en-ZA"/>
        </w:rPr>
      </w:pPr>
      <w:r w:rsidRPr="009C6FD5">
        <w:rPr>
          <w:noProof/>
          <w:lang w:val="en-ZA"/>
        </w:rPr>
        <w:t xml:space="preserve">We are all biased in some way or other.  We feel strongly about certain subjects, such as pornography, schooling in mother language, and many other subjects.  </w:t>
      </w:r>
    </w:p>
    <w:p w14:paraId="27416E6A" w14:textId="77777777" w:rsidR="00D278EA" w:rsidRPr="009C6FD5" w:rsidRDefault="00D278EA" w:rsidP="00830B58">
      <w:pPr>
        <w:rPr>
          <w:noProof/>
          <w:lang w:val="en-ZA"/>
        </w:rPr>
      </w:pPr>
      <w:r w:rsidRPr="009C6FD5">
        <w:rPr>
          <w:noProof/>
          <w:lang w:val="en-ZA"/>
        </w:rPr>
        <w:t>Then there are subjects over which are biased, but do not necessarily feel too strongly about it, so we don’t get all worked up about it.  This could be school uniforms, what to wear to the movies, and so on.</w:t>
      </w:r>
    </w:p>
    <w:p w14:paraId="1435A816" w14:textId="77777777" w:rsidR="00D278EA" w:rsidRPr="009C6FD5" w:rsidRDefault="00D278EA" w:rsidP="00830B58">
      <w:pPr>
        <w:rPr>
          <w:noProof/>
          <w:lang w:val="en-ZA"/>
        </w:rPr>
      </w:pPr>
      <w:r w:rsidRPr="009C6FD5">
        <w:rPr>
          <w:noProof/>
          <w:lang w:val="en-ZA"/>
        </w:rPr>
        <w:t>We all have opinions about everything, some opinions are stronger than others.  Unfortunately, although we would like it to be so, our opinions and views are not always the right ones and, when we do not want to be convinced otherwise, we are biased.</w:t>
      </w:r>
    </w:p>
    <w:p w14:paraId="697E03B8" w14:textId="77777777" w:rsidR="00D278EA" w:rsidRPr="009C6FD5" w:rsidRDefault="00D278EA" w:rsidP="00830B58">
      <w:pPr>
        <w:rPr>
          <w:noProof/>
          <w:lang w:val="en-ZA"/>
        </w:rPr>
      </w:pPr>
      <w:r w:rsidRPr="009C6FD5">
        <w:rPr>
          <w:noProof/>
          <w:lang w:val="en-ZA"/>
        </w:rPr>
        <w:t>I have a bias- I hate school uniforms and believe that it should be done away with totally.  Children should be allowed to wear what they choose to school.  I feel strongly about this and I refuse to be convinced otherwise.  This is, of course based totally on my own dislike of uniforms and having to look like anyone else, so I am not necessarily right in my point of view, especially since most other people seem to like school uniforms.  Luckily, this bias of mine is relatively harmless.</w:t>
      </w:r>
    </w:p>
    <w:p w14:paraId="22619EBC" w14:textId="77777777" w:rsidR="00D278EA" w:rsidRPr="009C6FD5" w:rsidRDefault="00D278EA" w:rsidP="00830B58">
      <w:pPr>
        <w:rPr>
          <w:noProof/>
          <w:lang w:val="en-ZA"/>
        </w:rPr>
      </w:pPr>
      <w:r w:rsidRPr="009C6FD5">
        <w:rPr>
          <w:noProof/>
          <w:lang w:val="en-ZA"/>
        </w:rPr>
        <w:t xml:space="preserve">Unfortunately, not all biases are harmless.  Bias can take many forms: it can be based on cultural or religious beliefs, it can show itself in a misrepresentation of facts, it can be discriminatory in terms of race, sex or age.  It can also be due to peer preferences.  </w:t>
      </w:r>
    </w:p>
    <w:p w14:paraId="16135390" w14:textId="77777777" w:rsidR="00D278EA" w:rsidRPr="009C6FD5" w:rsidRDefault="00D278EA" w:rsidP="00830B58">
      <w:pPr>
        <w:rPr>
          <w:noProof/>
          <w:lang w:val="en-ZA"/>
        </w:rPr>
      </w:pPr>
      <w:r w:rsidRPr="009C6FD5">
        <w:rPr>
          <w:noProof/>
          <w:lang w:val="en-ZA"/>
        </w:rPr>
        <w:t>Most of us have suffered from other people’s biases in some way or other.  I have suffered from bias because I am a woman, it was thought that I cannot do what a man can do and, further, that I should not be allowed to prove that I can do administrative and managerial work as good as my male counterparts.  To me, it was not a pleasant experience.</w:t>
      </w:r>
    </w:p>
    <w:p w14:paraId="7E7976CD" w14:textId="77777777" w:rsidR="00D278EA" w:rsidRPr="009C6FD5" w:rsidRDefault="00D278EA" w:rsidP="00830B58">
      <w:pPr>
        <w:rPr>
          <w:noProof/>
          <w:lang w:val="en-ZA"/>
        </w:rPr>
      </w:pPr>
    </w:p>
    <w:p w14:paraId="14CF9F38" w14:textId="77777777" w:rsidR="00D278EA" w:rsidRPr="009C6FD5" w:rsidRDefault="00D278EA" w:rsidP="00830B58">
      <w:pPr>
        <w:rPr>
          <w:noProof/>
          <w:lang w:val="en-ZA"/>
        </w:rPr>
      </w:pPr>
      <w:r w:rsidRPr="009C6FD5">
        <w:rPr>
          <w:noProof/>
          <w:lang w:val="en-ZA"/>
        </w:rPr>
        <w:t xml:space="preserve">If I were biased against Muslims, I would interpret the article about slavery as meaning that all Muslim Arabs are kidnapping people to use and sell as slaves, even though the author of the article does not state this.  My bias would then end in me disliking all Arabs and all Muslims, since, in my view they are all slave traders.  Clearly, this is not true, since most races and nations have good and bad people and there are slave traders in South Africa as well, who are not Muslims or Arabs. </w:t>
      </w:r>
    </w:p>
    <w:p w14:paraId="7C1BEDD9" w14:textId="77777777" w:rsidR="00D278EA" w:rsidRPr="009C6FD5" w:rsidRDefault="00D278EA" w:rsidP="00830B58">
      <w:pPr>
        <w:rPr>
          <w:noProof/>
          <w:lang w:val="en-ZA"/>
        </w:rPr>
      </w:pPr>
      <w:r w:rsidRPr="009C6FD5">
        <w:rPr>
          <w:noProof/>
          <w:lang w:val="en-ZA"/>
        </w:rPr>
        <w:t>Whenever you read a written piece of text, you have to bear in mind that you yourself are biased and also that the author is also probably biased.  You must always be able to determine the bias in yourself and the author.</w:t>
      </w:r>
    </w:p>
    <w:p w14:paraId="56809B1C" w14:textId="77777777" w:rsidR="00D278EA" w:rsidRPr="009C6FD5" w:rsidRDefault="00D278EA" w:rsidP="00830B58">
      <w:pPr>
        <w:rPr>
          <w:noProof/>
          <w:lang w:val="en-ZA"/>
        </w:rPr>
      </w:pPr>
      <w:r w:rsidRPr="009C6FD5">
        <w:rPr>
          <w:noProof/>
          <w:lang w:val="en-ZA"/>
        </w:rPr>
        <w:t>Also, whenever you communicate in writing or verbally, bear in mind your own bias as well as the bias of your audience.</w:t>
      </w:r>
    </w:p>
    <w:p w14:paraId="1ECB75FD" w14:textId="77777777" w:rsidR="00D278EA" w:rsidRPr="009C6FD5" w:rsidRDefault="00D278EA" w:rsidP="00830B58">
      <w:pPr>
        <w:rPr>
          <w:noProof/>
          <w:lang w:val="en-ZA"/>
        </w:rPr>
      </w:pPr>
      <w:r w:rsidRPr="009C6FD5">
        <w:rPr>
          <w:noProof/>
          <w:lang w:val="en-ZA"/>
        </w:rPr>
        <w:t>Lastly, remember your painful experience at the hands of some other person and his/her bias, before you treat people with disrespect because they disagree with you.</w:t>
      </w:r>
    </w:p>
    <w:p w14:paraId="7E7A2533" w14:textId="77777777" w:rsidR="00D278EA" w:rsidRPr="009C6FD5" w:rsidRDefault="00D278EA" w:rsidP="00830B58">
      <w:pPr>
        <w:rPr>
          <w:noProof/>
          <w:lang w:val="en-ZA"/>
        </w:rPr>
      </w:pPr>
      <w:r w:rsidRPr="009C6FD5">
        <w:rPr>
          <w:noProof/>
          <w:lang w:val="en-ZA"/>
        </w:rPr>
        <w:t>Whenever you read a written piece of text, you have to bear in mind that you yourself are biased and also that the author is also probably biased.  You must always be able to determine the bias in yourself and the author.</w:t>
      </w:r>
    </w:p>
    <w:p w14:paraId="2EF221DF" w14:textId="77777777" w:rsidR="00D278EA" w:rsidRPr="009C6FD5" w:rsidRDefault="00D278EA" w:rsidP="00830B58">
      <w:pPr>
        <w:rPr>
          <w:noProof/>
          <w:lang w:val="en-ZA"/>
        </w:rPr>
      </w:pPr>
      <w:r w:rsidRPr="009C6FD5">
        <w:rPr>
          <w:noProof/>
          <w:lang w:val="en-ZA"/>
        </w:rPr>
        <w:t>Also, whenever you communicate in writing or verbally, bear in mind your own bias as well as the bias of your audience.</w:t>
      </w:r>
    </w:p>
    <w:p w14:paraId="1A0A23BB" w14:textId="77777777" w:rsidR="00D278EA" w:rsidRPr="009C6FD5" w:rsidRDefault="00D278EA" w:rsidP="00830B58">
      <w:pPr>
        <w:rPr>
          <w:noProof/>
          <w:lang w:val="en-ZA"/>
        </w:rPr>
      </w:pPr>
      <w:r w:rsidRPr="009C6FD5">
        <w:rPr>
          <w:noProof/>
          <w:lang w:val="en-ZA"/>
        </w:rPr>
        <w:t>Lastly, remember your painful experience at the hands of some other person and his/her bias, before you treat people with disrespect because they disagree with you.</w:t>
      </w:r>
    </w:p>
    <w:p w14:paraId="12098DDC" w14:textId="77777777" w:rsidR="00D278EA" w:rsidRPr="009C6FD5" w:rsidRDefault="00D278EA" w:rsidP="00BD3566">
      <w:pPr>
        <w:pStyle w:val="H3"/>
        <w:rPr>
          <w:noProof/>
          <w:lang w:val="en-ZA"/>
        </w:rPr>
      </w:pPr>
      <w:bookmarkStart w:id="231" w:name="_Toc117930611"/>
      <w:bookmarkStart w:id="232" w:name="_Toc495929954"/>
      <w:r w:rsidRPr="009C6FD5">
        <w:rPr>
          <w:noProof/>
          <w:lang w:val="en-ZA"/>
        </w:rPr>
        <w:t>Humour</w:t>
      </w:r>
      <w:bookmarkEnd w:id="231"/>
      <w:bookmarkEnd w:id="232"/>
    </w:p>
    <w:p w14:paraId="1393EAFF" w14:textId="77777777" w:rsidR="00D278EA" w:rsidRPr="009C6FD5" w:rsidRDefault="00D278EA" w:rsidP="00830B58">
      <w:pPr>
        <w:rPr>
          <w:noProof/>
          <w:lang w:val="en-ZA"/>
        </w:rPr>
      </w:pPr>
      <w:r w:rsidRPr="009C6FD5">
        <w:rPr>
          <w:noProof/>
          <w:lang w:val="en-ZA"/>
        </w:rPr>
        <w:t>In the dictionary, humour is stated as being:” the quality of being amusing”.  Jokes are humorous, so can text in an article be humorous or even a novel (long story) or parts of a novel.</w:t>
      </w:r>
    </w:p>
    <w:p w14:paraId="2CAAE359" w14:textId="77777777" w:rsidR="00D278EA" w:rsidRPr="009C6FD5" w:rsidRDefault="00D278EA" w:rsidP="00BD3566">
      <w:pPr>
        <w:pStyle w:val="H3"/>
        <w:rPr>
          <w:noProof/>
          <w:lang w:val="en-ZA"/>
        </w:rPr>
      </w:pPr>
      <w:bookmarkStart w:id="233" w:name="_Toc117930614"/>
      <w:bookmarkStart w:id="234" w:name="_Toc495929955"/>
      <w:r w:rsidRPr="009C6FD5">
        <w:rPr>
          <w:noProof/>
          <w:lang w:val="en-ZA"/>
        </w:rPr>
        <w:t>Irony and sSarcasm</w:t>
      </w:r>
      <w:bookmarkEnd w:id="233"/>
      <w:bookmarkEnd w:id="234"/>
      <w:r w:rsidRPr="009C6FD5">
        <w:rPr>
          <w:noProof/>
          <w:lang w:val="en-ZA"/>
        </w:rPr>
        <w:t xml:space="preserve"> </w:t>
      </w:r>
    </w:p>
    <w:p w14:paraId="32E09557" w14:textId="77777777" w:rsidR="00D278EA" w:rsidRPr="009C6FD5" w:rsidRDefault="00D278EA" w:rsidP="00D278EA">
      <w:pPr>
        <w:rPr>
          <w:lang w:val="en-ZA"/>
        </w:rPr>
      </w:pPr>
      <w:r w:rsidRPr="009C6FD5">
        <w:rPr>
          <w:lang w:val="en-ZA"/>
        </w:rPr>
        <w:t>Irony and sarcasm are very similar.  When an author uses irony, he states one thing, while meaning the opposite.  Irony can be funny, but it does not have to be.</w:t>
      </w:r>
    </w:p>
    <w:p w14:paraId="6CCDF36F" w14:textId="77777777" w:rsidR="00D278EA" w:rsidRPr="009C6FD5" w:rsidRDefault="00D278EA" w:rsidP="00703772">
      <w:pPr>
        <w:pStyle w:val="ListBullet2"/>
        <w:rPr>
          <w:lang w:val="en-ZA"/>
        </w:rPr>
      </w:pPr>
      <w:r w:rsidRPr="009C6FD5">
        <w:rPr>
          <w:lang w:val="en-ZA"/>
        </w:rPr>
        <w:t xml:space="preserve">as funny as cancer </w:t>
      </w:r>
    </w:p>
    <w:p w14:paraId="3400D872" w14:textId="77777777" w:rsidR="00D278EA" w:rsidRPr="009C6FD5" w:rsidRDefault="00D278EA" w:rsidP="00703772">
      <w:pPr>
        <w:pStyle w:val="ListBullet2"/>
        <w:rPr>
          <w:lang w:val="en-ZA"/>
        </w:rPr>
      </w:pPr>
      <w:r w:rsidRPr="009C6FD5">
        <w:rPr>
          <w:lang w:val="en-ZA"/>
        </w:rPr>
        <w:t xml:space="preserve">as clear as mud </w:t>
      </w:r>
    </w:p>
    <w:p w14:paraId="1F7C4F47" w14:textId="77777777" w:rsidR="00D278EA" w:rsidRPr="009C6FD5" w:rsidRDefault="00D278EA" w:rsidP="00703772">
      <w:pPr>
        <w:pStyle w:val="ListBullet2"/>
        <w:rPr>
          <w:lang w:val="en-ZA"/>
        </w:rPr>
      </w:pPr>
      <w:r w:rsidRPr="009C6FD5">
        <w:rPr>
          <w:lang w:val="en-ZA"/>
        </w:rPr>
        <w:t xml:space="preserve">as pleasant as a root-canal </w:t>
      </w:r>
    </w:p>
    <w:p w14:paraId="7EFA23AA" w14:textId="77777777" w:rsidR="00D278EA" w:rsidRPr="009C6FD5" w:rsidRDefault="00D278EA" w:rsidP="00D278EA">
      <w:pPr>
        <w:rPr>
          <w:lang w:val="en-ZA"/>
        </w:rPr>
      </w:pPr>
      <w:r w:rsidRPr="009C6FD5">
        <w:rPr>
          <w:lang w:val="en-ZA"/>
        </w:rPr>
        <w:t xml:space="preserve">An example of irony in real life is when John Hinckley tried to assassinate (kill) President  Ronald Reagan (a previous American president), all of his shots initially missed the President; however a bullet ricocheted off (bounced off) the bullet-proof windows of the Presidential limousine and struck Reagan in the chest. Thus, the windows made to protect the President from gunfire were partially responsible for his being shot. </w:t>
      </w:r>
    </w:p>
    <w:p w14:paraId="5D373EE5" w14:textId="77777777" w:rsidR="00D278EA" w:rsidRPr="009C6FD5" w:rsidRDefault="00D278EA" w:rsidP="00D278EA">
      <w:pPr>
        <w:rPr>
          <w:lang w:val="en-ZA"/>
        </w:rPr>
      </w:pPr>
      <w:r w:rsidRPr="009C6FD5">
        <w:rPr>
          <w:lang w:val="en-ZA"/>
        </w:rPr>
        <w:t xml:space="preserve">If someone were to go on a trip and decide not to take a plane because they are worried about crashing, and take a bus instead, it would be ironic if a plane hit the bus they took, thereby realizing their fears of crashing with a plane, despite measures taken at the outset of the journey to avoid such a fate. </w:t>
      </w:r>
    </w:p>
    <w:p w14:paraId="2B74C710" w14:textId="77777777" w:rsidR="00D278EA" w:rsidRPr="009C6FD5" w:rsidRDefault="00D278EA" w:rsidP="00830B58">
      <w:pPr>
        <w:rPr>
          <w:noProof/>
          <w:lang w:val="en-ZA"/>
        </w:rPr>
      </w:pPr>
      <w:r w:rsidRPr="009C6FD5">
        <w:rPr>
          <w:b/>
          <w:bCs/>
          <w:lang w:val="en-ZA"/>
        </w:rPr>
        <w:t>Sarcasm</w:t>
      </w:r>
      <w:r w:rsidRPr="009C6FD5">
        <w:rPr>
          <w:rStyle w:val="reference"/>
          <w:vertAlign w:val="superscript"/>
          <w:lang w:val="en-ZA"/>
        </w:rPr>
        <w:t xml:space="preserve"> </w:t>
      </w:r>
      <w:r w:rsidRPr="009C6FD5">
        <w:rPr>
          <w:lang w:val="en-ZA"/>
        </w:rPr>
        <w:t xml:space="preserve">is stating the opposite of an intended meaning especially in order to sneeringly, slyly, jest or mock a person, situation or thing. It is strongly associated with irony.  Sarcasm is a particular kind of personal criticism leveled against a person or group of persons. </w:t>
      </w:r>
      <w:r w:rsidRPr="009C6FD5">
        <w:rPr>
          <w:noProof/>
          <w:lang w:val="en-ZA"/>
        </w:rPr>
        <w:t>If you were talking to one of the team players that lost the game badly, and you say to him: “Well, you guys really played well” you are being sarcastic.</w:t>
      </w:r>
    </w:p>
    <w:p w14:paraId="3A056B8F" w14:textId="77777777" w:rsidR="00D278EA" w:rsidRPr="009C6FD5" w:rsidRDefault="00D278EA" w:rsidP="00830B58">
      <w:pPr>
        <w:rPr>
          <w:noProof/>
          <w:lang w:val="en-ZA"/>
        </w:rPr>
      </w:pPr>
    </w:p>
    <w:p w14:paraId="7CFC1002" w14:textId="77777777" w:rsidR="00D278EA" w:rsidRPr="009C6FD5" w:rsidRDefault="00D278EA" w:rsidP="00830B58">
      <w:pPr>
        <w:rPr>
          <w:noProof/>
          <w:lang w:val="en-ZA"/>
        </w:rPr>
      </w:pPr>
      <w:r w:rsidRPr="009C6FD5">
        <w:rPr>
          <w:lang w:val="en-ZA"/>
        </w:rPr>
        <w:t>Sarcasm is can be used in a humorous manner, but can also express annoyance or anger.  It is often in the place of other forms of expression. For example, instead of becoming angry and yelling at someone in a conflict, a person might choose to use sarcasm as an alternative.</w:t>
      </w:r>
    </w:p>
    <w:p w14:paraId="6CFF0C5E" w14:textId="77777777" w:rsidR="00D278EA" w:rsidRPr="009C6FD5" w:rsidRDefault="00D278EA" w:rsidP="00D278EA">
      <w:pPr>
        <w:rPr>
          <w:lang w:val="en-ZA"/>
        </w:rPr>
      </w:pPr>
      <w:r w:rsidRPr="009C6FD5">
        <w:rPr>
          <w:lang w:val="en-ZA"/>
        </w:rPr>
        <w:t>"Shut up, will you?" "Oh, I'm sorry, Your Highness, should I go get you your coffee and tea now?"</w:t>
      </w:r>
    </w:p>
    <w:p w14:paraId="0F8A64DE" w14:textId="77777777" w:rsidR="00D278EA" w:rsidRPr="009C6FD5" w:rsidRDefault="00D278EA" w:rsidP="00D278EA">
      <w:pPr>
        <w:rPr>
          <w:lang w:val="en-ZA"/>
        </w:rPr>
      </w:pPr>
      <w:r w:rsidRPr="009C6FD5">
        <w:rPr>
          <w:lang w:val="en-ZA"/>
        </w:rPr>
        <w:t>In this case it is implied that the first person was treating the second like a servant. Instead of directly pointing this out, however, the second person plays the part, so to speak, in the situation created by the first person.</w:t>
      </w:r>
    </w:p>
    <w:p w14:paraId="4B4C4FB8" w14:textId="77777777" w:rsidR="00D278EA" w:rsidRPr="009C6FD5" w:rsidRDefault="00D278EA" w:rsidP="00830B58">
      <w:pPr>
        <w:rPr>
          <w:lang w:val="en-ZA"/>
        </w:rPr>
      </w:pPr>
      <w:r w:rsidRPr="009C6FD5">
        <w:rPr>
          <w:lang w:val="en-ZA"/>
        </w:rPr>
        <w:t>This is normally used where the two people in question do not see eye to eye. Therefore the second person does not like the tone and phrasing of the first person's remark. The second person uses sarcasm to make fun of the first person to amuse themselves, and any possible bystanders who share the same feeling towards person one.</w:t>
      </w:r>
    </w:p>
    <w:p w14:paraId="499B3317" w14:textId="77777777" w:rsidR="00D278EA" w:rsidRPr="009C6FD5" w:rsidRDefault="00D278EA" w:rsidP="00BD3566">
      <w:pPr>
        <w:pStyle w:val="H3"/>
        <w:rPr>
          <w:noProof/>
          <w:lang w:val="en-ZA"/>
        </w:rPr>
      </w:pPr>
      <w:bookmarkStart w:id="235" w:name="_Toc117930615"/>
      <w:bookmarkStart w:id="236" w:name="_Toc495929956"/>
      <w:r w:rsidRPr="009C6FD5">
        <w:rPr>
          <w:noProof/>
          <w:lang w:val="en-ZA"/>
        </w:rPr>
        <w:t>Hyperbole</w:t>
      </w:r>
      <w:bookmarkEnd w:id="235"/>
      <w:bookmarkEnd w:id="236"/>
    </w:p>
    <w:p w14:paraId="6203CCC0" w14:textId="77777777" w:rsidR="00D278EA" w:rsidRPr="009C6FD5" w:rsidRDefault="00D278EA" w:rsidP="00830B58">
      <w:pPr>
        <w:rPr>
          <w:noProof/>
          <w:lang w:val="en-ZA"/>
        </w:rPr>
      </w:pPr>
      <w:r w:rsidRPr="009C6FD5">
        <w:rPr>
          <w:noProof/>
          <w:lang w:val="en-ZA"/>
        </w:rPr>
        <w:t>An exaggerated statement that is not meant to be taken in the strict sense of the words.</w:t>
      </w:r>
    </w:p>
    <w:p w14:paraId="46D2C1F5" w14:textId="77777777" w:rsidR="00D278EA" w:rsidRPr="009C6FD5" w:rsidRDefault="00D278EA" w:rsidP="00830B58">
      <w:pPr>
        <w:rPr>
          <w:noProof/>
          <w:lang w:val="en-ZA"/>
        </w:rPr>
      </w:pPr>
      <w:r w:rsidRPr="009C6FD5">
        <w:rPr>
          <w:noProof/>
          <w:lang w:val="en-ZA"/>
        </w:rPr>
        <w:t xml:space="preserve">“I have told </w:t>
      </w:r>
      <w:r w:rsidRPr="009C6FD5">
        <w:rPr>
          <w:b/>
          <w:noProof/>
          <w:lang w:val="en-ZA"/>
        </w:rPr>
        <w:t>you ten million times</w:t>
      </w:r>
      <w:r w:rsidRPr="009C6FD5">
        <w:rPr>
          <w:noProof/>
          <w:lang w:val="en-ZA"/>
        </w:rPr>
        <w:t xml:space="preserve"> that it is a bat habit to exaggerate.”</w:t>
      </w:r>
    </w:p>
    <w:p w14:paraId="1E67B689" w14:textId="77777777" w:rsidR="00D278EA" w:rsidRPr="009C6FD5" w:rsidRDefault="00D278EA" w:rsidP="00BD3566">
      <w:pPr>
        <w:pStyle w:val="H3"/>
        <w:rPr>
          <w:noProof/>
          <w:lang w:val="en-ZA"/>
        </w:rPr>
      </w:pPr>
      <w:bookmarkStart w:id="237" w:name="_Toc117930616"/>
      <w:bookmarkStart w:id="238" w:name="_Toc495929957"/>
      <w:r w:rsidRPr="009C6FD5">
        <w:rPr>
          <w:noProof/>
          <w:lang w:val="en-ZA"/>
        </w:rPr>
        <w:t>Generalisations</w:t>
      </w:r>
      <w:bookmarkEnd w:id="237"/>
      <w:bookmarkEnd w:id="238"/>
    </w:p>
    <w:p w14:paraId="0BD27A24" w14:textId="77777777" w:rsidR="00D278EA" w:rsidRPr="009C6FD5" w:rsidRDefault="00D278EA" w:rsidP="00830B58">
      <w:pPr>
        <w:rPr>
          <w:noProof/>
          <w:lang w:val="en-ZA"/>
        </w:rPr>
      </w:pPr>
      <w:r w:rsidRPr="009C6FD5">
        <w:rPr>
          <w:noProof/>
          <w:lang w:val="en-ZA"/>
        </w:rPr>
        <w:t>Make a general or broad statement based on specific cases.</w:t>
      </w:r>
    </w:p>
    <w:p w14:paraId="24A47EC9" w14:textId="77777777" w:rsidR="00D278EA" w:rsidRPr="009C6FD5" w:rsidRDefault="00D278EA" w:rsidP="00703772">
      <w:pPr>
        <w:jc w:val="center"/>
        <w:rPr>
          <w:noProof/>
          <w:bdr w:val="single" w:sz="4" w:space="0" w:color="auto"/>
          <w:lang w:val="en-ZA"/>
        </w:rPr>
      </w:pPr>
      <w:r w:rsidRPr="009C6FD5">
        <w:rPr>
          <w:noProof/>
          <w:bdr w:val="single" w:sz="4" w:space="0" w:color="auto"/>
          <w:lang w:val="en-ZA"/>
        </w:rPr>
        <w:t>“Nobody from the Cape eats pap”</w:t>
      </w:r>
    </w:p>
    <w:p w14:paraId="55A0B857" w14:textId="77777777" w:rsidR="00D278EA" w:rsidRPr="009C6FD5" w:rsidRDefault="00D278EA" w:rsidP="00830B58">
      <w:pPr>
        <w:rPr>
          <w:noProof/>
          <w:lang w:val="en-ZA"/>
        </w:rPr>
      </w:pPr>
      <w:r w:rsidRPr="009C6FD5">
        <w:rPr>
          <w:noProof/>
          <w:lang w:val="en-ZA"/>
        </w:rPr>
        <w:t>This is not true, most people from the Cape prefer to eat something else, but some of them do eat pap as much as anyone else.</w:t>
      </w:r>
    </w:p>
    <w:p w14:paraId="11CCBAD9" w14:textId="77777777" w:rsidR="00D278EA" w:rsidRPr="009C6FD5" w:rsidRDefault="00D278EA" w:rsidP="00830B58">
      <w:pPr>
        <w:rPr>
          <w:noProof/>
          <w:lang w:val="en-ZA"/>
        </w:rPr>
      </w:pPr>
      <w:r w:rsidRPr="009C6FD5">
        <w:rPr>
          <w:noProof/>
          <w:lang w:val="en-ZA"/>
        </w:rPr>
        <w:t>When the soccer or rugby team loses two or three games in a row, we tend to say things like:  “We can’t play soccer or rugby, we always lose”.  This is also not true, since they do win games.</w:t>
      </w:r>
    </w:p>
    <w:p w14:paraId="7628D71E" w14:textId="77777777" w:rsidR="00D278EA" w:rsidRPr="009C6FD5" w:rsidRDefault="00D278EA" w:rsidP="00830B58">
      <w:pPr>
        <w:rPr>
          <w:noProof/>
          <w:lang w:val="en-ZA"/>
        </w:rPr>
      </w:pPr>
      <w:r w:rsidRPr="009C6FD5">
        <w:rPr>
          <w:noProof/>
          <w:lang w:val="en-ZA"/>
        </w:rPr>
        <w:t>Beware of general statements when you read or write something.  Writers should be careful of using general statements, as readers tend to believe what they read.</w:t>
      </w:r>
    </w:p>
    <w:p w14:paraId="17D19442" w14:textId="77777777" w:rsidR="00D278EA" w:rsidRPr="009C6FD5" w:rsidRDefault="00D278EA" w:rsidP="00BD3566">
      <w:pPr>
        <w:pStyle w:val="H3"/>
        <w:rPr>
          <w:lang w:val="en-ZA"/>
        </w:rPr>
      </w:pPr>
      <w:bookmarkStart w:id="239" w:name="_Toc117930618"/>
      <w:bookmarkStart w:id="240" w:name="_Toc495929958"/>
      <w:r w:rsidRPr="009C6FD5">
        <w:rPr>
          <w:lang w:val="en-ZA"/>
        </w:rPr>
        <w:t>Stereotyping</w:t>
      </w:r>
      <w:bookmarkEnd w:id="239"/>
      <w:bookmarkEnd w:id="240"/>
    </w:p>
    <w:p w14:paraId="5E317347" w14:textId="77777777" w:rsidR="00D278EA" w:rsidRPr="009C6FD5" w:rsidRDefault="00D278EA" w:rsidP="00830B58">
      <w:pPr>
        <w:rPr>
          <w:noProof/>
          <w:lang w:val="en-ZA"/>
        </w:rPr>
      </w:pPr>
      <w:r w:rsidRPr="009C6FD5">
        <w:rPr>
          <w:noProof/>
          <w:lang w:val="en-ZA"/>
        </w:rPr>
        <w:t>An over-simplified idea of the typical characteristics of a person or thing.</w:t>
      </w:r>
    </w:p>
    <w:p w14:paraId="2A2059B0" w14:textId="77777777" w:rsidR="00D278EA" w:rsidRPr="009C6FD5" w:rsidRDefault="00D278EA" w:rsidP="00830B58">
      <w:pPr>
        <w:rPr>
          <w:noProof/>
          <w:lang w:val="en-ZA"/>
        </w:rPr>
      </w:pPr>
      <w:r w:rsidRPr="009C6FD5">
        <w:rPr>
          <w:b/>
          <w:noProof/>
          <w:lang w:val="en-ZA"/>
        </w:rPr>
        <w:t>All blondes are stupid</w:t>
      </w:r>
      <w:r w:rsidRPr="009C6FD5">
        <w:rPr>
          <w:noProof/>
          <w:lang w:val="en-ZA"/>
        </w:rPr>
        <w:t>.  This is a stereotyping, since not all people with blonde hair are stupid.  We just notice it, since blonde women are more noticeable to men, and when a blonde woman does something stupid, all blondes are called stupid.</w:t>
      </w:r>
    </w:p>
    <w:p w14:paraId="361D882F" w14:textId="77777777" w:rsidR="00D278EA" w:rsidRPr="009C6FD5" w:rsidRDefault="00D278EA" w:rsidP="00BD3566">
      <w:pPr>
        <w:pStyle w:val="H3"/>
        <w:rPr>
          <w:noProof/>
          <w:lang w:val="en-ZA"/>
        </w:rPr>
      </w:pPr>
      <w:bookmarkStart w:id="241" w:name="_Toc117930619"/>
      <w:bookmarkStart w:id="242" w:name="_Toc495929959"/>
      <w:r w:rsidRPr="009C6FD5">
        <w:rPr>
          <w:noProof/>
          <w:lang w:val="en-ZA"/>
        </w:rPr>
        <w:t>Figurative Expressions</w:t>
      </w:r>
      <w:bookmarkEnd w:id="241"/>
      <w:bookmarkEnd w:id="242"/>
    </w:p>
    <w:p w14:paraId="25FE4559" w14:textId="77777777" w:rsidR="00D278EA" w:rsidRPr="009C6FD5" w:rsidRDefault="00D278EA" w:rsidP="00830B58">
      <w:pPr>
        <w:rPr>
          <w:noProof/>
          <w:lang w:val="en-ZA"/>
        </w:rPr>
      </w:pPr>
      <w:r w:rsidRPr="009C6FD5">
        <w:rPr>
          <w:noProof/>
          <w:lang w:val="en-ZA"/>
        </w:rPr>
        <w:t xml:space="preserve">A word or phrase used in a non-literal sense to add interest to speech or writing. </w:t>
      </w:r>
    </w:p>
    <w:p w14:paraId="26B72BBE" w14:textId="77777777" w:rsidR="00D278EA" w:rsidRPr="009C6FD5" w:rsidRDefault="00483466" w:rsidP="00703772">
      <w:pPr>
        <w:pStyle w:val="ListBullet2"/>
        <w:rPr>
          <w:lang w:val="en-ZA"/>
        </w:rPr>
      </w:pPr>
      <w:r w:rsidRPr="009C6FD5">
        <w:rPr>
          <w:noProof/>
          <w:lang w:val="en-ZA" w:eastAsia="en-ZA"/>
        </w:rPr>
        <w:drawing>
          <wp:anchor distT="0" distB="0" distL="114300" distR="114300" simplePos="0" relativeHeight="251595264" behindDoc="0" locked="0" layoutInCell="1" allowOverlap="1" wp14:anchorId="2A15EB75" wp14:editId="25F6B774">
            <wp:simplePos x="0" y="0"/>
            <wp:positionH relativeFrom="column">
              <wp:posOffset>4679950</wp:posOffset>
            </wp:positionH>
            <wp:positionV relativeFrom="paragraph">
              <wp:posOffset>231775</wp:posOffset>
            </wp:positionV>
            <wp:extent cx="1327150" cy="935990"/>
            <wp:effectExtent l="0" t="0" r="6350" b="0"/>
            <wp:wrapSquare wrapText="bothSides"/>
            <wp:docPr id="9481" name="Picture 9481" descr="New 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1" descr="New 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27150" cy="935990"/>
                    </a:xfrm>
                    <a:prstGeom prst="rect">
                      <a:avLst/>
                    </a:prstGeom>
                    <a:noFill/>
                  </pic:spPr>
                </pic:pic>
              </a:graphicData>
            </a:graphic>
            <wp14:sizeRelH relativeFrom="page">
              <wp14:pctWidth>0</wp14:pctWidth>
            </wp14:sizeRelH>
            <wp14:sizeRelV relativeFrom="page">
              <wp14:pctHeight>0</wp14:pctHeight>
            </wp14:sizeRelV>
          </wp:anchor>
        </w:drawing>
      </w:r>
      <w:r w:rsidR="00D278EA" w:rsidRPr="009C6FD5">
        <w:rPr>
          <w:lang w:val="en-ZA"/>
        </w:rPr>
        <w:t>Food for thought.  We cannot really eat our thoughts.  The expression means that it is something to think about.</w:t>
      </w:r>
    </w:p>
    <w:p w14:paraId="5C15EBA4" w14:textId="77777777" w:rsidR="00D278EA" w:rsidRPr="009C6FD5" w:rsidRDefault="00D278EA" w:rsidP="00703772">
      <w:pPr>
        <w:pStyle w:val="ListBullet2"/>
        <w:rPr>
          <w:lang w:val="en-ZA"/>
        </w:rPr>
      </w:pPr>
      <w:r w:rsidRPr="009C6FD5">
        <w:rPr>
          <w:lang w:val="en-ZA"/>
        </w:rPr>
        <w:t>He is as strong as an ox.  He is not really as strong as an ox, we only say this in order to illustrate how strong he is</w:t>
      </w:r>
    </w:p>
    <w:p w14:paraId="4FFDE7B1" w14:textId="77777777" w:rsidR="00D278EA" w:rsidRPr="009C6FD5" w:rsidRDefault="00D278EA" w:rsidP="00BD3566">
      <w:pPr>
        <w:pStyle w:val="H3"/>
        <w:rPr>
          <w:noProof/>
          <w:lang w:val="en-ZA"/>
        </w:rPr>
      </w:pPr>
      <w:bookmarkStart w:id="243" w:name="_Toc117930620"/>
      <w:bookmarkStart w:id="244" w:name="_Toc495929960"/>
      <w:r w:rsidRPr="009C6FD5">
        <w:rPr>
          <w:noProof/>
          <w:lang w:val="en-ZA"/>
        </w:rPr>
        <w:t>Repetition</w:t>
      </w:r>
      <w:bookmarkEnd w:id="243"/>
      <w:bookmarkEnd w:id="244"/>
    </w:p>
    <w:p w14:paraId="5AAE4778" w14:textId="77777777" w:rsidR="00D278EA" w:rsidRPr="009C6FD5" w:rsidRDefault="00D278EA" w:rsidP="00830B58">
      <w:pPr>
        <w:rPr>
          <w:noProof/>
          <w:lang w:val="en-ZA"/>
        </w:rPr>
      </w:pPr>
      <w:r w:rsidRPr="009C6FD5">
        <w:rPr>
          <w:noProof/>
          <w:lang w:val="en-ZA"/>
        </w:rPr>
        <w:t xml:space="preserve">The saying of the same thing over again in different words.  This is incorrect use of grammar. </w:t>
      </w:r>
    </w:p>
    <w:p w14:paraId="6AF89C16" w14:textId="77777777" w:rsidR="00D278EA" w:rsidRPr="009C6FD5" w:rsidRDefault="00D278EA" w:rsidP="00830B58">
      <w:pPr>
        <w:rPr>
          <w:noProof/>
          <w:lang w:val="en-ZA"/>
        </w:rPr>
      </w:pPr>
      <w:r w:rsidRPr="009C6FD5">
        <w:rPr>
          <w:noProof/>
          <w:lang w:val="en-ZA"/>
        </w:rPr>
        <w:t>We tend to get into the bad habit of using more than one word that has the same meaning, to illustrate what we are saying:</w:t>
      </w:r>
    </w:p>
    <w:p w14:paraId="5E88DB7F" w14:textId="77777777" w:rsidR="00D278EA" w:rsidRPr="009C6FD5" w:rsidRDefault="00D278EA" w:rsidP="00703772">
      <w:pPr>
        <w:pStyle w:val="ListBullet2"/>
        <w:rPr>
          <w:lang w:val="en-ZA"/>
        </w:rPr>
      </w:pPr>
      <w:r w:rsidRPr="009C6FD5">
        <w:rPr>
          <w:lang w:val="en-ZA"/>
        </w:rPr>
        <w:t>Milk dairy</w:t>
      </w:r>
    </w:p>
    <w:p w14:paraId="4359795E" w14:textId="77777777" w:rsidR="00D278EA" w:rsidRPr="009C6FD5" w:rsidRDefault="00D278EA" w:rsidP="00703772">
      <w:pPr>
        <w:pStyle w:val="ListBullet2"/>
        <w:rPr>
          <w:lang w:val="en-ZA"/>
        </w:rPr>
      </w:pPr>
      <w:r w:rsidRPr="009C6FD5">
        <w:rPr>
          <w:lang w:val="en-ZA"/>
        </w:rPr>
        <w:t>Reverse backwards</w:t>
      </w:r>
    </w:p>
    <w:p w14:paraId="5A91EA02" w14:textId="77777777" w:rsidR="00D278EA" w:rsidRPr="009C6FD5" w:rsidRDefault="00D278EA" w:rsidP="00703772">
      <w:pPr>
        <w:pStyle w:val="ListBullet2"/>
        <w:rPr>
          <w:lang w:val="en-ZA"/>
        </w:rPr>
      </w:pPr>
      <w:r w:rsidRPr="009C6FD5">
        <w:rPr>
          <w:lang w:val="en-ZA"/>
        </w:rPr>
        <w:t>I will kill you dead</w:t>
      </w:r>
    </w:p>
    <w:p w14:paraId="2ACB26EB" w14:textId="77777777" w:rsidR="00D278EA" w:rsidRPr="009C6FD5" w:rsidRDefault="00D278EA" w:rsidP="00703772">
      <w:pPr>
        <w:pStyle w:val="ListBullet2"/>
        <w:rPr>
          <w:lang w:val="en-ZA"/>
        </w:rPr>
      </w:pPr>
      <w:r w:rsidRPr="009C6FD5">
        <w:rPr>
          <w:lang w:val="en-ZA"/>
        </w:rPr>
        <w:t>They arrived one after the other in succession</w:t>
      </w:r>
    </w:p>
    <w:p w14:paraId="4EA0D731" w14:textId="77777777" w:rsidR="00D278EA" w:rsidRPr="009C6FD5" w:rsidRDefault="00D278EA" w:rsidP="00703772">
      <w:pPr>
        <w:pStyle w:val="ListBullet2"/>
        <w:rPr>
          <w:lang w:val="en-ZA"/>
        </w:rPr>
      </w:pPr>
      <w:r w:rsidRPr="009C6FD5">
        <w:rPr>
          <w:lang w:val="en-ZA"/>
        </w:rPr>
        <w:t>Hurry up quickly</w:t>
      </w:r>
    </w:p>
    <w:p w14:paraId="0B6C5A21" w14:textId="77777777" w:rsidR="00D278EA" w:rsidRPr="009C6FD5" w:rsidRDefault="00D278EA" w:rsidP="00703772">
      <w:pPr>
        <w:pStyle w:val="ListBullet2"/>
        <w:rPr>
          <w:lang w:val="en-ZA"/>
        </w:rPr>
      </w:pPr>
      <w:r w:rsidRPr="009C6FD5">
        <w:rPr>
          <w:lang w:val="en-ZA"/>
        </w:rPr>
        <w:t>We smell it in our noses</w:t>
      </w:r>
    </w:p>
    <w:p w14:paraId="56CA69F8" w14:textId="77777777" w:rsidR="00D278EA" w:rsidRPr="009C6FD5" w:rsidRDefault="00483466" w:rsidP="00D278EA">
      <w:pPr>
        <w:rPr>
          <w:lang w:val="en-ZA"/>
        </w:rPr>
      </w:pPr>
      <w:r w:rsidRPr="009C6FD5">
        <w:rPr>
          <w:noProof/>
          <w:lang w:val="en-ZA" w:eastAsia="en-ZA"/>
        </w:rPr>
        <w:drawing>
          <wp:anchor distT="0" distB="0" distL="114300" distR="114300" simplePos="0" relativeHeight="251671040" behindDoc="1" locked="0" layoutInCell="1" allowOverlap="1" wp14:anchorId="04E8AFB7" wp14:editId="6DA9B966">
            <wp:simplePos x="0" y="0"/>
            <wp:positionH relativeFrom="column">
              <wp:posOffset>635</wp:posOffset>
            </wp:positionH>
            <wp:positionV relativeFrom="paragraph">
              <wp:posOffset>39370</wp:posOffset>
            </wp:positionV>
            <wp:extent cx="1571625" cy="2200275"/>
            <wp:effectExtent l="0" t="0" r="9525" b="9525"/>
            <wp:wrapTight wrapText="bothSides">
              <wp:wrapPolygon edited="0">
                <wp:start x="0" y="0"/>
                <wp:lineTo x="0" y="21506"/>
                <wp:lineTo x="21469" y="21506"/>
                <wp:lineTo x="21469" y="0"/>
                <wp:lineTo x="0" y="0"/>
              </wp:wrapPolygon>
            </wp:wrapTight>
            <wp:docPr id="9751" name="Picture 9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71625" cy="2200275"/>
                    </a:xfrm>
                    <a:prstGeom prst="rect">
                      <a:avLst/>
                    </a:prstGeom>
                    <a:noFill/>
                  </pic:spPr>
                </pic:pic>
              </a:graphicData>
            </a:graphic>
            <wp14:sizeRelH relativeFrom="page">
              <wp14:pctWidth>0</wp14:pctWidth>
            </wp14:sizeRelH>
            <wp14:sizeRelV relativeFrom="page">
              <wp14:pctHeight>0</wp14:pctHeight>
            </wp14:sizeRelV>
          </wp:anchor>
        </w:drawing>
      </w:r>
      <w:r w:rsidR="00D278EA" w:rsidRPr="009C6FD5">
        <w:rPr>
          <w:lang w:val="en-ZA"/>
        </w:rPr>
        <w:t>There is also another use for repetition, where the writer or speaker repeats words and phrases.  This is very effective to emphasise the importance of the statement.  Sir Winston Churchill made very good use of repetition in his famous speeches during World War 11.</w:t>
      </w:r>
    </w:p>
    <w:p w14:paraId="2E5041F6" w14:textId="77777777" w:rsidR="00D278EA" w:rsidRPr="009C6FD5" w:rsidRDefault="00D278EA" w:rsidP="00D278EA">
      <w:pPr>
        <w:rPr>
          <w:lang w:val="en-ZA"/>
        </w:rPr>
      </w:pPr>
      <w:r w:rsidRPr="009C6FD5">
        <w:rPr>
          <w:lang w:val="en-ZA"/>
        </w:rPr>
        <w:t>On 22 May 1940, after the British soldiers had been evacuated from Dunkirk, he said:</w:t>
      </w:r>
    </w:p>
    <w:p w14:paraId="57FF3F4D" w14:textId="77777777" w:rsidR="00D278EA" w:rsidRPr="009C6FD5" w:rsidRDefault="00D278EA" w:rsidP="00D278EA">
      <w:pPr>
        <w:rPr>
          <w:lang w:val="en-ZA"/>
        </w:rPr>
      </w:pPr>
      <w:r w:rsidRPr="009C6FD5">
        <w:rPr>
          <w:lang w:val="en-ZA"/>
        </w:rPr>
        <w:t>“</w:t>
      </w:r>
      <w:r w:rsidRPr="009C6FD5">
        <w:rPr>
          <w:b/>
          <w:i/>
          <w:lang w:val="en-ZA"/>
        </w:rPr>
        <w:t>We shall fight</w:t>
      </w:r>
      <w:r w:rsidRPr="009C6FD5">
        <w:rPr>
          <w:lang w:val="en-ZA"/>
        </w:rPr>
        <w:t xml:space="preserve"> on the beaches, </w:t>
      </w:r>
      <w:r w:rsidRPr="009C6FD5">
        <w:rPr>
          <w:b/>
          <w:i/>
          <w:lang w:val="en-ZA"/>
        </w:rPr>
        <w:t>we shall fight</w:t>
      </w:r>
      <w:r w:rsidRPr="009C6FD5">
        <w:rPr>
          <w:lang w:val="en-ZA"/>
        </w:rPr>
        <w:t xml:space="preserve"> on the landing-grounds, </w:t>
      </w:r>
      <w:r w:rsidRPr="009C6FD5">
        <w:rPr>
          <w:b/>
          <w:i/>
          <w:lang w:val="en-ZA"/>
        </w:rPr>
        <w:t>we shall fight</w:t>
      </w:r>
      <w:r w:rsidRPr="009C6FD5">
        <w:rPr>
          <w:lang w:val="en-ZA"/>
        </w:rPr>
        <w:t xml:space="preserve"> in the fields and in the streets, </w:t>
      </w:r>
      <w:r w:rsidRPr="009C6FD5">
        <w:rPr>
          <w:b/>
          <w:i/>
          <w:lang w:val="en-ZA"/>
        </w:rPr>
        <w:t>we shall fight</w:t>
      </w:r>
      <w:r w:rsidRPr="009C6FD5">
        <w:rPr>
          <w:lang w:val="en-ZA"/>
        </w:rPr>
        <w:t xml:space="preserve"> in the hills; </w:t>
      </w:r>
      <w:r w:rsidRPr="009C6FD5">
        <w:rPr>
          <w:i/>
          <w:lang w:val="en-ZA"/>
        </w:rPr>
        <w:t>we shall</w:t>
      </w:r>
      <w:r w:rsidRPr="009C6FD5">
        <w:rPr>
          <w:lang w:val="en-ZA"/>
        </w:rPr>
        <w:t xml:space="preserve"> never surrender…</w:t>
      </w:r>
    </w:p>
    <w:p w14:paraId="762C4B01" w14:textId="77777777" w:rsidR="00D278EA" w:rsidRPr="009C6FD5" w:rsidRDefault="00D278EA" w:rsidP="00D278EA">
      <w:pPr>
        <w:rPr>
          <w:lang w:val="en-ZA"/>
        </w:rPr>
      </w:pPr>
      <w:r w:rsidRPr="009C6FD5">
        <w:rPr>
          <w:lang w:val="en-ZA"/>
        </w:rPr>
        <w:t>On 13 May 1940, just after he was elected prime Minister, he said that he had one aim:</w:t>
      </w:r>
    </w:p>
    <w:p w14:paraId="1C4663FF" w14:textId="77777777" w:rsidR="00D278EA" w:rsidRPr="009C6FD5" w:rsidRDefault="00D278EA" w:rsidP="00D278EA">
      <w:pPr>
        <w:rPr>
          <w:lang w:val="en-ZA"/>
        </w:rPr>
      </w:pPr>
      <w:r w:rsidRPr="009C6FD5">
        <w:rPr>
          <w:lang w:val="en-ZA"/>
        </w:rPr>
        <w:t>“</w:t>
      </w:r>
      <w:r w:rsidRPr="009C6FD5">
        <w:rPr>
          <w:b/>
          <w:lang w:val="en-ZA"/>
        </w:rPr>
        <w:t>Victory – victory</w:t>
      </w:r>
      <w:r w:rsidRPr="009C6FD5">
        <w:rPr>
          <w:lang w:val="en-ZA"/>
        </w:rPr>
        <w:t xml:space="preserve"> at all costs, </w:t>
      </w:r>
      <w:r w:rsidRPr="009C6FD5">
        <w:rPr>
          <w:b/>
          <w:lang w:val="en-ZA"/>
        </w:rPr>
        <w:t>victory</w:t>
      </w:r>
      <w:r w:rsidRPr="009C6FD5">
        <w:rPr>
          <w:lang w:val="en-ZA"/>
        </w:rPr>
        <w:t xml:space="preserve"> in spite of terror; </w:t>
      </w:r>
      <w:r w:rsidRPr="009C6FD5">
        <w:rPr>
          <w:b/>
          <w:lang w:val="en-ZA"/>
        </w:rPr>
        <w:t>victory</w:t>
      </w:r>
      <w:r w:rsidRPr="009C6FD5">
        <w:rPr>
          <w:lang w:val="en-ZA"/>
        </w:rPr>
        <w:t>, however long and hard the road may be.”</w:t>
      </w:r>
    </w:p>
    <w:p w14:paraId="5376E036" w14:textId="77777777" w:rsidR="00D278EA" w:rsidRPr="009C6FD5" w:rsidRDefault="00D278EA" w:rsidP="00D278EA">
      <w:pPr>
        <w:rPr>
          <w:lang w:val="en-ZA"/>
        </w:rPr>
      </w:pPr>
      <w:r w:rsidRPr="009C6FD5">
        <w:rPr>
          <w:lang w:val="en-ZA"/>
        </w:rPr>
        <w:t>Of course, he said many more memorable things and it is worthwhile reading about him.  He was the Prime Minister of Britain during World War 11 and he was a rather colourful character – just what the British needed during wartime.</w:t>
      </w:r>
    </w:p>
    <w:p w14:paraId="128468C3" w14:textId="77777777" w:rsidR="00D278EA" w:rsidRPr="009C6FD5" w:rsidRDefault="00D278EA" w:rsidP="00BD3566">
      <w:pPr>
        <w:pStyle w:val="H3"/>
        <w:rPr>
          <w:noProof/>
          <w:lang w:val="en-ZA"/>
        </w:rPr>
      </w:pPr>
      <w:bookmarkStart w:id="245" w:name="_Toc117930621"/>
      <w:bookmarkStart w:id="246" w:name="_Toc151281303"/>
      <w:bookmarkStart w:id="247" w:name="_Toc495929961"/>
      <w:r w:rsidRPr="009C6FD5">
        <w:rPr>
          <w:noProof/>
          <w:lang w:val="en-ZA"/>
        </w:rPr>
        <w:t>Grammar</w:t>
      </w:r>
      <w:bookmarkEnd w:id="245"/>
      <w:bookmarkEnd w:id="246"/>
      <w:bookmarkEnd w:id="247"/>
    </w:p>
    <w:p w14:paraId="7CB3BEF4" w14:textId="77777777" w:rsidR="00D278EA" w:rsidRPr="009C6FD5" w:rsidRDefault="00D278EA" w:rsidP="00830B58">
      <w:pPr>
        <w:rPr>
          <w:noProof/>
          <w:lang w:val="en-ZA"/>
        </w:rPr>
      </w:pPr>
      <w:r w:rsidRPr="009C6FD5">
        <w:rPr>
          <w:noProof/>
          <w:lang w:val="en-ZA"/>
        </w:rPr>
        <w:t xml:space="preserve">Grammar is the whole structure of a language, including the rules for the way words are formed and their relationship to each other in sentences.  </w:t>
      </w:r>
    </w:p>
    <w:p w14:paraId="16B186BC" w14:textId="77777777" w:rsidR="00D278EA" w:rsidRPr="009C6FD5" w:rsidRDefault="00D278EA" w:rsidP="00830B58">
      <w:pPr>
        <w:rPr>
          <w:noProof/>
          <w:lang w:val="en-ZA"/>
        </w:rPr>
      </w:pPr>
      <w:r w:rsidRPr="009C6FD5">
        <w:rPr>
          <w:noProof/>
          <w:lang w:val="en-ZA"/>
        </w:rPr>
        <w:t>This has to do with the words we use in sentences and also how we use them.</w:t>
      </w:r>
    </w:p>
    <w:p w14:paraId="338AA9F2" w14:textId="77777777" w:rsidR="00D278EA" w:rsidRPr="009C6FD5" w:rsidRDefault="00D278EA" w:rsidP="00830B58">
      <w:pPr>
        <w:rPr>
          <w:noProof/>
          <w:lang w:val="en-ZA"/>
        </w:rPr>
      </w:pPr>
      <w:r w:rsidRPr="009C6FD5">
        <w:rPr>
          <w:noProof/>
          <w:lang w:val="en-ZA"/>
        </w:rPr>
        <w:t xml:space="preserve">In the section about textbooks I quoted the following example: </w:t>
      </w:r>
    </w:p>
    <w:p w14:paraId="69A685F9" w14:textId="77777777" w:rsidR="00D278EA" w:rsidRPr="009C6FD5" w:rsidRDefault="00D278EA" w:rsidP="00830B58">
      <w:pPr>
        <w:rPr>
          <w:noProof/>
          <w:lang w:val="en-ZA"/>
        </w:rPr>
      </w:pPr>
      <w:r w:rsidRPr="009C6FD5">
        <w:rPr>
          <w:noProof/>
          <w:lang w:val="en-ZA"/>
        </w:rPr>
        <w:t>If you say: “ My husband and I have been nearly married for two years.”  it literally means that for two years you and your husband have been almost married, but have not gotten married yet.  You probably mean that for two years you have been thinking about getting married, but cannot make up your minds to actually do it.</w:t>
      </w:r>
    </w:p>
    <w:p w14:paraId="346E923A" w14:textId="77777777" w:rsidR="00D278EA" w:rsidRPr="009C6FD5" w:rsidRDefault="00D278EA" w:rsidP="00830B58">
      <w:pPr>
        <w:rPr>
          <w:noProof/>
          <w:lang w:val="en-ZA"/>
        </w:rPr>
      </w:pPr>
      <w:r w:rsidRPr="009C6FD5">
        <w:rPr>
          <w:noProof/>
          <w:lang w:val="en-ZA"/>
        </w:rPr>
        <w:t>If you say: “My husband and I have been married for nearly two years” it means that you and your husband got married nearly two years ago and you are still together.</w:t>
      </w:r>
    </w:p>
    <w:p w14:paraId="10EC7CB6" w14:textId="77777777" w:rsidR="00D278EA" w:rsidRPr="009C6FD5" w:rsidRDefault="00D278EA" w:rsidP="00830B58">
      <w:pPr>
        <w:rPr>
          <w:noProof/>
          <w:lang w:val="en-ZA"/>
        </w:rPr>
      </w:pPr>
      <w:r w:rsidRPr="009C6FD5">
        <w:rPr>
          <w:noProof/>
          <w:lang w:val="en-ZA"/>
        </w:rPr>
        <w:t>Below is a quote from the article about slavery, as written by the author.:</w:t>
      </w:r>
    </w:p>
    <w:p w14:paraId="5B790A16" w14:textId="77777777" w:rsidR="00D278EA" w:rsidRPr="009C6FD5" w:rsidRDefault="00D278EA" w:rsidP="00830B58">
      <w:pPr>
        <w:rPr>
          <w:noProof/>
          <w:lang w:val="en-ZA"/>
        </w:rPr>
      </w:pPr>
      <w:r w:rsidRPr="009C6FD5">
        <w:rPr>
          <w:noProof/>
          <w:lang w:val="en-ZA"/>
        </w:rPr>
        <w:t>Once the Arabs seized the cattle, they moved from hut to hut gathering grain, blankets, salt – and human booty.  Deep in the shadows of one hut, they discovered Abuk.  Grabbing the terrified woman by her bead necklace, a militiaman growled,  “Now you belong to me!”  In all, 282 Dinka, including Abuk’s mother, sister and niece were herded up and forced to march north.</w:t>
      </w:r>
    </w:p>
    <w:p w14:paraId="4D84E221" w14:textId="77777777" w:rsidR="00D278EA" w:rsidRPr="009C6FD5" w:rsidRDefault="00D278EA" w:rsidP="00830B58">
      <w:pPr>
        <w:rPr>
          <w:lang w:val="en-ZA"/>
        </w:rPr>
      </w:pPr>
      <w:r w:rsidRPr="009C6FD5">
        <w:rPr>
          <w:lang w:val="en-ZA"/>
        </w:rPr>
        <w:t>If I substitute the word “booty” in the first sentence with “bodies”, it would mean that the slave traders gathered the remains of dead people to take with them.</w:t>
      </w:r>
    </w:p>
    <w:p w14:paraId="7DE3FAA7" w14:textId="77777777" w:rsidR="00D278EA" w:rsidRPr="009C6FD5" w:rsidRDefault="00D278EA" w:rsidP="00830B58">
      <w:pPr>
        <w:rPr>
          <w:noProof/>
          <w:lang w:val="en-ZA"/>
        </w:rPr>
      </w:pPr>
    </w:p>
    <w:p w14:paraId="2E13E3BC" w14:textId="77777777" w:rsidR="00D278EA" w:rsidRPr="009C6FD5" w:rsidRDefault="00D278EA" w:rsidP="00830B58">
      <w:pPr>
        <w:rPr>
          <w:lang w:val="en-ZA"/>
        </w:rPr>
      </w:pPr>
      <w:r w:rsidRPr="009C6FD5">
        <w:rPr>
          <w:lang w:val="en-ZA"/>
        </w:rPr>
        <w:t>If I change the word order of the third sentence, I can change the meaning of the sentence as well:</w:t>
      </w:r>
    </w:p>
    <w:p w14:paraId="4C1481EE" w14:textId="77777777" w:rsidR="00D278EA" w:rsidRPr="009C6FD5" w:rsidRDefault="00D278EA" w:rsidP="00830B58">
      <w:pPr>
        <w:rPr>
          <w:noProof/>
          <w:lang w:val="en-ZA"/>
        </w:rPr>
      </w:pPr>
      <w:r w:rsidRPr="009C6FD5">
        <w:rPr>
          <w:noProof/>
          <w:lang w:val="en-ZA"/>
        </w:rPr>
        <w:t>“Grabbing the woman by her bead necklace, a terrified militiaman growled ….”</w:t>
      </w:r>
    </w:p>
    <w:p w14:paraId="49C9711C" w14:textId="77777777" w:rsidR="00D278EA" w:rsidRPr="009C6FD5" w:rsidRDefault="00D278EA" w:rsidP="00830B58">
      <w:pPr>
        <w:rPr>
          <w:noProof/>
          <w:lang w:val="en-ZA"/>
        </w:rPr>
      </w:pPr>
      <w:r w:rsidRPr="009C6FD5">
        <w:rPr>
          <w:noProof/>
          <w:lang w:val="en-ZA"/>
        </w:rPr>
        <w:t>This, of course, means that the militiaman is terrified, and not the woman.</w:t>
      </w:r>
    </w:p>
    <w:p w14:paraId="50051D5B" w14:textId="77777777" w:rsidR="00D278EA" w:rsidRPr="009C6FD5" w:rsidRDefault="00D278EA" w:rsidP="00830B58">
      <w:pPr>
        <w:rPr>
          <w:noProof/>
          <w:lang w:val="en-ZA"/>
        </w:rPr>
      </w:pPr>
      <w:r w:rsidRPr="009C6FD5">
        <w:rPr>
          <w:noProof/>
          <w:lang w:val="en-ZA"/>
        </w:rPr>
        <w:t>It is easy to change the meaning of a sentence or paragraph just by changing the order of the words in the sentence or paragraph.  You must always be aware of this and ensure that, when you are writing something (especially your summaries) you use grammar correctly.  If you don’t you can be misunderstood and this could sometimes have serious consequences.</w:t>
      </w:r>
    </w:p>
    <w:p w14:paraId="6F441242" w14:textId="77777777" w:rsidR="00D278EA" w:rsidRPr="009C6FD5" w:rsidRDefault="00D278EA" w:rsidP="00830B58">
      <w:pPr>
        <w:rPr>
          <w:noProof/>
          <w:lang w:val="en-ZA"/>
        </w:rPr>
      </w:pPr>
      <w:r w:rsidRPr="009C6FD5">
        <w:rPr>
          <w:noProof/>
          <w:lang w:val="en-ZA"/>
        </w:rPr>
        <w:t>People can be misquoted simply by changing the word order of the sentences.  When we read and write text, we have to be careful of our use of grammar.</w:t>
      </w:r>
    </w:p>
    <w:p w14:paraId="217D64E4" w14:textId="77777777" w:rsidR="00D278EA" w:rsidRPr="009C6FD5" w:rsidRDefault="00D278EA" w:rsidP="00BD3566">
      <w:pPr>
        <w:pStyle w:val="H3"/>
        <w:rPr>
          <w:noProof/>
          <w:lang w:val="en-ZA"/>
        </w:rPr>
      </w:pPr>
      <w:bookmarkStart w:id="248" w:name="_Toc117930623"/>
      <w:bookmarkStart w:id="249" w:name="_Toc151281304"/>
      <w:bookmarkStart w:id="250" w:name="_Toc495929962"/>
      <w:r w:rsidRPr="009C6FD5">
        <w:rPr>
          <w:noProof/>
          <w:lang w:val="en-ZA"/>
        </w:rPr>
        <w:t>Captions</w:t>
      </w:r>
      <w:bookmarkEnd w:id="248"/>
      <w:bookmarkEnd w:id="249"/>
      <w:bookmarkEnd w:id="250"/>
    </w:p>
    <w:p w14:paraId="62943C7E" w14:textId="77777777" w:rsidR="00D278EA" w:rsidRPr="009C6FD5" w:rsidRDefault="00D278EA" w:rsidP="00830B58">
      <w:pPr>
        <w:rPr>
          <w:noProof/>
          <w:lang w:val="en-ZA"/>
        </w:rPr>
      </w:pPr>
      <w:r w:rsidRPr="009C6FD5">
        <w:rPr>
          <w:noProof/>
          <w:lang w:val="en-ZA"/>
        </w:rPr>
        <w:t>A caption is a title or brief explanation printed with an illustration or cartoon.</w:t>
      </w:r>
    </w:p>
    <w:p w14:paraId="6BE19A6B" w14:textId="77777777" w:rsidR="00D278EA" w:rsidRPr="009C6FD5" w:rsidRDefault="00D278EA" w:rsidP="00830B58">
      <w:pPr>
        <w:rPr>
          <w:noProof/>
          <w:lang w:val="en-ZA"/>
        </w:rPr>
      </w:pPr>
      <w:r w:rsidRPr="009C6FD5">
        <w:rPr>
          <w:noProof/>
          <w:lang w:val="en-ZA"/>
        </w:rPr>
        <w:t xml:space="preserve">Captions can be added to a photo, an illustration, a cartoon, a graph or any other picture. </w:t>
      </w:r>
    </w:p>
    <w:p w14:paraId="48EDE33F" w14:textId="77777777" w:rsidR="00D278EA" w:rsidRPr="009C6FD5" w:rsidRDefault="00483466" w:rsidP="00830B58">
      <w:pPr>
        <w:rPr>
          <w:noProof/>
          <w:lang w:val="en-ZA"/>
        </w:rPr>
      </w:pPr>
      <w:r w:rsidRPr="009C6FD5">
        <w:rPr>
          <w:noProof/>
          <w:lang w:val="en-ZA" w:eastAsia="en-ZA"/>
        </w:rPr>
        <w:drawing>
          <wp:anchor distT="0" distB="0" distL="114300" distR="114300" simplePos="0" relativeHeight="251657728" behindDoc="1" locked="0" layoutInCell="1" allowOverlap="1" wp14:anchorId="233A678E" wp14:editId="12A382D6">
            <wp:simplePos x="0" y="0"/>
            <wp:positionH relativeFrom="column">
              <wp:posOffset>1283970</wp:posOffset>
            </wp:positionH>
            <wp:positionV relativeFrom="paragraph">
              <wp:posOffset>111125</wp:posOffset>
            </wp:positionV>
            <wp:extent cx="4114800" cy="1838325"/>
            <wp:effectExtent l="0" t="0" r="0" b="9525"/>
            <wp:wrapTight wrapText="bothSides">
              <wp:wrapPolygon edited="0">
                <wp:start x="0" y="0"/>
                <wp:lineTo x="0" y="21040"/>
                <wp:lineTo x="8800" y="21488"/>
                <wp:lineTo x="21500" y="21488"/>
                <wp:lineTo x="21500" y="895"/>
                <wp:lineTo x="8000" y="0"/>
                <wp:lineTo x="0" y="0"/>
              </wp:wrapPolygon>
            </wp:wrapTight>
            <wp:docPr id="9726" name="Picture 9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14800" cy="1838325"/>
                    </a:xfrm>
                    <a:prstGeom prst="rect">
                      <a:avLst/>
                    </a:prstGeom>
                    <a:noFill/>
                  </pic:spPr>
                </pic:pic>
              </a:graphicData>
            </a:graphic>
            <wp14:sizeRelH relativeFrom="page">
              <wp14:pctWidth>0</wp14:pctWidth>
            </wp14:sizeRelH>
            <wp14:sizeRelV relativeFrom="page">
              <wp14:pctHeight>0</wp14:pctHeight>
            </wp14:sizeRelV>
          </wp:anchor>
        </w:drawing>
      </w:r>
    </w:p>
    <w:p w14:paraId="6933C2C6" w14:textId="77777777" w:rsidR="00D278EA" w:rsidRPr="009C6FD5" w:rsidRDefault="00D278EA" w:rsidP="00830B58">
      <w:pPr>
        <w:rPr>
          <w:noProof/>
          <w:lang w:val="en-ZA"/>
        </w:rPr>
      </w:pPr>
    </w:p>
    <w:p w14:paraId="01C40C70" w14:textId="77777777" w:rsidR="00D278EA" w:rsidRPr="009C6FD5" w:rsidRDefault="00D278EA" w:rsidP="00830B58">
      <w:pPr>
        <w:rPr>
          <w:noProof/>
          <w:lang w:val="en-ZA"/>
        </w:rPr>
      </w:pPr>
    </w:p>
    <w:p w14:paraId="591DC462" w14:textId="77777777" w:rsidR="00D278EA" w:rsidRPr="009C6FD5" w:rsidRDefault="00D278EA" w:rsidP="00830B58">
      <w:pPr>
        <w:rPr>
          <w:noProof/>
          <w:lang w:val="en-ZA"/>
        </w:rPr>
      </w:pPr>
    </w:p>
    <w:p w14:paraId="6603B712" w14:textId="77777777" w:rsidR="00D278EA" w:rsidRPr="009C6FD5" w:rsidRDefault="00D278EA" w:rsidP="00830B58">
      <w:pPr>
        <w:rPr>
          <w:noProof/>
          <w:lang w:val="en-ZA"/>
        </w:rPr>
      </w:pPr>
    </w:p>
    <w:p w14:paraId="37932BB8" w14:textId="77777777" w:rsidR="00D278EA" w:rsidRPr="009C6FD5" w:rsidRDefault="00D278EA" w:rsidP="00830B58">
      <w:pPr>
        <w:rPr>
          <w:noProof/>
          <w:lang w:val="en-ZA"/>
        </w:rPr>
      </w:pPr>
    </w:p>
    <w:p w14:paraId="24010730" w14:textId="77777777" w:rsidR="00D278EA" w:rsidRPr="009C6FD5" w:rsidRDefault="00D278EA" w:rsidP="00830B58">
      <w:pPr>
        <w:rPr>
          <w:noProof/>
          <w:lang w:val="en-ZA"/>
        </w:rPr>
      </w:pPr>
    </w:p>
    <w:p w14:paraId="567D9201" w14:textId="77777777" w:rsidR="00745B83" w:rsidRPr="009C6FD5" w:rsidRDefault="00745B83" w:rsidP="00830B58">
      <w:pPr>
        <w:rPr>
          <w:noProof/>
          <w:lang w:val="en-ZA"/>
        </w:rPr>
      </w:pPr>
    </w:p>
    <w:p w14:paraId="2A571AD7" w14:textId="77777777" w:rsidR="00745B83" w:rsidRPr="009C6FD5" w:rsidRDefault="00745B83" w:rsidP="00830B58">
      <w:pPr>
        <w:rPr>
          <w:noProof/>
          <w:lang w:val="en-ZA"/>
        </w:rPr>
      </w:pPr>
    </w:p>
    <w:p w14:paraId="6AAD61DA" w14:textId="77777777" w:rsidR="00D278EA" w:rsidRPr="009C6FD5" w:rsidRDefault="00D278EA" w:rsidP="00830B58">
      <w:pPr>
        <w:rPr>
          <w:noProof/>
          <w:lang w:val="en-ZA"/>
        </w:rPr>
      </w:pPr>
      <w:r w:rsidRPr="009C6FD5">
        <w:rPr>
          <w:noProof/>
          <w:lang w:val="en-ZA"/>
        </w:rPr>
        <w:t>I can add the following captions to the above pictures, and with each different caption the meaning of the pictures change:</w:t>
      </w:r>
    </w:p>
    <w:p w14:paraId="188FC76F" w14:textId="77777777" w:rsidR="00D278EA" w:rsidRPr="009C6FD5" w:rsidRDefault="00D278EA" w:rsidP="00703772">
      <w:pPr>
        <w:pStyle w:val="ListBullet2"/>
        <w:rPr>
          <w:lang w:val="en-ZA"/>
        </w:rPr>
      </w:pPr>
      <w:r w:rsidRPr="009C6FD5">
        <w:rPr>
          <w:lang w:val="en-ZA"/>
        </w:rPr>
        <w:t>My father is laughing at our neighbour, whose dogs are taking her for a walk.</w:t>
      </w:r>
    </w:p>
    <w:p w14:paraId="5EE29BA1" w14:textId="77777777" w:rsidR="00D278EA" w:rsidRPr="009C6FD5" w:rsidRDefault="00D278EA" w:rsidP="00703772">
      <w:pPr>
        <w:pStyle w:val="ListBullet2"/>
        <w:rPr>
          <w:lang w:val="en-ZA"/>
        </w:rPr>
      </w:pPr>
      <w:r w:rsidRPr="009C6FD5">
        <w:rPr>
          <w:lang w:val="en-ZA"/>
        </w:rPr>
        <w:t>My uncle, looking at our neighbour because he likes her and wants to date her.</w:t>
      </w:r>
    </w:p>
    <w:p w14:paraId="36795312" w14:textId="77777777" w:rsidR="00D278EA" w:rsidRPr="009C6FD5" w:rsidRDefault="00D278EA" w:rsidP="00703772">
      <w:pPr>
        <w:pStyle w:val="ListBullet2"/>
        <w:rPr>
          <w:lang w:val="en-ZA"/>
        </w:rPr>
      </w:pPr>
      <w:r w:rsidRPr="009C6FD5">
        <w:rPr>
          <w:lang w:val="en-ZA"/>
        </w:rPr>
        <w:t>Our neighbour, whose dogs have been scared off by our dog.</w:t>
      </w:r>
    </w:p>
    <w:p w14:paraId="67749C5F" w14:textId="77777777" w:rsidR="00D278EA" w:rsidRPr="009C6FD5" w:rsidRDefault="00D278EA" w:rsidP="00703772">
      <w:pPr>
        <w:pStyle w:val="ListBullet2"/>
        <w:rPr>
          <w:lang w:val="en-ZA"/>
        </w:rPr>
      </w:pPr>
      <w:r w:rsidRPr="009C6FD5">
        <w:rPr>
          <w:lang w:val="en-ZA"/>
        </w:rPr>
        <w:t>The person on the left’s dog has been to doggy school and knows how to behave, whereas the person on the right’s dogs obviously have not been to doggy school.</w:t>
      </w:r>
    </w:p>
    <w:p w14:paraId="7F9FE99C" w14:textId="77777777" w:rsidR="00D278EA" w:rsidRPr="009C6FD5" w:rsidRDefault="00D278EA" w:rsidP="00830B58">
      <w:pPr>
        <w:rPr>
          <w:noProof/>
          <w:lang w:val="en-ZA"/>
        </w:rPr>
      </w:pPr>
      <w:r w:rsidRPr="009C6FD5">
        <w:rPr>
          <w:noProof/>
          <w:lang w:val="en-ZA"/>
        </w:rPr>
        <w:t>I hope that in future, when you see a picture with captions, you will analyse the picture and take into consideration that captions can influence what you think.</w:t>
      </w:r>
    </w:p>
    <w:p w14:paraId="34D2049A" w14:textId="77777777" w:rsidR="00D278EA" w:rsidRPr="009C6FD5" w:rsidRDefault="00D278EA" w:rsidP="00BD3566">
      <w:pPr>
        <w:pStyle w:val="H3"/>
        <w:rPr>
          <w:rFonts w:cs="Arial"/>
          <w:lang w:val="en-ZA"/>
        </w:rPr>
      </w:pPr>
      <w:bookmarkStart w:id="251" w:name="_Toc495929963"/>
      <w:r w:rsidRPr="009C6FD5">
        <w:rPr>
          <w:lang w:val="en-ZA"/>
        </w:rPr>
        <w:t>Pictures</w:t>
      </w:r>
      <w:bookmarkEnd w:id="251"/>
    </w:p>
    <w:p w14:paraId="78075664" w14:textId="77777777" w:rsidR="00745B83" w:rsidRPr="009C6FD5" w:rsidRDefault="00D278EA" w:rsidP="00D278EA">
      <w:pPr>
        <w:rPr>
          <w:lang w:val="en-ZA"/>
        </w:rPr>
      </w:pPr>
      <w:r w:rsidRPr="009C6FD5">
        <w:rPr>
          <w:lang w:val="en-ZA"/>
        </w:rPr>
        <w:t>Writers also use pictures to illustrate their points and to influence your thinking of the matter.</w:t>
      </w:r>
    </w:p>
    <w:p w14:paraId="4C8A4159" w14:textId="77777777" w:rsidR="00D278EA" w:rsidRPr="009C6FD5" w:rsidRDefault="00745B83" w:rsidP="00D278EA">
      <w:pPr>
        <w:rPr>
          <w:lang w:val="en-ZA"/>
        </w:rPr>
      </w:pPr>
      <w:r w:rsidRPr="009C6FD5">
        <w:rPr>
          <w:lang w:val="en-ZA"/>
        </w:rPr>
        <w:br w:type="page"/>
      </w:r>
    </w:p>
    <w:p w14:paraId="6EF9D975" w14:textId="77777777" w:rsidR="00D278EA" w:rsidRPr="009C6FD5" w:rsidRDefault="00D278EA" w:rsidP="00BD3566">
      <w:pPr>
        <w:pStyle w:val="H3"/>
        <w:rPr>
          <w:lang w:val="en-ZA"/>
        </w:rPr>
      </w:pPr>
      <w:bookmarkStart w:id="252" w:name="_Toc495929964"/>
      <w:r w:rsidRPr="009C6FD5">
        <w:rPr>
          <w:lang w:val="en-ZA"/>
        </w:rPr>
        <w:t>Typography</w:t>
      </w:r>
      <w:bookmarkEnd w:id="252"/>
    </w:p>
    <w:p w14:paraId="02184D73" w14:textId="77777777" w:rsidR="00D278EA" w:rsidRPr="009C6FD5" w:rsidRDefault="00D278EA" w:rsidP="00D278EA">
      <w:pPr>
        <w:rPr>
          <w:lang w:val="en-ZA"/>
        </w:rPr>
      </w:pPr>
      <w:r w:rsidRPr="009C6FD5">
        <w:rPr>
          <w:lang w:val="en-ZA"/>
        </w:rPr>
        <w:t>Typogrpahy is the style and appearance of printed material.  This has already been discussed and includes:</w:t>
      </w:r>
    </w:p>
    <w:p w14:paraId="795FF6A3" w14:textId="77777777" w:rsidR="00D278EA" w:rsidRPr="009C6FD5" w:rsidRDefault="00D278EA" w:rsidP="00703772">
      <w:pPr>
        <w:pStyle w:val="ListBullet2"/>
        <w:rPr>
          <w:lang w:val="en-ZA"/>
        </w:rPr>
      </w:pPr>
      <w:r w:rsidRPr="009C6FD5">
        <w:rPr>
          <w:lang w:val="en-ZA"/>
        </w:rPr>
        <w:t>The type and size of the font</w:t>
      </w:r>
    </w:p>
    <w:p w14:paraId="7185BE74" w14:textId="77777777" w:rsidR="00D278EA" w:rsidRPr="009C6FD5" w:rsidRDefault="00D278EA" w:rsidP="00703772">
      <w:pPr>
        <w:pStyle w:val="ListBullet2"/>
        <w:rPr>
          <w:lang w:val="en-ZA"/>
        </w:rPr>
      </w:pPr>
      <w:r w:rsidRPr="009C6FD5">
        <w:rPr>
          <w:lang w:val="en-ZA"/>
        </w:rPr>
        <w:t>Headings, sub-headings, etc.</w:t>
      </w:r>
    </w:p>
    <w:p w14:paraId="32E866FF" w14:textId="77777777" w:rsidR="00D278EA" w:rsidRPr="009C6FD5" w:rsidRDefault="00D278EA" w:rsidP="00703772">
      <w:pPr>
        <w:pStyle w:val="ListBullet2"/>
        <w:rPr>
          <w:lang w:val="en-ZA"/>
        </w:rPr>
      </w:pPr>
      <w:r w:rsidRPr="009C6FD5">
        <w:rPr>
          <w:lang w:val="en-ZA"/>
        </w:rPr>
        <w:t>Titles</w:t>
      </w:r>
    </w:p>
    <w:p w14:paraId="18C40C0C" w14:textId="77777777" w:rsidR="00D278EA" w:rsidRPr="009C6FD5" w:rsidRDefault="00D278EA" w:rsidP="00703772">
      <w:pPr>
        <w:pStyle w:val="ListBullet2"/>
        <w:rPr>
          <w:lang w:val="en-ZA"/>
        </w:rPr>
      </w:pPr>
      <w:r w:rsidRPr="009C6FD5">
        <w:rPr>
          <w:lang w:val="en-ZA"/>
        </w:rPr>
        <w:t>Paragraphs</w:t>
      </w:r>
    </w:p>
    <w:p w14:paraId="340EDFCF" w14:textId="77777777" w:rsidR="00D278EA" w:rsidRPr="009C6FD5" w:rsidRDefault="00D278EA" w:rsidP="00703772">
      <w:pPr>
        <w:pStyle w:val="ListBullet2"/>
        <w:rPr>
          <w:lang w:val="en-ZA"/>
        </w:rPr>
      </w:pPr>
      <w:r w:rsidRPr="009C6FD5">
        <w:rPr>
          <w:lang w:val="en-ZA"/>
        </w:rPr>
        <w:t>Numbers and bullets, etc.</w:t>
      </w:r>
    </w:p>
    <w:p w14:paraId="39ACCB8F" w14:textId="77777777" w:rsidR="00703772" w:rsidRPr="009C6FD5" w:rsidRDefault="00703772" w:rsidP="00703772">
      <w:pPr>
        <w:rPr>
          <w:lang w:val="en-ZA"/>
        </w:rPr>
      </w:pPr>
    </w:p>
    <w:p w14:paraId="350A121A" w14:textId="77777777" w:rsidR="00D278EA" w:rsidRPr="009C6FD5" w:rsidRDefault="00D278EA" w:rsidP="00BD3566">
      <w:pPr>
        <w:pStyle w:val="H3"/>
        <w:rPr>
          <w:lang w:val="en-ZA"/>
        </w:rPr>
      </w:pPr>
      <w:bookmarkStart w:id="253" w:name="_Toc117930622"/>
      <w:bookmarkStart w:id="254" w:name="_Toc151281309"/>
      <w:bookmarkStart w:id="255" w:name="_Toc183415282"/>
      <w:bookmarkStart w:id="256" w:name="_Toc495929965"/>
      <w:r w:rsidRPr="009C6FD5">
        <w:rPr>
          <w:lang w:val="en-ZA"/>
        </w:rPr>
        <w:t>Omissions and Silence</w:t>
      </w:r>
      <w:bookmarkEnd w:id="253"/>
      <w:bookmarkEnd w:id="254"/>
      <w:bookmarkEnd w:id="255"/>
      <w:bookmarkEnd w:id="256"/>
    </w:p>
    <w:p w14:paraId="5E655186" w14:textId="77777777" w:rsidR="00D278EA" w:rsidRPr="009C6FD5" w:rsidRDefault="00D278EA" w:rsidP="00D278EA">
      <w:pPr>
        <w:rPr>
          <w:noProof/>
          <w:lang w:val="en-ZA"/>
        </w:rPr>
      </w:pPr>
      <w:r w:rsidRPr="009C6FD5">
        <w:rPr>
          <w:noProof/>
          <w:lang w:val="en-ZA"/>
        </w:rPr>
        <w:t>Two of the tactics most used by journalists who write for newspapers and magazines are omissions and silence.  Many people are misquoted in this way.</w:t>
      </w:r>
    </w:p>
    <w:p w14:paraId="6FF578F7" w14:textId="77777777" w:rsidR="00D278EA" w:rsidRPr="009C6FD5" w:rsidRDefault="00D278EA" w:rsidP="00D278EA">
      <w:pPr>
        <w:rPr>
          <w:b/>
          <w:noProof/>
          <w:lang w:val="en-ZA"/>
        </w:rPr>
      </w:pPr>
      <w:r w:rsidRPr="009C6FD5">
        <w:rPr>
          <w:b/>
          <w:noProof/>
          <w:lang w:val="en-ZA"/>
        </w:rPr>
        <w:t xml:space="preserve">Omission is something that has been left out.  </w:t>
      </w:r>
    </w:p>
    <w:p w14:paraId="372E7C2A" w14:textId="77777777" w:rsidR="00D278EA" w:rsidRPr="009C6FD5" w:rsidRDefault="00D278EA" w:rsidP="00D278EA">
      <w:pPr>
        <w:rPr>
          <w:noProof/>
          <w:lang w:val="en-ZA"/>
        </w:rPr>
      </w:pPr>
      <w:r w:rsidRPr="009C6FD5">
        <w:rPr>
          <w:noProof/>
          <w:lang w:val="en-ZA"/>
        </w:rPr>
        <w:t>Below is a paragraph from the article about slavery.  If I leave something out, it changes the entire meaning of the paragraph.</w:t>
      </w:r>
    </w:p>
    <w:p w14:paraId="0D5E2869" w14:textId="77777777" w:rsidR="00D278EA" w:rsidRPr="009C6FD5" w:rsidRDefault="00D278EA" w:rsidP="00703772">
      <w:pPr>
        <w:pBdr>
          <w:top w:val="single" w:sz="4" w:space="1" w:color="auto"/>
          <w:left w:val="single" w:sz="4" w:space="4" w:color="auto"/>
          <w:bottom w:val="single" w:sz="4" w:space="1" w:color="auto"/>
          <w:right w:val="single" w:sz="4" w:space="4" w:color="auto"/>
        </w:pBdr>
        <w:rPr>
          <w:i/>
          <w:noProof/>
          <w:lang w:val="en-ZA"/>
        </w:rPr>
      </w:pPr>
      <w:r w:rsidRPr="009C6FD5">
        <w:rPr>
          <w:i/>
          <w:noProof/>
          <w:lang w:val="en-ZA"/>
        </w:rPr>
        <w:t>Once the Arabs seized the cattle, they moved from hut to hut gathering grain, blankets, salt – and human booty.  Deep in the shadows of one hut, they discovered Abuk.  Grabbing the terrified woman by her bead necklace, a militiaman growled,  “Now you belong to me!”  in all, 282 Dinka, including Abuk’s mother, sister and niece were herded up and forced to march north.</w:t>
      </w:r>
    </w:p>
    <w:p w14:paraId="7040ECC1" w14:textId="77777777" w:rsidR="00D278EA" w:rsidRPr="009C6FD5" w:rsidRDefault="00D278EA" w:rsidP="00D278EA">
      <w:pPr>
        <w:rPr>
          <w:noProof/>
          <w:lang w:val="en-ZA"/>
        </w:rPr>
      </w:pPr>
      <w:r w:rsidRPr="009C6FD5">
        <w:rPr>
          <w:noProof/>
          <w:lang w:val="en-ZA"/>
        </w:rPr>
        <w:t>Now read the paragraph where human booty and the last sentence has been left out:</w:t>
      </w:r>
    </w:p>
    <w:p w14:paraId="05C79331" w14:textId="77777777" w:rsidR="00D278EA" w:rsidRPr="009C6FD5" w:rsidRDefault="00D278EA" w:rsidP="00703772">
      <w:pPr>
        <w:pBdr>
          <w:top w:val="single" w:sz="4" w:space="1" w:color="auto"/>
          <w:left w:val="single" w:sz="4" w:space="4" w:color="auto"/>
          <w:bottom w:val="single" w:sz="4" w:space="1" w:color="auto"/>
          <w:right w:val="single" w:sz="4" w:space="4" w:color="auto"/>
        </w:pBdr>
        <w:rPr>
          <w:i/>
          <w:noProof/>
          <w:lang w:val="en-ZA"/>
        </w:rPr>
      </w:pPr>
      <w:r w:rsidRPr="009C6FD5">
        <w:rPr>
          <w:i/>
          <w:noProof/>
          <w:lang w:val="en-ZA"/>
        </w:rPr>
        <w:t>Once the Arabs seized the cattle, they moved from hut to hut gathering grain, blankets and salt.  Deep in the shadows of one hut, they discovered Abuk.  Grabbing the terrified woman by her bead necklace, a militiaman growled,  “Now you belong to me!”</w:t>
      </w:r>
    </w:p>
    <w:p w14:paraId="546661A4" w14:textId="77777777" w:rsidR="00D278EA" w:rsidRPr="009C6FD5" w:rsidRDefault="00D278EA" w:rsidP="00D278EA">
      <w:pPr>
        <w:rPr>
          <w:noProof/>
          <w:lang w:val="en-ZA"/>
        </w:rPr>
      </w:pPr>
      <w:r w:rsidRPr="009C6FD5">
        <w:rPr>
          <w:noProof/>
          <w:lang w:val="en-ZA"/>
        </w:rPr>
        <w:t>Do you see that the whole meaning of the paragraph has now changed and that there is now no reference to slavery?</w:t>
      </w:r>
    </w:p>
    <w:p w14:paraId="76BCBC2C" w14:textId="77777777" w:rsidR="00D278EA" w:rsidRPr="009C6FD5" w:rsidRDefault="00D278EA" w:rsidP="00D278EA">
      <w:pPr>
        <w:rPr>
          <w:b/>
          <w:noProof/>
          <w:lang w:val="en-ZA"/>
        </w:rPr>
      </w:pPr>
      <w:r w:rsidRPr="009C6FD5">
        <w:rPr>
          <w:b/>
          <w:noProof/>
          <w:lang w:val="en-ZA"/>
        </w:rPr>
        <w:t xml:space="preserve">Silence means not saying or writing anything.  </w:t>
      </w:r>
    </w:p>
    <w:p w14:paraId="418BDDE5" w14:textId="77777777" w:rsidR="00D278EA" w:rsidRPr="009C6FD5" w:rsidRDefault="00D278EA" w:rsidP="00D278EA">
      <w:pPr>
        <w:rPr>
          <w:noProof/>
          <w:lang w:val="en-ZA"/>
        </w:rPr>
      </w:pPr>
      <w:r w:rsidRPr="009C6FD5">
        <w:rPr>
          <w:noProof/>
          <w:lang w:val="en-ZA"/>
        </w:rPr>
        <w:t>If the author of the article about slavery did not write the article, we would never have known that it is going on.  Silence can be just as dangerous as omission.  If we don’t write and talk about what is going on in the world around us, we will never be able to identify problems.  If problems are not identified, solutions cannot be found.</w:t>
      </w:r>
    </w:p>
    <w:p w14:paraId="2DCC620D" w14:textId="77777777" w:rsidR="00D278EA" w:rsidRPr="009C6FD5" w:rsidRDefault="00D278EA" w:rsidP="005736AC">
      <w:pPr>
        <w:pStyle w:val="Heading2"/>
        <w:rPr>
          <w:lang w:val="en-ZA"/>
        </w:rPr>
      </w:pPr>
      <w:bookmarkStart w:id="257" w:name="_Toc201071789"/>
      <w:bookmarkStart w:id="258" w:name="_Toc495929966"/>
      <w:r w:rsidRPr="009C6FD5">
        <w:rPr>
          <w:lang w:val="en-ZA"/>
        </w:rPr>
        <w:t>Sentence structures</w:t>
      </w:r>
      <w:bookmarkEnd w:id="257"/>
      <w:bookmarkEnd w:id="258"/>
    </w:p>
    <w:p w14:paraId="14DA479F" w14:textId="77777777" w:rsidR="00D278EA" w:rsidRPr="009C6FD5" w:rsidRDefault="00D278EA" w:rsidP="00BD3566">
      <w:pPr>
        <w:pStyle w:val="H3"/>
        <w:rPr>
          <w:lang w:val="en-ZA"/>
        </w:rPr>
      </w:pPr>
      <w:bookmarkStart w:id="259" w:name="_Toc495929967"/>
      <w:r w:rsidRPr="009C6FD5">
        <w:rPr>
          <w:lang w:val="en-ZA"/>
        </w:rPr>
        <w:t>Sentence Length</w:t>
      </w:r>
      <w:bookmarkEnd w:id="259"/>
    </w:p>
    <w:p w14:paraId="14FA4966" w14:textId="77777777" w:rsidR="00D278EA" w:rsidRPr="009C6FD5" w:rsidRDefault="00D278EA" w:rsidP="00830B58">
      <w:pPr>
        <w:rPr>
          <w:noProof/>
          <w:lang w:val="en-ZA"/>
        </w:rPr>
      </w:pPr>
      <w:r w:rsidRPr="009C6FD5">
        <w:rPr>
          <w:noProof/>
          <w:lang w:val="en-ZA"/>
        </w:rPr>
        <w:t>The sentence may be regarded as the core of language communication, because a sentence is a complete thought that conveys (gives) a meaning.  In other words, you use a sentence to explain yourself to other people, or to give your opinion about something.  The end of a sentence is indicated by a full stop, called a period these days.</w:t>
      </w:r>
    </w:p>
    <w:p w14:paraId="60DE8F17" w14:textId="77777777" w:rsidR="00D278EA" w:rsidRPr="009C6FD5" w:rsidRDefault="00D278EA" w:rsidP="00830B58">
      <w:pPr>
        <w:rPr>
          <w:noProof/>
          <w:lang w:val="en-ZA"/>
        </w:rPr>
      </w:pPr>
      <w:r w:rsidRPr="009C6FD5">
        <w:rPr>
          <w:noProof/>
          <w:lang w:val="en-ZA"/>
        </w:rPr>
        <w:t>A sentence must make sense, therefore a sentence must express a complete thought. In order to do this a sentence must contain a verb (doing something) and a noun ( a subject) and the sentence must contain a thought that includes an idea that is relevant to the subject or the doing.</w:t>
      </w:r>
    </w:p>
    <w:p w14:paraId="552458AB" w14:textId="77777777" w:rsidR="00D278EA" w:rsidRPr="009C6FD5" w:rsidRDefault="00D278EA" w:rsidP="00830B58">
      <w:pPr>
        <w:rPr>
          <w:noProof/>
          <w:lang w:val="en-ZA"/>
        </w:rPr>
      </w:pPr>
      <w:r w:rsidRPr="009C6FD5">
        <w:rPr>
          <w:noProof/>
          <w:lang w:val="en-ZA"/>
        </w:rPr>
        <w:t>If you say: “The accident happened as I crossed the road.”, it makes sense to everyone who hears it and reads it. If you say: My dog was run over and Vin Diesel visited South Africa.”, it will not make much sense to other people.  The two concepts have nothing to do with each other.  In an instance like this, you will have to use two or more sentences or even two paragraphs.</w:t>
      </w:r>
    </w:p>
    <w:p w14:paraId="6E6A86DD" w14:textId="77777777" w:rsidR="00D278EA" w:rsidRPr="009C6FD5" w:rsidRDefault="00D278EA" w:rsidP="00830B58">
      <w:pPr>
        <w:rPr>
          <w:noProof/>
          <w:lang w:val="en-ZA"/>
        </w:rPr>
      </w:pPr>
      <w:r w:rsidRPr="009C6FD5">
        <w:rPr>
          <w:noProof/>
          <w:lang w:val="en-ZA"/>
        </w:rPr>
        <w:t>A short sentence could be: Thabo takes the dog for a walk.</w:t>
      </w:r>
    </w:p>
    <w:p w14:paraId="07C4B7F6" w14:textId="77777777" w:rsidR="00D278EA" w:rsidRPr="009C6FD5" w:rsidRDefault="00D278EA" w:rsidP="00830B58">
      <w:pPr>
        <w:rPr>
          <w:noProof/>
          <w:lang w:val="en-ZA"/>
        </w:rPr>
      </w:pPr>
      <w:r w:rsidRPr="009C6FD5">
        <w:rPr>
          <w:noProof/>
          <w:lang w:val="en-ZA"/>
        </w:rPr>
        <w:t>Authors use short sentences to heighten (increase) tension in a written piece.  Longer sentences make a written piece more relaxed and not as filled with tension.  If you are writing about strikes and unrest, your sentences would be shorter, while the sentence in a written piece about farming would be longer to create a more relaxed atmosphere.</w:t>
      </w:r>
    </w:p>
    <w:p w14:paraId="20D20C98" w14:textId="77777777" w:rsidR="00D278EA" w:rsidRPr="009C6FD5" w:rsidRDefault="00D278EA" w:rsidP="00830B58">
      <w:pPr>
        <w:rPr>
          <w:noProof/>
          <w:lang w:val="en-ZA"/>
        </w:rPr>
      </w:pPr>
    </w:p>
    <w:p w14:paraId="3539EDD9" w14:textId="77777777" w:rsidR="00D278EA" w:rsidRPr="009C6FD5" w:rsidRDefault="00D278EA" w:rsidP="00830B58">
      <w:pPr>
        <w:rPr>
          <w:noProof/>
          <w:lang w:val="en-ZA"/>
        </w:rPr>
      </w:pPr>
      <w:r w:rsidRPr="009C6FD5">
        <w:rPr>
          <w:noProof/>
          <w:lang w:val="en-ZA"/>
        </w:rPr>
        <w:t>Generally, we would try to vary the length of sentences in any written piece.  A written piece that has only long or short sentences can be tiring to read.</w:t>
      </w:r>
    </w:p>
    <w:p w14:paraId="0A667461" w14:textId="77777777" w:rsidR="00D278EA" w:rsidRPr="009C6FD5" w:rsidRDefault="00D278EA" w:rsidP="00D278EA">
      <w:pPr>
        <w:rPr>
          <w:lang w:val="en-ZA"/>
        </w:rPr>
      </w:pPr>
      <w:r w:rsidRPr="009C6FD5">
        <w:rPr>
          <w:lang w:val="en-ZA"/>
        </w:rPr>
        <w:t>There are three basic types of sentences.</w:t>
      </w:r>
    </w:p>
    <w:p w14:paraId="178B58D9" w14:textId="77777777" w:rsidR="00D278EA" w:rsidRPr="009C6FD5" w:rsidRDefault="00D278EA" w:rsidP="00BD3566">
      <w:pPr>
        <w:pStyle w:val="H3"/>
        <w:rPr>
          <w:noProof/>
          <w:lang w:val="en-ZA"/>
        </w:rPr>
      </w:pPr>
      <w:bookmarkStart w:id="260" w:name="_Toc495929968"/>
      <w:r w:rsidRPr="009C6FD5">
        <w:rPr>
          <w:noProof/>
          <w:lang w:val="en-ZA"/>
        </w:rPr>
        <w:t>Simple Sentences</w:t>
      </w:r>
      <w:bookmarkEnd w:id="260"/>
    </w:p>
    <w:p w14:paraId="57DC4BBB" w14:textId="77777777" w:rsidR="00D278EA" w:rsidRPr="009C6FD5" w:rsidRDefault="00D278EA" w:rsidP="00830B58">
      <w:pPr>
        <w:rPr>
          <w:lang w:val="en-ZA"/>
        </w:rPr>
      </w:pPr>
      <w:r w:rsidRPr="009C6FD5">
        <w:rPr>
          <w:lang w:val="en-ZA"/>
        </w:rPr>
        <w:t>These have one verb and one subject and object.  “The boy is playing with the ball.”</w:t>
      </w:r>
    </w:p>
    <w:bookmarkStart w:id="261" w:name="_Toc495929969"/>
    <w:p w14:paraId="3952290A" w14:textId="77777777" w:rsidR="00D278EA" w:rsidRPr="009C6FD5" w:rsidRDefault="00483466" w:rsidP="00BD3566">
      <w:pPr>
        <w:pStyle w:val="H3"/>
        <w:rPr>
          <w:noProof/>
          <w:lang w:val="en-ZA"/>
        </w:rPr>
      </w:pPr>
      <w:r w:rsidRPr="009C6FD5">
        <w:rPr>
          <w:noProof/>
          <w:lang w:val="en-ZA" w:eastAsia="en-ZA"/>
        </w:rPr>
        <mc:AlternateContent>
          <mc:Choice Requires="wps">
            <w:drawing>
              <wp:anchor distT="0" distB="0" distL="114300" distR="114300" simplePos="0" relativeHeight="251601408" behindDoc="1" locked="0" layoutInCell="1" allowOverlap="1" wp14:anchorId="25DF13D3" wp14:editId="7A085573">
                <wp:simplePos x="0" y="0"/>
                <wp:positionH relativeFrom="column">
                  <wp:posOffset>149225</wp:posOffset>
                </wp:positionH>
                <wp:positionV relativeFrom="paragraph">
                  <wp:posOffset>95885</wp:posOffset>
                </wp:positionV>
                <wp:extent cx="2387600" cy="1028700"/>
                <wp:effectExtent l="82550" t="0" r="15875" b="18415"/>
                <wp:wrapTight wrapText="bothSides">
                  <wp:wrapPolygon edited="0">
                    <wp:start x="13856" y="2200"/>
                    <wp:lineTo x="4475" y="5200"/>
                    <wp:lineTo x="-431" y="8200"/>
                    <wp:lineTo x="-776" y="9600"/>
                    <wp:lineTo x="-776" y="10000"/>
                    <wp:lineTo x="-603" y="16200"/>
                    <wp:lineTo x="-345" y="18200"/>
                    <wp:lineTo x="-172" y="19200"/>
                    <wp:lineTo x="4217" y="21400"/>
                    <wp:lineTo x="6026" y="21600"/>
                    <wp:lineTo x="15660" y="21600"/>
                    <wp:lineTo x="19187" y="20800"/>
                    <wp:lineTo x="21341" y="19400"/>
                    <wp:lineTo x="20997" y="18200"/>
                    <wp:lineTo x="20911" y="15000"/>
                    <wp:lineTo x="21686" y="15000"/>
                    <wp:lineTo x="21686" y="14000"/>
                    <wp:lineTo x="20911" y="11200"/>
                    <wp:lineTo x="17900" y="9600"/>
                    <wp:lineTo x="15063" y="8600"/>
                    <wp:lineTo x="14976" y="4000"/>
                    <wp:lineTo x="14287" y="2200"/>
                    <wp:lineTo x="13856" y="2200"/>
                  </wp:wrapPolygon>
                </wp:wrapTight>
                <wp:docPr id="26" name="WordArt 9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2387600" cy="1028700"/>
                        </a:xfrm>
                        <a:prstGeom prst="rect">
                          <a:avLst/>
                        </a:prstGeom>
                        <a:extLst>
                          <a:ext uri="{AF507438-7753-43E0-B8FC-AC1667EBCBE1}">
                            <a14:hiddenEffects xmlns:a14="http://schemas.microsoft.com/office/drawing/2010/main">
                              <a:effectLst/>
                            </a14:hiddenEffects>
                          </a:ext>
                        </a:extLst>
                      </wps:spPr>
                      <wps:txbx>
                        <w:txbxContent>
                          <w:p w14:paraId="4A1A91E5" w14:textId="77777777" w:rsidR="00DB0F3E" w:rsidRPr="004B4F33" w:rsidRDefault="00DB0F3E" w:rsidP="00483466">
                            <w:pPr>
                              <w:pStyle w:val="NormalWeb"/>
                              <w:spacing w:before="0" w:beforeAutospacing="0" w:after="0" w:afterAutospacing="0"/>
                              <w:jc w:val="center"/>
                              <w:rPr>
                                <w:sz w:val="24"/>
                                <w14:props3d w14:extrusionH="201599" w14:contourW="0" w14:prstMaterial="legacyMatte">
                                  <w14:extrusionClr>
                                    <w14:srgbClr w14:val="0066CC"/>
                                  </w14:extrusionClr>
                                  <w14:contourClr>
                                    <w14:srgbClr w14:val="FFFFCC"/>
                                  </w14:contourClr>
                                </w14:props3d>
                              </w:rPr>
                            </w:pPr>
                            <w:r w:rsidRPr="004B4F33">
                              <w:rPr>
                                <w:color w:val="FFFFCC"/>
                                <w:sz w:val="72"/>
                                <w:szCs w:val="72"/>
                                <w14:textFill>
                                  <w14:gradFill>
                                    <w14:gsLst>
                                      <w14:gs w14:pos="0">
                                        <w14:srgbClr w14:val="FFFFCC"/>
                                      </w14:gs>
                                      <w14:gs w14:pos="100000">
                                        <w14:srgbClr w14:val="FF9999"/>
                                      </w14:gs>
                                    </w14:gsLst>
                                    <w14:lin w14:ang="5400000" w14:scaled="1"/>
                                  </w14:gradFill>
                                </w14:textFill>
                                <w14:props3d w14:extrusionH="201599" w14:contourW="0" w14:prstMaterial="legacyMatte">
                                  <w14:extrusionClr>
                                    <w14:srgbClr w14:val="0066CC"/>
                                  </w14:extrusionClr>
                                  <w14:contourClr>
                                    <w14:srgbClr w14:val="FFFFCC"/>
                                  </w14:contourClr>
                                </w14:props3d>
                              </w:rPr>
                              <w:t>but, and, or</w:t>
                            </w:r>
                          </w:p>
                        </w:txbxContent>
                      </wps:txbx>
                      <wps:bodyPr wrap="square" numCol="1" fromWordArt="1">
                        <a:prstTxWarp prst="textTriangle">
                          <a:avLst>
                            <a:gd name="adj" fmla="val 50000"/>
                          </a:avLst>
                        </a:prstTxWarp>
                        <a:spAutoFit/>
                        <a:scene3d>
                          <a:camera prst="legacyObliqueTopLeft"/>
                          <a:lightRig rig="legacyNormal3" dir="r"/>
                        </a:scene3d>
                        <a:sp3d extrusionH="201600" prstMaterial="legacyMatte">
                          <a:extrusionClr>
                            <a:srgbClr val="0066CC"/>
                          </a:extrusionClr>
                          <a:contourClr>
                            <a:srgbClr val="FFFFCC"/>
                          </a:contourClr>
                        </a:sp3d>
                      </wps:bodyPr>
                    </wps:wsp>
                  </a:graphicData>
                </a:graphic>
                <wp14:sizeRelH relativeFrom="page">
                  <wp14:pctWidth>0</wp14:pctWidth>
                </wp14:sizeRelH>
                <wp14:sizeRelV relativeFrom="page">
                  <wp14:pctHeight>0</wp14:pctHeight>
                </wp14:sizeRelV>
              </wp:anchor>
            </w:drawing>
          </mc:Choice>
          <mc:Fallback>
            <w:pict>
              <v:shapetype w14:anchorId="25DF13D3" id="_x0000_t202" coordsize="21600,21600" o:spt="202" path="m,l,21600r21600,l21600,xe">
                <v:stroke joinstyle="miter"/>
                <v:path gradientshapeok="t" o:connecttype="rect"/>
              </v:shapetype>
              <v:shape id="WordArt 9509" o:spid="_x0000_s1026" type="#_x0000_t202" style="position:absolute;left:0;text-align:left;margin-left:11.75pt;margin-top:7.55pt;width:188pt;height:81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" filled="f" stroked="f">
                <o:lock v:ext="edit" shapetype="t"/>
                <v:textbox style="mso-fit-shape-to-text:t">
                  <w:txbxContent>
                    <w:p w14:paraId="4A1A91E5" w14:textId="77777777" w:rsidR="00DB0F3E" w:rsidRPr="004B4F33" w:rsidRDefault="00DB0F3E" w:rsidP="00483466">
                      <w:pPr>
                        <w:pStyle w:val="NormalWeb"/>
                        <w:spacing w:before="0" w:beforeAutospacing="0" w:after="0" w:afterAutospacing="0"/>
                        <w:jc w:val="center"/>
                        <w:rPr>
                          <w:sz w:val="24"/>
                          <w14:props3d w14:extrusionH="201599" w14:contourW="0" w14:prstMaterial="legacyMatte">
                            <w14:extrusionClr>
                              <w14:srgbClr w14:val="0066CC"/>
                            </w14:extrusionClr>
                            <w14:contourClr>
                              <w14:srgbClr w14:val="FFFFCC"/>
                            </w14:contourClr>
                          </w14:props3d>
                        </w:rPr>
                      </w:pPr>
                      <w:r w:rsidRPr="004B4F33">
                        <w:rPr>
                          <w:color w:val="FFFFCC"/>
                          <w:sz w:val="72"/>
                          <w:szCs w:val="72"/>
                          <w14:textFill>
                            <w14:gradFill>
                              <w14:gsLst>
                                <w14:gs w14:pos="0">
                                  <w14:srgbClr w14:val="FFFFCC"/>
                                </w14:gs>
                                <w14:gs w14:pos="100000">
                                  <w14:srgbClr w14:val="FF9999"/>
                                </w14:gs>
                              </w14:gsLst>
                              <w14:lin w14:ang="5400000" w14:scaled="1"/>
                            </w14:gradFill>
                          </w14:textFill>
                          <w14:props3d w14:extrusionH="201599" w14:contourW="0" w14:prstMaterial="legacyMatte">
                            <w14:extrusionClr>
                              <w14:srgbClr w14:val="0066CC"/>
                            </w14:extrusionClr>
                            <w14:contourClr>
                              <w14:srgbClr w14:val="FFFFCC"/>
                            </w14:contourClr>
                          </w14:props3d>
                        </w:rPr>
                        <w:t>but, and, or</w:t>
                      </w:r>
                    </w:p>
                  </w:txbxContent>
                </v:textbox>
                <w10:wrap type="tight"/>
              </v:shape>
            </w:pict>
          </mc:Fallback>
        </mc:AlternateContent>
      </w:r>
      <w:r w:rsidR="00D278EA" w:rsidRPr="009C6FD5">
        <w:rPr>
          <w:noProof/>
          <w:lang w:val="en-ZA"/>
        </w:rPr>
        <w:t>Compound Sentences</w:t>
      </w:r>
      <w:bookmarkEnd w:id="261"/>
      <w:r w:rsidR="00D278EA" w:rsidRPr="009C6FD5">
        <w:rPr>
          <w:noProof/>
          <w:lang w:val="en-ZA"/>
        </w:rPr>
        <w:t xml:space="preserve"> </w:t>
      </w:r>
    </w:p>
    <w:p w14:paraId="1FFD31E3" w14:textId="77777777" w:rsidR="00D278EA" w:rsidRPr="009C6FD5" w:rsidRDefault="00D278EA" w:rsidP="00D278EA">
      <w:pPr>
        <w:rPr>
          <w:lang w:val="en-ZA"/>
        </w:rPr>
      </w:pPr>
      <w:r w:rsidRPr="009C6FD5">
        <w:rPr>
          <w:lang w:val="en-ZA"/>
        </w:rPr>
        <w:t xml:space="preserve">A compound sentence is made up of two or more thoughts or sentences that are related to each other.  The thoughts or sentences are then connected to each other to form one sentence by using the following words: </w:t>
      </w:r>
      <w:r w:rsidRPr="009C6FD5">
        <w:rPr>
          <w:b/>
          <w:lang w:val="en-ZA"/>
        </w:rPr>
        <w:t>but, and, or</w:t>
      </w:r>
      <w:r w:rsidRPr="009C6FD5">
        <w:rPr>
          <w:lang w:val="en-ZA"/>
        </w:rPr>
        <w:t xml:space="preserve">.  </w:t>
      </w:r>
    </w:p>
    <w:p w14:paraId="4F6F8F5B" w14:textId="77777777" w:rsidR="00D278EA" w:rsidRPr="009C6FD5" w:rsidRDefault="00D278EA" w:rsidP="00D278EA">
      <w:pPr>
        <w:rPr>
          <w:lang w:val="en-ZA"/>
        </w:rPr>
      </w:pPr>
      <w:r w:rsidRPr="009C6FD5">
        <w:rPr>
          <w:lang w:val="en-ZA"/>
        </w:rPr>
        <w:t xml:space="preserve">“The boy is playing with the ball, but his mother is calling him.”  </w:t>
      </w:r>
    </w:p>
    <w:p w14:paraId="05DB7140" w14:textId="77777777" w:rsidR="00D278EA" w:rsidRPr="009C6FD5" w:rsidRDefault="00D278EA" w:rsidP="00D278EA">
      <w:pPr>
        <w:rPr>
          <w:lang w:val="en-ZA"/>
        </w:rPr>
      </w:pPr>
      <w:r w:rsidRPr="009C6FD5">
        <w:rPr>
          <w:lang w:val="en-ZA"/>
        </w:rPr>
        <w:t>“the boy is playing with the ball and some other children are watching.”</w:t>
      </w:r>
    </w:p>
    <w:p w14:paraId="4E9459E6" w14:textId="77777777" w:rsidR="00D278EA" w:rsidRPr="009C6FD5" w:rsidRDefault="00D278EA" w:rsidP="00D278EA">
      <w:pPr>
        <w:rPr>
          <w:lang w:val="en-ZA"/>
        </w:rPr>
      </w:pPr>
      <w:r w:rsidRPr="009C6FD5">
        <w:rPr>
          <w:lang w:val="en-ZA"/>
        </w:rPr>
        <w:t xml:space="preserve">Sentences should have the same topic if you want to create a compound sentence.  The following two sentences are not related to each other and should not be joined:  “It is late.”  and “I like reading.”  “It is late and I like reading” does not make sense, since they do not share the same topic: lateness and reading do not have anything to do with each other.  </w:t>
      </w:r>
    </w:p>
    <w:p w14:paraId="2C49A87E" w14:textId="77777777" w:rsidR="00D278EA" w:rsidRPr="009C6FD5" w:rsidRDefault="00D278EA" w:rsidP="00D278EA">
      <w:pPr>
        <w:rPr>
          <w:lang w:val="en-ZA"/>
        </w:rPr>
      </w:pPr>
      <w:r w:rsidRPr="009C6FD5">
        <w:rPr>
          <w:lang w:val="en-ZA"/>
        </w:rPr>
        <w:t>“It is late and I am going to bed.” is a better example.</w:t>
      </w:r>
    </w:p>
    <w:p w14:paraId="20D1BEBF" w14:textId="77777777" w:rsidR="00D278EA" w:rsidRPr="009C6FD5" w:rsidRDefault="00D278EA" w:rsidP="00BD3566">
      <w:pPr>
        <w:pStyle w:val="H3"/>
        <w:rPr>
          <w:noProof/>
          <w:lang w:val="en-ZA"/>
        </w:rPr>
      </w:pPr>
      <w:bookmarkStart w:id="262" w:name="_Toc495929970"/>
      <w:r w:rsidRPr="009C6FD5">
        <w:rPr>
          <w:noProof/>
          <w:lang w:val="en-ZA"/>
        </w:rPr>
        <w:t>Complex Sentences</w:t>
      </w:r>
      <w:bookmarkEnd w:id="262"/>
    </w:p>
    <w:p w14:paraId="298F581D" w14:textId="77777777" w:rsidR="00D278EA" w:rsidRPr="009C6FD5" w:rsidRDefault="00483466" w:rsidP="00D278EA">
      <w:pPr>
        <w:rPr>
          <w:b/>
          <w:lang w:val="en-ZA"/>
        </w:rPr>
      </w:pPr>
      <w:r w:rsidRPr="009C6FD5">
        <w:rPr>
          <w:noProof/>
          <w:lang w:val="en-ZA" w:eastAsia="en-ZA"/>
        </w:rPr>
        <mc:AlternateContent>
          <mc:Choice Requires="wps">
            <w:drawing>
              <wp:anchor distT="0" distB="0" distL="114300" distR="114300" simplePos="0" relativeHeight="251602432" behindDoc="1" locked="0" layoutInCell="1" allowOverlap="1" wp14:anchorId="2CC307C7" wp14:editId="510E1F74">
                <wp:simplePos x="0" y="0"/>
                <wp:positionH relativeFrom="column">
                  <wp:posOffset>5937250</wp:posOffset>
                </wp:positionH>
                <wp:positionV relativeFrom="paragraph">
                  <wp:posOffset>33020</wp:posOffset>
                </wp:positionV>
                <wp:extent cx="626110" cy="774700"/>
                <wp:effectExtent l="336550" t="461645" r="8890" b="11430"/>
                <wp:wrapTight wrapText="bothSides">
                  <wp:wrapPolygon edited="0">
                    <wp:start x="-2935" y="-12801"/>
                    <wp:lineTo x="-5564" y="-12535"/>
                    <wp:lineTo x="-11457" y="-9596"/>
                    <wp:lineTo x="-11457" y="-5860"/>
                    <wp:lineTo x="-10800" y="-2939"/>
                    <wp:lineTo x="657" y="0"/>
                    <wp:lineTo x="2629" y="797"/>
                    <wp:lineTo x="-657" y="3205"/>
                    <wp:lineTo x="-986" y="8534"/>
                    <wp:lineTo x="-11457" y="11738"/>
                    <wp:lineTo x="-11457" y="14129"/>
                    <wp:lineTo x="7865" y="17068"/>
                    <wp:lineTo x="657" y="18927"/>
                    <wp:lineTo x="-986" y="19741"/>
                    <wp:lineTo x="-986" y="21334"/>
                    <wp:lineTo x="1643" y="21334"/>
                    <wp:lineTo x="3264" y="21334"/>
                    <wp:lineTo x="15050" y="17599"/>
                    <wp:lineTo x="15378" y="17068"/>
                    <wp:lineTo x="20286" y="12801"/>
                    <wp:lineTo x="21929" y="8799"/>
                    <wp:lineTo x="21600" y="6391"/>
                    <wp:lineTo x="20614" y="4267"/>
                    <wp:lineTo x="15378" y="0"/>
                    <wp:lineTo x="15707" y="-4267"/>
                    <wp:lineTo x="13735" y="-8268"/>
                    <wp:lineTo x="13735" y="-9330"/>
                    <wp:lineTo x="5564" y="-12535"/>
                    <wp:lineTo x="2629" y="-12801"/>
                    <wp:lineTo x="-2935" y="-12801"/>
                  </wp:wrapPolygon>
                </wp:wrapTight>
                <wp:docPr id="25" name="WordArt 9510" descr="Paper bag"/>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626110" cy="774700"/>
                        </a:xfrm>
                        <a:prstGeom prst="rect">
                          <a:avLst/>
                        </a:prstGeom>
                      </wps:spPr>
                      <wps:txbx>
                        <w:txbxContent>
                          <w:p w14:paraId="79B75754" w14:textId="77777777" w:rsidR="00DB0F3E" w:rsidRDefault="00DB0F3E" w:rsidP="00483466">
                            <w:pPr>
                              <w:pStyle w:val="NormalWeb"/>
                              <w:spacing w:before="0" w:beforeAutospacing="0" w:after="0" w:afterAutospacing="0"/>
                              <w:jc w:val="center"/>
                              <w:rPr>
                                <w:sz w:val="24"/>
                              </w:rPr>
                            </w:pPr>
                            <w:r w:rsidRPr="00D12EE7">
                              <w:rPr>
                                <w:sz w:val="108"/>
                                <w:szCs w:val="108"/>
                                <w14:shadow w14:blurRad="0" w14:dist="564007" w14:dir="14049741" w14:sx="125000" w14:sy="125000" w14:kx="0" w14:ky="0" w14:algn="tl">
                                  <w14:srgbClr w14:val="C7DFD3">
                                    <w14:alpha w14:val="20000"/>
                                  </w14:srgbClr>
                                </w14:shadow>
                                <w14:textOutline w14:w="9525" w14:cap="flat" w14:cmpd="sng" w14:algn="ctr">
                                  <w14:solidFill>
                                    <w14:srgbClr w14:val="008000"/>
                                  </w14:solidFill>
                                  <w14:prstDash w14:val="solid"/>
                                  <w14:round/>
                                </w14:textOutline>
                              </w:rPr>
                              <w: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CC307C7" id="WordArt 9510" o:spid="_x0000_s1027" type="#_x0000_t202" alt="Paper bag" style="position:absolute;left:0;text-align:left;margin-left:467.5pt;margin-top:2.6pt;width:49.3pt;height:61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" filled="f" stroked="f">
                <o:lock v:ext="edit" shapetype="t"/>
                <v:textbox style="mso-fit-shape-to-text:t">
                  <w:txbxContent>
                    <w:p w14:paraId="79B75754" w14:textId="77777777" w:rsidR="00DB0F3E" w:rsidRDefault="00DB0F3E" w:rsidP="00483466">
                      <w:pPr>
                        <w:pStyle w:val="NormalWeb"/>
                        <w:spacing w:before="0" w:beforeAutospacing="0" w:after="0" w:afterAutospacing="0"/>
                        <w:jc w:val="center"/>
                        <w:rPr>
                          <w:sz w:val="24"/>
                        </w:rPr>
                      </w:pPr>
                      <w:r w:rsidRPr="00D12EE7">
                        <w:rPr>
                          <w:sz w:val="108"/>
                          <w:szCs w:val="108"/>
                          <w14:shadow w14:blurRad="0" w14:dist="564007" w14:dir="14049741" w14:sx="125000" w14:sy="125000" w14:kx="0" w14:ky="0" w14:algn="tl">
                            <w14:srgbClr w14:val="C7DFD3">
                              <w14:alpha w14:val="20000"/>
                            </w14:srgbClr>
                          </w14:shadow>
                          <w14:textOutline w14:w="9525" w14:cap="flat" w14:cmpd="sng" w14:algn="ctr">
                            <w14:solidFill>
                              <w14:srgbClr w14:val="008000"/>
                            </w14:solidFill>
                            <w14:prstDash w14:val="solid"/>
                            <w14:round/>
                          </w14:textOutline>
                        </w:rPr>
                        <w:t>,</w:t>
                      </w:r>
                    </w:p>
                  </w:txbxContent>
                </v:textbox>
                <w10:wrap type="tight"/>
              </v:shape>
            </w:pict>
          </mc:Fallback>
        </mc:AlternateContent>
      </w:r>
      <w:r w:rsidR="00D278EA" w:rsidRPr="009C6FD5">
        <w:rPr>
          <w:lang w:val="en-ZA"/>
        </w:rPr>
        <w:t xml:space="preserve">Consist of one independent sentence with one or more dependent clause that relates to it.  The sentence and the clauses are </w:t>
      </w:r>
      <w:r w:rsidR="00D278EA" w:rsidRPr="009C6FD5">
        <w:rPr>
          <w:b/>
          <w:lang w:val="en-ZA"/>
        </w:rPr>
        <w:t xml:space="preserve">separated by a comma.  </w:t>
      </w:r>
    </w:p>
    <w:p w14:paraId="7B34293F" w14:textId="77777777" w:rsidR="00D278EA" w:rsidRPr="009C6FD5" w:rsidRDefault="00D278EA" w:rsidP="00D278EA">
      <w:pPr>
        <w:rPr>
          <w:lang w:val="en-ZA"/>
        </w:rPr>
      </w:pPr>
      <w:r w:rsidRPr="009C6FD5">
        <w:rPr>
          <w:lang w:val="en-ZA"/>
        </w:rPr>
        <w:t>“Although it is raining, the boy is playing outside.”  Can you see that</w:t>
      </w:r>
      <w:r w:rsidRPr="009C6FD5">
        <w:rPr>
          <w:i/>
          <w:lang w:val="en-ZA"/>
        </w:rPr>
        <w:t>: “Although it is raining”</w:t>
      </w:r>
      <w:r w:rsidRPr="009C6FD5">
        <w:rPr>
          <w:lang w:val="en-ZA"/>
        </w:rPr>
        <w:t xml:space="preserve"> is not a full sentence, it does not have a subject, so it is called a clause and has to be added to a sentence.  </w:t>
      </w:r>
    </w:p>
    <w:p w14:paraId="1B1F587D" w14:textId="77777777" w:rsidR="00D278EA" w:rsidRPr="009C6FD5" w:rsidRDefault="00D278EA" w:rsidP="00D278EA">
      <w:pPr>
        <w:rPr>
          <w:lang w:val="en-ZA"/>
        </w:rPr>
      </w:pPr>
      <w:r w:rsidRPr="009C6FD5">
        <w:rPr>
          <w:lang w:val="en-ZA"/>
        </w:rPr>
        <w:t>The clauses and the sentence must relate to the same topic if you want to create a complex sentence.  “Although it is raining, I like reading.” Is a pointless sentence, since they do not share the same subject.  “I have to go to the shop, even though it is raining,” is a better example of a complex sentence.</w:t>
      </w:r>
    </w:p>
    <w:p w14:paraId="1C927DF7" w14:textId="77777777" w:rsidR="00D278EA" w:rsidRPr="009C6FD5" w:rsidRDefault="00D278EA" w:rsidP="00D278EA">
      <w:pPr>
        <w:jc w:val="center"/>
        <w:rPr>
          <w:b/>
          <w:lang w:val="en-ZA"/>
        </w:rPr>
      </w:pPr>
      <w:r w:rsidRPr="009C6FD5">
        <w:rPr>
          <w:b/>
          <w:lang w:val="en-ZA"/>
        </w:rPr>
        <w:t>Remember:</w:t>
      </w:r>
    </w:p>
    <w:p w14:paraId="3AF73C4E" w14:textId="77777777" w:rsidR="00D278EA" w:rsidRPr="009C6FD5" w:rsidRDefault="00D278EA" w:rsidP="00745B83">
      <w:pPr>
        <w:pStyle w:val="ListBullet2"/>
        <w:rPr>
          <w:rStyle w:val="Strong"/>
          <w:lang w:val="en-ZA"/>
        </w:rPr>
      </w:pPr>
      <w:r w:rsidRPr="009C6FD5">
        <w:rPr>
          <w:rStyle w:val="Strong"/>
          <w:lang w:val="en-ZA"/>
        </w:rPr>
        <w:t xml:space="preserve">Too many short sentences will make your text appear choppy and curt.  </w:t>
      </w:r>
    </w:p>
    <w:p w14:paraId="39D1526E" w14:textId="77777777" w:rsidR="00D278EA" w:rsidRPr="009C6FD5" w:rsidRDefault="00D278EA" w:rsidP="00745B83">
      <w:pPr>
        <w:pStyle w:val="ListBullet2"/>
        <w:rPr>
          <w:rStyle w:val="Strong"/>
          <w:lang w:val="en-ZA"/>
        </w:rPr>
      </w:pPr>
      <w:r w:rsidRPr="009C6FD5">
        <w:rPr>
          <w:rStyle w:val="Strong"/>
          <w:lang w:val="en-ZA"/>
        </w:rPr>
        <w:t xml:space="preserve">Too many long sentences will have the opposite effect, your text will appear confusing.  </w:t>
      </w:r>
    </w:p>
    <w:p w14:paraId="2E54147D" w14:textId="77777777" w:rsidR="00D278EA" w:rsidRPr="009C6FD5" w:rsidRDefault="00D278EA" w:rsidP="00745B83">
      <w:pPr>
        <w:pStyle w:val="ListBullet2"/>
        <w:rPr>
          <w:rStyle w:val="Strong"/>
          <w:lang w:val="en-ZA"/>
        </w:rPr>
      </w:pPr>
      <w:r w:rsidRPr="009C6FD5">
        <w:rPr>
          <w:rStyle w:val="Strong"/>
          <w:lang w:val="en-ZA"/>
        </w:rPr>
        <w:t>Short sentences should be varied with longer sentences to give your text an even flow.</w:t>
      </w:r>
    </w:p>
    <w:p w14:paraId="6AA2C0AC" w14:textId="77777777" w:rsidR="00D278EA" w:rsidRPr="009C6FD5" w:rsidRDefault="00D278EA" w:rsidP="00D278EA">
      <w:pPr>
        <w:rPr>
          <w:lang w:val="en-ZA"/>
        </w:rPr>
      </w:pPr>
    </w:p>
    <w:p w14:paraId="00C66858" w14:textId="77777777" w:rsidR="00D278EA" w:rsidRPr="009C6FD5" w:rsidRDefault="00D278EA" w:rsidP="00745B83">
      <w:pPr>
        <w:pStyle w:val="MyFormAssmtHdg"/>
      </w:pPr>
      <w:bookmarkStart w:id="263" w:name="_Toc201023505"/>
      <w:bookmarkStart w:id="264" w:name="_Toc201071790"/>
      <w:bookmarkStart w:id="265" w:name="_Toc201071339"/>
      <w:bookmarkStart w:id="266" w:name="_Toc495929971"/>
      <w:bookmarkEnd w:id="263"/>
      <w:r w:rsidRPr="009C6FD5">
        <w:t>Activity 4 (</w:t>
      </w:r>
      <w:r w:rsidR="00101667" w:rsidRPr="009C6FD5">
        <w:t>8963</w:t>
      </w:r>
      <w:r w:rsidRPr="009C6FD5">
        <w:t xml:space="preserve"> SO4, AC1-2)</w:t>
      </w:r>
      <w:bookmarkEnd w:id="264"/>
      <w:bookmarkEnd w:id="265"/>
      <w:bookmarkEnd w:id="266"/>
      <w:r w:rsidRPr="009C6FD5">
        <w:t xml:space="preserve"> </w:t>
      </w:r>
    </w:p>
    <w:p w14:paraId="569DB3FC" w14:textId="77777777" w:rsidR="00D278EA" w:rsidRPr="009C6FD5" w:rsidRDefault="00D278EA" w:rsidP="00830B58">
      <w:pPr>
        <w:rPr>
          <w:noProof/>
          <w:lang w:val="en-ZA"/>
        </w:rPr>
      </w:pPr>
    </w:p>
    <w:p w14:paraId="7B0EB757" w14:textId="77777777" w:rsidR="00D278EA" w:rsidRPr="009C6FD5" w:rsidRDefault="00D278EA" w:rsidP="00830B58">
      <w:pPr>
        <w:rPr>
          <w:noProof/>
          <w:lang w:val="en-ZA"/>
        </w:rPr>
      </w:pPr>
    </w:p>
    <w:p w14:paraId="7E9C8661" w14:textId="77777777" w:rsidR="00D278EA" w:rsidRPr="009C6FD5" w:rsidRDefault="00D278EA" w:rsidP="00830B58">
      <w:pPr>
        <w:rPr>
          <w:lang w:val="en-ZA"/>
        </w:rPr>
      </w:pPr>
      <w:r w:rsidRPr="009C6FD5">
        <w:rPr>
          <w:lang w:val="en-ZA"/>
        </w:rPr>
        <w:br w:type="page"/>
      </w:r>
    </w:p>
    <w:p w14:paraId="55DC2827" w14:textId="77777777" w:rsidR="00D278EA" w:rsidRPr="009C6FD5" w:rsidRDefault="00745B83" w:rsidP="00D278EA">
      <w:pPr>
        <w:pStyle w:val="LCHeading1"/>
        <w:rPr>
          <w:rFonts w:ascii="Tahoma" w:hAnsi="Tahoma" w:cs="Tahoma"/>
          <w:color w:val="000000"/>
          <w:sz w:val="18"/>
          <w:szCs w:val="18"/>
        </w:rPr>
      </w:pPr>
      <w:bookmarkStart w:id="267" w:name="_Toc201071791"/>
      <w:bookmarkStart w:id="268" w:name="_Toc495929972"/>
      <w:r w:rsidRPr="009C6FD5">
        <w:rPr>
          <w:noProof/>
        </w:rPr>
        <w:t>SECTION 5: AUDIENCE, PURPOSE &amp; CONTEXT</w:t>
      </w:r>
      <w:bookmarkEnd w:id="267"/>
      <w:bookmarkEnd w:id="268"/>
      <w:r w:rsidRPr="009C6FD5">
        <w:rPr>
          <w:noProof/>
        </w:rPr>
        <w:t xml:space="preserve"> </w:t>
      </w:r>
    </w:p>
    <w:p w14:paraId="79FD562D" w14:textId="77777777" w:rsidR="00703772" w:rsidRPr="00DB0F3E" w:rsidRDefault="00703772" w:rsidP="00DB0F3E">
      <w:pPr>
        <w:pStyle w:val="Heading4"/>
      </w:pPr>
      <w:r w:rsidRPr="00DB0F3E">
        <w:t>Outcome</w:t>
      </w:r>
    </w:p>
    <w:p w14:paraId="06DFFFC7" w14:textId="77777777" w:rsidR="00D278EA" w:rsidRPr="009C6FD5" w:rsidRDefault="00D278EA" w:rsidP="00703772">
      <w:pPr>
        <w:rPr>
          <w:lang w:val="en-ZA"/>
        </w:rPr>
      </w:pPr>
      <w:r w:rsidRPr="009C6FD5">
        <w:rPr>
          <w:lang w:val="en-ZA"/>
        </w:rPr>
        <w:t>Write/sign for a specific audience, purpose and context.</w:t>
      </w:r>
    </w:p>
    <w:p w14:paraId="5A64197B" w14:textId="77777777" w:rsidR="00D278EA" w:rsidRPr="009C6FD5" w:rsidRDefault="00D278EA" w:rsidP="00703772">
      <w:pPr>
        <w:rPr>
          <w:b/>
          <w:lang w:val="en-ZA"/>
        </w:rPr>
      </w:pPr>
      <w:r w:rsidRPr="009C6FD5">
        <w:rPr>
          <w:b/>
          <w:lang w:val="en-ZA"/>
        </w:rPr>
        <w:t xml:space="preserve">Outcome Range </w:t>
      </w:r>
    </w:p>
    <w:p w14:paraId="4D32799F" w14:textId="77777777" w:rsidR="00D278EA" w:rsidRPr="009C6FD5" w:rsidRDefault="00D278EA" w:rsidP="00830B58">
      <w:pPr>
        <w:rPr>
          <w:lang w:val="en-ZA"/>
        </w:rPr>
      </w:pPr>
      <w:r w:rsidRPr="009C6FD5">
        <w:rPr>
          <w:lang w:val="en-ZA"/>
        </w:rPr>
        <w:t>Write/sign for a specific audience, purpose and context: Narrative, discursive, reflective, argumentative, descriptive, expository, transactional, business correspondence, electronic texts, multi-media presentations.</w:t>
      </w:r>
    </w:p>
    <w:p w14:paraId="24709EDB" w14:textId="77777777" w:rsidR="00D278EA" w:rsidRPr="00DB0F3E" w:rsidRDefault="001328FB" w:rsidP="00DB0F3E">
      <w:pPr>
        <w:pStyle w:val="Heading4"/>
      </w:pPr>
      <w:r w:rsidRPr="00DB0F3E">
        <w:t>Assessment criteria</w:t>
      </w:r>
      <w:r w:rsidR="00D278EA" w:rsidRPr="00DB0F3E">
        <w:t xml:space="preserve"> </w:t>
      </w:r>
    </w:p>
    <w:p w14:paraId="0F8B0616" w14:textId="77777777" w:rsidR="00D278EA" w:rsidRPr="009C6FD5" w:rsidRDefault="00D278EA" w:rsidP="00830B58">
      <w:pPr>
        <w:rPr>
          <w:lang w:val="en-ZA"/>
        </w:rPr>
      </w:pPr>
      <w:r w:rsidRPr="009C6FD5">
        <w:rPr>
          <w:lang w:val="en-ZA"/>
        </w:rPr>
        <w:t>On completion of this section you will be able to ensure that:</w:t>
      </w:r>
    </w:p>
    <w:p w14:paraId="63753B41" w14:textId="77777777" w:rsidR="00D278EA" w:rsidRPr="009C6FD5" w:rsidRDefault="00D278EA" w:rsidP="00703772">
      <w:pPr>
        <w:pStyle w:val="ListBullet2"/>
        <w:rPr>
          <w:lang w:val="en-ZA"/>
        </w:rPr>
      </w:pPr>
      <w:r w:rsidRPr="009C6FD5">
        <w:rPr>
          <w:lang w:val="en-ZA"/>
        </w:rPr>
        <w:t>A range of appropriate texts is identified and produced in response to tasks or learning activities</w:t>
      </w:r>
    </w:p>
    <w:p w14:paraId="236F0E79" w14:textId="77777777" w:rsidR="00D278EA" w:rsidRPr="009C6FD5" w:rsidRDefault="00D278EA" w:rsidP="00703772">
      <w:pPr>
        <w:pStyle w:val="ListBullet2"/>
        <w:rPr>
          <w:lang w:val="en-ZA"/>
        </w:rPr>
      </w:pPr>
      <w:r w:rsidRPr="009C6FD5">
        <w:rPr>
          <w:lang w:val="en-ZA"/>
        </w:rPr>
        <w:t>Format and content are appropriate to the conventions of the text type, and to the nature and level of the target audience, as well as to the task.: Format, visual presentation (headings, sub-headings, bullets, numbering, font, etc), appropriate dress</w:t>
      </w:r>
    </w:p>
    <w:p w14:paraId="768AF3F9" w14:textId="77777777" w:rsidR="00D278EA" w:rsidRPr="009C6FD5" w:rsidRDefault="00D278EA" w:rsidP="005736AC">
      <w:pPr>
        <w:pStyle w:val="Heading2"/>
        <w:rPr>
          <w:lang w:val="en-ZA"/>
        </w:rPr>
      </w:pPr>
      <w:bookmarkStart w:id="269" w:name="_Toc153691524"/>
      <w:bookmarkStart w:id="270" w:name="_Toc150486867"/>
      <w:bookmarkStart w:id="271" w:name="_Toc201071792"/>
      <w:bookmarkStart w:id="272" w:name="_Toc495929973"/>
      <w:r w:rsidRPr="009C6FD5">
        <w:rPr>
          <w:lang w:val="en-ZA"/>
        </w:rPr>
        <w:t>Styles Of Writing</w:t>
      </w:r>
      <w:bookmarkEnd w:id="269"/>
      <w:bookmarkEnd w:id="270"/>
      <w:bookmarkEnd w:id="271"/>
      <w:bookmarkEnd w:id="272"/>
    </w:p>
    <w:p w14:paraId="4BBE8441" w14:textId="77777777" w:rsidR="00D278EA" w:rsidRPr="009C6FD5" w:rsidRDefault="00D278EA" w:rsidP="00830B58">
      <w:pPr>
        <w:rPr>
          <w:lang w:val="en-ZA"/>
        </w:rPr>
      </w:pPr>
      <w:r w:rsidRPr="009C6FD5">
        <w:rPr>
          <w:lang w:val="en-ZA"/>
        </w:rPr>
        <w:t xml:space="preserve">Written/signed forms may include narratives (folklore/short stories/novels/dramas), dialogues, sets of instructions, advertisements, editorials, brochures, manuals, agendas and minutes, diary entries, journals, lists, charts, plays, reports, journals, essays/signed narratives, poems and letters. </w:t>
      </w:r>
    </w:p>
    <w:p w14:paraId="66E4818F" w14:textId="77777777" w:rsidR="00D278EA" w:rsidRPr="009C6FD5" w:rsidRDefault="00D278EA" w:rsidP="00830B58">
      <w:pPr>
        <w:rPr>
          <w:lang w:val="en-ZA"/>
        </w:rPr>
      </w:pPr>
      <w:r w:rsidRPr="009C6FD5">
        <w:rPr>
          <w:lang w:val="en-ZA"/>
        </w:rPr>
        <w:t>We have already covered some of these topics, such as reading and understanding, paraphrasing and so on.  We will now move on to actual writing of text.</w:t>
      </w:r>
    </w:p>
    <w:p w14:paraId="674B43E2" w14:textId="77777777" w:rsidR="00D278EA" w:rsidRPr="00DB0F3E" w:rsidRDefault="00D278EA" w:rsidP="00DB0F3E">
      <w:pPr>
        <w:pStyle w:val="Heading3"/>
      </w:pPr>
      <w:bookmarkStart w:id="273" w:name="_Toc495929974"/>
      <w:r w:rsidRPr="00DB0F3E">
        <w:t>Narrative</w:t>
      </w:r>
      <w:bookmarkEnd w:id="273"/>
    </w:p>
    <w:p w14:paraId="4D781562" w14:textId="77777777" w:rsidR="00D278EA" w:rsidRPr="009C6FD5" w:rsidRDefault="00D278EA" w:rsidP="00830B58">
      <w:pPr>
        <w:rPr>
          <w:lang w:val="en-ZA"/>
        </w:rPr>
      </w:pPr>
      <w:r w:rsidRPr="009C6FD5">
        <w:rPr>
          <w:lang w:val="en-ZA"/>
        </w:rPr>
        <w:t>Narrative style means to tell the story without using dialogue.  It is also used to provide a commentary for a film or television programme.</w:t>
      </w:r>
    </w:p>
    <w:p w14:paraId="12D93A1B" w14:textId="77777777" w:rsidR="00D278EA" w:rsidRPr="009C6FD5" w:rsidRDefault="00D278EA" w:rsidP="00830B58">
      <w:pPr>
        <w:rPr>
          <w:lang w:val="en-ZA"/>
        </w:rPr>
      </w:pPr>
      <w:r w:rsidRPr="009C6FD5">
        <w:rPr>
          <w:lang w:val="en-ZA"/>
        </w:rPr>
        <w:t>“Scared but holding steady, a Brazilian boy offers his arm for vaccination against the mosquito-born yellow fever virus.  Bringing misery to the vulnerable, viruses cause diseases ranging from the common cold and measles to hepatitis and AIDS.  Viruses appear to infect all living things – yet are not quite alive themselves.  Particles of genetic material – the essence of life – they lie as inert as the dead until an opportunity arises to invade a host.”</w:t>
      </w:r>
    </w:p>
    <w:p w14:paraId="3296C7B2" w14:textId="77777777" w:rsidR="00D278EA" w:rsidRPr="00DB0F3E" w:rsidRDefault="00D278EA" w:rsidP="00DB0F3E">
      <w:pPr>
        <w:pStyle w:val="Heading3"/>
      </w:pPr>
      <w:bookmarkStart w:id="274" w:name="_Toc495929975"/>
      <w:r w:rsidRPr="00DB0F3E">
        <w:t>Discursive</w:t>
      </w:r>
      <w:bookmarkEnd w:id="274"/>
    </w:p>
    <w:p w14:paraId="5D77BFBE" w14:textId="77777777" w:rsidR="00D278EA" w:rsidRPr="009C6FD5" w:rsidRDefault="00D278EA" w:rsidP="00830B58">
      <w:pPr>
        <w:rPr>
          <w:lang w:val="en-ZA"/>
        </w:rPr>
      </w:pPr>
      <w:r w:rsidRPr="009C6FD5">
        <w:rPr>
          <w:lang w:val="en-ZA"/>
        </w:rPr>
        <w:t>Write/sign about a topic in detail, similar to when you are having a discussion with friends about a topic.  It might also happen that you include unrelated topics in the text.</w:t>
      </w:r>
    </w:p>
    <w:p w14:paraId="5603D22F" w14:textId="77777777" w:rsidR="00D278EA" w:rsidRPr="00DB0F3E" w:rsidRDefault="00D278EA" w:rsidP="00DB0F3E">
      <w:pPr>
        <w:pStyle w:val="Heading3"/>
      </w:pPr>
      <w:bookmarkStart w:id="275" w:name="_Toc495929976"/>
      <w:r w:rsidRPr="00DB0F3E">
        <w:t>Reflective</w:t>
      </w:r>
      <w:bookmarkEnd w:id="275"/>
    </w:p>
    <w:p w14:paraId="6BA34012" w14:textId="77777777" w:rsidR="00D278EA" w:rsidRPr="009C6FD5" w:rsidRDefault="00D278EA" w:rsidP="00830B58">
      <w:pPr>
        <w:rPr>
          <w:lang w:val="en-ZA"/>
        </w:rPr>
      </w:pPr>
      <w:r w:rsidRPr="009C6FD5">
        <w:rPr>
          <w:lang w:val="en-ZA"/>
        </w:rPr>
        <w:t>Thoughtful. In the following text, the person is thinking about growing up.</w:t>
      </w:r>
    </w:p>
    <w:p w14:paraId="70DDDB10" w14:textId="77777777" w:rsidR="00D278EA" w:rsidRPr="009C6FD5" w:rsidRDefault="00D278EA" w:rsidP="00830B58">
      <w:pPr>
        <w:rPr>
          <w:lang w:val="en-ZA"/>
        </w:rPr>
      </w:pPr>
      <w:r w:rsidRPr="009C6FD5">
        <w:rPr>
          <w:lang w:val="en-ZA"/>
        </w:rPr>
        <w:t>“As my stepfather’s postings and later my own were all at the whim of the Foreign Office, I’d mostly lived those twenty years abroad in scattered three- or four-year segments, some blazing, some boring, from Caracas to Lima, from Moscow to Cairo to Madrid, housed in Foreign Office lodgings from one-bedroom concrete to gilt-decked mansions, counting nowhere home.  I was rootless and nomadic, well used to it and content.”</w:t>
      </w:r>
    </w:p>
    <w:p w14:paraId="0A29DDA4" w14:textId="77777777" w:rsidR="00D278EA" w:rsidRPr="00DB0F3E" w:rsidRDefault="00D278EA" w:rsidP="00DB0F3E">
      <w:pPr>
        <w:pStyle w:val="Heading3"/>
      </w:pPr>
      <w:bookmarkStart w:id="276" w:name="_Toc495929977"/>
      <w:r w:rsidRPr="00DB0F3E">
        <w:t>Argumentative</w:t>
      </w:r>
      <w:bookmarkEnd w:id="276"/>
    </w:p>
    <w:p w14:paraId="0328948E" w14:textId="77777777" w:rsidR="00D278EA" w:rsidRPr="009C6FD5" w:rsidRDefault="00D278EA" w:rsidP="00830B58">
      <w:pPr>
        <w:rPr>
          <w:lang w:val="en-ZA"/>
        </w:rPr>
      </w:pPr>
      <w:r w:rsidRPr="009C6FD5">
        <w:rPr>
          <w:lang w:val="en-ZA"/>
        </w:rPr>
        <w:t>A set of reasons given in support of something.  Following is an extract from National Geographic October 1995, when civil war was raging in Rwanda with devastating effects not only on the people but also on the wildlife.</w:t>
      </w:r>
    </w:p>
    <w:p w14:paraId="46D7B300" w14:textId="77777777" w:rsidR="00D278EA" w:rsidRPr="009C6FD5" w:rsidRDefault="00D278EA" w:rsidP="00830B58">
      <w:pPr>
        <w:rPr>
          <w:lang w:val="en-ZA"/>
        </w:rPr>
      </w:pPr>
      <w:r w:rsidRPr="009C6FD5">
        <w:rPr>
          <w:lang w:val="en-ZA"/>
        </w:rPr>
        <w:t>A fragile home threatened by war</w:t>
      </w:r>
    </w:p>
    <w:p w14:paraId="5BFACF4F" w14:textId="77777777" w:rsidR="00D278EA" w:rsidRPr="009C6FD5" w:rsidRDefault="00D278EA" w:rsidP="00830B58">
      <w:pPr>
        <w:rPr>
          <w:lang w:val="en-ZA"/>
        </w:rPr>
      </w:pPr>
      <w:r w:rsidRPr="009C6FD5">
        <w:rPr>
          <w:lang w:val="en-ZA"/>
        </w:rPr>
        <w:t>“Among the last of its kind, a young gorilla peers from its leafy refuge in Rwanda – a nation bloodied by ethnic slaughter.  Conservationists fear that Rwanda’s instability could endanger the gorilla’s survival.  Others ask: How should the plight of the world’s rarest ape be weighed against more than 500,000 human dead?”</w:t>
      </w:r>
    </w:p>
    <w:p w14:paraId="3FEFDF0B" w14:textId="77777777" w:rsidR="00D278EA" w:rsidRPr="00DB0F3E" w:rsidRDefault="00D278EA" w:rsidP="00DB0F3E">
      <w:pPr>
        <w:pStyle w:val="Heading3"/>
      </w:pPr>
      <w:bookmarkStart w:id="277" w:name="_Toc495929978"/>
      <w:r w:rsidRPr="00DB0F3E">
        <w:t>Descriptive</w:t>
      </w:r>
      <w:bookmarkEnd w:id="277"/>
    </w:p>
    <w:p w14:paraId="704C7E90" w14:textId="77777777" w:rsidR="00D278EA" w:rsidRPr="009C6FD5" w:rsidRDefault="00D278EA" w:rsidP="00830B58">
      <w:pPr>
        <w:rPr>
          <w:lang w:val="en-ZA"/>
        </w:rPr>
      </w:pPr>
      <w:r w:rsidRPr="009C6FD5">
        <w:rPr>
          <w:lang w:val="en-ZA"/>
        </w:rPr>
        <w:t>Describing without expressing judgement.  In the following passage, the writer does not try to persuade you to buy the item, he merely states the features of the product.</w:t>
      </w:r>
    </w:p>
    <w:p w14:paraId="41A044C9" w14:textId="77777777" w:rsidR="00D278EA" w:rsidRPr="009C6FD5" w:rsidRDefault="00D278EA" w:rsidP="00830B58">
      <w:pPr>
        <w:rPr>
          <w:lang w:val="en-ZA"/>
        </w:rPr>
      </w:pPr>
    </w:p>
    <w:p w14:paraId="3C7BB134" w14:textId="77777777" w:rsidR="00D278EA" w:rsidRPr="009C6FD5" w:rsidRDefault="00D278EA" w:rsidP="00830B58">
      <w:pPr>
        <w:rPr>
          <w:lang w:val="en-ZA"/>
        </w:rPr>
      </w:pPr>
      <w:r w:rsidRPr="009C6FD5">
        <w:rPr>
          <w:lang w:val="en-ZA"/>
        </w:rPr>
        <w:t>“The Nokia HS-12W Wireless Stereo Headset has been designed for people who listen to MP3s on their phones and need to effortlessly switch between music and phone mode in an instant.  The display serves to provide music information, caller ID and MMS/SMS notification, while the built-in stereo FM RDS radio provides automatic channel search.”</w:t>
      </w:r>
    </w:p>
    <w:p w14:paraId="7049FE17" w14:textId="77777777" w:rsidR="00D278EA" w:rsidRPr="00DB0F3E" w:rsidRDefault="00D278EA" w:rsidP="00DB0F3E">
      <w:pPr>
        <w:pStyle w:val="Heading3"/>
      </w:pPr>
      <w:bookmarkStart w:id="278" w:name="_Toc495929979"/>
      <w:r w:rsidRPr="00DB0F3E">
        <w:t>Expository</w:t>
      </w:r>
      <w:bookmarkEnd w:id="278"/>
    </w:p>
    <w:p w14:paraId="61A5AF44" w14:textId="77777777" w:rsidR="00D278EA" w:rsidRPr="009C6FD5" w:rsidRDefault="00D278EA" w:rsidP="00830B58">
      <w:pPr>
        <w:rPr>
          <w:lang w:val="en-ZA"/>
        </w:rPr>
      </w:pPr>
      <w:r w:rsidRPr="009C6FD5">
        <w:rPr>
          <w:lang w:val="en-ZA"/>
        </w:rPr>
        <w:t>A full description and explanation of a theory.  Usually used in the media to reveal something discreditable.  Any scandal that is reported in the media is written in expository style.</w:t>
      </w:r>
    </w:p>
    <w:p w14:paraId="2C41A7BC" w14:textId="77777777" w:rsidR="00D278EA" w:rsidRPr="00DB0F3E" w:rsidRDefault="00D278EA" w:rsidP="00DB0F3E">
      <w:pPr>
        <w:pStyle w:val="Heading3"/>
      </w:pPr>
      <w:bookmarkStart w:id="279" w:name="_Toc495929980"/>
      <w:r w:rsidRPr="00DB0F3E">
        <w:t>Transactional</w:t>
      </w:r>
      <w:bookmarkEnd w:id="279"/>
    </w:p>
    <w:p w14:paraId="6DCC9D94" w14:textId="77777777" w:rsidR="00D278EA" w:rsidRPr="009C6FD5" w:rsidRDefault="00D278EA" w:rsidP="00830B58">
      <w:pPr>
        <w:rPr>
          <w:lang w:val="en-ZA"/>
        </w:rPr>
      </w:pPr>
      <w:r w:rsidRPr="009C6FD5">
        <w:rPr>
          <w:lang w:val="en-ZA"/>
        </w:rPr>
        <w:t>Relating to a business transaction.  This would usually be invoices, debit and credit notes, notes to purchase and so on.</w:t>
      </w:r>
    </w:p>
    <w:p w14:paraId="5DC61F24" w14:textId="77777777" w:rsidR="00D278EA" w:rsidRPr="00DB0F3E" w:rsidRDefault="00D278EA" w:rsidP="00DB0F3E">
      <w:pPr>
        <w:pStyle w:val="Heading3"/>
      </w:pPr>
      <w:bookmarkStart w:id="280" w:name="_Toc495929981"/>
      <w:r w:rsidRPr="00DB0F3E">
        <w:t>Business correspondence</w:t>
      </w:r>
      <w:bookmarkEnd w:id="280"/>
    </w:p>
    <w:p w14:paraId="14A582F8" w14:textId="77777777" w:rsidR="00D278EA" w:rsidRPr="009C6FD5" w:rsidRDefault="00D278EA" w:rsidP="00830B58">
      <w:pPr>
        <w:rPr>
          <w:lang w:val="en-ZA"/>
        </w:rPr>
      </w:pPr>
      <w:r w:rsidRPr="009C6FD5">
        <w:rPr>
          <w:lang w:val="en-ZA"/>
        </w:rPr>
        <w:t>Will include all business correspondence: letters, faxes, memos, buying orders, invoices, credit notes, debit notes and so on.</w:t>
      </w:r>
    </w:p>
    <w:p w14:paraId="2C9E243C" w14:textId="77777777" w:rsidR="00D278EA" w:rsidRPr="00DB0F3E" w:rsidRDefault="00D278EA" w:rsidP="00DB0F3E">
      <w:pPr>
        <w:pStyle w:val="Heading3"/>
      </w:pPr>
      <w:bookmarkStart w:id="281" w:name="_Toc495929982"/>
      <w:r w:rsidRPr="00DB0F3E">
        <w:t>Electronic texts</w:t>
      </w:r>
      <w:bookmarkEnd w:id="281"/>
    </w:p>
    <w:p w14:paraId="49E0D7DB" w14:textId="77777777" w:rsidR="00D278EA" w:rsidRPr="009C6FD5" w:rsidRDefault="00D278EA" w:rsidP="00830B58">
      <w:pPr>
        <w:rPr>
          <w:lang w:val="en-ZA"/>
        </w:rPr>
      </w:pPr>
      <w:r w:rsidRPr="009C6FD5">
        <w:rPr>
          <w:lang w:val="en-ZA"/>
        </w:rPr>
        <w:t>Would be sent via e-mail.  There is a specific set of rules regulating e-mails.</w:t>
      </w:r>
    </w:p>
    <w:p w14:paraId="51C5C007" w14:textId="77777777" w:rsidR="00D278EA" w:rsidRPr="00DB0F3E" w:rsidRDefault="00D278EA" w:rsidP="00DB0F3E">
      <w:pPr>
        <w:pStyle w:val="Heading4"/>
      </w:pPr>
      <w:bookmarkStart w:id="282" w:name="_Toc134863626"/>
      <w:bookmarkStart w:id="283" w:name="_Toc134865821"/>
      <w:r w:rsidRPr="00DB0F3E">
        <w:t>Professional e-mail</w:t>
      </w:r>
      <w:bookmarkEnd w:id="282"/>
      <w:bookmarkEnd w:id="283"/>
    </w:p>
    <w:p w14:paraId="2A64B3B9" w14:textId="77777777" w:rsidR="00D278EA" w:rsidRPr="009C6FD5" w:rsidRDefault="00D278EA" w:rsidP="00A74164">
      <w:pPr>
        <w:pStyle w:val="ListBullet2"/>
        <w:rPr>
          <w:lang w:val="en-ZA"/>
        </w:rPr>
      </w:pPr>
      <w:r w:rsidRPr="009C6FD5">
        <w:rPr>
          <w:lang w:val="en-ZA"/>
        </w:rPr>
        <w:t>Keep it short and simple</w:t>
      </w:r>
    </w:p>
    <w:p w14:paraId="744F7840" w14:textId="77777777" w:rsidR="00D278EA" w:rsidRPr="009C6FD5" w:rsidRDefault="00D278EA" w:rsidP="00A74164">
      <w:pPr>
        <w:pStyle w:val="ListBullet2"/>
        <w:rPr>
          <w:lang w:val="en-ZA"/>
        </w:rPr>
      </w:pPr>
      <w:r w:rsidRPr="009C6FD5">
        <w:rPr>
          <w:lang w:val="en-ZA"/>
        </w:rPr>
        <w:t>Don’t be over concerned about spelling, punctuation or grammar</w:t>
      </w:r>
    </w:p>
    <w:p w14:paraId="27C52A5C" w14:textId="77777777" w:rsidR="00D278EA" w:rsidRPr="009C6FD5" w:rsidRDefault="00D278EA" w:rsidP="00A74164">
      <w:pPr>
        <w:pStyle w:val="ListBullet2"/>
        <w:rPr>
          <w:lang w:val="en-ZA"/>
        </w:rPr>
      </w:pPr>
      <w:r w:rsidRPr="009C6FD5">
        <w:rPr>
          <w:lang w:val="en-ZA"/>
        </w:rPr>
        <w:t>Use the subject line if some action is expected</w:t>
      </w:r>
    </w:p>
    <w:p w14:paraId="51F6CFAE" w14:textId="77777777" w:rsidR="00D278EA" w:rsidRPr="009C6FD5" w:rsidRDefault="00D278EA" w:rsidP="00A74164">
      <w:pPr>
        <w:pStyle w:val="ListBullet2"/>
        <w:rPr>
          <w:lang w:val="en-ZA"/>
        </w:rPr>
      </w:pPr>
      <w:r w:rsidRPr="009C6FD5">
        <w:rPr>
          <w:lang w:val="en-ZA"/>
        </w:rPr>
        <w:t>For a list of items, use bullets</w:t>
      </w:r>
    </w:p>
    <w:p w14:paraId="048A3243" w14:textId="77777777" w:rsidR="00D278EA" w:rsidRPr="009C6FD5" w:rsidRDefault="00D278EA" w:rsidP="00A74164">
      <w:pPr>
        <w:pStyle w:val="ListBullet2"/>
        <w:rPr>
          <w:lang w:val="en-ZA"/>
        </w:rPr>
      </w:pPr>
      <w:r w:rsidRPr="009C6FD5">
        <w:rPr>
          <w:lang w:val="en-ZA"/>
        </w:rPr>
        <w:t>If you cannot avoid sending a long message, attach the file as an enclosure</w:t>
      </w:r>
    </w:p>
    <w:p w14:paraId="44B6E4F8" w14:textId="77777777" w:rsidR="00D278EA" w:rsidRPr="00DB0F3E" w:rsidRDefault="00D278EA" w:rsidP="00DB0F3E">
      <w:pPr>
        <w:pStyle w:val="Heading4"/>
      </w:pPr>
      <w:bookmarkStart w:id="284" w:name="_Toc134863627"/>
      <w:bookmarkStart w:id="285" w:name="_Toc134865822"/>
      <w:r w:rsidRPr="00DB0F3E">
        <w:t>E-mail Etiquette</w:t>
      </w:r>
      <w:bookmarkEnd w:id="284"/>
      <w:bookmarkEnd w:id="285"/>
    </w:p>
    <w:p w14:paraId="377AD383" w14:textId="77777777" w:rsidR="00D278EA" w:rsidRPr="009C6FD5" w:rsidRDefault="00D278EA" w:rsidP="00A74164">
      <w:pPr>
        <w:pStyle w:val="ListBullet2"/>
        <w:rPr>
          <w:lang w:val="en-ZA"/>
        </w:rPr>
      </w:pPr>
      <w:r w:rsidRPr="009C6FD5">
        <w:rPr>
          <w:lang w:val="en-ZA"/>
        </w:rPr>
        <w:t>Only send carbon copies (Cc) to people who need to see the information</w:t>
      </w:r>
    </w:p>
    <w:p w14:paraId="7E11251F" w14:textId="77777777" w:rsidR="00D278EA" w:rsidRPr="009C6FD5" w:rsidRDefault="00D278EA" w:rsidP="00A74164">
      <w:pPr>
        <w:pStyle w:val="ListBullet2"/>
        <w:rPr>
          <w:lang w:val="en-ZA"/>
        </w:rPr>
      </w:pPr>
      <w:r w:rsidRPr="009C6FD5">
        <w:rPr>
          <w:lang w:val="en-ZA"/>
        </w:rPr>
        <w:t>Don’t send blind copies (Bcc) unless necessary</w:t>
      </w:r>
    </w:p>
    <w:p w14:paraId="72CA22F9" w14:textId="77777777" w:rsidR="00D278EA" w:rsidRPr="009C6FD5" w:rsidRDefault="00D278EA" w:rsidP="00A74164">
      <w:pPr>
        <w:pStyle w:val="ListBullet2"/>
        <w:rPr>
          <w:lang w:val="en-ZA"/>
        </w:rPr>
      </w:pPr>
      <w:r w:rsidRPr="009C6FD5">
        <w:rPr>
          <w:lang w:val="en-ZA"/>
        </w:rPr>
        <w:t>Use the “urgent message” only if it is URGENT</w:t>
      </w:r>
    </w:p>
    <w:p w14:paraId="4FACAF74" w14:textId="77777777" w:rsidR="00D278EA" w:rsidRPr="009C6FD5" w:rsidRDefault="00D278EA" w:rsidP="00A74164">
      <w:pPr>
        <w:pStyle w:val="ListBullet2"/>
        <w:rPr>
          <w:lang w:val="en-ZA"/>
        </w:rPr>
      </w:pPr>
      <w:r w:rsidRPr="009C6FD5">
        <w:rPr>
          <w:lang w:val="en-ZA"/>
        </w:rPr>
        <w:t>Don’t use all capital letters</w:t>
      </w:r>
    </w:p>
    <w:p w14:paraId="2ED3DEDE" w14:textId="77777777" w:rsidR="00D278EA" w:rsidRPr="009C6FD5" w:rsidRDefault="00D278EA" w:rsidP="00A74164">
      <w:pPr>
        <w:pStyle w:val="ListBullet2"/>
        <w:rPr>
          <w:lang w:val="en-ZA"/>
        </w:rPr>
      </w:pPr>
      <w:r w:rsidRPr="009C6FD5">
        <w:rPr>
          <w:lang w:val="en-ZA"/>
        </w:rPr>
        <w:t>Put addresses in the “To”, “Copies”, space and always in alphabetical order by the addressee’s surname</w:t>
      </w:r>
    </w:p>
    <w:p w14:paraId="1119A971" w14:textId="77777777" w:rsidR="00D278EA" w:rsidRPr="009C6FD5" w:rsidRDefault="00D278EA" w:rsidP="00A74164">
      <w:pPr>
        <w:pStyle w:val="ListBullet2"/>
        <w:rPr>
          <w:lang w:val="en-ZA"/>
        </w:rPr>
      </w:pPr>
      <w:r w:rsidRPr="009C6FD5">
        <w:rPr>
          <w:lang w:val="en-ZA"/>
        </w:rPr>
        <w:t>If your message is of great importance, urgent, confidential or could be misconstrued – do not use e-mail</w:t>
      </w:r>
    </w:p>
    <w:p w14:paraId="20860FC5" w14:textId="77777777" w:rsidR="00D278EA" w:rsidRPr="009C6FD5" w:rsidRDefault="00D278EA" w:rsidP="00A74164">
      <w:pPr>
        <w:pStyle w:val="ListBullet2"/>
        <w:rPr>
          <w:lang w:val="en-ZA"/>
        </w:rPr>
      </w:pPr>
      <w:r w:rsidRPr="009C6FD5">
        <w:rPr>
          <w:lang w:val="en-ZA"/>
        </w:rPr>
        <w:t>If you are feeling upset or angry rather wait to calm down before verbalizing your thoughts on e-mail</w:t>
      </w:r>
    </w:p>
    <w:p w14:paraId="5217C97D" w14:textId="77777777" w:rsidR="00D278EA" w:rsidRPr="00DB0F3E" w:rsidRDefault="00D278EA" w:rsidP="00DB0F3E">
      <w:pPr>
        <w:pStyle w:val="Heading3"/>
      </w:pPr>
      <w:bookmarkStart w:id="286" w:name="_Toc495929983"/>
      <w:r w:rsidRPr="00DB0F3E">
        <w:t>Multi-Media Presentations</w:t>
      </w:r>
      <w:bookmarkEnd w:id="286"/>
    </w:p>
    <w:p w14:paraId="7599A0D7" w14:textId="77777777" w:rsidR="00D278EA" w:rsidRPr="009C6FD5" w:rsidRDefault="00D278EA" w:rsidP="00830B58">
      <w:pPr>
        <w:rPr>
          <w:lang w:val="en-ZA"/>
        </w:rPr>
      </w:pPr>
      <w:r w:rsidRPr="009C6FD5">
        <w:rPr>
          <w:lang w:val="en-ZA"/>
        </w:rPr>
        <w:t>A multi-media presentation is what it says: a presentation using more than one medium.  In other words, you include a visual presentation on a PC, you can also use a projector or a TV and video combination, or even photos and other visual images posted against the wall, as long as you use more than one medium.  The first medium is usually paper-based in the form of a manual, a book, notes and so on.  Multi-media presentations are very effective since they make use of more senses than just our eyes.</w:t>
      </w:r>
    </w:p>
    <w:p w14:paraId="21BC4F8B" w14:textId="77777777" w:rsidR="00D278EA" w:rsidRPr="009C6FD5" w:rsidRDefault="00D278EA" w:rsidP="00830B58">
      <w:pPr>
        <w:rPr>
          <w:noProof/>
          <w:lang w:val="en-ZA"/>
        </w:rPr>
      </w:pPr>
    </w:p>
    <w:p w14:paraId="50444FA7" w14:textId="77777777" w:rsidR="00D278EA" w:rsidRPr="009C6FD5" w:rsidRDefault="00D278EA" w:rsidP="00830B58">
      <w:pPr>
        <w:rPr>
          <w:noProof/>
          <w:lang w:val="en-ZA"/>
        </w:rPr>
      </w:pPr>
      <w:r w:rsidRPr="009C6FD5">
        <w:rPr>
          <w:noProof/>
          <w:lang w:val="en-ZA"/>
        </w:rPr>
        <w:t>to give examples of media that can be used to enhance your communication, we used the learning environment as an example.</w:t>
      </w:r>
    </w:p>
    <w:p w14:paraId="67B0906F" w14:textId="77777777" w:rsidR="00D278EA" w:rsidRPr="009C6FD5" w:rsidRDefault="00D278EA" w:rsidP="00D278EA">
      <w:pPr>
        <w:rPr>
          <w:lang w:val="en-ZA"/>
        </w:rPr>
      </w:pPr>
      <w:r w:rsidRPr="009C6FD5">
        <w:rPr>
          <w:lang w:val="en-ZA"/>
        </w:rPr>
        <w:t>You should determine which media would be most effective during the delivery of learning.  But, what media are available?  In the table below some of the available media in open learning are provided.</w:t>
      </w:r>
    </w:p>
    <w:p w14:paraId="7BA1D933" w14:textId="77777777" w:rsidR="00D278EA" w:rsidRPr="009C6FD5" w:rsidRDefault="00D278EA" w:rsidP="00D278EA">
      <w:pPr>
        <w:spacing w:line="360" w:lineRule="auto"/>
        <w:rPr>
          <w:b/>
          <w:bCs/>
          <w:kern w:val="28"/>
          <w:lang w:val="en-ZA"/>
        </w:rPr>
      </w:pPr>
      <w:r w:rsidRPr="009C6FD5">
        <w:rPr>
          <w:b/>
          <w:bCs/>
          <w:kern w:val="28"/>
          <w:lang w:val="en-ZA"/>
        </w:rPr>
        <w:t>Available media in open learning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273"/>
        <w:gridCol w:w="4356"/>
      </w:tblGrid>
      <w:tr w:rsidR="00D278EA" w:rsidRPr="009C6FD5" w14:paraId="24538BB4" w14:textId="77777777">
        <w:tc>
          <w:tcPr>
            <w:tcW w:w="5498" w:type="dxa"/>
          </w:tcPr>
          <w:p w14:paraId="0B16626E" w14:textId="77777777" w:rsidR="00D278EA" w:rsidRPr="009C6FD5" w:rsidRDefault="00D278EA" w:rsidP="00A74164">
            <w:pPr>
              <w:spacing w:before="60" w:after="60"/>
              <w:rPr>
                <w:b/>
                <w:lang w:val="en-ZA"/>
              </w:rPr>
            </w:pPr>
            <w:bookmarkStart w:id="287" w:name="_Toc122085869"/>
            <w:r w:rsidRPr="009C6FD5">
              <w:rPr>
                <w:b/>
                <w:lang w:val="en-ZA"/>
              </w:rPr>
              <w:t>Print-based</w:t>
            </w:r>
            <w:bookmarkEnd w:id="287"/>
          </w:p>
        </w:tc>
        <w:tc>
          <w:tcPr>
            <w:tcW w:w="4510" w:type="dxa"/>
          </w:tcPr>
          <w:p w14:paraId="74CAD4D3" w14:textId="77777777" w:rsidR="00D278EA" w:rsidRPr="009C6FD5" w:rsidRDefault="00D278EA" w:rsidP="00A74164">
            <w:pPr>
              <w:spacing w:before="60" w:after="60"/>
              <w:rPr>
                <w:b/>
                <w:lang w:val="en-ZA"/>
              </w:rPr>
            </w:pPr>
            <w:r w:rsidRPr="009C6FD5">
              <w:rPr>
                <w:b/>
                <w:lang w:val="en-ZA"/>
              </w:rPr>
              <w:t>Audiovisual or technology-based</w:t>
            </w:r>
          </w:p>
        </w:tc>
      </w:tr>
      <w:tr w:rsidR="00D278EA" w:rsidRPr="009C6FD5" w14:paraId="42FB8701" w14:textId="77777777">
        <w:tc>
          <w:tcPr>
            <w:tcW w:w="5498" w:type="dxa"/>
          </w:tcPr>
          <w:p w14:paraId="34234558" w14:textId="77777777" w:rsidR="00D278EA" w:rsidRPr="009C6FD5" w:rsidRDefault="00D278EA" w:rsidP="00A74164">
            <w:pPr>
              <w:spacing w:before="60" w:after="60"/>
              <w:rPr>
                <w:lang w:val="en-ZA"/>
              </w:rPr>
            </w:pPr>
            <w:r w:rsidRPr="009C6FD5">
              <w:rPr>
                <w:lang w:val="en-ZA"/>
              </w:rPr>
              <w:t>Books, pamphlets and, reports already published.</w:t>
            </w:r>
          </w:p>
        </w:tc>
        <w:tc>
          <w:tcPr>
            <w:tcW w:w="4510" w:type="dxa"/>
          </w:tcPr>
          <w:p w14:paraId="48280959" w14:textId="77777777" w:rsidR="00D278EA" w:rsidRPr="009C6FD5" w:rsidRDefault="00D278EA" w:rsidP="00A74164">
            <w:pPr>
              <w:spacing w:before="60" w:after="60"/>
              <w:rPr>
                <w:lang w:val="en-ZA"/>
              </w:rPr>
            </w:pPr>
            <w:r w:rsidRPr="009C6FD5">
              <w:rPr>
                <w:lang w:val="en-ZA"/>
              </w:rPr>
              <w:t>Audio cassettes, CD’s.</w:t>
            </w:r>
          </w:p>
        </w:tc>
      </w:tr>
      <w:tr w:rsidR="00D278EA" w:rsidRPr="009C6FD5" w14:paraId="4CD775B8" w14:textId="77777777">
        <w:tc>
          <w:tcPr>
            <w:tcW w:w="5498" w:type="dxa"/>
          </w:tcPr>
          <w:p w14:paraId="46770BE0" w14:textId="77777777" w:rsidR="00D278EA" w:rsidRPr="009C6FD5" w:rsidRDefault="00D278EA" w:rsidP="00A74164">
            <w:pPr>
              <w:spacing w:before="60" w:after="60"/>
              <w:rPr>
                <w:lang w:val="en-ZA"/>
              </w:rPr>
            </w:pPr>
            <w:r w:rsidRPr="009C6FD5">
              <w:rPr>
                <w:lang w:val="en-ZA"/>
              </w:rPr>
              <w:t>Self-sufficient learner guides specially written.</w:t>
            </w:r>
          </w:p>
        </w:tc>
        <w:tc>
          <w:tcPr>
            <w:tcW w:w="4510" w:type="dxa"/>
          </w:tcPr>
          <w:p w14:paraId="600F7A66" w14:textId="77777777" w:rsidR="00D278EA" w:rsidRPr="009C6FD5" w:rsidRDefault="00D278EA" w:rsidP="00A74164">
            <w:pPr>
              <w:spacing w:before="60" w:after="60"/>
              <w:rPr>
                <w:lang w:val="en-ZA"/>
              </w:rPr>
            </w:pPr>
            <w:r w:rsidRPr="009C6FD5">
              <w:rPr>
                <w:lang w:val="en-ZA"/>
              </w:rPr>
              <w:t>Radio broadcasts.</w:t>
            </w:r>
          </w:p>
        </w:tc>
      </w:tr>
      <w:tr w:rsidR="00D278EA" w:rsidRPr="009C6FD5" w14:paraId="62BBDE4D" w14:textId="77777777">
        <w:tc>
          <w:tcPr>
            <w:tcW w:w="5498" w:type="dxa"/>
          </w:tcPr>
          <w:p w14:paraId="00CBE572" w14:textId="77777777" w:rsidR="00D278EA" w:rsidRPr="009C6FD5" w:rsidRDefault="00D278EA" w:rsidP="00A74164">
            <w:pPr>
              <w:spacing w:before="60" w:after="60"/>
              <w:rPr>
                <w:lang w:val="en-ZA"/>
              </w:rPr>
            </w:pPr>
            <w:r w:rsidRPr="009C6FD5">
              <w:rPr>
                <w:lang w:val="en-ZA"/>
              </w:rPr>
              <w:t>Learner guides written to “wrap around” already published material.</w:t>
            </w:r>
          </w:p>
        </w:tc>
        <w:tc>
          <w:tcPr>
            <w:tcW w:w="4510" w:type="dxa"/>
          </w:tcPr>
          <w:p w14:paraId="292DF279" w14:textId="77777777" w:rsidR="00D278EA" w:rsidRPr="009C6FD5" w:rsidRDefault="00D278EA" w:rsidP="00A74164">
            <w:pPr>
              <w:spacing w:before="60" w:after="60"/>
              <w:rPr>
                <w:lang w:val="en-ZA"/>
              </w:rPr>
            </w:pPr>
            <w:r w:rsidRPr="009C6FD5">
              <w:rPr>
                <w:lang w:val="en-ZA"/>
              </w:rPr>
              <w:t>Slides or film.</w:t>
            </w:r>
          </w:p>
        </w:tc>
      </w:tr>
      <w:tr w:rsidR="00D278EA" w:rsidRPr="009C6FD5" w14:paraId="5BEBD297" w14:textId="77777777">
        <w:tc>
          <w:tcPr>
            <w:tcW w:w="5498" w:type="dxa"/>
          </w:tcPr>
          <w:p w14:paraId="5C4C2D37" w14:textId="77777777" w:rsidR="00D278EA" w:rsidRPr="009C6FD5" w:rsidRDefault="00D278EA" w:rsidP="00A74164">
            <w:pPr>
              <w:spacing w:before="60" w:after="60"/>
              <w:rPr>
                <w:lang w:val="en-ZA"/>
              </w:rPr>
            </w:pPr>
            <w:r w:rsidRPr="009C6FD5">
              <w:rPr>
                <w:lang w:val="en-ZA"/>
              </w:rPr>
              <w:t>Workbooks for use along with other multimedia such as audiotape, video, computer-based programmes.</w:t>
            </w:r>
          </w:p>
        </w:tc>
        <w:tc>
          <w:tcPr>
            <w:tcW w:w="4510" w:type="dxa"/>
          </w:tcPr>
          <w:p w14:paraId="716F7516" w14:textId="77777777" w:rsidR="00D278EA" w:rsidRPr="009C6FD5" w:rsidRDefault="00D278EA" w:rsidP="00A74164">
            <w:pPr>
              <w:spacing w:before="60" w:after="60"/>
              <w:rPr>
                <w:lang w:val="en-ZA"/>
              </w:rPr>
            </w:pPr>
            <w:r w:rsidRPr="009C6FD5">
              <w:rPr>
                <w:lang w:val="en-ZA"/>
              </w:rPr>
              <w:t>Video programmes.</w:t>
            </w:r>
          </w:p>
        </w:tc>
      </w:tr>
      <w:tr w:rsidR="00D278EA" w:rsidRPr="009C6FD5" w14:paraId="2E0A4612" w14:textId="77777777">
        <w:tc>
          <w:tcPr>
            <w:tcW w:w="5498" w:type="dxa"/>
          </w:tcPr>
          <w:p w14:paraId="00FABF9B" w14:textId="77777777" w:rsidR="00D278EA" w:rsidRPr="009C6FD5" w:rsidRDefault="00D278EA" w:rsidP="00A74164">
            <w:pPr>
              <w:spacing w:before="60" w:after="60"/>
              <w:rPr>
                <w:lang w:val="en-ZA"/>
              </w:rPr>
            </w:pPr>
            <w:r w:rsidRPr="009C6FD5">
              <w:rPr>
                <w:lang w:val="en-ZA"/>
              </w:rPr>
              <w:t>Maps, charts, photographs, posters.</w:t>
            </w:r>
          </w:p>
        </w:tc>
        <w:tc>
          <w:tcPr>
            <w:tcW w:w="4510" w:type="dxa"/>
          </w:tcPr>
          <w:p w14:paraId="2E953B22" w14:textId="77777777" w:rsidR="00D278EA" w:rsidRPr="009C6FD5" w:rsidRDefault="00D278EA" w:rsidP="00A74164">
            <w:pPr>
              <w:spacing w:before="60" w:after="60"/>
              <w:rPr>
                <w:lang w:val="en-ZA"/>
              </w:rPr>
            </w:pPr>
            <w:r w:rsidRPr="009C6FD5">
              <w:rPr>
                <w:lang w:val="en-ZA"/>
              </w:rPr>
              <w:t>Television broadcasts.</w:t>
            </w:r>
          </w:p>
        </w:tc>
      </w:tr>
      <w:tr w:rsidR="00D278EA" w:rsidRPr="009C6FD5" w14:paraId="35017E69" w14:textId="77777777">
        <w:tc>
          <w:tcPr>
            <w:tcW w:w="5498" w:type="dxa"/>
          </w:tcPr>
          <w:p w14:paraId="5B2EE0CA" w14:textId="77777777" w:rsidR="00D278EA" w:rsidRPr="009C6FD5" w:rsidRDefault="00D278EA" w:rsidP="00A74164">
            <w:pPr>
              <w:spacing w:before="60" w:after="60"/>
              <w:rPr>
                <w:lang w:val="en-ZA"/>
              </w:rPr>
            </w:pPr>
            <w:r w:rsidRPr="009C6FD5">
              <w:rPr>
                <w:lang w:val="en-ZA"/>
              </w:rPr>
              <w:t>Articles from newspapers, periodicals, journals.</w:t>
            </w:r>
          </w:p>
        </w:tc>
        <w:tc>
          <w:tcPr>
            <w:tcW w:w="4510" w:type="dxa"/>
          </w:tcPr>
          <w:p w14:paraId="30728914" w14:textId="77777777" w:rsidR="00D278EA" w:rsidRPr="009C6FD5" w:rsidRDefault="00D278EA" w:rsidP="00A74164">
            <w:pPr>
              <w:spacing w:before="60" w:after="60"/>
              <w:rPr>
                <w:lang w:val="en-ZA"/>
              </w:rPr>
            </w:pPr>
            <w:r w:rsidRPr="009C6FD5">
              <w:rPr>
                <w:lang w:val="en-ZA"/>
              </w:rPr>
              <w:t>CBT or multimedia.</w:t>
            </w:r>
          </w:p>
        </w:tc>
      </w:tr>
      <w:tr w:rsidR="00D278EA" w:rsidRPr="009C6FD5" w14:paraId="43E2E45B" w14:textId="77777777">
        <w:tc>
          <w:tcPr>
            <w:tcW w:w="5498" w:type="dxa"/>
          </w:tcPr>
          <w:p w14:paraId="155B5A30" w14:textId="77777777" w:rsidR="00D278EA" w:rsidRPr="009C6FD5" w:rsidRDefault="00D278EA" w:rsidP="00A74164">
            <w:pPr>
              <w:spacing w:before="60" w:after="60"/>
              <w:rPr>
                <w:lang w:val="en-ZA"/>
              </w:rPr>
            </w:pPr>
            <w:r w:rsidRPr="009C6FD5">
              <w:rPr>
                <w:lang w:val="en-ZA"/>
              </w:rPr>
              <w:t>Handwritten material.</w:t>
            </w:r>
          </w:p>
        </w:tc>
        <w:tc>
          <w:tcPr>
            <w:tcW w:w="4510" w:type="dxa"/>
          </w:tcPr>
          <w:p w14:paraId="6C9FA752" w14:textId="77777777" w:rsidR="00D278EA" w:rsidRPr="009C6FD5" w:rsidRDefault="00D278EA" w:rsidP="00A74164">
            <w:pPr>
              <w:spacing w:before="60" w:after="60"/>
              <w:rPr>
                <w:lang w:val="en-ZA"/>
              </w:rPr>
            </w:pPr>
            <w:r w:rsidRPr="009C6FD5">
              <w:rPr>
                <w:lang w:val="en-ZA"/>
              </w:rPr>
              <w:t>Interactive video</w:t>
            </w:r>
          </w:p>
        </w:tc>
      </w:tr>
      <w:tr w:rsidR="00D278EA" w:rsidRPr="009C6FD5" w14:paraId="60755170" w14:textId="77777777">
        <w:tc>
          <w:tcPr>
            <w:tcW w:w="5498" w:type="dxa"/>
          </w:tcPr>
          <w:p w14:paraId="725F62BA" w14:textId="77777777" w:rsidR="00D278EA" w:rsidRPr="009C6FD5" w:rsidRDefault="00D278EA" w:rsidP="00A74164">
            <w:pPr>
              <w:spacing w:before="60" w:after="60"/>
              <w:rPr>
                <w:lang w:val="en-ZA"/>
              </w:rPr>
            </w:pPr>
            <w:r w:rsidRPr="009C6FD5">
              <w:rPr>
                <w:lang w:val="en-ZA"/>
              </w:rPr>
              <w:t>Information published on the Inter-net.</w:t>
            </w:r>
          </w:p>
        </w:tc>
        <w:tc>
          <w:tcPr>
            <w:tcW w:w="4510" w:type="dxa"/>
          </w:tcPr>
          <w:p w14:paraId="505B7A72" w14:textId="77777777" w:rsidR="00D278EA" w:rsidRPr="009C6FD5" w:rsidRDefault="00D278EA" w:rsidP="00A74164">
            <w:pPr>
              <w:spacing w:before="60" w:after="60"/>
              <w:rPr>
                <w:lang w:val="en-ZA"/>
              </w:rPr>
            </w:pPr>
            <w:r w:rsidRPr="009C6FD5">
              <w:rPr>
                <w:lang w:val="en-ZA"/>
              </w:rPr>
              <w:t>Human interaction (at a distance)</w:t>
            </w:r>
          </w:p>
        </w:tc>
      </w:tr>
      <w:tr w:rsidR="00D278EA" w:rsidRPr="009C6FD5" w14:paraId="7068F5AA" w14:textId="77777777">
        <w:tc>
          <w:tcPr>
            <w:tcW w:w="5498" w:type="dxa"/>
          </w:tcPr>
          <w:p w14:paraId="0FC2105B" w14:textId="77777777" w:rsidR="00D278EA" w:rsidRPr="009C6FD5" w:rsidRDefault="00D278EA" w:rsidP="00A74164">
            <w:pPr>
              <w:spacing w:before="60" w:after="60"/>
              <w:rPr>
                <w:lang w:val="en-ZA"/>
              </w:rPr>
            </w:pPr>
            <w:r w:rsidRPr="009C6FD5">
              <w:rPr>
                <w:lang w:val="en-ZA"/>
              </w:rPr>
              <w:t>Practical or project work</w:t>
            </w:r>
          </w:p>
        </w:tc>
        <w:tc>
          <w:tcPr>
            <w:tcW w:w="4510" w:type="dxa"/>
          </w:tcPr>
          <w:p w14:paraId="22FA1E4B" w14:textId="77777777" w:rsidR="00D278EA" w:rsidRPr="009C6FD5" w:rsidRDefault="00D278EA" w:rsidP="00A74164">
            <w:pPr>
              <w:spacing w:before="60" w:after="60"/>
              <w:rPr>
                <w:lang w:val="en-ZA"/>
              </w:rPr>
            </w:pPr>
            <w:r w:rsidRPr="009C6FD5">
              <w:rPr>
                <w:lang w:val="en-ZA"/>
              </w:rPr>
              <w:t>Telephone, fax, mail and e-mail communication.</w:t>
            </w:r>
          </w:p>
        </w:tc>
      </w:tr>
      <w:tr w:rsidR="00D278EA" w:rsidRPr="009C6FD5" w14:paraId="689538D3" w14:textId="77777777">
        <w:tc>
          <w:tcPr>
            <w:tcW w:w="5498" w:type="dxa"/>
          </w:tcPr>
          <w:p w14:paraId="05A57379" w14:textId="77777777" w:rsidR="00D278EA" w:rsidRPr="009C6FD5" w:rsidRDefault="00D278EA" w:rsidP="00A74164">
            <w:pPr>
              <w:spacing w:before="60" w:after="60"/>
              <w:rPr>
                <w:lang w:val="en-ZA"/>
              </w:rPr>
            </w:pPr>
            <w:r w:rsidRPr="009C6FD5">
              <w:rPr>
                <w:lang w:val="en-ZA"/>
              </w:rPr>
              <w:t>Materials, equipment, specimens for practical application or experiments.</w:t>
            </w:r>
          </w:p>
        </w:tc>
        <w:tc>
          <w:tcPr>
            <w:tcW w:w="4510" w:type="dxa"/>
          </w:tcPr>
          <w:p w14:paraId="374B8E0C" w14:textId="77777777" w:rsidR="00D278EA" w:rsidRPr="009C6FD5" w:rsidRDefault="00D278EA" w:rsidP="00A74164">
            <w:pPr>
              <w:spacing w:before="60" w:after="60"/>
              <w:rPr>
                <w:lang w:val="en-ZA"/>
              </w:rPr>
            </w:pPr>
            <w:r w:rsidRPr="009C6FD5">
              <w:rPr>
                <w:lang w:val="en-ZA"/>
              </w:rPr>
              <w:t>Video, telephone or computer conferencing.</w:t>
            </w:r>
          </w:p>
        </w:tc>
      </w:tr>
      <w:tr w:rsidR="00D278EA" w:rsidRPr="009C6FD5" w14:paraId="65BE2778" w14:textId="77777777">
        <w:tc>
          <w:tcPr>
            <w:tcW w:w="5498" w:type="dxa"/>
            <w:tcBorders>
              <w:bottom w:val="single" w:sz="4" w:space="0" w:color="auto"/>
            </w:tcBorders>
          </w:tcPr>
          <w:p w14:paraId="3FB1E805" w14:textId="77777777" w:rsidR="00D278EA" w:rsidRPr="009C6FD5" w:rsidRDefault="00D278EA" w:rsidP="00A74164">
            <w:pPr>
              <w:spacing w:before="60" w:after="60"/>
              <w:rPr>
                <w:lang w:val="en-ZA"/>
              </w:rPr>
            </w:pPr>
            <w:r w:rsidRPr="009C6FD5">
              <w:rPr>
                <w:lang w:val="en-ZA"/>
              </w:rPr>
              <w:t>Practical workplace assignments.</w:t>
            </w:r>
          </w:p>
        </w:tc>
        <w:tc>
          <w:tcPr>
            <w:tcW w:w="4510" w:type="dxa"/>
            <w:tcBorders>
              <w:bottom w:val="single" w:sz="4" w:space="0" w:color="auto"/>
            </w:tcBorders>
          </w:tcPr>
          <w:p w14:paraId="271EDAD7" w14:textId="77777777" w:rsidR="00D278EA" w:rsidRPr="009C6FD5" w:rsidRDefault="00D278EA" w:rsidP="00A74164">
            <w:pPr>
              <w:spacing w:before="60" w:after="60"/>
              <w:rPr>
                <w:lang w:val="en-ZA"/>
              </w:rPr>
            </w:pPr>
          </w:p>
        </w:tc>
      </w:tr>
    </w:tbl>
    <w:p w14:paraId="4AFD1DBB" w14:textId="77777777" w:rsidR="00D278EA" w:rsidRPr="009C6FD5" w:rsidRDefault="00D278EA" w:rsidP="00D278EA">
      <w:pPr>
        <w:spacing w:line="360" w:lineRule="auto"/>
        <w:rPr>
          <w:kern w:val="28"/>
          <w:lang w:val="en-ZA"/>
        </w:rPr>
      </w:pPr>
    </w:p>
    <w:p w14:paraId="6B6A616D" w14:textId="77777777" w:rsidR="00D278EA" w:rsidRPr="00DB0F3E" w:rsidRDefault="00D278EA" w:rsidP="00DB0F3E">
      <w:pPr>
        <w:pStyle w:val="Heading4"/>
      </w:pPr>
      <w:bookmarkStart w:id="288" w:name="_Toc122085870"/>
      <w:r w:rsidRPr="00DB0F3E">
        <w:t>Selection criteria</w:t>
      </w:r>
      <w:bookmarkEnd w:id="288"/>
    </w:p>
    <w:p w14:paraId="6B289246" w14:textId="77777777" w:rsidR="00D278EA" w:rsidRPr="009C6FD5" w:rsidRDefault="00D278EA" w:rsidP="00D278EA">
      <w:pPr>
        <w:rPr>
          <w:lang w:val="en-ZA"/>
        </w:rPr>
      </w:pPr>
      <w:r w:rsidRPr="009C6FD5">
        <w:rPr>
          <w:lang w:val="en-ZA"/>
        </w:rPr>
        <w:t>When selecting media there are important criteria to which it must adhere to, to be effective in the learning environment.  What will follow is a list of criteria that may be useful in the media selection process.</w:t>
      </w:r>
    </w:p>
    <w:tbl>
      <w:tblPr>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79"/>
        <w:gridCol w:w="3729"/>
      </w:tblGrid>
      <w:tr w:rsidR="00D278EA" w:rsidRPr="009C6FD5" w14:paraId="248BF00F" w14:textId="77777777">
        <w:tc>
          <w:tcPr>
            <w:tcW w:w="6279" w:type="dxa"/>
          </w:tcPr>
          <w:p w14:paraId="0E80750E" w14:textId="77777777" w:rsidR="00D278EA" w:rsidRPr="009C6FD5" w:rsidRDefault="00D278EA" w:rsidP="00A74164">
            <w:pPr>
              <w:spacing w:before="60" w:after="60"/>
              <w:rPr>
                <w:b/>
                <w:lang w:val="en-ZA"/>
              </w:rPr>
            </w:pPr>
            <w:bookmarkStart w:id="289" w:name="_Toc122085871"/>
            <w:r w:rsidRPr="009C6FD5">
              <w:rPr>
                <w:b/>
                <w:lang w:val="en-ZA"/>
              </w:rPr>
              <w:t>Criteria for Media Selection</w:t>
            </w:r>
            <w:bookmarkEnd w:id="289"/>
          </w:p>
        </w:tc>
        <w:tc>
          <w:tcPr>
            <w:tcW w:w="3729" w:type="dxa"/>
          </w:tcPr>
          <w:p w14:paraId="711743AB" w14:textId="77777777" w:rsidR="00D278EA" w:rsidRPr="009C6FD5" w:rsidRDefault="00D278EA" w:rsidP="00A74164">
            <w:pPr>
              <w:spacing w:before="60" w:after="60"/>
              <w:rPr>
                <w:b/>
                <w:lang w:val="en-ZA"/>
              </w:rPr>
            </w:pPr>
            <w:r w:rsidRPr="009C6FD5">
              <w:rPr>
                <w:b/>
                <w:lang w:val="en-ZA"/>
              </w:rPr>
              <w:t>Measured against  each medium.</w:t>
            </w:r>
          </w:p>
        </w:tc>
      </w:tr>
      <w:tr w:rsidR="00D278EA" w:rsidRPr="009C6FD5" w14:paraId="402D5856" w14:textId="77777777">
        <w:tc>
          <w:tcPr>
            <w:tcW w:w="6279" w:type="dxa"/>
          </w:tcPr>
          <w:p w14:paraId="27852985" w14:textId="77777777" w:rsidR="00D278EA" w:rsidRPr="009C6FD5" w:rsidRDefault="00D278EA" w:rsidP="00A74164">
            <w:pPr>
              <w:spacing w:before="60" w:after="60"/>
              <w:rPr>
                <w:lang w:val="en-ZA"/>
              </w:rPr>
            </w:pPr>
            <w:r w:rsidRPr="009C6FD5">
              <w:rPr>
                <w:lang w:val="en-ZA"/>
              </w:rPr>
              <w:t>Does it support the outcomes?</w:t>
            </w:r>
          </w:p>
        </w:tc>
        <w:tc>
          <w:tcPr>
            <w:tcW w:w="3729" w:type="dxa"/>
          </w:tcPr>
          <w:p w14:paraId="3A96A464" w14:textId="77777777" w:rsidR="00D278EA" w:rsidRPr="009C6FD5" w:rsidRDefault="00D278EA" w:rsidP="00A74164">
            <w:pPr>
              <w:spacing w:before="60" w:after="60"/>
              <w:rPr>
                <w:lang w:val="en-ZA"/>
              </w:rPr>
            </w:pPr>
          </w:p>
        </w:tc>
      </w:tr>
      <w:tr w:rsidR="00D278EA" w:rsidRPr="009C6FD5" w14:paraId="0680562F" w14:textId="77777777">
        <w:tc>
          <w:tcPr>
            <w:tcW w:w="6279" w:type="dxa"/>
          </w:tcPr>
          <w:p w14:paraId="26A2A413" w14:textId="77777777" w:rsidR="00D278EA" w:rsidRPr="009C6FD5" w:rsidRDefault="00D278EA" w:rsidP="00A74164">
            <w:pPr>
              <w:spacing w:before="60" w:after="60"/>
              <w:rPr>
                <w:lang w:val="en-ZA"/>
              </w:rPr>
            </w:pPr>
            <w:r w:rsidRPr="009C6FD5">
              <w:rPr>
                <w:lang w:val="en-ZA"/>
              </w:rPr>
              <w:t>Is it accurate and current?</w:t>
            </w:r>
          </w:p>
        </w:tc>
        <w:tc>
          <w:tcPr>
            <w:tcW w:w="3729" w:type="dxa"/>
          </w:tcPr>
          <w:p w14:paraId="487D35A8" w14:textId="77777777" w:rsidR="00D278EA" w:rsidRPr="009C6FD5" w:rsidRDefault="00D278EA" w:rsidP="00A74164">
            <w:pPr>
              <w:spacing w:before="60" w:after="60"/>
              <w:rPr>
                <w:lang w:val="en-ZA"/>
              </w:rPr>
            </w:pPr>
          </w:p>
        </w:tc>
      </w:tr>
      <w:tr w:rsidR="00D278EA" w:rsidRPr="009C6FD5" w14:paraId="5591B1AF" w14:textId="77777777">
        <w:tc>
          <w:tcPr>
            <w:tcW w:w="6279" w:type="dxa"/>
          </w:tcPr>
          <w:p w14:paraId="04770EFC" w14:textId="77777777" w:rsidR="00D278EA" w:rsidRPr="009C6FD5" w:rsidRDefault="00D278EA" w:rsidP="00A74164">
            <w:pPr>
              <w:spacing w:before="60" w:after="60"/>
              <w:rPr>
                <w:lang w:val="en-ZA"/>
              </w:rPr>
            </w:pPr>
            <w:r w:rsidRPr="009C6FD5">
              <w:rPr>
                <w:lang w:val="en-ZA"/>
              </w:rPr>
              <w:t>Is it aesthetically pleasing?</w:t>
            </w:r>
          </w:p>
        </w:tc>
        <w:tc>
          <w:tcPr>
            <w:tcW w:w="3729" w:type="dxa"/>
          </w:tcPr>
          <w:p w14:paraId="66869F14" w14:textId="77777777" w:rsidR="00D278EA" w:rsidRPr="009C6FD5" w:rsidRDefault="00D278EA" w:rsidP="00A74164">
            <w:pPr>
              <w:spacing w:before="60" w:after="60"/>
              <w:rPr>
                <w:lang w:val="en-ZA"/>
              </w:rPr>
            </w:pPr>
          </w:p>
        </w:tc>
      </w:tr>
      <w:tr w:rsidR="00D278EA" w:rsidRPr="009C6FD5" w14:paraId="68159A86" w14:textId="77777777">
        <w:tc>
          <w:tcPr>
            <w:tcW w:w="6279" w:type="dxa"/>
          </w:tcPr>
          <w:p w14:paraId="515A643C" w14:textId="77777777" w:rsidR="00D278EA" w:rsidRPr="009C6FD5" w:rsidRDefault="00D278EA" w:rsidP="00A74164">
            <w:pPr>
              <w:spacing w:before="60" w:after="60"/>
              <w:rPr>
                <w:lang w:val="en-ZA"/>
              </w:rPr>
            </w:pPr>
            <w:r w:rsidRPr="009C6FD5">
              <w:rPr>
                <w:lang w:val="en-ZA"/>
              </w:rPr>
              <w:t>Does it arouse motivation and maintain interest.</w:t>
            </w:r>
          </w:p>
        </w:tc>
        <w:tc>
          <w:tcPr>
            <w:tcW w:w="3729" w:type="dxa"/>
          </w:tcPr>
          <w:p w14:paraId="13C42D96" w14:textId="77777777" w:rsidR="00D278EA" w:rsidRPr="009C6FD5" w:rsidRDefault="00D278EA" w:rsidP="00A74164">
            <w:pPr>
              <w:spacing w:before="60" w:after="60"/>
              <w:rPr>
                <w:lang w:val="en-ZA"/>
              </w:rPr>
            </w:pPr>
          </w:p>
        </w:tc>
      </w:tr>
      <w:tr w:rsidR="00D278EA" w:rsidRPr="009C6FD5" w14:paraId="6B40635D" w14:textId="77777777">
        <w:tc>
          <w:tcPr>
            <w:tcW w:w="6279" w:type="dxa"/>
          </w:tcPr>
          <w:p w14:paraId="1FD5E804" w14:textId="77777777" w:rsidR="00D278EA" w:rsidRPr="009C6FD5" w:rsidRDefault="00D278EA" w:rsidP="00A74164">
            <w:pPr>
              <w:spacing w:before="60" w:after="60"/>
              <w:rPr>
                <w:lang w:val="en-ZA"/>
              </w:rPr>
            </w:pPr>
            <w:r w:rsidRPr="009C6FD5">
              <w:rPr>
                <w:lang w:val="en-ZA"/>
              </w:rPr>
              <w:t>Does it endeavour to stimulate the use of all the senses?</w:t>
            </w:r>
          </w:p>
        </w:tc>
        <w:tc>
          <w:tcPr>
            <w:tcW w:w="3729" w:type="dxa"/>
          </w:tcPr>
          <w:p w14:paraId="6C32930E" w14:textId="77777777" w:rsidR="00D278EA" w:rsidRPr="009C6FD5" w:rsidRDefault="00D278EA" w:rsidP="00A74164">
            <w:pPr>
              <w:spacing w:before="60" w:after="60"/>
              <w:rPr>
                <w:lang w:val="en-ZA"/>
              </w:rPr>
            </w:pPr>
          </w:p>
        </w:tc>
      </w:tr>
      <w:tr w:rsidR="00D278EA" w:rsidRPr="009C6FD5" w14:paraId="7CDFE889" w14:textId="77777777">
        <w:tc>
          <w:tcPr>
            <w:tcW w:w="6279" w:type="dxa"/>
          </w:tcPr>
          <w:p w14:paraId="2030DA8D" w14:textId="77777777" w:rsidR="00D278EA" w:rsidRPr="009C6FD5" w:rsidRDefault="00D278EA" w:rsidP="00A74164">
            <w:pPr>
              <w:spacing w:before="60" w:after="60"/>
              <w:rPr>
                <w:lang w:val="en-ZA"/>
              </w:rPr>
            </w:pPr>
            <w:r w:rsidRPr="009C6FD5">
              <w:rPr>
                <w:lang w:val="en-ZA"/>
              </w:rPr>
              <w:t>Does it allow learner participation?</w:t>
            </w:r>
          </w:p>
        </w:tc>
        <w:tc>
          <w:tcPr>
            <w:tcW w:w="3729" w:type="dxa"/>
          </w:tcPr>
          <w:p w14:paraId="0D3D1F21" w14:textId="77777777" w:rsidR="00D278EA" w:rsidRPr="009C6FD5" w:rsidRDefault="00D278EA" w:rsidP="00A74164">
            <w:pPr>
              <w:spacing w:before="60" w:after="60"/>
              <w:rPr>
                <w:lang w:val="en-ZA"/>
              </w:rPr>
            </w:pPr>
          </w:p>
        </w:tc>
      </w:tr>
      <w:tr w:rsidR="00D278EA" w:rsidRPr="009C6FD5" w14:paraId="658DEDFF" w14:textId="77777777">
        <w:tc>
          <w:tcPr>
            <w:tcW w:w="6279" w:type="dxa"/>
          </w:tcPr>
          <w:p w14:paraId="34E8CEC6" w14:textId="77777777" w:rsidR="00D278EA" w:rsidRPr="009C6FD5" w:rsidRDefault="00D278EA" w:rsidP="00A74164">
            <w:pPr>
              <w:spacing w:before="60" w:after="60"/>
              <w:rPr>
                <w:lang w:val="en-ZA"/>
              </w:rPr>
            </w:pPr>
            <w:r w:rsidRPr="009C6FD5">
              <w:rPr>
                <w:lang w:val="en-ZA"/>
              </w:rPr>
              <w:t>Is the technical quality good?</w:t>
            </w:r>
          </w:p>
        </w:tc>
        <w:tc>
          <w:tcPr>
            <w:tcW w:w="3729" w:type="dxa"/>
          </w:tcPr>
          <w:p w14:paraId="62515745" w14:textId="77777777" w:rsidR="00D278EA" w:rsidRPr="009C6FD5" w:rsidRDefault="00D278EA" w:rsidP="00A74164">
            <w:pPr>
              <w:spacing w:before="60" w:after="60"/>
              <w:rPr>
                <w:lang w:val="en-ZA"/>
              </w:rPr>
            </w:pPr>
          </w:p>
        </w:tc>
      </w:tr>
      <w:tr w:rsidR="00D278EA" w:rsidRPr="009C6FD5" w14:paraId="661A0363" w14:textId="77777777">
        <w:tc>
          <w:tcPr>
            <w:tcW w:w="6279" w:type="dxa"/>
          </w:tcPr>
          <w:p w14:paraId="10F03A1D" w14:textId="77777777" w:rsidR="00D278EA" w:rsidRPr="009C6FD5" w:rsidRDefault="00D278EA" w:rsidP="00A74164">
            <w:pPr>
              <w:spacing w:before="60" w:after="60"/>
              <w:rPr>
                <w:lang w:val="en-ZA"/>
              </w:rPr>
            </w:pPr>
            <w:r w:rsidRPr="009C6FD5">
              <w:rPr>
                <w:lang w:val="en-ZA"/>
              </w:rPr>
              <w:t>Does it support the overall learning experience?</w:t>
            </w:r>
          </w:p>
        </w:tc>
        <w:tc>
          <w:tcPr>
            <w:tcW w:w="3729" w:type="dxa"/>
          </w:tcPr>
          <w:p w14:paraId="6AF22248" w14:textId="77777777" w:rsidR="00D278EA" w:rsidRPr="009C6FD5" w:rsidRDefault="00D278EA" w:rsidP="00A74164">
            <w:pPr>
              <w:spacing w:before="60" w:after="60"/>
              <w:rPr>
                <w:lang w:val="en-ZA"/>
              </w:rPr>
            </w:pPr>
          </w:p>
        </w:tc>
      </w:tr>
      <w:tr w:rsidR="00D278EA" w:rsidRPr="009C6FD5" w14:paraId="4C086212" w14:textId="77777777">
        <w:tc>
          <w:tcPr>
            <w:tcW w:w="6279" w:type="dxa"/>
          </w:tcPr>
          <w:p w14:paraId="0F00E813" w14:textId="77777777" w:rsidR="00D278EA" w:rsidRPr="009C6FD5" w:rsidRDefault="00D278EA" w:rsidP="00A74164">
            <w:pPr>
              <w:spacing w:before="60" w:after="60"/>
              <w:rPr>
                <w:lang w:val="en-ZA"/>
              </w:rPr>
            </w:pPr>
            <w:r w:rsidRPr="009C6FD5">
              <w:rPr>
                <w:lang w:val="en-ZA"/>
              </w:rPr>
              <w:t>Does it relate to your learner profile?</w:t>
            </w:r>
          </w:p>
        </w:tc>
        <w:tc>
          <w:tcPr>
            <w:tcW w:w="3729" w:type="dxa"/>
          </w:tcPr>
          <w:p w14:paraId="30D3E517" w14:textId="77777777" w:rsidR="00D278EA" w:rsidRPr="009C6FD5" w:rsidRDefault="00D278EA" w:rsidP="00A74164">
            <w:pPr>
              <w:spacing w:before="60" w:after="60"/>
              <w:rPr>
                <w:lang w:val="en-ZA"/>
              </w:rPr>
            </w:pPr>
          </w:p>
        </w:tc>
      </w:tr>
      <w:tr w:rsidR="00D278EA" w:rsidRPr="009C6FD5" w14:paraId="52735440" w14:textId="77777777">
        <w:tc>
          <w:tcPr>
            <w:tcW w:w="6279" w:type="dxa"/>
          </w:tcPr>
          <w:p w14:paraId="78A727A6" w14:textId="77777777" w:rsidR="00D278EA" w:rsidRPr="009C6FD5" w:rsidRDefault="00D278EA" w:rsidP="00A74164">
            <w:pPr>
              <w:spacing w:before="60" w:after="60"/>
              <w:rPr>
                <w:lang w:val="en-ZA"/>
              </w:rPr>
            </w:pPr>
            <w:r w:rsidRPr="009C6FD5">
              <w:rPr>
                <w:lang w:val="en-ZA"/>
              </w:rPr>
              <w:t>Have you considered using more than one medium?</w:t>
            </w:r>
          </w:p>
        </w:tc>
        <w:tc>
          <w:tcPr>
            <w:tcW w:w="3729" w:type="dxa"/>
          </w:tcPr>
          <w:p w14:paraId="3FA906B6" w14:textId="77777777" w:rsidR="00D278EA" w:rsidRPr="009C6FD5" w:rsidRDefault="00D278EA" w:rsidP="00A74164">
            <w:pPr>
              <w:spacing w:before="60" w:after="60"/>
              <w:rPr>
                <w:lang w:val="en-ZA"/>
              </w:rPr>
            </w:pPr>
          </w:p>
        </w:tc>
      </w:tr>
    </w:tbl>
    <w:p w14:paraId="2D73F6D0" w14:textId="77777777" w:rsidR="00D278EA" w:rsidRPr="009C6FD5" w:rsidRDefault="00D278EA" w:rsidP="00D278EA">
      <w:pPr>
        <w:rPr>
          <w:lang w:val="en-ZA"/>
        </w:rPr>
      </w:pPr>
      <w:r w:rsidRPr="009C6FD5">
        <w:rPr>
          <w:lang w:val="en-ZA"/>
        </w:rPr>
        <w:t>An additional table of learning media is provided.  From this table select suitable media for a specific learning event that you will present in the next week.</w:t>
      </w:r>
    </w:p>
    <w:p w14:paraId="54D0620D" w14:textId="77777777" w:rsidR="00D278EA" w:rsidRPr="009C6FD5" w:rsidRDefault="00D278EA" w:rsidP="00D278EA">
      <w:pPr>
        <w:rPr>
          <w:lang w:val="en-Z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21"/>
      </w:tblGrid>
      <w:tr w:rsidR="00D278EA" w:rsidRPr="009C6FD5" w14:paraId="32BB31B7" w14:textId="77777777">
        <w:trPr>
          <w:trHeight w:val="360"/>
        </w:trPr>
        <w:tc>
          <w:tcPr>
            <w:tcW w:w="9900" w:type="dxa"/>
          </w:tcPr>
          <w:p w14:paraId="594E7A6B" w14:textId="77777777" w:rsidR="00D278EA" w:rsidRPr="009C6FD5" w:rsidRDefault="00D278EA" w:rsidP="00D278EA">
            <w:pPr>
              <w:rPr>
                <w:lang w:val="en-ZA"/>
              </w:rPr>
            </w:pPr>
          </w:p>
        </w:tc>
      </w:tr>
      <w:tr w:rsidR="00D278EA" w:rsidRPr="009C6FD5" w14:paraId="0784C226" w14:textId="77777777">
        <w:trPr>
          <w:trHeight w:val="360"/>
        </w:trPr>
        <w:tc>
          <w:tcPr>
            <w:tcW w:w="9900" w:type="dxa"/>
          </w:tcPr>
          <w:p w14:paraId="526F00F6" w14:textId="77777777" w:rsidR="00D278EA" w:rsidRPr="009C6FD5" w:rsidRDefault="00D278EA" w:rsidP="00D278EA">
            <w:pPr>
              <w:rPr>
                <w:lang w:val="en-ZA"/>
              </w:rPr>
            </w:pPr>
          </w:p>
        </w:tc>
      </w:tr>
      <w:tr w:rsidR="00D278EA" w:rsidRPr="009C6FD5" w14:paraId="55FDEA86" w14:textId="77777777">
        <w:trPr>
          <w:trHeight w:val="360"/>
        </w:trPr>
        <w:tc>
          <w:tcPr>
            <w:tcW w:w="9900" w:type="dxa"/>
          </w:tcPr>
          <w:p w14:paraId="0B18EB0C" w14:textId="77777777" w:rsidR="00D278EA" w:rsidRPr="009C6FD5" w:rsidRDefault="00D278EA" w:rsidP="00D278EA">
            <w:pPr>
              <w:rPr>
                <w:lang w:val="en-ZA"/>
              </w:rPr>
            </w:pPr>
          </w:p>
        </w:tc>
      </w:tr>
      <w:tr w:rsidR="00D278EA" w:rsidRPr="009C6FD5" w14:paraId="6A3F07D7" w14:textId="77777777">
        <w:trPr>
          <w:trHeight w:val="360"/>
        </w:trPr>
        <w:tc>
          <w:tcPr>
            <w:tcW w:w="9900" w:type="dxa"/>
          </w:tcPr>
          <w:p w14:paraId="091AF53E" w14:textId="77777777" w:rsidR="00D278EA" w:rsidRPr="009C6FD5" w:rsidRDefault="00D278EA" w:rsidP="00D278EA">
            <w:pPr>
              <w:rPr>
                <w:lang w:val="en-ZA"/>
              </w:rPr>
            </w:pPr>
          </w:p>
        </w:tc>
      </w:tr>
      <w:tr w:rsidR="00D278EA" w:rsidRPr="009C6FD5" w14:paraId="590292F9" w14:textId="77777777">
        <w:trPr>
          <w:trHeight w:val="360"/>
        </w:trPr>
        <w:tc>
          <w:tcPr>
            <w:tcW w:w="9900" w:type="dxa"/>
          </w:tcPr>
          <w:p w14:paraId="0F1CA56A" w14:textId="77777777" w:rsidR="00D278EA" w:rsidRPr="009C6FD5" w:rsidRDefault="00D278EA" w:rsidP="00D278EA">
            <w:pPr>
              <w:rPr>
                <w:lang w:val="en-ZA"/>
              </w:rPr>
            </w:pPr>
          </w:p>
        </w:tc>
      </w:tr>
      <w:tr w:rsidR="00D278EA" w:rsidRPr="009C6FD5" w14:paraId="247EC33E" w14:textId="77777777">
        <w:trPr>
          <w:trHeight w:val="360"/>
        </w:trPr>
        <w:tc>
          <w:tcPr>
            <w:tcW w:w="9900" w:type="dxa"/>
          </w:tcPr>
          <w:p w14:paraId="52CD2E87" w14:textId="77777777" w:rsidR="00D278EA" w:rsidRPr="009C6FD5" w:rsidRDefault="00D278EA" w:rsidP="00D278EA">
            <w:pPr>
              <w:rPr>
                <w:lang w:val="en-ZA"/>
              </w:rPr>
            </w:pPr>
          </w:p>
        </w:tc>
      </w:tr>
      <w:tr w:rsidR="00D278EA" w:rsidRPr="009C6FD5" w14:paraId="71BA8178" w14:textId="77777777">
        <w:trPr>
          <w:trHeight w:val="360"/>
        </w:trPr>
        <w:tc>
          <w:tcPr>
            <w:tcW w:w="9900" w:type="dxa"/>
          </w:tcPr>
          <w:p w14:paraId="2E14DEF7" w14:textId="77777777" w:rsidR="00D278EA" w:rsidRPr="009C6FD5" w:rsidRDefault="00D278EA" w:rsidP="00D278EA">
            <w:pPr>
              <w:rPr>
                <w:lang w:val="en-ZA"/>
              </w:rPr>
            </w:pPr>
          </w:p>
        </w:tc>
      </w:tr>
      <w:tr w:rsidR="00D278EA" w:rsidRPr="009C6FD5" w14:paraId="48A30FB8" w14:textId="77777777">
        <w:trPr>
          <w:trHeight w:val="360"/>
        </w:trPr>
        <w:tc>
          <w:tcPr>
            <w:tcW w:w="9900" w:type="dxa"/>
          </w:tcPr>
          <w:p w14:paraId="1B05CD56" w14:textId="77777777" w:rsidR="00D278EA" w:rsidRPr="009C6FD5" w:rsidRDefault="00D278EA" w:rsidP="00D278EA">
            <w:pPr>
              <w:rPr>
                <w:lang w:val="en-ZA"/>
              </w:rPr>
            </w:pPr>
          </w:p>
        </w:tc>
      </w:tr>
    </w:tbl>
    <w:p w14:paraId="329ED784" w14:textId="77777777" w:rsidR="00745B83" w:rsidRPr="009C6FD5" w:rsidRDefault="00745B83" w:rsidP="00D278EA">
      <w:pPr>
        <w:pStyle w:val="Style4"/>
        <w:numPr>
          <w:ilvl w:val="0"/>
          <w:numId w:val="0"/>
        </w:numPr>
        <w:spacing w:line="360" w:lineRule="auto"/>
        <w:rPr>
          <w:rFonts w:ascii="Arial" w:hAnsi="Arial" w:cs="Arial"/>
          <w:lang w:val="en-ZA"/>
        </w:rPr>
      </w:pPr>
    </w:p>
    <w:p w14:paraId="12BEBC58" w14:textId="77777777" w:rsidR="00D278EA" w:rsidRPr="009C6FD5" w:rsidRDefault="00745B83" w:rsidP="00D278EA">
      <w:pPr>
        <w:pStyle w:val="Style4"/>
        <w:numPr>
          <w:ilvl w:val="0"/>
          <w:numId w:val="0"/>
        </w:numPr>
        <w:spacing w:line="360" w:lineRule="auto"/>
        <w:rPr>
          <w:rFonts w:ascii="Arial" w:hAnsi="Arial" w:cs="Arial"/>
          <w:lang w:val="en-ZA"/>
        </w:rPr>
      </w:pPr>
      <w:r w:rsidRPr="009C6FD5">
        <w:rPr>
          <w:rFonts w:ascii="Arial" w:hAnsi="Arial" w:cs="Arial"/>
          <w:lang w:val="en-ZA"/>
        </w:rPr>
        <w:br w:type="page"/>
      </w:r>
    </w:p>
    <w:p w14:paraId="3A4C4A32" w14:textId="77777777" w:rsidR="00D278EA" w:rsidRPr="009C6FD5" w:rsidRDefault="00D278EA" w:rsidP="00D278EA">
      <w:pPr>
        <w:rPr>
          <w:lang w:val="en-ZA"/>
        </w:rPr>
      </w:pPr>
      <w:bookmarkStart w:id="290" w:name="_Toc122085872"/>
      <w:r w:rsidRPr="009C6FD5">
        <w:rPr>
          <w:lang w:val="en-ZA"/>
        </w:rPr>
        <w:t>Table of learning media</w:t>
      </w:r>
      <w:bookmarkEnd w:id="29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30"/>
        <w:gridCol w:w="2688"/>
        <w:gridCol w:w="2546"/>
        <w:gridCol w:w="2565"/>
      </w:tblGrid>
      <w:tr w:rsidR="00D278EA" w:rsidRPr="009C6FD5" w14:paraId="70D2E724" w14:textId="77777777">
        <w:tc>
          <w:tcPr>
            <w:tcW w:w="950" w:type="pct"/>
          </w:tcPr>
          <w:p w14:paraId="1BC72BEB" w14:textId="77777777" w:rsidR="00D278EA" w:rsidRPr="009C6FD5" w:rsidRDefault="00D278EA" w:rsidP="00A74164">
            <w:pPr>
              <w:spacing w:before="60" w:after="60"/>
              <w:rPr>
                <w:b/>
                <w:lang w:val="en-ZA"/>
              </w:rPr>
            </w:pPr>
            <w:r w:rsidRPr="009C6FD5">
              <w:rPr>
                <w:b/>
                <w:lang w:val="en-ZA"/>
              </w:rPr>
              <w:t>MEDIUM</w:t>
            </w:r>
          </w:p>
        </w:tc>
        <w:tc>
          <w:tcPr>
            <w:tcW w:w="1396" w:type="pct"/>
          </w:tcPr>
          <w:p w14:paraId="42ECA259" w14:textId="77777777" w:rsidR="00D278EA" w:rsidRPr="009C6FD5" w:rsidRDefault="00D278EA" w:rsidP="00A74164">
            <w:pPr>
              <w:spacing w:before="60" w:after="60"/>
              <w:rPr>
                <w:b/>
                <w:lang w:val="en-ZA"/>
              </w:rPr>
            </w:pPr>
            <w:r w:rsidRPr="009C6FD5">
              <w:rPr>
                <w:b/>
                <w:lang w:val="en-ZA"/>
              </w:rPr>
              <w:t>USES</w:t>
            </w:r>
          </w:p>
        </w:tc>
        <w:tc>
          <w:tcPr>
            <w:tcW w:w="1322" w:type="pct"/>
          </w:tcPr>
          <w:p w14:paraId="0B1D1138" w14:textId="77777777" w:rsidR="00D278EA" w:rsidRPr="009C6FD5" w:rsidRDefault="00D278EA" w:rsidP="00A74164">
            <w:pPr>
              <w:spacing w:before="60" w:after="60"/>
              <w:rPr>
                <w:b/>
                <w:lang w:val="en-ZA"/>
              </w:rPr>
            </w:pPr>
            <w:r w:rsidRPr="009C6FD5">
              <w:rPr>
                <w:b/>
                <w:lang w:val="en-ZA"/>
              </w:rPr>
              <w:t>ADVANTAGES</w:t>
            </w:r>
          </w:p>
        </w:tc>
        <w:tc>
          <w:tcPr>
            <w:tcW w:w="1332" w:type="pct"/>
          </w:tcPr>
          <w:p w14:paraId="752A3F7F" w14:textId="77777777" w:rsidR="00D278EA" w:rsidRPr="009C6FD5" w:rsidRDefault="00D278EA" w:rsidP="00A74164">
            <w:pPr>
              <w:spacing w:before="60" w:after="60"/>
              <w:rPr>
                <w:b/>
                <w:lang w:val="en-ZA"/>
              </w:rPr>
            </w:pPr>
            <w:r w:rsidRPr="009C6FD5">
              <w:rPr>
                <w:b/>
                <w:lang w:val="en-ZA"/>
              </w:rPr>
              <w:t>DISADVANTAGES</w:t>
            </w:r>
          </w:p>
        </w:tc>
      </w:tr>
      <w:tr w:rsidR="00D278EA" w:rsidRPr="009C6FD5" w14:paraId="246A83FD" w14:textId="77777777">
        <w:tc>
          <w:tcPr>
            <w:tcW w:w="950" w:type="pct"/>
          </w:tcPr>
          <w:p w14:paraId="65FA4198" w14:textId="77777777" w:rsidR="00D278EA" w:rsidRPr="009C6FD5" w:rsidRDefault="00D278EA" w:rsidP="00A74164">
            <w:pPr>
              <w:spacing w:before="60" w:after="60"/>
              <w:rPr>
                <w:lang w:val="en-ZA"/>
              </w:rPr>
            </w:pPr>
            <w:r w:rsidRPr="009C6FD5">
              <w:rPr>
                <w:lang w:val="en-ZA"/>
              </w:rPr>
              <w:t>AUDIO TAPE</w:t>
            </w:r>
          </w:p>
        </w:tc>
        <w:tc>
          <w:tcPr>
            <w:tcW w:w="1396" w:type="pct"/>
          </w:tcPr>
          <w:p w14:paraId="4CB34540" w14:textId="77777777" w:rsidR="00D278EA" w:rsidRPr="009C6FD5" w:rsidRDefault="00D278EA" w:rsidP="00A74164">
            <w:pPr>
              <w:spacing w:before="60" w:after="60"/>
              <w:rPr>
                <w:lang w:val="en-ZA"/>
              </w:rPr>
            </w:pPr>
            <w:r w:rsidRPr="009C6FD5">
              <w:rPr>
                <w:lang w:val="en-ZA"/>
              </w:rPr>
              <w:t>Language instruction</w:t>
            </w:r>
          </w:p>
          <w:p w14:paraId="14748AB5" w14:textId="77777777" w:rsidR="00D278EA" w:rsidRPr="009C6FD5" w:rsidRDefault="00D278EA" w:rsidP="00A74164">
            <w:pPr>
              <w:spacing w:before="60" w:after="60"/>
              <w:rPr>
                <w:lang w:val="en-ZA"/>
              </w:rPr>
            </w:pPr>
            <w:r w:rsidRPr="009C6FD5">
              <w:rPr>
                <w:lang w:val="en-ZA"/>
              </w:rPr>
              <w:t xml:space="preserve">Provide factual information </w:t>
            </w:r>
          </w:p>
          <w:p w14:paraId="55FA0F27" w14:textId="77777777" w:rsidR="00D278EA" w:rsidRPr="009C6FD5" w:rsidRDefault="00D278EA" w:rsidP="00A74164">
            <w:pPr>
              <w:spacing w:before="60" w:after="60"/>
              <w:rPr>
                <w:lang w:val="en-ZA"/>
              </w:rPr>
            </w:pPr>
            <w:r w:rsidRPr="009C6FD5">
              <w:rPr>
                <w:lang w:val="en-ZA"/>
              </w:rPr>
              <w:t>Guide on walking tour</w:t>
            </w:r>
          </w:p>
        </w:tc>
        <w:tc>
          <w:tcPr>
            <w:tcW w:w="1322" w:type="pct"/>
          </w:tcPr>
          <w:p w14:paraId="75243D5B" w14:textId="77777777" w:rsidR="00D278EA" w:rsidRPr="009C6FD5" w:rsidRDefault="00D278EA" w:rsidP="00A74164">
            <w:pPr>
              <w:spacing w:before="60" w:after="60"/>
              <w:rPr>
                <w:lang w:val="en-ZA"/>
              </w:rPr>
            </w:pPr>
            <w:r w:rsidRPr="009C6FD5">
              <w:rPr>
                <w:lang w:val="en-ZA"/>
              </w:rPr>
              <w:t>Easily made, duplicated and used. Literacy not required. Very portable. Cheap</w:t>
            </w:r>
          </w:p>
        </w:tc>
        <w:tc>
          <w:tcPr>
            <w:tcW w:w="1332" w:type="pct"/>
          </w:tcPr>
          <w:p w14:paraId="0A52C55F" w14:textId="77777777" w:rsidR="00D278EA" w:rsidRPr="009C6FD5" w:rsidRDefault="00D278EA" w:rsidP="00A74164">
            <w:pPr>
              <w:spacing w:before="60" w:after="60"/>
              <w:rPr>
                <w:lang w:val="en-ZA"/>
              </w:rPr>
            </w:pPr>
            <w:r w:rsidRPr="009C6FD5">
              <w:rPr>
                <w:lang w:val="en-ZA"/>
              </w:rPr>
              <w:t>No visual stimulation. Concentration tends to wander. Limited application</w:t>
            </w:r>
          </w:p>
        </w:tc>
      </w:tr>
      <w:tr w:rsidR="00D278EA" w:rsidRPr="009C6FD5" w14:paraId="714D5298" w14:textId="77777777">
        <w:tc>
          <w:tcPr>
            <w:tcW w:w="950" w:type="pct"/>
          </w:tcPr>
          <w:p w14:paraId="25563669" w14:textId="77777777" w:rsidR="00D278EA" w:rsidRPr="009C6FD5" w:rsidRDefault="00D278EA" w:rsidP="00A74164">
            <w:pPr>
              <w:spacing w:before="60" w:after="60"/>
              <w:rPr>
                <w:lang w:val="en-ZA"/>
              </w:rPr>
            </w:pPr>
            <w:r w:rsidRPr="009C6FD5">
              <w:rPr>
                <w:lang w:val="en-ZA"/>
              </w:rPr>
              <w:t>CHALKBOARD WHITEBOARD</w:t>
            </w:r>
          </w:p>
        </w:tc>
        <w:tc>
          <w:tcPr>
            <w:tcW w:w="1396" w:type="pct"/>
          </w:tcPr>
          <w:p w14:paraId="77722824" w14:textId="77777777" w:rsidR="00D278EA" w:rsidRPr="009C6FD5" w:rsidRDefault="00D278EA" w:rsidP="00A74164">
            <w:pPr>
              <w:spacing w:before="60" w:after="60"/>
              <w:rPr>
                <w:lang w:val="en-ZA"/>
              </w:rPr>
            </w:pPr>
            <w:r w:rsidRPr="009C6FD5">
              <w:rPr>
                <w:lang w:val="en-ZA"/>
              </w:rPr>
              <w:t>Recording information. Sketches, points for discussion and calculations</w:t>
            </w:r>
          </w:p>
        </w:tc>
        <w:tc>
          <w:tcPr>
            <w:tcW w:w="1322" w:type="pct"/>
          </w:tcPr>
          <w:p w14:paraId="717AF0A6" w14:textId="77777777" w:rsidR="00D278EA" w:rsidRPr="009C6FD5" w:rsidRDefault="00D278EA" w:rsidP="00A74164">
            <w:pPr>
              <w:spacing w:before="60" w:after="60"/>
              <w:rPr>
                <w:lang w:val="en-ZA"/>
              </w:rPr>
            </w:pPr>
            <w:r w:rsidRPr="009C6FD5">
              <w:rPr>
                <w:lang w:val="en-ZA"/>
              </w:rPr>
              <w:t>Common in training rooms.  Easy to use. Relatively cheap</w:t>
            </w:r>
          </w:p>
          <w:p w14:paraId="146F0F03" w14:textId="77777777" w:rsidR="00D278EA" w:rsidRPr="009C6FD5" w:rsidRDefault="00D278EA" w:rsidP="00A74164">
            <w:pPr>
              <w:spacing w:before="60" w:after="60"/>
              <w:rPr>
                <w:lang w:val="en-ZA"/>
              </w:rPr>
            </w:pPr>
            <w:r w:rsidRPr="009C6FD5">
              <w:rPr>
                <w:lang w:val="en-ZA"/>
              </w:rPr>
              <w:t>Colours can be used.</w:t>
            </w:r>
          </w:p>
        </w:tc>
        <w:tc>
          <w:tcPr>
            <w:tcW w:w="1332" w:type="pct"/>
          </w:tcPr>
          <w:p w14:paraId="039F9F90" w14:textId="77777777" w:rsidR="00D278EA" w:rsidRPr="009C6FD5" w:rsidRDefault="00D278EA" w:rsidP="00A74164">
            <w:pPr>
              <w:spacing w:before="60" w:after="60"/>
              <w:rPr>
                <w:lang w:val="en-ZA"/>
              </w:rPr>
            </w:pPr>
            <w:r w:rsidRPr="009C6FD5">
              <w:rPr>
                <w:lang w:val="en-ZA"/>
              </w:rPr>
              <w:t>Not permanent.</w:t>
            </w:r>
          </w:p>
          <w:p w14:paraId="1DB91701" w14:textId="77777777" w:rsidR="00D278EA" w:rsidRPr="009C6FD5" w:rsidRDefault="00D278EA" w:rsidP="00A74164">
            <w:pPr>
              <w:spacing w:before="60" w:after="60"/>
              <w:rPr>
                <w:lang w:val="en-ZA"/>
              </w:rPr>
            </w:pPr>
            <w:r w:rsidRPr="009C6FD5">
              <w:rPr>
                <w:lang w:val="en-ZA"/>
              </w:rPr>
              <w:t>Limited to small audience.  Not portable.</w:t>
            </w:r>
          </w:p>
          <w:p w14:paraId="60B443F9" w14:textId="77777777" w:rsidR="00D278EA" w:rsidRPr="009C6FD5" w:rsidRDefault="00D278EA" w:rsidP="00A74164">
            <w:pPr>
              <w:spacing w:before="60" w:after="60"/>
              <w:rPr>
                <w:lang w:val="en-ZA"/>
              </w:rPr>
            </w:pPr>
            <w:r w:rsidRPr="009C6FD5">
              <w:rPr>
                <w:lang w:val="en-ZA"/>
              </w:rPr>
              <w:t>No movement</w:t>
            </w:r>
          </w:p>
          <w:p w14:paraId="7EA093A6" w14:textId="77777777" w:rsidR="00D278EA" w:rsidRPr="009C6FD5" w:rsidRDefault="00D278EA" w:rsidP="00A74164">
            <w:pPr>
              <w:spacing w:before="60" w:after="60"/>
              <w:rPr>
                <w:lang w:val="en-ZA"/>
              </w:rPr>
            </w:pPr>
            <w:r w:rsidRPr="009C6FD5">
              <w:rPr>
                <w:lang w:val="en-ZA"/>
              </w:rPr>
              <w:t>Review is not possible</w:t>
            </w:r>
          </w:p>
        </w:tc>
      </w:tr>
      <w:tr w:rsidR="00D278EA" w:rsidRPr="009C6FD5" w14:paraId="38B0BE0C" w14:textId="77777777">
        <w:trPr>
          <w:trHeight w:val="884"/>
        </w:trPr>
        <w:tc>
          <w:tcPr>
            <w:tcW w:w="950" w:type="pct"/>
          </w:tcPr>
          <w:p w14:paraId="3E6684D5" w14:textId="77777777" w:rsidR="00D278EA" w:rsidRPr="009C6FD5" w:rsidRDefault="00D278EA" w:rsidP="00A74164">
            <w:pPr>
              <w:spacing w:before="60" w:after="60"/>
              <w:rPr>
                <w:lang w:val="en-ZA"/>
              </w:rPr>
            </w:pPr>
            <w:r w:rsidRPr="009C6FD5">
              <w:rPr>
                <w:lang w:val="en-ZA"/>
              </w:rPr>
              <w:t>FLIPCHART</w:t>
            </w:r>
          </w:p>
        </w:tc>
        <w:tc>
          <w:tcPr>
            <w:tcW w:w="1396" w:type="pct"/>
          </w:tcPr>
          <w:p w14:paraId="7E02C3B4" w14:textId="77777777" w:rsidR="00D278EA" w:rsidRPr="009C6FD5" w:rsidRDefault="00D278EA" w:rsidP="00A74164">
            <w:pPr>
              <w:spacing w:before="60" w:after="60"/>
              <w:rPr>
                <w:lang w:val="en-ZA"/>
              </w:rPr>
            </w:pPr>
            <w:r w:rsidRPr="009C6FD5">
              <w:rPr>
                <w:lang w:val="en-ZA"/>
              </w:rPr>
              <w:t xml:space="preserve">Same as whiteboard </w:t>
            </w:r>
          </w:p>
          <w:p w14:paraId="4B1AD8E9" w14:textId="77777777" w:rsidR="00D278EA" w:rsidRPr="009C6FD5" w:rsidRDefault="00D278EA" w:rsidP="00A74164">
            <w:pPr>
              <w:spacing w:before="60" w:after="60"/>
              <w:rPr>
                <w:lang w:val="en-ZA"/>
              </w:rPr>
            </w:pPr>
            <w:r w:rsidRPr="009C6FD5">
              <w:rPr>
                <w:lang w:val="en-ZA"/>
              </w:rPr>
              <w:t>Brainstorming</w:t>
            </w:r>
          </w:p>
        </w:tc>
        <w:tc>
          <w:tcPr>
            <w:tcW w:w="1322" w:type="pct"/>
          </w:tcPr>
          <w:p w14:paraId="60003AAF" w14:textId="77777777" w:rsidR="00D278EA" w:rsidRPr="009C6FD5" w:rsidRDefault="00D278EA" w:rsidP="00A74164">
            <w:pPr>
              <w:spacing w:before="60" w:after="60"/>
              <w:rPr>
                <w:lang w:val="en-ZA"/>
              </w:rPr>
            </w:pPr>
            <w:r w:rsidRPr="009C6FD5">
              <w:rPr>
                <w:lang w:val="en-ZA"/>
              </w:rPr>
              <w:t>Compact, cheap and portable.  Can prepare.</w:t>
            </w:r>
          </w:p>
          <w:p w14:paraId="03D835D4" w14:textId="77777777" w:rsidR="00D278EA" w:rsidRPr="009C6FD5" w:rsidRDefault="00D278EA" w:rsidP="00A74164">
            <w:pPr>
              <w:spacing w:before="60" w:after="60"/>
              <w:rPr>
                <w:lang w:val="en-ZA"/>
              </w:rPr>
            </w:pPr>
            <w:r w:rsidRPr="009C6FD5">
              <w:rPr>
                <w:lang w:val="en-ZA"/>
              </w:rPr>
              <w:t>Review is easy.</w:t>
            </w:r>
          </w:p>
        </w:tc>
        <w:tc>
          <w:tcPr>
            <w:tcW w:w="1332" w:type="pct"/>
          </w:tcPr>
          <w:p w14:paraId="1895A8DC" w14:textId="77777777" w:rsidR="00D278EA" w:rsidRPr="009C6FD5" w:rsidRDefault="00D278EA" w:rsidP="00A74164">
            <w:pPr>
              <w:spacing w:before="60" w:after="60"/>
              <w:rPr>
                <w:lang w:val="en-ZA"/>
              </w:rPr>
            </w:pPr>
            <w:r w:rsidRPr="009C6FD5">
              <w:rPr>
                <w:lang w:val="en-ZA"/>
              </w:rPr>
              <w:t xml:space="preserve">Limited audience size. </w:t>
            </w:r>
          </w:p>
          <w:p w14:paraId="407BC528" w14:textId="77777777" w:rsidR="00D278EA" w:rsidRPr="009C6FD5" w:rsidRDefault="00D278EA" w:rsidP="00A74164">
            <w:pPr>
              <w:spacing w:before="60" w:after="60"/>
              <w:rPr>
                <w:lang w:val="en-ZA"/>
              </w:rPr>
            </w:pPr>
            <w:r w:rsidRPr="009C6FD5">
              <w:rPr>
                <w:lang w:val="en-ZA"/>
              </w:rPr>
              <w:t>No movement</w:t>
            </w:r>
          </w:p>
          <w:p w14:paraId="67476313" w14:textId="77777777" w:rsidR="00D278EA" w:rsidRPr="009C6FD5" w:rsidRDefault="00D278EA" w:rsidP="00A74164">
            <w:pPr>
              <w:spacing w:before="60" w:after="60"/>
              <w:rPr>
                <w:lang w:val="en-ZA"/>
              </w:rPr>
            </w:pPr>
            <w:r w:rsidRPr="009C6FD5">
              <w:rPr>
                <w:lang w:val="en-ZA"/>
              </w:rPr>
              <w:t>Pages become tatty</w:t>
            </w:r>
          </w:p>
        </w:tc>
      </w:tr>
      <w:tr w:rsidR="00D278EA" w:rsidRPr="009C6FD5" w14:paraId="1E817B4A" w14:textId="77777777">
        <w:tc>
          <w:tcPr>
            <w:tcW w:w="950" w:type="pct"/>
          </w:tcPr>
          <w:p w14:paraId="6F77ACA5" w14:textId="77777777" w:rsidR="00D278EA" w:rsidRPr="009C6FD5" w:rsidRDefault="00D278EA" w:rsidP="00A74164">
            <w:pPr>
              <w:spacing w:before="60" w:after="60"/>
              <w:rPr>
                <w:lang w:val="en-ZA"/>
              </w:rPr>
            </w:pPr>
            <w:r w:rsidRPr="009C6FD5">
              <w:rPr>
                <w:lang w:val="en-ZA"/>
              </w:rPr>
              <w:t>OVERHEAD   PROJECTOR</w:t>
            </w:r>
          </w:p>
        </w:tc>
        <w:tc>
          <w:tcPr>
            <w:tcW w:w="1396" w:type="pct"/>
          </w:tcPr>
          <w:p w14:paraId="5D27316C" w14:textId="77777777" w:rsidR="00D278EA" w:rsidRPr="009C6FD5" w:rsidRDefault="00D278EA" w:rsidP="00A74164">
            <w:pPr>
              <w:spacing w:before="60" w:after="60"/>
              <w:rPr>
                <w:lang w:val="en-ZA"/>
              </w:rPr>
            </w:pPr>
            <w:r w:rsidRPr="009C6FD5">
              <w:rPr>
                <w:lang w:val="en-ZA"/>
              </w:rPr>
              <w:t>Similar to board and flip chart</w:t>
            </w:r>
          </w:p>
          <w:p w14:paraId="439FE343" w14:textId="77777777" w:rsidR="00D278EA" w:rsidRPr="009C6FD5" w:rsidRDefault="00D278EA" w:rsidP="00A74164">
            <w:pPr>
              <w:spacing w:before="60" w:after="60"/>
              <w:rPr>
                <w:lang w:val="en-ZA"/>
              </w:rPr>
            </w:pPr>
            <w:r w:rsidRPr="009C6FD5">
              <w:rPr>
                <w:lang w:val="en-ZA"/>
              </w:rPr>
              <w:t>Can use Polaroid materials to show movement</w:t>
            </w:r>
          </w:p>
          <w:p w14:paraId="67DE51D0" w14:textId="77777777" w:rsidR="00D278EA" w:rsidRPr="009C6FD5" w:rsidRDefault="00D278EA" w:rsidP="00A74164">
            <w:pPr>
              <w:spacing w:before="60" w:after="60"/>
              <w:rPr>
                <w:lang w:val="en-ZA"/>
              </w:rPr>
            </w:pPr>
            <w:r w:rsidRPr="009C6FD5">
              <w:rPr>
                <w:lang w:val="en-ZA"/>
              </w:rPr>
              <w:t>Build progressive visuals</w:t>
            </w:r>
          </w:p>
        </w:tc>
        <w:tc>
          <w:tcPr>
            <w:tcW w:w="1322" w:type="pct"/>
          </w:tcPr>
          <w:p w14:paraId="56F5758C" w14:textId="77777777" w:rsidR="00D278EA" w:rsidRPr="009C6FD5" w:rsidRDefault="00D278EA" w:rsidP="00A74164">
            <w:pPr>
              <w:spacing w:before="60" w:after="60"/>
              <w:rPr>
                <w:lang w:val="en-ZA"/>
              </w:rPr>
            </w:pPr>
            <w:r w:rsidRPr="009C6FD5">
              <w:rPr>
                <w:lang w:val="en-ZA"/>
              </w:rPr>
              <w:t>Very versatile and portable.   Face audience.  Movement is possible.  Attractive transparencies</w:t>
            </w:r>
          </w:p>
          <w:p w14:paraId="21AB65A9" w14:textId="77777777" w:rsidR="00D278EA" w:rsidRPr="009C6FD5" w:rsidRDefault="00D278EA" w:rsidP="00A74164">
            <w:pPr>
              <w:spacing w:before="60" w:after="60"/>
              <w:rPr>
                <w:lang w:val="en-ZA"/>
              </w:rPr>
            </w:pPr>
            <w:r w:rsidRPr="009C6FD5">
              <w:rPr>
                <w:lang w:val="en-ZA"/>
              </w:rPr>
              <w:t>Review is easy. Cheap</w:t>
            </w:r>
          </w:p>
        </w:tc>
        <w:tc>
          <w:tcPr>
            <w:tcW w:w="1332" w:type="pct"/>
          </w:tcPr>
          <w:p w14:paraId="4767CA27" w14:textId="77777777" w:rsidR="00D278EA" w:rsidRPr="009C6FD5" w:rsidRDefault="00D278EA" w:rsidP="00A74164">
            <w:pPr>
              <w:spacing w:before="60" w:after="60"/>
              <w:rPr>
                <w:lang w:val="en-ZA"/>
              </w:rPr>
            </w:pPr>
            <w:r w:rsidRPr="009C6FD5">
              <w:rPr>
                <w:lang w:val="en-ZA"/>
              </w:rPr>
              <w:t>Needs electricity and screen.</w:t>
            </w:r>
          </w:p>
          <w:p w14:paraId="73C31820" w14:textId="77777777" w:rsidR="00D278EA" w:rsidRPr="009C6FD5" w:rsidRDefault="00D278EA" w:rsidP="00A74164">
            <w:pPr>
              <w:spacing w:before="60" w:after="60"/>
              <w:rPr>
                <w:lang w:val="en-ZA"/>
              </w:rPr>
            </w:pPr>
            <w:r w:rsidRPr="009C6FD5">
              <w:rPr>
                <w:lang w:val="en-ZA"/>
              </w:rPr>
              <w:t>Movement not possible without correct equipment</w:t>
            </w:r>
          </w:p>
        </w:tc>
      </w:tr>
      <w:tr w:rsidR="00D278EA" w:rsidRPr="009C6FD5" w14:paraId="3E5B08AA" w14:textId="77777777">
        <w:tc>
          <w:tcPr>
            <w:tcW w:w="950" w:type="pct"/>
          </w:tcPr>
          <w:p w14:paraId="68637C81" w14:textId="77777777" w:rsidR="00D278EA" w:rsidRPr="009C6FD5" w:rsidRDefault="00D278EA" w:rsidP="00A74164">
            <w:pPr>
              <w:spacing w:before="60" w:after="60"/>
              <w:rPr>
                <w:lang w:val="en-ZA"/>
              </w:rPr>
            </w:pPr>
            <w:r w:rsidRPr="009C6FD5">
              <w:rPr>
                <w:lang w:val="en-ZA"/>
              </w:rPr>
              <w:t>SLIDES AND       AUDIO TAPE</w:t>
            </w:r>
          </w:p>
        </w:tc>
        <w:tc>
          <w:tcPr>
            <w:tcW w:w="1396" w:type="pct"/>
          </w:tcPr>
          <w:p w14:paraId="4BAC4AA9" w14:textId="77777777" w:rsidR="00D278EA" w:rsidRPr="009C6FD5" w:rsidRDefault="00D278EA" w:rsidP="00A74164">
            <w:pPr>
              <w:spacing w:before="60" w:after="60"/>
              <w:rPr>
                <w:lang w:val="en-ZA"/>
              </w:rPr>
            </w:pPr>
            <w:r w:rsidRPr="009C6FD5">
              <w:rPr>
                <w:lang w:val="en-ZA"/>
              </w:rPr>
              <w:t>Teaching factual information and procedures.</w:t>
            </w:r>
          </w:p>
          <w:p w14:paraId="2BB92185" w14:textId="77777777" w:rsidR="00D278EA" w:rsidRPr="009C6FD5" w:rsidRDefault="00D278EA" w:rsidP="00A74164">
            <w:pPr>
              <w:spacing w:before="60" w:after="60"/>
              <w:rPr>
                <w:lang w:val="en-ZA"/>
              </w:rPr>
            </w:pPr>
            <w:r w:rsidRPr="009C6FD5">
              <w:rPr>
                <w:lang w:val="en-ZA"/>
              </w:rPr>
              <w:t>Project realistic pictures and use real sounds</w:t>
            </w:r>
          </w:p>
          <w:p w14:paraId="7847A2E9" w14:textId="77777777" w:rsidR="00D278EA" w:rsidRPr="009C6FD5" w:rsidRDefault="00D278EA" w:rsidP="00A74164">
            <w:pPr>
              <w:spacing w:before="60" w:after="60"/>
              <w:rPr>
                <w:lang w:val="en-ZA"/>
              </w:rPr>
            </w:pPr>
            <w:r w:rsidRPr="009C6FD5">
              <w:rPr>
                <w:lang w:val="en-ZA"/>
              </w:rPr>
              <w:t>Very versatile uses</w:t>
            </w:r>
          </w:p>
        </w:tc>
        <w:tc>
          <w:tcPr>
            <w:tcW w:w="1322" w:type="pct"/>
          </w:tcPr>
          <w:p w14:paraId="6F41BC4D" w14:textId="77777777" w:rsidR="00D278EA" w:rsidRPr="009C6FD5" w:rsidRDefault="00D278EA" w:rsidP="00A74164">
            <w:pPr>
              <w:spacing w:before="60" w:after="60"/>
              <w:rPr>
                <w:lang w:val="en-ZA"/>
              </w:rPr>
            </w:pPr>
            <w:r w:rsidRPr="009C6FD5">
              <w:rPr>
                <w:lang w:val="en-ZA"/>
              </w:rPr>
              <w:t>Professional synchronised presentation.  Utilise programmed instruction method.  Suitable for large audience.</w:t>
            </w:r>
          </w:p>
        </w:tc>
        <w:tc>
          <w:tcPr>
            <w:tcW w:w="1332" w:type="pct"/>
          </w:tcPr>
          <w:p w14:paraId="47E1D952" w14:textId="77777777" w:rsidR="00D278EA" w:rsidRPr="009C6FD5" w:rsidRDefault="00D278EA" w:rsidP="00A74164">
            <w:pPr>
              <w:spacing w:before="60" w:after="60"/>
              <w:rPr>
                <w:lang w:val="en-ZA"/>
              </w:rPr>
            </w:pPr>
            <w:r w:rsidRPr="009C6FD5">
              <w:rPr>
                <w:lang w:val="en-ZA"/>
              </w:rPr>
              <w:t>Needs electricity.   Slides costly to duplicate.  No movement.   Dark room needed for large screen.</w:t>
            </w:r>
          </w:p>
        </w:tc>
      </w:tr>
      <w:tr w:rsidR="00D278EA" w:rsidRPr="009C6FD5" w14:paraId="07B5C107" w14:textId="77777777">
        <w:tc>
          <w:tcPr>
            <w:tcW w:w="950" w:type="pct"/>
          </w:tcPr>
          <w:p w14:paraId="45682E7C" w14:textId="77777777" w:rsidR="00D278EA" w:rsidRPr="009C6FD5" w:rsidRDefault="00D278EA" w:rsidP="00A74164">
            <w:pPr>
              <w:spacing w:before="60" w:after="60"/>
              <w:rPr>
                <w:lang w:val="en-ZA"/>
              </w:rPr>
            </w:pPr>
            <w:r w:rsidRPr="009C6FD5">
              <w:rPr>
                <w:lang w:val="en-ZA"/>
              </w:rPr>
              <w:t>VIDEO</w:t>
            </w:r>
          </w:p>
        </w:tc>
        <w:tc>
          <w:tcPr>
            <w:tcW w:w="1396" w:type="pct"/>
          </w:tcPr>
          <w:p w14:paraId="48CC24E3" w14:textId="77777777" w:rsidR="00D278EA" w:rsidRPr="009C6FD5" w:rsidRDefault="00D278EA" w:rsidP="00A74164">
            <w:pPr>
              <w:spacing w:before="60" w:after="60"/>
              <w:rPr>
                <w:lang w:val="en-ZA"/>
              </w:rPr>
            </w:pPr>
            <w:r w:rsidRPr="009C6FD5">
              <w:rPr>
                <w:lang w:val="en-ZA"/>
              </w:rPr>
              <w:t>Brings the ‘real’ world to the audience.</w:t>
            </w:r>
          </w:p>
          <w:p w14:paraId="5AAFEA23" w14:textId="77777777" w:rsidR="00D278EA" w:rsidRPr="009C6FD5" w:rsidRDefault="00D278EA" w:rsidP="00A74164">
            <w:pPr>
              <w:spacing w:before="60" w:after="60"/>
              <w:rPr>
                <w:lang w:val="en-ZA"/>
              </w:rPr>
            </w:pPr>
            <w:r w:rsidRPr="009C6FD5">
              <w:rPr>
                <w:lang w:val="en-ZA"/>
              </w:rPr>
              <w:t>Teach processes, procedures, operation skills.  Record role plays and provide feedback on practical activities</w:t>
            </w:r>
          </w:p>
        </w:tc>
        <w:tc>
          <w:tcPr>
            <w:tcW w:w="1322" w:type="pct"/>
          </w:tcPr>
          <w:p w14:paraId="29B61A1B" w14:textId="77777777" w:rsidR="00D278EA" w:rsidRPr="009C6FD5" w:rsidRDefault="00D278EA" w:rsidP="00A74164">
            <w:pPr>
              <w:spacing w:before="60" w:after="60"/>
              <w:rPr>
                <w:lang w:val="en-ZA"/>
              </w:rPr>
            </w:pPr>
            <w:r w:rsidRPr="009C6FD5">
              <w:rPr>
                <w:lang w:val="en-ZA"/>
              </w:rPr>
              <w:t>Programmed instruction format can be used.  Easy to make copies.  Immediate replay.  Shows movement.  Can be very objective. Use under normal lighting.</w:t>
            </w:r>
          </w:p>
        </w:tc>
        <w:tc>
          <w:tcPr>
            <w:tcW w:w="1332" w:type="pct"/>
          </w:tcPr>
          <w:p w14:paraId="4A144C09" w14:textId="77777777" w:rsidR="00D278EA" w:rsidRPr="009C6FD5" w:rsidRDefault="00D278EA" w:rsidP="00A74164">
            <w:pPr>
              <w:spacing w:before="60" w:after="60"/>
              <w:rPr>
                <w:lang w:val="en-ZA"/>
              </w:rPr>
            </w:pPr>
            <w:r w:rsidRPr="009C6FD5">
              <w:rPr>
                <w:lang w:val="en-ZA"/>
              </w:rPr>
              <w:t>Complex and expensive production process.  Expensive replay equipment.  With a monitor the audience size is limited.  Video projector suitable for large audience but very expensive</w:t>
            </w:r>
          </w:p>
        </w:tc>
      </w:tr>
      <w:tr w:rsidR="00D278EA" w:rsidRPr="009C6FD5" w14:paraId="3AB41F84" w14:textId="77777777">
        <w:tc>
          <w:tcPr>
            <w:tcW w:w="950" w:type="pct"/>
          </w:tcPr>
          <w:p w14:paraId="62BACF28" w14:textId="77777777" w:rsidR="00D278EA" w:rsidRPr="009C6FD5" w:rsidRDefault="00D278EA" w:rsidP="00A74164">
            <w:pPr>
              <w:spacing w:before="60" w:after="60"/>
              <w:rPr>
                <w:lang w:val="en-ZA"/>
              </w:rPr>
            </w:pPr>
            <w:r w:rsidRPr="009C6FD5">
              <w:rPr>
                <w:lang w:val="en-ZA"/>
              </w:rPr>
              <w:t>COMPUTER AIDED INSTRUCTION</w:t>
            </w:r>
          </w:p>
        </w:tc>
        <w:tc>
          <w:tcPr>
            <w:tcW w:w="1396" w:type="pct"/>
          </w:tcPr>
          <w:p w14:paraId="33AA126A" w14:textId="77777777" w:rsidR="00D278EA" w:rsidRPr="009C6FD5" w:rsidRDefault="00D278EA" w:rsidP="00A74164">
            <w:pPr>
              <w:spacing w:before="60" w:after="60"/>
              <w:rPr>
                <w:lang w:val="en-ZA"/>
              </w:rPr>
            </w:pPr>
            <w:r w:rsidRPr="009C6FD5">
              <w:rPr>
                <w:lang w:val="en-ZA"/>
              </w:rPr>
              <w:t>Can be used for all of the above where multi media programmes are used.</w:t>
            </w:r>
          </w:p>
        </w:tc>
        <w:tc>
          <w:tcPr>
            <w:tcW w:w="1322" w:type="pct"/>
          </w:tcPr>
          <w:p w14:paraId="1E914107" w14:textId="77777777" w:rsidR="00D278EA" w:rsidRPr="009C6FD5" w:rsidRDefault="00D278EA" w:rsidP="00A74164">
            <w:pPr>
              <w:spacing w:before="60" w:after="60"/>
              <w:rPr>
                <w:lang w:val="en-ZA"/>
              </w:rPr>
            </w:pPr>
            <w:r w:rsidRPr="009C6FD5">
              <w:rPr>
                <w:lang w:val="en-ZA"/>
              </w:rPr>
              <w:t>Branching programmed instruction is possible creating an interactive approach.  Captivating for the learners.  Instant evaluation and  feedback.  Records can be kept.</w:t>
            </w:r>
          </w:p>
        </w:tc>
        <w:tc>
          <w:tcPr>
            <w:tcW w:w="1332" w:type="pct"/>
          </w:tcPr>
          <w:p w14:paraId="45787F30" w14:textId="77777777" w:rsidR="00D278EA" w:rsidRPr="009C6FD5" w:rsidRDefault="00D278EA" w:rsidP="00A74164">
            <w:pPr>
              <w:spacing w:before="60" w:after="60"/>
              <w:rPr>
                <w:lang w:val="en-ZA"/>
              </w:rPr>
            </w:pPr>
            <w:r w:rsidRPr="009C6FD5">
              <w:rPr>
                <w:lang w:val="en-ZA"/>
              </w:rPr>
              <w:t>Hardware and authoring soft wear is very expensive.  Expertise and much time are needed for programme production.  Can intimidate unfamiliar learners.</w:t>
            </w:r>
          </w:p>
        </w:tc>
      </w:tr>
      <w:tr w:rsidR="00D278EA" w:rsidRPr="009C6FD5" w14:paraId="4CB77FAB" w14:textId="77777777">
        <w:tc>
          <w:tcPr>
            <w:tcW w:w="950" w:type="pct"/>
          </w:tcPr>
          <w:p w14:paraId="2B29E4F2" w14:textId="77777777" w:rsidR="00D278EA" w:rsidRPr="009C6FD5" w:rsidRDefault="00D278EA" w:rsidP="00A74164">
            <w:pPr>
              <w:spacing w:before="60" w:after="60"/>
              <w:rPr>
                <w:lang w:val="en-ZA"/>
              </w:rPr>
            </w:pPr>
            <w:r w:rsidRPr="009C6FD5">
              <w:rPr>
                <w:lang w:val="en-ZA"/>
              </w:rPr>
              <w:t>SIMULATORS</w:t>
            </w:r>
          </w:p>
        </w:tc>
        <w:tc>
          <w:tcPr>
            <w:tcW w:w="1396" w:type="pct"/>
          </w:tcPr>
          <w:p w14:paraId="0140D12A" w14:textId="77777777" w:rsidR="00D278EA" w:rsidRPr="009C6FD5" w:rsidRDefault="00D278EA" w:rsidP="00A74164">
            <w:pPr>
              <w:spacing w:before="60" w:after="60"/>
              <w:rPr>
                <w:lang w:val="en-ZA"/>
              </w:rPr>
            </w:pPr>
            <w:r w:rsidRPr="009C6FD5">
              <w:rPr>
                <w:lang w:val="en-ZA"/>
              </w:rPr>
              <w:t>All of the above.   Developing psychomotor skill.  Practise procedures, which are complex, expensive/dangerous.  Learn to cope with crisis</w:t>
            </w:r>
          </w:p>
        </w:tc>
        <w:tc>
          <w:tcPr>
            <w:tcW w:w="1322" w:type="pct"/>
          </w:tcPr>
          <w:p w14:paraId="2EA4E30B" w14:textId="77777777" w:rsidR="00D278EA" w:rsidRPr="009C6FD5" w:rsidRDefault="00D278EA" w:rsidP="00A74164">
            <w:pPr>
              <w:spacing w:before="60" w:after="60"/>
              <w:rPr>
                <w:lang w:val="en-ZA"/>
              </w:rPr>
            </w:pPr>
            <w:r w:rsidRPr="009C6FD5">
              <w:rPr>
                <w:lang w:val="en-ZA"/>
              </w:rPr>
              <w:t>Very realistic and engrossing.  Practise difficult, dangerous tasks in a safe way.  Immediate evaluation and feedback provided.  Develop confidence.</w:t>
            </w:r>
          </w:p>
        </w:tc>
        <w:tc>
          <w:tcPr>
            <w:tcW w:w="1332" w:type="pct"/>
          </w:tcPr>
          <w:p w14:paraId="06A6EBFA" w14:textId="77777777" w:rsidR="00D278EA" w:rsidRPr="009C6FD5" w:rsidRDefault="00D278EA" w:rsidP="00A74164">
            <w:pPr>
              <w:spacing w:before="60" w:after="60"/>
              <w:rPr>
                <w:lang w:val="en-ZA"/>
              </w:rPr>
            </w:pPr>
            <w:r w:rsidRPr="009C6FD5">
              <w:rPr>
                <w:lang w:val="en-ZA"/>
              </w:rPr>
              <w:t>As for computer aided instruction.  May instil a false sense of security in learners.  Design and set up costs are very high.</w:t>
            </w:r>
          </w:p>
        </w:tc>
      </w:tr>
    </w:tbl>
    <w:p w14:paraId="36A99AE7" w14:textId="77777777" w:rsidR="00745B83" w:rsidRPr="009C6FD5" w:rsidRDefault="00745B83" w:rsidP="005736AC">
      <w:pPr>
        <w:pStyle w:val="Heading2"/>
        <w:rPr>
          <w:lang w:val="en-ZA"/>
        </w:rPr>
      </w:pPr>
      <w:bookmarkStart w:id="291" w:name="_Toc495929984"/>
      <w:bookmarkStart w:id="292" w:name="_Toc201071793"/>
      <w:r w:rsidRPr="009C6FD5">
        <w:rPr>
          <w:lang w:val="en-ZA"/>
        </w:rPr>
        <w:t>Structure your writing</w:t>
      </w:r>
      <w:bookmarkEnd w:id="291"/>
    </w:p>
    <w:bookmarkEnd w:id="292"/>
    <w:p w14:paraId="23A84E8F" w14:textId="77777777" w:rsidR="00D278EA" w:rsidRPr="009C6FD5" w:rsidRDefault="00D278EA" w:rsidP="00830B58">
      <w:pPr>
        <w:rPr>
          <w:noProof/>
          <w:lang w:val="en-ZA"/>
        </w:rPr>
      </w:pPr>
      <w:r w:rsidRPr="009C6FD5">
        <w:rPr>
          <w:noProof/>
          <w:lang w:val="en-ZA"/>
        </w:rPr>
        <w:t xml:space="preserve">One of the reasons why we read written text is to determine the purpose of the text – why did the author write this specific article, textbook, instruction manual or whatever you are reading.  </w:t>
      </w:r>
    </w:p>
    <w:p w14:paraId="0ADA9819" w14:textId="77777777" w:rsidR="00D278EA" w:rsidRPr="009C6FD5" w:rsidRDefault="00D278EA" w:rsidP="00830B58">
      <w:pPr>
        <w:rPr>
          <w:noProof/>
          <w:lang w:val="en-ZA"/>
        </w:rPr>
      </w:pPr>
      <w:r w:rsidRPr="009C6FD5">
        <w:rPr>
          <w:noProof/>
          <w:lang w:val="en-ZA"/>
        </w:rPr>
        <w:t xml:space="preserve">Once we have determined what we think is the purpose of the text, we have to be able to justify what we think in terms of what is written in the article, textbook, etc.  </w:t>
      </w:r>
    </w:p>
    <w:p w14:paraId="7F09A9E1" w14:textId="77777777" w:rsidR="00D278EA" w:rsidRPr="009C6FD5" w:rsidRDefault="00D278EA" w:rsidP="00830B58">
      <w:pPr>
        <w:rPr>
          <w:noProof/>
          <w:lang w:val="en-ZA"/>
        </w:rPr>
      </w:pPr>
      <w:r w:rsidRPr="009C6FD5">
        <w:rPr>
          <w:noProof/>
          <w:lang w:val="en-ZA"/>
        </w:rPr>
        <w:t xml:space="preserve">In other words, we have to be able to understand what the author means, and we must be able to support out argument from what the author writes.  </w:t>
      </w:r>
    </w:p>
    <w:p w14:paraId="30C722C9" w14:textId="77777777" w:rsidR="00D278EA" w:rsidRPr="009C6FD5" w:rsidRDefault="00D278EA" w:rsidP="00830B58">
      <w:pPr>
        <w:rPr>
          <w:noProof/>
          <w:lang w:val="en-ZA"/>
        </w:rPr>
      </w:pPr>
      <w:r w:rsidRPr="009C6FD5">
        <w:rPr>
          <w:noProof/>
          <w:lang w:val="en-ZA"/>
        </w:rPr>
        <w:t xml:space="preserve">In the same way, when you write text, you have to make sure that </w:t>
      </w:r>
    </w:p>
    <w:p w14:paraId="628E5135" w14:textId="77777777" w:rsidR="00D278EA" w:rsidRPr="009C6FD5" w:rsidRDefault="00D278EA" w:rsidP="00D278EA">
      <w:pPr>
        <w:pStyle w:val="L"/>
        <w:spacing w:before="0" w:after="0"/>
        <w:rPr>
          <w:lang w:val="en-ZA"/>
        </w:rPr>
      </w:pPr>
      <w:r w:rsidRPr="009C6FD5">
        <w:rPr>
          <w:lang w:val="en-ZA"/>
        </w:rPr>
        <w:t xml:space="preserve">You know the </w:t>
      </w:r>
      <w:r w:rsidRPr="009C6FD5">
        <w:rPr>
          <w:b/>
          <w:lang w:val="en-ZA"/>
        </w:rPr>
        <w:t>purpose</w:t>
      </w:r>
      <w:r w:rsidRPr="009C6FD5">
        <w:rPr>
          <w:lang w:val="en-ZA"/>
        </w:rPr>
        <w:t xml:space="preserve"> for writing/signing the text</w:t>
      </w:r>
    </w:p>
    <w:p w14:paraId="08CE5671" w14:textId="77777777" w:rsidR="00D278EA" w:rsidRPr="009C6FD5" w:rsidRDefault="00D278EA" w:rsidP="00D278EA">
      <w:pPr>
        <w:pStyle w:val="L"/>
        <w:spacing w:before="0" w:after="0"/>
        <w:rPr>
          <w:lang w:val="en-ZA"/>
        </w:rPr>
      </w:pPr>
      <w:r w:rsidRPr="009C6FD5">
        <w:rPr>
          <w:lang w:val="en-ZA"/>
        </w:rPr>
        <w:t xml:space="preserve">Who the </w:t>
      </w:r>
      <w:r w:rsidRPr="009C6FD5">
        <w:rPr>
          <w:b/>
          <w:lang w:val="en-ZA"/>
        </w:rPr>
        <w:t>target audience</w:t>
      </w:r>
      <w:r w:rsidRPr="009C6FD5">
        <w:rPr>
          <w:lang w:val="en-ZA"/>
        </w:rPr>
        <w:t xml:space="preserve"> is that you are writing/signing for</w:t>
      </w:r>
    </w:p>
    <w:p w14:paraId="6ED6EE03" w14:textId="77777777" w:rsidR="00D278EA" w:rsidRPr="009C6FD5" w:rsidRDefault="00D278EA" w:rsidP="00D278EA">
      <w:pPr>
        <w:pStyle w:val="L"/>
        <w:spacing w:before="0" w:after="0"/>
        <w:rPr>
          <w:lang w:val="en-ZA"/>
        </w:rPr>
      </w:pPr>
      <w:r w:rsidRPr="009C6FD5">
        <w:rPr>
          <w:lang w:val="en-ZA"/>
        </w:rPr>
        <w:t xml:space="preserve">That the </w:t>
      </w:r>
      <w:r w:rsidRPr="009C6FD5">
        <w:rPr>
          <w:b/>
          <w:lang w:val="en-ZA"/>
        </w:rPr>
        <w:t>context</w:t>
      </w:r>
      <w:r w:rsidRPr="009C6FD5">
        <w:rPr>
          <w:lang w:val="en-ZA"/>
        </w:rPr>
        <w:t xml:space="preserve"> of your writing is clear in relation to the learning task or activity</w:t>
      </w:r>
    </w:p>
    <w:p w14:paraId="4675D570" w14:textId="77777777" w:rsidR="00D278EA" w:rsidRPr="009C6FD5" w:rsidRDefault="00D278EA" w:rsidP="00BD3566">
      <w:pPr>
        <w:pStyle w:val="H3"/>
        <w:rPr>
          <w:lang w:val="en-ZA"/>
        </w:rPr>
      </w:pPr>
      <w:bookmarkStart w:id="293" w:name="_Toc495929985"/>
      <w:r w:rsidRPr="009C6FD5">
        <w:rPr>
          <w:lang w:val="en-ZA"/>
        </w:rPr>
        <w:t>There are many reasons why authors write texts</w:t>
      </w:r>
      <w:bookmarkEnd w:id="293"/>
    </w:p>
    <w:p w14:paraId="3189F657" w14:textId="77777777" w:rsidR="00D278EA" w:rsidRPr="009C6FD5" w:rsidRDefault="00D278EA" w:rsidP="00A74164">
      <w:pPr>
        <w:pStyle w:val="ListBullet2"/>
        <w:rPr>
          <w:lang w:val="en-ZA"/>
        </w:rPr>
      </w:pPr>
      <w:r w:rsidRPr="009C6FD5">
        <w:rPr>
          <w:lang w:val="en-ZA"/>
        </w:rPr>
        <w:t xml:space="preserve">To </w:t>
      </w:r>
      <w:r w:rsidRPr="009C6FD5">
        <w:rPr>
          <w:b/>
          <w:lang w:val="en-ZA"/>
        </w:rPr>
        <w:t>persuade</w:t>
      </w:r>
      <w:r w:rsidRPr="009C6FD5">
        <w:rPr>
          <w:lang w:val="en-ZA"/>
        </w:rPr>
        <w:t xml:space="preserve"> readers to his/her point of view:  the article in handout 1 about the behaviour of mr Zuma’s supporters outside the court was written to persuade readers.  When an author is writing to persuade, he wants you to accept his opinion about issues, policies and situations.</w:t>
      </w:r>
    </w:p>
    <w:p w14:paraId="14BC3A7B" w14:textId="77777777" w:rsidR="00D278EA" w:rsidRPr="009C6FD5" w:rsidRDefault="00D278EA" w:rsidP="00A74164">
      <w:pPr>
        <w:pStyle w:val="ListBullet2"/>
        <w:rPr>
          <w:lang w:val="en-ZA"/>
        </w:rPr>
      </w:pPr>
      <w:r w:rsidRPr="009C6FD5">
        <w:rPr>
          <w:lang w:val="en-ZA"/>
        </w:rPr>
        <w:t xml:space="preserve">To </w:t>
      </w:r>
      <w:r w:rsidRPr="009C6FD5">
        <w:rPr>
          <w:b/>
          <w:lang w:val="en-ZA"/>
        </w:rPr>
        <w:t>inform</w:t>
      </w:r>
      <w:r w:rsidRPr="009C6FD5">
        <w:rPr>
          <w:lang w:val="en-ZA"/>
        </w:rPr>
        <w:t xml:space="preserve"> readers: in SA Computer you will find a lot of articles that inform readers about new developments in Information Technology.  In other magazines you will find fashion articles, articles about healthy eating and fitness, etc.  These articles were all written to inform readers.</w:t>
      </w:r>
    </w:p>
    <w:p w14:paraId="141C301E" w14:textId="77777777" w:rsidR="00D278EA" w:rsidRPr="009C6FD5" w:rsidRDefault="00D278EA" w:rsidP="00A74164">
      <w:pPr>
        <w:pStyle w:val="ListBullet2"/>
        <w:rPr>
          <w:lang w:val="en-ZA"/>
        </w:rPr>
      </w:pPr>
      <w:r w:rsidRPr="009C6FD5">
        <w:rPr>
          <w:lang w:val="en-ZA"/>
        </w:rPr>
        <w:t xml:space="preserve">To </w:t>
      </w:r>
      <w:r w:rsidRPr="009C6FD5">
        <w:rPr>
          <w:b/>
          <w:lang w:val="en-ZA"/>
        </w:rPr>
        <w:t>entertain</w:t>
      </w:r>
      <w:r w:rsidRPr="009C6FD5">
        <w:rPr>
          <w:lang w:val="en-ZA"/>
        </w:rPr>
        <w:t xml:space="preserve"> readers:  the short stories found in magazines were written to entertain.  Fables, fairy tales, fictional novels, cartoons, short, funny pieces in magazines were all written to entertain.  </w:t>
      </w:r>
    </w:p>
    <w:p w14:paraId="186EA18D" w14:textId="77777777" w:rsidR="00D278EA" w:rsidRPr="009C6FD5" w:rsidRDefault="00483466" w:rsidP="00BD3566">
      <w:pPr>
        <w:pStyle w:val="H3"/>
        <w:rPr>
          <w:lang w:val="en-ZA"/>
        </w:rPr>
      </w:pPr>
      <w:bookmarkStart w:id="294" w:name="_Toc495929986"/>
      <w:r w:rsidRPr="009C6FD5">
        <w:rPr>
          <w:noProof/>
          <w:lang w:val="en-ZA" w:eastAsia="en-ZA"/>
        </w:rPr>
        <w:drawing>
          <wp:anchor distT="0" distB="0" distL="114300" distR="114300" simplePos="0" relativeHeight="251604480" behindDoc="0" locked="0" layoutInCell="1" allowOverlap="1" wp14:anchorId="25D98DE4" wp14:editId="26253B1F">
            <wp:simplePos x="0" y="0"/>
            <wp:positionH relativeFrom="column">
              <wp:posOffset>4051300</wp:posOffset>
            </wp:positionH>
            <wp:positionV relativeFrom="paragraph">
              <wp:posOffset>665480</wp:posOffset>
            </wp:positionV>
            <wp:extent cx="2374900" cy="1334770"/>
            <wp:effectExtent l="0" t="0" r="6350" b="0"/>
            <wp:wrapSquare wrapText="bothSides"/>
            <wp:docPr id="9514" name="Picture 9514" descr="BOOK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4" descr="BOOK05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74900" cy="1334770"/>
                    </a:xfrm>
                    <a:prstGeom prst="rect">
                      <a:avLst/>
                    </a:prstGeom>
                    <a:noFill/>
                    <a:ln>
                      <a:noFill/>
                    </a:ln>
                  </pic:spPr>
                </pic:pic>
              </a:graphicData>
            </a:graphic>
            <wp14:sizeRelH relativeFrom="page">
              <wp14:pctWidth>0</wp14:pctWidth>
            </wp14:sizeRelH>
            <wp14:sizeRelV relativeFrom="page">
              <wp14:pctHeight>0</wp14:pctHeight>
            </wp14:sizeRelV>
          </wp:anchor>
        </w:drawing>
      </w:r>
      <w:r w:rsidR="00D278EA" w:rsidRPr="009C6FD5">
        <w:rPr>
          <w:lang w:val="en-ZA"/>
        </w:rPr>
        <w:t>Before you start writing/signing your text you have to plan what you are going to write</w:t>
      </w:r>
      <w:bookmarkEnd w:id="294"/>
    </w:p>
    <w:p w14:paraId="67386FF8" w14:textId="77777777" w:rsidR="00D278EA" w:rsidRPr="009C6FD5" w:rsidRDefault="00D278EA" w:rsidP="00A74164">
      <w:pPr>
        <w:pStyle w:val="ListBullet2"/>
        <w:rPr>
          <w:lang w:val="en-ZA"/>
        </w:rPr>
      </w:pPr>
      <w:r w:rsidRPr="009C6FD5">
        <w:rPr>
          <w:lang w:val="en-ZA"/>
        </w:rPr>
        <w:t>Who will you be writing for:  your friends and family, the general public, a business document, a newspaper or magazine article, etc.</w:t>
      </w:r>
    </w:p>
    <w:p w14:paraId="7B2C5D73" w14:textId="77777777" w:rsidR="00D278EA" w:rsidRPr="009C6FD5" w:rsidRDefault="00D278EA" w:rsidP="00A74164">
      <w:pPr>
        <w:pStyle w:val="ListBullet2"/>
        <w:rPr>
          <w:lang w:val="en-ZA"/>
        </w:rPr>
      </w:pPr>
      <w:r w:rsidRPr="009C6FD5">
        <w:rPr>
          <w:lang w:val="en-ZA"/>
        </w:rPr>
        <w:t>In which register will you be writing the text: formal or informal</w:t>
      </w:r>
    </w:p>
    <w:p w14:paraId="7009F53E" w14:textId="77777777" w:rsidR="00D278EA" w:rsidRPr="009C6FD5" w:rsidRDefault="00D278EA" w:rsidP="00A74164">
      <w:pPr>
        <w:pStyle w:val="ListBullet2"/>
        <w:rPr>
          <w:lang w:val="en-ZA"/>
        </w:rPr>
      </w:pPr>
      <w:r w:rsidRPr="009C6FD5">
        <w:rPr>
          <w:lang w:val="en-ZA"/>
        </w:rPr>
        <w:t>Which writing style will you use: narrative, discursive, expository, etc.</w:t>
      </w:r>
    </w:p>
    <w:p w14:paraId="49123E17" w14:textId="77777777" w:rsidR="00D278EA" w:rsidRPr="009C6FD5" w:rsidRDefault="00D278EA" w:rsidP="00A74164">
      <w:pPr>
        <w:pStyle w:val="ListBullet2"/>
        <w:rPr>
          <w:lang w:val="en-ZA"/>
        </w:rPr>
      </w:pPr>
      <w:r w:rsidRPr="009C6FD5">
        <w:rPr>
          <w:lang w:val="en-ZA"/>
        </w:rPr>
        <w:t>Will you write in the first person or the third person?</w:t>
      </w:r>
    </w:p>
    <w:p w14:paraId="5BE4C7DA" w14:textId="77777777" w:rsidR="00D278EA" w:rsidRPr="009C6FD5" w:rsidRDefault="00D278EA" w:rsidP="00A74164">
      <w:pPr>
        <w:pStyle w:val="ListBullet2"/>
        <w:rPr>
          <w:lang w:val="en-ZA"/>
        </w:rPr>
      </w:pPr>
      <w:r w:rsidRPr="009C6FD5">
        <w:rPr>
          <w:lang w:val="en-ZA"/>
        </w:rPr>
        <w:t>Determine the research you will do</w:t>
      </w:r>
    </w:p>
    <w:p w14:paraId="72D3EBAE" w14:textId="77777777" w:rsidR="00D278EA" w:rsidRPr="009C6FD5" w:rsidRDefault="00D278EA" w:rsidP="00A74164">
      <w:pPr>
        <w:pStyle w:val="ListBullet2"/>
        <w:rPr>
          <w:lang w:val="en-ZA"/>
        </w:rPr>
      </w:pPr>
      <w:r w:rsidRPr="009C6FD5">
        <w:rPr>
          <w:lang w:val="en-ZA"/>
        </w:rPr>
        <w:t>Organise your writing: make sure ideas and facts flow logically</w:t>
      </w:r>
    </w:p>
    <w:p w14:paraId="47056B38" w14:textId="77777777" w:rsidR="00745B83" w:rsidRPr="009C6FD5" w:rsidRDefault="00745B83" w:rsidP="00745B83">
      <w:pPr>
        <w:rPr>
          <w:lang w:val="en-ZA"/>
        </w:rPr>
      </w:pPr>
      <w:r w:rsidRPr="009C6FD5">
        <w:rPr>
          <w:lang w:val="en-ZA"/>
        </w:rPr>
        <w:br w:type="page"/>
      </w:r>
    </w:p>
    <w:p w14:paraId="35EF2AAC" w14:textId="77777777" w:rsidR="00D278EA" w:rsidRPr="009C6FD5" w:rsidRDefault="00D278EA" w:rsidP="00BD3566">
      <w:pPr>
        <w:pStyle w:val="H3"/>
        <w:rPr>
          <w:lang w:val="en-ZA"/>
        </w:rPr>
      </w:pPr>
      <w:bookmarkStart w:id="295" w:name="_Toc495929987"/>
      <w:r w:rsidRPr="009C6FD5">
        <w:rPr>
          <w:lang w:val="en-ZA"/>
        </w:rPr>
        <w:t>Make your writing/signing interesting</w:t>
      </w:r>
      <w:bookmarkEnd w:id="295"/>
    </w:p>
    <w:p w14:paraId="3344CE78" w14:textId="77777777" w:rsidR="00D278EA" w:rsidRPr="009C6FD5" w:rsidRDefault="00D278EA" w:rsidP="00A74164">
      <w:pPr>
        <w:pStyle w:val="ListBullet2"/>
        <w:rPr>
          <w:lang w:val="en-ZA"/>
        </w:rPr>
      </w:pPr>
      <w:r w:rsidRPr="009C6FD5">
        <w:rPr>
          <w:lang w:val="en-ZA"/>
        </w:rPr>
        <w:t>Use numbers and bullets to separate ideas, facts and paragraphs.  You will find examples of bullets and numbers in this learner guide</w:t>
      </w:r>
    </w:p>
    <w:p w14:paraId="71B19E18" w14:textId="77777777" w:rsidR="00D278EA" w:rsidRPr="009C6FD5" w:rsidRDefault="00D278EA" w:rsidP="00A74164">
      <w:pPr>
        <w:pStyle w:val="ListBullet2"/>
        <w:rPr>
          <w:lang w:val="en-ZA"/>
        </w:rPr>
      </w:pPr>
      <w:r w:rsidRPr="009C6FD5">
        <w:rPr>
          <w:lang w:val="en-ZA"/>
        </w:rPr>
        <w:t>Use punctuation correctly: commas, periods, etc.</w:t>
      </w:r>
    </w:p>
    <w:p w14:paraId="460AEA04" w14:textId="77777777" w:rsidR="00A74164" w:rsidRPr="009C6FD5" w:rsidRDefault="00D278EA" w:rsidP="00A74164">
      <w:pPr>
        <w:pStyle w:val="ListBullet2"/>
        <w:rPr>
          <w:lang w:val="en-ZA"/>
        </w:rPr>
      </w:pPr>
      <w:r w:rsidRPr="009C6FD5">
        <w:rPr>
          <w:lang w:val="en-ZA"/>
        </w:rPr>
        <w:t>Use titles, subtitles, headings, contents and index</w:t>
      </w:r>
    </w:p>
    <w:p w14:paraId="2BC0797D" w14:textId="77777777" w:rsidR="00D278EA" w:rsidRPr="009C6FD5" w:rsidRDefault="00483466" w:rsidP="00745B83">
      <w:pPr>
        <w:rPr>
          <w:lang w:val="en-ZA"/>
        </w:rPr>
      </w:pPr>
      <w:r w:rsidRPr="009C6FD5">
        <w:rPr>
          <w:noProof/>
          <w:lang w:val="en-ZA" w:eastAsia="en-ZA"/>
        </w:rPr>
        <w:drawing>
          <wp:anchor distT="0" distB="0" distL="114300" distR="114300" simplePos="0" relativeHeight="251603456" behindDoc="0" locked="0" layoutInCell="1" allowOverlap="1" wp14:anchorId="7D59DF30" wp14:editId="7BD426DA">
            <wp:simplePos x="0" y="0"/>
            <wp:positionH relativeFrom="column">
              <wp:posOffset>3943350</wp:posOffset>
            </wp:positionH>
            <wp:positionV relativeFrom="paragraph">
              <wp:posOffset>-12700</wp:posOffset>
            </wp:positionV>
            <wp:extent cx="2280920" cy="2258695"/>
            <wp:effectExtent l="0" t="0" r="5080" b="8255"/>
            <wp:wrapSquare wrapText="bothSides"/>
            <wp:docPr id="9513" name="Picture 9513" descr="BOOK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3" descr="BOOK03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80920" cy="2258695"/>
                    </a:xfrm>
                    <a:prstGeom prst="rect">
                      <a:avLst/>
                    </a:prstGeom>
                    <a:noFill/>
                    <a:ln>
                      <a:noFill/>
                    </a:ln>
                  </pic:spPr>
                </pic:pic>
              </a:graphicData>
            </a:graphic>
            <wp14:sizeRelH relativeFrom="page">
              <wp14:pctWidth>0</wp14:pctWidth>
            </wp14:sizeRelH>
            <wp14:sizeRelV relativeFrom="page">
              <wp14:pctHeight>0</wp14:pctHeight>
            </wp14:sizeRelV>
          </wp:anchor>
        </w:drawing>
      </w:r>
      <w:r w:rsidR="00D278EA" w:rsidRPr="009C6FD5">
        <w:rPr>
          <w:lang w:val="en-ZA"/>
        </w:rPr>
        <w:t>Use an introduction and a conclusion</w:t>
      </w:r>
    </w:p>
    <w:p w14:paraId="120188AE" w14:textId="77777777" w:rsidR="00D278EA" w:rsidRPr="009C6FD5" w:rsidRDefault="00D278EA" w:rsidP="00A74164">
      <w:pPr>
        <w:pStyle w:val="ListBullet2"/>
        <w:rPr>
          <w:lang w:val="en-ZA"/>
        </w:rPr>
      </w:pPr>
      <w:r w:rsidRPr="009C6FD5">
        <w:rPr>
          <w:lang w:val="en-ZA"/>
        </w:rPr>
        <w:t>Use visual images and captions with these images</w:t>
      </w:r>
    </w:p>
    <w:p w14:paraId="5FE52DA3" w14:textId="77777777" w:rsidR="00D278EA" w:rsidRPr="009C6FD5" w:rsidRDefault="00D278EA" w:rsidP="00A74164">
      <w:pPr>
        <w:pStyle w:val="ListBullet2"/>
        <w:rPr>
          <w:lang w:val="en-ZA"/>
        </w:rPr>
      </w:pPr>
      <w:r w:rsidRPr="009C6FD5">
        <w:rPr>
          <w:lang w:val="en-ZA"/>
        </w:rPr>
        <w:t>Vary the length of your sentences</w:t>
      </w:r>
    </w:p>
    <w:p w14:paraId="7614A96B" w14:textId="77777777" w:rsidR="00D278EA" w:rsidRPr="009C6FD5" w:rsidRDefault="00D278EA" w:rsidP="00A74164">
      <w:pPr>
        <w:pStyle w:val="ListBullet2"/>
        <w:rPr>
          <w:lang w:val="en-ZA"/>
        </w:rPr>
      </w:pPr>
      <w:r w:rsidRPr="009C6FD5">
        <w:rPr>
          <w:lang w:val="en-ZA"/>
        </w:rPr>
        <w:t>Structure your paragraphs correctly</w:t>
      </w:r>
    </w:p>
    <w:p w14:paraId="11B45A98" w14:textId="77777777" w:rsidR="00D278EA" w:rsidRPr="009C6FD5" w:rsidRDefault="00D278EA" w:rsidP="00A74164">
      <w:pPr>
        <w:pStyle w:val="ListBullet2"/>
        <w:rPr>
          <w:lang w:val="en-ZA"/>
        </w:rPr>
      </w:pPr>
      <w:r w:rsidRPr="009C6FD5">
        <w:rPr>
          <w:lang w:val="en-ZA"/>
        </w:rPr>
        <w:t>If any action is required, make suggestions about the actions</w:t>
      </w:r>
    </w:p>
    <w:p w14:paraId="4F044246" w14:textId="77777777" w:rsidR="00D278EA" w:rsidRPr="009C6FD5" w:rsidRDefault="00D278EA" w:rsidP="00A74164">
      <w:pPr>
        <w:pStyle w:val="ListBullet2"/>
        <w:rPr>
          <w:lang w:val="en-ZA"/>
        </w:rPr>
      </w:pPr>
      <w:r w:rsidRPr="009C6FD5">
        <w:rPr>
          <w:lang w:val="en-ZA"/>
        </w:rPr>
        <w:t>Put ideas forward</w:t>
      </w:r>
    </w:p>
    <w:p w14:paraId="716F5516" w14:textId="77777777" w:rsidR="00D278EA" w:rsidRPr="009C6FD5" w:rsidRDefault="00D278EA" w:rsidP="00A74164">
      <w:pPr>
        <w:pStyle w:val="ListBullet2"/>
        <w:rPr>
          <w:lang w:val="en-ZA"/>
        </w:rPr>
      </w:pPr>
      <w:r w:rsidRPr="009C6FD5">
        <w:rPr>
          <w:lang w:val="en-ZA"/>
        </w:rPr>
        <w:t>Use appendices or addenda if required</w:t>
      </w:r>
    </w:p>
    <w:p w14:paraId="57202F24" w14:textId="77777777" w:rsidR="00D278EA" w:rsidRPr="009C6FD5" w:rsidRDefault="00D278EA" w:rsidP="00A74164">
      <w:pPr>
        <w:pStyle w:val="ListBullet2"/>
        <w:rPr>
          <w:lang w:val="en-ZA"/>
        </w:rPr>
      </w:pPr>
      <w:r w:rsidRPr="009C6FD5">
        <w:rPr>
          <w:lang w:val="en-ZA"/>
        </w:rPr>
        <w:t>Use NMF’s (non manual features) appropriately</w:t>
      </w:r>
    </w:p>
    <w:p w14:paraId="08BD658D" w14:textId="77777777" w:rsidR="00D278EA" w:rsidRPr="009C6FD5" w:rsidRDefault="00D278EA" w:rsidP="00BD3566">
      <w:pPr>
        <w:pStyle w:val="H3"/>
        <w:rPr>
          <w:lang w:val="en-ZA"/>
        </w:rPr>
      </w:pPr>
      <w:bookmarkStart w:id="296" w:name="_Toc495929988"/>
      <w:r w:rsidRPr="009C6FD5">
        <w:rPr>
          <w:lang w:val="en-ZA"/>
        </w:rPr>
        <w:t>Diction</w:t>
      </w:r>
      <w:bookmarkEnd w:id="296"/>
    </w:p>
    <w:p w14:paraId="64ED9428" w14:textId="77777777" w:rsidR="00D278EA" w:rsidRPr="009C6FD5" w:rsidRDefault="00D278EA" w:rsidP="00BA7A58">
      <w:pPr>
        <w:numPr>
          <w:ilvl w:val="0"/>
          <w:numId w:val="24"/>
        </w:numPr>
        <w:spacing w:before="0" w:after="0"/>
        <w:rPr>
          <w:lang w:val="en-ZA"/>
        </w:rPr>
      </w:pPr>
      <w:r w:rsidRPr="009C6FD5">
        <w:rPr>
          <w:lang w:val="en-ZA"/>
        </w:rPr>
        <w:t>Choose words or signs that are familiar and easy to understand</w:t>
      </w:r>
    </w:p>
    <w:p w14:paraId="0959BCBE" w14:textId="77777777" w:rsidR="00D278EA" w:rsidRPr="009C6FD5" w:rsidRDefault="00D278EA" w:rsidP="00BA7A58">
      <w:pPr>
        <w:numPr>
          <w:ilvl w:val="0"/>
          <w:numId w:val="24"/>
        </w:numPr>
        <w:spacing w:before="0" w:after="0"/>
        <w:rPr>
          <w:lang w:val="en-ZA"/>
        </w:rPr>
      </w:pPr>
      <w:r w:rsidRPr="009C6FD5">
        <w:rPr>
          <w:lang w:val="en-ZA"/>
        </w:rPr>
        <w:t>Make sure that you are using the correct words or signs</w:t>
      </w:r>
    </w:p>
    <w:p w14:paraId="52AA8250" w14:textId="77777777" w:rsidR="00D278EA" w:rsidRPr="009C6FD5" w:rsidRDefault="00D278EA" w:rsidP="00BA7A58">
      <w:pPr>
        <w:numPr>
          <w:ilvl w:val="0"/>
          <w:numId w:val="24"/>
        </w:numPr>
        <w:spacing w:before="0" w:after="0"/>
        <w:rPr>
          <w:lang w:val="en-ZA"/>
        </w:rPr>
      </w:pPr>
      <w:r w:rsidRPr="009C6FD5">
        <w:rPr>
          <w:lang w:val="en-ZA"/>
        </w:rPr>
        <w:t>Do not use technical language, legalisms, etc. when writing/signing for the general public.  When it is a business document, use of technical terms and jargon will be acceptable</w:t>
      </w:r>
    </w:p>
    <w:p w14:paraId="7256273A" w14:textId="77777777" w:rsidR="00D278EA" w:rsidRPr="009C6FD5" w:rsidRDefault="00D278EA" w:rsidP="00BA7A58">
      <w:pPr>
        <w:numPr>
          <w:ilvl w:val="0"/>
          <w:numId w:val="24"/>
        </w:numPr>
        <w:spacing w:before="0" w:after="0"/>
        <w:rPr>
          <w:lang w:val="en-ZA"/>
        </w:rPr>
      </w:pPr>
      <w:r w:rsidRPr="009C6FD5">
        <w:rPr>
          <w:lang w:val="en-ZA"/>
        </w:rPr>
        <w:t>Do not use slang or write in dialect unless you are writing to entertain</w:t>
      </w:r>
    </w:p>
    <w:p w14:paraId="6E2BD90C" w14:textId="77777777" w:rsidR="00D278EA" w:rsidRPr="009C6FD5" w:rsidRDefault="00D278EA" w:rsidP="005736AC">
      <w:pPr>
        <w:pStyle w:val="Heading2"/>
        <w:rPr>
          <w:lang w:val="en-ZA"/>
        </w:rPr>
      </w:pPr>
      <w:bookmarkStart w:id="297" w:name="_Toc150486869"/>
      <w:bookmarkStart w:id="298" w:name="_Toc201071794"/>
      <w:bookmarkStart w:id="299" w:name="_Toc495929989"/>
      <w:r w:rsidRPr="009C6FD5">
        <w:rPr>
          <w:lang w:val="en-ZA"/>
        </w:rPr>
        <w:t>Produce Writing/Signing That Is Appropriate</w:t>
      </w:r>
      <w:bookmarkEnd w:id="297"/>
      <w:bookmarkEnd w:id="298"/>
      <w:bookmarkEnd w:id="299"/>
    </w:p>
    <w:p w14:paraId="2332A0AA" w14:textId="77777777" w:rsidR="00D278EA" w:rsidRPr="009C6FD5" w:rsidRDefault="00D278EA" w:rsidP="00830B58">
      <w:pPr>
        <w:rPr>
          <w:lang w:val="en-ZA"/>
        </w:rPr>
      </w:pPr>
      <w:r w:rsidRPr="009C6FD5">
        <w:rPr>
          <w:lang w:val="en-ZA"/>
        </w:rPr>
        <w:t xml:space="preserve">When you write/sign, you always have to take the audience into consideration.  For a letter to friends, you will use the </w:t>
      </w:r>
      <w:r w:rsidRPr="009C6FD5">
        <w:rPr>
          <w:b/>
          <w:lang w:val="en-ZA"/>
        </w:rPr>
        <w:t>informal register</w:t>
      </w:r>
      <w:r w:rsidRPr="009C6FD5">
        <w:rPr>
          <w:lang w:val="en-ZA"/>
        </w:rPr>
        <w:t>, you can use slang and jargon freely and your layout will be informal.  The diction, language features and structures, pictures and sentence lengths will all be more informal than you would use for a business document.</w:t>
      </w:r>
    </w:p>
    <w:p w14:paraId="684A649C" w14:textId="77777777" w:rsidR="00D278EA" w:rsidRPr="009C6FD5" w:rsidRDefault="00D278EA" w:rsidP="00830B58">
      <w:pPr>
        <w:rPr>
          <w:lang w:val="en-ZA"/>
        </w:rPr>
      </w:pPr>
      <w:r w:rsidRPr="009C6FD5">
        <w:rPr>
          <w:lang w:val="en-ZA"/>
        </w:rPr>
        <w:t xml:space="preserve">When you are writing/signing a document for the Information Technology department, your presentation will be formal, so you will use the </w:t>
      </w:r>
      <w:r w:rsidRPr="009C6FD5">
        <w:rPr>
          <w:b/>
          <w:lang w:val="en-ZA"/>
        </w:rPr>
        <w:t>formal register</w:t>
      </w:r>
      <w:r w:rsidRPr="009C6FD5">
        <w:rPr>
          <w:lang w:val="en-ZA"/>
        </w:rPr>
        <w:t>.  You can use jargon and technical language freely, without explanatory notes.  Your diagrams and other visual aids can be technical, as long as it relates to the IT industry.</w:t>
      </w:r>
    </w:p>
    <w:p w14:paraId="0902A01F" w14:textId="77777777" w:rsidR="00D278EA" w:rsidRPr="009C6FD5" w:rsidRDefault="00D278EA" w:rsidP="00830B58">
      <w:pPr>
        <w:rPr>
          <w:lang w:val="en-ZA"/>
        </w:rPr>
      </w:pPr>
      <w:r w:rsidRPr="009C6FD5">
        <w:rPr>
          <w:lang w:val="en-ZA"/>
        </w:rPr>
        <w:t xml:space="preserve">When you are writing/singing a note or a message to a friend, telling him/her about something funny that happened to you, you will use the </w:t>
      </w:r>
      <w:r w:rsidRPr="009C6FD5">
        <w:rPr>
          <w:b/>
          <w:lang w:val="en-ZA"/>
        </w:rPr>
        <w:t>comedic register</w:t>
      </w:r>
      <w:r w:rsidRPr="009C6FD5">
        <w:rPr>
          <w:lang w:val="en-ZA"/>
        </w:rPr>
        <w:t>: something funny is always written in the comedic register.</w:t>
      </w:r>
    </w:p>
    <w:p w14:paraId="44C58ADF" w14:textId="77777777" w:rsidR="00D278EA" w:rsidRPr="009C6FD5" w:rsidRDefault="00D278EA" w:rsidP="00830B58">
      <w:pPr>
        <w:rPr>
          <w:lang w:val="en-ZA"/>
        </w:rPr>
      </w:pPr>
      <w:r w:rsidRPr="009C6FD5">
        <w:rPr>
          <w:lang w:val="en-ZA"/>
        </w:rPr>
        <w:t xml:space="preserve">When you are writing/signing to a client who is not an expert in IT, you will still use the </w:t>
      </w:r>
      <w:r w:rsidRPr="009C6FD5">
        <w:rPr>
          <w:b/>
          <w:lang w:val="en-ZA"/>
        </w:rPr>
        <w:t>formal register</w:t>
      </w:r>
      <w:r w:rsidRPr="009C6FD5">
        <w:rPr>
          <w:lang w:val="en-ZA"/>
        </w:rPr>
        <w:t>.  You will, however, use less jargon and technical language and, where you have to, you will add explanations.  Language structure and features will be formal.</w:t>
      </w:r>
    </w:p>
    <w:p w14:paraId="696D5D08" w14:textId="77777777" w:rsidR="00D278EA" w:rsidRPr="009C6FD5" w:rsidRDefault="00A74164" w:rsidP="00830B58">
      <w:pPr>
        <w:rPr>
          <w:lang w:val="en-ZA"/>
        </w:rPr>
      </w:pPr>
      <w:r w:rsidRPr="009C6FD5">
        <w:rPr>
          <w:lang w:val="en-ZA"/>
        </w:rPr>
        <w:br w:type="page"/>
      </w:r>
    </w:p>
    <w:p w14:paraId="2396FBD0" w14:textId="77777777" w:rsidR="00D278EA" w:rsidRPr="009C6FD5" w:rsidRDefault="00483466" w:rsidP="00830B58">
      <w:pPr>
        <w:rPr>
          <w:lang w:val="en-ZA"/>
        </w:rPr>
      </w:pPr>
      <w:r w:rsidRPr="009C6FD5">
        <w:rPr>
          <w:noProof/>
          <w:lang w:val="en-ZA" w:eastAsia="en-ZA"/>
        </w:rPr>
        <w:drawing>
          <wp:inline distT="0" distB="0" distL="0" distR="0" wp14:anchorId="14E36120" wp14:editId="7211B9B3">
            <wp:extent cx="6324600" cy="5581650"/>
            <wp:effectExtent l="0" t="0" r="0" b="0"/>
            <wp:docPr id="9727" name="Picture 9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324600" cy="5581650"/>
                    </a:xfrm>
                    <a:prstGeom prst="rect">
                      <a:avLst/>
                    </a:prstGeom>
                    <a:noFill/>
                  </pic:spPr>
                </pic:pic>
              </a:graphicData>
            </a:graphic>
          </wp:inline>
        </w:drawing>
      </w:r>
    </w:p>
    <w:p w14:paraId="7247105C" w14:textId="77777777" w:rsidR="004F4E9E" w:rsidRPr="009C6FD5" w:rsidRDefault="004F4E9E" w:rsidP="00830B58">
      <w:pPr>
        <w:rPr>
          <w:lang w:val="en-ZA"/>
        </w:rPr>
      </w:pPr>
    </w:p>
    <w:p w14:paraId="2B4B834C" w14:textId="77777777" w:rsidR="00D278EA" w:rsidRPr="009C6FD5" w:rsidRDefault="00D278EA" w:rsidP="00830B58">
      <w:pPr>
        <w:rPr>
          <w:lang w:val="en-ZA"/>
        </w:rPr>
      </w:pPr>
      <w:r w:rsidRPr="009C6FD5">
        <w:rPr>
          <w:lang w:val="en-ZA"/>
        </w:rPr>
        <w:t xml:space="preserve">This is a layout of a letter done in the </w:t>
      </w:r>
      <w:r w:rsidRPr="009C6FD5">
        <w:rPr>
          <w:b/>
          <w:lang w:val="en-ZA"/>
        </w:rPr>
        <w:t>formal register</w:t>
      </w:r>
      <w:r w:rsidRPr="009C6FD5">
        <w:rPr>
          <w:lang w:val="en-ZA"/>
        </w:rPr>
        <w:t>.  Your choice of words/signs will be formal, you will use headings and sub headings, you will use bold or italic fonts, (or NMF’s to emphasise certain aspects) and so on.  Can you see that this letter does not look the same as the letter to your friend?  It is important to use the register that is appropriate to the audience you are writing to.  If you don’t, the reader can feel insulted or even refuse to take you seriously.</w:t>
      </w:r>
    </w:p>
    <w:p w14:paraId="0AF8C76A" w14:textId="77777777" w:rsidR="00D278EA" w:rsidRPr="009C6FD5" w:rsidRDefault="00D278EA" w:rsidP="00D278EA">
      <w:pPr>
        <w:rPr>
          <w:lang w:val="en-ZA"/>
        </w:rPr>
      </w:pPr>
      <w:r w:rsidRPr="009C6FD5">
        <w:rPr>
          <w:lang w:val="en-ZA"/>
        </w:rPr>
        <w:t xml:space="preserve">The form that your writing takes must also be appropriate to the context and purpose.  For example, a friend’s mother has died and you must write/sign a </w:t>
      </w:r>
      <w:r w:rsidRPr="009C6FD5">
        <w:rPr>
          <w:b/>
          <w:lang w:val="en-ZA"/>
        </w:rPr>
        <w:t>letter of condolence</w:t>
      </w:r>
      <w:r w:rsidRPr="009C6FD5">
        <w:rPr>
          <w:lang w:val="en-ZA"/>
        </w:rPr>
        <w:t>.  Your writing will be more formal than if you were writing to the friend, although not quite as formal as when you are writing to our President.  You will not use humour, jargon, technical or ambiguous words.  The style will be sympathetic.</w:t>
      </w:r>
    </w:p>
    <w:p w14:paraId="0506E7F5" w14:textId="77777777" w:rsidR="00D278EA" w:rsidRPr="009C6FD5" w:rsidRDefault="00D278EA" w:rsidP="00830B58">
      <w:pPr>
        <w:rPr>
          <w:lang w:val="en-ZA"/>
        </w:rPr>
      </w:pPr>
      <w:r w:rsidRPr="009C6FD5">
        <w:rPr>
          <w:lang w:val="en-ZA"/>
        </w:rPr>
        <w:t>When you are inviting a client to a Christmas function, you will use the formal register but you will tone down the formality.  You could introduce the theme of the party with a little humour or a funny picture, you will not use titles, heading and so on.</w:t>
      </w:r>
    </w:p>
    <w:p w14:paraId="74FD4930" w14:textId="77777777" w:rsidR="00D278EA" w:rsidRPr="009C6FD5" w:rsidRDefault="00D278EA" w:rsidP="00830B58">
      <w:pPr>
        <w:rPr>
          <w:lang w:val="en-ZA"/>
        </w:rPr>
      </w:pPr>
      <w:r w:rsidRPr="009C6FD5">
        <w:rPr>
          <w:lang w:val="en-ZA"/>
        </w:rPr>
        <w:t>If you are unsure of the difference in the registers, go to a stationer that sells cards and look at birthday cards, cards about illness and death, invitations.</w:t>
      </w:r>
    </w:p>
    <w:p w14:paraId="33EDB691" w14:textId="77777777" w:rsidR="00D278EA" w:rsidRPr="009C6FD5" w:rsidRDefault="00D278EA" w:rsidP="00830B58">
      <w:pPr>
        <w:rPr>
          <w:lang w:val="en-ZA"/>
        </w:rPr>
      </w:pPr>
      <w:r w:rsidRPr="009C6FD5">
        <w:rPr>
          <w:lang w:val="en-ZA"/>
        </w:rPr>
        <w:t>There will be more than one example of each and some will be more formal than others.  Take note of the tone and style that is used, note the diction and the language structure.  Make notes, if necessary and refer back to your notes when necessary.</w:t>
      </w:r>
    </w:p>
    <w:p w14:paraId="4181A388" w14:textId="77777777" w:rsidR="00D278EA" w:rsidRPr="009C6FD5" w:rsidRDefault="00D278EA" w:rsidP="00830B58">
      <w:pPr>
        <w:rPr>
          <w:lang w:val="en-ZA"/>
        </w:rPr>
      </w:pPr>
      <w:r w:rsidRPr="009C6FD5">
        <w:rPr>
          <w:lang w:val="en-ZA"/>
        </w:rPr>
        <w:t>To express yourself clearly in writing/signing you should pay special attention to:</w:t>
      </w:r>
    </w:p>
    <w:p w14:paraId="256B5D7E" w14:textId="77777777" w:rsidR="00D278EA" w:rsidRPr="009C6FD5" w:rsidRDefault="00D278EA" w:rsidP="004F4E9E">
      <w:pPr>
        <w:pStyle w:val="ListBullet2"/>
        <w:rPr>
          <w:lang w:val="en-ZA"/>
        </w:rPr>
      </w:pPr>
      <w:r w:rsidRPr="009C6FD5">
        <w:rPr>
          <w:lang w:val="en-ZA"/>
        </w:rPr>
        <w:t>Reading and understanding, also called comprehension.</w:t>
      </w:r>
    </w:p>
    <w:p w14:paraId="22EE7062" w14:textId="77777777" w:rsidR="00D278EA" w:rsidRPr="009C6FD5" w:rsidRDefault="00D278EA" w:rsidP="004F4E9E">
      <w:pPr>
        <w:pStyle w:val="ListBullet2"/>
        <w:rPr>
          <w:lang w:val="en-ZA"/>
        </w:rPr>
      </w:pPr>
      <w:r w:rsidRPr="009C6FD5">
        <w:rPr>
          <w:lang w:val="en-ZA"/>
        </w:rPr>
        <w:t>Assembling facts and constructing prose (text).</w:t>
      </w:r>
    </w:p>
    <w:p w14:paraId="305A2FA0" w14:textId="77777777" w:rsidR="00D278EA" w:rsidRPr="009C6FD5" w:rsidRDefault="00D278EA" w:rsidP="004F4E9E">
      <w:pPr>
        <w:pStyle w:val="ListBullet2"/>
        <w:rPr>
          <w:lang w:val="en-ZA"/>
        </w:rPr>
      </w:pPr>
      <w:r w:rsidRPr="009C6FD5">
        <w:rPr>
          <w:lang w:val="en-ZA"/>
        </w:rPr>
        <w:t>Sentence structure.</w:t>
      </w:r>
    </w:p>
    <w:p w14:paraId="0EE1E6AB" w14:textId="77777777" w:rsidR="00D278EA" w:rsidRPr="009C6FD5" w:rsidRDefault="00D278EA" w:rsidP="004F4E9E">
      <w:pPr>
        <w:pStyle w:val="ListBullet2"/>
        <w:rPr>
          <w:lang w:val="en-ZA"/>
        </w:rPr>
      </w:pPr>
      <w:r w:rsidRPr="009C6FD5">
        <w:rPr>
          <w:lang w:val="en-ZA"/>
        </w:rPr>
        <w:t>Paragraphing.</w:t>
      </w:r>
    </w:p>
    <w:p w14:paraId="0B5AE3EC" w14:textId="77777777" w:rsidR="00D278EA" w:rsidRPr="009C6FD5" w:rsidRDefault="00D278EA" w:rsidP="004F4E9E">
      <w:pPr>
        <w:pStyle w:val="ListBullet2"/>
        <w:rPr>
          <w:lang w:val="en-ZA"/>
        </w:rPr>
      </w:pPr>
      <w:r w:rsidRPr="009C6FD5">
        <w:rPr>
          <w:lang w:val="en-ZA"/>
        </w:rPr>
        <w:t>Assembling paragraphs.</w:t>
      </w:r>
    </w:p>
    <w:p w14:paraId="38E6983F" w14:textId="77777777" w:rsidR="00D278EA" w:rsidRPr="009C6FD5" w:rsidRDefault="00D278EA" w:rsidP="004F4E9E">
      <w:pPr>
        <w:pStyle w:val="ListBullet2"/>
        <w:rPr>
          <w:lang w:val="en-ZA"/>
        </w:rPr>
      </w:pPr>
      <w:r w:rsidRPr="009C6FD5">
        <w:rPr>
          <w:lang w:val="en-ZA"/>
        </w:rPr>
        <w:t>Making a summary</w:t>
      </w:r>
    </w:p>
    <w:p w14:paraId="016B759E" w14:textId="77777777" w:rsidR="00D278EA" w:rsidRPr="009C6FD5" w:rsidRDefault="00D278EA" w:rsidP="004F4E9E">
      <w:pPr>
        <w:pStyle w:val="ListBullet2"/>
        <w:rPr>
          <w:lang w:val="en-ZA"/>
        </w:rPr>
      </w:pPr>
      <w:r w:rsidRPr="009C6FD5">
        <w:rPr>
          <w:lang w:val="en-ZA"/>
        </w:rPr>
        <w:t>Taking notes.</w:t>
      </w:r>
    </w:p>
    <w:p w14:paraId="128BE1E1" w14:textId="77777777" w:rsidR="00D278EA" w:rsidRPr="009C6FD5" w:rsidRDefault="00D278EA" w:rsidP="004F4E9E">
      <w:pPr>
        <w:pStyle w:val="ListBullet2"/>
        <w:rPr>
          <w:lang w:val="en-ZA"/>
        </w:rPr>
      </w:pPr>
      <w:r w:rsidRPr="009C6FD5">
        <w:rPr>
          <w:lang w:val="en-ZA"/>
        </w:rPr>
        <w:t>Expanding notes.</w:t>
      </w:r>
    </w:p>
    <w:p w14:paraId="1B65200D" w14:textId="77777777" w:rsidR="00D278EA" w:rsidRPr="009C6FD5" w:rsidRDefault="00D278EA" w:rsidP="004F4E9E">
      <w:pPr>
        <w:pStyle w:val="ListBullet2"/>
        <w:rPr>
          <w:lang w:val="en-ZA"/>
        </w:rPr>
      </w:pPr>
      <w:r w:rsidRPr="009C6FD5">
        <w:rPr>
          <w:lang w:val="en-ZA"/>
        </w:rPr>
        <w:t>Paraphrasing.</w:t>
      </w:r>
    </w:p>
    <w:p w14:paraId="118B5141" w14:textId="77777777" w:rsidR="00D278EA" w:rsidRPr="009C6FD5" w:rsidRDefault="00D278EA" w:rsidP="004F4E9E">
      <w:pPr>
        <w:pStyle w:val="ListBullet2"/>
        <w:rPr>
          <w:lang w:val="en-ZA"/>
        </w:rPr>
      </w:pPr>
      <w:r w:rsidRPr="009C6FD5">
        <w:rPr>
          <w:lang w:val="en-ZA"/>
        </w:rPr>
        <w:t>NMF’s</w:t>
      </w:r>
    </w:p>
    <w:p w14:paraId="28B8E120" w14:textId="77777777" w:rsidR="00D278EA" w:rsidRPr="009C6FD5" w:rsidRDefault="00D278EA" w:rsidP="005736AC">
      <w:pPr>
        <w:pStyle w:val="Heading2"/>
        <w:rPr>
          <w:lang w:val="en-ZA"/>
        </w:rPr>
      </w:pPr>
      <w:bookmarkStart w:id="300" w:name="_Toc201071795"/>
      <w:bookmarkStart w:id="301" w:name="_Toc495929990"/>
      <w:r w:rsidRPr="009C6FD5">
        <w:rPr>
          <w:lang w:val="en-ZA"/>
        </w:rPr>
        <w:t>A clear point of view</w:t>
      </w:r>
      <w:bookmarkEnd w:id="300"/>
      <w:bookmarkEnd w:id="301"/>
    </w:p>
    <w:p w14:paraId="57A154CA" w14:textId="77777777" w:rsidR="00D278EA" w:rsidRPr="009C6FD5" w:rsidRDefault="00D278EA" w:rsidP="00D278EA">
      <w:pPr>
        <w:rPr>
          <w:lang w:val="en-ZA"/>
        </w:rPr>
      </w:pPr>
      <w:r w:rsidRPr="009C6FD5">
        <w:rPr>
          <w:lang w:val="en-ZA"/>
        </w:rPr>
        <w:t>Make sure that your writing shows a clear point of view.  If you confuse the reader, that person will stop reading your text.  follow these rules to make sure that you clearly state your point of view</w:t>
      </w:r>
    </w:p>
    <w:p w14:paraId="633EA881" w14:textId="77777777" w:rsidR="00D278EA" w:rsidRPr="009C6FD5" w:rsidRDefault="00D278EA" w:rsidP="00BD3566">
      <w:pPr>
        <w:pStyle w:val="H3"/>
        <w:rPr>
          <w:lang w:val="en-ZA"/>
        </w:rPr>
      </w:pPr>
      <w:bookmarkStart w:id="302" w:name="_Toc134588615"/>
      <w:bookmarkStart w:id="303" w:name="_Toc495929991"/>
      <w:r w:rsidRPr="009C6FD5">
        <w:rPr>
          <w:lang w:val="en-ZA"/>
        </w:rPr>
        <w:t>The ten golden rules of meaningful written communication</w:t>
      </w:r>
      <w:bookmarkEnd w:id="302"/>
      <w:bookmarkEnd w:id="303"/>
    </w:p>
    <w:p w14:paraId="75D33A39" w14:textId="77777777" w:rsidR="00D278EA" w:rsidRPr="009C6FD5" w:rsidRDefault="00D278EA" w:rsidP="00BA7A58">
      <w:pPr>
        <w:numPr>
          <w:ilvl w:val="0"/>
          <w:numId w:val="28"/>
        </w:numPr>
        <w:spacing w:before="0" w:after="0"/>
        <w:rPr>
          <w:lang w:val="en-ZA"/>
        </w:rPr>
      </w:pPr>
      <w:r w:rsidRPr="009C6FD5">
        <w:rPr>
          <w:b/>
          <w:lang w:val="en-ZA"/>
        </w:rPr>
        <w:t>Correctness</w:t>
      </w:r>
      <w:r w:rsidRPr="009C6FD5">
        <w:rPr>
          <w:lang w:val="en-ZA"/>
        </w:rPr>
        <w:t xml:space="preserve">: </w:t>
      </w:r>
      <w:r w:rsidRPr="009C6FD5">
        <w:rPr>
          <w:lang w:val="en-ZA"/>
        </w:rPr>
        <w:tab/>
        <w:t>grammar, spelling, punctuation, style, format and composition</w:t>
      </w:r>
    </w:p>
    <w:p w14:paraId="436D82FC" w14:textId="77777777" w:rsidR="00D278EA" w:rsidRPr="009C6FD5" w:rsidRDefault="00D278EA" w:rsidP="00BA7A58">
      <w:pPr>
        <w:numPr>
          <w:ilvl w:val="0"/>
          <w:numId w:val="28"/>
        </w:numPr>
        <w:spacing w:before="0" w:after="0"/>
        <w:rPr>
          <w:lang w:val="en-ZA"/>
        </w:rPr>
      </w:pPr>
      <w:r w:rsidRPr="009C6FD5">
        <w:rPr>
          <w:b/>
          <w:lang w:val="en-ZA"/>
        </w:rPr>
        <w:t>Conciseness</w:t>
      </w:r>
      <w:r w:rsidRPr="009C6FD5">
        <w:rPr>
          <w:lang w:val="en-ZA"/>
        </w:rPr>
        <w:t xml:space="preserve"> </w:t>
      </w:r>
      <w:r w:rsidRPr="009C6FD5">
        <w:rPr>
          <w:lang w:val="en-ZA"/>
        </w:rPr>
        <w:tab/>
        <w:t>Brief, specific and to the point, include only what is really necessary. Don’t elaborate on facts and details.</w:t>
      </w:r>
    </w:p>
    <w:p w14:paraId="5B46D523" w14:textId="77777777" w:rsidR="00D278EA" w:rsidRPr="009C6FD5" w:rsidRDefault="00D278EA" w:rsidP="00BA7A58">
      <w:pPr>
        <w:numPr>
          <w:ilvl w:val="0"/>
          <w:numId w:val="28"/>
        </w:numPr>
        <w:spacing w:before="0" w:after="0"/>
        <w:rPr>
          <w:lang w:val="en-ZA"/>
        </w:rPr>
      </w:pPr>
      <w:r w:rsidRPr="009C6FD5">
        <w:rPr>
          <w:b/>
          <w:lang w:val="en-ZA"/>
        </w:rPr>
        <w:t>Completeness</w:t>
      </w:r>
      <w:r w:rsidRPr="009C6FD5">
        <w:rPr>
          <w:lang w:val="en-ZA"/>
        </w:rPr>
        <w:t xml:space="preserve"> </w:t>
      </w:r>
      <w:r w:rsidRPr="009C6FD5">
        <w:rPr>
          <w:lang w:val="en-ZA"/>
        </w:rPr>
        <w:tab/>
        <w:t xml:space="preserve">Include all the relevant information you want to share as well as what the reader wants to know </w:t>
      </w:r>
    </w:p>
    <w:p w14:paraId="476B8684" w14:textId="77777777" w:rsidR="00D278EA" w:rsidRPr="009C6FD5" w:rsidRDefault="00D278EA" w:rsidP="00BA7A58">
      <w:pPr>
        <w:numPr>
          <w:ilvl w:val="0"/>
          <w:numId w:val="28"/>
        </w:numPr>
        <w:spacing w:before="0" w:after="0"/>
        <w:rPr>
          <w:lang w:val="en-ZA"/>
        </w:rPr>
      </w:pPr>
      <w:r w:rsidRPr="009C6FD5">
        <w:rPr>
          <w:b/>
          <w:lang w:val="en-ZA"/>
        </w:rPr>
        <w:t>Clearness</w:t>
      </w:r>
      <w:r w:rsidRPr="009C6FD5">
        <w:rPr>
          <w:lang w:val="en-ZA"/>
        </w:rPr>
        <w:t xml:space="preserve"> </w:t>
      </w:r>
      <w:r w:rsidRPr="009C6FD5">
        <w:rPr>
          <w:lang w:val="en-ZA"/>
        </w:rPr>
        <w:tab/>
        <w:t>Clarity and readability – choose words carefully to eliminate any assumptions and misinterpretations.</w:t>
      </w:r>
    </w:p>
    <w:p w14:paraId="031457E3" w14:textId="77777777" w:rsidR="00D278EA" w:rsidRPr="009C6FD5" w:rsidRDefault="00D278EA" w:rsidP="00BA7A58">
      <w:pPr>
        <w:numPr>
          <w:ilvl w:val="0"/>
          <w:numId w:val="28"/>
        </w:numPr>
        <w:spacing w:before="0" w:after="0"/>
        <w:rPr>
          <w:lang w:val="en-ZA"/>
        </w:rPr>
      </w:pPr>
      <w:r w:rsidRPr="009C6FD5">
        <w:rPr>
          <w:b/>
          <w:lang w:val="en-ZA"/>
        </w:rPr>
        <w:t>Courtesy</w:t>
      </w:r>
      <w:r w:rsidRPr="009C6FD5">
        <w:rPr>
          <w:lang w:val="en-ZA"/>
        </w:rPr>
        <w:t xml:space="preserve"> </w:t>
      </w:r>
      <w:r w:rsidRPr="009C6FD5">
        <w:rPr>
          <w:lang w:val="en-ZA"/>
        </w:rPr>
        <w:tab/>
        <w:t>be considerate of the readers, respect their feelings and their rights.  Test your approach by asking yourself; “Would I enjoy reading what I have written?”</w:t>
      </w:r>
    </w:p>
    <w:p w14:paraId="3E7C6273" w14:textId="77777777" w:rsidR="00D278EA" w:rsidRPr="009C6FD5" w:rsidRDefault="00D278EA" w:rsidP="00BA7A58">
      <w:pPr>
        <w:numPr>
          <w:ilvl w:val="0"/>
          <w:numId w:val="28"/>
        </w:numPr>
        <w:spacing w:before="0" w:after="0"/>
        <w:rPr>
          <w:lang w:val="en-ZA"/>
        </w:rPr>
      </w:pPr>
      <w:r w:rsidRPr="009C6FD5">
        <w:rPr>
          <w:b/>
          <w:lang w:val="en-ZA"/>
        </w:rPr>
        <w:t>Simplicity</w:t>
      </w:r>
      <w:r w:rsidRPr="009C6FD5">
        <w:rPr>
          <w:lang w:val="en-ZA"/>
        </w:rPr>
        <w:tab/>
        <w:t>Keep writing simple, use short yet detailed sentences, avoid using too many descriptive words ( adverbs and adjectives)</w:t>
      </w:r>
    </w:p>
    <w:p w14:paraId="44D9BE74" w14:textId="77777777" w:rsidR="00D278EA" w:rsidRPr="009C6FD5" w:rsidRDefault="00D278EA" w:rsidP="00BA7A58">
      <w:pPr>
        <w:numPr>
          <w:ilvl w:val="0"/>
          <w:numId w:val="28"/>
        </w:numPr>
        <w:spacing w:before="0" w:after="0"/>
        <w:rPr>
          <w:lang w:val="en-ZA"/>
        </w:rPr>
      </w:pPr>
      <w:r w:rsidRPr="009C6FD5">
        <w:rPr>
          <w:b/>
          <w:lang w:val="en-ZA"/>
        </w:rPr>
        <w:t>Accuracy</w:t>
      </w:r>
      <w:r w:rsidRPr="009C6FD5">
        <w:rPr>
          <w:lang w:val="en-ZA"/>
        </w:rPr>
        <w:tab/>
        <w:t>Always give accurate hones information – incorrect information can cost time and money.</w:t>
      </w:r>
    </w:p>
    <w:p w14:paraId="706C4F77" w14:textId="77777777" w:rsidR="00D278EA" w:rsidRPr="009C6FD5" w:rsidRDefault="00D278EA" w:rsidP="00BA7A58">
      <w:pPr>
        <w:numPr>
          <w:ilvl w:val="0"/>
          <w:numId w:val="28"/>
        </w:numPr>
        <w:spacing w:before="0" w:after="0"/>
        <w:rPr>
          <w:lang w:val="en-ZA"/>
        </w:rPr>
      </w:pPr>
      <w:r w:rsidRPr="009C6FD5">
        <w:rPr>
          <w:b/>
          <w:lang w:val="en-ZA"/>
        </w:rPr>
        <w:t>Concreteness</w:t>
      </w:r>
      <w:r w:rsidRPr="009C6FD5">
        <w:rPr>
          <w:lang w:val="en-ZA"/>
        </w:rPr>
        <w:t xml:space="preserve"> </w:t>
      </w:r>
      <w:r w:rsidRPr="009C6FD5">
        <w:rPr>
          <w:lang w:val="en-ZA"/>
        </w:rPr>
        <w:tab/>
        <w:t>be realistic, positive, appeal to the readers by keeping their background, needs, and level of understanding in mind.</w:t>
      </w:r>
    </w:p>
    <w:p w14:paraId="06317495" w14:textId="77777777" w:rsidR="00D278EA" w:rsidRPr="009C6FD5" w:rsidRDefault="00D278EA" w:rsidP="00BA7A58">
      <w:pPr>
        <w:numPr>
          <w:ilvl w:val="0"/>
          <w:numId w:val="28"/>
        </w:numPr>
        <w:spacing w:before="0" w:after="0"/>
        <w:rPr>
          <w:lang w:val="en-ZA"/>
        </w:rPr>
      </w:pPr>
      <w:r w:rsidRPr="009C6FD5">
        <w:rPr>
          <w:b/>
          <w:lang w:val="en-ZA"/>
        </w:rPr>
        <w:t>Personality</w:t>
      </w:r>
      <w:r w:rsidRPr="009C6FD5">
        <w:rPr>
          <w:lang w:val="en-ZA"/>
        </w:rPr>
        <w:t xml:space="preserve"> </w:t>
      </w:r>
      <w:r w:rsidRPr="009C6FD5">
        <w:rPr>
          <w:lang w:val="en-ZA"/>
        </w:rPr>
        <w:tab/>
        <w:t>the readers must know that you care about their interests</w:t>
      </w:r>
    </w:p>
    <w:p w14:paraId="32521E6B" w14:textId="77777777" w:rsidR="00D278EA" w:rsidRPr="009C6FD5" w:rsidRDefault="00D278EA" w:rsidP="00BA7A58">
      <w:pPr>
        <w:numPr>
          <w:ilvl w:val="0"/>
          <w:numId w:val="28"/>
        </w:numPr>
        <w:spacing w:before="0" w:after="0"/>
        <w:rPr>
          <w:lang w:val="en-ZA"/>
        </w:rPr>
      </w:pPr>
      <w:r w:rsidRPr="009C6FD5">
        <w:rPr>
          <w:b/>
          <w:lang w:val="en-ZA"/>
        </w:rPr>
        <w:t>Sincerity</w:t>
      </w:r>
      <w:r w:rsidRPr="009C6FD5">
        <w:rPr>
          <w:lang w:val="en-ZA"/>
        </w:rPr>
        <w:t xml:space="preserve"> </w:t>
      </w:r>
      <w:r w:rsidRPr="009C6FD5">
        <w:rPr>
          <w:lang w:val="en-ZA"/>
        </w:rPr>
        <w:tab/>
        <w:t>being sincere builds confidence, watch the tone of your writing, focus on expressing yourself clearly and creating a good impression.</w:t>
      </w:r>
    </w:p>
    <w:p w14:paraId="1365C1BF" w14:textId="77777777" w:rsidR="00D278EA" w:rsidRPr="009C6FD5" w:rsidRDefault="00D278EA" w:rsidP="00BD3566">
      <w:pPr>
        <w:pStyle w:val="H3"/>
        <w:rPr>
          <w:lang w:val="en-ZA"/>
        </w:rPr>
      </w:pPr>
      <w:bookmarkStart w:id="304" w:name="_Toc134588616"/>
      <w:bookmarkStart w:id="305" w:name="_Toc495929992"/>
      <w:r w:rsidRPr="009C6FD5">
        <w:rPr>
          <w:lang w:val="en-ZA"/>
        </w:rPr>
        <w:t>Pointers to think of before you write</w:t>
      </w:r>
      <w:bookmarkEnd w:id="304"/>
      <w:bookmarkEnd w:id="305"/>
    </w:p>
    <w:p w14:paraId="41C66BD1" w14:textId="77777777" w:rsidR="00D278EA" w:rsidRPr="009C6FD5" w:rsidRDefault="00D278EA" w:rsidP="004F4E9E">
      <w:pPr>
        <w:pStyle w:val="ListBullet2"/>
        <w:rPr>
          <w:lang w:val="en-ZA"/>
        </w:rPr>
      </w:pPr>
      <w:r w:rsidRPr="009C6FD5">
        <w:rPr>
          <w:lang w:val="en-ZA"/>
        </w:rPr>
        <w:t>If you are uncertain ask questions.  Do not make assumptions make sure your interpretation is correct.</w:t>
      </w:r>
    </w:p>
    <w:p w14:paraId="742309F0" w14:textId="77777777" w:rsidR="00D278EA" w:rsidRPr="009C6FD5" w:rsidRDefault="00D278EA" w:rsidP="004F4E9E">
      <w:pPr>
        <w:pStyle w:val="ListBullet2"/>
        <w:rPr>
          <w:lang w:val="en-ZA"/>
        </w:rPr>
      </w:pPr>
      <w:r w:rsidRPr="009C6FD5">
        <w:rPr>
          <w:lang w:val="en-ZA"/>
        </w:rPr>
        <w:t xml:space="preserve">Be well prepared.  If you have a clear understanding of what is required of you, your feedback will be more meaningful.  Know your topic or subject matter and you will command attention and respect. </w:t>
      </w:r>
    </w:p>
    <w:p w14:paraId="7F41344B" w14:textId="77777777" w:rsidR="00D278EA" w:rsidRPr="009C6FD5" w:rsidRDefault="00D278EA" w:rsidP="004F4E9E">
      <w:pPr>
        <w:pStyle w:val="ListBullet2"/>
        <w:rPr>
          <w:lang w:val="en-ZA"/>
        </w:rPr>
      </w:pPr>
      <w:r w:rsidRPr="009C6FD5">
        <w:rPr>
          <w:lang w:val="en-ZA"/>
        </w:rPr>
        <w:t>Choose your words carefully as they not only express your thoughts, they also impress the receiver.  The impression your words make motivates the reaction you receive.</w:t>
      </w:r>
    </w:p>
    <w:p w14:paraId="0380280C" w14:textId="77777777" w:rsidR="00D278EA" w:rsidRPr="009C6FD5" w:rsidRDefault="00D278EA" w:rsidP="004F4E9E">
      <w:pPr>
        <w:pStyle w:val="ListBullet2"/>
        <w:rPr>
          <w:lang w:val="en-ZA"/>
        </w:rPr>
      </w:pPr>
      <w:r w:rsidRPr="009C6FD5">
        <w:rPr>
          <w:lang w:val="en-ZA"/>
        </w:rPr>
        <w:t>Think before you write.  Organise your thoughts and know what you want to say.  Don’t just ramble on.  Develop a logical pattern when putting pen to paper.</w:t>
      </w:r>
    </w:p>
    <w:p w14:paraId="668CFF24" w14:textId="77777777" w:rsidR="00D278EA" w:rsidRPr="009C6FD5" w:rsidRDefault="00D278EA" w:rsidP="004F4E9E">
      <w:pPr>
        <w:pStyle w:val="ListBullet2"/>
        <w:rPr>
          <w:lang w:val="en-ZA"/>
        </w:rPr>
      </w:pPr>
      <w:r w:rsidRPr="009C6FD5">
        <w:rPr>
          <w:lang w:val="en-ZA"/>
        </w:rPr>
        <w:t>Use clear simple language.  Select vocabulary that your audience will relate to and understand.</w:t>
      </w:r>
    </w:p>
    <w:p w14:paraId="4A24FD6A" w14:textId="77777777" w:rsidR="00D278EA" w:rsidRPr="009C6FD5" w:rsidRDefault="00D278EA" w:rsidP="004F4E9E">
      <w:pPr>
        <w:pStyle w:val="ListBullet2"/>
        <w:rPr>
          <w:lang w:val="en-ZA"/>
        </w:rPr>
      </w:pPr>
      <w:r w:rsidRPr="009C6FD5">
        <w:rPr>
          <w:lang w:val="en-ZA"/>
        </w:rPr>
        <w:t>Be specific in your choice of words so that your message or information can be correctly interpreted.  Focus on what you want to say.</w:t>
      </w:r>
    </w:p>
    <w:p w14:paraId="081AB696" w14:textId="77777777" w:rsidR="00D278EA" w:rsidRPr="009C6FD5" w:rsidRDefault="00D278EA" w:rsidP="004F4E9E">
      <w:pPr>
        <w:pStyle w:val="ListBullet2"/>
        <w:rPr>
          <w:lang w:val="en-ZA"/>
        </w:rPr>
      </w:pPr>
      <w:r w:rsidRPr="009C6FD5">
        <w:rPr>
          <w:lang w:val="en-ZA"/>
        </w:rPr>
        <w:t>Give complete details- address all the relevant facts and answer all the questions and give the necessary explanatory information.</w:t>
      </w:r>
    </w:p>
    <w:p w14:paraId="03DB3B43" w14:textId="77777777" w:rsidR="00D278EA" w:rsidRPr="009C6FD5" w:rsidRDefault="00D278EA" w:rsidP="004F4E9E">
      <w:pPr>
        <w:pStyle w:val="ListBullet2"/>
        <w:rPr>
          <w:lang w:val="en-ZA"/>
        </w:rPr>
      </w:pPr>
      <w:r w:rsidRPr="009C6FD5">
        <w:rPr>
          <w:lang w:val="en-ZA"/>
        </w:rPr>
        <w:t>Apply the KISS rule (Keep it Short and Simple) too much unnecessary information can lead to reading boredom.</w:t>
      </w:r>
    </w:p>
    <w:p w14:paraId="0C7D379C" w14:textId="77777777" w:rsidR="00D278EA" w:rsidRPr="009C6FD5" w:rsidRDefault="00D278EA" w:rsidP="004F4E9E">
      <w:pPr>
        <w:pStyle w:val="ListBullet2"/>
        <w:rPr>
          <w:lang w:val="en-ZA"/>
        </w:rPr>
      </w:pPr>
      <w:r w:rsidRPr="009C6FD5">
        <w:rPr>
          <w:lang w:val="en-ZA"/>
        </w:rPr>
        <w:t>Focus on correctness.  Correct facts, correct answers, correct language usage, correct grammar, correct spelling, correct punctuation, correct format and style.  Always use a dictionary.</w:t>
      </w:r>
    </w:p>
    <w:p w14:paraId="3ACB0CFA" w14:textId="77777777" w:rsidR="00D278EA" w:rsidRPr="009C6FD5" w:rsidRDefault="00D278EA" w:rsidP="004F4E9E">
      <w:pPr>
        <w:pStyle w:val="ListBullet2"/>
        <w:rPr>
          <w:lang w:val="en-ZA"/>
        </w:rPr>
      </w:pPr>
      <w:r w:rsidRPr="009C6FD5">
        <w:rPr>
          <w:lang w:val="en-ZA"/>
        </w:rPr>
        <w:t>Be polite and considerate respect the thoughts and opinions of others even if you do not agree.</w:t>
      </w:r>
    </w:p>
    <w:p w14:paraId="1ABD9A3B" w14:textId="77777777" w:rsidR="00D278EA" w:rsidRPr="009C6FD5" w:rsidRDefault="00D278EA" w:rsidP="004F4E9E">
      <w:pPr>
        <w:pStyle w:val="ListBullet2"/>
        <w:rPr>
          <w:lang w:val="en-ZA"/>
        </w:rPr>
      </w:pPr>
      <w:r w:rsidRPr="009C6FD5">
        <w:rPr>
          <w:lang w:val="en-ZA"/>
        </w:rPr>
        <w:t>Always try to write as you would speak.  Don’t make the written format too complicated.</w:t>
      </w:r>
    </w:p>
    <w:p w14:paraId="76D280E1" w14:textId="77777777" w:rsidR="00D278EA" w:rsidRPr="009C6FD5" w:rsidRDefault="00D278EA" w:rsidP="004F4E9E">
      <w:pPr>
        <w:pStyle w:val="ListBullet2"/>
        <w:rPr>
          <w:lang w:val="en-ZA"/>
        </w:rPr>
      </w:pPr>
      <w:r w:rsidRPr="009C6FD5">
        <w:rPr>
          <w:lang w:val="en-ZA"/>
        </w:rPr>
        <w:t>Avoid using slang (its cool) make sure you use appropriate jargon and subject vocabulary that is relevant.</w:t>
      </w:r>
    </w:p>
    <w:p w14:paraId="04A72177" w14:textId="77777777" w:rsidR="00D278EA" w:rsidRPr="009C6FD5" w:rsidRDefault="00D278EA" w:rsidP="005736AC">
      <w:pPr>
        <w:pStyle w:val="Heading2"/>
        <w:rPr>
          <w:lang w:val="en-ZA"/>
        </w:rPr>
      </w:pPr>
      <w:bookmarkStart w:id="306" w:name="_Toc201071796"/>
      <w:bookmarkStart w:id="307" w:name="_Toc495929993"/>
      <w:r w:rsidRPr="009C6FD5">
        <w:rPr>
          <w:lang w:val="en-ZA"/>
        </w:rPr>
        <w:t>Use critical thinking skills</w:t>
      </w:r>
      <w:bookmarkEnd w:id="306"/>
      <w:bookmarkEnd w:id="307"/>
    </w:p>
    <w:p w14:paraId="1ABB9119" w14:textId="77777777" w:rsidR="00D278EA" w:rsidRPr="009C6FD5" w:rsidRDefault="00D278EA" w:rsidP="00D278EA">
      <w:pPr>
        <w:rPr>
          <w:lang w:val="en-ZA"/>
        </w:rPr>
      </w:pPr>
      <w:r w:rsidRPr="009C6FD5">
        <w:rPr>
          <w:lang w:val="en-ZA"/>
        </w:rPr>
        <w:t>Use the following critical thinking skills to help you organise your thoughts and thereby your writing:</w:t>
      </w:r>
    </w:p>
    <w:p w14:paraId="28BA2EC5" w14:textId="77777777" w:rsidR="00D278EA" w:rsidRPr="009C6FD5" w:rsidRDefault="00D278EA" w:rsidP="00BD3566">
      <w:pPr>
        <w:pStyle w:val="H3"/>
        <w:rPr>
          <w:lang w:val="en-ZA"/>
        </w:rPr>
      </w:pPr>
      <w:bookmarkStart w:id="308" w:name="_Toc495929994"/>
      <w:r w:rsidRPr="009C6FD5">
        <w:rPr>
          <w:lang w:val="en-ZA"/>
        </w:rPr>
        <w:t>Mind maps</w:t>
      </w:r>
      <w:bookmarkEnd w:id="308"/>
    </w:p>
    <w:p w14:paraId="09A1085F" w14:textId="77777777" w:rsidR="00D278EA" w:rsidRPr="009C6FD5" w:rsidRDefault="00D278EA" w:rsidP="00D278EA">
      <w:pPr>
        <w:rPr>
          <w:lang w:val="en-ZA"/>
        </w:rPr>
      </w:pPr>
      <w:r w:rsidRPr="009C6FD5">
        <w:rPr>
          <w:lang w:val="en-ZA"/>
        </w:rPr>
        <w:t>Discussed in a previous session</w:t>
      </w:r>
    </w:p>
    <w:p w14:paraId="01CADEF6" w14:textId="77777777" w:rsidR="00D278EA" w:rsidRPr="009C6FD5" w:rsidRDefault="00D278EA" w:rsidP="00BD3566">
      <w:pPr>
        <w:pStyle w:val="H3"/>
        <w:rPr>
          <w:lang w:val="en-ZA"/>
        </w:rPr>
      </w:pPr>
      <w:bookmarkStart w:id="309" w:name="_Toc495929995"/>
      <w:r w:rsidRPr="009C6FD5">
        <w:rPr>
          <w:lang w:val="en-ZA"/>
        </w:rPr>
        <w:t>Highlights</w:t>
      </w:r>
      <w:bookmarkEnd w:id="309"/>
    </w:p>
    <w:p w14:paraId="5ED82A8E" w14:textId="77777777" w:rsidR="00D278EA" w:rsidRPr="009C6FD5" w:rsidRDefault="00D278EA" w:rsidP="00D278EA">
      <w:pPr>
        <w:rPr>
          <w:lang w:val="en-ZA"/>
        </w:rPr>
      </w:pPr>
      <w:r w:rsidRPr="009C6FD5">
        <w:rPr>
          <w:lang w:val="en-ZA"/>
        </w:rPr>
        <w:t>Discussed in a previous session</w:t>
      </w:r>
    </w:p>
    <w:p w14:paraId="25E5635B" w14:textId="77777777" w:rsidR="00D278EA" w:rsidRPr="009C6FD5" w:rsidRDefault="00D278EA" w:rsidP="00BD3566">
      <w:pPr>
        <w:pStyle w:val="H3"/>
        <w:rPr>
          <w:lang w:val="en-ZA"/>
        </w:rPr>
      </w:pPr>
      <w:bookmarkStart w:id="310" w:name="_Toc495929996"/>
      <w:r w:rsidRPr="009C6FD5">
        <w:rPr>
          <w:lang w:val="en-ZA"/>
        </w:rPr>
        <w:t>Brainstorming</w:t>
      </w:r>
      <w:bookmarkEnd w:id="310"/>
    </w:p>
    <w:p w14:paraId="6C215566" w14:textId="77777777" w:rsidR="00D278EA" w:rsidRPr="009C6FD5" w:rsidRDefault="00D278EA" w:rsidP="00D278EA">
      <w:pPr>
        <w:rPr>
          <w:lang w:val="en-ZA"/>
        </w:rPr>
      </w:pPr>
      <w:r w:rsidRPr="009C6FD5">
        <w:rPr>
          <w:lang w:val="en-ZA"/>
        </w:rPr>
        <w:t>This is a highly effective way of finding solutions to problems, provided you implement the process correctly.  You can also use it to clarify your thinking about a topic.  It involves the generation of a large number of unconventional ideas whilst eliminating the usual tendencies to criticise or prematurely reject these unusual ideas.</w:t>
      </w:r>
    </w:p>
    <w:p w14:paraId="55D624DC" w14:textId="77777777" w:rsidR="00D278EA" w:rsidRPr="009C6FD5" w:rsidRDefault="00D278EA" w:rsidP="00D278EA">
      <w:pPr>
        <w:rPr>
          <w:lang w:val="en-ZA"/>
        </w:rPr>
      </w:pPr>
      <w:r w:rsidRPr="009C6FD5">
        <w:rPr>
          <w:lang w:val="en-ZA"/>
        </w:rPr>
        <w:t>Brainstorming usually done in groups.</w:t>
      </w:r>
    </w:p>
    <w:p w14:paraId="1351010A" w14:textId="77777777" w:rsidR="00D278EA" w:rsidRPr="009C6FD5" w:rsidRDefault="00D278EA" w:rsidP="00D278EA">
      <w:pPr>
        <w:rPr>
          <w:b/>
          <w:lang w:val="en-ZA"/>
        </w:rPr>
      </w:pPr>
      <w:r w:rsidRPr="009C6FD5">
        <w:rPr>
          <w:b/>
          <w:lang w:val="en-ZA"/>
        </w:rPr>
        <w:t>The Brainstorming Process</w:t>
      </w:r>
    </w:p>
    <w:p w14:paraId="25A18C70" w14:textId="77777777" w:rsidR="00D278EA" w:rsidRPr="00DB0F3E" w:rsidRDefault="00D278EA" w:rsidP="00DB0F3E">
      <w:pPr>
        <w:pStyle w:val="Heading4"/>
      </w:pPr>
      <w:r w:rsidRPr="00DB0F3E">
        <w:t xml:space="preserve">Selection </w:t>
      </w:r>
    </w:p>
    <w:p w14:paraId="41957A2E" w14:textId="77777777" w:rsidR="00D278EA" w:rsidRPr="009C6FD5" w:rsidRDefault="00D278EA" w:rsidP="00830B58">
      <w:pPr>
        <w:rPr>
          <w:lang w:val="en-ZA"/>
        </w:rPr>
      </w:pPr>
      <w:r w:rsidRPr="009C6FD5">
        <w:rPr>
          <w:lang w:val="en-ZA"/>
        </w:rPr>
        <w:t xml:space="preserve">Select a topic for brainstorming and also select the members of the group. </w:t>
      </w:r>
    </w:p>
    <w:p w14:paraId="1E7D1A38" w14:textId="77777777" w:rsidR="00D278EA" w:rsidRPr="00DB0F3E" w:rsidRDefault="00D278EA" w:rsidP="00DB0F3E">
      <w:pPr>
        <w:pStyle w:val="Heading4"/>
      </w:pPr>
      <w:r w:rsidRPr="00DB0F3E">
        <w:t>The Topic</w:t>
      </w:r>
    </w:p>
    <w:p w14:paraId="40639236" w14:textId="77777777" w:rsidR="00D278EA" w:rsidRPr="009C6FD5" w:rsidRDefault="00D278EA" w:rsidP="00D278EA">
      <w:pPr>
        <w:rPr>
          <w:lang w:val="en-ZA"/>
        </w:rPr>
      </w:pPr>
      <w:r w:rsidRPr="009C6FD5">
        <w:rPr>
          <w:lang w:val="en-ZA"/>
        </w:rPr>
        <w:t>The group is given advance notice of the topic in the form of a brief description of one or two sentences. The group facilitator discusses with the group a limited amount of background information relating to the problem.</w:t>
      </w:r>
    </w:p>
    <w:p w14:paraId="46ED007A" w14:textId="77777777" w:rsidR="00D278EA" w:rsidRPr="00DB0F3E" w:rsidRDefault="00D278EA" w:rsidP="00DB0F3E">
      <w:pPr>
        <w:pStyle w:val="Heading4"/>
      </w:pPr>
      <w:r w:rsidRPr="00DB0F3E">
        <w:t>Warm-Up Session</w:t>
      </w:r>
    </w:p>
    <w:p w14:paraId="0D382084" w14:textId="77777777" w:rsidR="00D278EA" w:rsidRPr="009C6FD5" w:rsidRDefault="00D278EA" w:rsidP="00D278EA">
      <w:pPr>
        <w:rPr>
          <w:lang w:val="en-ZA"/>
        </w:rPr>
      </w:pPr>
      <w:r w:rsidRPr="009C6FD5">
        <w:rPr>
          <w:lang w:val="en-ZA"/>
        </w:rPr>
        <w:t xml:space="preserve">Members are introduced to the concepts of brainstorming in a relaxed manner. </w:t>
      </w:r>
    </w:p>
    <w:p w14:paraId="3D441369" w14:textId="77777777" w:rsidR="00D278EA" w:rsidRPr="009C6FD5" w:rsidRDefault="00D278EA" w:rsidP="00D278EA">
      <w:pPr>
        <w:rPr>
          <w:lang w:val="en-ZA"/>
        </w:rPr>
      </w:pPr>
      <w:r w:rsidRPr="009C6FD5">
        <w:rPr>
          <w:lang w:val="en-ZA"/>
        </w:rPr>
        <w:t xml:space="preserve">The group discussion should try to identify the barriers of creative thinking and show how they can be overcome. </w:t>
      </w:r>
    </w:p>
    <w:p w14:paraId="77A98A78" w14:textId="77777777" w:rsidR="00D278EA" w:rsidRPr="009C6FD5" w:rsidRDefault="00D278EA" w:rsidP="00D278EA">
      <w:pPr>
        <w:rPr>
          <w:lang w:val="en-ZA"/>
        </w:rPr>
      </w:pPr>
      <w:r w:rsidRPr="009C6FD5">
        <w:rPr>
          <w:lang w:val="en-ZA"/>
        </w:rPr>
        <w:t xml:space="preserve">The purpose of brainstorming is to generate as many ideas as possible in a short period of time.  It does not matter if the ideas are silly, this is actually the purpose of brainstorming.  </w:t>
      </w:r>
    </w:p>
    <w:p w14:paraId="3E3209F1" w14:textId="77777777" w:rsidR="00D278EA" w:rsidRPr="009C6FD5" w:rsidRDefault="00D278EA" w:rsidP="00D278EA">
      <w:pPr>
        <w:rPr>
          <w:lang w:val="en-ZA"/>
        </w:rPr>
      </w:pPr>
      <w:r w:rsidRPr="009C6FD5">
        <w:rPr>
          <w:lang w:val="en-ZA"/>
        </w:rPr>
        <w:t>When using brainstorming, creative thinking is very important, as is overcoming the barriers to creative problem-solving.</w:t>
      </w:r>
    </w:p>
    <w:p w14:paraId="20B42F34" w14:textId="77777777" w:rsidR="00D278EA" w:rsidRPr="009C6FD5" w:rsidRDefault="00D278EA" w:rsidP="00D278EA">
      <w:pPr>
        <w:rPr>
          <w:lang w:val="en-ZA"/>
        </w:rPr>
      </w:pPr>
      <w:r w:rsidRPr="009C6FD5">
        <w:rPr>
          <w:lang w:val="en-ZA"/>
        </w:rPr>
        <w:t xml:space="preserve">The actual brainstorming process is explained, together with the four rules of brainstorming: </w:t>
      </w:r>
    </w:p>
    <w:p w14:paraId="3B83B0C3" w14:textId="77777777" w:rsidR="00D278EA" w:rsidRPr="009C6FD5" w:rsidRDefault="00D278EA" w:rsidP="00BA7A58">
      <w:pPr>
        <w:numPr>
          <w:ilvl w:val="0"/>
          <w:numId w:val="51"/>
        </w:numPr>
        <w:rPr>
          <w:lang w:val="en-ZA"/>
        </w:rPr>
      </w:pPr>
      <w:r w:rsidRPr="009C6FD5">
        <w:rPr>
          <w:lang w:val="en-ZA"/>
        </w:rPr>
        <w:t xml:space="preserve">Free association: participants must state the first idea that came into their heads, no matter how silly or absurd it may seem. </w:t>
      </w:r>
    </w:p>
    <w:p w14:paraId="4620FEA2" w14:textId="77777777" w:rsidR="00D278EA" w:rsidRPr="009C6FD5" w:rsidRDefault="00D278EA" w:rsidP="00BA7A58">
      <w:pPr>
        <w:numPr>
          <w:ilvl w:val="0"/>
          <w:numId w:val="51"/>
        </w:numPr>
        <w:rPr>
          <w:lang w:val="en-ZA"/>
        </w:rPr>
      </w:pPr>
      <w:r w:rsidRPr="009C6FD5">
        <w:rPr>
          <w:lang w:val="en-ZA"/>
        </w:rPr>
        <w:t>Clarification: the person whose idea it was can elaborate on the idea, or someone else can, as one idea leads to another. No evaluation of the idea is allowed at this time.</w:t>
      </w:r>
    </w:p>
    <w:p w14:paraId="7AD565DD" w14:textId="77777777" w:rsidR="00D278EA" w:rsidRPr="009C6FD5" w:rsidRDefault="00D278EA" w:rsidP="00BA7A58">
      <w:pPr>
        <w:numPr>
          <w:ilvl w:val="0"/>
          <w:numId w:val="51"/>
        </w:numPr>
        <w:rPr>
          <w:lang w:val="en-ZA"/>
        </w:rPr>
      </w:pPr>
      <w:r w:rsidRPr="009C6FD5">
        <w:rPr>
          <w:lang w:val="en-ZA"/>
        </w:rPr>
        <w:t>Suspension of judgement: nobody is allowed to pass any comment on anyone else’s ideas.  This is not the purpose of brainstorming at all.</w:t>
      </w:r>
    </w:p>
    <w:p w14:paraId="67B1C765" w14:textId="77777777" w:rsidR="00D278EA" w:rsidRPr="009C6FD5" w:rsidRDefault="00D278EA" w:rsidP="00BA7A58">
      <w:pPr>
        <w:numPr>
          <w:ilvl w:val="0"/>
          <w:numId w:val="51"/>
        </w:numPr>
        <w:rPr>
          <w:lang w:val="en-ZA"/>
        </w:rPr>
      </w:pPr>
      <w:r w:rsidRPr="009C6FD5">
        <w:rPr>
          <w:lang w:val="en-ZA"/>
        </w:rPr>
        <w:t>Speed: brainstorming should happen as quickly as possible.</w:t>
      </w:r>
    </w:p>
    <w:p w14:paraId="2A3B4E20" w14:textId="77777777" w:rsidR="00D278EA" w:rsidRPr="009C6FD5" w:rsidRDefault="00D278EA" w:rsidP="00D278EA">
      <w:pPr>
        <w:rPr>
          <w:lang w:val="en-ZA"/>
        </w:rPr>
      </w:pPr>
    </w:p>
    <w:p w14:paraId="4030F2B3" w14:textId="77777777" w:rsidR="00D278EA" w:rsidRPr="009C6FD5" w:rsidRDefault="00D278EA" w:rsidP="00D278EA">
      <w:pPr>
        <w:rPr>
          <w:lang w:val="en-ZA"/>
        </w:rPr>
      </w:pPr>
      <w:r w:rsidRPr="009C6FD5">
        <w:rPr>
          <w:lang w:val="en-ZA"/>
        </w:rPr>
        <w:t>Short practice-runs will demonstrate how little time it takes to produce 50 to 100 ideas.  At the end of the warm-up session, the original problem is restarted in as many ways as possible. For example, the problem of reduced profit could be redefined as how to beat competitors, or how to improve marketing. All statements are written down by the leader.</w:t>
      </w:r>
    </w:p>
    <w:p w14:paraId="30DB8509" w14:textId="77777777" w:rsidR="00D278EA" w:rsidRPr="009C6FD5" w:rsidRDefault="00D278EA" w:rsidP="00D278EA">
      <w:pPr>
        <w:rPr>
          <w:lang w:val="en-ZA"/>
        </w:rPr>
      </w:pPr>
      <w:r w:rsidRPr="009C6FD5">
        <w:rPr>
          <w:lang w:val="en-ZA"/>
        </w:rPr>
        <w:t>It should develop in a light-hearted, easy-going atmosphere. Brainstorming is a fun thing to do and it should be so for everyone.</w:t>
      </w:r>
    </w:p>
    <w:p w14:paraId="708B7319" w14:textId="77777777" w:rsidR="00D278EA" w:rsidRPr="00DB0F3E" w:rsidRDefault="00D278EA" w:rsidP="00DB0F3E">
      <w:pPr>
        <w:pStyle w:val="Heading4"/>
      </w:pPr>
      <w:r w:rsidRPr="00DB0F3E">
        <w:t>Brainstorm</w:t>
      </w:r>
    </w:p>
    <w:p w14:paraId="30CB7534" w14:textId="77777777" w:rsidR="00D278EA" w:rsidRPr="009C6FD5" w:rsidRDefault="00483466" w:rsidP="00D278EA">
      <w:pPr>
        <w:rPr>
          <w:lang w:val="en-ZA"/>
        </w:rPr>
      </w:pPr>
      <w:r w:rsidRPr="009C6FD5">
        <w:rPr>
          <w:noProof/>
          <w:lang w:val="en-ZA" w:eastAsia="en-ZA"/>
        </w:rPr>
        <w:drawing>
          <wp:anchor distT="0" distB="0" distL="114300" distR="114300" simplePos="0" relativeHeight="251672064" behindDoc="1" locked="0" layoutInCell="1" allowOverlap="1" wp14:anchorId="2D0E0742" wp14:editId="0E3932F1">
            <wp:simplePos x="0" y="0"/>
            <wp:positionH relativeFrom="column">
              <wp:posOffset>3712845</wp:posOffset>
            </wp:positionH>
            <wp:positionV relativeFrom="paragraph">
              <wp:posOffset>168275</wp:posOffset>
            </wp:positionV>
            <wp:extent cx="2343150" cy="2143125"/>
            <wp:effectExtent l="0" t="0" r="0" b="9525"/>
            <wp:wrapTight wrapText="bothSides">
              <wp:wrapPolygon edited="0">
                <wp:start x="0" y="0"/>
                <wp:lineTo x="0" y="21504"/>
                <wp:lineTo x="21424" y="21504"/>
                <wp:lineTo x="21424" y="0"/>
                <wp:lineTo x="0" y="0"/>
              </wp:wrapPolygon>
            </wp:wrapTight>
            <wp:docPr id="9752" name="Picture 9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43150" cy="2143125"/>
                    </a:xfrm>
                    <a:prstGeom prst="rect">
                      <a:avLst/>
                    </a:prstGeom>
                    <a:noFill/>
                  </pic:spPr>
                </pic:pic>
              </a:graphicData>
            </a:graphic>
            <wp14:sizeRelH relativeFrom="page">
              <wp14:pctWidth>0</wp14:pctWidth>
            </wp14:sizeRelH>
            <wp14:sizeRelV relativeFrom="page">
              <wp14:pctHeight>0</wp14:pctHeight>
            </wp14:sizeRelV>
          </wp:anchor>
        </w:drawing>
      </w:r>
      <w:r w:rsidR="00D278EA" w:rsidRPr="009C6FD5">
        <w:rPr>
          <w:lang w:val="en-ZA"/>
        </w:rPr>
        <w:t xml:space="preserve">The facilitator reads out the statements and calls for ideas. As they flow, they are numbered and written up on a large flipchart with a large felt-tip pen. </w:t>
      </w:r>
    </w:p>
    <w:p w14:paraId="085C0DC2" w14:textId="77777777" w:rsidR="00D278EA" w:rsidRPr="009C6FD5" w:rsidRDefault="00D278EA" w:rsidP="00D278EA">
      <w:pPr>
        <w:rPr>
          <w:lang w:val="en-ZA"/>
        </w:rPr>
      </w:pPr>
      <w:r w:rsidRPr="009C6FD5">
        <w:rPr>
          <w:lang w:val="en-ZA"/>
        </w:rPr>
        <w:t xml:space="preserve">Each sheet is torn off when full and displayed elsewhere in the room. Freedom of expression should be encouraged. The ideas may number from 150 to 600, or more. </w:t>
      </w:r>
    </w:p>
    <w:p w14:paraId="4E8871FD" w14:textId="77777777" w:rsidR="00D278EA" w:rsidRPr="009C6FD5" w:rsidRDefault="00D278EA" w:rsidP="00D278EA">
      <w:pPr>
        <w:rPr>
          <w:lang w:val="en-ZA"/>
        </w:rPr>
      </w:pPr>
      <w:r w:rsidRPr="009C6FD5">
        <w:rPr>
          <w:lang w:val="en-ZA"/>
        </w:rPr>
        <w:t>There should be pre-set timescale for this session.</w:t>
      </w:r>
    </w:p>
    <w:p w14:paraId="6389DEAF" w14:textId="77777777" w:rsidR="00D278EA" w:rsidRPr="009C6FD5" w:rsidRDefault="00D278EA" w:rsidP="00D278EA">
      <w:pPr>
        <w:rPr>
          <w:lang w:val="en-ZA"/>
        </w:rPr>
      </w:pPr>
      <w:r w:rsidRPr="009C6FD5">
        <w:rPr>
          <w:lang w:val="en-ZA"/>
        </w:rPr>
        <w:t>Now the solutions can be considered for practicality and so on.</w:t>
      </w:r>
    </w:p>
    <w:p w14:paraId="3B30CF5E" w14:textId="77777777" w:rsidR="00D278EA" w:rsidRPr="009C6FD5" w:rsidRDefault="00D278EA" w:rsidP="00D278EA">
      <w:pPr>
        <w:rPr>
          <w:lang w:val="en-ZA"/>
        </w:rPr>
      </w:pPr>
    </w:p>
    <w:p w14:paraId="5A902349" w14:textId="77777777" w:rsidR="00D278EA" w:rsidRPr="009C6FD5" w:rsidRDefault="00D278EA" w:rsidP="00D278EA">
      <w:pPr>
        <w:rPr>
          <w:lang w:val="en-ZA"/>
        </w:rPr>
      </w:pPr>
    </w:p>
    <w:p w14:paraId="66A69510" w14:textId="77777777" w:rsidR="00D278EA" w:rsidRPr="009C6FD5" w:rsidRDefault="00D278EA" w:rsidP="005B3462">
      <w:pPr>
        <w:pStyle w:val="MyFormAssmtHdg"/>
      </w:pPr>
      <w:bookmarkStart w:id="311" w:name="_Toc201071797"/>
      <w:bookmarkStart w:id="312" w:name="_Toc495929997"/>
      <w:r w:rsidRPr="009C6FD5">
        <w:t>Activity 5 (</w:t>
      </w:r>
      <w:r w:rsidR="00101667" w:rsidRPr="009C6FD5">
        <w:t>8964</w:t>
      </w:r>
      <w:r w:rsidRPr="009C6FD5">
        <w:t xml:space="preserve"> SO1, AC1-2)</w:t>
      </w:r>
      <w:bookmarkEnd w:id="311"/>
      <w:bookmarkEnd w:id="312"/>
    </w:p>
    <w:p w14:paraId="1FB17615" w14:textId="77777777" w:rsidR="00D278EA" w:rsidRPr="009C6FD5" w:rsidRDefault="00D278EA" w:rsidP="00D278EA">
      <w:pPr>
        <w:rPr>
          <w:lang w:val="en-ZA"/>
        </w:rPr>
      </w:pPr>
    </w:p>
    <w:p w14:paraId="760BD35A" w14:textId="77777777" w:rsidR="00D278EA" w:rsidRPr="009C6FD5" w:rsidRDefault="00D278EA" w:rsidP="00830B58">
      <w:pPr>
        <w:rPr>
          <w:lang w:val="en-ZA"/>
        </w:rPr>
      </w:pPr>
      <w:r w:rsidRPr="009C6FD5">
        <w:rPr>
          <w:lang w:val="en-ZA"/>
        </w:rPr>
        <w:br w:type="page"/>
      </w:r>
    </w:p>
    <w:p w14:paraId="3EB807BA" w14:textId="77777777" w:rsidR="00D278EA" w:rsidRPr="009C6FD5" w:rsidRDefault="005B3462" w:rsidP="00D278EA">
      <w:pPr>
        <w:pStyle w:val="LCHeading1"/>
        <w:rPr>
          <w:rFonts w:ascii="Tahoma" w:hAnsi="Tahoma" w:cs="Tahoma"/>
          <w:color w:val="000000"/>
          <w:sz w:val="18"/>
          <w:szCs w:val="18"/>
        </w:rPr>
      </w:pPr>
      <w:bookmarkStart w:id="313" w:name="_Toc201071798"/>
      <w:bookmarkStart w:id="314" w:name="_Toc495929998"/>
      <w:r w:rsidRPr="009C6FD5">
        <w:rPr>
          <w:noProof/>
        </w:rPr>
        <w:t>SECTION 6: GRAMMATICAL STRUCTURES</w:t>
      </w:r>
      <w:bookmarkEnd w:id="313"/>
      <w:bookmarkEnd w:id="314"/>
    </w:p>
    <w:p w14:paraId="350D30EE" w14:textId="77777777" w:rsidR="004F4E9E" w:rsidRPr="00DB0F3E" w:rsidRDefault="0098559F" w:rsidP="00DB0F3E">
      <w:pPr>
        <w:pStyle w:val="Heading4"/>
      </w:pPr>
      <w:r w:rsidRPr="00DB0F3E">
        <w:t>Outcome</w:t>
      </w:r>
    </w:p>
    <w:p w14:paraId="561AE371" w14:textId="77777777" w:rsidR="00D278EA" w:rsidRPr="009C6FD5" w:rsidRDefault="00D278EA" w:rsidP="004F4E9E">
      <w:pPr>
        <w:rPr>
          <w:lang w:val="en-ZA"/>
        </w:rPr>
      </w:pPr>
      <w:r w:rsidRPr="009C6FD5">
        <w:rPr>
          <w:lang w:val="en-ZA"/>
        </w:rPr>
        <w:t>Use grammatical structures and writing/signing conventions to produce coherent and cohesive texts for specific contexts.</w:t>
      </w:r>
    </w:p>
    <w:p w14:paraId="60943CBE" w14:textId="77777777" w:rsidR="00D278EA" w:rsidRPr="00DB0F3E" w:rsidRDefault="001328FB" w:rsidP="00DB0F3E">
      <w:pPr>
        <w:pStyle w:val="Heading4"/>
      </w:pPr>
      <w:r w:rsidRPr="00DB0F3E">
        <w:t>Assessment criteria</w:t>
      </w:r>
      <w:r w:rsidR="00D278EA" w:rsidRPr="00DB0F3E">
        <w:t xml:space="preserve"> </w:t>
      </w:r>
    </w:p>
    <w:p w14:paraId="31EB24EF" w14:textId="77777777" w:rsidR="00D278EA" w:rsidRPr="009C6FD5" w:rsidRDefault="00D278EA" w:rsidP="00830B58">
      <w:pPr>
        <w:rPr>
          <w:lang w:val="en-ZA"/>
        </w:rPr>
      </w:pPr>
      <w:r w:rsidRPr="009C6FD5">
        <w:rPr>
          <w:lang w:val="en-ZA"/>
        </w:rPr>
        <w:t>On completion of this section you will be able to ensure that:</w:t>
      </w:r>
    </w:p>
    <w:p w14:paraId="24F4AB7C" w14:textId="77777777" w:rsidR="00D278EA" w:rsidRPr="009C6FD5" w:rsidRDefault="00D278EA" w:rsidP="0098559F">
      <w:pPr>
        <w:pStyle w:val="ListBullet2"/>
        <w:rPr>
          <w:lang w:val="en-ZA"/>
        </w:rPr>
      </w:pPr>
      <w:r w:rsidRPr="009C6FD5">
        <w:rPr>
          <w:lang w:val="en-ZA"/>
        </w:rPr>
        <w:t>Clear, well-structured sentences are used</w:t>
      </w:r>
    </w:p>
    <w:p w14:paraId="59637289" w14:textId="77777777" w:rsidR="00D278EA" w:rsidRPr="009C6FD5" w:rsidRDefault="00D278EA" w:rsidP="0098559F">
      <w:pPr>
        <w:pStyle w:val="ListBullet2"/>
        <w:rPr>
          <w:lang w:val="en-ZA"/>
        </w:rPr>
      </w:pPr>
      <w:r w:rsidRPr="009C6FD5">
        <w:rPr>
          <w:lang w:val="en-ZA"/>
        </w:rPr>
        <w:t>A variety of sentence structures, lengths and types is employed where appropriate</w:t>
      </w:r>
    </w:p>
    <w:p w14:paraId="572DDE57" w14:textId="77777777" w:rsidR="00D278EA" w:rsidRPr="009C6FD5" w:rsidRDefault="00D278EA" w:rsidP="0098559F">
      <w:pPr>
        <w:pStyle w:val="ListBullet2"/>
        <w:rPr>
          <w:lang w:val="en-ZA"/>
        </w:rPr>
      </w:pPr>
      <w:r w:rsidRPr="009C6FD5">
        <w:rPr>
          <w:lang w:val="en-ZA"/>
        </w:rPr>
        <w:t>Paragraph/chunks of signing conventions are constructed showing awareness of topic</w:t>
      </w:r>
    </w:p>
    <w:p w14:paraId="15B79104" w14:textId="77777777" w:rsidR="00D278EA" w:rsidRPr="009C6FD5" w:rsidRDefault="00D278EA" w:rsidP="0098559F">
      <w:pPr>
        <w:pStyle w:val="ListBullet2"/>
        <w:rPr>
          <w:lang w:val="en-ZA"/>
        </w:rPr>
      </w:pPr>
      <w:r w:rsidRPr="009C6FD5">
        <w:rPr>
          <w:lang w:val="en-ZA"/>
        </w:rPr>
        <w:t>Punctuation/non-manual features (NMFs) are used appropriately</w:t>
      </w:r>
    </w:p>
    <w:p w14:paraId="3E42FF06" w14:textId="77777777" w:rsidR="00D278EA" w:rsidRPr="009C6FD5" w:rsidRDefault="00D278EA" w:rsidP="0098559F">
      <w:pPr>
        <w:pStyle w:val="ListBullet2"/>
        <w:rPr>
          <w:lang w:val="en-ZA"/>
        </w:rPr>
      </w:pPr>
      <w:r w:rsidRPr="009C6FD5">
        <w:rPr>
          <w:lang w:val="en-ZA"/>
        </w:rPr>
        <w:t>Register is chosen to suit audience and purpose</w:t>
      </w:r>
    </w:p>
    <w:p w14:paraId="2B3E6857" w14:textId="77777777" w:rsidR="00D278EA" w:rsidRPr="009C6FD5" w:rsidRDefault="00D278EA" w:rsidP="0098559F">
      <w:pPr>
        <w:pStyle w:val="ListBullet2"/>
        <w:rPr>
          <w:lang w:val="en-ZA"/>
        </w:rPr>
      </w:pPr>
      <w:r w:rsidRPr="009C6FD5">
        <w:rPr>
          <w:lang w:val="en-ZA"/>
        </w:rPr>
        <w:t>Link devices are used correctly to write/sign sustained pieces</w:t>
      </w:r>
    </w:p>
    <w:p w14:paraId="14359F4F" w14:textId="77777777" w:rsidR="00D278EA" w:rsidRPr="009C6FD5" w:rsidRDefault="00D278EA" w:rsidP="0098559F">
      <w:pPr>
        <w:pStyle w:val="ListBullet2"/>
        <w:rPr>
          <w:lang w:val="en-ZA"/>
        </w:rPr>
      </w:pPr>
      <w:r w:rsidRPr="009C6FD5">
        <w:rPr>
          <w:lang w:val="en-ZA"/>
        </w:rPr>
        <w:t>Texts are organised and structured to have a clearly defined beginning, middle and end</w:t>
      </w:r>
    </w:p>
    <w:p w14:paraId="682D5B09" w14:textId="77777777" w:rsidR="00D278EA" w:rsidRPr="009C6FD5" w:rsidRDefault="00D278EA" w:rsidP="005736AC">
      <w:pPr>
        <w:pStyle w:val="Heading2"/>
        <w:rPr>
          <w:noProof/>
          <w:lang w:val="en-ZA"/>
        </w:rPr>
      </w:pPr>
      <w:bookmarkStart w:id="315" w:name="_Toc151281305"/>
      <w:bookmarkStart w:id="316" w:name="_Toc153676354"/>
      <w:bookmarkStart w:id="317" w:name="_Toc201071799"/>
      <w:bookmarkStart w:id="318" w:name="_Toc495929999"/>
      <w:r w:rsidRPr="009C6FD5">
        <w:rPr>
          <w:noProof/>
          <w:lang w:val="en-ZA"/>
        </w:rPr>
        <w:t>Register</w:t>
      </w:r>
      <w:bookmarkEnd w:id="315"/>
      <w:bookmarkEnd w:id="316"/>
      <w:bookmarkEnd w:id="317"/>
      <w:bookmarkEnd w:id="318"/>
    </w:p>
    <w:p w14:paraId="2F0A5118" w14:textId="77777777" w:rsidR="00D278EA" w:rsidRPr="009C6FD5" w:rsidRDefault="00D278EA" w:rsidP="00830B58">
      <w:pPr>
        <w:rPr>
          <w:noProof/>
          <w:lang w:val="en-ZA"/>
        </w:rPr>
      </w:pPr>
      <w:r w:rsidRPr="009C6FD5">
        <w:rPr>
          <w:noProof/>
          <w:lang w:val="en-ZA"/>
        </w:rPr>
        <w:t>Register refers to the type and style of written work produced by writers.</w:t>
      </w:r>
    </w:p>
    <w:p w14:paraId="39D5E3FB" w14:textId="77777777" w:rsidR="00D278EA" w:rsidRPr="009C6FD5" w:rsidRDefault="00D278EA" w:rsidP="00BD3566">
      <w:pPr>
        <w:pStyle w:val="H3"/>
        <w:rPr>
          <w:lang w:val="en-ZA"/>
        </w:rPr>
      </w:pPr>
      <w:bookmarkStart w:id="319" w:name="_Toc495930000"/>
      <w:r w:rsidRPr="009C6FD5">
        <w:rPr>
          <w:lang w:val="en-ZA"/>
        </w:rPr>
        <w:t>Informal Register</w:t>
      </w:r>
      <w:bookmarkEnd w:id="319"/>
    </w:p>
    <w:p w14:paraId="5D97DAFD" w14:textId="77777777" w:rsidR="00D278EA" w:rsidRPr="009C6FD5" w:rsidRDefault="00D278EA" w:rsidP="00830B58">
      <w:pPr>
        <w:rPr>
          <w:noProof/>
          <w:lang w:val="en-ZA"/>
        </w:rPr>
      </w:pPr>
      <w:r w:rsidRPr="009C6FD5">
        <w:rPr>
          <w:noProof/>
          <w:lang w:val="en-ZA"/>
        </w:rPr>
        <w:t>This kind of writing is informal.  It would include letters to your friends, e-mails to friends and colleagues.  It would also include internal correspondence in an organisation.</w:t>
      </w:r>
    </w:p>
    <w:p w14:paraId="25B90EB4" w14:textId="77777777" w:rsidR="00D278EA" w:rsidRPr="009C6FD5" w:rsidRDefault="00D278EA" w:rsidP="00830B58">
      <w:pPr>
        <w:rPr>
          <w:noProof/>
          <w:lang w:val="en-ZA"/>
        </w:rPr>
      </w:pPr>
      <w:r w:rsidRPr="009C6FD5">
        <w:rPr>
          <w:noProof/>
          <w:lang w:val="en-ZA"/>
        </w:rPr>
        <w:t>If you write a note to your facilitator about one of your assignments, this would fall under the informal register.</w:t>
      </w:r>
    </w:p>
    <w:p w14:paraId="4775CD5B" w14:textId="77777777" w:rsidR="00D278EA" w:rsidRPr="009C6FD5" w:rsidRDefault="00D278EA" w:rsidP="00830B58">
      <w:pPr>
        <w:rPr>
          <w:noProof/>
          <w:lang w:val="en-ZA"/>
        </w:rPr>
      </w:pPr>
      <w:r w:rsidRPr="009C6FD5">
        <w:rPr>
          <w:noProof/>
          <w:lang w:val="en-ZA"/>
        </w:rPr>
        <w:t>While your grammar and punctuation should still be correct, you can use a more informal tone and style and also more informal words.  Newspaper and magazine articles are usually written in the informal register.</w:t>
      </w:r>
    </w:p>
    <w:p w14:paraId="0D53FE38" w14:textId="77777777" w:rsidR="00D278EA" w:rsidRPr="009C6FD5" w:rsidRDefault="00D278EA" w:rsidP="00BD3566">
      <w:pPr>
        <w:pStyle w:val="H3"/>
        <w:rPr>
          <w:lang w:val="en-ZA"/>
        </w:rPr>
      </w:pPr>
      <w:bookmarkStart w:id="320" w:name="_Toc495930001"/>
      <w:r w:rsidRPr="009C6FD5">
        <w:rPr>
          <w:lang w:val="en-ZA"/>
        </w:rPr>
        <w:t>Formal Register</w:t>
      </w:r>
      <w:bookmarkEnd w:id="320"/>
    </w:p>
    <w:p w14:paraId="6A4C5BDE" w14:textId="77777777" w:rsidR="00D278EA" w:rsidRPr="009C6FD5" w:rsidRDefault="00D278EA" w:rsidP="00830B58">
      <w:pPr>
        <w:rPr>
          <w:noProof/>
          <w:lang w:val="en-ZA"/>
        </w:rPr>
      </w:pPr>
      <w:r w:rsidRPr="009C6FD5">
        <w:rPr>
          <w:noProof/>
          <w:lang w:val="en-ZA"/>
        </w:rPr>
        <w:t>Letters to the head of a department or branch or head office of an organisation and also letters to clients would be more formal, therefore you will use the formal register.</w:t>
      </w:r>
    </w:p>
    <w:p w14:paraId="0E6D5654" w14:textId="77777777" w:rsidR="00D278EA" w:rsidRPr="009C6FD5" w:rsidRDefault="00D278EA" w:rsidP="00830B58">
      <w:pPr>
        <w:rPr>
          <w:noProof/>
          <w:lang w:val="en-ZA"/>
        </w:rPr>
      </w:pPr>
      <w:r w:rsidRPr="009C6FD5">
        <w:rPr>
          <w:noProof/>
          <w:lang w:val="en-ZA"/>
        </w:rPr>
        <w:t>If you write a letter to the head of the college the format of the letter, the grammar, words and style would be formal.</w:t>
      </w:r>
    </w:p>
    <w:p w14:paraId="13957F9A" w14:textId="77777777" w:rsidR="00D278EA" w:rsidRPr="009C6FD5" w:rsidRDefault="00D278EA" w:rsidP="00830B58">
      <w:pPr>
        <w:rPr>
          <w:noProof/>
          <w:lang w:val="en-ZA"/>
        </w:rPr>
      </w:pPr>
      <w:r w:rsidRPr="009C6FD5">
        <w:rPr>
          <w:noProof/>
          <w:lang w:val="en-ZA"/>
        </w:rPr>
        <w:t>For example, if you are writing a letter to the president of our country, you will not write like this:</w:t>
      </w:r>
    </w:p>
    <w:p w14:paraId="694CFB6D" w14:textId="77777777" w:rsidR="0098559F" w:rsidRPr="009C6FD5" w:rsidRDefault="005B3462" w:rsidP="00830B58">
      <w:pPr>
        <w:rPr>
          <w:noProof/>
          <w:lang w:val="en-ZA"/>
        </w:rPr>
      </w:pPr>
      <w:r w:rsidRPr="009C6FD5">
        <w:rPr>
          <w:noProof/>
          <w:lang w:val="en-ZA"/>
        </w:rPr>
        <w:br w:type="page"/>
      </w:r>
    </w:p>
    <w:p w14:paraId="4956858D" w14:textId="77777777" w:rsidR="00D278EA" w:rsidRPr="009C6FD5" w:rsidRDefault="00D278EA" w:rsidP="00830B58">
      <w:pPr>
        <w:rPr>
          <w:noProof/>
          <w:lang w:val="en-ZA"/>
        </w:rPr>
      </w:pPr>
      <w:r w:rsidRPr="009C6FD5">
        <w:rPr>
          <w:noProof/>
          <w:lang w:val="en-ZA"/>
        </w:rPr>
        <w:t>Howzit Thabo, my Bra</w:t>
      </w:r>
    </w:p>
    <w:p w14:paraId="174E3CDB" w14:textId="77777777" w:rsidR="00D278EA" w:rsidRPr="009C6FD5" w:rsidRDefault="00D278EA" w:rsidP="00830B58">
      <w:pPr>
        <w:rPr>
          <w:noProof/>
          <w:lang w:val="en-ZA"/>
        </w:rPr>
      </w:pPr>
      <w:r w:rsidRPr="009C6FD5">
        <w:rPr>
          <w:noProof/>
          <w:lang w:val="en-ZA"/>
        </w:rPr>
        <w:t xml:space="preserve">I just want to tell you that the trains are late everyday.  You must do something about it or I will not vote for you again.  </w:t>
      </w:r>
    </w:p>
    <w:p w14:paraId="2F814DBD" w14:textId="77777777" w:rsidR="00D278EA" w:rsidRPr="009C6FD5" w:rsidRDefault="00D278EA" w:rsidP="00830B58">
      <w:pPr>
        <w:rPr>
          <w:noProof/>
          <w:lang w:val="en-ZA"/>
        </w:rPr>
      </w:pPr>
      <w:r w:rsidRPr="009C6FD5">
        <w:rPr>
          <w:noProof/>
          <w:lang w:val="en-ZA"/>
        </w:rPr>
        <w:t>If the trains are late again tomorrow, I am going to set fire to it, because my boss has said that he will fire me if I am late again.</w:t>
      </w:r>
    </w:p>
    <w:p w14:paraId="0E901DA3" w14:textId="77777777" w:rsidR="00D278EA" w:rsidRPr="009C6FD5" w:rsidRDefault="00D278EA" w:rsidP="00830B58">
      <w:pPr>
        <w:rPr>
          <w:noProof/>
          <w:lang w:val="en-ZA"/>
        </w:rPr>
      </w:pPr>
      <w:r w:rsidRPr="009C6FD5">
        <w:rPr>
          <w:noProof/>
          <w:lang w:val="en-ZA"/>
        </w:rPr>
        <w:t>Bye</w:t>
      </w:r>
    </w:p>
    <w:p w14:paraId="49CD9EC0" w14:textId="77777777" w:rsidR="00D278EA" w:rsidRPr="009C6FD5" w:rsidRDefault="00D278EA" w:rsidP="00830B58">
      <w:pPr>
        <w:rPr>
          <w:noProof/>
          <w:lang w:val="en-ZA"/>
        </w:rPr>
      </w:pPr>
    </w:p>
    <w:p w14:paraId="70500FDA" w14:textId="77777777" w:rsidR="00D278EA" w:rsidRPr="009C6FD5" w:rsidRDefault="00D278EA" w:rsidP="00830B58">
      <w:pPr>
        <w:rPr>
          <w:noProof/>
          <w:lang w:val="en-ZA"/>
        </w:rPr>
      </w:pPr>
      <w:r w:rsidRPr="009C6FD5">
        <w:rPr>
          <w:noProof/>
          <w:lang w:val="en-ZA"/>
        </w:rPr>
        <w:t>When he has a meeting in your city or town and you are addressing him personally, you can certainly talk to him like this.  Writing, however, is always more formal than talking so you have to choose the correct register if you want people to take you seriously.</w:t>
      </w:r>
    </w:p>
    <w:p w14:paraId="4A7D11CF" w14:textId="77777777" w:rsidR="00D278EA" w:rsidRPr="009C6FD5" w:rsidRDefault="00D278EA" w:rsidP="00830B58">
      <w:pPr>
        <w:rPr>
          <w:noProof/>
          <w:lang w:val="en-ZA"/>
        </w:rPr>
      </w:pPr>
      <w:r w:rsidRPr="009C6FD5">
        <w:rPr>
          <w:noProof/>
          <w:lang w:val="en-ZA"/>
        </w:rPr>
        <w:t>A letter to our president should rather be written as follows:</w:t>
      </w:r>
    </w:p>
    <w:p w14:paraId="3B211687" w14:textId="77777777" w:rsidR="00D278EA" w:rsidRPr="009C6FD5" w:rsidRDefault="00D278EA" w:rsidP="00830B58">
      <w:pPr>
        <w:rPr>
          <w:noProof/>
          <w:lang w:val="en-ZA"/>
        </w:rPr>
      </w:pPr>
    </w:p>
    <w:p w14:paraId="7F6A1B32" w14:textId="77777777" w:rsidR="00D278EA" w:rsidRPr="009C6FD5" w:rsidRDefault="00D278EA" w:rsidP="00830B58">
      <w:pPr>
        <w:rPr>
          <w:noProof/>
          <w:lang w:val="en-ZA"/>
        </w:rPr>
      </w:pPr>
      <w:r w:rsidRPr="009C6FD5">
        <w:rPr>
          <w:noProof/>
          <w:lang w:val="en-ZA"/>
        </w:rPr>
        <w:t>Dear Mr Mbeki</w:t>
      </w:r>
    </w:p>
    <w:p w14:paraId="24A24B6C" w14:textId="77777777" w:rsidR="00D278EA" w:rsidRPr="009C6FD5" w:rsidRDefault="00D278EA" w:rsidP="00830B58">
      <w:pPr>
        <w:rPr>
          <w:noProof/>
          <w:lang w:val="en-ZA"/>
        </w:rPr>
      </w:pPr>
      <w:r w:rsidRPr="009C6FD5">
        <w:rPr>
          <w:noProof/>
          <w:lang w:val="en-ZA"/>
        </w:rPr>
        <w:t>I live in Soweto and have to travel to the centre of Johannesburg every day.  When I arrive late for work, I get into trouble.</w:t>
      </w:r>
    </w:p>
    <w:p w14:paraId="01342443" w14:textId="77777777" w:rsidR="00D278EA" w:rsidRPr="009C6FD5" w:rsidRDefault="00D278EA" w:rsidP="00830B58">
      <w:pPr>
        <w:rPr>
          <w:noProof/>
          <w:lang w:val="en-ZA"/>
        </w:rPr>
      </w:pPr>
      <w:r w:rsidRPr="009C6FD5">
        <w:rPr>
          <w:noProof/>
          <w:lang w:val="en-ZA"/>
        </w:rPr>
        <w:t>For the past two weeks, the trains have been late every day and I have been late for work every day.  My supervisor is now threatening me with disciplinary steps if the situation does not improve.</w:t>
      </w:r>
    </w:p>
    <w:p w14:paraId="485FD064" w14:textId="77777777" w:rsidR="00D278EA" w:rsidRPr="009C6FD5" w:rsidRDefault="00D278EA" w:rsidP="00830B58">
      <w:pPr>
        <w:rPr>
          <w:noProof/>
          <w:lang w:val="en-ZA"/>
        </w:rPr>
      </w:pPr>
      <w:r w:rsidRPr="009C6FD5">
        <w:rPr>
          <w:noProof/>
          <w:lang w:val="en-ZA"/>
        </w:rPr>
        <w:t>Please look into the matter from your end.</w:t>
      </w:r>
    </w:p>
    <w:p w14:paraId="1ECA730F" w14:textId="77777777" w:rsidR="00D278EA" w:rsidRPr="009C6FD5" w:rsidRDefault="00D278EA" w:rsidP="00830B58">
      <w:pPr>
        <w:rPr>
          <w:noProof/>
          <w:lang w:val="en-ZA"/>
        </w:rPr>
      </w:pPr>
      <w:r w:rsidRPr="009C6FD5">
        <w:rPr>
          <w:noProof/>
          <w:lang w:val="en-ZA"/>
        </w:rPr>
        <w:t>Yours faithfully</w:t>
      </w:r>
    </w:p>
    <w:p w14:paraId="57ACC683" w14:textId="77777777" w:rsidR="00D278EA" w:rsidRPr="009C6FD5" w:rsidRDefault="00D278EA" w:rsidP="00830B58">
      <w:pPr>
        <w:rPr>
          <w:lang w:val="en-ZA"/>
        </w:rPr>
      </w:pPr>
    </w:p>
    <w:p w14:paraId="1A48750C" w14:textId="77777777" w:rsidR="00D278EA" w:rsidRPr="009C6FD5" w:rsidRDefault="00D278EA" w:rsidP="005736AC">
      <w:pPr>
        <w:pStyle w:val="Heading2"/>
        <w:rPr>
          <w:lang w:val="en-ZA"/>
        </w:rPr>
      </w:pPr>
      <w:bookmarkStart w:id="321" w:name="_Toc201071800"/>
      <w:bookmarkStart w:id="322" w:name="_Toc495930002"/>
      <w:r w:rsidRPr="009C6FD5">
        <w:rPr>
          <w:lang w:val="en-ZA"/>
        </w:rPr>
        <w:t>Punctuation/NMF’s</w:t>
      </w:r>
      <w:bookmarkEnd w:id="321"/>
      <w:bookmarkEnd w:id="322"/>
    </w:p>
    <w:p w14:paraId="68BEFE96" w14:textId="77777777" w:rsidR="00D278EA" w:rsidRPr="009C6FD5" w:rsidRDefault="00D278EA" w:rsidP="0098559F">
      <w:pPr>
        <w:pStyle w:val="ListBullet2"/>
        <w:rPr>
          <w:lang w:val="en-ZA"/>
        </w:rPr>
      </w:pPr>
      <w:r w:rsidRPr="009C6FD5">
        <w:rPr>
          <w:lang w:val="en-ZA"/>
        </w:rPr>
        <w:t xml:space="preserve">Punctuation/NMF’s should </w:t>
      </w:r>
      <w:r w:rsidRPr="009C6FD5">
        <w:rPr>
          <w:b/>
          <w:lang w:val="en-ZA"/>
        </w:rPr>
        <w:t>clarify the meaning</w:t>
      </w:r>
      <w:r w:rsidRPr="009C6FD5">
        <w:rPr>
          <w:lang w:val="en-ZA"/>
        </w:rPr>
        <w:t xml:space="preserve"> of text</w:t>
      </w:r>
    </w:p>
    <w:p w14:paraId="0239A74C" w14:textId="77777777" w:rsidR="00D278EA" w:rsidRPr="009C6FD5" w:rsidRDefault="00D278EA" w:rsidP="0098559F">
      <w:pPr>
        <w:pStyle w:val="ListBullet2"/>
        <w:rPr>
          <w:lang w:val="en-ZA"/>
        </w:rPr>
      </w:pPr>
      <w:r w:rsidRPr="009C6FD5">
        <w:rPr>
          <w:lang w:val="en-ZA"/>
        </w:rPr>
        <w:t xml:space="preserve">Punctuation/NMF’s should make the written material </w:t>
      </w:r>
      <w:r w:rsidRPr="009C6FD5">
        <w:rPr>
          <w:b/>
          <w:lang w:val="en-ZA"/>
        </w:rPr>
        <w:t>more readable</w:t>
      </w:r>
    </w:p>
    <w:p w14:paraId="78D3CA2D" w14:textId="77777777" w:rsidR="00D278EA" w:rsidRPr="009C6FD5" w:rsidRDefault="00D278EA" w:rsidP="0098559F">
      <w:pPr>
        <w:pStyle w:val="ListBullet2"/>
        <w:rPr>
          <w:lang w:val="en-ZA"/>
        </w:rPr>
      </w:pPr>
      <w:r w:rsidRPr="009C6FD5">
        <w:rPr>
          <w:lang w:val="en-ZA"/>
        </w:rPr>
        <w:t xml:space="preserve">Punctuation/NMF’s should be reader-oriented: the most important reason for using full stops (periods) is to </w:t>
      </w:r>
      <w:r w:rsidRPr="009C6FD5">
        <w:rPr>
          <w:b/>
          <w:lang w:val="en-ZA"/>
        </w:rPr>
        <w:t>help your reader understand</w:t>
      </w:r>
      <w:r w:rsidRPr="009C6FD5">
        <w:rPr>
          <w:lang w:val="en-ZA"/>
        </w:rPr>
        <w:t xml:space="preserve"> you.  Of course, when you use periods (full stops) in the right places, your work will automatically be grammatically correct.</w:t>
      </w:r>
    </w:p>
    <w:p w14:paraId="700009B2" w14:textId="77777777" w:rsidR="00D278EA" w:rsidRPr="009C6FD5" w:rsidRDefault="00D278EA" w:rsidP="0098559F">
      <w:pPr>
        <w:pStyle w:val="ListBullet2"/>
        <w:rPr>
          <w:lang w:val="en-ZA"/>
        </w:rPr>
      </w:pPr>
      <w:r w:rsidRPr="009C6FD5">
        <w:rPr>
          <w:lang w:val="en-ZA"/>
        </w:rPr>
        <w:t xml:space="preserve">Punctuation marks/NMF’s indicate the </w:t>
      </w:r>
      <w:r w:rsidRPr="009C6FD5">
        <w:rPr>
          <w:b/>
          <w:lang w:val="en-ZA"/>
        </w:rPr>
        <w:t>emphasis</w:t>
      </w:r>
      <w:r w:rsidRPr="009C6FD5">
        <w:rPr>
          <w:lang w:val="en-ZA"/>
        </w:rPr>
        <w:t xml:space="preserve">, </w:t>
      </w:r>
      <w:r w:rsidRPr="009C6FD5">
        <w:rPr>
          <w:b/>
          <w:lang w:val="en-ZA"/>
        </w:rPr>
        <w:t>tone</w:t>
      </w:r>
      <w:r w:rsidRPr="009C6FD5">
        <w:rPr>
          <w:lang w:val="en-ZA"/>
        </w:rPr>
        <w:t xml:space="preserve"> and </w:t>
      </w:r>
      <w:r w:rsidRPr="009C6FD5">
        <w:rPr>
          <w:b/>
          <w:lang w:val="en-ZA"/>
        </w:rPr>
        <w:t>undertone</w:t>
      </w:r>
      <w:r w:rsidRPr="009C6FD5">
        <w:rPr>
          <w:lang w:val="en-ZA"/>
        </w:rPr>
        <w:t xml:space="preserve"> in a piece of writing</w:t>
      </w:r>
    </w:p>
    <w:p w14:paraId="4C80F16B" w14:textId="77777777" w:rsidR="00D278EA" w:rsidRPr="009C6FD5" w:rsidRDefault="00D278EA" w:rsidP="00D278EA">
      <w:pPr>
        <w:rPr>
          <w:lang w:val="en-ZA"/>
        </w:rPr>
      </w:pPr>
    </w:p>
    <w:p w14:paraId="09BA642D" w14:textId="77777777" w:rsidR="00D278EA" w:rsidRPr="009C6FD5" w:rsidRDefault="00D278EA" w:rsidP="00D278EA">
      <w:pPr>
        <w:rPr>
          <w:lang w:val="en-ZA"/>
        </w:rPr>
      </w:pPr>
      <w:r w:rsidRPr="009C6FD5">
        <w:rPr>
          <w:lang w:val="en-ZA"/>
        </w:rPr>
        <w:t>Writers are not free to punctuate as they wish, certain rules have to be followed:</w:t>
      </w:r>
    </w:p>
    <w:p w14:paraId="4EA1BEB4" w14:textId="77777777" w:rsidR="00D278EA" w:rsidRPr="009C6FD5" w:rsidRDefault="00D278EA" w:rsidP="005B3462">
      <w:pPr>
        <w:pStyle w:val="ListBullet2"/>
        <w:rPr>
          <w:lang w:val="en-ZA"/>
        </w:rPr>
      </w:pPr>
      <w:r w:rsidRPr="009C6FD5">
        <w:rPr>
          <w:lang w:val="en-ZA"/>
        </w:rPr>
        <w:t>A period or full stop at the end of a sentence indicates a long pause.</w:t>
      </w:r>
    </w:p>
    <w:p w14:paraId="2E1DED9D" w14:textId="77777777" w:rsidR="00D278EA" w:rsidRPr="009C6FD5" w:rsidRDefault="00D278EA" w:rsidP="005B3462">
      <w:pPr>
        <w:pStyle w:val="ListBullet2"/>
        <w:rPr>
          <w:lang w:val="en-ZA"/>
        </w:rPr>
      </w:pPr>
      <w:r w:rsidRPr="009C6FD5">
        <w:rPr>
          <w:lang w:val="en-ZA"/>
        </w:rPr>
        <w:t>A question is always indicated by a question mark.  (?)</w:t>
      </w:r>
    </w:p>
    <w:p w14:paraId="4D315AEE" w14:textId="77777777" w:rsidR="00D278EA" w:rsidRPr="009C6FD5" w:rsidRDefault="00D278EA" w:rsidP="005B3462">
      <w:pPr>
        <w:pStyle w:val="ListBullet2"/>
        <w:rPr>
          <w:lang w:val="en-ZA"/>
        </w:rPr>
      </w:pPr>
      <w:r w:rsidRPr="009C6FD5">
        <w:rPr>
          <w:lang w:val="en-ZA"/>
        </w:rPr>
        <w:t>An exclamation mark always indicates an exclamation.  (!)</w:t>
      </w:r>
    </w:p>
    <w:p w14:paraId="797A2D75" w14:textId="77777777" w:rsidR="00D278EA" w:rsidRPr="009C6FD5" w:rsidRDefault="00D278EA" w:rsidP="005B3462">
      <w:pPr>
        <w:pStyle w:val="ListBullet2"/>
        <w:rPr>
          <w:lang w:val="en-ZA"/>
        </w:rPr>
      </w:pPr>
      <w:r w:rsidRPr="009C6FD5">
        <w:rPr>
          <w:lang w:val="en-ZA"/>
        </w:rPr>
        <w:t xml:space="preserve">A quote </w:t>
      </w:r>
      <w:r w:rsidRPr="009C6FD5">
        <w:rPr>
          <w:b/>
          <w:lang w:val="en-ZA"/>
        </w:rPr>
        <w:t>must</w:t>
      </w:r>
      <w:r w:rsidRPr="009C6FD5">
        <w:rPr>
          <w:lang w:val="en-ZA"/>
        </w:rPr>
        <w:t xml:space="preserve"> always be placed within quotation marks.  (“…”)</w:t>
      </w:r>
    </w:p>
    <w:p w14:paraId="5F2EC8E7" w14:textId="77777777" w:rsidR="00D278EA" w:rsidRPr="009C6FD5" w:rsidRDefault="00D278EA" w:rsidP="00BD3566">
      <w:pPr>
        <w:pStyle w:val="H3"/>
        <w:rPr>
          <w:lang w:val="en-ZA"/>
        </w:rPr>
      </w:pPr>
      <w:bookmarkStart w:id="323" w:name="_Toc495930003"/>
      <w:r w:rsidRPr="009C6FD5">
        <w:rPr>
          <w:lang w:val="en-ZA"/>
        </w:rPr>
        <w:t>Period</w:t>
      </w:r>
      <w:bookmarkEnd w:id="323"/>
    </w:p>
    <w:p w14:paraId="20DE393C" w14:textId="77777777" w:rsidR="00D278EA" w:rsidRPr="009C6FD5" w:rsidRDefault="00D278EA" w:rsidP="0098559F">
      <w:pPr>
        <w:pStyle w:val="ListBullet2"/>
        <w:rPr>
          <w:lang w:val="en-ZA"/>
        </w:rPr>
      </w:pPr>
      <w:r w:rsidRPr="009C6FD5">
        <w:rPr>
          <w:lang w:val="en-ZA"/>
        </w:rPr>
        <w:t>Use at the end of a sentence.</w:t>
      </w:r>
    </w:p>
    <w:p w14:paraId="08467B2E" w14:textId="77777777" w:rsidR="00D278EA" w:rsidRPr="009C6FD5" w:rsidRDefault="00D278EA" w:rsidP="0098559F">
      <w:pPr>
        <w:pStyle w:val="ListBullet2"/>
        <w:rPr>
          <w:lang w:val="en-ZA"/>
        </w:rPr>
      </w:pPr>
      <w:r w:rsidRPr="009C6FD5">
        <w:rPr>
          <w:lang w:val="en-ZA"/>
        </w:rPr>
        <w:t>Use after a declarative or imperative statement: Write in pencil.</w:t>
      </w:r>
    </w:p>
    <w:p w14:paraId="12F05906" w14:textId="77777777" w:rsidR="00D278EA" w:rsidRPr="009C6FD5" w:rsidRDefault="00D278EA" w:rsidP="0098559F">
      <w:pPr>
        <w:pStyle w:val="ListBullet2"/>
        <w:rPr>
          <w:lang w:val="en-ZA"/>
        </w:rPr>
      </w:pPr>
      <w:r w:rsidRPr="009C6FD5">
        <w:rPr>
          <w:lang w:val="en-ZA"/>
        </w:rPr>
        <w:t>Used after certain abbreviations: etc.</w:t>
      </w:r>
    </w:p>
    <w:p w14:paraId="2993EF55" w14:textId="77777777" w:rsidR="00D278EA" w:rsidRPr="009C6FD5" w:rsidRDefault="00D278EA" w:rsidP="00D278EA">
      <w:pPr>
        <w:rPr>
          <w:lang w:val="en-ZA"/>
        </w:rPr>
      </w:pPr>
      <w:r w:rsidRPr="009C6FD5">
        <w:rPr>
          <w:lang w:val="en-ZA"/>
        </w:rPr>
        <w:t>Do not use periods at the end of a heading or a theme title.</w:t>
      </w:r>
    </w:p>
    <w:p w14:paraId="2B51538A" w14:textId="77777777" w:rsidR="00D278EA" w:rsidRPr="009C6FD5" w:rsidRDefault="00D278EA" w:rsidP="00BD3566">
      <w:pPr>
        <w:pStyle w:val="H3"/>
        <w:rPr>
          <w:lang w:val="en-ZA"/>
        </w:rPr>
      </w:pPr>
      <w:bookmarkStart w:id="324" w:name="_Toc495930004"/>
      <w:r w:rsidRPr="009C6FD5">
        <w:rPr>
          <w:lang w:val="en-ZA"/>
        </w:rPr>
        <w:t>Comma</w:t>
      </w:r>
      <w:bookmarkEnd w:id="324"/>
    </w:p>
    <w:p w14:paraId="69FEAFCB" w14:textId="77777777" w:rsidR="00D278EA" w:rsidRPr="009C6FD5" w:rsidRDefault="00D278EA" w:rsidP="00D278EA">
      <w:pPr>
        <w:rPr>
          <w:lang w:val="en-ZA"/>
        </w:rPr>
      </w:pPr>
      <w:r w:rsidRPr="009C6FD5">
        <w:rPr>
          <w:lang w:val="en-ZA"/>
        </w:rPr>
        <w:t>Commas are used to:</w:t>
      </w:r>
    </w:p>
    <w:p w14:paraId="6AAAF6B4" w14:textId="77777777" w:rsidR="00D278EA" w:rsidRPr="009C6FD5" w:rsidRDefault="00483466" w:rsidP="0098559F">
      <w:pPr>
        <w:pStyle w:val="ListBullet2"/>
        <w:rPr>
          <w:lang w:val="en-ZA"/>
        </w:rPr>
      </w:pPr>
      <w:r w:rsidRPr="009C6FD5">
        <w:rPr>
          <w:noProof/>
          <w:lang w:val="en-ZA" w:eastAsia="en-ZA"/>
        </w:rPr>
        <mc:AlternateContent>
          <mc:Choice Requires="wps">
            <w:drawing>
              <wp:anchor distT="0" distB="0" distL="114300" distR="114300" simplePos="0" relativeHeight="251605504" behindDoc="0" locked="0" layoutInCell="1" allowOverlap="1" wp14:anchorId="4363F15C" wp14:editId="6C2F3DE5">
                <wp:simplePos x="0" y="0"/>
                <wp:positionH relativeFrom="column">
                  <wp:posOffset>5333365</wp:posOffset>
                </wp:positionH>
                <wp:positionV relativeFrom="paragraph">
                  <wp:posOffset>534670</wp:posOffset>
                </wp:positionV>
                <wp:extent cx="974090" cy="974090"/>
                <wp:effectExtent l="332740" t="458470" r="7620" b="15240"/>
                <wp:wrapSquare wrapText="bothSides"/>
                <wp:docPr id="24" name="WordArt 9515" descr="Paper bag"/>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974090" cy="974090"/>
                        </a:xfrm>
                        <a:prstGeom prst="rect">
                          <a:avLst/>
                        </a:prstGeom>
                      </wps:spPr>
                      <wps:txbx>
                        <w:txbxContent>
                          <w:p w14:paraId="1536ADF9" w14:textId="77777777" w:rsidR="00DB0F3E" w:rsidRDefault="00DB0F3E" w:rsidP="00483466">
                            <w:pPr>
                              <w:pStyle w:val="NormalWeb"/>
                              <w:spacing w:before="0" w:beforeAutospacing="0" w:after="0" w:afterAutospacing="0"/>
                              <w:jc w:val="center"/>
                              <w:rPr>
                                <w:sz w:val="24"/>
                              </w:rPr>
                            </w:pPr>
                            <w:r w:rsidRPr="00D12EE7">
                              <w:rPr>
                                <w:sz w:val="132"/>
                                <w:szCs w:val="132"/>
                                <w14:shadow w14:blurRad="0" w14:dist="564007" w14:dir="14049741" w14:sx="125000" w14:sy="125000" w14:kx="0" w14:ky="0" w14:algn="tl">
                                  <w14:srgbClr w14:val="C7DFD3">
                                    <w14:alpha w14:val="20000"/>
                                  </w14:srgbClr>
                                </w14:shadow>
                                <w14:textOutline w14:w="9525" w14:cap="flat" w14:cmpd="sng" w14:algn="ctr">
                                  <w14:solidFill>
                                    <w14:srgbClr w14:val="008000"/>
                                  </w14:solidFill>
                                  <w14:prstDash w14:val="solid"/>
                                  <w14:round/>
                                </w14:textOutline>
                              </w:rPr>
                              <w: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363F15C" id="WordArt 9515" o:spid="_x0000_s1028" type="#_x0000_t202" alt="Paper bag" style="position:absolute;left:0;text-align:left;margin-left:419.95pt;margin-top:42.1pt;width:76.7pt;height:76.7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" filled="f" stroked="f">
                <o:lock v:ext="edit" shapetype="t"/>
                <v:textbox style="mso-fit-shape-to-text:t">
                  <w:txbxContent>
                    <w:p w14:paraId="1536ADF9" w14:textId="77777777" w:rsidR="00DB0F3E" w:rsidRDefault="00DB0F3E" w:rsidP="00483466">
                      <w:pPr>
                        <w:pStyle w:val="NormalWeb"/>
                        <w:spacing w:before="0" w:beforeAutospacing="0" w:after="0" w:afterAutospacing="0"/>
                        <w:jc w:val="center"/>
                        <w:rPr>
                          <w:sz w:val="24"/>
                        </w:rPr>
                      </w:pPr>
                      <w:r w:rsidRPr="00D12EE7">
                        <w:rPr>
                          <w:sz w:val="132"/>
                          <w:szCs w:val="132"/>
                          <w14:shadow w14:blurRad="0" w14:dist="564007" w14:dir="14049741" w14:sx="125000" w14:sy="125000" w14:kx="0" w14:ky="0" w14:algn="tl">
                            <w14:srgbClr w14:val="C7DFD3">
                              <w14:alpha w14:val="20000"/>
                            </w14:srgbClr>
                          </w14:shadow>
                          <w14:textOutline w14:w="9525" w14:cap="flat" w14:cmpd="sng" w14:algn="ctr">
                            <w14:solidFill>
                              <w14:srgbClr w14:val="008000"/>
                            </w14:solidFill>
                            <w14:prstDash w14:val="solid"/>
                            <w14:round/>
                          </w14:textOutline>
                        </w:rPr>
                        <w:t>,</w:t>
                      </w:r>
                    </w:p>
                  </w:txbxContent>
                </v:textbox>
                <w10:wrap type="square"/>
              </v:shape>
            </w:pict>
          </mc:Fallback>
        </mc:AlternateContent>
      </w:r>
      <w:r w:rsidR="00D278EA" w:rsidRPr="009C6FD5">
        <w:rPr>
          <w:lang w:val="en-ZA"/>
        </w:rPr>
        <w:t>Separate an introductory phrase from the body of the sentence: “During the discussions in parliament, it was decided that ….”  Doing this, tells the reader that the introductory phrase is less important than the main part of the sentence.  In the example, the important part of the sentence is the decision that was made, the place where it was made is not that important.</w:t>
      </w:r>
    </w:p>
    <w:p w14:paraId="3BC7502D" w14:textId="77777777" w:rsidR="00D278EA" w:rsidRPr="009C6FD5" w:rsidRDefault="00D278EA" w:rsidP="0098559F">
      <w:pPr>
        <w:pStyle w:val="ListBullet2"/>
        <w:rPr>
          <w:lang w:val="en-ZA"/>
        </w:rPr>
      </w:pPr>
      <w:r w:rsidRPr="009C6FD5">
        <w:rPr>
          <w:lang w:val="en-ZA"/>
        </w:rPr>
        <w:t>Separate two independent clauses that are joined by a conjunction.  Examples of conjunctions are: “and”, “but”, “or”, “nor”, “for”, “yet”, “so”.  You will place the comma after the first independent clause and before the conjunction:  “I have finished reading this book, and I am taking it back to my friend.  “It is raining outside, but inside the room it is dry and warm.”</w:t>
      </w:r>
    </w:p>
    <w:p w14:paraId="685BA0B1" w14:textId="77777777" w:rsidR="00D278EA" w:rsidRPr="009C6FD5" w:rsidRDefault="00D278EA" w:rsidP="0098559F">
      <w:pPr>
        <w:pStyle w:val="ListBullet2"/>
        <w:rPr>
          <w:lang w:val="en-ZA"/>
        </w:rPr>
      </w:pPr>
      <w:r w:rsidRPr="009C6FD5">
        <w:rPr>
          <w:lang w:val="en-ZA"/>
        </w:rPr>
        <w:t>A separable (non-restrictive) clause from the principal clause.  This is when you insert an interesting clause, word or phrase into a sentence:  “The water, polluted by industrial waste, is poisonous.”  The clause that was inserted is interesting, but not essential to the point of the sentence.  Of course, when the clause is essential to the sentence, you will not use commas.</w:t>
      </w:r>
    </w:p>
    <w:p w14:paraId="1E30980B" w14:textId="77777777" w:rsidR="00D278EA" w:rsidRPr="009C6FD5" w:rsidRDefault="00D278EA" w:rsidP="0098559F">
      <w:pPr>
        <w:pStyle w:val="ListBullet2"/>
        <w:rPr>
          <w:lang w:val="en-ZA"/>
        </w:rPr>
      </w:pPr>
      <w:r w:rsidRPr="009C6FD5">
        <w:rPr>
          <w:lang w:val="en-ZA"/>
        </w:rPr>
        <w:t>Separate elements in a simple series.  When you quote a list or series of things in a sentence, you must separate them with a comma:  “All the furniture, domestic appliances, office equipment and other business articles must be included in the inventory.”  “I want to buy the red dress, yellow jersey, white slacks and black shoes.”</w:t>
      </w:r>
    </w:p>
    <w:p w14:paraId="4945AD7F" w14:textId="77777777" w:rsidR="00D278EA" w:rsidRPr="009C6FD5" w:rsidRDefault="00D278EA" w:rsidP="0098559F">
      <w:pPr>
        <w:pStyle w:val="ListBullet2"/>
        <w:rPr>
          <w:lang w:val="en-ZA"/>
        </w:rPr>
      </w:pPr>
      <w:r w:rsidRPr="009C6FD5">
        <w:rPr>
          <w:lang w:val="en-ZA"/>
        </w:rPr>
        <w:t>Separate transitional words or phrases such as: “well”, “yes”, “no” and “finally” from the rest of the sentence.  “Yes, I will make the opening speech for the debate.”  “No, the blue jacket does not look good with the brown slacks.”</w:t>
      </w:r>
    </w:p>
    <w:p w14:paraId="111DB044" w14:textId="77777777" w:rsidR="00D278EA" w:rsidRPr="009C6FD5" w:rsidRDefault="00D278EA" w:rsidP="00BD3566">
      <w:pPr>
        <w:pStyle w:val="H3"/>
        <w:rPr>
          <w:lang w:val="en-ZA"/>
        </w:rPr>
      </w:pPr>
      <w:bookmarkStart w:id="325" w:name="_Toc495930005"/>
      <w:r w:rsidRPr="009C6FD5">
        <w:rPr>
          <w:lang w:val="en-ZA"/>
        </w:rPr>
        <w:t>Ellipses</w:t>
      </w:r>
      <w:bookmarkEnd w:id="325"/>
    </w:p>
    <w:p w14:paraId="3AFFCCFD" w14:textId="77777777" w:rsidR="00D278EA" w:rsidRPr="009C6FD5" w:rsidRDefault="00483466" w:rsidP="00D278EA">
      <w:pPr>
        <w:rPr>
          <w:lang w:val="en-ZA"/>
        </w:rPr>
      </w:pPr>
      <w:r w:rsidRPr="009C6FD5">
        <w:rPr>
          <w:noProof/>
          <w:lang w:val="en-ZA" w:eastAsia="en-ZA"/>
        </w:rPr>
        <mc:AlternateContent>
          <mc:Choice Requires="wps">
            <w:drawing>
              <wp:anchor distT="0" distB="0" distL="114300" distR="114300" simplePos="0" relativeHeight="251606528" behindDoc="0" locked="0" layoutInCell="1" allowOverlap="1" wp14:anchorId="6B667479" wp14:editId="548F3094">
                <wp:simplePos x="0" y="0"/>
                <wp:positionH relativeFrom="column">
                  <wp:posOffset>29210</wp:posOffset>
                </wp:positionH>
                <wp:positionV relativeFrom="paragraph">
                  <wp:posOffset>302895</wp:posOffset>
                </wp:positionV>
                <wp:extent cx="876300" cy="522605"/>
                <wp:effectExtent l="334010" t="464820" r="8890" b="3175"/>
                <wp:wrapSquare wrapText="bothSides"/>
                <wp:docPr id="23" name="WordArt 9516" descr="Paper bag"/>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876300" cy="522605"/>
                        </a:xfrm>
                        <a:prstGeom prst="rect">
                          <a:avLst/>
                        </a:prstGeom>
                      </wps:spPr>
                      <wps:txbx>
                        <w:txbxContent>
                          <w:p w14:paraId="026323C4" w14:textId="77777777" w:rsidR="00DB0F3E" w:rsidRDefault="00DB0F3E" w:rsidP="00483466">
                            <w:pPr>
                              <w:pStyle w:val="NormalWeb"/>
                              <w:spacing w:before="0" w:beforeAutospacing="0" w:after="0" w:afterAutospacing="0"/>
                              <w:jc w:val="center"/>
                              <w:rPr>
                                <w:sz w:val="24"/>
                              </w:rPr>
                            </w:pPr>
                            <w:r w:rsidRPr="00D12EE7">
                              <w:rPr>
                                <w:sz w:val="72"/>
                                <w:szCs w:val="72"/>
                                <w14:shadow w14:blurRad="0" w14:dist="564007" w14:dir="14049741" w14:sx="125000" w14:sy="125000" w14:kx="0" w14:ky="0" w14:algn="tl">
                                  <w14:srgbClr w14:val="C7DFD3">
                                    <w14:alpha w14:val="20000"/>
                                  </w14:srgbClr>
                                </w14:shadow>
                                <w14:textOutline w14:w="9525" w14:cap="flat" w14:cmpd="sng" w14:algn="ctr">
                                  <w14:solidFill>
                                    <w14:srgbClr w14:val="008000"/>
                                  </w14:solidFill>
                                  <w14:prstDash w14:val="solid"/>
                                  <w14:round/>
                                </w14:textOutline>
                              </w:rPr>
                              <w: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6B667479" id="WordArt 9516" o:spid="_x0000_s1029" type="#_x0000_t202" alt="Paper bag" style="position:absolute;left:0;text-align:left;margin-left:2.3pt;margin-top:23.85pt;width:69pt;height:41.1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" filled="f" stroked="f">
                <o:lock v:ext="edit" shapetype="t"/>
                <v:textbox style="mso-fit-shape-to-text:t">
                  <w:txbxContent>
                    <w:p w14:paraId="026323C4" w14:textId="77777777" w:rsidR="00DB0F3E" w:rsidRDefault="00DB0F3E" w:rsidP="00483466">
                      <w:pPr>
                        <w:pStyle w:val="NormalWeb"/>
                        <w:spacing w:before="0" w:beforeAutospacing="0" w:after="0" w:afterAutospacing="0"/>
                        <w:jc w:val="center"/>
                        <w:rPr>
                          <w:sz w:val="24"/>
                        </w:rPr>
                      </w:pPr>
                      <w:r w:rsidRPr="00D12EE7">
                        <w:rPr>
                          <w:sz w:val="72"/>
                          <w:szCs w:val="72"/>
                          <w14:shadow w14:blurRad="0" w14:dist="564007" w14:dir="14049741" w14:sx="125000" w14:sy="125000" w14:kx="0" w14:ky="0" w14:algn="tl">
                            <w14:srgbClr w14:val="C7DFD3">
                              <w14:alpha w14:val="20000"/>
                            </w14:srgbClr>
                          </w14:shadow>
                          <w14:textOutline w14:w="9525" w14:cap="flat" w14:cmpd="sng" w14:algn="ctr">
                            <w14:solidFill>
                              <w14:srgbClr w14:val="008000"/>
                            </w14:solidFill>
                            <w14:prstDash w14:val="solid"/>
                            <w14:round/>
                          </w14:textOutline>
                        </w:rPr>
                        <w:t>...</w:t>
                      </w:r>
                    </w:p>
                  </w:txbxContent>
                </v:textbox>
                <w10:wrap type="square"/>
              </v:shape>
            </w:pict>
          </mc:Fallback>
        </mc:AlternateContent>
      </w:r>
      <w:r w:rsidR="00D278EA" w:rsidRPr="009C6FD5">
        <w:rPr>
          <w:lang w:val="en-ZA"/>
        </w:rPr>
        <w:t>The ellipse (…) is three spaced periods that indicate the intentional omission of words in a quotation, a remark that is not complete or to show that the author did not cite all the information:  “I understand your problem…”</w:t>
      </w:r>
    </w:p>
    <w:p w14:paraId="0267C6CD" w14:textId="77777777" w:rsidR="00D278EA" w:rsidRPr="009C6FD5" w:rsidRDefault="00D278EA" w:rsidP="00D278EA">
      <w:pPr>
        <w:rPr>
          <w:lang w:val="en-ZA"/>
        </w:rPr>
      </w:pPr>
      <w:r w:rsidRPr="009C6FD5">
        <w:rPr>
          <w:lang w:val="en-ZA"/>
        </w:rPr>
        <w:t>When you use an ellipse with other punctuation marks, such as a question mark, the ellipse follows the question mark:  “Why don’t you tell me what is bothering you?...”</w:t>
      </w:r>
    </w:p>
    <w:bookmarkStart w:id="326" w:name="_Toc495930006"/>
    <w:p w14:paraId="6242657C" w14:textId="77777777" w:rsidR="00D278EA" w:rsidRPr="009C6FD5" w:rsidRDefault="00483466" w:rsidP="00BD3566">
      <w:pPr>
        <w:pStyle w:val="H3"/>
        <w:rPr>
          <w:lang w:val="en-ZA"/>
        </w:rPr>
      </w:pPr>
      <w:r w:rsidRPr="009C6FD5">
        <w:rPr>
          <w:noProof/>
          <w:lang w:val="en-ZA" w:eastAsia="en-ZA"/>
        </w:rPr>
        <mc:AlternateContent>
          <mc:Choice Requires="wps">
            <w:drawing>
              <wp:anchor distT="0" distB="0" distL="114300" distR="114300" simplePos="0" relativeHeight="251607552" behindDoc="0" locked="0" layoutInCell="1" allowOverlap="1" wp14:anchorId="144789E4" wp14:editId="1781A76D">
                <wp:simplePos x="0" y="0"/>
                <wp:positionH relativeFrom="column">
                  <wp:posOffset>5588000</wp:posOffset>
                </wp:positionH>
                <wp:positionV relativeFrom="paragraph">
                  <wp:posOffset>170180</wp:posOffset>
                </wp:positionV>
                <wp:extent cx="974090" cy="1371600"/>
                <wp:effectExtent l="34925" t="36830" r="10160" b="10795"/>
                <wp:wrapSquare wrapText="bothSides"/>
                <wp:docPr id="22" name="WordArt 95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974090" cy="1371600"/>
                        </a:xfrm>
                        <a:prstGeom prst="rect">
                          <a:avLst/>
                        </a:prstGeom>
                        <a:extLst>
                          <a:ext uri="{AF507438-7753-43E0-B8FC-AC1667EBCBE1}">
                            <a14:hiddenEffects xmlns:a14="http://schemas.microsoft.com/office/drawing/2010/main">
                              <a:effectLst/>
                            </a14:hiddenEffects>
                          </a:ext>
                        </a:extLst>
                      </wps:spPr>
                      <wps:txbx>
                        <w:txbxContent>
                          <w:p w14:paraId="663624F8" w14:textId="77777777" w:rsidR="00DB0F3E" w:rsidRPr="00AD4A40" w:rsidRDefault="00DB0F3E" w:rsidP="00483466">
                            <w:pPr>
                              <w:pStyle w:val="NormalWeb"/>
                              <w:spacing w:before="0" w:beforeAutospacing="0" w:after="0" w:afterAutospacing="0"/>
                              <w:jc w:val="center"/>
                              <w:rPr>
                                <w:sz w:val="24"/>
                                <w14:props3d w14:extrusionH="201599" w14:contourW="0" w14:prstMaterial="legacyMetal">
                                  <w14:extrusionClr>
                                    <w14:srgbClr w14:val="FFFFFF"/>
                                  </w14:extrusionClr>
                                  <w14:contourClr>
                                    <w14:srgbClr w14:val="FFFFFF"/>
                                  </w14:contourClr>
                                </w14:props3d>
                              </w:rPr>
                            </w:pPr>
                            <w:r w:rsidRPr="00AD4A40">
                              <w:rPr>
                                <w:color w:val="CBCBCB"/>
                                <w:sz w:val="120"/>
                                <w:szCs w:val="120"/>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w:t>
                            </w:r>
                          </w:p>
                        </w:txbxContent>
                      </wps:txbx>
                      <wps:bodyPr wrap="square" numCol="1" fromWordArt="1">
                        <a:prstTxWarp prst="textPlain">
                          <a:avLst>
                            <a:gd name="adj" fmla="val 50000"/>
                          </a:avLst>
                        </a:prstTxWarp>
                        <a:spAutoFit/>
                        <a:scene3d>
                          <a:camera prst="legacyPerspectiveTopLeft"/>
                          <a:lightRig rig="legacyNormal3" dir="r"/>
                        </a:scene3d>
                        <a:sp3d extrusionH="201600" prstMaterial="legacyMetal">
                          <a:extrusionClr>
                            <a:srgbClr val="FFFFFF"/>
                          </a:extrusionClr>
                          <a:contourClr>
                            <a:srgbClr val="FFFFFF"/>
                          </a:contourClr>
                        </a:sp3d>
                      </wps:bodyPr>
                    </wps:wsp>
                  </a:graphicData>
                </a:graphic>
                <wp14:sizeRelH relativeFrom="page">
                  <wp14:pctWidth>0</wp14:pctWidth>
                </wp14:sizeRelH>
                <wp14:sizeRelV relativeFrom="page">
                  <wp14:pctHeight>0</wp14:pctHeight>
                </wp14:sizeRelV>
              </wp:anchor>
            </w:drawing>
          </mc:Choice>
          <mc:Fallback>
            <w:pict>
              <v:shape w14:anchorId="144789E4" id="WordArt 9517" o:spid="_x0000_s1030" type="#_x0000_t202" style="position:absolute;left:0;text-align:left;margin-left:440pt;margin-top:13.4pt;width:76.7pt;height:108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" filled="f" stroked="f">
                <o:lock v:ext="edit" shapetype="t"/>
                <v:textbox style="mso-fit-shape-to-text:t">
                  <w:txbxContent>
                    <w:p w14:paraId="663624F8" w14:textId="77777777" w:rsidR="00DB0F3E" w:rsidRPr="00AD4A40" w:rsidRDefault="00DB0F3E" w:rsidP="00483466">
                      <w:pPr>
                        <w:pStyle w:val="NormalWeb"/>
                        <w:spacing w:before="0" w:beforeAutospacing="0" w:after="0" w:afterAutospacing="0"/>
                        <w:jc w:val="center"/>
                        <w:rPr>
                          <w:sz w:val="24"/>
                          <w14:props3d w14:extrusionH="201599" w14:contourW="0" w14:prstMaterial="legacyMetal">
                            <w14:extrusionClr>
                              <w14:srgbClr w14:val="FFFFFF"/>
                            </w14:extrusionClr>
                            <w14:contourClr>
                              <w14:srgbClr w14:val="FFFFFF"/>
                            </w14:contourClr>
                          </w14:props3d>
                        </w:rPr>
                      </w:pPr>
                      <w:r w:rsidRPr="00AD4A40">
                        <w:rPr>
                          <w:color w:val="CBCBCB"/>
                          <w:sz w:val="120"/>
                          <w:szCs w:val="120"/>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w:t>
                      </w:r>
                    </w:p>
                  </w:txbxContent>
                </v:textbox>
                <w10:wrap type="square"/>
              </v:shape>
            </w:pict>
          </mc:Fallback>
        </mc:AlternateContent>
      </w:r>
      <w:r w:rsidR="00D278EA" w:rsidRPr="009C6FD5">
        <w:rPr>
          <w:lang w:val="en-ZA"/>
        </w:rPr>
        <w:t>Semi-colons</w:t>
      </w:r>
      <w:bookmarkEnd w:id="326"/>
    </w:p>
    <w:p w14:paraId="283C3D0A" w14:textId="77777777" w:rsidR="00D278EA" w:rsidRPr="009C6FD5" w:rsidRDefault="00D278EA" w:rsidP="00D278EA">
      <w:pPr>
        <w:rPr>
          <w:lang w:val="en-ZA"/>
        </w:rPr>
      </w:pPr>
      <w:r w:rsidRPr="009C6FD5">
        <w:rPr>
          <w:lang w:val="en-ZA"/>
        </w:rPr>
        <w:t>The semi-colon (;) is a stronger punctuation mark than a comma, but not as strong as a period.  When you use a semi-colon, you are indicating a longer pause than a comma, but the pause is not as long that of the full stop.</w:t>
      </w:r>
    </w:p>
    <w:p w14:paraId="29FE5DD5" w14:textId="77777777" w:rsidR="00D278EA" w:rsidRPr="009C6FD5" w:rsidRDefault="00D278EA" w:rsidP="005B3462">
      <w:pPr>
        <w:pStyle w:val="ListBullet2"/>
        <w:rPr>
          <w:lang w:val="en-ZA"/>
        </w:rPr>
      </w:pPr>
      <w:r w:rsidRPr="009C6FD5">
        <w:rPr>
          <w:lang w:val="en-ZA"/>
        </w:rPr>
        <w:t xml:space="preserve">Use a semi-colon when you want to separate ideas that are related that follow a colon: “the secretary should: prepare the chairman’s agenda; take minutes of the meeting; read the minutes …” </w:t>
      </w:r>
    </w:p>
    <w:p w14:paraId="1E628CDF" w14:textId="77777777" w:rsidR="005B3462" w:rsidRPr="009C6FD5" w:rsidRDefault="00D278EA" w:rsidP="005B3462">
      <w:pPr>
        <w:pStyle w:val="ListBullet2"/>
        <w:rPr>
          <w:lang w:val="en-ZA"/>
        </w:rPr>
      </w:pPr>
      <w:r w:rsidRPr="009C6FD5">
        <w:rPr>
          <w:lang w:val="en-ZA"/>
        </w:rPr>
        <w:t>Semi-colons are also used if items in a series contain a comma: “Are you going to Parys, Free State; or Paris, France?”</w:t>
      </w:r>
    </w:p>
    <w:p w14:paraId="45C30E58" w14:textId="77777777" w:rsidR="00D278EA" w:rsidRPr="009C6FD5" w:rsidRDefault="005B3462" w:rsidP="00D278EA">
      <w:pPr>
        <w:pStyle w:val="L"/>
        <w:spacing w:before="0" w:after="0"/>
        <w:rPr>
          <w:lang w:val="en-ZA"/>
        </w:rPr>
      </w:pPr>
      <w:r w:rsidRPr="009C6FD5">
        <w:rPr>
          <w:lang w:val="en-ZA"/>
        </w:rPr>
        <w:br w:type="page"/>
      </w:r>
    </w:p>
    <w:p w14:paraId="670A1CCF" w14:textId="77777777" w:rsidR="00D278EA" w:rsidRPr="009C6FD5" w:rsidRDefault="00D278EA" w:rsidP="00BD3566">
      <w:pPr>
        <w:pStyle w:val="H3"/>
        <w:rPr>
          <w:lang w:val="en-ZA"/>
        </w:rPr>
      </w:pPr>
      <w:bookmarkStart w:id="327" w:name="_Toc495930007"/>
      <w:r w:rsidRPr="009C6FD5">
        <w:rPr>
          <w:lang w:val="en-ZA"/>
        </w:rPr>
        <w:t>Dash</w:t>
      </w:r>
      <w:bookmarkEnd w:id="327"/>
    </w:p>
    <w:p w14:paraId="0A001F0C" w14:textId="77777777" w:rsidR="00D278EA" w:rsidRPr="009C6FD5" w:rsidRDefault="00483466" w:rsidP="00BA7A58">
      <w:pPr>
        <w:numPr>
          <w:ilvl w:val="0"/>
          <w:numId w:val="25"/>
        </w:numPr>
        <w:spacing w:before="0" w:after="0"/>
        <w:rPr>
          <w:lang w:val="en-ZA"/>
        </w:rPr>
      </w:pPr>
      <w:r w:rsidRPr="009C6FD5">
        <w:rPr>
          <w:noProof/>
          <w:lang w:val="en-ZA" w:eastAsia="en-ZA"/>
        </w:rPr>
        <mc:AlternateContent>
          <mc:Choice Requires="wps">
            <w:drawing>
              <wp:anchor distT="0" distB="0" distL="114300" distR="114300" simplePos="0" relativeHeight="251608576" behindDoc="0" locked="0" layoutInCell="1" allowOverlap="1" wp14:anchorId="6400D1E5" wp14:editId="0E811B1B">
                <wp:simplePos x="0" y="0"/>
                <wp:positionH relativeFrom="column">
                  <wp:posOffset>4743450</wp:posOffset>
                </wp:positionH>
                <wp:positionV relativeFrom="paragraph">
                  <wp:posOffset>117475</wp:posOffset>
                </wp:positionV>
                <wp:extent cx="1253490" cy="653415"/>
                <wp:effectExtent l="9525" t="12700" r="13335" b="10160"/>
                <wp:wrapSquare wrapText="bothSides"/>
                <wp:docPr id="21" name="WordArt 95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1253490" cy="653415"/>
                        </a:xfrm>
                        <a:prstGeom prst="rect">
                          <a:avLst/>
                        </a:prstGeom>
                        <a:extLst>
                          <a:ext uri="{AF507438-7753-43E0-B8FC-AC1667EBCBE1}">
                            <a14:hiddenEffects xmlns:a14="http://schemas.microsoft.com/office/drawing/2010/main">
                              <a:effectLst/>
                            </a14:hiddenEffects>
                          </a:ext>
                        </a:extLst>
                      </wps:spPr>
                      <wps:txbx>
                        <w:txbxContent>
                          <w:p w14:paraId="00CC7C01" w14:textId="77777777" w:rsidR="00DB0F3E" w:rsidRDefault="00DB0F3E" w:rsidP="00483466">
                            <w:pPr>
                              <w:pStyle w:val="NormalWeb"/>
                              <w:spacing w:before="0" w:beforeAutospacing="0" w:after="0" w:afterAutospacing="0"/>
                              <w:jc w:val="center"/>
                              <w:rPr>
                                <w:sz w:val="24"/>
                              </w:rPr>
                            </w:pPr>
                            <w:r w:rsidRPr="00D12EE7">
                              <w:rPr>
                                <w:rFonts w:ascii="Arial Black" w:hAnsi="Arial Black"/>
                                <w:outline/>
                                <w:color w:val="000000"/>
                                <w:sz w:val="72"/>
                                <w:szCs w:val="72"/>
                                <w14:textOutline w14:w="9525" w14:cap="flat" w14:cmpd="sng" w14:algn="ctr">
                                  <w14:solidFill>
                                    <w14:srgbClr w14:val="000000"/>
                                  </w14:solidFill>
                                  <w14:prstDash w14:val="solid"/>
                                  <w14:round/>
                                </w14:textOutline>
                                <w14:textFill>
                                  <w14:noFill/>
                                </w14:textFill>
                              </w:rPr>
                              <w: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6400D1E5" id="WordArt 9518" o:spid="_x0000_s1031" type="#_x0000_t202" style="position:absolute;left:0;text-align:left;margin-left:373.5pt;margin-top:9.25pt;width:98.7pt;height:51.4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" filled="f" stroked="f">
                <o:lock v:ext="edit" shapetype="t"/>
                <v:textbox style="mso-fit-shape-to-text:t">
                  <w:txbxContent>
                    <w:p w14:paraId="00CC7C01" w14:textId="77777777" w:rsidR="00DB0F3E" w:rsidRDefault="00DB0F3E" w:rsidP="00483466">
                      <w:pPr>
                        <w:pStyle w:val="NormalWeb"/>
                        <w:spacing w:before="0" w:beforeAutospacing="0" w:after="0" w:afterAutospacing="0"/>
                        <w:jc w:val="center"/>
                        <w:rPr>
                          <w:sz w:val="24"/>
                        </w:rPr>
                      </w:pPr>
                      <w:r w:rsidRPr="00D12EE7">
                        <w:rPr>
                          <w:rFonts w:ascii="Arial Black" w:hAnsi="Arial Black"/>
                          <w:outline/>
                          <w:color w:val="000000"/>
                          <w:sz w:val="72"/>
                          <w:szCs w:val="72"/>
                          <w14:textOutline w14:w="9525" w14:cap="flat" w14:cmpd="sng" w14:algn="ctr">
                            <w14:solidFill>
                              <w14:srgbClr w14:val="000000"/>
                            </w14:solidFill>
                            <w14:prstDash w14:val="solid"/>
                            <w14:round/>
                          </w14:textOutline>
                          <w14:textFill>
                            <w14:noFill/>
                          </w14:textFill>
                        </w:rPr>
                        <w:t>(-)</w:t>
                      </w:r>
                    </w:p>
                  </w:txbxContent>
                </v:textbox>
                <w10:wrap type="square"/>
              </v:shape>
            </w:pict>
          </mc:Fallback>
        </mc:AlternateContent>
      </w:r>
      <w:r w:rsidR="00D278EA" w:rsidRPr="009C6FD5">
        <w:rPr>
          <w:lang w:val="en-ZA"/>
        </w:rPr>
        <w:t xml:space="preserve">Use the dash sparingly.  To many dashes in a piece of writing is bad style. </w:t>
      </w:r>
    </w:p>
    <w:p w14:paraId="41B3CDC6" w14:textId="77777777" w:rsidR="00D278EA" w:rsidRPr="009C6FD5" w:rsidRDefault="00D278EA" w:rsidP="00BA7A58">
      <w:pPr>
        <w:numPr>
          <w:ilvl w:val="0"/>
          <w:numId w:val="25"/>
        </w:numPr>
        <w:spacing w:before="0" w:after="0"/>
        <w:rPr>
          <w:lang w:val="en-ZA"/>
        </w:rPr>
      </w:pPr>
      <w:r w:rsidRPr="009C6FD5">
        <w:rPr>
          <w:lang w:val="en-ZA"/>
        </w:rPr>
        <w:t>The dash shows an abrupt break in the thought or construction of a sentence: “I believe – no, I am sure – that he is responsible.”</w:t>
      </w:r>
    </w:p>
    <w:p w14:paraId="29EA0A89" w14:textId="77777777" w:rsidR="00D278EA" w:rsidRPr="009C6FD5" w:rsidRDefault="00D278EA" w:rsidP="00BA7A58">
      <w:pPr>
        <w:numPr>
          <w:ilvl w:val="0"/>
          <w:numId w:val="25"/>
        </w:numPr>
        <w:spacing w:before="0" w:after="0"/>
        <w:rPr>
          <w:lang w:val="en-ZA"/>
        </w:rPr>
      </w:pPr>
      <w:r w:rsidRPr="009C6FD5">
        <w:rPr>
          <w:lang w:val="en-ZA"/>
        </w:rPr>
        <w:t xml:space="preserve">A dash takes the place of </w:t>
      </w:r>
      <w:r w:rsidRPr="009C6FD5">
        <w:rPr>
          <w:b/>
          <w:lang w:val="en-ZA"/>
        </w:rPr>
        <w:t>to</w:t>
      </w:r>
      <w:r w:rsidRPr="009C6FD5">
        <w:rPr>
          <w:lang w:val="en-ZA"/>
        </w:rPr>
        <w:t>:  “January – March”  or “1994 – 2004”.</w:t>
      </w:r>
    </w:p>
    <w:p w14:paraId="12A2E8F0" w14:textId="77777777" w:rsidR="00D278EA" w:rsidRPr="009C6FD5" w:rsidRDefault="00D278EA" w:rsidP="005736AC">
      <w:pPr>
        <w:pStyle w:val="Heading2"/>
        <w:rPr>
          <w:lang w:val="en-ZA"/>
        </w:rPr>
      </w:pPr>
      <w:bookmarkStart w:id="328" w:name="_Toc201071801"/>
      <w:bookmarkStart w:id="329" w:name="_Toc495930008"/>
      <w:r w:rsidRPr="009C6FD5">
        <w:rPr>
          <w:lang w:val="en-ZA"/>
        </w:rPr>
        <w:t>Sentences</w:t>
      </w:r>
      <w:bookmarkEnd w:id="328"/>
      <w:bookmarkEnd w:id="329"/>
    </w:p>
    <w:p w14:paraId="0ECEF763" w14:textId="77777777" w:rsidR="00D278EA" w:rsidRPr="009C6FD5" w:rsidRDefault="00D278EA" w:rsidP="00D278EA">
      <w:pPr>
        <w:rPr>
          <w:lang w:val="en-ZA"/>
        </w:rPr>
      </w:pPr>
      <w:r w:rsidRPr="009C6FD5">
        <w:rPr>
          <w:lang w:val="en-ZA"/>
        </w:rPr>
        <w:t>Use clear, well-structured sentences by using punctuation marks or NMF’s.  Also vary the length of your sentences as discussed in a previous sentence.</w:t>
      </w:r>
    </w:p>
    <w:p w14:paraId="34F54D48" w14:textId="77777777" w:rsidR="00D278EA" w:rsidRPr="009C6FD5" w:rsidRDefault="00D278EA" w:rsidP="005736AC">
      <w:pPr>
        <w:pStyle w:val="Heading2"/>
        <w:rPr>
          <w:lang w:val="en-ZA"/>
        </w:rPr>
      </w:pPr>
      <w:bookmarkStart w:id="330" w:name="_Toc136589013"/>
      <w:bookmarkStart w:id="331" w:name="_Toc133309489"/>
      <w:bookmarkStart w:id="332" w:name="_Toc201071802"/>
      <w:bookmarkStart w:id="333" w:name="_Toc495930009"/>
      <w:r w:rsidRPr="009C6FD5">
        <w:rPr>
          <w:lang w:val="en-ZA"/>
        </w:rPr>
        <w:t>Paragraphs</w:t>
      </w:r>
      <w:bookmarkEnd w:id="330"/>
      <w:bookmarkEnd w:id="331"/>
      <w:bookmarkEnd w:id="332"/>
      <w:bookmarkEnd w:id="333"/>
    </w:p>
    <w:p w14:paraId="41A2A576" w14:textId="77777777" w:rsidR="00D278EA" w:rsidRPr="009C6FD5" w:rsidRDefault="00D278EA" w:rsidP="00D278EA">
      <w:pPr>
        <w:rPr>
          <w:lang w:val="en-ZA"/>
        </w:rPr>
      </w:pPr>
      <w:r w:rsidRPr="009C6FD5">
        <w:rPr>
          <w:lang w:val="en-ZA"/>
        </w:rPr>
        <w:t xml:space="preserve">During the previous unit standard we discussed sentences and how they should be formed.  As an introduction to writing your own texts, herewith an overview about writing paragraphs and documents. </w:t>
      </w:r>
    </w:p>
    <w:p w14:paraId="17B285B3" w14:textId="77777777" w:rsidR="00D278EA" w:rsidRPr="009C6FD5" w:rsidRDefault="00D278EA" w:rsidP="00D278EA">
      <w:pPr>
        <w:rPr>
          <w:lang w:val="en-ZA"/>
        </w:rPr>
      </w:pPr>
      <w:r w:rsidRPr="009C6FD5">
        <w:rPr>
          <w:lang w:val="en-ZA"/>
        </w:rPr>
        <w:t xml:space="preserve">The sentences in a paragraph should form a unit.  The reader must be able to easily see how a sentence follows on the one preceding it.  A paragraph starts with a topic sentence, that introduces the topic of the paragraph to the reader.  The topic sentence acts as a base and holds the paragraph together.  Sentences that follow in the same paragraph should enlarge on the topic or theme introduced in the first sentence.  We call them supporting sentences.  Supporting sentences should provide </w:t>
      </w:r>
      <w:r w:rsidRPr="009C6FD5">
        <w:rPr>
          <w:b/>
          <w:lang w:val="en-ZA"/>
        </w:rPr>
        <w:t>specific details</w:t>
      </w:r>
      <w:r w:rsidRPr="009C6FD5">
        <w:rPr>
          <w:lang w:val="en-ZA"/>
        </w:rPr>
        <w:t xml:space="preserve"> about the topic in order to clarify the topic sentence and make the paragraph interesting.</w:t>
      </w:r>
    </w:p>
    <w:p w14:paraId="36BFD1BC" w14:textId="77777777" w:rsidR="00D278EA" w:rsidRPr="009C6FD5" w:rsidRDefault="00D278EA" w:rsidP="00D278EA">
      <w:pPr>
        <w:rPr>
          <w:lang w:val="en-ZA"/>
        </w:rPr>
      </w:pPr>
    </w:p>
    <w:p w14:paraId="77DDEB7D" w14:textId="77777777" w:rsidR="00D278EA" w:rsidRPr="009C6FD5" w:rsidRDefault="00483466" w:rsidP="00D278EA">
      <w:pPr>
        <w:rPr>
          <w:lang w:val="en-ZA"/>
        </w:rPr>
      </w:pPr>
      <w:r w:rsidRPr="009C6FD5">
        <w:rPr>
          <w:noProof/>
          <w:lang w:val="en-ZA" w:eastAsia="en-ZA"/>
        </w:rPr>
        <mc:AlternateContent>
          <mc:Choice Requires="wps">
            <w:drawing>
              <wp:anchor distT="0" distB="0" distL="114300" distR="114300" simplePos="0" relativeHeight="251612672" behindDoc="0" locked="0" layoutInCell="1" allowOverlap="1" wp14:anchorId="09F99748" wp14:editId="472D48AC">
                <wp:simplePos x="0" y="0"/>
                <wp:positionH relativeFrom="column">
                  <wp:posOffset>4749800</wp:posOffset>
                </wp:positionH>
                <wp:positionV relativeFrom="paragraph">
                  <wp:posOffset>-8255</wp:posOffset>
                </wp:positionV>
                <wp:extent cx="1397000" cy="1714500"/>
                <wp:effectExtent l="25400" t="0" r="92075" b="0"/>
                <wp:wrapSquare wrapText="bothSides"/>
                <wp:docPr id="20" name="WordArt 95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1397000" cy="1714500"/>
                        </a:xfrm>
                        <a:prstGeom prst="rect">
                          <a:avLst/>
                        </a:prstGeom>
                      </wps:spPr>
                      <wps:txbx>
                        <w:txbxContent>
                          <w:p w14:paraId="741B8FC8" w14:textId="77777777" w:rsidR="00DB0F3E" w:rsidRDefault="00DB0F3E" w:rsidP="00483466">
                            <w:pPr>
                              <w:pStyle w:val="NormalWeb"/>
                              <w:spacing w:before="0" w:beforeAutospacing="0" w:after="0" w:afterAutospacing="0"/>
                              <w:jc w:val="center"/>
                              <w:rPr>
                                <w:sz w:val="24"/>
                              </w:rPr>
                            </w:pPr>
                            <w:r w:rsidRPr="00D12EE7">
                              <w:rPr>
                                <w:rFonts w:ascii="Wingdings"/>
                                <w:color w:val="33CCFF"/>
                                <w:spacing w:val="-72"/>
                                <w:sz w:val="72"/>
                                <w:szCs w:val="72"/>
                                <w14:shadow w14:blurRad="0" w14:dist="125730" w14:dir="18900000" w14:sx="100000" w14:sy="100000" w14:kx="0" w14:ky="0" w14:algn="ctr">
                                  <w14:srgbClr w14:val="000099"/>
                                </w14:shadow>
                                <w14:textOutline w14:w="12700" w14:cap="flat" w14:cmpd="sng" w14:algn="ctr">
                                  <w14:solidFill>
                                    <w14:srgbClr w14:val="000099"/>
                                  </w14:solidFill>
                                  <w14:prstDash w14:val="solid"/>
                                  <w14:round/>
                                </w14:textOutline>
                              </w:rPr>
                              <w:t></w:t>
                            </w:r>
                          </w:p>
                        </w:txbxContent>
                      </wps:txbx>
                      <wps:bodyPr wrap="square" numCol="1" fromWordArt="1">
                        <a:prstTxWarp prst="textDoubleWave1">
                          <a:avLst>
                            <a:gd name="adj1" fmla="val 6500"/>
                            <a:gd name="adj2" fmla="val 0"/>
                          </a:avLst>
                        </a:prstTxWarp>
                        <a:spAutoFit/>
                      </wps:bodyPr>
                    </wps:wsp>
                  </a:graphicData>
                </a:graphic>
                <wp14:sizeRelH relativeFrom="page">
                  <wp14:pctWidth>0</wp14:pctWidth>
                </wp14:sizeRelH>
                <wp14:sizeRelV relativeFrom="page">
                  <wp14:pctHeight>0</wp14:pctHeight>
                </wp14:sizeRelV>
              </wp:anchor>
            </w:drawing>
          </mc:Choice>
          <mc:Fallback>
            <w:pict>
              <v:shape w14:anchorId="09F99748" id="WordArt 9523" o:spid="_x0000_s1032" type="#_x0000_t202" style="position:absolute;left:0;text-align:left;margin-left:374pt;margin-top:-.65pt;width:110pt;height:13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" filled="f" stroked="f">
                <o:lock v:ext="edit" shapetype="t"/>
                <v:textbox style="mso-fit-shape-to-text:t">
                  <w:txbxContent>
                    <w:p w14:paraId="741B8FC8" w14:textId="77777777" w:rsidR="00DB0F3E" w:rsidRDefault="00DB0F3E" w:rsidP="00483466">
                      <w:pPr>
                        <w:pStyle w:val="NormalWeb"/>
                        <w:spacing w:before="0" w:beforeAutospacing="0" w:after="0" w:afterAutospacing="0"/>
                        <w:jc w:val="center"/>
                        <w:rPr>
                          <w:sz w:val="24"/>
                        </w:rPr>
                      </w:pPr>
                      <w:r w:rsidRPr="00D12EE7">
                        <w:rPr>
                          <w:rFonts w:ascii="Wingdings"/>
                          <w:color w:val="33CCFF"/>
                          <w:spacing w:val="-72"/>
                          <w:sz w:val="72"/>
                          <w:szCs w:val="72"/>
                          <w14:shadow w14:blurRad="0" w14:dist="125730" w14:dir="18900000" w14:sx="100000" w14:sy="100000" w14:kx="0" w14:ky="0" w14:algn="ctr">
                            <w14:srgbClr w14:val="000099"/>
                          </w14:shadow>
                          <w14:textOutline w14:w="12700" w14:cap="flat" w14:cmpd="sng" w14:algn="ctr">
                            <w14:solidFill>
                              <w14:srgbClr w14:val="000099"/>
                            </w14:solidFill>
                            <w14:prstDash w14:val="solid"/>
                            <w14:round/>
                          </w14:textOutline>
                        </w:rPr>
                        <w:t></w:t>
                      </w:r>
                    </w:p>
                  </w:txbxContent>
                </v:textbox>
                <w10:wrap type="square"/>
              </v:shape>
            </w:pict>
          </mc:Fallback>
        </mc:AlternateContent>
      </w:r>
      <w:r w:rsidR="00D278EA" w:rsidRPr="009C6FD5">
        <w:rPr>
          <w:lang w:val="en-ZA"/>
        </w:rPr>
        <w:t>If the sentence does not contribute to the theme of the paragraph, it should not be included.  You should also avoid adding data that is not relevant to the topic</w:t>
      </w:r>
    </w:p>
    <w:p w14:paraId="17A02495" w14:textId="77777777" w:rsidR="00D278EA" w:rsidRPr="009C6FD5" w:rsidRDefault="00D278EA" w:rsidP="00D278EA">
      <w:pPr>
        <w:rPr>
          <w:b/>
          <w:lang w:val="en-ZA"/>
        </w:rPr>
      </w:pPr>
      <w:r w:rsidRPr="009C6FD5">
        <w:rPr>
          <w:b/>
          <w:lang w:val="en-ZA"/>
        </w:rPr>
        <w:t>Hints for writing good paragraphs</w:t>
      </w:r>
    </w:p>
    <w:p w14:paraId="75A81981" w14:textId="77777777" w:rsidR="00D278EA" w:rsidRPr="009C6FD5" w:rsidRDefault="00D278EA" w:rsidP="00BA7A58">
      <w:pPr>
        <w:numPr>
          <w:ilvl w:val="0"/>
          <w:numId w:val="52"/>
        </w:numPr>
        <w:rPr>
          <w:lang w:val="en-ZA"/>
        </w:rPr>
      </w:pPr>
      <w:r w:rsidRPr="009C6FD5">
        <w:rPr>
          <w:lang w:val="en-ZA"/>
        </w:rPr>
        <w:t>Each paragraph should have only one theme.</w:t>
      </w:r>
    </w:p>
    <w:p w14:paraId="4CE75E9A" w14:textId="77777777" w:rsidR="00D278EA" w:rsidRPr="009C6FD5" w:rsidRDefault="00D278EA" w:rsidP="00BA7A58">
      <w:pPr>
        <w:numPr>
          <w:ilvl w:val="0"/>
          <w:numId w:val="52"/>
        </w:numPr>
        <w:rPr>
          <w:lang w:val="en-ZA"/>
        </w:rPr>
      </w:pPr>
      <w:r w:rsidRPr="009C6FD5">
        <w:rPr>
          <w:lang w:val="en-ZA"/>
        </w:rPr>
        <w:t>Do not write paragraphs that are longer than 10 or 12 lines, as longer paragraphs become boring and confusing.</w:t>
      </w:r>
    </w:p>
    <w:p w14:paraId="632513C8" w14:textId="77777777" w:rsidR="00D278EA" w:rsidRPr="009C6FD5" w:rsidRDefault="00D278EA" w:rsidP="00BA7A58">
      <w:pPr>
        <w:numPr>
          <w:ilvl w:val="0"/>
          <w:numId w:val="52"/>
        </w:numPr>
        <w:rPr>
          <w:lang w:val="en-ZA"/>
        </w:rPr>
      </w:pPr>
      <w:r w:rsidRPr="009C6FD5">
        <w:rPr>
          <w:lang w:val="en-ZA"/>
        </w:rPr>
        <w:t>Mix long and short paragraphs in a document to create interest and attention with the reader.</w:t>
      </w:r>
    </w:p>
    <w:p w14:paraId="2074D7B2" w14:textId="77777777" w:rsidR="00D278EA" w:rsidRPr="009C6FD5" w:rsidRDefault="00D278EA" w:rsidP="005736AC">
      <w:pPr>
        <w:pStyle w:val="Heading2"/>
        <w:rPr>
          <w:lang w:val="en-ZA"/>
        </w:rPr>
      </w:pPr>
      <w:bookmarkStart w:id="334" w:name="_Toc136589014"/>
      <w:bookmarkStart w:id="335" w:name="_Toc133309490"/>
      <w:bookmarkStart w:id="336" w:name="_Toc122775382"/>
      <w:bookmarkStart w:id="337" w:name="_Toc123356782"/>
      <w:bookmarkStart w:id="338" w:name="_Toc127853176"/>
      <w:bookmarkStart w:id="339" w:name="_Toc201071803"/>
      <w:bookmarkStart w:id="340" w:name="_Toc495930010"/>
      <w:r w:rsidRPr="009C6FD5">
        <w:rPr>
          <w:lang w:val="en-ZA"/>
        </w:rPr>
        <w:t>Document</w:t>
      </w:r>
      <w:bookmarkEnd w:id="334"/>
      <w:bookmarkEnd w:id="335"/>
      <w:bookmarkEnd w:id="336"/>
      <w:bookmarkEnd w:id="337"/>
      <w:bookmarkEnd w:id="338"/>
      <w:bookmarkEnd w:id="339"/>
      <w:bookmarkEnd w:id="340"/>
    </w:p>
    <w:p w14:paraId="3D837AB1" w14:textId="77777777" w:rsidR="00D278EA" w:rsidRPr="009C6FD5" w:rsidRDefault="00D278EA" w:rsidP="00D278EA">
      <w:pPr>
        <w:rPr>
          <w:lang w:val="en-ZA"/>
        </w:rPr>
      </w:pPr>
      <w:r w:rsidRPr="009C6FD5">
        <w:rPr>
          <w:lang w:val="en-ZA"/>
        </w:rPr>
        <w:t xml:space="preserve">When you are writing a document, it should be about a specific topic or theme.  The text you are writing will usually consist </w:t>
      </w:r>
      <w:r w:rsidRPr="009C6FD5">
        <w:rPr>
          <w:b/>
          <w:lang w:val="en-ZA"/>
        </w:rPr>
        <w:t>of more than one paragraph</w:t>
      </w:r>
      <w:r w:rsidRPr="009C6FD5">
        <w:rPr>
          <w:lang w:val="en-ZA"/>
        </w:rPr>
        <w:t>, each with its own topic but relating to the main topic of the document.</w:t>
      </w:r>
    </w:p>
    <w:p w14:paraId="7806A686" w14:textId="77777777" w:rsidR="00D278EA" w:rsidRPr="009C6FD5" w:rsidRDefault="00D278EA" w:rsidP="00D278EA">
      <w:pPr>
        <w:rPr>
          <w:lang w:val="en-ZA"/>
        </w:rPr>
      </w:pPr>
      <w:r w:rsidRPr="009C6FD5">
        <w:rPr>
          <w:lang w:val="en-ZA"/>
        </w:rPr>
        <w:t xml:space="preserve">Your piece of writing should start with an </w:t>
      </w:r>
      <w:r w:rsidRPr="009C6FD5">
        <w:rPr>
          <w:b/>
          <w:lang w:val="en-ZA"/>
        </w:rPr>
        <w:t>introduction</w:t>
      </w:r>
      <w:r w:rsidRPr="009C6FD5">
        <w:rPr>
          <w:lang w:val="en-ZA"/>
        </w:rPr>
        <w:t xml:space="preserve"> of the theme of the document.  Your first paragraph would therefore be the introductory paragraph.  Keep your introductory paragraph short, relevant, and introduce the theme of the document.  The introductory paragraph must get the </w:t>
      </w:r>
      <w:r w:rsidRPr="009C6FD5">
        <w:rPr>
          <w:b/>
          <w:lang w:val="en-ZA"/>
        </w:rPr>
        <w:t>attention of the reader</w:t>
      </w:r>
      <w:r w:rsidRPr="009C6FD5">
        <w:rPr>
          <w:lang w:val="en-ZA"/>
        </w:rPr>
        <w:t>.</w:t>
      </w:r>
    </w:p>
    <w:p w14:paraId="322F54CC" w14:textId="77777777" w:rsidR="00D278EA" w:rsidRPr="009C6FD5" w:rsidRDefault="00D278EA" w:rsidP="00D278EA">
      <w:pPr>
        <w:rPr>
          <w:lang w:val="en-ZA"/>
        </w:rPr>
      </w:pPr>
      <w:r w:rsidRPr="009C6FD5">
        <w:rPr>
          <w:lang w:val="en-ZA"/>
        </w:rPr>
        <w:t>Your paragraphs must follow each other in a logical way, from point A to point B to point C.  The last sentence of the previous paragraph should lead to the next paragraph.  One thought should be connected to the next thought in a logical way.  Do not jump around from one topic to another without giving the reader some clues about your purpose.</w:t>
      </w:r>
    </w:p>
    <w:p w14:paraId="5CD4E229" w14:textId="77777777" w:rsidR="00D278EA" w:rsidRPr="009C6FD5" w:rsidRDefault="00D278EA" w:rsidP="005736AC">
      <w:pPr>
        <w:pStyle w:val="Heading2"/>
        <w:rPr>
          <w:lang w:val="en-ZA"/>
        </w:rPr>
      </w:pPr>
      <w:bookmarkStart w:id="341" w:name="_Toc201071804"/>
      <w:bookmarkStart w:id="342" w:name="_Toc495930011"/>
      <w:r w:rsidRPr="009C6FD5">
        <w:rPr>
          <w:lang w:val="en-ZA"/>
        </w:rPr>
        <w:t>Arranging The Paragraphs In A Logical Order</w:t>
      </w:r>
      <w:bookmarkEnd w:id="341"/>
      <w:bookmarkEnd w:id="342"/>
    </w:p>
    <w:p w14:paraId="6DF526BE" w14:textId="77777777" w:rsidR="00D278EA" w:rsidRPr="009C6FD5" w:rsidRDefault="00D278EA" w:rsidP="00D278EA">
      <w:pPr>
        <w:rPr>
          <w:szCs w:val="22"/>
          <w:lang w:val="en-ZA"/>
        </w:rPr>
      </w:pPr>
      <w:r w:rsidRPr="009C6FD5">
        <w:rPr>
          <w:lang w:val="en-ZA"/>
        </w:rPr>
        <w:t xml:space="preserve">You can use </w:t>
      </w:r>
      <w:r w:rsidRPr="009C6FD5">
        <w:rPr>
          <w:szCs w:val="22"/>
          <w:lang w:val="en-ZA"/>
        </w:rPr>
        <w:t xml:space="preserve">cause and effect and contrast to help you arrange your paragraphs in a logical way.  </w:t>
      </w:r>
    </w:p>
    <w:p w14:paraId="70DC3DC8" w14:textId="77777777" w:rsidR="00D278EA" w:rsidRPr="009C6FD5" w:rsidRDefault="00D278EA" w:rsidP="0098559F">
      <w:pPr>
        <w:pStyle w:val="ListBullet2"/>
        <w:rPr>
          <w:lang w:val="en-ZA"/>
        </w:rPr>
      </w:pPr>
      <w:r w:rsidRPr="009C6FD5">
        <w:rPr>
          <w:b/>
          <w:lang w:val="en-ZA"/>
        </w:rPr>
        <w:t>Contrast</w:t>
      </w:r>
      <w:r w:rsidRPr="009C6FD5">
        <w:rPr>
          <w:lang w:val="en-ZA"/>
        </w:rPr>
        <w:t xml:space="preserve"> is when you contrast one theme, thought, opinion or product with another. </w:t>
      </w:r>
    </w:p>
    <w:p w14:paraId="4C3B1E1D" w14:textId="77777777" w:rsidR="00D278EA" w:rsidRPr="009C6FD5" w:rsidRDefault="00D278EA" w:rsidP="0098559F">
      <w:pPr>
        <w:pStyle w:val="ListBullet2"/>
        <w:rPr>
          <w:szCs w:val="22"/>
          <w:lang w:val="en-ZA"/>
        </w:rPr>
      </w:pPr>
      <w:r w:rsidRPr="009C6FD5">
        <w:rPr>
          <w:b/>
          <w:lang w:val="en-ZA"/>
        </w:rPr>
        <w:t>Cause and effect</w:t>
      </w:r>
      <w:r w:rsidRPr="009C6FD5">
        <w:rPr>
          <w:lang w:val="en-ZA"/>
        </w:rPr>
        <w:t>: you can, for example, progress from the causes of war to the consequences</w:t>
      </w:r>
      <w:r w:rsidRPr="009C6FD5">
        <w:rPr>
          <w:szCs w:val="22"/>
          <w:lang w:val="en-ZA"/>
        </w:rPr>
        <w:t>(effect) of the civil war on ordinary people.</w:t>
      </w:r>
    </w:p>
    <w:p w14:paraId="12FF0D23" w14:textId="77777777" w:rsidR="00D278EA" w:rsidRPr="009C6FD5" w:rsidRDefault="00483466" w:rsidP="0098559F">
      <w:pPr>
        <w:pStyle w:val="ListBullet2"/>
        <w:rPr>
          <w:lang w:val="en-ZA"/>
        </w:rPr>
      </w:pPr>
      <w:r w:rsidRPr="009C6FD5">
        <w:rPr>
          <w:noProof/>
          <w:lang w:val="en-ZA" w:eastAsia="en-ZA"/>
        </w:rPr>
        <mc:AlternateContent>
          <mc:Choice Requires="wps">
            <w:drawing>
              <wp:anchor distT="0" distB="0" distL="114300" distR="114300" simplePos="0" relativeHeight="251610624" behindDoc="0" locked="0" layoutInCell="1" allowOverlap="1" wp14:anchorId="2F49CC12" wp14:editId="3D26A35C">
                <wp:simplePos x="0" y="0"/>
                <wp:positionH relativeFrom="column">
                  <wp:posOffset>4400550</wp:posOffset>
                </wp:positionH>
                <wp:positionV relativeFrom="paragraph">
                  <wp:posOffset>412750</wp:posOffset>
                </wp:positionV>
                <wp:extent cx="2057400" cy="974090"/>
                <wp:effectExtent l="9525" t="12700" r="9525" b="3810"/>
                <wp:wrapSquare wrapText="bothSides"/>
                <wp:docPr id="19" name="WordArt 95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2057400" cy="974090"/>
                        </a:xfrm>
                        <a:prstGeom prst="rect">
                          <a:avLst/>
                        </a:prstGeom>
                        <a:extLst>
                          <a:ext uri="{AF507438-7753-43E0-B8FC-AC1667EBCBE1}">
                            <a14:hiddenEffects xmlns:a14="http://schemas.microsoft.com/office/drawing/2010/main">
                              <a:effectLst/>
                            </a14:hiddenEffects>
                          </a:ext>
                        </a:extLst>
                      </wps:spPr>
                      <wps:txbx>
                        <w:txbxContent>
                          <w:p w14:paraId="0EB61E53" w14:textId="77777777" w:rsidR="00DB0F3E" w:rsidRDefault="00DB0F3E" w:rsidP="00483466">
                            <w:pPr>
                              <w:pStyle w:val="NormalWeb"/>
                              <w:spacing w:before="0" w:beforeAutospacing="0" w:after="0" w:afterAutospacing="0"/>
                              <w:jc w:val="center"/>
                              <w:rPr>
                                <w:sz w:val="24"/>
                              </w:rPr>
                            </w:pPr>
                            <w:r>
                              <w:rPr>
                                <w:rFonts w:ascii="Aladdin" w:hAnsi="Aladdin"/>
                                <w:color w:val="C0C0C0"/>
                                <w:sz w:val="72"/>
                                <w:szCs w:val="72"/>
                                <w14:textOutline w14:w="9525" w14:cap="flat" w14:cmpd="sng" w14:algn="ctr">
                                  <w14:solidFill>
                                    <w14:srgbClr w14:val="000000"/>
                                  </w14:solidFill>
                                  <w14:prstDash w14:val="solid"/>
                                  <w14:round/>
                                </w14:textOutline>
                              </w:rPr>
                              <w:t>1930 - 2006</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F49CC12" id="WordArt 9521" o:spid="_x0000_s1033" type="#_x0000_t202" style="position:absolute;left:0;text-align:left;margin-left:346.5pt;margin-top:32.5pt;width:162pt;height:76.7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" filled="f" stroked="f">
                <o:lock v:ext="edit" shapetype="t"/>
                <v:textbox style="mso-fit-shape-to-text:t">
                  <w:txbxContent>
                    <w:p w14:paraId="0EB61E53" w14:textId="77777777" w:rsidR="00DB0F3E" w:rsidRDefault="00DB0F3E" w:rsidP="00483466">
                      <w:pPr>
                        <w:pStyle w:val="NormalWeb"/>
                        <w:spacing w:before="0" w:beforeAutospacing="0" w:after="0" w:afterAutospacing="0"/>
                        <w:jc w:val="center"/>
                        <w:rPr>
                          <w:sz w:val="24"/>
                        </w:rPr>
                      </w:pPr>
                      <w:r>
                        <w:rPr>
                          <w:rFonts w:ascii="Aladdin" w:hAnsi="Aladdin"/>
                          <w:color w:val="C0C0C0"/>
                          <w:sz w:val="72"/>
                          <w:szCs w:val="72"/>
                          <w14:textOutline w14:w="9525" w14:cap="flat" w14:cmpd="sng" w14:algn="ctr">
                            <w14:solidFill>
                              <w14:srgbClr w14:val="000000"/>
                            </w14:solidFill>
                            <w14:prstDash w14:val="solid"/>
                            <w14:round/>
                          </w14:textOutline>
                        </w:rPr>
                        <w:t>1930 - 2006</w:t>
                      </w:r>
                    </w:p>
                  </w:txbxContent>
                </v:textbox>
                <w10:wrap type="square"/>
              </v:shape>
            </w:pict>
          </mc:Fallback>
        </mc:AlternateContent>
      </w:r>
      <w:r w:rsidR="00D278EA" w:rsidRPr="009C6FD5">
        <w:rPr>
          <w:lang w:val="en-ZA"/>
        </w:rPr>
        <w:t xml:space="preserve">If you are writing about something that happens over a period of time, you can arrange your paragraphs </w:t>
      </w:r>
      <w:r w:rsidR="00D278EA" w:rsidRPr="009C6FD5">
        <w:rPr>
          <w:b/>
          <w:lang w:val="en-ZA"/>
        </w:rPr>
        <w:t>chronologically</w:t>
      </w:r>
      <w:r w:rsidR="00D278EA" w:rsidRPr="009C6FD5">
        <w:rPr>
          <w:lang w:val="en-ZA"/>
        </w:rPr>
        <w:t>: start with the earliest date and end with the latest date.  When writing about droughts in South Africa you can start with the big drought in the 1930s and end with the current drought.</w:t>
      </w:r>
    </w:p>
    <w:p w14:paraId="5DA7BFF2" w14:textId="77777777" w:rsidR="00D278EA" w:rsidRPr="009C6FD5" w:rsidRDefault="00D278EA" w:rsidP="00D278EA">
      <w:pPr>
        <w:rPr>
          <w:lang w:val="en-ZA"/>
        </w:rPr>
      </w:pPr>
      <w:r w:rsidRPr="009C6FD5">
        <w:rPr>
          <w:lang w:val="en-ZA"/>
        </w:rPr>
        <w:t xml:space="preserve">Any arguments used in your document must be </w:t>
      </w:r>
      <w:r w:rsidRPr="009C6FD5">
        <w:rPr>
          <w:b/>
          <w:lang w:val="en-ZA"/>
        </w:rPr>
        <w:t>supported by sound reasons and facts</w:t>
      </w:r>
      <w:r w:rsidRPr="009C6FD5">
        <w:rPr>
          <w:lang w:val="en-ZA"/>
        </w:rPr>
        <w:t>.  You have to justify your feeling about the matter with facts in order to persuade the reader to your point of view.  Something your neighbour said about the matter is not fact – you have to verify the statement your neighbour made.</w:t>
      </w:r>
    </w:p>
    <w:p w14:paraId="077B84A7" w14:textId="77777777" w:rsidR="00D278EA" w:rsidRPr="009C6FD5" w:rsidRDefault="00D278EA" w:rsidP="00D278EA">
      <w:pPr>
        <w:rPr>
          <w:lang w:val="en-ZA"/>
        </w:rPr>
      </w:pPr>
      <w:r w:rsidRPr="009C6FD5">
        <w:rPr>
          <w:lang w:val="en-ZA"/>
        </w:rPr>
        <w:t xml:space="preserve">Ensure that you </w:t>
      </w:r>
      <w:r w:rsidRPr="009C6FD5">
        <w:rPr>
          <w:b/>
          <w:lang w:val="en-ZA"/>
        </w:rPr>
        <w:t>state your point of view clearly</w:t>
      </w:r>
      <w:r w:rsidRPr="009C6FD5">
        <w:rPr>
          <w:lang w:val="en-ZA"/>
        </w:rPr>
        <w:t>.  Remember other people also have to understand your point of view.</w:t>
      </w:r>
    </w:p>
    <w:p w14:paraId="289CB710" w14:textId="77777777" w:rsidR="00D278EA" w:rsidRPr="009C6FD5" w:rsidRDefault="00D278EA" w:rsidP="00D278EA">
      <w:pPr>
        <w:pBdr>
          <w:top w:val="single" w:sz="4" w:space="1" w:color="auto"/>
          <w:left w:val="single" w:sz="4" w:space="4" w:color="auto"/>
          <w:bottom w:val="single" w:sz="4" w:space="1" w:color="auto"/>
          <w:right w:val="single" w:sz="4" w:space="4" w:color="auto"/>
        </w:pBdr>
        <w:ind w:left="270"/>
        <w:jc w:val="center"/>
        <w:rPr>
          <w:b/>
          <w:i/>
          <w:lang w:val="en-ZA"/>
        </w:rPr>
      </w:pPr>
      <w:r w:rsidRPr="009C6FD5">
        <w:rPr>
          <w:b/>
          <w:i/>
          <w:lang w:val="en-ZA"/>
        </w:rPr>
        <w:t>A fragile home threatened by war.</w:t>
      </w:r>
    </w:p>
    <w:p w14:paraId="1F27A3BA" w14:textId="77777777" w:rsidR="00D278EA" w:rsidRPr="009C6FD5" w:rsidRDefault="00D278EA" w:rsidP="00D278EA">
      <w:pPr>
        <w:pBdr>
          <w:top w:val="single" w:sz="4" w:space="1" w:color="auto"/>
          <w:left w:val="single" w:sz="4" w:space="4" w:color="auto"/>
          <w:bottom w:val="single" w:sz="4" w:space="1" w:color="auto"/>
          <w:right w:val="single" w:sz="4" w:space="4" w:color="auto"/>
        </w:pBdr>
        <w:ind w:left="270"/>
        <w:rPr>
          <w:i/>
          <w:lang w:val="en-ZA"/>
        </w:rPr>
      </w:pPr>
      <w:r w:rsidRPr="009C6FD5">
        <w:rPr>
          <w:i/>
          <w:lang w:val="en-ZA"/>
        </w:rPr>
        <w:t>Among the last of its kind, a young gorilla peers from its leafy refuge in Rwanda – a nation bloodied by ethnic slaughter.  Conservationists fear that Rwanda’s instability could endanger the gorilla’s survival.  Others ask: How should the plight of the world’s rarest ape be weighed against more than 500,000 human dead?</w:t>
      </w:r>
    </w:p>
    <w:p w14:paraId="4EC0D1EA" w14:textId="77777777" w:rsidR="00D278EA" w:rsidRPr="009C6FD5" w:rsidRDefault="00483466" w:rsidP="00D278EA">
      <w:pPr>
        <w:rPr>
          <w:lang w:val="en-ZA"/>
        </w:rPr>
      </w:pPr>
      <w:r w:rsidRPr="009C6FD5">
        <w:rPr>
          <w:noProof/>
          <w:lang w:val="en-ZA" w:eastAsia="en-ZA"/>
        </w:rPr>
        <w:drawing>
          <wp:anchor distT="0" distB="0" distL="114300" distR="114300" simplePos="0" relativeHeight="251611648" behindDoc="0" locked="0" layoutInCell="1" allowOverlap="1" wp14:anchorId="0E55CB94" wp14:editId="0C6FA75D">
            <wp:simplePos x="0" y="0"/>
            <wp:positionH relativeFrom="column">
              <wp:posOffset>0</wp:posOffset>
            </wp:positionH>
            <wp:positionV relativeFrom="paragraph">
              <wp:posOffset>116840</wp:posOffset>
            </wp:positionV>
            <wp:extent cx="1339850" cy="1600200"/>
            <wp:effectExtent l="0" t="0" r="0" b="0"/>
            <wp:wrapSquare wrapText="bothSides"/>
            <wp:docPr id="9522" name="Picture 9522" descr="PRIMA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2" descr="PRIMA00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flipH="1">
                      <a:off x="0" y="0"/>
                      <a:ext cx="1339850" cy="1600200"/>
                    </a:xfrm>
                    <a:prstGeom prst="rect">
                      <a:avLst/>
                    </a:prstGeom>
                    <a:noFill/>
                  </pic:spPr>
                </pic:pic>
              </a:graphicData>
            </a:graphic>
            <wp14:sizeRelH relativeFrom="page">
              <wp14:pctWidth>0</wp14:pctWidth>
            </wp14:sizeRelH>
            <wp14:sizeRelV relativeFrom="page">
              <wp14:pctHeight>0</wp14:pctHeight>
            </wp14:sizeRelV>
          </wp:anchor>
        </w:drawing>
      </w:r>
    </w:p>
    <w:p w14:paraId="5641D273" w14:textId="77777777" w:rsidR="00D278EA" w:rsidRPr="009C6FD5" w:rsidRDefault="00D278EA" w:rsidP="00D278EA">
      <w:pPr>
        <w:rPr>
          <w:lang w:val="en-ZA"/>
        </w:rPr>
      </w:pPr>
      <w:r w:rsidRPr="009C6FD5">
        <w:rPr>
          <w:lang w:val="en-ZA"/>
        </w:rPr>
        <w:t>As it stands the paragraph above is clear.  If I leave out certain key words, I can change the paragraph so that it does not make any sense:</w:t>
      </w:r>
    </w:p>
    <w:p w14:paraId="36337AD1" w14:textId="77777777" w:rsidR="00D278EA" w:rsidRPr="009C6FD5" w:rsidRDefault="00D278EA" w:rsidP="00D278EA">
      <w:pPr>
        <w:rPr>
          <w:lang w:val="en-ZA"/>
        </w:rPr>
      </w:pPr>
      <w:r w:rsidRPr="009C6FD5">
        <w:rPr>
          <w:lang w:val="en-ZA"/>
        </w:rPr>
        <w:t>“A young gorilla peers from its leafy refuge and instability could endanger the gorilla’s survival.”  What on earth am I talking about?  Where is the gorilla, why would its survival be endangered and what is the instability that I wrote about?</w:t>
      </w:r>
    </w:p>
    <w:p w14:paraId="6FFB731F" w14:textId="77777777" w:rsidR="00D278EA" w:rsidRPr="009C6FD5" w:rsidRDefault="00D278EA" w:rsidP="00D278EA">
      <w:pPr>
        <w:rPr>
          <w:lang w:val="en-ZA"/>
        </w:rPr>
      </w:pPr>
    </w:p>
    <w:p w14:paraId="1C7C6C3E" w14:textId="77777777" w:rsidR="00D278EA" w:rsidRPr="009C6FD5" w:rsidRDefault="00D278EA" w:rsidP="00D278EA">
      <w:pPr>
        <w:rPr>
          <w:lang w:val="en-ZA"/>
        </w:rPr>
      </w:pPr>
      <w:r w:rsidRPr="009C6FD5">
        <w:rPr>
          <w:lang w:val="en-ZA"/>
        </w:rPr>
        <w:t xml:space="preserve">If you want your writing to be clear, you have to ensure that you give the reader </w:t>
      </w:r>
      <w:r w:rsidRPr="009C6FD5">
        <w:rPr>
          <w:b/>
          <w:lang w:val="en-ZA"/>
        </w:rPr>
        <w:t>all the information</w:t>
      </w:r>
      <w:r w:rsidRPr="009C6FD5">
        <w:rPr>
          <w:lang w:val="en-ZA"/>
        </w:rPr>
        <w:t xml:space="preserve"> he/she requires to understand your reasoning.</w:t>
      </w:r>
    </w:p>
    <w:p w14:paraId="6C51434A" w14:textId="77777777" w:rsidR="00D278EA" w:rsidRPr="009C6FD5" w:rsidRDefault="00483466" w:rsidP="00D278EA">
      <w:pPr>
        <w:rPr>
          <w:lang w:val="en-ZA"/>
        </w:rPr>
      </w:pPr>
      <w:r w:rsidRPr="009C6FD5">
        <w:rPr>
          <w:noProof/>
          <w:lang w:val="en-ZA" w:eastAsia="en-ZA"/>
        </w:rPr>
        <mc:AlternateContent>
          <mc:Choice Requires="wps">
            <w:drawing>
              <wp:anchor distT="0" distB="0" distL="114300" distR="114300" simplePos="0" relativeHeight="251609600" behindDoc="0" locked="0" layoutInCell="1" allowOverlap="1" wp14:anchorId="32744FE9" wp14:editId="332A6F2B">
                <wp:simplePos x="0" y="0"/>
                <wp:positionH relativeFrom="column">
                  <wp:posOffset>5200650</wp:posOffset>
                </wp:positionH>
                <wp:positionV relativeFrom="paragraph">
                  <wp:posOffset>300355</wp:posOffset>
                </wp:positionV>
                <wp:extent cx="1155700" cy="1448435"/>
                <wp:effectExtent l="28575" t="0" r="92075" b="0"/>
                <wp:wrapSquare wrapText="bothSides"/>
                <wp:docPr id="17" name="WordArt 95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1155700" cy="1448435"/>
                        </a:xfrm>
                        <a:prstGeom prst="rect">
                          <a:avLst/>
                        </a:prstGeom>
                      </wps:spPr>
                      <wps:txbx>
                        <w:txbxContent>
                          <w:p w14:paraId="14EC3103" w14:textId="77777777" w:rsidR="00DB0F3E" w:rsidRDefault="00DB0F3E" w:rsidP="00483466">
                            <w:pPr>
                              <w:pStyle w:val="NormalWeb"/>
                              <w:spacing w:before="0" w:beforeAutospacing="0" w:after="0" w:afterAutospacing="0"/>
                              <w:jc w:val="center"/>
                              <w:rPr>
                                <w:sz w:val="24"/>
                              </w:rPr>
                            </w:pPr>
                            <w:r w:rsidRPr="00D12EE7">
                              <w:rPr>
                                <w:rFonts w:ascii="Wingdings"/>
                                <w:color w:val="33CCFF"/>
                                <w:spacing w:val="-72"/>
                                <w:sz w:val="72"/>
                                <w:szCs w:val="72"/>
                                <w14:shadow w14:blurRad="0" w14:dist="125730" w14:dir="18900000" w14:sx="100000" w14:sy="100000" w14:kx="0" w14:ky="0" w14:algn="ctr">
                                  <w14:srgbClr w14:val="000099"/>
                                </w14:shadow>
                                <w14:textOutline w14:w="12700" w14:cap="flat" w14:cmpd="sng" w14:algn="ctr">
                                  <w14:solidFill>
                                    <w14:srgbClr w14:val="000099"/>
                                  </w14:solidFill>
                                  <w14:prstDash w14:val="solid"/>
                                  <w14:round/>
                                </w14:textOutline>
                              </w:rPr>
                              <w:t></w:t>
                            </w:r>
                          </w:p>
                        </w:txbxContent>
                      </wps:txbx>
                      <wps:bodyPr wrap="square" numCol="1" fromWordArt="1">
                        <a:prstTxWarp prst="textDoubleWave1">
                          <a:avLst>
                            <a:gd name="adj1" fmla="val 6500"/>
                            <a:gd name="adj2" fmla="val 0"/>
                          </a:avLst>
                        </a:prstTxWarp>
                        <a:spAutoFit/>
                      </wps:bodyPr>
                    </wps:wsp>
                  </a:graphicData>
                </a:graphic>
                <wp14:sizeRelH relativeFrom="page">
                  <wp14:pctWidth>0</wp14:pctWidth>
                </wp14:sizeRelH>
                <wp14:sizeRelV relativeFrom="page">
                  <wp14:pctHeight>0</wp14:pctHeight>
                </wp14:sizeRelV>
              </wp:anchor>
            </w:drawing>
          </mc:Choice>
          <mc:Fallback>
            <w:pict>
              <v:shape w14:anchorId="32744FE9" id="WordArt 9519" o:spid="_x0000_s1034" type="#_x0000_t202" style="position:absolute;left:0;text-align:left;margin-left:409.5pt;margin-top:23.65pt;width:91pt;height:114.0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" filled="f" stroked="f">
                <o:lock v:ext="edit" shapetype="t"/>
                <v:textbox style="mso-fit-shape-to-text:t">
                  <w:txbxContent>
                    <w:p w14:paraId="14EC3103" w14:textId="77777777" w:rsidR="00DB0F3E" w:rsidRDefault="00DB0F3E" w:rsidP="00483466">
                      <w:pPr>
                        <w:pStyle w:val="NormalWeb"/>
                        <w:spacing w:before="0" w:beforeAutospacing="0" w:after="0" w:afterAutospacing="0"/>
                        <w:jc w:val="center"/>
                        <w:rPr>
                          <w:sz w:val="24"/>
                        </w:rPr>
                      </w:pPr>
                      <w:r w:rsidRPr="00D12EE7">
                        <w:rPr>
                          <w:rFonts w:ascii="Wingdings"/>
                          <w:color w:val="33CCFF"/>
                          <w:spacing w:val="-72"/>
                          <w:sz w:val="72"/>
                          <w:szCs w:val="72"/>
                          <w14:shadow w14:blurRad="0" w14:dist="125730" w14:dir="18900000" w14:sx="100000" w14:sy="100000" w14:kx="0" w14:ky="0" w14:algn="ctr">
                            <w14:srgbClr w14:val="000099"/>
                          </w14:shadow>
                          <w14:textOutline w14:w="12700" w14:cap="flat" w14:cmpd="sng" w14:algn="ctr">
                            <w14:solidFill>
                              <w14:srgbClr w14:val="000099"/>
                            </w14:solidFill>
                            <w14:prstDash w14:val="solid"/>
                            <w14:round/>
                          </w14:textOutline>
                        </w:rPr>
                        <w:t></w:t>
                      </w:r>
                    </w:p>
                  </w:txbxContent>
                </v:textbox>
                <w10:wrap type="square"/>
              </v:shape>
            </w:pict>
          </mc:Fallback>
        </mc:AlternateContent>
      </w:r>
      <w:r w:rsidR="00D278EA" w:rsidRPr="009C6FD5">
        <w:rPr>
          <w:lang w:val="en-ZA"/>
        </w:rPr>
        <w:t xml:space="preserve">“They said it is going to rain today.”  This is a terrible sentence.  Who are “they”, where did they get their information from, where is it going to rain, where do they live – do they even live in the same area as you and I?  </w:t>
      </w:r>
    </w:p>
    <w:p w14:paraId="048F53A4" w14:textId="77777777" w:rsidR="00D278EA" w:rsidRPr="009C6FD5" w:rsidRDefault="00D278EA" w:rsidP="00D278EA">
      <w:pPr>
        <w:rPr>
          <w:lang w:val="en-ZA"/>
        </w:rPr>
      </w:pPr>
      <w:r w:rsidRPr="009C6FD5">
        <w:rPr>
          <w:b/>
          <w:lang w:val="en-ZA"/>
        </w:rPr>
        <w:t>Always check your facts for correctness</w:t>
      </w:r>
      <w:r w:rsidRPr="009C6FD5">
        <w:rPr>
          <w:lang w:val="en-ZA"/>
        </w:rPr>
        <w:t xml:space="preserve"> before you commit them to writing.  Readers are very critical and will never forgive you if you get your facts wrong.  Anything you write in future will be viewed with suspicion</w:t>
      </w:r>
    </w:p>
    <w:p w14:paraId="09886178" w14:textId="77777777" w:rsidR="00D278EA" w:rsidRPr="009C6FD5" w:rsidRDefault="00D278EA" w:rsidP="00D278EA">
      <w:pPr>
        <w:rPr>
          <w:lang w:val="en-ZA"/>
        </w:rPr>
      </w:pPr>
      <w:r w:rsidRPr="009C6FD5">
        <w:rPr>
          <w:lang w:val="en-ZA"/>
        </w:rPr>
        <w:t>“The Weather Bureau predicts that there is an 80% chance of rain in Gauteng today.”  Now you have stated the source of your fact, you have backed your statement with an estimate of the possibility of rain and you have also made it clear where it will rain.  If it doesn’t rain, your readers cannot be angry with you, since you only reported what the Weather Bureau predicted.</w:t>
      </w:r>
    </w:p>
    <w:p w14:paraId="500FF67C" w14:textId="77777777" w:rsidR="00D278EA" w:rsidRPr="009C6FD5" w:rsidRDefault="00D278EA" w:rsidP="00D278EA">
      <w:pPr>
        <w:rPr>
          <w:lang w:val="en-ZA"/>
        </w:rPr>
      </w:pPr>
      <w:r w:rsidRPr="009C6FD5">
        <w:rPr>
          <w:lang w:val="en-ZA"/>
        </w:rPr>
        <w:t xml:space="preserve">At the end of your document, you have to come to a </w:t>
      </w:r>
      <w:r w:rsidRPr="009C6FD5">
        <w:rPr>
          <w:b/>
          <w:lang w:val="en-ZA"/>
        </w:rPr>
        <w:t>conclusion</w:t>
      </w:r>
      <w:r w:rsidRPr="009C6FD5">
        <w:rPr>
          <w:lang w:val="en-ZA"/>
        </w:rPr>
        <w:t>, where you connect all the facts that you stated previously.  State your conclusion or recommendation clearly and make sure that it is based on the facts you stated.  The conclusion can be:</w:t>
      </w:r>
    </w:p>
    <w:p w14:paraId="0F6FCE3D" w14:textId="77777777" w:rsidR="00D278EA" w:rsidRPr="009C6FD5" w:rsidRDefault="00D278EA" w:rsidP="00F5546D">
      <w:pPr>
        <w:pStyle w:val="ListBullet2"/>
        <w:rPr>
          <w:lang w:val="en-ZA"/>
        </w:rPr>
      </w:pPr>
      <w:r w:rsidRPr="009C6FD5">
        <w:rPr>
          <w:lang w:val="en-ZA"/>
        </w:rPr>
        <w:t xml:space="preserve">A short </w:t>
      </w:r>
      <w:r w:rsidRPr="009C6FD5">
        <w:rPr>
          <w:b/>
          <w:lang w:val="en-ZA"/>
        </w:rPr>
        <w:t>summary</w:t>
      </w:r>
      <w:r w:rsidRPr="009C6FD5">
        <w:rPr>
          <w:lang w:val="en-ZA"/>
        </w:rPr>
        <w:t xml:space="preserve"> of the main points of your document.</w:t>
      </w:r>
    </w:p>
    <w:p w14:paraId="4F47AFCF" w14:textId="77777777" w:rsidR="00D278EA" w:rsidRPr="009C6FD5" w:rsidRDefault="00D278EA" w:rsidP="00F5546D">
      <w:pPr>
        <w:pStyle w:val="ListBullet2"/>
        <w:rPr>
          <w:lang w:val="en-ZA"/>
        </w:rPr>
      </w:pPr>
      <w:r w:rsidRPr="009C6FD5">
        <w:rPr>
          <w:lang w:val="en-ZA"/>
        </w:rPr>
        <w:t xml:space="preserve">A </w:t>
      </w:r>
      <w:r w:rsidRPr="009C6FD5">
        <w:rPr>
          <w:b/>
          <w:lang w:val="en-ZA"/>
        </w:rPr>
        <w:t>direct-approach</w:t>
      </w:r>
      <w:r w:rsidRPr="009C6FD5">
        <w:rPr>
          <w:lang w:val="en-ZA"/>
        </w:rPr>
        <w:t xml:space="preserve"> conclusion where you show the reader how the message relates to him/her.</w:t>
      </w:r>
    </w:p>
    <w:p w14:paraId="0C307424" w14:textId="77777777" w:rsidR="00D278EA" w:rsidRPr="009C6FD5" w:rsidRDefault="00D278EA" w:rsidP="00F5546D">
      <w:pPr>
        <w:pStyle w:val="ListBullet2"/>
        <w:rPr>
          <w:lang w:val="en-ZA"/>
        </w:rPr>
      </w:pPr>
      <w:r w:rsidRPr="009C6FD5">
        <w:rPr>
          <w:b/>
          <w:lang w:val="en-ZA"/>
        </w:rPr>
        <w:t>Plan of action</w:t>
      </w:r>
      <w:r w:rsidRPr="009C6FD5">
        <w:rPr>
          <w:lang w:val="en-ZA"/>
        </w:rPr>
        <w:t xml:space="preserve"> conclusion where you answer the question of what should be done about the matters discussed in the body of your document.</w:t>
      </w:r>
    </w:p>
    <w:p w14:paraId="39E437AF" w14:textId="77777777" w:rsidR="00D278EA" w:rsidRPr="009C6FD5" w:rsidRDefault="00D278EA" w:rsidP="00BD3566">
      <w:pPr>
        <w:pStyle w:val="H3"/>
        <w:rPr>
          <w:lang w:val="en-ZA"/>
        </w:rPr>
      </w:pPr>
      <w:bookmarkStart w:id="343" w:name="_Toc495930012"/>
      <w:r w:rsidRPr="009C6FD5">
        <w:rPr>
          <w:lang w:val="en-ZA"/>
        </w:rPr>
        <w:t>Organise the material</w:t>
      </w:r>
      <w:bookmarkEnd w:id="343"/>
    </w:p>
    <w:p w14:paraId="03390DAB" w14:textId="77777777" w:rsidR="00D278EA" w:rsidRPr="009C6FD5" w:rsidRDefault="00D278EA" w:rsidP="00D278EA">
      <w:pPr>
        <w:rPr>
          <w:lang w:val="en-ZA"/>
        </w:rPr>
      </w:pPr>
      <w:r w:rsidRPr="009C6FD5">
        <w:rPr>
          <w:lang w:val="en-ZA"/>
        </w:rPr>
        <w:t>Before you start writing a document, you have to gather information.  This is called research.  Once you have gathered information, the material you have collected has to be organised.  Follow these steps:</w:t>
      </w:r>
    </w:p>
    <w:p w14:paraId="3ECE0B79" w14:textId="77777777" w:rsidR="00D278EA" w:rsidRPr="00DB0F3E" w:rsidRDefault="00D278EA" w:rsidP="00DB0F3E">
      <w:pPr>
        <w:pStyle w:val="Heading4"/>
      </w:pPr>
      <w:r w:rsidRPr="00DB0F3E">
        <w:t>Sorting and categorizing</w:t>
      </w:r>
    </w:p>
    <w:p w14:paraId="019AFD33" w14:textId="77777777" w:rsidR="00D278EA" w:rsidRPr="009C6FD5" w:rsidRDefault="00D278EA" w:rsidP="00D278EA">
      <w:pPr>
        <w:rPr>
          <w:lang w:val="en-ZA"/>
        </w:rPr>
      </w:pPr>
      <w:r w:rsidRPr="009C6FD5">
        <w:rPr>
          <w:lang w:val="en-ZA"/>
        </w:rPr>
        <w:t xml:space="preserve">Arrange or organise the information with common features or characteristics systematically in groups.  </w:t>
      </w:r>
    </w:p>
    <w:p w14:paraId="31F048A6" w14:textId="77777777" w:rsidR="00D278EA" w:rsidRPr="009C6FD5" w:rsidRDefault="00D278EA" w:rsidP="00D278EA">
      <w:pPr>
        <w:rPr>
          <w:lang w:val="en-ZA"/>
        </w:rPr>
      </w:pPr>
      <w:r w:rsidRPr="009C6FD5">
        <w:rPr>
          <w:lang w:val="en-ZA"/>
        </w:rPr>
        <w:t xml:space="preserve">All the information with similar content is grouped together.  Your classification will depend on the order in which you are going to write the document: you can sort the information </w:t>
      </w:r>
      <w:r w:rsidRPr="009C6FD5">
        <w:rPr>
          <w:b/>
          <w:lang w:val="en-ZA"/>
        </w:rPr>
        <w:t>chronologically</w:t>
      </w:r>
      <w:r w:rsidRPr="009C6FD5">
        <w:rPr>
          <w:lang w:val="en-ZA"/>
        </w:rPr>
        <w:t xml:space="preserve">, using </w:t>
      </w:r>
      <w:r w:rsidRPr="009C6FD5">
        <w:rPr>
          <w:b/>
          <w:lang w:val="en-ZA"/>
        </w:rPr>
        <w:t>contrast</w:t>
      </w:r>
      <w:r w:rsidRPr="009C6FD5">
        <w:rPr>
          <w:lang w:val="en-ZA"/>
        </w:rPr>
        <w:t xml:space="preserve"> or </w:t>
      </w:r>
      <w:r w:rsidRPr="009C6FD5">
        <w:rPr>
          <w:b/>
          <w:lang w:val="en-ZA"/>
        </w:rPr>
        <w:t>cause and effect</w:t>
      </w:r>
      <w:r w:rsidRPr="009C6FD5">
        <w:rPr>
          <w:lang w:val="en-ZA"/>
        </w:rPr>
        <w:t>.</w:t>
      </w:r>
    </w:p>
    <w:p w14:paraId="6A1FC7D8" w14:textId="77777777" w:rsidR="00D278EA" w:rsidRPr="00DB0F3E" w:rsidRDefault="00D278EA" w:rsidP="00DB0F3E">
      <w:pPr>
        <w:pStyle w:val="Heading4"/>
      </w:pPr>
      <w:r w:rsidRPr="00DB0F3E">
        <w:t>Sifting for relevance</w:t>
      </w:r>
    </w:p>
    <w:p w14:paraId="60429002" w14:textId="77777777" w:rsidR="00D278EA" w:rsidRPr="009C6FD5" w:rsidRDefault="00D278EA" w:rsidP="00D278EA">
      <w:pPr>
        <w:rPr>
          <w:lang w:val="en-ZA"/>
        </w:rPr>
      </w:pPr>
      <w:r w:rsidRPr="009C6FD5">
        <w:rPr>
          <w:lang w:val="en-ZA"/>
        </w:rPr>
        <w:t xml:space="preserve">Once you have classified the information and data, you have to sift through it for relevance.  </w:t>
      </w:r>
    </w:p>
    <w:p w14:paraId="749B797C" w14:textId="77777777" w:rsidR="00D278EA" w:rsidRPr="009C6FD5" w:rsidRDefault="00D278EA" w:rsidP="00D278EA">
      <w:pPr>
        <w:rPr>
          <w:lang w:val="en-ZA"/>
        </w:rPr>
      </w:pPr>
      <w:r w:rsidRPr="009C6FD5">
        <w:rPr>
          <w:lang w:val="en-ZA"/>
        </w:rPr>
        <w:t xml:space="preserve">Keep only the information that is </w:t>
      </w:r>
      <w:r w:rsidRPr="009C6FD5">
        <w:rPr>
          <w:b/>
          <w:lang w:val="en-ZA"/>
        </w:rPr>
        <w:t>relevant</w:t>
      </w:r>
      <w:r w:rsidRPr="009C6FD5">
        <w:rPr>
          <w:lang w:val="en-ZA"/>
        </w:rPr>
        <w:t xml:space="preserve"> to your topic, everything else can be discarded. In other words, if you are writing about plants that flower in summer, any information about plants that flower in autumn is not relevant, you cannot use it to enhance your writing and you should throw it away or put it to one side in case you need it in the future. </w:t>
      </w:r>
    </w:p>
    <w:p w14:paraId="0B90854F" w14:textId="77777777" w:rsidR="00D278EA" w:rsidRPr="00DB0F3E" w:rsidRDefault="00D278EA" w:rsidP="00DB0F3E">
      <w:pPr>
        <w:pStyle w:val="Heading4"/>
      </w:pPr>
      <w:r w:rsidRPr="00DB0F3E">
        <w:t>Validity and reliability</w:t>
      </w:r>
    </w:p>
    <w:p w14:paraId="4256D388" w14:textId="77777777" w:rsidR="00D278EA" w:rsidRPr="009C6FD5" w:rsidRDefault="00D278EA" w:rsidP="00D278EA">
      <w:pPr>
        <w:rPr>
          <w:lang w:val="en-ZA"/>
        </w:rPr>
      </w:pPr>
      <w:r w:rsidRPr="009C6FD5">
        <w:rPr>
          <w:lang w:val="en-ZA"/>
        </w:rPr>
        <w:t xml:space="preserve">Now you have to check your information for </w:t>
      </w:r>
      <w:r w:rsidRPr="009C6FD5">
        <w:rPr>
          <w:b/>
          <w:lang w:val="en-ZA"/>
        </w:rPr>
        <w:t>validity and reliability</w:t>
      </w:r>
      <w:r w:rsidRPr="009C6FD5">
        <w:rPr>
          <w:lang w:val="en-ZA"/>
        </w:rPr>
        <w:t xml:space="preserve">.  The obvious way of doing this is to </w:t>
      </w:r>
      <w:r w:rsidRPr="009C6FD5">
        <w:rPr>
          <w:b/>
          <w:lang w:val="en-ZA"/>
        </w:rPr>
        <w:t>check your facts with more than one source</w:t>
      </w:r>
      <w:r w:rsidRPr="009C6FD5">
        <w:rPr>
          <w:lang w:val="en-ZA"/>
        </w:rPr>
        <w:t xml:space="preserve">: </w:t>
      </w:r>
    </w:p>
    <w:p w14:paraId="17FDEC37" w14:textId="77777777" w:rsidR="00D278EA" w:rsidRPr="009C6FD5" w:rsidRDefault="00D278EA" w:rsidP="00BA7A58">
      <w:pPr>
        <w:numPr>
          <w:ilvl w:val="0"/>
          <w:numId w:val="26"/>
        </w:numPr>
        <w:spacing w:before="0" w:after="0"/>
        <w:rPr>
          <w:lang w:val="en-ZA"/>
        </w:rPr>
      </w:pPr>
      <w:r w:rsidRPr="009C6FD5">
        <w:rPr>
          <w:lang w:val="en-ZA"/>
        </w:rPr>
        <w:t xml:space="preserve">check more than one manual, </w:t>
      </w:r>
    </w:p>
    <w:p w14:paraId="035BAB5D" w14:textId="77777777" w:rsidR="00D278EA" w:rsidRPr="009C6FD5" w:rsidRDefault="00D278EA" w:rsidP="00BA7A58">
      <w:pPr>
        <w:numPr>
          <w:ilvl w:val="0"/>
          <w:numId w:val="26"/>
        </w:numPr>
        <w:spacing w:before="0" w:after="0"/>
        <w:rPr>
          <w:lang w:val="en-ZA"/>
        </w:rPr>
      </w:pPr>
      <w:r w:rsidRPr="009C6FD5">
        <w:rPr>
          <w:lang w:val="en-ZA"/>
        </w:rPr>
        <w:t xml:space="preserve">talk to more than one expert, </w:t>
      </w:r>
    </w:p>
    <w:p w14:paraId="6EC9B6CB" w14:textId="77777777" w:rsidR="00D278EA" w:rsidRPr="009C6FD5" w:rsidRDefault="00D278EA" w:rsidP="00BA7A58">
      <w:pPr>
        <w:numPr>
          <w:ilvl w:val="0"/>
          <w:numId w:val="26"/>
        </w:numPr>
        <w:spacing w:before="0" w:after="0"/>
        <w:rPr>
          <w:lang w:val="en-ZA"/>
        </w:rPr>
      </w:pPr>
      <w:r w:rsidRPr="009C6FD5">
        <w:rPr>
          <w:lang w:val="en-ZA"/>
        </w:rPr>
        <w:t xml:space="preserve">visit more than one website, to ensure that your facts are correct.  </w:t>
      </w:r>
    </w:p>
    <w:p w14:paraId="4B7689CC" w14:textId="77777777" w:rsidR="00D278EA" w:rsidRPr="009C6FD5" w:rsidRDefault="00D278EA" w:rsidP="00D278EA">
      <w:pPr>
        <w:rPr>
          <w:lang w:val="en-ZA"/>
        </w:rPr>
      </w:pPr>
      <w:r w:rsidRPr="009C6FD5">
        <w:rPr>
          <w:lang w:val="en-ZA"/>
        </w:rPr>
        <w:t>Preferably, you should use more than one manual, more than one website and the knowledge of more than one expert for each aspect that has to be checked.  If most of or all your sources state the same basic fact, you can be reasonably sure that the fact is correct.</w:t>
      </w:r>
    </w:p>
    <w:p w14:paraId="1D914149" w14:textId="77777777" w:rsidR="00D278EA" w:rsidRPr="00DB0F3E" w:rsidRDefault="00D278EA" w:rsidP="00DB0F3E">
      <w:pPr>
        <w:pStyle w:val="Heading4"/>
      </w:pPr>
      <w:r w:rsidRPr="00DB0F3E">
        <w:t>Recording</w:t>
      </w:r>
    </w:p>
    <w:p w14:paraId="68824FC1" w14:textId="77777777" w:rsidR="00D278EA" w:rsidRPr="009C6FD5" w:rsidRDefault="00D278EA" w:rsidP="00D278EA">
      <w:pPr>
        <w:rPr>
          <w:lang w:val="en-ZA"/>
        </w:rPr>
      </w:pPr>
      <w:r w:rsidRPr="009C6FD5">
        <w:rPr>
          <w:lang w:val="en-ZA"/>
        </w:rPr>
        <w:t>Once you have sifted and verified your information, record it in the categories you have selected.  This recording is in draft form, usually in the form of rough notes.</w:t>
      </w:r>
    </w:p>
    <w:p w14:paraId="6A3A8ED4" w14:textId="77777777" w:rsidR="00D278EA" w:rsidRPr="009C6FD5" w:rsidRDefault="00D278EA" w:rsidP="00D278EA">
      <w:pPr>
        <w:rPr>
          <w:lang w:val="en-ZA"/>
        </w:rPr>
      </w:pPr>
      <w:r w:rsidRPr="009C6FD5">
        <w:rPr>
          <w:lang w:val="en-ZA"/>
        </w:rPr>
        <w:t>Now you are ready to draft your first copy of the final document.</w:t>
      </w:r>
    </w:p>
    <w:p w14:paraId="6386548C" w14:textId="77777777" w:rsidR="00D278EA" w:rsidRPr="009C6FD5" w:rsidRDefault="00D278EA" w:rsidP="00D278EA">
      <w:pPr>
        <w:rPr>
          <w:lang w:val="en-ZA"/>
        </w:rPr>
      </w:pPr>
      <w:r w:rsidRPr="009C6FD5">
        <w:rPr>
          <w:lang w:val="en-ZA"/>
        </w:rPr>
        <w:t>You will never use your first draft for the final document without reading and rereading and making changes.</w:t>
      </w:r>
    </w:p>
    <w:p w14:paraId="33667087" w14:textId="77777777" w:rsidR="00D278EA" w:rsidRPr="009C6FD5" w:rsidRDefault="00D278EA" w:rsidP="00D278EA">
      <w:pPr>
        <w:rPr>
          <w:lang w:val="en-ZA"/>
        </w:rPr>
      </w:pPr>
      <w:r w:rsidRPr="009C6FD5">
        <w:rPr>
          <w:lang w:val="en-ZA"/>
        </w:rPr>
        <w:t>Your first draft is never good enough for the final product, you have to check and recheck and recheck again in order to make corrections to your writing that is an improvement on the original.</w:t>
      </w:r>
    </w:p>
    <w:p w14:paraId="7BF7B392" w14:textId="77777777" w:rsidR="00D278EA" w:rsidRPr="009C6FD5" w:rsidRDefault="005B3462" w:rsidP="00D278EA">
      <w:pPr>
        <w:rPr>
          <w:lang w:val="en-ZA"/>
        </w:rPr>
      </w:pPr>
      <w:r w:rsidRPr="009C6FD5">
        <w:rPr>
          <w:lang w:val="en-ZA"/>
        </w:rPr>
        <w:br w:type="page"/>
      </w:r>
      <w:r w:rsidR="00D278EA" w:rsidRPr="009C6FD5">
        <w:rPr>
          <w:lang w:val="en-ZA"/>
        </w:rPr>
        <w:t>When you are checking your document, check the following:</w:t>
      </w:r>
    </w:p>
    <w:p w14:paraId="68B0E1A5" w14:textId="77777777" w:rsidR="00D278EA" w:rsidRPr="009C6FD5" w:rsidRDefault="00D278EA" w:rsidP="00F5546D">
      <w:pPr>
        <w:pStyle w:val="ListBullet2"/>
        <w:rPr>
          <w:lang w:val="en-ZA"/>
        </w:rPr>
      </w:pPr>
      <w:r w:rsidRPr="009C6FD5">
        <w:rPr>
          <w:lang w:val="en-ZA"/>
        </w:rPr>
        <w:t>Your use of grammar.</w:t>
      </w:r>
    </w:p>
    <w:p w14:paraId="64CD6FA6" w14:textId="77777777" w:rsidR="00D278EA" w:rsidRPr="009C6FD5" w:rsidRDefault="00D278EA" w:rsidP="00F5546D">
      <w:pPr>
        <w:pStyle w:val="ListBullet2"/>
        <w:rPr>
          <w:lang w:val="en-ZA"/>
        </w:rPr>
      </w:pPr>
      <w:r w:rsidRPr="009C6FD5">
        <w:rPr>
          <w:lang w:val="en-ZA"/>
        </w:rPr>
        <w:t>Diction.</w:t>
      </w:r>
    </w:p>
    <w:p w14:paraId="3841250C" w14:textId="77777777" w:rsidR="00D278EA" w:rsidRPr="009C6FD5" w:rsidRDefault="00D278EA" w:rsidP="00F5546D">
      <w:pPr>
        <w:pStyle w:val="ListBullet2"/>
        <w:rPr>
          <w:lang w:val="en-ZA"/>
        </w:rPr>
      </w:pPr>
      <w:r w:rsidRPr="009C6FD5">
        <w:rPr>
          <w:lang w:val="en-ZA"/>
        </w:rPr>
        <w:t>The sentence and paragraph structure.</w:t>
      </w:r>
    </w:p>
    <w:p w14:paraId="36370CDC" w14:textId="77777777" w:rsidR="00D278EA" w:rsidRPr="009C6FD5" w:rsidRDefault="00D278EA" w:rsidP="00D278EA">
      <w:pPr>
        <w:rPr>
          <w:lang w:val="en-ZA"/>
        </w:rPr>
      </w:pPr>
    </w:p>
    <w:p w14:paraId="78F5230B" w14:textId="77777777" w:rsidR="00D278EA" w:rsidRPr="009C6FD5" w:rsidRDefault="00D278EA" w:rsidP="00D278EA">
      <w:pPr>
        <w:rPr>
          <w:lang w:val="en-ZA"/>
        </w:rPr>
      </w:pPr>
      <w:r w:rsidRPr="009C6FD5">
        <w:rPr>
          <w:lang w:val="en-ZA"/>
        </w:rPr>
        <w:t>If necessary, which it usually is, make changes to ensure consistency.</w:t>
      </w:r>
    </w:p>
    <w:p w14:paraId="6F4E5601" w14:textId="77777777" w:rsidR="00D278EA" w:rsidRPr="009C6FD5" w:rsidRDefault="00D278EA" w:rsidP="00D278EA">
      <w:pPr>
        <w:rPr>
          <w:lang w:val="en-ZA"/>
        </w:rPr>
      </w:pPr>
      <w:r w:rsidRPr="009C6FD5">
        <w:rPr>
          <w:lang w:val="en-ZA"/>
        </w:rPr>
        <w:t xml:space="preserve">Ensure that your ideas and topics </w:t>
      </w:r>
      <w:r w:rsidRPr="009C6FD5">
        <w:rPr>
          <w:b/>
          <w:lang w:val="en-ZA"/>
        </w:rPr>
        <w:t>flow logically</w:t>
      </w:r>
      <w:r w:rsidRPr="009C6FD5">
        <w:rPr>
          <w:lang w:val="en-ZA"/>
        </w:rPr>
        <w:t xml:space="preserve"> from one to the other in the sentences as well as the paragraphs.</w:t>
      </w:r>
    </w:p>
    <w:p w14:paraId="2B464BB1" w14:textId="77777777" w:rsidR="00D278EA" w:rsidRPr="009C6FD5" w:rsidRDefault="00D278EA" w:rsidP="00D278EA">
      <w:pPr>
        <w:rPr>
          <w:lang w:val="en-ZA"/>
        </w:rPr>
      </w:pPr>
      <w:r w:rsidRPr="009C6FD5">
        <w:rPr>
          <w:lang w:val="en-ZA"/>
        </w:rPr>
        <w:t xml:space="preserve">Identify and remove inappropriate or potentially offensive language.  </w:t>
      </w:r>
    </w:p>
    <w:p w14:paraId="42D28B5C" w14:textId="77777777" w:rsidR="00D278EA" w:rsidRPr="009C6FD5" w:rsidRDefault="00D278EA" w:rsidP="00D278EA">
      <w:pPr>
        <w:rPr>
          <w:lang w:val="en-ZA"/>
        </w:rPr>
      </w:pPr>
      <w:r w:rsidRPr="009C6FD5">
        <w:rPr>
          <w:lang w:val="en-ZA"/>
        </w:rPr>
        <w:t>Be on the lookout specifically for jargon and technical language.  Don’t use them too much, replace them with other explanatory words.  Too much jargon and technical language confuses a reader who is not familiar with it.  The reader will lose interest and stop reading.  I am sure you have stopped reading an article or document because of excessive use of jargon and technical language.</w:t>
      </w:r>
    </w:p>
    <w:p w14:paraId="22391BE5" w14:textId="77777777" w:rsidR="00D278EA" w:rsidRPr="009C6FD5" w:rsidRDefault="00D278EA" w:rsidP="00D278EA">
      <w:pPr>
        <w:rPr>
          <w:lang w:val="en-ZA"/>
        </w:rPr>
      </w:pPr>
      <w:r w:rsidRPr="009C6FD5">
        <w:rPr>
          <w:lang w:val="en-ZA"/>
        </w:rPr>
        <w:t xml:space="preserve">Beware of using offensive language with regards to gender, rank, family, sports and wealth </w:t>
      </w:r>
    </w:p>
    <w:p w14:paraId="03EFE102" w14:textId="77777777" w:rsidR="00D278EA" w:rsidRPr="009C6FD5" w:rsidRDefault="00D278EA" w:rsidP="00D278EA">
      <w:pPr>
        <w:rPr>
          <w:lang w:val="en-ZA"/>
        </w:rPr>
      </w:pPr>
      <w:r w:rsidRPr="009C6FD5">
        <w:rPr>
          <w:lang w:val="en-ZA"/>
        </w:rPr>
        <w:t xml:space="preserve">You might find a sexist joke funny, the other party might not.  Do not make fun of a person’s gender or rank.  Also, do not refer to “that old woman”, she might be someone’s mother.  Do not call your boss the “Big Chief”, call him by his proper rank.  </w:t>
      </w:r>
    </w:p>
    <w:p w14:paraId="2497C1C6" w14:textId="77777777" w:rsidR="00D278EA" w:rsidRPr="009C6FD5" w:rsidRDefault="00D278EA" w:rsidP="005B3462">
      <w:pPr>
        <w:pStyle w:val="MyFormAssmtHdg"/>
      </w:pPr>
      <w:bookmarkStart w:id="344" w:name="_Toc201071805"/>
      <w:bookmarkStart w:id="345" w:name="_Toc495930013"/>
      <w:r w:rsidRPr="009C6FD5">
        <w:t>Activity 6 (</w:t>
      </w:r>
      <w:r w:rsidR="00101667" w:rsidRPr="009C6FD5">
        <w:t>8964</w:t>
      </w:r>
      <w:r w:rsidRPr="009C6FD5">
        <w:t xml:space="preserve"> SO 2, AC 1-7</w:t>
      </w:r>
      <w:bookmarkEnd w:id="344"/>
      <w:bookmarkEnd w:id="345"/>
    </w:p>
    <w:p w14:paraId="6CF19DAC" w14:textId="77777777" w:rsidR="00D278EA" w:rsidRPr="009C6FD5" w:rsidRDefault="00D278EA" w:rsidP="00D278EA">
      <w:pPr>
        <w:rPr>
          <w:lang w:val="en-ZA"/>
        </w:rPr>
      </w:pPr>
    </w:p>
    <w:p w14:paraId="0C3ABA09" w14:textId="77777777" w:rsidR="00D278EA" w:rsidRPr="009C6FD5" w:rsidRDefault="00D278EA" w:rsidP="00D278EA">
      <w:pPr>
        <w:rPr>
          <w:lang w:val="en-ZA"/>
        </w:rPr>
      </w:pPr>
      <w:r w:rsidRPr="009C6FD5">
        <w:rPr>
          <w:lang w:val="en-ZA"/>
        </w:rPr>
        <w:br w:type="page"/>
      </w:r>
    </w:p>
    <w:p w14:paraId="43FFAA22" w14:textId="77777777" w:rsidR="00D278EA" w:rsidRPr="009C6FD5" w:rsidRDefault="005B3462" w:rsidP="005B3462">
      <w:pPr>
        <w:pStyle w:val="Heading1"/>
        <w:rPr>
          <w:rFonts w:ascii="Tahoma" w:hAnsi="Tahoma" w:cs="Tahoma"/>
          <w:color w:val="000000"/>
          <w:sz w:val="18"/>
          <w:szCs w:val="18"/>
          <w:lang w:val="en-ZA"/>
        </w:rPr>
      </w:pPr>
      <w:bookmarkStart w:id="346" w:name="_Toc201071806"/>
      <w:bookmarkStart w:id="347" w:name="_Toc495930014"/>
      <w:r w:rsidRPr="009C6FD5">
        <w:rPr>
          <w:noProof/>
          <w:lang w:val="en-ZA"/>
        </w:rPr>
        <w:t>SECTION 7: ADAPT LANGUAGE</w:t>
      </w:r>
      <w:bookmarkEnd w:id="346"/>
      <w:bookmarkEnd w:id="347"/>
    </w:p>
    <w:p w14:paraId="422EC367" w14:textId="77777777" w:rsidR="00F5546D" w:rsidRPr="00DB0F3E" w:rsidRDefault="00F5546D" w:rsidP="00DB0F3E">
      <w:pPr>
        <w:pStyle w:val="Heading4"/>
      </w:pPr>
      <w:r w:rsidRPr="00DB0F3E">
        <w:t>Outcome</w:t>
      </w:r>
    </w:p>
    <w:p w14:paraId="170B1339" w14:textId="77777777" w:rsidR="00D278EA" w:rsidRPr="009C6FD5" w:rsidRDefault="00D278EA" w:rsidP="00F5546D">
      <w:pPr>
        <w:rPr>
          <w:lang w:val="en-ZA"/>
        </w:rPr>
      </w:pPr>
      <w:r w:rsidRPr="009C6FD5">
        <w:rPr>
          <w:lang w:val="en-ZA"/>
        </w:rPr>
        <w:t>Adapt language to suit context</w:t>
      </w:r>
    </w:p>
    <w:p w14:paraId="1EED2C27" w14:textId="77777777" w:rsidR="00D278EA" w:rsidRPr="009C6FD5" w:rsidRDefault="00D278EA" w:rsidP="00F5546D">
      <w:pPr>
        <w:rPr>
          <w:b/>
          <w:lang w:val="en-ZA"/>
        </w:rPr>
      </w:pPr>
      <w:r w:rsidRPr="009C6FD5">
        <w:rPr>
          <w:b/>
          <w:lang w:val="en-ZA"/>
        </w:rPr>
        <w:t xml:space="preserve">Outcome Range </w:t>
      </w:r>
    </w:p>
    <w:p w14:paraId="0BC3A1B9" w14:textId="77777777" w:rsidR="00D278EA" w:rsidRPr="009C6FD5" w:rsidRDefault="00D278EA" w:rsidP="00D278EA">
      <w:pPr>
        <w:rPr>
          <w:color w:val="000000"/>
          <w:lang w:val="en-ZA"/>
        </w:rPr>
      </w:pPr>
      <w:r w:rsidRPr="009C6FD5">
        <w:rPr>
          <w:color w:val="000000"/>
          <w:lang w:val="en-ZA"/>
        </w:rPr>
        <w:t>Socio-cultural, inclusivity, human rights, technical/workplace, environmental contexts</w:t>
      </w:r>
    </w:p>
    <w:p w14:paraId="6B1FE99B" w14:textId="77777777" w:rsidR="00D278EA" w:rsidRPr="00DB0F3E" w:rsidRDefault="001328FB" w:rsidP="00DB0F3E">
      <w:pPr>
        <w:pStyle w:val="Heading4"/>
      </w:pPr>
      <w:r w:rsidRPr="00DB0F3E">
        <w:t>Assessment criteria</w:t>
      </w:r>
      <w:r w:rsidR="00D278EA" w:rsidRPr="00DB0F3E">
        <w:t xml:space="preserve"> </w:t>
      </w:r>
    </w:p>
    <w:p w14:paraId="4251D060" w14:textId="77777777" w:rsidR="00D278EA" w:rsidRPr="009C6FD5" w:rsidRDefault="00D278EA" w:rsidP="00830B58">
      <w:pPr>
        <w:rPr>
          <w:lang w:val="en-ZA"/>
        </w:rPr>
      </w:pPr>
      <w:r w:rsidRPr="009C6FD5">
        <w:rPr>
          <w:lang w:val="en-ZA"/>
        </w:rPr>
        <w:t>On completion of this section you will be able to ensure that:</w:t>
      </w:r>
    </w:p>
    <w:p w14:paraId="57B3D076" w14:textId="77777777" w:rsidR="00D278EA" w:rsidRPr="009C6FD5" w:rsidRDefault="00D278EA" w:rsidP="00F5546D">
      <w:pPr>
        <w:pStyle w:val="ListBullet2"/>
        <w:rPr>
          <w:lang w:val="en-ZA"/>
        </w:rPr>
      </w:pPr>
      <w:r w:rsidRPr="009C6FD5">
        <w:rPr>
          <w:lang w:val="en-ZA"/>
        </w:rPr>
        <w:t>Inappropriate language is identified and adapted: Excessive use of jargon, insensitive choice of words/signs, (gender; rank; hierarchies in familiar settings or organisations; family; sports; wealth) offensive or incorrect register</w:t>
      </w:r>
    </w:p>
    <w:p w14:paraId="285113B0" w14:textId="77777777" w:rsidR="00D278EA" w:rsidRPr="009C6FD5" w:rsidRDefault="00D278EA" w:rsidP="00F5546D">
      <w:pPr>
        <w:pStyle w:val="ListBullet2"/>
        <w:rPr>
          <w:lang w:val="en-ZA"/>
        </w:rPr>
      </w:pPr>
      <w:r w:rsidRPr="009C6FD5">
        <w:rPr>
          <w:lang w:val="en-ZA"/>
        </w:rPr>
        <w:t>Complex wording/signing of ideas is simplified where necessary</w:t>
      </w:r>
    </w:p>
    <w:p w14:paraId="496D1217" w14:textId="77777777" w:rsidR="00D278EA" w:rsidRPr="009C6FD5" w:rsidRDefault="00D278EA" w:rsidP="00D278EA">
      <w:pPr>
        <w:rPr>
          <w:lang w:val="en-ZA"/>
        </w:rPr>
      </w:pPr>
      <w:r w:rsidRPr="009C6FD5">
        <w:rPr>
          <w:lang w:val="en-ZA"/>
        </w:rPr>
        <w:t>When you write, make sure that you adapt the language to suit the context you are writing for. Contexts include:</w:t>
      </w:r>
    </w:p>
    <w:p w14:paraId="785BDD4F" w14:textId="77777777" w:rsidR="00D278EA" w:rsidRPr="009C6FD5" w:rsidRDefault="00D278EA" w:rsidP="00F5546D">
      <w:pPr>
        <w:pStyle w:val="ListBullet2"/>
        <w:rPr>
          <w:lang w:val="en-ZA"/>
        </w:rPr>
      </w:pPr>
      <w:r w:rsidRPr="009C6FD5">
        <w:rPr>
          <w:lang w:val="en-ZA"/>
        </w:rPr>
        <w:t>Socio-cultural: refer to the section about socio-cultural language</w:t>
      </w:r>
    </w:p>
    <w:p w14:paraId="7746218C" w14:textId="77777777" w:rsidR="00D278EA" w:rsidRPr="009C6FD5" w:rsidRDefault="00D278EA" w:rsidP="00F5546D">
      <w:pPr>
        <w:pStyle w:val="ListBullet2"/>
        <w:rPr>
          <w:lang w:val="en-ZA"/>
        </w:rPr>
      </w:pPr>
      <w:r w:rsidRPr="009C6FD5">
        <w:rPr>
          <w:lang w:val="en-ZA"/>
        </w:rPr>
        <w:t>inclusivity: include everything expected or required of your text.  In other words, state the opinion of more than one person or expert, include all the facts that are needed to make a decision, etc.</w:t>
      </w:r>
    </w:p>
    <w:p w14:paraId="5881EFD2" w14:textId="77777777" w:rsidR="00D278EA" w:rsidRPr="009C6FD5" w:rsidRDefault="00D278EA" w:rsidP="00F5546D">
      <w:pPr>
        <w:pStyle w:val="ListBullet2"/>
        <w:rPr>
          <w:lang w:val="en-ZA"/>
        </w:rPr>
      </w:pPr>
      <w:r w:rsidRPr="009C6FD5">
        <w:rPr>
          <w:lang w:val="en-ZA"/>
        </w:rPr>
        <w:t>human rights: refer to the section about bias</w:t>
      </w:r>
    </w:p>
    <w:p w14:paraId="0BDA1DCA" w14:textId="77777777" w:rsidR="00D278EA" w:rsidRPr="009C6FD5" w:rsidRDefault="00D278EA" w:rsidP="00F5546D">
      <w:pPr>
        <w:pStyle w:val="ListBullet2"/>
        <w:rPr>
          <w:lang w:val="en-ZA"/>
        </w:rPr>
      </w:pPr>
      <w:r w:rsidRPr="009C6FD5">
        <w:rPr>
          <w:lang w:val="en-ZA"/>
        </w:rPr>
        <w:t>technical/workplace: refer to the section about jargon and words used in specific workplaces</w:t>
      </w:r>
    </w:p>
    <w:p w14:paraId="49B58155" w14:textId="77777777" w:rsidR="00D278EA" w:rsidRPr="009C6FD5" w:rsidRDefault="00D278EA" w:rsidP="00F5546D">
      <w:pPr>
        <w:pStyle w:val="ListBullet2"/>
        <w:rPr>
          <w:lang w:val="en-ZA"/>
        </w:rPr>
      </w:pPr>
      <w:r w:rsidRPr="009C6FD5">
        <w:rPr>
          <w:lang w:val="en-ZA"/>
        </w:rPr>
        <w:t>environmental contexts: bear in mind the environment of the people you are writing for, e.g. is it business correspondence, are you writing to a friend, etc.</w:t>
      </w:r>
    </w:p>
    <w:p w14:paraId="532F8780" w14:textId="77777777" w:rsidR="00D278EA" w:rsidRPr="009C6FD5" w:rsidRDefault="00D278EA" w:rsidP="00D278EA">
      <w:pPr>
        <w:rPr>
          <w:lang w:val="en-ZA"/>
        </w:rPr>
      </w:pPr>
      <w:r w:rsidRPr="009C6FD5">
        <w:rPr>
          <w:lang w:val="en-ZA"/>
        </w:rPr>
        <w:t>Identify inappropriate language and remove this language from your text.  For example, do not  include jargon when writing for the general public, avoid bias and make sure that you use the correct register.</w:t>
      </w:r>
    </w:p>
    <w:p w14:paraId="616E095F" w14:textId="77777777" w:rsidR="00D278EA" w:rsidRPr="009C6FD5" w:rsidRDefault="00D278EA" w:rsidP="00D278EA">
      <w:pPr>
        <w:rPr>
          <w:lang w:val="en-ZA"/>
        </w:rPr>
      </w:pPr>
      <w:r w:rsidRPr="009C6FD5">
        <w:rPr>
          <w:lang w:val="en-ZA"/>
        </w:rPr>
        <w:t>Where you have to use complex words, make sure that you explain them.</w:t>
      </w:r>
    </w:p>
    <w:p w14:paraId="556A737A" w14:textId="77777777" w:rsidR="00D278EA" w:rsidRPr="009C6FD5" w:rsidRDefault="00D278EA" w:rsidP="00D278EA">
      <w:pPr>
        <w:rPr>
          <w:lang w:val="en-ZA"/>
        </w:rPr>
      </w:pPr>
    </w:p>
    <w:p w14:paraId="6FDCF3B9" w14:textId="77777777" w:rsidR="00D278EA" w:rsidRPr="009C6FD5" w:rsidRDefault="00D278EA" w:rsidP="005B3462">
      <w:pPr>
        <w:pStyle w:val="MyFormAssmtHdg"/>
      </w:pPr>
      <w:bookmarkStart w:id="348" w:name="_Toc201071807"/>
      <w:bookmarkStart w:id="349" w:name="_Toc495930015"/>
      <w:r w:rsidRPr="009C6FD5">
        <w:t>Activity 7 (</w:t>
      </w:r>
      <w:r w:rsidR="00101667" w:rsidRPr="009C6FD5">
        <w:t>8964</w:t>
      </w:r>
      <w:r w:rsidRPr="009C6FD5">
        <w:t xml:space="preserve"> SO3, AC 1-2)</w:t>
      </w:r>
      <w:bookmarkEnd w:id="348"/>
      <w:bookmarkEnd w:id="349"/>
    </w:p>
    <w:p w14:paraId="0A7EE956" w14:textId="77777777" w:rsidR="00D278EA" w:rsidRPr="009C6FD5" w:rsidRDefault="00D278EA" w:rsidP="00D278EA">
      <w:pPr>
        <w:rPr>
          <w:lang w:val="en-ZA"/>
        </w:rPr>
      </w:pPr>
    </w:p>
    <w:p w14:paraId="41CA35B9" w14:textId="77777777" w:rsidR="00D278EA" w:rsidRPr="009C6FD5" w:rsidRDefault="00D278EA" w:rsidP="00D278EA">
      <w:pPr>
        <w:rPr>
          <w:lang w:val="en-ZA"/>
        </w:rPr>
      </w:pPr>
    </w:p>
    <w:p w14:paraId="057BDDDE" w14:textId="77777777" w:rsidR="00D278EA" w:rsidRPr="009C6FD5" w:rsidRDefault="00D278EA" w:rsidP="00D278EA">
      <w:pPr>
        <w:rPr>
          <w:lang w:val="en-ZA"/>
        </w:rPr>
      </w:pPr>
    </w:p>
    <w:p w14:paraId="7BFB3116" w14:textId="77777777" w:rsidR="00D278EA" w:rsidRPr="009C6FD5" w:rsidRDefault="00D278EA" w:rsidP="00D278EA">
      <w:pPr>
        <w:rPr>
          <w:lang w:val="en-ZA"/>
        </w:rPr>
      </w:pPr>
    </w:p>
    <w:p w14:paraId="6E9715F8" w14:textId="77777777" w:rsidR="00D278EA" w:rsidRPr="009C6FD5" w:rsidRDefault="00D278EA" w:rsidP="00D278EA">
      <w:pPr>
        <w:rPr>
          <w:lang w:val="en-ZA"/>
        </w:rPr>
      </w:pPr>
      <w:r w:rsidRPr="009C6FD5">
        <w:rPr>
          <w:lang w:val="en-ZA"/>
        </w:rPr>
        <w:br w:type="page"/>
      </w:r>
    </w:p>
    <w:p w14:paraId="3532CA66" w14:textId="77777777" w:rsidR="00D278EA" w:rsidRPr="009C6FD5" w:rsidRDefault="005B3462" w:rsidP="005B3462">
      <w:pPr>
        <w:pStyle w:val="Heading1"/>
        <w:rPr>
          <w:rFonts w:ascii="Tahoma" w:hAnsi="Tahoma" w:cs="Tahoma"/>
          <w:color w:val="000000"/>
          <w:sz w:val="18"/>
          <w:szCs w:val="18"/>
          <w:lang w:val="en-ZA"/>
        </w:rPr>
      </w:pPr>
      <w:bookmarkStart w:id="350" w:name="_Toc201071808"/>
      <w:bookmarkStart w:id="351" w:name="_Toc495930016"/>
      <w:r w:rsidRPr="009C6FD5">
        <w:rPr>
          <w:noProof/>
          <w:lang w:val="en-ZA"/>
        </w:rPr>
        <w:t>SECTION 8: EDIT WRITING</w:t>
      </w:r>
      <w:bookmarkEnd w:id="350"/>
      <w:bookmarkEnd w:id="351"/>
    </w:p>
    <w:p w14:paraId="788B75E8" w14:textId="77777777" w:rsidR="00F5546D" w:rsidRPr="00DB0F3E" w:rsidRDefault="00F5546D" w:rsidP="00DB0F3E">
      <w:pPr>
        <w:pStyle w:val="Heading4"/>
      </w:pPr>
      <w:r w:rsidRPr="00DB0F3E">
        <w:t>Outcome</w:t>
      </w:r>
    </w:p>
    <w:p w14:paraId="193730BB" w14:textId="77777777" w:rsidR="00D278EA" w:rsidRPr="009C6FD5" w:rsidRDefault="00D278EA" w:rsidP="00F5546D">
      <w:pPr>
        <w:rPr>
          <w:lang w:val="en-ZA"/>
        </w:rPr>
      </w:pPr>
      <w:r w:rsidRPr="009C6FD5">
        <w:rPr>
          <w:lang w:val="en-ZA"/>
        </w:rPr>
        <w:t>Draft and edit own writing</w:t>
      </w:r>
    </w:p>
    <w:p w14:paraId="75553BB0" w14:textId="77777777" w:rsidR="00D278EA" w:rsidRPr="00DB0F3E" w:rsidRDefault="001328FB" w:rsidP="00DB0F3E">
      <w:pPr>
        <w:pStyle w:val="Heading4"/>
      </w:pPr>
      <w:r w:rsidRPr="00DB0F3E">
        <w:t>Assessment criteria</w:t>
      </w:r>
      <w:r w:rsidR="00D278EA" w:rsidRPr="00DB0F3E">
        <w:t xml:space="preserve"> </w:t>
      </w:r>
    </w:p>
    <w:p w14:paraId="61DFD342" w14:textId="77777777" w:rsidR="00D278EA" w:rsidRPr="009C6FD5" w:rsidRDefault="00D278EA" w:rsidP="00830B58">
      <w:pPr>
        <w:rPr>
          <w:lang w:val="en-ZA"/>
        </w:rPr>
      </w:pPr>
      <w:r w:rsidRPr="009C6FD5">
        <w:rPr>
          <w:lang w:val="en-ZA"/>
        </w:rPr>
        <w:t>On completion of this section you will be able to ensure that:</w:t>
      </w:r>
    </w:p>
    <w:p w14:paraId="62B882C9" w14:textId="77777777" w:rsidR="00D278EA" w:rsidRPr="009C6FD5" w:rsidRDefault="00D278EA" w:rsidP="00F5546D">
      <w:pPr>
        <w:pStyle w:val="ListBullet2"/>
        <w:rPr>
          <w:lang w:val="en-ZA"/>
        </w:rPr>
      </w:pPr>
      <w:r w:rsidRPr="009C6FD5">
        <w:rPr>
          <w:lang w:val="en-ZA"/>
        </w:rPr>
        <w:t>Planning, drafting, editing and redrafting improve the suitability of the intended purpose and audience</w:t>
      </w:r>
    </w:p>
    <w:p w14:paraId="5B7E43DE" w14:textId="77777777" w:rsidR="00D278EA" w:rsidRPr="009C6FD5" w:rsidRDefault="00D278EA" w:rsidP="00F5546D">
      <w:pPr>
        <w:pStyle w:val="ListBullet2"/>
        <w:rPr>
          <w:lang w:val="en-ZA"/>
        </w:rPr>
      </w:pPr>
      <w:r w:rsidRPr="009C6FD5">
        <w:rPr>
          <w:lang w:val="en-ZA"/>
        </w:rPr>
        <w:t>Cohesive devices to link parts of texts with other parts and to link ideas are checked and adapted to promote overall coherence of the text. </w:t>
      </w:r>
    </w:p>
    <w:p w14:paraId="15FE763D" w14:textId="77777777" w:rsidR="00D278EA" w:rsidRPr="009C6FD5" w:rsidRDefault="00D278EA" w:rsidP="00F5546D">
      <w:pPr>
        <w:pStyle w:val="ListBullet2"/>
        <w:rPr>
          <w:lang w:val="en-ZA"/>
        </w:rPr>
      </w:pPr>
      <w:r w:rsidRPr="009C6FD5">
        <w:rPr>
          <w:lang w:val="en-ZA"/>
        </w:rPr>
        <w:t>Major grammatical errors are identified and changes improve structure and readability/viewability of text</w:t>
      </w:r>
    </w:p>
    <w:p w14:paraId="5E0ACCCA" w14:textId="77777777" w:rsidR="00D278EA" w:rsidRPr="009C6FD5" w:rsidRDefault="00D278EA" w:rsidP="00F5546D">
      <w:pPr>
        <w:pStyle w:val="ListBullet2"/>
        <w:rPr>
          <w:lang w:val="en-ZA"/>
        </w:rPr>
      </w:pPr>
      <w:r w:rsidRPr="009C6FD5">
        <w:rPr>
          <w:lang w:val="en-ZA"/>
        </w:rPr>
        <w:t>Spelling/handshape, punctuation/non-manual features (NMFs), register, sentence and paragraph structure are checked and corrected where necessary, and the selection of vocabulary is appropriate to content</w:t>
      </w:r>
    </w:p>
    <w:p w14:paraId="5F5F37EC" w14:textId="77777777" w:rsidR="00D278EA" w:rsidRPr="009C6FD5" w:rsidRDefault="00D278EA" w:rsidP="00F5546D">
      <w:pPr>
        <w:pStyle w:val="ListBullet2"/>
        <w:rPr>
          <w:lang w:val="en-ZA"/>
        </w:rPr>
      </w:pPr>
      <w:r w:rsidRPr="009C6FD5">
        <w:rPr>
          <w:lang w:val="en-ZA"/>
        </w:rPr>
        <w:t>Points of view, where expressed, are supported with a simple range of reasons and facts</w:t>
      </w:r>
    </w:p>
    <w:p w14:paraId="62F15111" w14:textId="77777777" w:rsidR="00D278EA" w:rsidRPr="009C6FD5" w:rsidRDefault="00D278EA" w:rsidP="00F5546D">
      <w:pPr>
        <w:pStyle w:val="ListBullet2"/>
        <w:rPr>
          <w:lang w:val="en-ZA"/>
        </w:rPr>
      </w:pPr>
      <w:r w:rsidRPr="009C6FD5">
        <w:rPr>
          <w:lang w:val="en-ZA"/>
        </w:rPr>
        <w:t>Sources used in writing/signing are acknowledged and accurately recorded in format appropriate to the task or learning activity</w:t>
      </w:r>
    </w:p>
    <w:p w14:paraId="5EBFEE70" w14:textId="77777777" w:rsidR="00D278EA" w:rsidRPr="009C6FD5" w:rsidRDefault="00D278EA" w:rsidP="005736AC">
      <w:pPr>
        <w:pStyle w:val="Heading2"/>
        <w:rPr>
          <w:lang w:val="en-ZA"/>
        </w:rPr>
      </w:pPr>
      <w:bookmarkStart w:id="352" w:name="_Toc121203562"/>
      <w:bookmarkStart w:id="353" w:name="_Toc201071809"/>
      <w:bookmarkStart w:id="354" w:name="_Toc495930017"/>
      <w:r w:rsidRPr="009C6FD5">
        <w:rPr>
          <w:lang w:val="en-ZA"/>
        </w:rPr>
        <w:t>Redrafting</w:t>
      </w:r>
      <w:bookmarkEnd w:id="352"/>
      <w:bookmarkEnd w:id="353"/>
      <w:bookmarkEnd w:id="354"/>
    </w:p>
    <w:p w14:paraId="042B22CC" w14:textId="77777777" w:rsidR="00D278EA" w:rsidRPr="009C6FD5" w:rsidRDefault="00D278EA" w:rsidP="00D278EA">
      <w:pPr>
        <w:rPr>
          <w:lang w:val="en-ZA"/>
        </w:rPr>
      </w:pPr>
      <w:r w:rsidRPr="009C6FD5">
        <w:rPr>
          <w:lang w:val="en-ZA"/>
        </w:rPr>
        <w:t>You will never use your first draft for the final document without reading and rereading and making changes.</w:t>
      </w:r>
    </w:p>
    <w:p w14:paraId="05E29300" w14:textId="77777777" w:rsidR="00D278EA" w:rsidRPr="009C6FD5" w:rsidRDefault="00D278EA" w:rsidP="00D278EA">
      <w:pPr>
        <w:rPr>
          <w:lang w:val="en-ZA"/>
        </w:rPr>
      </w:pPr>
      <w:r w:rsidRPr="009C6FD5">
        <w:rPr>
          <w:lang w:val="en-ZA"/>
        </w:rPr>
        <w:t>Your first draft is never good enough for the final product, you have to check and recheck and recheck again in order to make corrections to your writing that is an improvement on the original.</w:t>
      </w:r>
    </w:p>
    <w:p w14:paraId="602E24E4" w14:textId="77777777" w:rsidR="00D278EA" w:rsidRPr="009C6FD5" w:rsidRDefault="00D278EA" w:rsidP="00D278EA">
      <w:pPr>
        <w:rPr>
          <w:lang w:val="en-ZA"/>
        </w:rPr>
      </w:pPr>
      <w:r w:rsidRPr="009C6FD5">
        <w:rPr>
          <w:lang w:val="en-ZA"/>
        </w:rPr>
        <w:t>When you are checking your document, check the following:</w:t>
      </w:r>
    </w:p>
    <w:p w14:paraId="654A1A04" w14:textId="77777777" w:rsidR="00D278EA" w:rsidRPr="009C6FD5" w:rsidRDefault="00D278EA" w:rsidP="00F5546D">
      <w:pPr>
        <w:pStyle w:val="ListBullet2"/>
        <w:rPr>
          <w:lang w:val="en-ZA"/>
        </w:rPr>
      </w:pPr>
      <w:r w:rsidRPr="009C6FD5">
        <w:rPr>
          <w:lang w:val="en-ZA"/>
        </w:rPr>
        <w:t>Your use of grammar.</w:t>
      </w:r>
    </w:p>
    <w:p w14:paraId="66D4E777" w14:textId="77777777" w:rsidR="00D278EA" w:rsidRPr="009C6FD5" w:rsidRDefault="00D278EA" w:rsidP="00F5546D">
      <w:pPr>
        <w:pStyle w:val="ListBullet2"/>
        <w:rPr>
          <w:lang w:val="en-ZA"/>
        </w:rPr>
      </w:pPr>
      <w:r w:rsidRPr="009C6FD5">
        <w:rPr>
          <w:lang w:val="en-ZA"/>
        </w:rPr>
        <w:t>Diction</w:t>
      </w:r>
    </w:p>
    <w:p w14:paraId="10C09C2C" w14:textId="77777777" w:rsidR="00D278EA" w:rsidRPr="009C6FD5" w:rsidRDefault="00D278EA" w:rsidP="00F5546D">
      <w:pPr>
        <w:pStyle w:val="ListBullet2"/>
        <w:rPr>
          <w:lang w:val="en-ZA"/>
        </w:rPr>
      </w:pPr>
      <w:r w:rsidRPr="009C6FD5">
        <w:rPr>
          <w:lang w:val="en-ZA"/>
        </w:rPr>
        <w:t>Spelling/handshape</w:t>
      </w:r>
    </w:p>
    <w:p w14:paraId="4833F297" w14:textId="77777777" w:rsidR="00D278EA" w:rsidRPr="009C6FD5" w:rsidRDefault="00D278EA" w:rsidP="00F5546D">
      <w:pPr>
        <w:pStyle w:val="ListBullet2"/>
        <w:rPr>
          <w:lang w:val="en-ZA"/>
        </w:rPr>
      </w:pPr>
      <w:r w:rsidRPr="009C6FD5">
        <w:rPr>
          <w:lang w:val="en-ZA"/>
        </w:rPr>
        <w:t>The sentence and paragraph structure.</w:t>
      </w:r>
    </w:p>
    <w:p w14:paraId="0BEE63F3" w14:textId="77777777" w:rsidR="00D278EA" w:rsidRPr="009C6FD5" w:rsidRDefault="00D278EA" w:rsidP="00D278EA">
      <w:pPr>
        <w:rPr>
          <w:lang w:val="en-ZA"/>
        </w:rPr>
      </w:pPr>
      <w:r w:rsidRPr="009C6FD5">
        <w:rPr>
          <w:lang w:val="en-ZA"/>
        </w:rPr>
        <w:t>If necessary, which it usually is, make changes to ensure consistency.</w:t>
      </w:r>
    </w:p>
    <w:p w14:paraId="537D13A1" w14:textId="77777777" w:rsidR="00D278EA" w:rsidRPr="009C6FD5" w:rsidRDefault="00D278EA" w:rsidP="00D278EA">
      <w:pPr>
        <w:rPr>
          <w:lang w:val="en-ZA"/>
        </w:rPr>
      </w:pPr>
      <w:r w:rsidRPr="009C6FD5">
        <w:rPr>
          <w:lang w:val="en-ZA"/>
        </w:rPr>
        <w:t>Ensure that your ideas and topics flow logically from one to the other in the sentences as well as the paragraphs.</w:t>
      </w:r>
    </w:p>
    <w:p w14:paraId="0066E3BB" w14:textId="77777777" w:rsidR="00D278EA" w:rsidRPr="009C6FD5" w:rsidRDefault="00D278EA" w:rsidP="00D278EA">
      <w:pPr>
        <w:rPr>
          <w:lang w:val="en-ZA"/>
        </w:rPr>
      </w:pPr>
      <w:r w:rsidRPr="009C6FD5">
        <w:rPr>
          <w:lang w:val="en-ZA"/>
        </w:rPr>
        <w:t xml:space="preserve">Identify and remove inappropriate or potentially offensive language/signs.  Be on the lookout specifically for jargon and technical language.  Don’t use them too much, replace them with other explanatory words.  Too much jargon and technical language confuses a reader who is not familiar with it.  </w:t>
      </w:r>
    </w:p>
    <w:p w14:paraId="063B210E" w14:textId="77777777" w:rsidR="00D278EA" w:rsidRPr="009C6FD5" w:rsidRDefault="00D278EA" w:rsidP="00D278EA">
      <w:pPr>
        <w:rPr>
          <w:lang w:val="en-ZA"/>
        </w:rPr>
      </w:pPr>
      <w:r w:rsidRPr="009C6FD5">
        <w:rPr>
          <w:lang w:val="en-ZA"/>
        </w:rPr>
        <w:t>The reader will lose interest and stop reading.  I am sure you have stopped reading an article or document because of excessive use of jargon and technical language.</w:t>
      </w:r>
    </w:p>
    <w:p w14:paraId="256FB855" w14:textId="77777777" w:rsidR="00D278EA" w:rsidRPr="009C6FD5" w:rsidRDefault="00D278EA" w:rsidP="00D278EA">
      <w:pPr>
        <w:rPr>
          <w:lang w:val="en-ZA"/>
        </w:rPr>
      </w:pPr>
      <w:r w:rsidRPr="009C6FD5">
        <w:rPr>
          <w:lang w:val="en-ZA"/>
        </w:rPr>
        <w:t>Beware of using offensive language with regards to gender, rank, family, sports, wealth and obfuscation.</w:t>
      </w:r>
    </w:p>
    <w:p w14:paraId="49FF571A" w14:textId="77777777" w:rsidR="00D278EA" w:rsidRPr="009C6FD5" w:rsidRDefault="00D278EA" w:rsidP="00D278EA">
      <w:pPr>
        <w:rPr>
          <w:lang w:val="en-ZA"/>
        </w:rPr>
      </w:pPr>
      <w:r w:rsidRPr="009C6FD5">
        <w:rPr>
          <w:lang w:val="en-ZA"/>
        </w:rPr>
        <w:t xml:space="preserve">You might find a sexist joke funny, the other party might not.  Do not make fun of a person’s gender or rank.  Also, do not refer to “that old woman”, she might be someone’s mother.  Do not call your boss the “Big Chief” call him by his proper rank.  </w:t>
      </w:r>
    </w:p>
    <w:p w14:paraId="63BD5945" w14:textId="77777777" w:rsidR="00D278EA" w:rsidRPr="009C6FD5" w:rsidRDefault="00D278EA" w:rsidP="00D278EA">
      <w:pPr>
        <w:rPr>
          <w:lang w:val="en-ZA"/>
        </w:rPr>
      </w:pPr>
      <w:r w:rsidRPr="009C6FD5">
        <w:rPr>
          <w:b/>
          <w:lang w:val="en-ZA"/>
        </w:rPr>
        <w:t>Obfuscation</w:t>
      </w:r>
      <w:r w:rsidRPr="009C6FD5">
        <w:rPr>
          <w:lang w:val="en-ZA"/>
        </w:rPr>
        <w:t xml:space="preserve"> means to make unclear or hard to understand. “I will horizontalise your perpendicularity” actually means that I will knock you over.  Perpendicular means upright and horizontal means parallel to the ground.  When you write something, do not make it more difficult than it has to be.</w:t>
      </w:r>
    </w:p>
    <w:p w14:paraId="7216A5E6" w14:textId="77777777" w:rsidR="00D278EA" w:rsidRPr="009C6FD5" w:rsidRDefault="00D278EA" w:rsidP="00D278EA">
      <w:pPr>
        <w:rPr>
          <w:lang w:val="en-ZA"/>
        </w:rPr>
      </w:pPr>
      <w:r w:rsidRPr="009C6FD5">
        <w:rPr>
          <w:lang w:val="en-ZA"/>
        </w:rPr>
        <w:t>While you are redrafting your piece, experiment with the layout: use titles, headings, colour and so on.  This way you can see what the finished product will look like.  Add pictures, captions and visual effects at the appropriate places.  Visualise what it will look like.  Move them around until you are happy with the result – all the graphics, for example, should not be on the same side of the page.  Vary their positions from the left to the centre to the right and so on.</w:t>
      </w:r>
    </w:p>
    <w:p w14:paraId="69E74FBB" w14:textId="77777777" w:rsidR="00D278EA" w:rsidRPr="009C6FD5" w:rsidRDefault="00D278EA" w:rsidP="00BD3566">
      <w:pPr>
        <w:pStyle w:val="H3"/>
        <w:rPr>
          <w:lang w:val="en-ZA"/>
        </w:rPr>
      </w:pPr>
      <w:bookmarkStart w:id="355" w:name="_Toc495930018"/>
      <w:r w:rsidRPr="009C6FD5">
        <w:rPr>
          <w:lang w:val="en-ZA"/>
        </w:rPr>
        <w:t>Bibliography</w:t>
      </w:r>
      <w:bookmarkEnd w:id="355"/>
      <w:r w:rsidRPr="009C6FD5">
        <w:rPr>
          <w:lang w:val="en-ZA"/>
        </w:rPr>
        <w:t xml:space="preserve"> </w:t>
      </w:r>
    </w:p>
    <w:p w14:paraId="69EA976A" w14:textId="77777777" w:rsidR="00D278EA" w:rsidRPr="009C6FD5" w:rsidRDefault="00D278EA" w:rsidP="00D278EA">
      <w:pPr>
        <w:rPr>
          <w:lang w:val="en-ZA"/>
        </w:rPr>
      </w:pPr>
      <w:r w:rsidRPr="009C6FD5">
        <w:rPr>
          <w:lang w:val="en-ZA"/>
        </w:rPr>
        <w:t>Make sure that you acknowledge sources that were used in composing your texts. A bibliography is a record of the resources and sources you used during your research.  Follow the following format when quoting the sources of your information:</w:t>
      </w:r>
    </w:p>
    <w:p w14:paraId="67BFBF95" w14:textId="77777777" w:rsidR="00D278EA" w:rsidRPr="009C6FD5" w:rsidRDefault="00D278EA" w:rsidP="00F5546D">
      <w:pPr>
        <w:pStyle w:val="ListBullet2"/>
        <w:rPr>
          <w:lang w:val="en-ZA"/>
        </w:rPr>
      </w:pPr>
      <w:r w:rsidRPr="009C6FD5">
        <w:rPr>
          <w:lang w:val="en-ZA"/>
        </w:rPr>
        <w:t>Author surname and initials</w:t>
      </w:r>
    </w:p>
    <w:p w14:paraId="42259D8E" w14:textId="77777777" w:rsidR="00D278EA" w:rsidRPr="009C6FD5" w:rsidRDefault="00D278EA" w:rsidP="00F5546D">
      <w:pPr>
        <w:pStyle w:val="ListBullet2"/>
        <w:rPr>
          <w:lang w:val="en-ZA"/>
        </w:rPr>
      </w:pPr>
      <w:r w:rsidRPr="009C6FD5">
        <w:rPr>
          <w:lang w:val="en-ZA"/>
        </w:rPr>
        <w:t>The year it was published</w:t>
      </w:r>
    </w:p>
    <w:p w14:paraId="381A360A" w14:textId="77777777" w:rsidR="00D278EA" w:rsidRPr="009C6FD5" w:rsidRDefault="00D278EA" w:rsidP="00F5546D">
      <w:pPr>
        <w:pStyle w:val="ListBullet2"/>
        <w:rPr>
          <w:lang w:val="en-ZA"/>
        </w:rPr>
      </w:pPr>
      <w:r w:rsidRPr="009C6FD5">
        <w:rPr>
          <w:lang w:val="en-ZA"/>
        </w:rPr>
        <w:t>The title of the book</w:t>
      </w:r>
    </w:p>
    <w:p w14:paraId="6097F539" w14:textId="77777777" w:rsidR="00D278EA" w:rsidRPr="009C6FD5" w:rsidRDefault="00D278EA" w:rsidP="00F5546D">
      <w:pPr>
        <w:pStyle w:val="ListBullet2"/>
        <w:rPr>
          <w:lang w:val="en-ZA"/>
        </w:rPr>
      </w:pPr>
      <w:r w:rsidRPr="009C6FD5">
        <w:rPr>
          <w:lang w:val="en-ZA"/>
        </w:rPr>
        <w:t>Where it was published</w:t>
      </w:r>
    </w:p>
    <w:p w14:paraId="40A77282" w14:textId="77777777" w:rsidR="00D278EA" w:rsidRPr="009C6FD5" w:rsidRDefault="00D278EA" w:rsidP="00F5546D">
      <w:pPr>
        <w:pStyle w:val="ListBullet2"/>
        <w:rPr>
          <w:lang w:val="en-ZA"/>
        </w:rPr>
      </w:pPr>
      <w:r w:rsidRPr="009C6FD5">
        <w:rPr>
          <w:lang w:val="en-ZA"/>
        </w:rPr>
        <w:t>The name of the publisher</w:t>
      </w:r>
    </w:p>
    <w:p w14:paraId="72E0C728" w14:textId="77777777" w:rsidR="00D278EA" w:rsidRPr="009C6FD5" w:rsidRDefault="00D278EA" w:rsidP="00D278EA">
      <w:pPr>
        <w:rPr>
          <w:lang w:val="en-ZA"/>
        </w:rPr>
      </w:pPr>
    </w:p>
    <w:p w14:paraId="344532E2" w14:textId="77777777" w:rsidR="00D278EA" w:rsidRPr="009C6FD5" w:rsidRDefault="00D278EA" w:rsidP="00D278EA">
      <w:pPr>
        <w:rPr>
          <w:lang w:val="en-ZA"/>
        </w:rPr>
      </w:pPr>
      <w:r w:rsidRPr="009C6FD5">
        <w:rPr>
          <w:lang w:val="en-ZA"/>
        </w:rPr>
        <w:t>When you quote the author directly, you have to add the following to your text where you use the quote: (Sayles &amp; Chandler, 1971:185)</w:t>
      </w:r>
    </w:p>
    <w:p w14:paraId="5DBDCA90" w14:textId="77777777" w:rsidR="00D278EA" w:rsidRPr="009C6FD5" w:rsidRDefault="00D278EA" w:rsidP="00D278EA">
      <w:pPr>
        <w:pStyle w:val="L"/>
        <w:spacing w:before="0" w:after="0"/>
        <w:rPr>
          <w:lang w:val="en-ZA"/>
        </w:rPr>
      </w:pPr>
      <w:r w:rsidRPr="009C6FD5">
        <w:rPr>
          <w:lang w:val="en-ZA"/>
        </w:rPr>
        <w:t>Sayles &amp; Chandler are the authors</w:t>
      </w:r>
    </w:p>
    <w:p w14:paraId="5510D492" w14:textId="77777777" w:rsidR="00D278EA" w:rsidRPr="009C6FD5" w:rsidRDefault="00D278EA" w:rsidP="00D278EA">
      <w:pPr>
        <w:pStyle w:val="L"/>
        <w:spacing w:before="0" w:after="0"/>
        <w:rPr>
          <w:lang w:val="en-ZA"/>
        </w:rPr>
      </w:pPr>
      <w:r w:rsidRPr="009C6FD5">
        <w:rPr>
          <w:lang w:val="en-ZA"/>
        </w:rPr>
        <w:t>1971 is the year the book was published</w:t>
      </w:r>
    </w:p>
    <w:p w14:paraId="01B7D237" w14:textId="77777777" w:rsidR="00D278EA" w:rsidRPr="009C6FD5" w:rsidRDefault="00D278EA" w:rsidP="00D278EA">
      <w:pPr>
        <w:pStyle w:val="L"/>
        <w:spacing w:before="0" w:after="0"/>
        <w:rPr>
          <w:lang w:val="en-ZA"/>
        </w:rPr>
      </w:pPr>
      <w:r w:rsidRPr="009C6FD5">
        <w:rPr>
          <w:lang w:val="en-ZA"/>
        </w:rPr>
        <w:t>185 is the page number where the quote appears</w:t>
      </w:r>
    </w:p>
    <w:p w14:paraId="04082E0C" w14:textId="77777777" w:rsidR="00D278EA" w:rsidRPr="009C6FD5" w:rsidRDefault="00D278EA" w:rsidP="00D278EA">
      <w:pPr>
        <w:rPr>
          <w:lang w:val="en-ZA"/>
        </w:rPr>
      </w:pPr>
      <w:r w:rsidRPr="009C6FD5">
        <w:rPr>
          <w:lang w:val="en-ZA"/>
        </w:rPr>
        <w:t>Then, of course, you have to add the details of book to the bibliography.</w:t>
      </w:r>
    </w:p>
    <w:p w14:paraId="48DB4054" w14:textId="77777777" w:rsidR="00D278EA" w:rsidRPr="009C6FD5" w:rsidRDefault="00D278EA" w:rsidP="00D278EA">
      <w:pPr>
        <w:rPr>
          <w:lang w:val="en-ZA"/>
        </w:rPr>
      </w:pPr>
    </w:p>
    <w:p w14:paraId="1E3FA94E" w14:textId="77777777" w:rsidR="00D278EA" w:rsidRPr="009C6FD5" w:rsidRDefault="00483466" w:rsidP="00D278EA">
      <w:pPr>
        <w:rPr>
          <w:lang w:val="en-ZA"/>
        </w:rPr>
      </w:pPr>
      <w:r w:rsidRPr="009C6FD5">
        <w:rPr>
          <w:noProof/>
          <w:lang w:val="en-ZA" w:eastAsia="en-ZA"/>
        </w:rPr>
        <w:drawing>
          <wp:inline distT="0" distB="0" distL="0" distR="0" wp14:anchorId="7DF79012" wp14:editId="1D5EFF5F">
            <wp:extent cx="5562600" cy="4010025"/>
            <wp:effectExtent l="0" t="0" r="0" b="9525"/>
            <wp:docPr id="9728" name="Picture 9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62600" cy="4010025"/>
                    </a:xfrm>
                    <a:prstGeom prst="rect">
                      <a:avLst/>
                    </a:prstGeom>
                    <a:noFill/>
                  </pic:spPr>
                </pic:pic>
              </a:graphicData>
            </a:graphic>
          </wp:inline>
        </w:drawing>
      </w:r>
    </w:p>
    <w:p w14:paraId="0B4ED4E1" w14:textId="77777777" w:rsidR="00D278EA" w:rsidRPr="009C6FD5" w:rsidRDefault="00D278EA" w:rsidP="00D278EA">
      <w:pPr>
        <w:rPr>
          <w:lang w:val="en-ZA"/>
        </w:rPr>
      </w:pPr>
    </w:p>
    <w:p w14:paraId="6A497069" w14:textId="77777777" w:rsidR="00D278EA" w:rsidRPr="009C6FD5" w:rsidRDefault="00D278EA" w:rsidP="00D278EA">
      <w:pPr>
        <w:rPr>
          <w:b/>
          <w:lang w:val="en-ZA"/>
        </w:rPr>
      </w:pPr>
      <w:r w:rsidRPr="009C6FD5">
        <w:rPr>
          <w:b/>
          <w:lang w:val="en-ZA"/>
        </w:rPr>
        <w:t>Keep your rough copies for your portfolio of evidence, as you have to prove that you did redraft your work.</w:t>
      </w:r>
    </w:p>
    <w:p w14:paraId="1E6A6096" w14:textId="77777777" w:rsidR="00D278EA" w:rsidRPr="009C6FD5" w:rsidRDefault="00D278EA" w:rsidP="00D278EA">
      <w:pPr>
        <w:rPr>
          <w:b/>
          <w:lang w:val="en-ZA"/>
        </w:rPr>
      </w:pPr>
    </w:p>
    <w:p w14:paraId="7208184E" w14:textId="77777777" w:rsidR="00D278EA" w:rsidRPr="009C6FD5" w:rsidRDefault="00D278EA" w:rsidP="005B3462">
      <w:pPr>
        <w:pStyle w:val="MyFormAssmtHdg"/>
      </w:pPr>
      <w:bookmarkStart w:id="356" w:name="_Toc201071810"/>
      <w:bookmarkStart w:id="357" w:name="_Toc495930019"/>
      <w:r w:rsidRPr="009C6FD5">
        <w:t>Activity 8 (</w:t>
      </w:r>
      <w:r w:rsidR="00101667" w:rsidRPr="009C6FD5">
        <w:t>8964</w:t>
      </w:r>
      <w:r w:rsidRPr="009C6FD5">
        <w:t xml:space="preserve"> SO4, AC 1-6)</w:t>
      </w:r>
      <w:bookmarkEnd w:id="356"/>
      <w:bookmarkEnd w:id="357"/>
    </w:p>
    <w:p w14:paraId="3B9962EB" w14:textId="77777777" w:rsidR="00D278EA" w:rsidRPr="009C6FD5" w:rsidRDefault="00D278EA" w:rsidP="00D278EA">
      <w:pPr>
        <w:rPr>
          <w:b/>
          <w:lang w:val="en-ZA"/>
        </w:rPr>
      </w:pPr>
    </w:p>
    <w:p w14:paraId="0674B182" w14:textId="77777777" w:rsidR="00BE06BA" w:rsidRPr="009C6FD5" w:rsidRDefault="00D06CEF" w:rsidP="00830B58">
      <w:pPr>
        <w:rPr>
          <w:lang w:val="en-ZA"/>
        </w:rPr>
      </w:pPr>
      <w:r w:rsidRPr="009C6FD5">
        <w:rPr>
          <w:lang w:val="en-ZA"/>
        </w:rPr>
        <w:br w:type="page"/>
      </w:r>
    </w:p>
    <w:p w14:paraId="45CA7D6D" w14:textId="77777777" w:rsidR="008F76AA" w:rsidRPr="00F523AF" w:rsidRDefault="008F76AA" w:rsidP="008F76AA">
      <w:pPr>
        <w:pStyle w:val="Heading1"/>
      </w:pPr>
      <w:bookmarkStart w:id="358" w:name="_Toc416166868"/>
      <w:bookmarkStart w:id="359" w:name="_Toc495930020"/>
      <w:r w:rsidRPr="00F523AF">
        <w:t>UNIT STANDARD 8962</w:t>
      </w:r>
      <w:bookmarkEnd w:id="358"/>
      <w:bookmarkEnd w:id="359"/>
    </w:p>
    <w:p w14:paraId="043A9718" w14:textId="77777777" w:rsidR="008F76AA" w:rsidRPr="00DB0F3E" w:rsidRDefault="008F76AA" w:rsidP="00DB0F3E">
      <w:pPr>
        <w:pStyle w:val="Heading4"/>
      </w:pPr>
      <w:r w:rsidRPr="00DB0F3E">
        <w:t>Unit Standard Title</w:t>
      </w:r>
    </w:p>
    <w:p w14:paraId="56C314B0" w14:textId="77777777" w:rsidR="008F76AA" w:rsidRPr="00F523AF" w:rsidRDefault="008F76AA" w:rsidP="008F76AA">
      <w:r w:rsidRPr="00F523AF">
        <w:rPr>
          <w:szCs w:val="20"/>
        </w:rPr>
        <w:t>Maintain and adapt oral communication </w:t>
      </w:r>
    </w:p>
    <w:p w14:paraId="14FD7AC8" w14:textId="77777777" w:rsidR="008F76AA" w:rsidRPr="00DB0F3E" w:rsidRDefault="008F76AA" w:rsidP="00DB0F3E">
      <w:pPr>
        <w:pStyle w:val="Heading4"/>
      </w:pPr>
      <w:r w:rsidRPr="00DB0F3E">
        <w:t>NQF Level</w:t>
      </w:r>
    </w:p>
    <w:p w14:paraId="5B5C1223" w14:textId="77777777" w:rsidR="008F76AA" w:rsidRPr="00F523AF" w:rsidRDefault="008F76AA" w:rsidP="008F76AA">
      <w:r w:rsidRPr="00F523AF">
        <w:t>2</w:t>
      </w:r>
    </w:p>
    <w:p w14:paraId="7630AD7E" w14:textId="77777777" w:rsidR="008F76AA" w:rsidRPr="00DB0F3E" w:rsidRDefault="008F76AA" w:rsidP="00DB0F3E">
      <w:pPr>
        <w:pStyle w:val="Heading4"/>
      </w:pPr>
      <w:r w:rsidRPr="00DB0F3E">
        <w:t>Credits</w:t>
      </w:r>
    </w:p>
    <w:p w14:paraId="447CA060" w14:textId="77777777" w:rsidR="008F76AA" w:rsidRPr="00F523AF" w:rsidRDefault="008F76AA" w:rsidP="008F76AA">
      <w:r w:rsidRPr="00F523AF">
        <w:t>5</w:t>
      </w:r>
    </w:p>
    <w:p w14:paraId="7C216866" w14:textId="77777777" w:rsidR="008F76AA" w:rsidRPr="00DB0F3E" w:rsidRDefault="008F76AA" w:rsidP="00DB0F3E">
      <w:pPr>
        <w:pStyle w:val="Heading4"/>
        <w:rPr>
          <w:rFonts w:eastAsiaTheme="majorEastAsia"/>
        </w:rPr>
      </w:pPr>
      <w:r w:rsidRPr="00DB0F3E">
        <w:rPr>
          <w:rFonts w:eastAsiaTheme="majorEastAsia"/>
        </w:rPr>
        <w:t>Purpose Of The Unit Standard </w:t>
      </w:r>
    </w:p>
    <w:p w14:paraId="28AF15FB" w14:textId="77777777" w:rsidR="008F76AA" w:rsidRPr="00F523AF" w:rsidRDefault="008F76AA" w:rsidP="008F76AA">
      <w:pPr>
        <w:spacing w:before="0" w:after="0"/>
        <w:rPr>
          <w:szCs w:val="20"/>
        </w:rPr>
      </w:pPr>
      <w:r w:rsidRPr="00F523AF">
        <w:rPr>
          <w:szCs w:val="20"/>
        </w:rPr>
        <w:t>This unit standard will be useful to learners who need a sound foundation of spoken language ability for further language growth, and for application in real life contexts. Learners talk confidently in both formal and informal contexts and actively listen for ideas and information in interactions with other people. They are aware of the ways others speak to influence listeners and audiences. In conveying their ideas and information they select language and a register that is accessible to their audience and fit for their purpose.</w:t>
      </w:r>
    </w:p>
    <w:p w14:paraId="5FEAFAA6" w14:textId="77777777" w:rsidR="008F76AA" w:rsidRPr="00F523AF" w:rsidRDefault="008F76AA" w:rsidP="008F76AA">
      <w:pPr>
        <w:spacing w:before="0" w:after="0"/>
        <w:jc w:val="left"/>
        <w:rPr>
          <w:szCs w:val="20"/>
        </w:rPr>
      </w:pPr>
      <w:r w:rsidRPr="00F523AF">
        <w:rPr>
          <w:szCs w:val="20"/>
        </w:rPr>
        <w:t xml:space="preserve">Learners credited with this unit standard are able to: </w:t>
      </w:r>
    </w:p>
    <w:p w14:paraId="549EA28C" w14:textId="77777777" w:rsidR="008F76AA" w:rsidRPr="00F523AF" w:rsidRDefault="008F76AA" w:rsidP="008F76AA">
      <w:pPr>
        <w:pStyle w:val="ListBullet2"/>
      </w:pPr>
      <w:r w:rsidRPr="00F523AF">
        <w:t xml:space="preserve">use a variety of strategies to maintain communication </w:t>
      </w:r>
    </w:p>
    <w:p w14:paraId="64CEB271" w14:textId="77777777" w:rsidR="008F76AA" w:rsidRPr="00F523AF" w:rsidRDefault="008F76AA" w:rsidP="008F76AA">
      <w:pPr>
        <w:pStyle w:val="ListBullet2"/>
      </w:pPr>
      <w:r w:rsidRPr="00F523AF">
        <w:t xml:space="preserve">adapt speech to accommodate cultural sensitivities without losing own meaning </w:t>
      </w:r>
    </w:p>
    <w:p w14:paraId="68A0943B" w14:textId="77777777" w:rsidR="008F76AA" w:rsidRPr="00F523AF" w:rsidRDefault="008F76AA" w:rsidP="008F76AA">
      <w:pPr>
        <w:pStyle w:val="ListBullet2"/>
      </w:pPr>
      <w:r w:rsidRPr="00F523AF">
        <w:t xml:space="preserve">use knowledge of language structures and conventions to shape or decode meaning of unfamiliar vocabulary or constructions </w:t>
      </w:r>
    </w:p>
    <w:p w14:paraId="73638CF2" w14:textId="77777777" w:rsidR="008F76AA" w:rsidRPr="00F523AF" w:rsidRDefault="008F76AA" w:rsidP="008F76AA">
      <w:pPr>
        <w:pStyle w:val="ListBullet2"/>
      </w:pPr>
      <w:r w:rsidRPr="00F523AF">
        <w:t xml:space="preserve">organise and present information in a focused and coherent manner </w:t>
      </w:r>
    </w:p>
    <w:p w14:paraId="4D23273C" w14:textId="77777777" w:rsidR="008F76AA" w:rsidRPr="00F523AF" w:rsidRDefault="008F76AA" w:rsidP="008F76AA">
      <w:pPr>
        <w:pStyle w:val="ListBullet2"/>
      </w:pPr>
      <w:r w:rsidRPr="00F523AF">
        <w:t>identify and explain how speakers influence audiences. </w:t>
      </w:r>
    </w:p>
    <w:p w14:paraId="58A5046F" w14:textId="77777777" w:rsidR="008F76AA" w:rsidRPr="00DB0F3E" w:rsidRDefault="008F76AA" w:rsidP="00DB0F3E">
      <w:pPr>
        <w:pStyle w:val="Heading4"/>
        <w:rPr>
          <w:rFonts w:eastAsiaTheme="majorEastAsia"/>
        </w:rPr>
      </w:pPr>
      <w:r w:rsidRPr="00DB0F3E">
        <w:rPr>
          <w:rFonts w:eastAsiaTheme="majorEastAsia"/>
        </w:rPr>
        <w:t>Learning Assumed To Be In Place And Recognition Of Prior Learning </w:t>
      </w:r>
    </w:p>
    <w:p w14:paraId="4DA7F5C8" w14:textId="77777777" w:rsidR="008F76AA" w:rsidRPr="00F523AF" w:rsidRDefault="008F76AA" w:rsidP="008F76AA">
      <w:pPr>
        <w:spacing w:before="0" w:after="0"/>
        <w:rPr>
          <w:szCs w:val="20"/>
        </w:rPr>
      </w:pPr>
      <w:r w:rsidRPr="00F523AF">
        <w:rPr>
          <w:szCs w:val="20"/>
        </w:rPr>
        <w:t>The credit calculation is based on the assumption that learners are already competent in terms of the full spectrum of language knowledge laid down in the national curriculum statements up to and including GETC or NQF level 1.</w:t>
      </w:r>
    </w:p>
    <w:p w14:paraId="3F8CE33B" w14:textId="77777777" w:rsidR="008F76AA" w:rsidRPr="00F523AF" w:rsidRDefault="008F76AA" w:rsidP="008F76AA">
      <w:pPr>
        <w:spacing w:before="0" w:after="0"/>
        <w:jc w:val="left"/>
        <w:rPr>
          <w:szCs w:val="20"/>
        </w:rPr>
      </w:pPr>
      <w:r w:rsidRPr="00F523AF">
        <w:rPr>
          <w:szCs w:val="20"/>
        </w:rPr>
        <w:t xml:space="preserve">Learners can: </w:t>
      </w:r>
    </w:p>
    <w:p w14:paraId="1AF625A7" w14:textId="77777777" w:rsidR="008F76AA" w:rsidRPr="00F523AF" w:rsidRDefault="008F76AA" w:rsidP="008F76AA">
      <w:pPr>
        <w:pStyle w:val="ListBullet2"/>
      </w:pPr>
      <w:r w:rsidRPr="00F523AF">
        <w:t xml:space="preserve">listen for information and enjoyment, and respond appropriately and critically in a wide range of situations; </w:t>
      </w:r>
    </w:p>
    <w:p w14:paraId="700F3BA0" w14:textId="77777777" w:rsidR="008F76AA" w:rsidRPr="00F523AF" w:rsidRDefault="008F76AA" w:rsidP="008F76AA">
      <w:pPr>
        <w:pStyle w:val="ListBullet2"/>
      </w:pPr>
      <w:r w:rsidRPr="00F523AF">
        <w:t>communicate confidently and effectively in spoken language in a wide range of situations. </w:t>
      </w:r>
    </w:p>
    <w:p w14:paraId="136F5FAA" w14:textId="77777777" w:rsidR="008F76AA" w:rsidRPr="00F523AF" w:rsidRDefault="008F76AA" w:rsidP="008F76AA">
      <w:pPr>
        <w:spacing w:before="0" w:after="0"/>
        <w:jc w:val="left"/>
        <w:rPr>
          <w:szCs w:val="20"/>
        </w:rPr>
      </w:pPr>
    </w:p>
    <w:p w14:paraId="32B5BE06" w14:textId="77777777" w:rsidR="008F76AA" w:rsidRPr="00DB0F3E" w:rsidRDefault="008F76AA" w:rsidP="00DB0F3E">
      <w:pPr>
        <w:pStyle w:val="Heading4"/>
        <w:rPr>
          <w:rFonts w:eastAsiaTheme="majorEastAsia"/>
        </w:rPr>
      </w:pPr>
      <w:r w:rsidRPr="00DB0F3E">
        <w:rPr>
          <w:rFonts w:eastAsiaTheme="majorEastAsia"/>
        </w:rPr>
        <w:t>Unit Standard Range </w:t>
      </w:r>
    </w:p>
    <w:p w14:paraId="0147A7AD" w14:textId="77777777" w:rsidR="008F76AA" w:rsidRPr="00F523AF" w:rsidRDefault="008F76AA" w:rsidP="008F76AA">
      <w:pPr>
        <w:pStyle w:val="ListBullet2"/>
      </w:pPr>
      <w:r w:rsidRPr="00F523AF">
        <w:t xml:space="preserve">Speaking and listening in defined oral interactions in socio-cultural, learning and workplace situations, in both formal and informal contexts. </w:t>
      </w:r>
    </w:p>
    <w:p w14:paraId="34F853DE" w14:textId="77777777" w:rsidR="008F76AA" w:rsidRPr="00F523AF" w:rsidRDefault="008F76AA" w:rsidP="008F76AA">
      <w:pPr>
        <w:pStyle w:val="ListBullet2"/>
      </w:pPr>
      <w:r w:rsidRPr="00F523AF">
        <w:t>Specific range statements are provided in the body of the unit standard where they apply to particular specific outcomes or assessment criteria. </w:t>
      </w:r>
    </w:p>
    <w:p w14:paraId="35B63215" w14:textId="77777777" w:rsidR="008F76AA" w:rsidRPr="00DB0F3E" w:rsidRDefault="008F76AA" w:rsidP="00DB0F3E">
      <w:pPr>
        <w:pStyle w:val="Heading4"/>
        <w:rPr>
          <w:rFonts w:eastAsiaTheme="majorEastAsia"/>
        </w:rPr>
      </w:pPr>
      <w:r w:rsidRPr="00DB0F3E">
        <w:rPr>
          <w:rFonts w:eastAsiaTheme="majorEastAsia"/>
        </w:rPr>
        <w:t>Specific Outcomes and Assessment Criteria: </w:t>
      </w:r>
    </w:p>
    <w:p w14:paraId="29AC2B15" w14:textId="77777777" w:rsidR="008F76AA" w:rsidRPr="008F76AA" w:rsidRDefault="008F76AA" w:rsidP="008F76AA">
      <w:pPr>
        <w:spacing w:before="0" w:after="0"/>
        <w:jc w:val="left"/>
        <w:rPr>
          <w:rStyle w:val="Strong"/>
        </w:rPr>
      </w:pPr>
      <w:r w:rsidRPr="008F76AA">
        <w:rPr>
          <w:rStyle w:val="Strong"/>
        </w:rPr>
        <w:t>Specific Outcome 1 </w:t>
      </w:r>
    </w:p>
    <w:p w14:paraId="4CFD7F86" w14:textId="77777777" w:rsidR="008F76AA" w:rsidRPr="00F523AF" w:rsidRDefault="008F76AA" w:rsidP="008F76AA">
      <w:pPr>
        <w:spacing w:before="0" w:after="0"/>
        <w:jc w:val="left"/>
        <w:rPr>
          <w:szCs w:val="20"/>
        </w:rPr>
      </w:pPr>
      <w:r w:rsidRPr="00F523AF">
        <w:rPr>
          <w:szCs w:val="20"/>
        </w:rPr>
        <w:t>Use a variety of speaking and listening strategies to maintain communication. </w:t>
      </w:r>
    </w:p>
    <w:p w14:paraId="341208AE" w14:textId="77777777" w:rsidR="008F76AA" w:rsidRPr="008F76AA" w:rsidRDefault="008F76AA" w:rsidP="008F76AA">
      <w:pPr>
        <w:spacing w:before="0" w:after="0"/>
        <w:jc w:val="left"/>
        <w:rPr>
          <w:rStyle w:val="Strong"/>
        </w:rPr>
      </w:pPr>
      <w:r w:rsidRPr="008F76AA">
        <w:rPr>
          <w:rStyle w:val="Strong"/>
        </w:rPr>
        <w:t>Assessment Criteria </w:t>
      </w:r>
    </w:p>
    <w:p w14:paraId="32E3BC40" w14:textId="77777777" w:rsidR="008F76AA" w:rsidRPr="00F523AF" w:rsidRDefault="008F76AA" w:rsidP="008F76AA">
      <w:pPr>
        <w:pStyle w:val="ListBullet2"/>
      </w:pPr>
      <w:r w:rsidRPr="00F523AF">
        <w:t>Questions to obtain information and clarify meaning are appropriate to the context, and are used to maintain interaction. </w:t>
      </w:r>
    </w:p>
    <w:p w14:paraId="65B9B033" w14:textId="77777777" w:rsidR="008F76AA" w:rsidRPr="00F523AF" w:rsidRDefault="008F76AA" w:rsidP="008F76AA">
      <w:pPr>
        <w:pStyle w:val="ListBullet3"/>
      </w:pPr>
      <w:r w:rsidRPr="00F523AF">
        <w:rPr>
          <w:b/>
          <w:szCs w:val="20"/>
        </w:rPr>
        <w:t>RANGE</w:t>
      </w:r>
      <w:r w:rsidRPr="00F523AF">
        <w:t> Questions must include: who, what, when, where, why and how questions.</w:t>
      </w:r>
    </w:p>
    <w:p w14:paraId="1FA98346" w14:textId="77777777" w:rsidR="008F76AA" w:rsidRPr="00F523AF" w:rsidRDefault="008F76AA" w:rsidP="008F76AA">
      <w:pPr>
        <w:pStyle w:val="ListBullet2"/>
      </w:pPr>
      <w:r w:rsidRPr="00F523AF">
        <w:t>Interaction is sustained through exchanges with others to clarify understanding, information, ideas and opinions. </w:t>
      </w:r>
    </w:p>
    <w:p w14:paraId="451DD9BD" w14:textId="77777777" w:rsidR="008F76AA" w:rsidRPr="00F523AF" w:rsidRDefault="008F76AA" w:rsidP="008F76AA">
      <w:pPr>
        <w:pStyle w:val="ListBullet2"/>
      </w:pPr>
      <w:r w:rsidRPr="00F523AF">
        <w:t>Intonation (tone), volume, pitch, stress, repetition and pace are used in a manner that supports and conveys meaning. </w:t>
      </w:r>
    </w:p>
    <w:p w14:paraId="2537022D" w14:textId="77777777" w:rsidR="008F76AA" w:rsidRPr="00F523AF" w:rsidRDefault="008F76AA" w:rsidP="008F76AA">
      <w:pPr>
        <w:pStyle w:val="ListBullet2"/>
      </w:pPr>
      <w:r w:rsidRPr="00F523AF">
        <w:t>Sustained interactions reflect an ability to discuss a series of events. </w:t>
      </w:r>
    </w:p>
    <w:p w14:paraId="4A5B3C02" w14:textId="77777777" w:rsidR="008F76AA" w:rsidRPr="00F523AF" w:rsidRDefault="008F76AA" w:rsidP="008F76AA">
      <w:pPr>
        <w:pStyle w:val="ListBullet2"/>
      </w:pPr>
      <w:r w:rsidRPr="00F523AF">
        <w:t>The main ideas are clearly distinguished during the interactions and are supported by information appropriate to the context and topic of discussion. </w:t>
      </w:r>
    </w:p>
    <w:p w14:paraId="2919F364" w14:textId="77777777" w:rsidR="008F76AA" w:rsidRPr="00F523AF" w:rsidRDefault="008F76AA" w:rsidP="008F76AA">
      <w:pPr>
        <w:pStyle w:val="ListBullet2"/>
      </w:pPr>
      <w:r w:rsidRPr="00F523AF">
        <w:t>Interactions are coherent, and conclusions and opinions that are justified by evidence and arguments during the interaction are recognised, then supported or countered. </w:t>
      </w:r>
    </w:p>
    <w:p w14:paraId="639B14EC" w14:textId="77777777" w:rsidR="008F76AA" w:rsidRPr="00F523AF" w:rsidRDefault="008F76AA" w:rsidP="008F76AA">
      <w:pPr>
        <w:pStyle w:val="ListBullet2"/>
      </w:pPr>
      <w:r w:rsidRPr="00F523AF">
        <w:t>One's speech is corrected or adapted to promote clarity and understanding during the interaction. </w:t>
      </w:r>
    </w:p>
    <w:p w14:paraId="4F7E9A85" w14:textId="77777777" w:rsidR="008F76AA" w:rsidRPr="00F523AF" w:rsidRDefault="008F76AA" w:rsidP="008F76AA">
      <w:pPr>
        <w:spacing w:before="0" w:after="0"/>
        <w:jc w:val="left"/>
        <w:rPr>
          <w:szCs w:val="20"/>
        </w:rPr>
      </w:pPr>
    </w:p>
    <w:p w14:paraId="46FAB2AA" w14:textId="77777777" w:rsidR="008F76AA" w:rsidRPr="008F76AA" w:rsidRDefault="008F76AA" w:rsidP="008F76AA">
      <w:pPr>
        <w:spacing w:before="0" w:after="0"/>
        <w:jc w:val="left"/>
        <w:rPr>
          <w:rStyle w:val="Strong"/>
        </w:rPr>
      </w:pPr>
      <w:r w:rsidRPr="008F76AA">
        <w:rPr>
          <w:rStyle w:val="Strong"/>
        </w:rPr>
        <w:t>Specific Outcome 2 </w:t>
      </w:r>
    </w:p>
    <w:p w14:paraId="1AA4EF23" w14:textId="77777777" w:rsidR="008F76AA" w:rsidRPr="00F523AF" w:rsidRDefault="008F76AA" w:rsidP="008F76AA">
      <w:pPr>
        <w:spacing w:before="0" w:after="0"/>
        <w:jc w:val="left"/>
        <w:rPr>
          <w:szCs w:val="20"/>
        </w:rPr>
      </w:pPr>
      <w:r w:rsidRPr="00F523AF">
        <w:rPr>
          <w:szCs w:val="20"/>
        </w:rPr>
        <w:t>Adapt speech to accommodate socio-cultural sensitivities without losing own meaning. </w:t>
      </w:r>
    </w:p>
    <w:p w14:paraId="4476E137" w14:textId="77777777" w:rsidR="008F76AA" w:rsidRPr="008F76AA" w:rsidRDefault="008F76AA" w:rsidP="008F76AA">
      <w:pPr>
        <w:spacing w:before="0" w:after="0"/>
        <w:jc w:val="left"/>
        <w:rPr>
          <w:rStyle w:val="Strong"/>
        </w:rPr>
      </w:pPr>
      <w:r w:rsidRPr="008F76AA">
        <w:rPr>
          <w:rStyle w:val="Strong"/>
        </w:rPr>
        <w:t>Assessment Criteria </w:t>
      </w:r>
    </w:p>
    <w:p w14:paraId="1FAACA1B" w14:textId="77777777" w:rsidR="008F76AA" w:rsidRPr="00F523AF" w:rsidRDefault="008F76AA" w:rsidP="008F76AA">
      <w:pPr>
        <w:pStyle w:val="ListBullet2"/>
      </w:pPr>
      <w:r w:rsidRPr="00F523AF">
        <w:t>The effects of combining the spoken word with visual features and body language is explained with reference to purpose and audience, and used appropriately. </w:t>
      </w:r>
    </w:p>
    <w:p w14:paraId="76184074" w14:textId="77777777" w:rsidR="008F76AA" w:rsidRPr="00F523AF" w:rsidRDefault="008F76AA" w:rsidP="008F76AA">
      <w:pPr>
        <w:pStyle w:val="ListBullet2"/>
      </w:pPr>
      <w:r w:rsidRPr="00F523AF">
        <w:t>Intonation is used appropriately to support intentions in spoken texts and its impact is explained. </w:t>
      </w:r>
    </w:p>
    <w:p w14:paraId="1B6D8965" w14:textId="77777777" w:rsidR="008F76AA" w:rsidRPr="00F523AF" w:rsidRDefault="008F76AA" w:rsidP="008F76AA">
      <w:pPr>
        <w:pStyle w:val="ListBullet2"/>
      </w:pPr>
      <w:r w:rsidRPr="00F523AF">
        <w:t>The impact of using appropriate or inappropriate forms of politeness on interaction in a specific context is explained. </w:t>
      </w:r>
    </w:p>
    <w:p w14:paraId="543CA6DB" w14:textId="77777777" w:rsidR="008F76AA" w:rsidRPr="00F523AF" w:rsidRDefault="008F76AA" w:rsidP="008F76AA">
      <w:pPr>
        <w:pStyle w:val="ListBullet2"/>
      </w:pPr>
      <w:r w:rsidRPr="00F523AF">
        <w:t>One's ideas and opinions are expressed in ways that reflect respect for others and sensitivity to cultural differences and ways of constructing meaning. </w:t>
      </w:r>
    </w:p>
    <w:p w14:paraId="35D9FE1E" w14:textId="77777777" w:rsidR="008F76AA" w:rsidRPr="00F523AF" w:rsidRDefault="008F76AA" w:rsidP="008F76AA">
      <w:pPr>
        <w:spacing w:before="0" w:after="0"/>
        <w:jc w:val="left"/>
        <w:rPr>
          <w:szCs w:val="20"/>
        </w:rPr>
      </w:pPr>
    </w:p>
    <w:p w14:paraId="06F6A795" w14:textId="77777777" w:rsidR="008F76AA" w:rsidRPr="008F76AA" w:rsidRDefault="008F76AA" w:rsidP="008F76AA">
      <w:pPr>
        <w:spacing w:before="0" w:after="0"/>
        <w:jc w:val="left"/>
        <w:rPr>
          <w:rStyle w:val="Strong"/>
        </w:rPr>
      </w:pPr>
      <w:r w:rsidRPr="008F76AA">
        <w:rPr>
          <w:rStyle w:val="Strong"/>
        </w:rPr>
        <w:t>Specific Outcome 3 </w:t>
      </w:r>
    </w:p>
    <w:p w14:paraId="3F87BB12" w14:textId="77777777" w:rsidR="008F76AA" w:rsidRPr="00F523AF" w:rsidRDefault="008F76AA" w:rsidP="008F76AA">
      <w:pPr>
        <w:spacing w:before="0" w:after="0"/>
        <w:jc w:val="left"/>
        <w:rPr>
          <w:szCs w:val="20"/>
        </w:rPr>
      </w:pPr>
      <w:r w:rsidRPr="00F523AF">
        <w:rPr>
          <w:szCs w:val="20"/>
        </w:rPr>
        <w:t>Shape or decode meaning of unfamiliar vocabulary or constructions. </w:t>
      </w:r>
    </w:p>
    <w:p w14:paraId="5520875E" w14:textId="77777777" w:rsidR="008F76AA" w:rsidRPr="008F76AA" w:rsidRDefault="008F76AA" w:rsidP="008F76AA">
      <w:pPr>
        <w:spacing w:before="0" w:after="0"/>
        <w:jc w:val="left"/>
        <w:rPr>
          <w:rStyle w:val="Strong"/>
        </w:rPr>
      </w:pPr>
      <w:r w:rsidRPr="008F76AA">
        <w:rPr>
          <w:rStyle w:val="Strong"/>
        </w:rPr>
        <w:t>Outcome Notes </w:t>
      </w:r>
    </w:p>
    <w:p w14:paraId="5BF5F537" w14:textId="77777777" w:rsidR="008F76AA" w:rsidRPr="00F523AF" w:rsidRDefault="008F76AA" w:rsidP="008F76AA">
      <w:pPr>
        <w:spacing w:before="0" w:after="0"/>
        <w:jc w:val="left"/>
        <w:rPr>
          <w:szCs w:val="20"/>
        </w:rPr>
      </w:pPr>
      <w:r w:rsidRPr="00F523AF">
        <w:rPr>
          <w:szCs w:val="20"/>
        </w:rPr>
        <w:t>Use knowledge of language structures and conventions to shape or decode meaning of unfamiliar vocabulary or constructions. </w:t>
      </w:r>
    </w:p>
    <w:p w14:paraId="05CD378B" w14:textId="77777777" w:rsidR="008F76AA" w:rsidRPr="008F76AA" w:rsidRDefault="008F76AA" w:rsidP="008F76AA">
      <w:pPr>
        <w:spacing w:before="0" w:after="0"/>
        <w:jc w:val="left"/>
        <w:rPr>
          <w:rStyle w:val="Strong"/>
        </w:rPr>
      </w:pPr>
      <w:r w:rsidRPr="008F76AA">
        <w:rPr>
          <w:rStyle w:val="Strong"/>
        </w:rPr>
        <w:t>Assessment Criteria </w:t>
      </w:r>
    </w:p>
    <w:p w14:paraId="2CD88CF0" w14:textId="77777777" w:rsidR="008F76AA" w:rsidRPr="00F523AF" w:rsidRDefault="008F76AA" w:rsidP="008F76AA">
      <w:pPr>
        <w:pStyle w:val="ListBullet2"/>
      </w:pPr>
      <w:r w:rsidRPr="00F523AF">
        <w:t>New or borrowed words, idioms, slang, acronyms and technical terms are identified and used appropriately in speaking. </w:t>
      </w:r>
    </w:p>
    <w:p w14:paraId="0AA3AAEF" w14:textId="77777777" w:rsidR="008F76AA" w:rsidRPr="00F523AF" w:rsidRDefault="008F76AA" w:rsidP="008F76AA">
      <w:pPr>
        <w:pStyle w:val="ListBullet2"/>
      </w:pPr>
      <w:r w:rsidRPr="00F523AF">
        <w:t>New words are explored and meaning constructed from a range of contextual clues in order to extend vocabulary. </w:t>
      </w:r>
    </w:p>
    <w:p w14:paraId="43E13AD6" w14:textId="77777777" w:rsidR="008F76AA" w:rsidRPr="00F523AF" w:rsidRDefault="008F76AA" w:rsidP="008F76AA">
      <w:pPr>
        <w:pStyle w:val="ListBullet3"/>
      </w:pPr>
      <w:r w:rsidRPr="00F523AF">
        <w:rPr>
          <w:b/>
          <w:szCs w:val="20"/>
        </w:rPr>
        <w:t>RANGE</w:t>
      </w:r>
      <w:r w:rsidRPr="00F523AF">
        <w:t> Contextual clues include: parts of speech; derivatives; compound words; roots, prefixes, suffixes; compound derivatives; etymology; synonym, antonym, homonym; homophone.</w:t>
      </w:r>
    </w:p>
    <w:p w14:paraId="329AFD6F" w14:textId="77777777" w:rsidR="008F76AA" w:rsidRPr="00F523AF" w:rsidRDefault="008F76AA" w:rsidP="008F76AA">
      <w:pPr>
        <w:pStyle w:val="ListBullet2"/>
      </w:pPr>
      <w:r w:rsidRPr="00F523AF">
        <w:t>Meaning in speaking is supported by the appropriate use of a variety of sentence structures, the pause, intonation, pace and stress. </w:t>
      </w:r>
    </w:p>
    <w:p w14:paraId="7EF94F0E" w14:textId="77777777" w:rsidR="008F76AA" w:rsidRPr="00F523AF" w:rsidRDefault="008F76AA" w:rsidP="008F76AA">
      <w:pPr>
        <w:spacing w:before="0" w:after="0"/>
        <w:jc w:val="left"/>
        <w:rPr>
          <w:szCs w:val="20"/>
        </w:rPr>
      </w:pPr>
    </w:p>
    <w:p w14:paraId="3D5AD415" w14:textId="77777777" w:rsidR="008F76AA" w:rsidRPr="008F76AA" w:rsidRDefault="008F76AA" w:rsidP="008F76AA">
      <w:pPr>
        <w:spacing w:before="0" w:after="0"/>
        <w:jc w:val="left"/>
        <w:rPr>
          <w:rStyle w:val="Strong"/>
        </w:rPr>
      </w:pPr>
      <w:r w:rsidRPr="008F76AA">
        <w:rPr>
          <w:rStyle w:val="Strong"/>
        </w:rPr>
        <w:t>Specific Outcome 4 </w:t>
      </w:r>
    </w:p>
    <w:p w14:paraId="6086F72E" w14:textId="77777777" w:rsidR="008F76AA" w:rsidRPr="00F523AF" w:rsidRDefault="008F76AA" w:rsidP="008F76AA">
      <w:pPr>
        <w:spacing w:before="0" w:after="0"/>
        <w:jc w:val="left"/>
        <w:rPr>
          <w:szCs w:val="20"/>
        </w:rPr>
      </w:pPr>
      <w:r w:rsidRPr="00F523AF">
        <w:rPr>
          <w:szCs w:val="20"/>
        </w:rPr>
        <w:t>Organise and present information in a focused and coherent manner. </w:t>
      </w:r>
    </w:p>
    <w:p w14:paraId="34C5797A" w14:textId="77777777" w:rsidR="008F76AA" w:rsidRPr="008F76AA" w:rsidRDefault="008F76AA" w:rsidP="008F76AA">
      <w:pPr>
        <w:spacing w:before="0" w:after="0"/>
        <w:jc w:val="left"/>
        <w:rPr>
          <w:rStyle w:val="Strong"/>
        </w:rPr>
      </w:pPr>
      <w:r w:rsidRPr="008F76AA">
        <w:rPr>
          <w:rStyle w:val="Strong"/>
        </w:rPr>
        <w:t>Outcome Range </w:t>
      </w:r>
    </w:p>
    <w:p w14:paraId="16D20807" w14:textId="77777777" w:rsidR="008F76AA" w:rsidRPr="00F523AF" w:rsidRDefault="008F76AA" w:rsidP="008F76AA">
      <w:pPr>
        <w:spacing w:before="0" w:after="0"/>
        <w:jc w:val="left"/>
        <w:rPr>
          <w:szCs w:val="20"/>
        </w:rPr>
      </w:pPr>
      <w:r w:rsidRPr="00F523AF">
        <w:rPr>
          <w:szCs w:val="20"/>
        </w:rPr>
        <w:t>Coherent in articulation, pronunciation, volume, tempo, intonation, use of non-verbal cues, body language, tone, volume, gestures and eye contact. </w:t>
      </w:r>
    </w:p>
    <w:p w14:paraId="128AABB1" w14:textId="77777777" w:rsidR="008F76AA" w:rsidRPr="008F76AA" w:rsidRDefault="008F76AA" w:rsidP="008F76AA">
      <w:pPr>
        <w:spacing w:before="0" w:after="0"/>
        <w:jc w:val="left"/>
        <w:rPr>
          <w:rStyle w:val="Strong"/>
        </w:rPr>
      </w:pPr>
      <w:r w:rsidRPr="008F76AA">
        <w:rPr>
          <w:rStyle w:val="Strong"/>
        </w:rPr>
        <w:t>Assessment Criteria </w:t>
      </w:r>
    </w:p>
    <w:p w14:paraId="6CE97326" w14:textId="77777777" w:rsidR="008F76AA" w:rsidRPr="00F523AF" w:rsidRDefault="008F76AA" w:rsidP="008F76AA">
      <w:pPr>
        <w:pStyle w:val="ListBullet2"/>
      </w:pPr>
      <w:r w:rsidRPr="00F523AF">
        <w:t>Speech is organised in a way that makes its meaning and purpose accessible to listeners. </w:t>
      </w:r>
    </w:p>
    <w:p w14:paraId="52F36E71" w14:textId="77777777" w:rsidR="008F76AA" w:rsidRPr="00F523AF" w:rsidRDefault="008F76AA" w:rsidP="008F76AA">
      <w:pPr>
        <w:pStyle w:val="ListBullet2"/>
      </w:pPr>
      <w:r w:rsidRPr="00F523AF">
        <w:t>Style and register suit purpose and audience. </w:t>
      </w:r>
    </w:p>
    <w:p w14:paraId="5FE0C5C8" w14:textId="77777777" w:rsidR="008F76AA" w:rsidRPr="00F523AF" w:rsidRDefault="008F76AA" w:rsidP="008F76AA">
      <w:pPr>
        <w:pStyle w:val="ListBullet2"/>
      </w:pPr>
      <w:r w:rsidRPr="00F523AF">
        <w:t>Data and information appropriate to purpose and audience and context are identified, located and selected, and logically structured and presented. </w:t>
      </w:r>
    </w:p>
    <w:p w14:paraId="4D10769A" w14:textId="77777777" w:rsidR="008F76AA" w:rsidRPr="00F523AF" w:rsidRDefault="008F76AA" w:rsidP="008F76AA">
      <w:pPr>
        <w:pStyle w:val="ListBullet3"/>
      </w:pPr>
      <w:r w:rsidRPr="00F523AF">
        <w:rPr>
          <w:b/>
          <w:szCs w:val="20"/>
        </w:rPr>
        <w:t>RANGE</w:t>
      </w:r>
      <w:r w:rsidRPr="00F523AF">
        <w:t> Sources of information include (where available) libraries, manuals, directories, internet, atlases, files, journals, archives, museums, schedules, government departments.</w:t>
      </w:r>
    </w:p>
    <w:p w14:paraId="0BA2CFD5" w14:textId="77777777" w:rsidR="008F76AA" w:rsidRPr="00F523AF" w:rsidRDefault="008F76AA" w:rsidP="008F76AA">
      <w:pPr>
        <w:pStyle w:val="ListBullet2"/>
      </w:pPr>
      <w:r w:rsidRPr="00F523AF">
        <w:t>Illustrative aids used to promote understanding in the communication process are appropriate to the topic, audience and context. </w:t>
      </w:r>
    </w:p>
    <w:p w14:paraId="000BE8B6" w14:textId="77777777" w:rsidR="008F76AA" w:rsidRPr="00F523AF" w:rsidRDefault="008F76AA" w:rsidP="008F76AA">
      <w:pPr>
        <w:pStyle w:val="ListBullet2"/>
      </w:pPr>
      <w:r w:rsidRPr="00F523AF">
        <w:t>Own points of view and ideas are presented coherently in prepared and unprepared talks. </w:t>
      </w:r>
    </w:p>
    <w:p w14:paraId="63EB48C9" w14:textId="77777777" w:rsidR="008F76AA" w:rsidRPr="00F523AF" w:rsidRDefault="008F76AA" w:rsidP="008F76AA">
      <w:pPr>
        <w:pStyle w:val="ListBullet3"/>
      </w:pPr>
      <w:r w:rsidRPr="00F523AF">
        <w:rPr>
          <w:b/>
          <w:szCs w:val="20"/>
        </w:rPr>
        <w:t>RANGE</w:t>
      </w:r>
      <w:r w:rsidRPr="00F523AF">
        <w:t> At least two different techniques of speech and delivery, two purposes and two different audiences.</w:t>
      </w:r>
    </w:p>
    <w:p w14:paraId="5454297A" w14:textId="77777777" w:rsidR="008F76AA" w:rsidRPr="00F523AF" w:rsidRDefault="008F76AA" w:rsidP="008F76AA">
      <w:pPr>
        <w:pStyle w:val="ListBullet2"/>
      </w:pPr>
      <w:r w:rsidRPr="00F523AF">
        <w:t>Conclusions are formulated in clear, simple language that summarises the main supporting evidence and states own point of view. </w:t>
      </w:r>
    </w:p>
    <w:p w14:paraId="3BC8085C" w14:textId="77777777" w:rsidR="008F76AA" w:rsidRPr="00F523AF" w:rsidRDefault="008F76AA" w:rsidP="008F76AA">
      <w:pPr>
        <w:spacing w:before="0" w:after="0"/>
        <w:jc w:val="left"/>
        <w:rPr>
          <w:szCs w:val="20"/>
        </w:rPr>
      </w:pPr>
    </w:p>
    <w:p w14:paraId="03F57F80" w14:textId="77777777" w:rsidR="008F76AA" w:rsidRPr="008F76AA" w:rsidRDefault="008F76AA" w:rsidP="008F76AA">
      <w:pPr>
        <w:spacing w:before="0" w:after="0"/>
        <w:jc w:val="left"/>
        <w:rPr>
          <w:rStyle w:val="Strong"/>
        </w:rPr>
      </w:pPr>
      <w:r w:rsidRPr="008F76AA">
        <w:rPr>
          <w:rStyle w:val="Strong"/>
        </w:rPr>
        <w:t>Specific Outcome 5 </w:t>
      </w:r>
    </w:p>
    <w:p w14:paraId="7C290F50" w14:textId="77777777" w:rsidR="008F76AA" w:rsidRPr="00F523AF" w:rsidRDefault="008F76AA" w:rsidP="008F76AA">
      <w:pPr>
        <w:spacing w:before="0" w:after="0"/>
        <w:jc w:val="left"/>
        <w:rPr>
          <w:szCs w:val="20"/>
        </w:rPr>
      </w:pPr>
      <w:r w:rsidRPr="00F523AF">
        <w:rPr>
          <w:szCs w:val="20"/>
        </w:rPr>
        <w:t>Identify and explain how speakers influence audiences. </w:t>
      </w:r>
    </w:p>
    <w:p w14:paraId="4E3D6AA5" w14:textId="77777777" w:rsidR="008F76AA" w:rsidRPr="008F76AA" w:rsidRDefault="008F76AA" w:rsidP="008F76AA">
      <w:pPr>
        <w:spacing w:before="0" w:after="0"/>
        <w:jc w:val="left"/>
        <w:rPr>
          <w:rStyle w:val="Strong"/>
        </w:rPr>
      </w:pPr>
      <w:r w:rsidRPr="008F76AA">
        <w:rPr>
          <w:rStyle w:val="Strong"/>
        </w:rPr>
        <w:t>Assessment Criteria </w:t>
      </w:r>
    </w:p>
    <w:p w14:paraId="25311C14" w14:textId="77777777" w:rsidR="008F76AA" w:rsidRPr="00F523AF" w:rsidRDefault="008F76AA" w:rsidP="008F76AA">
      <w:pPr>
        <w:pStyle w:val="ListBullet2"/>
      </w:pPr>
      <w:r w:rsidRPr="00F523AF">
        <w:t>Speaker's choice of words, language usage, symbols, pictures and tone is explored and explained in terms of impact on audience. </w:t>
      </w:r>
    </w:p>
    <w:p w14:paraId="680EE076" w14:textId="77777777" w:rsidR="008F76AA" w:rsidRPr="00F523AF" w:rsidRDefault="008F76AA" w:rsidP="008F76AA">
      <w:pPr>
        <w:pStyle w:val="ListBullet3"/>
      </w:pPr>
      <w:r w:rsidRPr="00F523AF">
        <w:rPr>
          <w:b/>
          <w:szCs w:val="20"/>
        </w:rPr>
        <w:t>RANGE</w:t>
      </w:r>
      <w:r w:rsidRPr="00F523AF">
        <w:t> Bias (cultural, religious or peer preferences, misrepresentation, discrimination, racist, sexist, ageist); humour; irony; sarcasm</w:t>
      </w:r>
    </w:p>
    <w:p w14:paraId="1DC60DB9" w14:textId="77777777" w:rsidR="008F76AA" w:rsidRPr="00F523AF" w:rsidRDefault="008F76AA" w:rsidP="008F76AA">
      <w:pPr>
        <w:pStyle w:val="ListBullet2"/>
      </w:pPr>
      <w:r w:rsidRPr="00F523AF">
        <w:t>Speaker's omission of pertinent facts and opinions is recognised and explained in terms of impact on audience. </w:t>
      </w:r>
    </w:p>
    <w:p w14:paraId="5209398A" w14:textId="77777777" w:rsidR="008F76AA" w:rsidRPr="00F523AF" w:rsidRDefault="008F76AA" w:rsidP="008F76AA">
      <w:pPr>
        <w:pStyle w:val="ListBullet2"/>
      </w:pPr>
      <w:r w:rsidRPr="00F523AF">
        <w:t>The impact of different techniques of spoken communication are identified and evaluated in terms of their influence on selected audiences. </w:t>
      </w:r>
    </w:p>
    <w:p w14:paraId="46F139F9" w14:textId="77777777" w:rsidR="008F76AA" w:rsidRPr="00F523AF" w:rsidRDefault="008F76AA" w:rsidP="008F76AA">
      <w:pPr>
        <w:pStyle w:val="ListBullet3"/>
      </w:pPr>
      <w:r w:rsidRPr="00F523AF">
        <w:rPr>
          <w:b/>
          <w:szCs w:val="20"/>
        </w:rPr>
        <w:t>RANGE</w:t>
      </w:r>
      <w:r w:rsidRPr="00F523AF">
        <w:t> Stress, intonation, rhythm, repetition, rhetorical questions, use of first person for inclusion, analogies, use of passive, 'politically correct' language.</w:t>
      </w:r>
    </w:p>
    <w:p w14:paraId="2F49F34E" w14:textId="77777777" w:rsidR="008F76AA" w:rsidRPr="00F523AF" w:rsidRDefault="008F76AA" w:rsidP="008F76AA">
      <w:pPr>
        <w:spacing w:before="0" w:after="0"/>
        <w:jc w:val="left"/>
        <w:rPr>
          <w:szCs w:val="20"/>
        </w:rPr>
      </w:pPr>
    </w:p>
    <w:p w14:paraId="4307B5C0" w14:textId="77777777" w:rsidR="008F76AA" w:rsidRPr="00DB0F3E" w:rsidRDefault="008F76AA" w:rsidP="00DB0F3E">
      <w:pPr>
        <w:pStyle w:val="Heading4"/>
        <w:rPr>
          <w:rFonts w:eastAsiaTheme="majorEastAsia"/>
        </w:rPr>
      </w:pPr>
      <w:r w:rsidRPr="00DB0F3E">
        <w:rPr>
          <w:rFonts w:eastAsiaTheme="majorEastAsia"/>
        </w:rPr>
        <w:t>Unit Standard Accreditation And Moderation Options </w:t>
      </w:r>
    </w:p>
    <w:p w14:paraId="19D46C5B" w14:textId="77777777" w:rsidR="008F76AA" w:rsidRPr="00F523AF" w:rsidRDefault="008F76AA" w:rsidP="008F76AA">
      <w:pPr>
        <w:pStyle w:val="ListBullet2"/>
      </w:pPr>
      <w:r w:rsidRPr="00F523AF">
        <w:t xml:space="preserve">Providers of learning towards this unit standard will need to meet the accreditation requirements of the GENFETQA. </w:t>
      </w:r>
    </w:p>
    <w:p w14:paraId="054D9E3A" w14:textId="77777777" w:rsidR="008F76AA" w:rsidRPr="00F523AF" w:rsidRDefault="008F76AA" w:rsidP="008F76AA">
      <w:pPr>
        <w:pStyle w:val="ListBullet2"/>
      </w:pPr>
      <w:r w:rsidRPr="00F523AF">
        <w:t>Moderation Option: The moderation requirements of the GENFETQA must be met in order to award credit to learners for this unit standard. </w:t>
      </w:r>
    </w:p>
    <w:p w14:paraId="0DBBCF45" w14:textId="77777777" w:rsidR="008F76AA" w:rsidRPr="00DB0F3E" w:rsidRDefault="008F76AA" w:rsidP="00DB0F3E">
      <w:pPr>
        <w:pStyle w:val="Heading4"/>
        <w:rPr>
          <w:rFonts w:eastAsiaTheme="majorEastAsia"/>
        </w:rPr>
      </w:pPr>
      <w:r w:rsidRPr="00DB0F3E">
        <w:rPr>
          <w:rFonts w:eastAsiaTheme="majorEastAsia"/>
        </w:rPr>
        <w:t>Unit Standard Essential Embedded Knowledge </w:t>
      </w:r>
    </w:p>
    <w:p w14:paraId="790B4661" w14:textId="77777777" w:rsidR="008F76AA" w:rsidRPr="00F523AF" w:rsidRDefault="008F76AA" w:rsidP="008F76AA">
      <w:pPr>
        <w:spacing w:before="0" w:after="0"/>
        <w:rPr>
          <w:szCs w:val="20"/>
        </w:rPr>
      </w:pPr>
      <w:r w:rsidRPr="00F523AF">
        <w:rPr>
          <w:szCs w:val="20"/>
        </w:rPr>
        <w:t xml:space="preserve">The following essential embedded knowledge will be assessed by means of the specific outcomes in terms of the stipulated assessment criteria: </w:t>
      </w:r>
    </w:p>
    <w:p w14:paraId="4097FFE8" w14:textId="77777777" w:rsidR="008F76AA" w:rsidRPr="00F523AF" w:rsidRDefault="008F76AA" w:rsidP="008F76AA">
      <w:pPr>
        <w:pStyle w:val="ListBullet2"/>
      </w:pPr>
      <w:r w:rsidRPr="00F523AF">
        <w:t xml:space="preserve">Learners can understand and explain that languages have certain features and conventions, which can be manipulated. Learners can apply this knowledge and adapt language to suit different contexts, audiences and purposes. </w:t>
      </w:r>
    </w:p>
    <w:p w14:paraId="22414D1C" w14:textId="77777777" w:rsidR="008F76AA" w:rsidRPr="00F523AF" w:rsidRDefault="008F76AA" w:rsidP="008F76AA">
      <w:pPr>
        <w:pStyle w:val="ListBullet2"/>
      </w:pPr>
      <w:r w:rsidRPr="00F523AF">
        <w:t>Candidates are unlikely to achieve all the specific outcomes, to the standards described in the assessment criteria, without knowledge of the stated embedded knowledge. This means that for the most part, the possession or lack of the knowledge can be directly inferred from the quality of the candidate`s performance. Where direct assessment of knowledge is required, assessment criteria have been included in the body of the unit standard. </w:t>
      </w:r>
    </w:p>
    <w:p w14:paraId="3E37FF3E" w14:textId="77777777" w:rsidR="008F76AA" w:rsidRPr="00F523AF" w:rsidRDefault="008F76AA" w:rsidP="008F76AA">
      <w:pPr>
        <w:spacing w:before="0" w:after="0"/>
        <w:jc w:val="left"/>
        <w:rPr>
          <w:rFonts w:ascii="Arial Rounded MT Bold" w:eastAsiaTheme="majorEastAsia" w:hAnsi="Arial Rounded MT Bold" w:cstheme="majorBidi"/>
          <w:b/>
          <w:iCs/>
          <w:sz w:val="28"/>
        </w:rPr>
      </w:pPr>
      <w:r w:rsidRPr="00F523AF">
        <w:rPr>
          <w:rFonts w:ascii="Arial Rounded MT Bold" w:eastAsiaTheme="majorEastAsia" w:hAnsi="Arial Rounded MT Bold" w:cstheme="majorBidi"/>
          <w:b/>
          <w:iCs/>
          <w:sz w:val="28"/>
        </w:rPr>
        <w:br w:type="page"/>
      </w:r>
    </w:p>
    <w:p w14:paraId="0547BFB9" w14:textId="77777777" w:rsidR="008F76AA" w:rsidRPr="00DB0F3E" w:rsidRDefault="008F76AA" w:rsidP="00DB0F3E">
      <w:pPr>
        <w:pStyle w:val="Heading4"/>
        <w:rPr>
          <w:rFonts w:eastAsiaTheme="majorEastAsia"/>
        </w:rPr>
      </w:pPr>
      <w:r w:rsidRPr="00DB0F3E">
        <w:rPr>
          <w:rFonts w:eastAsiaTheme="majorEastAsia"/>
        </w:rPr>
        <w:t>Critical Cross-field Outcomes (CCFO): </w:t>
      </w:r>
    </w:p>
    <w:p w14:paraId="2C92D9A6" w14:textId="77777777" w:rsidR="008F76AA" w:rsidRPr="00F523AF" w:rsidRDefault="008F76AA" w:rsidP="008F76AA">
      <w:pPr>
        <w:spacing w:before="0" w:after="0"/>
        <w:jc w:val="left"/>
        <w:rPr>
          <w:szCs w:val="20"/>
        </w:rPr>
      </w:pPr>
    </w:p>
    <w:p w14:paraId="18B48D0C" w14:textId="77777777" w:rsidR="008F76AA" w:rsidRPr="008F76AA" w:rsidRDefault="008F76AA" w:rsidP="008F76AA">
      <w:pPr>
        <w:spacing w:before="0" w:after="0"/>
        <w:jc w:val="left"/>
        <w:rPr>
          <w:rStyle w:val="Strong"/>
        </w:rPr>
      </w:pPr>
      <w:r w:rsidRPr="008F76AA">
        <w:rPr>
          <w:rStyle w:val="Strong"/>
        </w:rPr>
        <w:t>Identifying </w:t>
      </w:r>
    </w:p>
    <w:p w14:paraId="6193D3BC" w14:textId="77777777" w:rsidR="008F76AA" w:rsidRPr="00F523AF" w:rsidRDefault="008F76AA" w:rsidP="008F76AA">
      <w:pPr>
        <w:spacing w:before="0" w:after="0"/>
        <w:rPr>
          <w:szCs w:val="20"/>
        </w:rPr>
      </w:pPr>
      <w:r w:rsidRPr="00F523AF">
        <w:rPr>
          <w:szCs w:val="20"/>
        </w:rPr>
        <w:t>Identify and solve problems: using context to decode and make meaning individually and in groups in oral, reading and written activities. </w:t>
      </w:r>
    </w:p>
    <w:p w14:paraId="7F2EACFC" w14:textId="77777777" w:rsidR="008F76AA" w:rsidRPr="00F523AF" w:rsidRDefault="008F76AA" w:rsidP="008F76AA">
      <w:pPr>
        <w:spacing w:before="0" w:after="0"/>
        <w:rPr>
          <w:szCs w:val="20"/>
        </w:rPr>
      </w:pPr>
    </w:p>
    <w:p w14:paraId="3CAF29A5" w14:textId="77777777" w:rsidR="008F76AA" w:rsidRPr="008F76AA" w:rsidRDefault="008F76AA" w:rsidP="008F76AA">
      <w:pPr>
        <w:spacing w:before="0" w:after="0"/>
        <w:rPr>
          <w:rStyle w:val="Strong"/>
        </w:rPr>
      </w:pPr>
      <w:r w:rsidRPr="008F76AA">
        <w:rPr>
          <w:rStyle w:val="Strong"/>
        </w:rPr>
        <w:t>Working </w:t>
      </w:r>
    </w:p>
    <w:p w14:paraId="26DD8093" w14:textId="77777777" w:rsidR="008F76AA" w:rsidRPr="00F523AF" w:rsidRDefault="008F76AA" w:rsidP="008F76AA">
      <w:pPr>
        <w:spacing w:before="0" w:after="0"/>
        <w:rPr>
          <w:szCs w:val="20"/>
        </w:rPr>
      </w:pPr>
      <w:r w:rsidRPr="00F523AF">
        <w:rPr>
          <w:szCs w:val="20"/>
        </w:rPr>
        <w:t>Work effectively with others and in teams: using interactive speech in activities, discussion and research projects. </w:t>
      </w:r>
    </w:p>
    <w:p w14:paraId="1A9A54E1" w14:textId="77777777" w:rsidR="008F76AA" w:rsidRPr="00F523AF" w:rsidRDefault="008F76AA" w:rsidP="008F76AA">
      <w:pPr>
        <w:spacing w:before="0" w:after="0"/>
        <w:rPr>
          <w:szCs w:val="20"/>
        </w:rPr>
      </w:pPr>
    </w:p>
    <w:p w14:paraId="2DB70E89" w14:textId="77777777" w:rsidR="008F76AA" w:rsidRPr="008F76AA" w:rsidRDefault="008F76AA" w:rsidP="008F76AA">
      <w:pPr>
        <w:spacing w:before="0" w:after="0"/>
        <w:rPr>
          <w:rStyle w:val="Strong"/>
        </w:rPr>
      </w:pPr>
      <w:r w:rsidRPr="008F76AA">
        <w:rPr>
          <w:rStyle w:val="Strong"/>
        </w:rPr>
        <w:t>Organising </w:t>
      </w:r>
    </w:p>
    <w:p w14:paraId="62B56C98" w14:textId="77777777" w:rsidR="008F76AA" w:rsidRPr="00F523AF" w:rsidRDefault="008F76AA" w:rsidP="008F76AA">
      <w:pPr>
        <w:spacing w:before="0" w:after="0"/>
        <w:rPr>
          <w:szCs w:val="20"/>
        </w:rPr>
      </w:pPr>
      <w:r w:rsidRPr="00F523AF">
        <w:rPr>
          <w:szCs w:val="20"/>
        </w:rPr>
        <w:t>Organise and manage oneself and one`s activities responsibly and effectively through using language. </w:t>
      </w:r>
    </w:p>
    <w:p w14:paraId="6513E05A" w14:textId="77777777" w:rsidR="008F76AA" w:rsidRPr="00F523AF" w:rsidRDefault="008F76AA" w:rsidP="008F76AA">
      <w:pPr>
        <w:spacing w:before="0" w:after="0"/>
        <w:rPr>
          <w:szCs w:val="20"/>
        </w:rPr>
      </w:pPr>
    </w:p>
    <w:p w14:paraId="4692D46E" w14:textId="77777777" w:rsidR="008F76AA" w:rsidRPr="008F76AA" w:rsidRDefault="008F76AA" w:rsidP="008F76AA">
      <w:pPr>
        <w:spacing w:before="0" w:after="0"/>
        <w:rPr>
          <w:rStyle w:val="Strong"/>
        </w:rPr>
      </w:pPr>
      <w:r w:rsidRPr="008F76AA">
        <w:rPr>
          <w:rStyle w:val="Strong"/>
        </w:rPr>
        <w:t>Collecting </w:t>
      </w:r>
    </w:p>
    <w:p w14:paraId="09EC63D8" w14:textId="77777777" w:rsidR="008F76AA" w:rsidRPr="00F523AF" w:rsidRDefault="008F76AA" w:rsidP="008F76AA">
      <w:pPr>
        <w:spacing w:before="0" w:after="0"/>
        <w:rPr>
          <w:szCs w:val="20"/>
        </w:rPr>
      </w:pPr>
      <w:r w:rsidRPr="00F523AF">
        <w:rPr>
          <w:szCs w:val="20"/>
        </w:rPr>
        <w:t>Collect, analyse, organise and critically evaluate information: fundamental to the process of developing language capability across language applications and fields of study. </w:t>
      </w:r>
    </w:p>
    <w:p w14:paraId="4CBF0DD0" w14:textId="77777777" w:rsidR="008F76AA" w:rsidRPr="00F523AF" w:rsidRDefault="008F76AA" w:rsidP="008F76AA">
      <w:pPr>
        <w:spacing w:before="0" w:after="0"/>
        <w:rPr>
          <w:szCs w:val="20"/>
        </w:rPr>
      </w:pPr>
    </w:p>
    <w:p w14:paraId="5881D52E" w14:textId="77777777" w:rsidR="008F76AA" w:rsidRPr="008F76AA" w:rsidRDefault="008F76AA" w:rsidP="008F76AA">
      <w:pPr>
        <w:spacing w:before="0" w:after="0"/>
        <w:rPr>
          <w:rStyle w:val="Strong"/>
        </w:rPr>
      </w:pPr>
      <w:r w:rsidRPr="008F76AA">
        <w:rPr>
          <w:rStyle w:val="Strong"/>
        </w:rPr>
        <w:t>Communicating </w:t>
      </w:r>
    </w:p>
    <w:p w14:paraId="07DC1FC7" w14:textId="77777777" w:rsidR="008F76AA" w:rsidRPr="00F523AF" w:rsidRDefault="008F76AA" w:rsidP="008F76AA">
      <w:pPr>
        <w:spacing w:before="0" w:after="0"/>
        <w:rPr>
          <w:szCs w:val="20"/>
        </w:rPr>
      </w:pPr>
      <w:r w:rsidRPr="00F523AF">
        <w:rPr>
          <w:szCs w:val="20"/>
        </w:rPr>
        <w:t>Communicate effectively using visual, mathematical and/or language skills: in formal and informal communications. </w:t>
      </w:r>
    </w:p>
    <w:p w14:paraId="22BBD582" w14:textId="77777777" w:rsidR="008F76AA" w:rsidRPr="00F523AF" w:rsidRDefault="008F76AA" w:rsidP="008F76AA">
      <w:pPr>
        <w:spacing w:before="0" w:after="0"/>
        <w:rPr>
          <w:szCs w:val="20"/>
        </w:rPr>
      </w:pPr>
    </w:p>
    <w:p w14:paraId="1AFAA941" w14:textId="77777777" w:rsidR="008F76AA" w:rsidRPr="008F76AA" w:rsidRDefault="008F76AA" w:rsidP="008F76AA">
      <w:pPr>
        <w:spacing w:before="0" w:after="0"/>
        <w:rPr>
          <w:rStyle w:val="Strong"/>
        </w:rPr>
      </w:pPr>
      <w:r w:rsidRPr="008F76AA">
        <w:rPr>
          <w:rStyle w:val="Strong"/>
        </w:rPr>
        <w:t>Demonstrating </w:t>
      </w:r>
    </w:p>
    <w:p w14:paraId="1D3BF1F7" w14:textId="77777777" w:rsidR="008F76AA" w:rsidRPr="00F523AF" w:rsidRDefault="008F76AA" w:rsidP="008F76AA">
      <w:pPr>
        <w:spacing w:before="0" w:after="0"/>
        <w:rPr>
          <w:szCs w:val="20"/>
        </w:rPr>
      </w:pPr>
      <w:r w:rsidRPr="00F523AF">
        <w:rPr>
          <w:szCs w:val="20"/>
        </w:rPr>
        <w:t>Understand the world as a set of inter-related parts of a system: through using language to explore and express links, and exploring a global range of contexts and texts. </w:t>
      </w:r>
    </w:p>
    <w:p w14:paraId="1FBE51EC" w14:textId="77777777" w:rsidR="008F76AA" w:rsidRPr="00F523AF" w:rsidRDefault="008F76AA" w:rsidP="008F76AA">
      <w:pPr>
        <w:spacing w:before="0" w:after="0"/>
        <w:rPr>
          <w:szCs w:val="20"/>
        </w:rPr>
      </w:pPr>
    </w:p>
    <w:p w14:paraId="63597F42" w14:textId="77777777" w:rsidR="008F76AA" w:rsidRPr="008F76AA" w:rsidRDefault="008F76AA" w:rsidP="008F76AA">
      <w:pPr>
        <w:spacing w:before="0" w:after="0"/>
        <w:rPr>
          <w:rStyle w:val="Strong"/>
        </w:rPr>
      </w:pPr>
      <w:r w:rsidRPr="008F76AA">
        <w:rPr>
          <w:rStyle w:val="Strong"/>
        </w:rPr>
        <w:t xml:space="preserve">Unit Standard CCFO </w:t>
      </w:r>
    </w:p>
    <w:p w14:paraId="7B73ED7A" w14:textId="77777777" w:rsidR="008F76AA" w:rsidRPr="00F523AF" w:rsidRDefault="008F76AA" w:rsidP="008F76AA">
      <w:pPr>
        <w:spacing w:before="0" w:after="0"/>
      </w:pPr>
      <w:r w:rsidRPr="00F523AF">
        <w:rPr>
          <w:szCs w:val="20"/>
        </w:rPr>
        <w:t>Contribute to the full development of self by engaging with texts that stimulate awareness and development of life skills and the learning process. </w:t>
      </w:r>
    </w:p>
    <w:p w14:paraId="296A4DBE" w14:textId="77777777" w:rsidR="008F76AA" w:rsidRPr="00F523AF" w:rsidRDefault="008F76AA" w:rsidP="008F76AA">
      <w:pPr>
        <w:spacing w:before="0" w:after="0"/>
        <w:rPr>
          <w:szCs w:val="20"/>
        </w:rPr>
      </w:pPr>
    </w:p>
    <w:p w14:paraId="6E354591" w14:textId="77777777" w:rsidR="008F76AA" w:rsidRPr="00F523AF" w:rsidRDefault="008F76AA" w:rsidP="008F76AA"/>
    <w:p w14:paraId="0CBAB9D3" w14:textId="77777777" w:rsidR="00BE06BA" w:rsidRPr="009C6FD5" w:rsidRDefault="00BE06BA" w:rsidP="00830B58">
      <w:pPr>
        <w:rPr>
          <w:lang w:val="en-ZA"/>
        </w:rPr>
      </w:pPr>
    </w:p>
    <w:p w14:paraId="727787BA" w14:textId="77777777" w:rsidR="008F76AA" w:rsidRDefault="008F76AA">
      <w:pPr>
        <w:spacing w:before="0" w:after="0"/>
        <w:jc w:val="left"/>
        <w:rPr>
          <w:lang w:val="en-ZA"/>
        </w:rPr>
      </w:pPr>
      <w:r>
        <w:rPr>
          <w:lang w:val="en-ZA"/>
        </w:rPr>
        <w:br w:type="page"/>
      </w:r>
    </w:p>
    <w:p w14:paraId="6E9ECD9F" w14:textId="77777777" w:rsidR="008F76AA" w:rsidRPr="00F523AF" w:rsidRDefault="008F76AA" w:rsidP="008F76AA">
      <w:pPr>
        <w:keepNext/>
        <w:spacing w:before="240"/>
        <w:jc w:val="center"/>
        <w:outlineLvl w:val="0"/>
        <w:rPr>
          <w:b/>
          <w:bCs/>
          <w:kern w:val="32"/>
          <w:sz w:val="36"/>
          <w:szCs w:val="52"/>
        </w:rPr>
      </w:pPr>
      <w:bookmarkStart w:id="360" w:name="_Toc398630619"/>
      <w:bookmarkStart w:id="361" w:name="_Toc416166886"/>
      <w:bookmarkStart w:id="362" w:name="_Toc495930021"/>
      <w:r w:rsidRPr="00F523AF">
        <w:rPr>
          <w:b/>
          <w:bCs/>
          <w:kern w:val="32"/>
          <w:sz w:val="36"/>
          <w:szCs w:val="52"/>
        </w:rPr>
        <w:t>UNIT STANDARD</w:t>
      </w:r>
      <w:bookmarkEnd w:id="360"/>
      <w:r w:rsidRPr="00F523AF">
        <w:rPr>
          <w:b/>
          <w:bCs/>
          <w:kern w:val="32"/>
          <w:sz w:val="36"/>
          <w:szCs w:val="52"/>
        </w:rPr>
        <w:t xml:space="preserve"> 8967</w:t>
      </w:r>
      <w:bookmarkEnd w:id="361"/>
      <w:bookmarkEnd w:id="362"/>
    </w:p>
    <w:p w14:paraId="5D43520F" w14:textId="77777777" w:rsidR="008F76AA" w:rsidRPr="00DB0F3E" w:rsidRDefault="008F76AA" w:rsidP="00DB0F3E">
      <w:pPr>
        <w:pStyle w:val="Heading4"/>
      </w:pPr>
      <w:r w:rsidRPr="00DB0F3E">
        <w:t>Unit Standard Title</w:t>
      </w:r>
    </w:p>
    <w:p w14:paraId="7AAFE8AE" w14:textId="77777777" w:rsidR="008F76AA" w:rsidRPr="00F523AF" w:rsidRDefault="008F76AA" w:rsidP="008F76AA">
      <w:r w:rsidRPr="00F523AF">
        <w:rPr>
          <w:szCs w:val="20"/>
        </w:rPr>
        <w:t>Use language and communication in occupational learning programmes </w:t>
      </w:r>
    </w:p>
    <w:p w14:paraId="497E563E" w14:textId="77777777" w:rsidR="008F76AA" w:rsidRPr="00DB0F3E" w:rsidRDefault="008F76AA" w:rsidP="00DB0F3E">
      <w:pPr>
        <w:pStyle w:val="Heading4"/>
      </w:pPr>
      <w:r w:rsidRPr="00DB0F3E">
        <w:t>NQF Level</w:t>
      </w:r>
    </w:p>
    <w:p w14:paraId="0EBF6C42" w14:textId="77777777" w:rsidR="008F76AA" w:rsidRPr="00F523AF" w:rsidRDefault="008F76AA" w:rsidP="008F76AA">
      <w:r w:rsidRPr="00F523AF">
        <w:t>2</w:t>
      </w:r>
    </w:p>
    <w:p w14:paraId="60A8CA62" w14:textId="77777777" w:rsidR="008F76AA" w:rsidRPr="00DB0F3E" w:rsidRDefault="008F76AA" w:rsidP="00DB0F3E">
      <w:pPr>
        <w:pStyle w:val="Heading4"/>
      </w:pPr>
      <w:r w:rsidRPr="00DB0F3E">
        <w:t>Credits</w:t>
      </w:r>
    </w:p>
    <w:p w14:paraId="46690A76" w14:textId="77777777" w:rsidR="008F76AA" w:rsidRPr="00F523AF" w:rsidRDefault="008F76AA" w:rsidP="008F76AA">
      <w:r w:rsidRPr="00F523AF">
        <w:t>5</w:t>
      </w:r>
    </w:p>
    <w:p w14:paraId="46C32A2E" w14:textId="77777777" w:rsidR="008F76AA" w:rsidRPr="00DB0F3E" w:rsidRDefault="008F76AA" w:rsidP="00DB0F3E">
      <w:pPr>
        <w:pStyle w:val="Heading4"/>
        <w:rPr>
          <w:rFonts w:eastAsiaTheme="majorEastAsia"/>
        </w:rPr>
      </w:pPr>
      <w:r w:rsidRPr="00DB0F3E">
        <w:rPr>
          <w:rFonts w:eastAsiaTheme="majorEastAsia"/>
        </w:rPr>
        <w:t>Purpose Of The Unit Standard </w:t>
      </w:r>
    </w:p>
    <w:p w14:paraId="48361455" w14:textId="77777777" w:rsidR="008F76AA" w:rsidRPr="00F523AF" w:rsidRDefault="008F76AA" w:rsidP="008F76AA">
      <w:pPr>
        <w:spacing w:before="0" w:after="0"/>
        <w:rPr>
          <w:szCs w:val="20"/>
        </w:rPr>
      </w:pPr>
      <w:r w:rsidRPr="00F523AF">
        <w:rPr>
          <w:szCs w:val="20"/>
        </w:rPr>
        <w:t xml:space="preserve">The purpose of this unit standard is to facilitate learning and to ensure that learners are able to cope with learning in the context of learnerships, skills programmes and other learning programmes. Many adult learners in the FET band have not been in a learning situation for a long time, and need learning and study strategies and skills to enable successful progression. </w:t>
      </w:r>
    </w:p>
    <w:p w14:paraId="5DB6D0C0" w14:textId="77777777" w:rsidR="008F76AA" w:rsidRPr="00F523AF" w:rsidRDefault="008F76AA" w:rsidP="008F76AA">
      <w:pPr>
        <w:spacing w:before="0" w:after="0"/>
        <w:rPr>
          <w:szCs w:val="20"/>
        </w:rPr>
      </w:pPr>
      <w:r w:rsidRPr="00F523AF">
        <w:rPr>
          <w:szCs w:val="20"/>
        </w:rPr>
        <w:t xml:space="preserve">Learners competent at this level will be able to deal with learning materials, to access and use useful resources, to seek clarification and help when necessary, and apply a range of learning strategies. They do this with an understanding of the features and processes of the workplaces of the workplaces and occupations to which their learning programmes refer. </w:t>
      </w:r>
    </w:p>
    <w:p w14:paraId="497347B7" w14:textId="77777777" w:rsidR="008F76AA" w:rsidRPr="00F523AF" w:rsidRDefault="008F76AA" w:rsidP="008F76AA">
      <w:pPr>
        <w:spacing w:before="0" w:after="0"/>
        <w:jc w:val="left"/>
        <w:rPr>
          <w:szCs w:val="20"/>
        </w:rPr>
      </w:pPr>
      <w:r w:rsidRPr="00F523AF">
        <w:rPr>
          <w:szCs w:val="20"/>
        </w:rPr>
        <w:t xml:space="preserve">Learners credited with this standard are able to: </w:t>
      </w:r>
    </w:p>
    <w:p w14:paraId="66931BE2" w14:textId="77777777" w:rsidR="008F76AA" w:rsidRPr="00F523AF" w:rsidRDefault="008F76AA" w:rsidP="008F76AA">
      <w:pPr>
        <w:pStyle w:val="ListBullet2"/>
      </w:pPr>
      <w:r w:rsidRPr="00F523AF">
        <w:t xml:space="preserve">find and use suitable learning resources </w:t>
      </w:r>
    </w:p>
    <w:p w14:paraId="34A1963A" w14:textId="77777777" w:rsidR="008F76AA" w:rsidRPr="00F523AF" w:rsidRDefault="008F76AA" w:rsidP="008F76AA">
      <w:pPr>
        <w:pStyle w:val="ListBullet2"/>
      </w:pPr>
      <w:r w:rsidRPr="00F523AF">
        <w:t xml:space="preserve">use learning strategies </w:t>
      </w:r>
    </w:p>
    <w:p w14:paraId="360D02D7" w14:textId="77777777" w:rsidR="008F76AA" w:rsidRPr="00F523AF" w:rsidRDefault="008F76AA" w:rsidP="008F76AA">
      <w:pPr>
        <w:pStyle w:val="ListBullet2"/>
      </w:pPr>
      <w:r w:rsidRPr="00F523AF">
        <w:t xml:space="preserve">manage occupational learning programme materials </w:t>
      </w:r>
    </w:p>
    <w:p w14:paraId="2C32CECB" w14:textId="77777777" w:rsidR="008F76AA" w:rsidRPr="00F523AF" w:rsidRDefault="008F76AA" w:rsidP="008F76AA">
      <w:pPr>
        <w:pStyle w:val="ListBullet2"/>
      </w:pPr>
      <w:r w:rsidRPr="00F523AF">
        <w:t xml:space="preserve">plan and gather relevant information for use in a given context </w:t>
      </w:r>
    </w:p>
    <w:p w14:paraId="34340FAC" w14:textId="77777777" w:rsidR="008F76AA" w:rsidRPr="00F523AF" w:rsidRDefault="008F76AA" w:rsidP="008F76AA">
      <w:pPr>
        <w:pStyle w:val="ListBullet2"/>
      </w:pPr>
      <w:r w:rsidRPr="00F523AF">
        <w:t xml:space="preserve">function in a team </w:t>
      </w:r>
    </w:p>
    <w:p w14:paraId="4C4A0FBA" w14:textId="77777777" w:rsidR="008F76AA" w:rsidRPr="00F523AF" w:rsidRDefault="008F76AA" w:rsidP="008F76AA">
      <w:pPr>
        <w:pStyle w:val="ListBullet2"/>
      </w:pPr>
      <w:r w:rsidRPr="00F523AF">
        <w:t>reflect on how characteristics of the workplace and occupational context affect learning </w:t>
      </w:r>
    </w:p>
    <w:p w14:paraId="504A2F08" w14:textId="77777777" w:rsidR="008F76AA" w:rsidRPr="00DB0F3E" w:rsidRDefault="008F76AA" w:rsidP="00DB0F3E">
      <w:pPr>
        <w:pStyle w:val="Heading4"/>
        <w:rPr>
          <w:rFonts w:eastAsiaTheme="majorEastAsia"/>
        </w:rPr>
      </w:pPr>
      <w:r w:rsidRPr="00DB0F3E">
        <w:rPr>
          <w:rFonts w:eastAsiaTheme="majorEastAsia"/>
        </w:rPr>
        <w:t>Learning Assumed To Be In Place And Recognition Of Prior Learning </w:t>
      </w:r>
    </w:p>
    <w:p w14:paraId="48FB254A" w14:textId="77777777" w:rsidR="008F76AA" w:rsidRPr="00F523AF" w:rsidRDefault="008F76AA" w:rsidP="008F76AA">
      <w:pPr>
        <w:spacing w:before="0" w:after="0"/>
        <w:rPr>
          <w:szCs w:val="20"/>
        </w:rPr>
      </w:pPr>
      <w:r w:rsidRPr="00F523AF">
        <w:rPr>
          <w:szCs w:val="20"/>
        </w:rPr>
        <w:t>The credit calculation is based on the assumption that learners are already competent in terms of the full spectrum of language knowledge and communication skills laid down in the national curriculum statements up to and including GETC or NQF level 1. </w:t>
      </w:r>
    </w:p>
    <w:p w14:paraId="65D26A7D" w14:textId="77777777" w:rsidR="008F76AA" w:rsidRPr="00DB0F3E" w:rsidRDefault="008F76AA" w:rsidP="00DB0F3E">
      <w:pPr>
        <w:pStyle w:val="Heading4"/>
        <w:rPr>
          <w:rFonts w:eastAsiaTheme="majorEastAsia"/>
        </w:rPr>
      </w:pPr>
      <w:r w:rsidRPr="00DB0F3E">
        <w:rPr>
          <w:rFonts w:eastAsiaTheme="majorEastAsia"/>
        </w:rPr>
        <w:t>Unit Standard Range </w:t>
      </w:r>
    </w:p>
    <w:p w14:paraId="544C18BF" w14:textId="77777777" w:rsidR="008F76AA" w:rsidRPr="00F523AF" w:rsidRDefault="008F76AA" w:rsidP="008F76AA">
      <w:pPr>
        <w:pStyle w:val="ListBullet2"/>
      </w:pPr>
      <w:r w:rsidRPr="00F523AF">
        <w:t xml:space="preserve">Learning materials appropriate to the learners in a given context. </w:t>
      </w:r>
    </w:p>
    <w:p w14:paraId="065E4157" w14:textId="77777777" w:rsidR="008F76AA" w:rsidRPr="00F523AF" w:rsidRDefault="008F76AA" w:rsidP="008F76AA">
      <w:pPr>
        <w:pStyle w:val="ListBullet2"/>
      </w:pPr>
      <w:r w:rsidRPr="00F523AF">
        <w:t>Specific range statements are provided in the body of the unit standard where they apply to particular outcomes or assessment criteria. </w:t>
      </w:r>
    </w:p>
    <w:p w14:paraId="68FD53EF" w14:textId="77777777" w:rsidR="008F76AA" w:rsidRPr="00DB0F3E" w:rsidRDefault="008F76AA" w:rsidP="00DB0F3E">
      <w:pPr>
        <w:pStyle w:val="Heading4"/>
        <w:rPr>
          <w:rFonts w:eastAsiaTheme="majorEastAsia"/>
        </w:rPr>
      </w:pPr>
      <w:r w:rsidRPr="00DB0F3E">
        <w:rPr>
          <w:rFonts w:eastAsiaTheme="majorEastAsia"/>
        </w:rPr>
        <w:t>Specific Outcomes and Assessment Criteria: </w:t>
      </w:r>
    </w:p>
    <w:p w14:paraId="5989F3E7" w14:textId="77777777" w:rsidR="008F76AA" w:rsidRPr="008F76AA" w:rsidRDefault="008F76AA" w:rsidP="008F76AA">
      <w:pPr>
        <w:spacing w:before="0" w:after="0"/>
        <w:jc w:val="left"/>
        <w:rPr>
          <w:rStyle w:val="Strong"/>
        </w:rPr>
      </w:pPr>
      <w:r w:rsidRPr="008F76AA">
        <w:rPr>
          <w:rStyle w:val="Strong"/>
        </w:rPr>
        <w:t>Specific Outcome 1 </w:t>
      </w:r>
    </w:p>
    <w:p w14:paraId="1C5EDD55" w14:textId="77777777" w:rsidR="008F76AA" w:rsidRPr="00F523AF" w:rsidRDefault="008F76AA" w:rsidP="008F76AA">
      <w:pPr>
        <w:spacing w:before="0" w:after="0"/>
        <w:jc w:val="left"/>
        <w:rPr>
          <w:szCs w:val="20"/>
        </w:rPr>
      </w:pPr>
      <w:r w:rsidRPr="00F523AF">
        <w:rPr>
          <w:szCs w:val="20"/>
        </w:rPr>
        <w:t>Find and use suitable learning resources. </w:t>
      </w:r>
    </w:p>
    <w:p w14:paraId="7E5DB561" w14:textId="77777777" w:rsidR="008F76AA" w:rsidRPr="008F76AA" w:rsidRDefault="008F76AA" w:rsidP="008F76AA">
      <w:pPr>
        <w:spacing w:before="0" w:after="0"/>
        <w:jc w:val="left"/>
        <w:rPr>
          <w:rStyle w:val="Strong"/>
        </w:rPr>
      </w:pPr>
      <w:r w:rsidRPr="008F76AA">
        <w:rPr>
          <w:rStyle w:val="Strong"/>
        </w:rPr>
        <w:t>Assessment Criteria </w:t>
      </w:r>
    </w:p>
    <w:p w14:paraId="6C045095" w14:textId="77777777" w:rsidR="008F76AA" w:rsidRPr="00F523AF" w:rsidRDefault="008F76AA" w:rsidP="008F76AA">
      <w:pPr>
        <w:pStyle w:val="ListBullet2"/>
      </w:pPr>
      <w:r w:rsidRPr="00F523AF">
        <w:t>Relevant learning resources are identified. </w:t>
      </w:r>
    </w:p>
    <w:p w14:paraId="7C945831" w14:textId="77777777" w:rsidR="008F76AA" w:rsidRPr="00F523AF" w:rsidRDefault="008F76AA" w:rsidP="008F76AA">
      <w:pPr>
        <w:pStyle w:val="ListBullet3"/>
      </w:pPr>
      <w:r w:rsidRPr="00F523AF">
        <w:rPr>
          <w:b/>
          <w:bCs/>
          <w:sz w:val="18"/>
          <w:szCs w:val="18"/>
        </w:rPr>
        <w:t>RANGE</w:t>
      </w:r>
      <w:r w:rsidRPr="00F523AF">
        <w:t> Resource centres, dictionaries, internet, other learners.</w:t>
      </w:r>
    </w:p>
    <w:p w14:paraId="62083793" w14:textId="77777777" w:rsidR="008F76AA" w:rsidRPr="00F523AF" w:rsidRDefault="008F76AA" w:rsidP="008F76AA">
      <w:pPr>
        <w:pStyle w:val="ListBullet2"/>
      </w:pPr>
      <w:r w:rsidRPr="00F523AF">
        <w:t>Learning resources are used effectively through appropriate selection of information and acknowledgement of sources. </w:t>
      </w:r>
    </w:p>
    <w:p w14:paraId="7048F245" w14:textId="77777777" w:rsidR="008F76AA" w:rsidRDefault="008F76AA">
      <w:pPr>
        <w:spacing w:before="0" w:after="0"/>
        <w:jc w:val="left"/>
        <w:rPr>
          <w:szCs w:val="20"/>
        </w:rPr>
      </w:pPr>
      <w:r>
        <w:rPr>
          <w:szCs w:val="20"/>
        </w:rPr>
        <w:br w:type="page"/>
      </w:r>
    </w:p>
    <w:p w14:paraId="3983222D" w14:textId="77777777" w:rsidR="008F76AA" w:rsidRPr="00F523AF" w:rsidRDefault="008F76AA" w:rsidP="008F76AA">
      <w:pPr>
        <w:spacing w:before="0" w:after="0"/>
        <w:jc w:val="left"/>
        <w:rPr>
          <w:szCs w:val="20"/>
        </w:rPr>
      </w:pPr>
    </w:p>
    <w:p w14:paraId="76C2DB68" w14:textId="77777777" w:rsidR="008F76AA" w:rsidRPr="008F76AA" w:rsidRDefault="008F76AA" w:rsidP="008F76AA">
      <w:pPr>
        <w:spacing w:before="0" w:after="0"/>
        <w:jc w:val="left"/>
        <w:rPr>
          <w:rStyle w:val="Strong"/>
        </w:rPr>
      </w:pPr>
      <w:r w:rsidRPr="008F76AA">
        <w:rPr>
          <w:rStyle w:val="Strong"/>
        </w:rPr>
        <w:t>Specific Outcome 2 </w:t>
      </w:r>
    </w:p>
    <w:p w14:paraId="2C68146D" w14:textId="77777777" w:rsidR="008F76AA" w:rsidRPr="00F523AF" w:rsidRDefault="008F76AA" w:rsidP="008F76AA">
      <w:pPr>
        <w:spacing w:before="0" w:after="0"/>
        <w:jc w:val="left"/>
        <w:rPr>
          <w:szCs w:val="20"/>
        </w:rPr>
      </w:pPr>
      <w:r w:rsidRPr="00F523AF">
        <w:rPr>
          <w:szCs w:val="20"/>
        </w:rPr>
        <w:t>Use learning strategies. </w:t>
      </w:r>
    </w:p>
    <w:p w14:paraId="2FE465F3" w14:textId="77777777" w:rsidR="008F76AA" w:rsidRPr="008F76AA" w:rsidRDefault="008F76AA" w:rsidP="008F76AA">
      <w:pPr>
        <w:spacing w:before="0" w:after="0"/>
        <w:jc w:val="left"/>
        <w:rPr>
          <w:rStyle w:val="Strong"/>
        </w:rPr>
      </w:pPr>
      <w:r w:rsidRPr="008F76AA">
        <w:rPr>
          <w:rStyle w:val="Strong"/>
        </w:rPr>
        <w:t>Assessment Criteria </w:t>
      </w:r>
    </w:p>
    <w:p w14:paraId="6827F8A3" w14:textId="77777777" w:rsidR="008F76AA" w:rsidRPr="00F523AF" w:rsidRDefault="008F76AA" w:rsidP="008F76AA">
      <w:pPr>
        <w:pStyle w:val="ListBullet2"/>
      </w:pPr>
      <w:r w:rsidRPr="00F523AF">
        <w:t>Information is summarised for learning purposes. </w:t>
      </w:r>
    </w:p>
    <w:p w14:paraId="607A6B7E" w14:textId="77777777" w:rsidR="008F76AA" w:rsidRPr="00F523AF" w:rsidRDefault="008F76AA" w:rsidP="008F76AA">
      <w:pPr>
        <w:pStyle w:val="ListBullet2"/>
      </w:pPr>
      <w:r w:rsidRPr="00F523AF">
        <w:t>Specific techniques are selected and applied appropriately. </w:t>
      </w:r>
    </w:p>
    <w:p w14:paraId="537A984A" w14:textId="77777777" w:rsidR="008F76AA" w:rsidRPr="00F523AF" w:rsidRDefault="008F76AA" w:rsidP="008F76AA">
      <w:pPr>
        <w:pStyle w:val="ListBullet3"/>
      </w:pPr>
      <w:r w:rsidRPr="00F523AF">
        <w:rPr>
          <w:b/>
          <w:bCs/>
          <w:sz w:val="18"/>
          <w:szCs w:val="18"/>
        </w:rPr>
        <w:t>RANGE</w:t>
      </w:r>
      <w:r w:rsidRPr="00F523AF">
        <w:t> Mind maps, note taking, memorising, key words, underlining, skimming and scanning.</w:t>
      </w:r>
    </w:p>
    <w:p w14:paraId="21312EB8" w14:textId="77777777" w:rsidR="008F76AA" w:rsidRPr="00F523AF" w:rsidRDefault="008F76AA" w:rsidP="008F76AA">
      <w:pPr>
        <w:pStyle w:val="ListBullet2"/>
      </w:pPr>
      <w:r w:rsidRPr="00F523AF">
        <w:t>Relevant questions are asked. </w:t>
      </w:r>
    </w:p>
    <w:p w14:paraId="76DA0888" w14:textId="77777777" w:rsidR="008F76AA" w:rsidRPr="00F523AF" w:rsidRDefault="008F76AA" w:rsidP="008F76AA">
      <w:pPr>
        <w:pStyle w:val="ListBullet3"/>
      </w:pPr>
      <w:r w:rsidRPr="00F523AF">
        <w:rPr>
          <w:b/>
          <w:bCs/>
          <w:sz w:val="18"/>
          <w:szCs w:val="18"/>
        </w:rPr>
        <w:t>RANGE</w:t>
      </w:r>
      <w:r w:rsidRPr="00F523AF">
        <w:t> Checking understanding, clarifying meaning, getting information, asking for help.</w:t>
      </w:r>
    </w:p>
    <w:p w14:paraId="25863262" w14:textId="77777777" w:rsidR="008F76AA" w:rsidRPr="00F523AF" w:rsidRDefault="008F76AA" w:rsidP="008F76AA">
      <w:pPr>
        <w:pStyle w:val="ListBullet2"/>
      </w:pPr>
      <w:r w:rsidRPr="00F523AF">
        <w:t>Texts are read for detail. </w:t>
      </w:r>
    </w:p>
    <w:p w14:paraId="28479F83" w14:textId="77777777" w:rsidR="008F76AA" w:rsidRPr="00F523AF" w:rsidRDefault="008F76AA" w:rsidP="008F76AA">
      <w:pPr>
        <w:pStyle w:val="ListBullet2"/>
      </w:pPr>
      <w:r w:rsidRPr="00F523AF">
        <w:t>Spoken input is listened to for detail. </w:t>
      </w:r>
    </w:p>
    <w:p w14:paraId="5EBF2A1F" w14:textId="77777777" w:rsidR="008F76AA" w:rsidRPr="00F523AF" w:rsidRDefault="008F76AA" w:rsidP="008F76AA">
      <w:pPr>
        <w:pStyle w:val="ListBullet2"/>
      </w:pPr>
      <w:r w:rsidRPr="00F523AF">
        <w:t>Learning takes place through communicating with others in groups or as individuals. </w:t>
      </w:r>
    </w:p>
    <w:p w14:paraId="66BFD6AE" w14:textId="77777777" w:rsidR="008F76AA" w:rsidRPr="00F523AF" w:rsidRDefault="008F76AA" w:rsidP="008F76AA">
      <w:pPr>
        <w:pStyle w:val="ListBullet3"/>
      </w:pPr>
      <w:r w:rsidRPr="00F523AF">
        <w:rPr>
          <w:b/>
          <w:bCs/>
          <w:sz w:val="18"/>
          <w:szCs w:val="18"/>
        </w:rPr>
        <w:t>RANGE</w:t>
      </w:r>
      <w:r w:rsidRPr="00F523AF">
        <w:t> Facilitators, other learners, colleagues.</w:t>
      </w:r>
    </w:p>
    <w:p w14:paraId="689BAEDF" w14:textId="77777777" w:rsidR="008F76AA" w:rsidRPr="00F523AF" w:rsidRDefault="008F76AA" w:rsidP="008F76AA">
      <w:pPr>
        <w:spacing w:before="0" w:after="0"/>
        <w:jc w:val="left"/>
        <w:rPr>
          <w:szCs w:val="20"/>
        </w:rPr>
      </w:pPr>
    </w:p>
    <w:p w14:paraId="37907CCD" w14:textId="77777777" w:rsidR="008F76AA" w:rsidRPr="008F76AA" w:rsidRDefault="008F76AA" w:rsidP="008F76AA">
      <w:pPr>
        <w:spacing w:before="0" w:after="0"/>
        <w:jc w:val="left"/>
        <w:rPr>
          <w:rStyle w:val="Strong"/>
        </w:rPr>
      </w:pPr>
      <w:r w:rsidRPr="008F76AA">
        <w:rPr>
          <w:rStyle w:val="Strong"/>
        </w:rPr>
        <w:t>Specific Outcome 3 </w:t>
      </w:r>
    </w:p>
    <w:p w14:paraId="3D108B81" w14:textId="77777777" w:rsidR="008F76AA" w:rsidRPr="00F523AF" w:rsidRDefault="008F76AA" w:rsidP="008F76AA">
      <w:pPr>
        <w:spacing w:before="0" w:after="0"/>
        <w:jc w:val="left"/>
        <w:rPr>
          <w:szCs w:val="20"/>
        </w:rPr>
      </w:pPr>
      <w:r w:rsidRPr="00F523AF">
        <w:rPr>
          <w:szCs w:val="20"/>
        </w:rPr>
        <w:t>Manage occupational learning materials. </w:t>
      </w:r>
    </w:p>
    <w:p w14:paraId="3EC4B532" w14:textId="77777777" w:rsidR="008F76AA" w:rsidRPr="008F76AA" w:rsidRDefault="008F76AA" w:rsidP="008F76AA">
      <w:pPr>
        <w:spacing w:before="0" w:after="0"/>
        <w:jc w:val="left"/>
        <w:rPr>
          <w:rStyle w:val="Strong"/>
        </w:rPr>
      </w:pPr>
      <w:r w:rsidRPr="008F76AA">
        <w:rPr>
          <w:rStyle w:val="Strong"/>
        </w:rPr>
        <w:t>Assessment Criteria </w:t>
      </w:r>
    </w:p>
    <w:p w14:paraId="1B681722" w14:textId="77777777" w:rsidR="008F76AA" w:rsidRPr="00F523AF" w:rsidRDefault="008F76AA" w:rsidP="008F76AA">
      <w:pPr>
        <w:pStyle w:val="ListBullet2"/>
      </w:pPr>
      <w:r w:rsidRPr="00F523AF">
        <w:t>Occupational learning materials are well organised. </w:t>
      </w:r>
    </w:p>
    <w:p w14:paraId="034C3046" w14:textId="77777777" w:rsidR="008F76AA" w:rsidRPr="00F523AF" w:rsidRDefault="008F76AA" w:rsidP="008F76AA">
      <w:pPr>
        <w:pStyle w:val="ListBullet3"/>
      </w:pPr>
      <w:r w:rsidRPr="00F523AF">
        <w:rPr>
          <w:b/>
          <w:sz w:val="18"/>
          <w:szCs w:val="18"/>
        </w:rPr>
        <w:t>RANGE</w:t>
      </w:r>
      <w:r w:rsidRPr="00F523AF">
        <w:t> Texts, handouts, textbooks, charts, maps, plans, and diagrams.</w:t>
      </w:r>
    </w:p>
    <w:p w14:paraId="1CE49465" w14:textId="77777777" w:rsidR="008F76AA" w:rsidRPr="00F523AF" w:rsidRDefault="008F76AA" w:rsidP="008F76AA">
      <w:pPr>
        <w:pStyle w:val="ListBullet2"/>
      </w:pPr>
      <w:r w:rsidRPr="00F523AF">
        <w:t>Layout and presentation of learning materials is understood and used effectively. </w:t>
      </w:r>
    </w:p>
    <w:p w14:paraId="081DAB8E" w14:textId="77777777" w:rsidR="008F76AA" w:rsidRPr="00F523AF" w:rsidRDefault="008F76AA" w:rsidP="008F76AA">
      <w:pPr>
        <w:pStyle w:val="ListBullet3"/>
      </w:pPr>
      <w:r w:rsidRPr="00F523AF">
        <w:rPr>
          <w:b/>
          <w:bCs/>
          <w:sz w:val="18"/>
          <w:szCs w:val="18"/>
        </w:rPr>
        <w:t>RANGE</w:t>
      </w:r>
      <w:r w:rsidRPr="00F523AF">
        <w:t> Index, contents page, or glossaries are used effectively.</w:t>
      </w:r>
    </w:p>
    <w:p w14:paraId="754B2E4A" w14:textId="77777777" w:rsidR="008F76AA" w:rsidRPr="00F523AF" w:rsidRDefault="008F76AA" w:rsidP="008F76AA">
      <w:pPr>
        <w:pStyle w:val="ListBullet2"/>
      </w:pPr>
      <w:r w:rsidRPr="00F523AF">
        <w:t>Technical language/terminology is engaged with, and clarification sought if needed. </w:t>
      </w:r>
    </w:p>
    <w:p w14:paraId="603BC691" w14:textId="77777777" w:rsidR="008F76AA" w:rsidRPr="00F523AF" w:rsidRDefault="008F76AA" w:rsidP="008F76AA">
      <w:pPr>
        <w:spacing w:before="0" w:after="0"/>
        <w:jc w:val="left"/>
        <w:rPr>
          <w:szCs w:val="20"/>
        </w:rPr>
      </w:pPr>
    </w:p>
    <w:p w14:paraId="703D81EA" w14:textId="77777777" w:rsidR="008F76AA" w:rsidRPr="008F76AA" w:rsidRDefault="008F76AA" w:rsidP="008F76AA">
      <w:pPr>
        <w:spacing w:before="0" w:after="0"/>
        <w:jc w:val="left"/>
        <w:rPr>
          <w:rStyle w:val="Strong"/>
        </w:rPr>
      </w:pPr>
      <w:r w:rsidRPr="008F76AA">
        <w:rPr>
          <w:rStyle w:val="Strong"/>
        </w:rPr>
        <w:t>Specific Outcome 4 </w:t>
      </w:r>
    </w:p>
    <w:p w14:paraId="02ADD4AA" w14:textId="77777777" w:rsidR="008F76AA" w:rsidRPr="00F523AF" w:rsidRDefault="008F76AA" w:rsidP="008F76AA">
      <w:pPr>
        <w:spacing w:before="0" w:after="0"/>
        <w:jc w:val="left"/>
        <w:rPr>
          <w:szCs w:val="20"/>
        </w:rPr>
      </w:pPr>
      <w:r w:rsidRPr="00F523AF">
        <w:rPr>
          <w:szCs w:val="20"/>
        </w:rPr>
        <w:t>Plan and gather relevant information for a given context. </w:t>
      </w:r>
    </w:p>
    <w:p w14:paraId="61C42B8A" w14:textId="77777777" w:rsidR="008F76AA" w:rsidRPr="008F76AA" w:rsidRDefault="008F76AA" w:rsidP="008F76AA">
      <w:pPr>
        <w:spacing w:before="0" w:after="0"/>
        <w:jc w:val="left"/>
        <w:rPr>
          <w:rStyle w:val="Strong"/>
        </w:rPr>
      </w:pPr>
      <w:r w:rsidRPr="008F76AA">
        <w:rPr>
          <w:rStyle w:val="Strong"/>
        </w:rPr>
        <w:t>Assessment Criteria </w:t>
      </w:r>
    </w:p>
    <w:p w14:paraId="3DC7264D" w14:textId="77777777" w:rsidR="008F76AA" w:rsidRPr="00F523AF" w:rsidRDefault="008F76AA" w:rsidP="008F76AA">
      <w:pPr>
        <w:pStyle w:val="ListBullet2"/>
      </w:pPr>
      <w:r w:rsidRPr="00F523AF">
        <w:t>Appropriate or relevant topic and scope is identified and defined. </w:t>
      </w:r>
    </w:p>
    <w:p w14:paraId="1C15284C" w14:textId="77777777" w:rsidR="008F76AA" w:rsidRPr="00F523AF" w:rsidRDefault="008F76AA" w:rsidP="008F76AA">
      <w:pPr>
        <w:pStyle w:val="ListBullet2"/>
      </w:pPr>
      <w:r w:rsidRPr="00F523AF">
        <w:t>Information gathering steps are planned and sequenced appropriately. </w:t>
      </w:r>
    </w:p>
    <w:p w14:paraId="72B7BAA8" w14:textId="77777777" w:rsidR="008F76AA" w:rsidRPr="00F523AF" w:rsidRDefault="008F76AA" w:rsidP="008F76AA">
      <w:pPr>
        <w:pStyle w:val="ListBullet2"/>
      </w:pPr>
      <w:r w:rsidRPr="00F523AF">
        <w:t>Information gathering techniques are applied. </w:t>
      </w:r>
    </w:p>
    <w:p w14:paraId="0D80B113" w14:textId="77777777" w:rsidR="008F76AA" w:rsidRPr="00F523AF" w:rsidRDefault="008F76AA" w:rsidP="008F76AA">
      <w:pPr>
        <w:pStyle w:val="ListBullet3"/>
      </w:pPr>
      <w:r w:rsidRPr="00F523AF">
        <w:rPr>
          <w:b/>
          <w:bCs/>
          <w:sz w:val="18"/>
          <w:szCs w:val="18"/>
        </w:rPr>
        <w:t>RANGE</w:t>
      </w:r>
      <w:r w:rsidRPr="00F523AF">
        <w:t> Gathering information, reading, interviewing, using appropriate electronic sources.</w:t>
      </w:r>
    </w:p>
    <w:p w14:paraId="1D15EB10" w14:textId="77777777" w:rsidR="008F76AA" w:rsidRPr="00F523AF" w:rsidRDefault="008F76AA" w:rsidP="008F76AA">
      <w:pPr>
        <w:pStyle w:val="ListBullet3"/>
      </w:pPr>
      <w:r w:rsidRPr="00F523AF">
        <w:t>Information is sifted for relevance. </w:t>
      </w:r>
    </w:p>
    <w:p w14:paraId="6CE79163" w14:textId="77777777" w:rsidR="008F76AA" w:rsidRPr="00F523AF" w:rsidRDefault="008F76AA" w:rsidP="008F76AA">
      <w:pPr>
        <w:pStyle w:val="ListBullet3"/>
      </w:pPr>
      <w:r w:rsidRPr="00F523AF">
        <w:t>Information is classified, categorised and sorted. </w:t>
      </w:r>
    </w:p>
    <w:p w14:paraId="0AC1753C" w14:textId="77777777" w:rsidR="008F76AA" w:rsidRPr="00F523AF" w:rsidRDefault="008F76AA" w:rsidP="008F76AA">
      <w:pPr>
        <w:pStyle w:val="ListBullet3"/>
      </w:pPr>
      <w:r w:rsidRPr="00F523AF">
        <w:t>Conclusions are presented in the appropriate format. </w:t>
      </w:r>
    </w:p>
    <w:p w14:paraId="3ABB326C" w14:textId="77777777" w:rsidR="008F76AA" w:rsidRPr="00F523AF" w:rsidRDefault="008F76AA" w:rsidP="008F76AA">
      <w:pPr>
        <w:spacing w:before="0" w:after="0"/>
        <w:jc w:val="left"/>
        <w:rPr>
          <w:szCs w:val="20"/>
        </w:rPr>
      </w:pPr>
    </w:p>
    <w:p w14:paraId="3A8A38D8" w14:textId="77777777" w:rsidR="008F76AA" w:rsidRPr="008F76AA" w:rsidRDefault="008F76AA" w:rsidP="008F76AA">
      <w:pPr>
        <w:spacing w:before="0" w:after="0"/>
        <w:jc w:val="left"/>
        <w:rPr>
          <w:rStyle w:val="Strong"/>
        </w:rPr>
      </w:pPr>
      <w:r w:rsidRPr="008F76AA">
        <w:rPr>
          <w:rStyle w:val="Strong"/>
        </w:rPr>
        <w:t>Specific Outcome 5 </w:t>
      </w:r>
    </w:p>
    <w:p w14:paraId="63B3879D" w14:textId="77777777" w:rsidR="008F76AA" w:rsidRPr="00F523AF" w:rsidRDefault="008F76AA" w:rsidP="008F76AA">
      <w:pPr>
        <w:spacing w:before="0" w:after="0"/>
        <w:jc w:val="left"/>
        <w:rPr>
          <w:szCs w:val="20"/>
        </w:rPr>
      </w:pPr>
      <w:r w:rsidRPr="00F523AF">
        <w:rPr>
          <w:szCs w:val="20"/>
        </w:rPr>
        <w:t>Function in a team. </w:t>
      </w:r>
    </w:p>
    <w:p w14:paraId="7966875F" w14:textId="77777777" w:rsidR="008F76AA" w:rsidRPr="008F76AA" w:rsidRDefault="008F76AA" w:rsidP="008F76AA">
      <w:pPr>
        <w:spacing w:before="0" w:after="0"/>
        <w:jc w:val="left"/>
        <w:rPr>
          <w:rStyle w:val="Strong"/>
        </w:rPr>
      </w:pPr>
      <w:r w:rsidRPr="008F76AA">
        <w:rPr>
          <w:rStyle w:val="Strong"/>
        </w:rPr>
        <w:t>Assessment Criteria </w:t>
      </w:r>
    </w:p>
    <w:p w14:paraId="6D643295" w14:textId="77777777" w:rsidR="008F76AA" w:rsidRPr="00F523AF" w:rsidRDefault="008F76AA" w:rsidP="008F76AA">
      <w:pPr>
        <w:pStyle w:val="ListBullet2"/>
      </w:pPr>
      <w:r w:rsidRPr="00F523AF">
        <w:t>Active participation happens in group learning situations. </w:t>
      </w:r>
    </w:p>
    <w:p w14:paraId="37F56DB3" w14:textId="77777777" w:rsidR="008F76AA" w:rsidRPr="00F523AF" w:rsidRDefault="008F76AA" w:rsidP="008F76AA">
      <w:pPr>
        <w:pStyle w:val="ListBullet3"/>
      </w:pPr>
      <w:r w:rsidRPr="00F523AF">
        <w:rPr>
          <w:b/>
          <w:bCs/>
          <w:sz w:val="18"/>
          <w:szCs w:val="18"/>
        </w:rPr>
        <w:t>RANGE</w:t>
      </w:r>
      <w:r w:rsidRPr="00F523AF">
        <w:t> Discussions, activities, workshops.</w:t>
      </w:r>
    </w:p>
    <w:p w14:paraId="5D7E3156" w14:textId="77777777" w:rsidR="008F76AA" w:rsidRPr="00F523AF" w:rsidRDefault="008F76AA" w:rsidP="008F76AA">
      <w:pPr>
        <w:pStyle w:val="ListBullet2"/>
      </w:pPr>
      <w:r w:rsidRPr="00F523AF">
        <w:t>Responsibilities in the team are taken up and group work conventions are applied in learning situations. </w:t>
      </w:r>
    </w:p>
    <w:p w14:paraId="4D378AC1" w14:textId="77777777" w:rsidR="008F76AA" w:rsidRPr="00F523AF" w:rsidRDefault="008F76AA" w:rsidP="008F76AA">
      <w:pPr>
        <w:pStyle w:val="ListBullet3"/>
      </w:pPr>
      <w:r w:rsidRPr="00F523AF">
        <w:rPr>
          <w:b/>
          <w:bCs/>
          <w:sz w:val="18"/>
          <w:szCs w:val="18"/>
        </w:rPr>
        <w:t>RANGE</w:t>
      </w:r>
      <w:r w:rsidRPr="00F523AF">
        <w:t> Turn taking, rotation of roles: conducting, chairing, recording, and reporting.</w:t>
      </w:r>
    </w:p>
    <w:p w14:paraId="66D2F823" w14:textId="77777777" w:rsidR="008F76AA" w:rsidRPr="00F523AF" w:rsidRDefault="008F76AA" w:rsidP="008F76AA">
      <w:pPr>
        <w:pStyle w:val="ListBullet2"/>
      </w:pPr>
      <w:r w:rsidRPr="00F523AF">
        <w:t>Conflict management and negotiating techniques are practised. </w:t>
      </w:r>
    </w:p>
    <w:p w14:paraId="46863161" w14:textId="77777777" w:rsidR="008F76AA" w:rsidRPr="00F523AF" w:rsidRDefault="008F76AA" w:rsidP="008F76AA">
      <w:pPr>
        <w:pStyle w:val="ListBullet2"/>
      </w:pPr>
      <w:r w:rsidRPr="00F523AF">
        <w:t>Teamwork results in meaningful products or outcomes. </w:t>
      </w:r>
    </w:p>
    <w:p w14:paraId="252127D6" w14:textId="77777777" w:rsidR="008F76AA" w:rsidRPr="00F523AF" w:rsidRDefault="008F76AA" w:rsidP="008F76AA">
      <w:pPr>
        <w:spacing w:before="0" w:after="0"/>
        <w:jc w:val="left"/>
        <w:rPr>
          <w:szCs w:val="20"/>
        </w:rPr>
      </w:pPr>
    </w:p>
    <w:p w14:paraId="04020F2B" w14:textId="77777777" w:rsidR="008F76AA" w:rsidRPr="008F76AA" w:rsidRDefault="008F76AA" w:rsidP="008F76AA">
      <w:pPr>
        <w:spacing w:before="0" w:after="0"/>
        <w:jc w:val="left"/>
        <w:rPr>
          <w:rStyle w:val="Strong"/>
        </w:rPr>
      </w:pPr>
      <w:r w:rsidRPr="008F76AA">
        <w:rPr>
          <w:rStyle w:val="Strong"/>
        </w:rPr>
        <w:t>Specific Outcome 6 </w:t>
      </w:r>
    </w:p>
    <w:p w14:paraId="5E0C909A" w14:textId="77777777" w:rsidR="008F76AA" w:rsidRPr="00F523AF" w:rsidRDefault="008F76AA" w:rsidP="008F76AA">
      <w:pPr>
        <w:spacing w:before="0" w:after="0"/>
        <w:jc w:val="left"/>
        <w:rPr>
          <w:szCs w:val="20"/>
        </w:rPr>
      </w:pPr>
      <w:r w:rsidRPr="00F523AF">
        <w:rPr>
          <w:szCs w:val="20"/>
        </w:rPr>
        <w:t>Reflect on how characteristics of the workplace and occupational context affect learning. </w:t>
      </w:r>
    </w:p>
    <w:p w14:paraId="231455B0" w14:textId="77777777" w:rsidR="008F76AA" w:rsidRPr="008F76AA" w:rsidRDefault="008F76AA" w:rsidP="008F76AA">
      <w:pPr>
        <w:spacing w:before="0" w:after="0"/>
        <w:jc w:val="left"/>
        <w:rPr>
          <w:rStyle w:val="Strong"/>
        </w:rPr>
      </w:pPr>
      <w:r w:rsidRPr="008F76AA">
        <w:rPr>
          <w:rStyle w:val="Strong"/>
        </w:rPr>
        <w:t>Assessment Criteria </w:t>
      </w:r>
    </w:p>
    <w:p w14:paraId="5E28106F" w14:textId="77777777" w:rsidR="008F76AA" w:rsidRPr="00F523AF" w:rsidRDefault="008F76AA" w:rsidP="008F76AA">
      <w:pPr>
        <w:pStyle w:val="ListBullet2"/>
      </w:pPr>
      <w:r w:rsidRPr="00F523AF">
        <w:t>Features of the occupational environment are described and discussed. </w:t>
      </w:r>
    </w:p>
    <w:p w14:paraId="420B67D0" w14:textId="77777777" w:rsidR="008F76AA" w:rsidRPr="00F523AF" w:rsidRDefault="008F76AA" w:rsidP="008F76AA">
      <w:pPr>
        <w:pStyle w:val="ListBullet3"/>
      </w:pPr>
      <w:r w:rsidRPr="00F523AF">
        <w:rPr>
          <w:b/>
          <w:bCs/>
          <w:sz w:val="18"/>
          <w:szCs w:val="18"/>
        </w:rPr>
        <w:t>RANGE</w:t>
      </w:r>
      <w:r w:rsidRPr="00F523AF">
        <w:t> Workplace/occupational focus:</w:t>
      </w:r>
    </w:p>
    <w:p w14:paraId="4A9A6935" w14:textId="77777777" w:rsidR="008F76AA" w:rsidRPr="00F523AF" w:rsidRDefault="008F76AA" w:rsidP="008F76AA">
      <w:pPr>
        <w:pStyle w:val="ListBullet4"/>
      </w:pPr>
      <w:r w:rsidRPr="00F523AF">
        <w:t>Services, manufacturing, financial, educational.</w:t>
      </w:r>
    </w:p>
    <w:p w14:paraId="20C2FD82" w14:textId="77777777" w:rsidR="008F76AA" w:rsidRPr="00F523AF" w:rsidRDefault="008F76AA" w:rsidP="008F76AA">
      <w:pPr>
        <w:pStyle w:val="ListBullet3"/>
      </w:pPr>
      <w:r w:rsidRPr="00F523AF">
        <w:t>Organisation type:</w:t>
      </w:r>
    </w:p>
    <w:p w14:paraId="7384233D" w14:textId="77777777" w:rsidR="008F76AA" w:rsidRPr="00F523AF" w:rsidRDefault="008F76AA" w:rsidP="008F76AA">
      <w:pPr>
        <w:pStyle w:val="ListBullet4"/>
      </w:pPr>
      <w:r w:rsidRPr="00F523AF">
        <w:t>Government, parastatal, heavy/light industry, large organisation, small business.</w:t>
      </w:r>
    </w:p>
    <w:p w14:paraId="2F48D226" w14:textId="77777777" w:rsidR="008F76AA" w:rsidRPr="00F523AF" w:rsidRDefault="008F76AA" w:rsidP="008F76AA">
      <w:pPr>
        <w:pStyle w:val="ListBullet2"/>
      </w:pPr>
      <w:r w:rsidRPr="00F523AF">
        <w:t>Ways in which these features affect learning processes and/or application of learning are described and discussed. </w:t>
      </w:r>
    </w:p>
    <w:p w14:paraId="17B2C05E" w14:textId="77777777" w:rsidR="008F76AA" w:rsidRPr="00F523AF" w:rsidRDefault="008F76AA" w:rsidP="008F76AA">
      <w:pPr>
        <w:pStyle w:val="ListBullet3"/>
      </w:pPr>
      <w:r w:rsidRPr="00F523AF">
        <w:rPr>
          <w:b/>
          <w:bCs/>
          <w:sz w:val="18"/>
          <w:szCs w:val="18"/>
        </w:rPr>
        <w:t>RANGE</w:t>
      </w:r>
      <w:r w:rsidRPr="00F523AF">
        <w:t> Technological resources, communication resources, communication strategies and multilingual needs in relation to necessary client or colleague interaction.</w:t>
      </w:r>
    </w:p>
    <w:p w14:paraId="3F8A9158" w14:textId="77777777" w:rsidR="008F76AA" w:rsidRPr="00F523AF" w:rsidRDefault="008F76AA" w:rsidP="008F76AA">
      <w:pPr>
        <w:spacing w:before="0" w:after="0"/>
        <w:jc w:val="left"/>
        <w:rPr>
          <w:szCs w:val="20"/>
        </w:rPr>
      </w:pPr>
    </w:p>
    <w:p w14:paraId="41F6A37A" w14:textId="77777777" w:rsidR="008F76AA" w:rsidRPr="00DB0F3E" w:rsidRDefault="008F76AA" w:rsidP="00DB0F3E">
      <w:pPr>
        <w:pStyle w:val="Heading4"/>
        <w:rPr>
          <w:rFonts w:eastAsiaTheme="majorEastAsia"/>
        </w:rPr>
      </w:pPr>
      <w:r w:rsidRPr="00DB0F3E">
        <w:rPr>
          <w:rFonts w:eastAsiaTheme="majorEastAsia"/>
        </w:rPr>
        <w:t>Unit Standard Accreditation And Moderation Options </w:t>
      </w:r>
    </w:p>
    <w:p w14:paraId="2DEA563D" w14:textId="77777777" w:rsidR="008F76AA" w:rsidRPr="00F523AF" w:rsidRDefault="008F76AA" w:rsidP="008F76AA">
      <w:pPr>
        <w:pStyle w:val="ListBullet2"/>
      </w:pPr>
      <w:r w:rsidRPr="00F523AF">
        <w:t>Providers of learning towards this unit standard will need to meet the accreditation requirements of the GENFETQA.</w:t>
      </w:r>
    </w:p>
    <w:p w14:paraId="11FB309D" w14:textId="77777777" w:rsidR="008F76AA" w:rsidRPr="00F523AF" w:rsidRDefault="008F76AA" w:rsidP="008F76AA">
      <w:pPr>
        <w:pStyle w:val="ListBullet2"/>
      </w:pPr>
      <w:r w:rsidRPr="00F523AF">
        <w:t>Moderation Option: The moderation requirements of the GENFETQA must be met in order to award credit to learners for this unit standard. </w:t>
      </w:r>
    </w:p>
    <w:p w14:paraId="6C84B154" w14:textId="77777777" w:rsidR="008F76AA" w:rsidRPr="00DB0F3E" w:rsidRDefault="008F76AA" w:rsidP="00DB0F3E">
      <w:pPr>
        <w:pStyle w:val="Heading4"/>
        <w:rPr>
          <w:rFonts w:eastAsiaTheme="majorEastAsia"/>
        </w:rPr>
      </w:pPr>
      <w:r w:rsidRPr="00DB0F3E">
        <w:rPr>
          <w:rFonts w:eastAsiaTheme="majorEastAsia"/>
        </w:rPr>
        <w:t>Unit Standard Essential Embedded Knowledge </w:t>
      </w:r>
    </w:p>
    <w:p w14:paraId="3993C97E" w14:textId="77777777" w:rsidR="008F76AA" w:rsidRPr="00F523AF" w:rsidRDefault="008F76AA" w:rsidP="008F76AA">
      <w:pPr>
        <w:spacing w:before="0" w:after="0"/>
        <w:rPr>
          <w:szCs w:val="20"/>
        </w:rPr>
      </w:pPr>
      <w:r w:rsidRPr="00F523AF">
        <w:rPr>
          <w:szCs w:val="20"/>
        </w:rPr>
        <w:t>Learners can understand and explain that language has certain features and conventions, which can be managed for learning purposes. Learners are aware that there are skills, strategies and resources, which will facilitate learning. They are familiar with the workplace context in which their learning will be applied. </w:t>
      </w:r>
    </w:p>
    <w:p w14:paraId="75A5C8DA" w14:textId="77777777" w:rsidR="008F76AA" w:rsidRPr="00DB0F3E" w:rsidRDefault="008F76AA" w:rsidP="00DB0F3E">
      <w:pPr>
        <w:pStyle w:val="Heading4"/>
        <w:rPr>
          <w:rFonts w:eastAsiaTheme="majorEastAsia"/>
        </w:rPr>
      </w:pPr>
      <w:r w:rsidRPr="00DB0F3E">
        <w:rPr>
          <w:rFonts w:eastAsiaTheme="majorEastAsia"/>
        </w:rPr>
        <w:t>Critical Cross-field Outcomes (CCFO): </w:t>
      </w:r>
    </w:p>
    <w:p w14:paraId="74174A7A" w14:textId="77777777" w:rsidR="008F76AA" w:rsidRPr="008F76AA" w:rsidRDefault="008F76AA" w:rsidP="008F76AA">
      <w:pPr>
        <w:spacing w:before="0" w:after="0"/>
        <w:jc w:val="left"/>
        <w:rPr>
          <w:rStyle w:val="Strong"/>
        </w:rPr>
      </w:pPr>
      <w:r w:rsidRPr="008F76AA">
        <w:rPr>
          <w:rStyle w:val="Strong"/>
        </w:rPr>
        <w:t>Identifying </w:t>
      </w:r>
    </w:p>
    <w:p w14:paraId="3C91311E" w14:textId="77777777" w:rsidR="008F76AA" w:rsidRPr="00F523AF" w:rsidRDefault="008F76AA" w:rsidP="008F76AA">
      <w:pPr>
        <w:spacing w:before="0" w:after="0"/>
        <w:jc w:val="left"/>
        <w:rPr>
          <w:szCs w:val="20"/>
        </w:rPr>
      </w:pPr>
      <w:r w:rsidRPr="00F523AF">
        <w:rPr>
          <w:szCs w:val="20"/>
        </w:rPr>
        <w:t>Identify and solve problems: using learning programme material and learning tasks to solve problems. </w:t>
      </w:r>
    </w:p>
    <w:p w14:paraId="29161D0C" w14:textId="77777777" w:rsidR="008F76AA" w:rsidRPr="00F523AF" w:rsidRDefault="008F76AA" w:rsidP="008F76AA">
      <w:pPr>
        <w:spacing w:before="0" w:after="0"/>
        <w:jc w:val="left"/>
        <w:rPr>
          <w:szCs w:val="20"/>
        </w:rPr>
      </w:pPr>
    </w:p>
    <w:p w14:paraId="50652455" w14:textId="77777777" w:rsidR="008F76AA" w:rsidRPr="008F76AA" w:rsidRDefault="008F76AA" w:rsidP="008F76AA">
      <w:pPr>
        <w:spacing w:before="0" w:after="0"/>
        <w:jc w:val="left"/>
        <w:rPr>
          <w:rStyle w:val="Strong"/>
        </w:rPr>
      </w:pPr>
      <w:r w:rsidRPr="008F76AA">
        <w:rPr>
          <w:rStyle w:val="Strong"/>
        </w:rPr>
        <w:t>Working </w:t>
      </w:r>
    </w:p>
    <w:p w14:paraId="532FBBF3" w14:textId="77777777" w:rsidR="008F76AA" w:rsidRPr="00F523AF" w:rsidRDefault="008F76AA" w:rsidP="008F76AA">
      <w:pPr>
        <w:spacing w:before="0" w:after="0"/>
        <w:jc w:val="left"/>
        <w:rPr>
          <w:szCs w:val="20"/>
        </w:rPr>
      </w:pPr>
      <w:r w:rsidRPr="00F523AF">
        <w:rPr>
          <w:szCs w:val="20"/>
        </w:rPr>
        <w:t>Working effectively with others and in teams: using interactive speech and roles in activities, discussions and projects. </w:t>
      </w:r>
    </w:p>
    <w:p w14:paraId="694A48C5" w14:textId="77777777" w:rsidR="008F76AA" w:rsidRPr="00F523AF" w:rsidRDefault="008F76AA" w:rsidP="008F76AA">
      <w:pPr>
        <w:spacing w:before="0" w:after="0"/>
        <w:jc w:val="left"/>
        <w:rPr>
          <w:b/>
          <w:bCs/>
          <w:szCs w:val="20"/>
        </w:rPr>
      </w:pPr>
    </w:p>
    <w:p w14:paraId="61D69232" w14:textId="77777777" w:rsidR="008F76AA" w:rsidRPr="008F76AA" w:rsidRDefault="008F76AA" w:rsidP="008F76AA">
      <w:pPr>
        <w:spacing w:before="0" w:after="0"/>
        <w:jc w:val="left"/>
        <w:rPr>
          <w:rStyle w:val="Strong"/>
        </w:rPr>
      </w:pPr>
      <w:r w:rsidRPr="008F76AA">
        <w:rPr>
          <w:rStyle w:val="Strong"/>
        </w:rPr>
        <w:t>Organising </w:t>
      </w:r>
    </w:p>
    <w:p w14:paraId="7FB35FD4" w14:textId="77777777" w:rsidR="008F76AA" w:rsidRPr="00F523AF" w:rsidRDefault="008F76AA" w:rsidP="008F76AA">
      <w:pPr>
        <w:spacing w:before="0" w:after="0"/>
        <w:jc w:val="left"/>
        <w:rPr>
          <w:szCs w:val="20"/>
        </w:rPr>
      </w:pPr>
      <w:r w:rsidRPr="00F523AF">
        <w:rPr>
          <w:szCs w:val="20"/>
        </w:rPr>
        <w:t>Organise and manage oneself and one`s activities responsibly and effectively: through organisation of learning materials and assignments. </w:t>
      </w:r>
    </w:p>
    <w:p w14:paraId="1F7035CA" w14:textId="77777777" w:rsidR="008F76AA" w:rsidRPr="00F523AF" w:rsidRDefault="008F76AA" w:rsidP="008F76AA">
      <w:pPr>
        <w:spacing w:before="0" w:after="0"/>
        <w:jc w:val="left"/>
        <w:rPr>
          <w:szCs w:val="20"/>
        </w:rPr>
      </w:pPr>
    </w:p>
    <w:p w14:paraId="2ECC3DE8" w14:textId="77777777" w:rsidR="008F76AA" w:rsidRPr="008F76AA" w:rsidRDefault="008F76AA" w:rsidP="008F76AA">
      <w:pPr>
        <w:spacing w:before="0" w:after="0"/>
        <w:jc w:val="left"/>
        <w:rPr>
          <w:rStyle w:val="Strong"/>
        </w:rPr>
      </w:pPr>
      <w:r w:rsidRPr="008F76AA">
        <w:rPr>
          <w:rStyle w:val="Strong"/>
        </w:rPr>
        <w:t>Collecting </w:t>
      </w:r>
    </w:p>
    <w:p w14:paraId="6C6FB79C" w14:textId="77777777" w:rsidR="008F76AA" w:rsidRPr="00F523AF" w:rsidRDefault="008F76AA" w:rsidP="008F76AA">
      <w:pPr>
        <w:spacing w:before="0" w:after="0"/>
        <w:jc w:val="left"/>
        <w:rPr>
          <w:szCs w:val="20"/>
        </w:rPr>
      </w:pPr>
      <w:r w:rsidRPr="00F523AF">
        <w:rPr>
          <w:szCs w:val="20"/>
        </w:rPr>
        <w:t>Collecting, analysing, organising and critically evaluating information: through application of information processing skills in study. </w:t>
      </w:r>
    </w:p>
    <w:p w14:paraId="14E3BCB5" w14:textId="77777777" w:rsidR="008F76AA" w:rsidRPr="00F523AF" w:rsidRDefault="008F76AA" w:rsidP="008F76AA">
      <w:pPr>
        <w:spacing w:before="0" w:after="0"/>
        <w:jc w:val="left"/>
        <w:rPr>
          <w:b/>
          <w:bCs/>
          <w:szCs w:val="20"/>
        </w:rPr>
      </w:pPr>
    </w:p>
    <w:p w14:paraId="7FCB27EB" w14:textId="77777777" w:rsidR="008F76AA" w:rsidRPr="008F76AA" w:rsidRDefault="008F76AA" w:rsidP="008F76AA">
      <w:pPr>
        <w:spacing w:before="0" w:after="0"/>
        <w:jc w:val="left"/>
        <w:rPr>
          <w:rStyle w:val="Strong"/>
        </w:rPr>
      </w:pPr>
      <w:r w:rsidRPr="008F76AA">
        <w:rPr>
          <w:rStyle w:val="Strong"/>
        </w:rPr>
        <w:t>Communicating </w:t>
      </w:r>
    </w:p>
    <w:p w14:paraId="2FC75D1B" w14:textId="77777777" w:rsidR="008F76AA" w:rsidRPr="00F523AF" w:rsidRDefault="008F76AA" w:rsidP="008F76AA">
      <w:pPr>
        <w:spacing w:before="0" w:after="0"/>
        <w:jc w:val="left"/>
        <w:rPr>
          <w:szCs w:val="20"/>
        </w:rPr>
      </w:pPr>
      <w:r w:rsidRPr="00F523AF">
        <w:rPr>
          <w:szCs w:val="20"/>
        </w:rPr>
        <w:t>Communicate effectively using visual, mathematical and/or language skills in formal and informal learning situations. </w:t>
      </w:r>
    </w:p>
    <w:p w14:paraId="0E4B9CAB" w14:textId="77777777" w:rsidR="008F76AA" w:rsidRPr="00F523AF" w:rsidRDefault="008F76AA" w:rsidP="008F76AA">
      <w:pPr>
        <w:spacing w:before="0" w:after="0"/>
        <w:jc w:val="left"/>
        <w:rPr>
          <w:szCs w:val="20"/>
        </w:rPr>
      </w:pPr>
    </w:p>
    <w:p w14:paraId="05C60705" w14:textId="77777777" w:rsidR="008F76AA" w:rsidRPr="008F76AA" w:rsidRDefault="008F76AA" w:rsidP="008F76AA">
      <w:pPr>
        <w:spacing w:before="0" w:after="0"/>
        <w:jc w:val="left"/>
        <w:rPr>
          <w:rStyle w:val="Strong"/>
        </w:rPr>
      </w:pPr>
      <w:r w:rsidRPr="008F76AA">
        <w:rPr>
          <w:rStyle w:val="Strong"/>
        </w:rPr>
        <w:t>Science </w:t>
      </w:r>
    </w:p>
    <w:p w14:paraId="1907F574" w14:textId="77777777" w:rsidR="008F76AA" w:rsidRPr="00F523AF" w:rsidRDefault="008F76AA" w:rsidP="008F76AA">
      <w:pPr>
        <w:spacing w:before="0" w:after="0"/>
        <w:jc w:val="left"/>
        <w:rPr>
          <w:szCs w:val="20"/>
        </w:rPr>
      </w:pPr>
      <w:r w:rsidRPr="00F523AF">
        <w:rPr>
          <w:szCs w:val="20"/>
        </w:rPr>
        <w:t>Use science and technology effectively and critically: using electronic media for learning. </w:t>
      </w:r>
    </w:p>
    <w:p w14:paraId="6160242D" w14:textId="77777777" w:rsidR="008F76AA" w:rsidRPr="00F523AF" w:rsidRDefault="008F76AA" w:rsidP="008F76AA">
      <w:pPr>
        <w:spacing w:before="0" w:after="0"/>
        <w:jc w:val="left"/>
        <w:rPr>
          <w:szCs w:val="20"/>
        </w:rPr>
      </w:pPr>
    </w:p>
    <w:p w14:paraId="4058C5AA" w14:textId="77777777" w:rsidR="008F76AA" w:rsidRPr="008F76AA" w:rsidRDefault="008F76AA" w:rsidP="008F76AA">
      <w:pPr>
        <w:spacing w:before="0" w:after="0"/>
        <w:jc w:val="left"/>
        <w:rPr>
          <w:rStyle w:val="Strong"/>
        </w:rPr>
      </w:pPr>
      <w:r w:rsidRPr="008F76AA">
        <w:rPr>
          <w:rStyle w:val="Strong"/>
        </w:rPr>
        <w:t>Demonstrating </w:t>
      </w:r>
    </w:p>
    <w:p w14:paraId="28A3D324" w14:textId="77777777" w:rsidR="008F76AA" w:rsidRPr="00F523AF" w:rsidRDefault="008F76AA" w:rsidP="008F76AA">
      <w:pPr>
        <w:spacing w:before="0" w:after="0"/>
        <w:jc w:val="left"/>
        <w:rPr>
          <w:szCs w:val="20"/>
        </w:rPr>
      </w:pPr>
      <w:r w:rsidRPr="00F523AF">
        <w:rPr>
          <w:szCs w:val="20"/>
        </w:rPr>
        <w:t>Reflect on and explore a variety of strategies to learn more effectively. </w:t>
      </w:r>
    </w:p>
    <w:p w14:paraId="2FE7D163" w14:textId="77777777" w:rsidR="008F76AA" w:rsidRDefault="008F76AA">
      <w:pPr>
        <w:spacing w:before="0" w:after="0"/>
        <w:jc w:val="left"/>
        <w:rPr>
          <w:b/>
          <w:bCs/>
          <w:szCs w:val="20"/>
        </w:rPr>
      </w:pPr>
      <w:r>
        <w:rPr>
          <w:b/>
          <w:bCs/>
          <w:szCs w:val="20"/>
        </w:rPr>
        <w:br w:type="page"/>
      </w:r>
    </w:p>
    <w:p w14:paraId="6B589D7A" w14:textId="77777777" w:rsidR="008F76AA" w:rsidRPr="00F523AF" w:rsidRDefault="008F76AA" w:rsidP="008F76AA">
      <w:pPr>
        <w:spacing w:before="0" w:after="0"/>
        <w:jc w:val="left"/>
        <w:rPr>
          <w:b/>
          <w:bCs/>
          <w:szCs w:val="20"/>
        </w:rPr>
      </w:pPr>
    </w:p>
    <w:p w14:paraId="419E3B58" w14:textId="77777777" w:rsidR="008F76AA" w:rsidRPr="008F76AA" w:rsidRDefault="008F76AA" w:rsidP="008F76AA">
      <w:pPr>
        <w:spacing w:before="0" w:after="0"/>
        <w:jc w:val="left"/>
        <w:rPr>
          <w:rStyle w:val="Strong"/>
        </w:rPr>
      </w:pPr>
      <w:r w:rsidRPr="008F76AA">
        <w:rPr>
          <w:rStyle w:val="Strong"/>
        </w:rPr>
        <w:t>Contributing </w:t>
      </w:r>
    </w:p>
    <w:p w14:paraId="6E5779B4" w14:textId="77777777" w:rsidR="008F76AA" w:rsidRPr="00F523AF" w:rsidRDefault="008F76AA" w:rsidP="008F76AA">
      <w:pPr>
        <w:spacing w:before="0" w:after="0"/>
        <w:jc w:val="left"/>
      </w:pPr>
      <w:r w:rsidRPr="00F523AF">
        <w:rPr>
          <w:szCs w:val="20"/>
        </w:rPr>
        <w:t>Explore education and career opportunities. </w:t>
      </w:r>
    </w:p>
    <w:p w14:paraId="2CE4ED52" w14:textId="77777777" w:rsidR="008F76AA" w:rsidRPr="00F523AF" w:rsidRDefault="008F76AA" w:rsidP="008F76AA">
      <w:pPr>
        <w:spacing w:before="0" w:after="0"/>
        <w:jc w:val="left"/>
        <w:rPr>
          <w:szCs w:val="20"/>
        </w:rPr>
      </w:pPr>
    </w:p>
    <w:p w14:paraId="6571313D" w14:textId="77777777" w:rsidR="008F76AA" w:rsidRPr="00F523AF" w:rsidRDefault="008F76AA" w:rsidP="008F76AA"/>
    <w:p w14:paraId="427AD1D1" w14:textId="77777777" w:rsidR="00D06CEF" w:rsidRPr="009C6FD5" w:rsidRDefault="00D06CEF" w:rsidP="00830B58">
      <w:pPr>
        <w:rPr>
          <w:lang w:val="en-ZA"/>
        </w:rPr>
      </w:pPr>
      <w:r w:rsidRPr="009C6FD5">
        <w:rPr>
          <w:lang w:val="en-ZA"/>
        </w:rPr>
        <w:br w:type="page"/>
      </w:r>
    </w:p>
    <w:p w14:paraId="7CD024E6" w14:textId="77777777" w:rsidR="00D06CEF" w:rsidRPr="009C6FD5" w:rsidRDefault="00A45E1B" w:rsidP="00D06CEF">
      <w:pPr>
        <w:pStyle w:val="LCHeading1"/>
        <w:rPr>
          <w:noProof/>
        </w:rPr>
      </w:pPr>
      <w:bookmarkStart w:id="363" w:name="_Toc201073900"/>
      <w:bookmarkStart w:id="364" w:name="_Toc495930022"/>
      <w:r w:rsidRPr="009C6FD5">
        <w:rPr>
          <w:noProof/>
        </w:rPr>
        <w:t>SECTION 1: SPEAKING AND LISTENING STRATEGIES</w:t>
      </w:r>
      <w:bookmarkEnd w:id="363"/>
      <w:bookmarkEnd w:id="364"/>
    </w:p>
    <w:p w14:paraId="582493EC" w14:textId="77777777" w:rsidR="0097583B" w:rsidRPr="00DB0F3E" w:rsidRDefault="0097583B" w:rsidP="00DB0F3E">
      <w:pPr>
        <w:pStyle w:val="Heading4"/>
      </w:pPr>
      <w:r w:rsidRPr="00DB0F3E">
        <w:t>Outcome</w:t>
      </w:r>
    </w:p>
    <w:p w14:paraId="0E4BB50E" w14:textId="77777777" w:rsidR="00D06CEF" w:rsidRPr="009C6FD5" w:rsidRDefault="00D06CEF" w:rsidP="0097583B">
      <w:pPr>
        <w:rPr>
          <w:lang w:val="en-ZA"/>
        </w:rPr>
      </w:pPr>
      <w:r w:rsidRPr="009C6FD5">
        <w:rPr>
          <w:lang w:val="en-ZA"/>
        </w:rPr>
        <w:t>Use a variety of speaking and listening strategies to maintain communication</w:t>
      </w:r>
    </w:p>
    <w:p w14:paraId="096D9848" w14:textId="77777777" w:rsidR="00D06CEF" w:rsidRPr="00DB0F3E" w:rsidRDefault="001328FB" w:rsidP="00DB0F3E">
      <w:pPr>
        <w:pStyle w:val="Heading4"/>
      </w:pPr>
      <w:r w:rsidRPr="00DB0F3E">
        <w:t>Assessment criteria</w:t>
      </w:r>
      <w:r w:rsidR="00D06CEF" w:rsidRPr="00DB0F3E">
        <w:t xml:space="preserve"> </w:t>
      </w:r>
    </w:p>
    <w:p w14:paraId="4C77AC7E" w14:textId="77777777" w:rsidR="00D06CEF" w:rsidRPr="009C6FD5" w:rsidRDefault="00D06CEF" w:rsidP="00830B58">
      <w:pPr>
        <w:rPr>
          <w:lang w:val="en-ZA"/>
        </w:rPr>
      </w:pPr>
      <w:r w:rsidRPr="009C6FD5">
        <w:rPr>
          <w:lang w:val="en-ZA"/>
        </w:rPr>
        <w:t>On completion of this section you will be able to ensure that:</w:t>
      </w:r>
    </w:p>
    <w:p w14:paraId="2621294E" w14:textId="77777777" w:rsidR="00D06CEF" w:rsidRPr="009C6FD5" w:rsidRDefault="00D06CEF" w:rsidP="0097583B">
      <w:pPr>
        <w:pStyle w:val="ListBullet2"/>
        <w:rPr>
          <w:lang w:val="en-ZA"/>
        </w:rPr>
      </w:pPr>
      <w:r w:rsidRPr="009C6FD5">
        <w:rPr>
          <w:lang w:val="en-ZA"/>
        </w:rPr>
        <w:t>Questions to obtain information and clarify meaning are appropriate to the context, and are used to maintain interaction: Questions must include: who, what, when, where, why and how questions</w:t>
      </w:r>
    </w:p>
    <w:p w14:paraId="613A4C68" w14:textId="77777777" w:rsidR="00D06CEF" w:rsidRPr="009C6FD5" w:rsidRDefault="00D06CEF" w:rsidP="0097583B">
      <w:pPr>
        <w:pStyle w:val="ListBullet2"/>
        <w:rPr>
          <w:lang w:val="en-ZA"/>
        </w:rPr>
      </w:pPr>
      <w:r w:rsidRPr="009C6FD5">
        <w:rPr>
          <w:lang w:val="en-ZA"/>
        </w:rPr>
        <w:t>Interaction is sustained through exchanges with others to clarify understanding, information, ideas and opinions</w:t>
      </w:r>
    </w:p>
    <w:p w14:paraId="14921F08" w14:textId="77777777" w:rsidR="00D06CEF" w:rsidRPr="009C6FD5" w:rsidRDefault="00D06CEF" w:rsidP="0097583B">
      <w:pPr>
        <w:pStyle w:val="ListBullet2"/>
        <w:rPr>
          <w:lang w:val="en-ZA"/>
        </w:rPr>
      </w:pPr>
      <w:r w:rsidRPr="009C6FD5">
        <w:rPr>
          <w:lang w:val="en-ZA"/>
        </w:rPr>
        <w:t>Intonation (tone)/NMFs, volume/sign size, pace and rhythm, pitch/NMFs, stress, repetition and pacing are used in a manner that supports and conveys meaning</w:t>
      </w:r>
    </w:p>
    <w:p w14:paraId="44BD22F0" w14:textId="77777777" w:rsidR="00D06CEF" w:rsidRPr="009C6FD5" w:rsidRDefault="00D06CEF" w:rsidP="0097583B">
      <w:pPr>
        <w:pStyle w:val="ListBullet2"/>
        <w:rPr>
          <w:lang w:val="en-ZA"/>
        </w:rPr>
      </w:pPr>
      <w:r w:rsidRPr="009C6FD5">
        <w:rPr>
          <w:lang w:val="en-ZA"/>
        </w:rPr>
        <w:t>Sustained interactions reflect an ability to discuss a series of events</w:t>
      </w:r>
    </w:p>
    <w:p w14:paraId="26F23166" w14:textId="77777777" w:rsidR="00D06CEF" w:rsidRPr="009C6FD5" w:rsidRDefault="00D06CEF" w:rsidP="0097583B">
      <w:pPr>
        <w:pStyle w:val="ListBullet2"/>
        <w:rPr>
          <w:lang w:val="en-ZA"/>
        </w:rPr>
      </w:pPr>
      <w:r w:rsidRPr="009C6FD5">
        <w:rPr>
          <w:lang w:val="en-ZA"/>
        </w:rPr>
        <w:t>The main ideas are clearly distinguished during the interactions and are supported by information appropriate to the context and topic of discussion</w:t>
      </w:r>
    </w:p>
    <w:p w14:paraId="345DD239" w14:textId="77777777" w:rsidR="00D06CEF" w:rsidRPr="009C6FD5" w:rsidRDefault="00D06CEF" w:rsidP="0097583B">
      <w:pPr>
        <w:pStyle w:val="ListBullet2"/>
        <w:rPr>
          <w:lang w:val="en-ZA"/>
        </w:rPr>
      </w:pPr>
      <w:r w:rsidRPr="009C6FD5">
        <w:rPr>
          <w:lang w:val="en-ZA"/>
        </w:rPr>
        <w:t>Interactions are coherent, and conclusions and opinions that are justified by evidence and arguments during the interaction are recognised, then supported or countered. </w:t>
      </w:r>
    </w:p>
    <w:p w14:paraId="0E56A914" w14:textId="77777777" w:rsidR="00D06CEF" w:rsidRPr="009C6FD5" w:rsidRDefault="00D06CEF" w:rsidP="0097583B">
      <w:pPr>
        <w:pStyle w:val="ListBullet2"/>
        <w:rPr>
          <w:lang w:val="en-ZA"/>
        </w:rPr>
      </w:pPr>
      <w:r w:rsidRPr="009C6FD5">
        <w:rPr>
          <w:lang w:val="en-ZA"/>
        </w:rPr>
        <w:t>Own speech/signing is corrected or adapted to promote clarity and understanding during the interaction</w:t>
      </w:r>
    </w:p>
    <w:p w14:paraId="2DA12BF9" w14:textId="77777777" w:rsidR="00D06CEF" w:rsidRPr="009C6FD5" w:rsidRDefault="00D06CEF" w:rsidP="0097583B">
      <w:pPr>
        <w:rPr>
          <w:lang w:val="en-ZA"/>
        </w:rPr>
      </w:pPr>
    </w:p>
    <w:p w14:paraId="1B20C2C8" w14:textId="77777777" w:rsidR="00D06CEF" w:rsidRPr="009C6FD5" w:rsidRDefault="00D06CEF" w:rsidP="00D06CEF">
      <w:pPr>
        <w:pBdr>
          <w:top w:val="single" w:sz="4" w:space="1" w:color="auto"/>
          <w:left w:val="single" w:sz="4" w:space="4" w:color="auto"/>
          <w:bottom w:val="single" w:sz="4" w:space="1" w:color="auto"/>
          <w:right w:val="single" w:sz="4" w:space="4" w:color="auto"/>
        </w:pBdr>
        <w:jc w:val="center"/>
        <w:rPr>
          <w:b/>
          <w:bCs/>
          <w:sz w:val="24"/>
          <w:lang w:val="en-ZA"/>
        </w:rPr>
      </w:pPr>
      <w:r w:rsidRPr="009C6FD5">
        <w:rPr>
          <w:b/>
          <w:bCs/>
          <w:sz w:val="24"/>
          <w:lang w:val="en-ZA"/>
        </w:rPr>
        <w:t>DEFINITION OF COMMUNICATION</w:t>
      </w:r>
    </w:p>
    <w:p w14:paraId="52DD2588" w14:textId="77777777" w:rsidR="00D06CEF" w:rsidRPr="009C6FD5" w:rsidRDefault="00D06CEF" w:rsidP="00D06CEF">
      <w:pPr>
        <w:pBdr>
          <w:top w:val="single" w:sz="4" w:space="1" w:color="auto"/>
          <w:left w:val="single" w:sz="4" w:space="4" w:color="auto"/>
          <w:bottom w:val="single" w:sz="4" w:space="1" w:color="auto"/>
          <w:right w:val="single" w:sz="4" w:space="4" w:color="auto"/>
        </w:pBdr>
        <w:rPr>
          <w:b/>
          <w:sz w:val="24"/>
          <w:lang w:val="en-ZA"/>
        </w:rPr>
      </w:pPr>
      <w:r w:rsidRPr="009C6FD5">
        <w:rPr>
          <w:i/>
          <w:iCs/>
          <w:sz w:val="24"/>
          <w:lang w:val="en-ZA"/>
        </w:rPr>
        <w:t>“</w:t>
      </w:r>
      <w:r w:rsidRPr="009C6FD5">
        <w:rPr>
          <w:b/>
          <w:i/>
          <w:iCs/>
          <w:sz w:val="24"/>
          <w:lang w:val="en-ZA"/>
        </w:rPr>
        <w:t>Human communication is the process whereby meaning is created between two or more people.”</w:t>
      </w:r>
      <w:r w:rsidRPr="009C6FD5">
        <w:rPr>
          <w:b/>
          <w:i/>
          <w:iCs/>
          <w:sz w:val="24"/>
          <w:lang w:val="en-ZA"/>
        </w:rPr>
        <w:tab/>
      </w:r>
      <w:r w:rsidRPr="009C6FD5">
        <w:rPr>
          <w:b/>
          <w:i/>
          <w:iCs/>
          <w:sz w:val="24"/>
          <w:lang w:val="en-ZA"/>
        </w:rPr>
        <w:tab/>
      </w:r>
      <w:r w:rsidRPr="009C6FD5">
        <w:rPr>
          <w:b/>
          <w:i/>
          <w:iCs/>
          <w:sz w:val="24"/>
          <w:lang w:val="en-ZA"/>
        </w:rPr>
        <w:tab/>
      </w:r>
      <w:r w:rsidRPr="009C6FD5">
        <w:rPr>
          <w:b/>
          <w:sz w:val="24"/>
          <w:lang w:val="en-ZA"/>
        </w:rPr>
        <w:t>(Tubbs &amp; Moss, 1994)</w:t>
      </w:r>
    </w:p>
    <w:p w14:paraId="08F5B910" w14:textId="77777777" w:rsidR="00D06CEF" w:rsidRPr="009C6FD5" w:rsidRDefault="00D06CEF" w:rsidP="00D06CEF">
      <w:pPr>
        <w:rPr>
          <w:lang w:val="en-ZA"/>
        </w:rPr>
      </w:pPr>
    </w:p>
    <w:p w14:paraId="55C94871" w14:textId="77777777" w:rsidR="00D06CEF" w:rsidRPr="009C6FD5" w:rsidRDefault="00D06CEF" w:rsidP="00BD3566">
      <w:pPr>
        <w:pStyle w:val="H3"/>
        <w:rPr>
          <w:lang w:val="en-ZA"/>
        </w:rPr>
      </w:pPr>
      <w:bookmarkStart w:id="365" w:name="_Toc495930023"/>
      <w:r w:rsidRPr="009C6FD5">
        <w:rPr>
          <w:lang w:val="en-ZA"/>
        </w:rPr>
        <w:t>The Communication Process</w:t>
      </w:r>
      <w:bookmarkEnd w:id="365"/>
    </w:p>
    <w:p w14:paraId="25ED08A5" w14:textId="77777777" w:rsidR="00D06CEF" w:rsidRPr="009C6FD5" w:rsidRDefault="00D06CEF" w:rsidP="00D06CEF">
      <w:pPr>
        <w:jc w:val="center"/>
        <w:rPr>
          <w:i/>
          <w:iCs/>
          <w:noProof/>
          <w:bdr w:val="single" w:sz="4" w:space="0" w:color="auto"/>
          <w:lang w:val="en-ZA"/>
        </w:rPr>
      </w:pPr>
    </w:p>
    <w:p w14:paraId="11716382" w14:textId="77777777" w:rsidR="00D06CEF" w:rsidRPr="009C6FD5" w:rsidRDefault="00483466" w:rsidP="00D06CEF">
      <w:pPr>
        <w:jc w:val="center"/>
        <w:rPr>
          <w:i/>
          <w:iCs/>
          <w:noProof/>
          <w:lang w:val="en-ZA"/>
        </w:rPr>
      </w:pPr>
      <w:r w:rsidRPr="009C6FD5">
        <w:rPr>
          <w:i/>
          <w:iCs/>
          <w:noProof/>
          <w:lang w:val="en-ZA" w:eastAsia="en-ZA"/>
        </w:rPr>
        <mc:AlternateContent>
          <mc:Choice Requires="wps">
            <w:drawing>
              <wp:anchor distT="0" distB="0" distL="114300" distR="114300" simplePos="0" relativeHeight="251618816" behindDoc="0" locked="0" layoutInCell="1" allowOverlap="1" wp14:anchorId="6077AAAA" wp14:editId="69DB1CB6">
                <wp:simplePos x="0" y="0"/>
                <wp:positionH relativeFrom="column">
                  <wp:posOffset>3543300</wp:posOffset>
                </wp:positionH>
                <wp:positionV relativeFrom="paragraph">
                  <wp:posOffset>181610</wp:posOffset>
                </wp:positionV>
                <wp:extent cx="1257300" cy="228600"/>
                <wp:effectExtent l="9525" t="10160" r="28575" b="56515"/>
                <wp:wrapNone/>
                <wp:docPr id="16" name="Line 95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0620FD" id="Line 9576" o:spid="_x0000_s1026" style="position:absolute;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9pt,14.3pt" to="378pt,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">
                <v:stroke endarrow="block"/>
              </v:line>
            </w:pict>
          </mc:Fallback>
        </mc:AlternateContent>
      </w:r>
      <w:r w:rsidRPr="009C6FD5">
        <w:rPr>
          <w:i/>
          <w:iCs/>
          <w:noProof/>
          <w:lang w:val="en-ZA" w:eastAsia="en-ZA"/>
        </w:rPr>
        <mc:AlternateContent>
          <mc:Choice Requires="wps">
            <w:drawing>
              <wp:anchor distT="0" distB="0" distL="114300" distR="114300" simplePos="0" relativeHeight="251617792" behindDoc="0" locked="0" layoutInCell="1" allowOverlap="1" wp14:anchorId="15E973F9" wp14:editId="3812C29E">
                <wp:simplePos x="0" y="0"/>
                <wp:positionH relativeFrom="column">
                  <wp:posOffset>1428750</wp:posOffset>
                </wp:positionH>
                <wp:positionV relativeFrom="paragraph">
                  <wp:posOffset>181610</wp:posOffset>
                </wp:positionV>
                <wp:extent cx="1028700" cy="228600"/>
                <wp:effectExtent l="9525" t="57785" r="28575" b="8890"/>
                <wp:wrapNone/>
                <wp:docPr id="15" name="Line 95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2870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812A8A" id="Line 9575" o:spid="_x0000_s1026" style="position:absolute;flip:y;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2.5pt,14.3pt" to="193.5pt,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">
                <v:stroke endarrow="block"/>
              </v:line>
            </w:pict>
          </mc:Fallback>
        </mc:AlternateContent>
      </w:r>
      <w:r w:rsidR="00D06CEF" w:rsidRPr="009C6FD5">
        <w:rPr>
          <w:i/>
          <w:iCs/>
          <w:noProof/>
          <w:bdr w:val="single" w:sz="4" w:space="0" w:color="auto"/>
          <w:lang w:val="en-ZA"/>
        </w:rPr>
        <w:t>Message</w:t>
      </w:r>
    </w:p>
    <w:p w14:paraId="4603233B" w14:textId="77777777" w:rsidR="00D06CEF" w:rsidRPr="009C6FD5" w:rsidRDefault="00D06CEF" w:rsidP="00D06CEF">
      <w:pPr>
        <w:rPr>
          <w:noProof/>
          <w:lang w:val="en-ZA"/>
        </w:rPr>
      </w:pPr>
    </w:p>
    <w:p w14:paraId="016B6056" w14:textId="77777777" w:rsidR="00D06CEF" w:rsidRPr="009C6FD5" w:rsidRDefault="00483466" w:rsidP="00D06CEF">
      <w:pPr>
        <w:rPr>
          <w:b/>
          <w:bCs/>
          <w:noProof/>
          <w:lang w:val="en-ZA"/>
        </w:rPr>
      </w:pPr>
      <w:r w:rsidRPr="009C6FD5">
        <w:rPr>
          <w:b/>
          <w:bCs/>
          <w:noProof/>
          <w:lang w:val="en-ZA" w:eastAsia="en-ZA"/>
        </w:rPr>
        <mc:AlternateContent>
          <mc:Choice Requires="wps">
            <w:drawing>
              <wp:anchor distT="0" distB="0" distL="114300" distR="114300" simplePos="0" relativeHeight="251620864" behindDoc="0" locked="0" layoutInCell="1" allowOverlap="1" wp14:anchorId="42C0F2DA" wp14:editId="7F316BA9">
                <wp:simplePos x="0" y="0"/>
                <wp:positionH relativeFrom="column">
                  <wp:posOffset>1428750</wp:posOffset>
                </wp:positionH>
                <wp:positionV relativeFrom="paragraph">
                  <wp:posOffset>161290</wp:posOffset>
                </wp:positionV>
                <wp:extent cx="1028700" cy="228600"/>
                <wp:effectExtent l="28575" t="56515" r="9525" b="10160"/>
                <wp:wrapNone/>
                <wp:docPr id="14" name="Line 95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2870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B85340" id="Line 9578" o:spid="_x0000_s1026" style="position:absolute;flip:x y;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2.5pt,12.7pt" to="193.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">
                <v:stroke endarrow="block"/>
              </v:line>
            </w:pict>
          </mc:Fallback>
        </mc:AlternateContent>
      </w:r>
      <w:r w:rsidRPr="009C6FD5">
        <w:rPr>
          <w:b/>
          <w:bCs/>
          <w:noProof/>
          <w:lang w:val="en-ZA" w:eastAsia="en-ZA"/>
        </w:rPr>
        <mc:AlternateContent>
          <mc:Choice Requires="wps">
            <w:drawing>
              <wp:anchor distT="0" distB="0" distL="114300" distR="114300" simplePos="0" relativeHeight="251619840" behindDoc="0" locked="0" layoutInCell="1" allowOverlap="1" wp14:anchorId="25FC23C3" wp14:editId="54F4C2EF">
                <wp:simplePos x="0" y="0"/>
                <wp:positionH relativeFrom="column">
                  <wp:posOffset>3543300</wp:posOffset>
                </wp:positionH>
                <wp:positionV relativeFrom="paragraph">
                  <wp:posOffset>161290</wp:posOffset>
                </wp:positionV>
                <wp:extent cx="1257300" cy="228600"/>
                <wp:effectExtent l="28575" t="8890" r="9525" b="57785"/>
                <wp:wrapNone/>
                <wp:docPr id="13" name="Line 95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5730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B7B642" id="Line 9577" o:spid="_x0000_s1026" style="position:absolute;flip:x;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9pt,12.7pt" to="378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">
                <v:stroke endarrow="block"/>
              </v:line>
            </w:pict>
          </mc:Fallback>
        </mc:AlternateContent>
      </w:r>
      <w:r w:rsidR="00D06CEF" w:rsidRPr="009C6FD5">
        <w:rPr>
          <w:b/>
          <w:bCs/>
          <w:noProof/>
          <w:bdr w:val="single" w:sz="4" w:space="0" w:color="auto"/>
          <w:lang w:val="en-ZA"/>
        </w:rPr>
        <w:t>Communicator</w:t>
      </w:r>
      <w:r w:rsidR="00D06CEF" w:rsidRPr="009C6FD5">
        <w:rPr>
          <w:noProof/>
          <w:lang w:val="en-ZA"/>
        </w:rPr>
        <w:tab/>
      </w:r>
      <w:r w:rsidR="00D06CEF" w:rsidRPr="009C6FD5">
        <w:rPr>
          <w:noProof/>
          <w:lang w:val="en-ZA"/>
        </w:rPr>
        <w:tab/>
      </w:r>
      <w:r w:rsidR="00D06CEF" w:rsidRPr="009C6FD5">
        <w:rPr>
          <w:noProof/>
          <w:lang w:val="en-ZA"/>
        </w:rPr>
        <w:tab/>
      </w:r>
      <w:r w:rsidR="00D06CEF" w:rsidRPr="009C6FD5">
        <w:rPr>
          <w:noProof/>
          <w:lang w:val="en-ZA"/>
        </w:rPr>
        <w:tab/>
      </w:r>
      <w:r w:rsidR="00D06CEF" w:rsidRPr="009C6FD5">
        <w:rPr>
          <w:noProof/>
          <w:lang w:val="en-ZA"/>
        </w:rPr>
        <w:tab/>
      </w:r>
      <w:r w:rsidR="00D06CEF" w:rsidRPr="009C6FD5">
        <w:rPr>
          <w:noProof/>
          <w:lang w:val="en-ZA"/>
        </w:rPr>
        <w:tab/>
      </w:r>
      <w:r w:rsidR="00D06CEF" w:rsidRPr="009C6FD5">
        <w:rPr>
          <w:noProof/>
          <w:lang w:val="en-ZA"/>
        </w:rPr>
        <w:tab/>
      </w:r>
      <w:r w:rsidR="00D06CEF" w:rsidRPr="009C6FD5">
        <w:rPr>
          <w:noProof/>
          <w:lang w:val="en-ZA"/>
        </w:rPr>
        <w:tab/>
      </w:r>
      <w:r w:rsidR="00D06CEF" w:rsidRPr="009C6FD5">
        <w:rPr>
          <w:noProof/>
          <w:lang w:val="en-ZA"/>
        </w:rPr>
        <w:tab/>
      </w:r>
      <w:r w:rsidR="00D06CEF" w:rsidRPr="009C6FD5">
        <w:rPr>
          <w:b/>
          <w:bCs/>
          <w:noProof/>
          <w:bdr w:val="single" w:sz="4" w:space="0" w:color="auto"/>
          <w:lang w:val="en-ZA"/>
        </w:rPr>
        <w:t>Recipient</w:t>
      </w:r>
    </w:p>
    <w:p w14:paraId="0F5B64D0" w14:textId="77777777" w:rsidR="00D06CEF" w:rsidRPr="009C6FD5" w:rsidRDefault="00D06CEF" w:rsidP="00D06CEF">
      <w:pPr>
        <w:rPr>
          <w:b/>
          <w:bCs/>
          <w:noProof/>
          <w:lang w:val="en-ZA"/>
        </w:rPr>
      </w:pPr>
    </w:p>
    <w:p w14:paraId="4037416D" w14:textId="77777777" w:rsidR="00D06CEF" w:rsidRPr="009C6FD5" w:rsidRDefault="00D06CEF" w:rsidP="00D06CEF">
      <w:pPr>
        <w:jc w:val="center"/>
        <w:rPr>
          <w:i/>
          <w:iCs/>
          <w:noProof/>
          <w:lang w:val="en-ZA"/>
        </w:rPr>
      </w:pPr>
      <w:r w:rsidRPr="009C6FD5">
        <w:rPr>
          <w:i/>
          <w:iCs/>
          <w:noProof/>
          <w:bdr w:val="single" w:sz="4" w:space="0" w:color="auto"/>
          <w:lang w:val="en-ZA"/>
        </w:rPr>
        <w:t>Feedback</w:t>
      </w:r>
    </w:p>
    <w:p w14:paraId="22D5CAFA" w14:textId="77777777" w:rsidR="00D06CEF" w:rsidRPr="009C6FD5" w:rsidRDefault="00D06CEF" w:rsidP="00D06CEF">
      <w:pPr>
        <w:jc w:val="center"/>
        <w:rPr>
          <w:i/>
          <w:iCs/>
          <w:noProof/>
          <w:lang w:val="en-ZA"/>
        </w:rPr>
      </w:pPr>
      <w:r w:rsidRPr="009C6FD5">
        <w:rPr>
          <w:noProof/>
          <w:lang w:val="en-ZA"/>
        </w:rPr>
        <w:tab/>
      </w:r>
    </w:p>
    <w:p w14:paraId="7ED8A8D7" w14:textId="77777777" w:rsidR="00D06CEF" w:rsidRPr="009C6FD5" w:rsidRDefault="00D06CEF" w:rsidP="00D06CEF">
      <w:pPr>
        <w:pStyle w:val="Footer"/>
        <w:rPr>
          <w:rFonts w:cs="Arial"/>
          <w:noProof/>
          <w:lang w:val="en-ZA"/>
        </w:rPr>
      </w:pPr>
    </w:p>
    <w:p w14:paraId="58D24002" w14:textId="77777777" w:rsidR="00D06CEF" w:rsidRPr="009C6FD5" w:rsidRDefault="00D06CEF" w:rsidP="00D06CEF">
      <w:pPr>
        <w:rPr>
          <w:lang w:val="en-ZA"/>
        </w:rPr>
      </w:pPr>
      <w:r w:rsidRPr="009C6FD5">
        <w:rPr>
          <w:lang w:val="en-ZA"/>
        </w:rPr>
        <w:t>Communication is the interaction between at least two people, the communicator and the recipient.  There can, however, be more than one recipient, like an audience listening to a speech or watching a movie.</w:t>
      </w:r>
    </w:p>
    <w:p w14:paraId="14EE68F7" w14:textId="77777777" w:rsidR="00D06CEF" w:rsidRPr="00DB0F3E" w:rsidRDefault="00D06CEF" w:rsidP="00DB0F3E">
      <w:pPr>
        <w:pStyle w:val="Heading4"/>
      </w:pPr>
      <w:r w:rsidRPr="00DB0F3E">
        <w:t>The Communicator</w:t>
      </w:r>
    </w:p>
    <w:p w14:paraId="193D9636" w14:textId="77777777" w:rsidR="00D06CEF" w:rsidRPr="009C6FD5" w:rsidRDefault="00D06CEF" w:rsidP="00D06CEF">
      <w:pPr>
        <w:rPr>
          <w:lang w:val="en-ZA"/>
        </w:rPr>
      </w:pPr>
      <w:r w:rsidRPr="009C6FD5">
        <w:rPr>
          <w:lang w:val="en-ZA"/>
        </w:rPr>
        <w:t xml:space="preserve">starts the communication process by conveying a </w:t>
      </w:r>
      <w:r w:rsidRPr="009C6FD5">
        <w:rPr>
          <w:b/>
          <w:i/>
          <w:iCs/>
          <w:lang w:val="en-ZA"/>
        </w:rPr>
        <w:t>message</w:t>
      </w:r>
      <w:r w:rsidRPr="009C6FD5">
        <w:rPr>
          <w:lang w:val="en-ZA"/>
        </w:rPr>
        <w:t xml:space="preserve"> about what he feels, thinks or believes about a matter that he wishes to share with others.</w:t>
      </w:r>
    </w:p>
    <w:p w14:paraId="6AB85E38" w14:textId="77777777" w:rsidR="00D06CEF" w:rsidRPr="00DB0F3E" w:rsidRDefault="00D06CEF" w:rsidP="00DB0F3E">
      <w:pPr>
        <w:pStyle w:val="Heading4"/>
      </w:pPr>
      <w:r w:rsidRPr="00DB0F3E">
        <w:t>Message</w:t>
      </w:r>
    </w:p>
    <w:p w14:paraId="3E038AEC" w14:textId="77777777" w:rsidR="00D06CEF" w:rsidRPr="009C6FD5" w:rsidRDefault="00D06CEF" w:rsidP="00D06CEF">
      <w:pPr>
        <w:rPr>
          <w:lang w:val="en-ZA"/>
        </w:rPr>
      </w:pPr>
      <w:r w:rsidRPr="009C6FD5">
        <w:rPr>
          <w:lang w:val="en-ZA"/>
        </w:rPr>
        <w:t>is that which the communicator wishes to convey to others by way of communication and can be used by the communicator to attempt to persuade someone to his way of thinking or it can be an idea, thought or feeling that the communicator wishes to share with others.  This message needs to be communicated in some form, for while the message remains a thought in the communicator’s mind it cannot be received or interpreted by a recipient.</w:t>
      </w:r>
    </w:p>
    <w:p w14:paraId="28F54DE3" w14:textId="77777777" w:rsidR="00D06CEF" w:rsidRPr="00DB0F3E" w:rsidRDefault="00D06CEF" w:rsidP="00DB0F3E">
      <w:pPr>
        <w:pStyle w:val="Heading4"/>
      </w:pPr>
      <w:r w:rsidRPr="00DB0F3E">
        <w:t>The Recipient</w:t>
      </w:r>
    </w:p>
    <w:p w14:paraId="65B9C23F" w14:textId="77777777" w:rsidR="00D06CEF" w:rsidRPr="009C6FD5" w:rsidRDefault="00D06CEF" w:rsidP="00D06CEF">
      <w:pPr>
        <w:rPr>
          <w:i/>
          <w:iCs/>
          <w:lang w:val="en-ZA"/>
        </w:rPr>
      </w:pPr>
      <w:r w:rsidRPr="009C6FD5">
        <w:rPr>
          <w:lang w:val="en-ZA"/>
        </w:rPr>
        <w:t xml:space="preserve">receives the message, interprets it and reacts.  This reaction is called </w:t>
      </w:r>
      <w:r w:rsidRPr="009C6FD5">
        <w:rPr>
          <w:i/>
          <w:iCs/>
          <w:lang w:val="en-ZA"/>
        </w:rPr>
        <w:t xml:space="preserve">feedback.  </w:t>
      </w:r>
    </w:p>
    <w:p w14:paraId="225DE15A" w14:textId="77777777" w:rsidR="00D06CEF" w:rsidRPr="00DB0F3E" w:rsidRDefault="00D06CEF" w:rsidP="00DB0F3E">
      <w:pPr>
        <w:pStyle w:val="Heading4"/>
      </w:pPr>
      <w:r w:rsidRPr="00DB0F3E">
        <w:t>Feedback</w:t>
      </w:r>
    </w:p>
    <w:p w14:paraId="069AF3D8" w14:textId="77777777" w:rsidR="00D06CEF" w:rsidRPr="009C6FD5" w:rsidRDefault="00D06CEF" w:rsidP="00D06CEF">
      <w:pPr>
        <w:rPr>
          <w:lang w:val="en-ZA"/>
        </w:rPr>
      </w:pPr>
      <w:r w:rsidRPr="009C6FD5">
        <w:rPr>
          <w:lang w:val="en-ZA"/>
        </w:rPr>
        <w:t>is not always verbal, but can also be conveyed by means of other reactions e.g. applause after a good performance, joy after receiving good news or even a bloody nose after insulting someone.</w:t>
      </w:r>
    </w:p>
    <w:p w14:paraId="01895726" w14:textId="77777777" w:rsidR="00D06CEF" w:rsidRPr="009C6FD5" w:rsidRDefault="00D06CEF" w:rsidP="00A45E1B">
      <w:pPr>
        <w:pStyle w:val="MyFormAssmtHdg"/>
      </w:pPr>
      <w:bookmarkStart w:id="366" w:name="_Toc201073901"/>
      <w:bookmarkStart w:id="367" w:name="_Toc495930024"/>
      <w:r w:rsidRPr="009C6FD5">
        <w:t>Activity 1</w:t>
      </w:r>
      <w:bookmarkEnd w:id="366"/>
      <w:bookmarkEnd w:id="367"/>
    </w:p>
    <w:p w14:paraId="0CE110B1" w14:textId="77777777" w:rsidR="00D06CEF" w:rsidRPr="009C6FD5" w:rsidRDefault="00D06CEF" w:rsidP="00D06CEF">
      <w:pPr>
        <w:pStyle w:val="Footer"/>
        <w:rPr>
          <w:rFonts w:cs="Arial"/>
          <w:lang w:val="en-ZA"/>
        </w:rPr>
      </w:pPr>
      <w:bookmarkStart w:id="368" w:name="_Toc150495435"/>
      <w:r w:rsidRPr="009C6FD5">
        <w:rPr>
          <w:rFonts w:cs="Arial"/>
          <w:lang w:val="en-ZA"/>
        </w:rPr>
        <w:t xml:space="preserve">We will start this section with a practical communication exercise, called a rumour clinic.  The facilitator will nominate five people to leave the room.  One of the learners that remain in the room will be called forward.  The facilitator will read/sign a piece of text to the learner, who must try to remember everything the facilitator says.  This learner will be called learner 1  The facilitator will read/sign the text only once.  One of the learners who was sent outside will be called in, we will call him/her learner 2.  Learner 1 then repeats everything s/he remembers once to learner 2.  Learner 2 repeats everything once to the next learner from outside the classroom.  This process then continues until the last learner from outside, learner 6 has heard the message once.  Learner 6 then repeats the message to the class.  </w:t>
      </w:r>
    </w:p>
    <w:p w14:paraId="314A1F82" w14:textId="77777777" w:rsidR="00D06CEF" w:rsidRPr="009C6FD5" w:rsidRDefault="00D06CEF" w:rsidP="00D06CEF">
      <w:pPr>
        <w:pStyle w:val="Footer"/>
        <w:rPr>
          <w:rFonts w:cs="Arial"/>
          <w:lang w:val="en-ZA"/>
        </w:rPr>
      </w:pPr>
      <w:r w:rsidRPr="009C6FD5">
        <w:rPr>
          <w:rFonts w:cs="Arial"/>
          <w:lang w:val="en-ZA"/>
        </w:rPr>
        <w:t xml:space="preserve">While this process is happening, the learners in the classroom may not make any comments, they must only listen/view.  </w:t>
      </w:r>
    </w:p>
    <w:p w14:paraId="03A78EF7" w14:textId="77777777" w:rsidR="00D06CEF" w:rsidRPr="009C6FD5" w:rsidRDefault="00D06CEF" w:rsidP="00D06CEF">
      <w:pPr>
        <w:pStyle w:val="Footer"/>
        <w:rPr>
          <w:rFonts w:cs="Arial"/>
          <w:lang w:val="en-ZA"/>
        </w:rPr>
      </w:pPr>
      <w:r w:rsidRPr="009C6FD5">
        <w:rPr>
          <w:rFonts w:cs="Arial"/>
          <w:lang w:val="en-ZA"/>
        </w:rPr>
        <w:t>Once the last learner has repeated the message to the class, the entire class will discuss the differences in the message from learner 1 to learner 6. The facilitator will take notes.</w:t>
      </w:r>
    </w:p>
    <w:p w14:paraId="4E24558F" w14:textId="77777777" w:rsidR="00D06CEF" w:rsidRPr="009C6FD5" w:rsidRDefault="00D06CEF" w:rsidP="00D06CEF">
      <w:pPr>
        <w:pStyle w:val="Footer"/>
        <w:rPr>
          <w:rFonts w:cs="Arial"/>
          <w:lang w:val="en-ZA"/>
        </w:rPr>
      </w:pPr>
      <w:r w:rsidRPr="009C6FD5">
        <w:rPr>
          <w:rFonts w:cs="Arial"/>
          <w:lang w:val="en-ZA"/>
        </w:rPr>
        <w:t>How did the message differ from what the facilitator read to learner 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06CEF" w:rsidRPr="009C6FD5" w14:paraId="288B6B43" w14:textId="77777777" w:rsidTr="005C3AF6">
        <w:tc>
          <w:tcPr>
            <w:tcW w:w="10195" w:type="dxa"/>
          </w:tcPr>
          <w:p w14:paraId="62F33D81" w14:textId="77777777" w:rsidR="00D06CEF" w:rsidRPr="009C6FD5" w:rsidRDefault="00D06CEF" w:rsidP="005C3AF6">
            <w:pPr>
              <w:pStyle w:val="Footer"/>
              <w:spacing w:line="360" w:lineRule="auto"/>
              <w:rPr>
                <w:rFonts w:cs="Arial"/>
                <w:lang w:val="en-ZA"/>
              </w:rPr>
            </w:pPr>
          </w:p>
        </w:tc>
      </w:tr>
      <w:tr w:rsidR="00D06CEF" w:rsidRPr="009C6FD5" w14:paraId="6C1242AA" w14:textId="77777777" w:rsidTr="005C3AF6">
        <w:tc>
          <w:tcPr>
            <w:tcW w:w="10195" w:type="dxa"/>
          </w:tcPr>
          <w:p w14:paraId="079EA450" w14:textId="77777777" w:rsidR="00D06CEF" w:rsidRPr="009C6FD5" w:rsidRDefault="00D06CEF" w:rsidP="005C3AF6">
            <w:pPr>
              <w:pStyle w:val="Footer"/>
              <w:spacing w:line="360" w:lineRule="auto"/>
              <w:rPr>
                <w:rFonts w:cs="Arial"/>
                <w:lang w:val="en-ZA"/>
              </w:rPr>
            </w:pPr>
          </w:p>
        </w:tc>
      </w:tr>
      <w:tr w:rsidR="00D06CEF" w:rsidRPr="009C6FD5" w14:paraId="3CDBE809" w14:textId="77777777" w:rsidTr="005C3AF6">
        <w:tc>
          <w:tcPr>
            <w:tcW w:w="10195" w:type="dxa"/>
          </w:tcPr>
          <w:p w14:paraId="1394570A" w14:textId="77777777" w:rsidR="00D06CEF" w:rsidRPr="009C6FD5" w:rsidRDefault="00D06CEF" w:rsidP="005C3AF6">
            <w:pPr>
              <w:pStyle w:val="Footer"/>
              <w:spacing w:line="360" w:lineRule="auto"/>
              <w:rPr>
                <w:rFonts w:cs="Arial"/>
                <w:lang w:val="en-ZA"/>
              </w:rPr>
            </w:pPr>
          </w:p>
        </w:tc>
      </w:tr>
    </w:tbl>
    <w:p w14:paraId="5B616D18" w14:textId="77777777" w:rsidR="00D06CEF" w:rsidRPr="009C6FD5" w:rsidRDefault="00D06CEF" w:rsidP="00D06CEF">
      <w:pPr>
        <w:pStyle w:val="Footer"/>
        <w:rPr>
          <w:rFonts w:cs="Arial"/>
          <w:lang w:val="en-ZA"/>
        </w:rPr>
      </w:pPr>
      <w:r w:rsidRPr="009C6FD5">
        <w:rPr>
          <w:rFonts w:cs="Arial"/>
          <w:lang w:val="en-ZA"/>
        </w:rPr>
        <w:t>Was this an effective communication?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06CEF" w:rsidRPr="009C6FD5" w14:paraId="65B6884D" w14:textId="77777777" w:rsidTr="005C3AF6">
        <w:tc>
          <w:tcPr>
            <w:tcW w:w="10195" w:type="dxa"/>
            <w:tcBorders>
              <w:top w:val="single" w:sz="4" w:space="0" w:color="auto"/>
              <w:left w:val="single" w:sz="4" w:space="0" w:color="auto"/>
              <w:bottom w:val="single" w:sz="4" w:space="0" w:color="auto"/>
              <w:right w:val="single" w:sz="4" w:space="0" w:color="auto"/>
            </w:tcBorders>
          </w:tcPr>
          <w:p w14:paraId="43A32B07" w14:textId="77777777" w:rsidR="00D06CEF" w:rsidRPr="009C6FD5" w:rsidRDefault="00D06CEF" w:rsidP="005C3AF6">
            <w:pPr>
              <w:pStyle w:val="Footer"/>
              <w:spacing w:line="360" w:lineRule="auto"/>
              <w:rPr>
                <w:rFonts w:cs="Arial"/>
                <w:lang w:val="en-ZA"/>
              </w:rPr>
            </w:pPr>
          </w:p>
        </w:tc>
      </w:tr>
      <w:tr w:rsidR="00D06CEF" w:rsidRPr="009C6FD5" w14:paraId="2D74C28E" w14:textId="77777777" w:rsidTr="005C3AF6">
        <w:tc>
          <w:tcPr>
            <w:tcW w:w="10195" w:type="dxa"/>
            <w:tcBorders>
              <w:top w:val="single" w:sz="4" w:space="0" w:color="auto"/>
              <w:left w:val="single" w:sz="4" w:space="0" w:color="auto"/>
              <w:bottom w:val="single" w:sz="4" w:space="0" w:color="auto"/>
              <w:right w:val="single" w:sz="4" w:space="0" w:color="auto"/>
            </w:tcBorders>
          </w:tcPr>
          <w:p w14:paraId="2697ED3B" w14:textId="77777777" w:rsidR="00D06CEF" w:rsidRPr="009C6FD5" w:rsidRDefault="00D06CEF" w:rsidP="005C3AF6">
            <w:pPr>
              <w:pStyle w:val="Footer"/>
              <w:spacing w:line="360" w:lineRule="auto"/>
              <w:rPr>
                <w:rFonts w:cs="Arial"/>
                <w:lang w:val="en-ZA"/>
              </w:rPr>
            </w:pPr>
          </w:p>
        </w:tc>
      </w:tr>
      <w:tr w:rsidR="00D06CEF" w:rsidRPr="009C6FD5" w14:paraId="29C27119" w14:textId="77777777" w:rsidTr="005C3AF6">
        <w:tc>
          <w:tcPr>
            <w:tcW w:w="10195" w:type="dxa"/>
            <w:tcBorders>
              <w:top w:val="single" w:sz="4" w:space="0" w:color="auto"/>
              <w:left w:val="single" w:sz="4" w:space="0" w:color="auto"/>
              <w:bottom w:val="single" w:sz="4" w:space="0" w:color="auto"/>
              <w:right w:val="single" w:sz="4" w:space="0" w:color="auto"/>
            </w:tcBorders>
          </w:tcPr>
          <w:p w14:paraId="73589E6B" w14:textId="77777777" w:rsidR="00D06CEF" w:rsidRPr="009C6FD5" w:rsidRDefault="00D06CEF" w:rsidP="005C3AF6">
            <w:pPr>
              <w:pStyle w:val="Footer"/>
              <w:spacing w:line="360" w:lineRule="auto"/>
              <w:rPr>
                <w:rFonts w:cs="Arial"/>
                <w:lang w:val="en-ZA"/>
              </w:rPr>
            </w:pPr>
          </w:p>
        </w:tc>
      </w:tr>
    </w:tbl>
    <w:p w14:paraId="23799A3C" w14:textId="77777777" w:rsidR="00D06CEF" w:rsidRPr="009C6FD5" w:rsidRDefault="00D06CEF" w:rsidP="00D06CEF">
      <w:pPr>
        <w:pStyle w:val="Footer"/>
        <w:rPr>
          <w:rFonts w:cs="Arial"/>
          <w:lang w:val="en-ZA"/>
        </w:rPr>
      </w:pPr>
      <w:r w:rsidRPr="009C6FD5">
        <w:rPr>
          <w:rFonts w:cs="Arial"/>
          <w:lang w:val="en-ZA"/>
        </w:rPr>
        <w:t>What did you learn from this exercise?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06CEF" w:rsidRPr="009C6FD5" w14:paraId="3402883A" w14:textId="77777777" w:rsidTr="005C3AF6">
        <w:tc>
          <w:tcPr>
            <w:tcW w:w="10195" w:type="dxa"/>
            <w:tcBorders>
              <w:top w:val="single" w:sz="4" w:space="0" w:color="auto"/>
              <w:left w:val="single" w:sz="4" w:space="0" w:color="auto"/>
              <w:bottom w:val="single" w:sz="4" w:space="0" w:color="auto"/>
              <w:right w:val="single" w:sz="4" w:space="0" w:color="auto"/>
            </w:tcBorders>
          </w:tcPr>
          <w:p w14:paraId="0B1EB496" w14:textId="77777777" w:rsidR="00D06CEF" w:rsidRPr="009C6FD5" w:rsidRDefault="00D06CEF" w:rsidP="005C3AF6">
            <w:pPr>
              <w:pStyle w:val="Footer"/>
              <w:spacing w:line="360" w:lineRule="auto"/>
              <w:rPr>
                <w:rFonts w:cs="Arial"/>
                <w:lang w:val="en-ZA"/>
              </w:rPr>
            </w:pPr>
          </w:p>
        </w:tc>
      </w:tr>
      <w:tr w:rsidR="00D06CEF" w:rsidRPr="009C6FD5" w14:paraId="51E37ACE" w14:textId="77777777" w:rsidTr="005C3AF6">
        <w:tc>
          <w:tcPr>
            <w:tcW w:w="10195" w:type="dxa"/>
            <w:tcBorders>
              <w:top w:val="single" w:sz="4" w:space="0" w:color="auto"/>
              <w:left w:val="single" w:sz="4" w:space="0" w:color="auto"/>
              <w:bottom w:val="single" w:sz="4" w:space="0" w:color="auto"/>
              <w:right w:val="single" w:sz="4" w:space="0" w:color="auto"/>
            </w:tcBorders>
          </w:tcPr>
          <w:p w14:paraId="6030F994" w14:textId="77777777" w:rsidR="00D06CEF" w:rsidRPr="009C6FD5" w:rsidRDefault="00D06CEF" w:rsidP="005C3AF6">
            <w:pPr>
              <w:pStyle w:val="Footer"/>
              <w:spacing w:line="360" w:lineRule="auto"/>
              <w:rPr>
                <w:rFonts w:cs="Arial"/>
                <w:lang w:val="en-ZA"/>
              </w:rPr>
            </w:pPr>
          </w:p>
        </w:tc>
      </w:tr>
      <w:tr w:rsidR="00D06CEF" w:rsidRPr="009C6FD5" w14:paraId="3C7AE433" w14:textId="77777777" w:rsidTr="005C3AF6">
        <w:tc>
          <w:tcPr>
            <w:tcW w:w="10195" w:type="dxa"/>
            <w:tcBorders>
              <w:top w:val="single" w:sz="4" w:space="0" w:color="auto"/>
              <w:left w:val="single" w:sz="4" w:space="0" w:color="auto"/>
              <w:bottom w:val="single" w:sz="4" w:space="0" w:color="auto"/>
              <w:right w:val="single" w:sz="4" w:space="0" w:color="auto"/>
            </w:tcBorders>
          </w:tcPr>
          <w:p w14:paraId="1EEB1B16" w14:textId="77777777" w:rsidR="00D06CEF" w:rsidRPr="009C6FD5" w:rsidRDefault="00D06CEF" w:rsidP="005C3AF6">
            <w:pPr>
              <w:pStyle w:val="Footer"/>
              <w:spacing w:line="360" w:lineRule="auto"/>
              <w:rPr>
                <w:rFonts w:cs="Arial"/>
                <w:lang w:val="en-ZA"/>
              </w:rPr>
            </w:pPr>
          </w:p>
        </w:tc>
      </w:tr>
    </w:tbl>
    <w:p w14:paraId="51913DC3" w14:textId="77777777" w:rsidR="00D06CEF" w:rsidRPr="009C6FD5" w:rsidRDefault="00D06CEF" w:rsidP="00D06CEF">
      <w:pPr>
        <w:pStyle w:val="Footer"/>
        <w:rPr>
          <w:rFonts w:cs="Arial"/>
          <w:lang w:val="en-ZA"/>
        </w:rPr>
      </w:pPr>
      <w:r w:rsidRPr="009C6FD5">
        <w:rPr>
          <w:rFonts w:cs="Arial"/>
          <w:lang w:val="en-ZA"/>
        </w:rPr>
        <w:t>What do you think can be done to improve the communication?</w:t>
      </w:r>
      <w:r w:rsidRPr="009C6FD5">
        <w:rPr>
          <w:lang w:val="en-ZA"/>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06CEF" w:rsidRPr="009C6FD5" w14:paraId="7F3BDEBE" w14:textId="77777777" w:rsidTr="005C3AF6">
        <w:tc>
          <w:tcPr>
            <w:tcW w:w="9996" w:type="dxa"/>
            <w:tcBorders>
              <w:top w:val="single" w:sz="4" w:space="0" w:color="auto"/>
              <w:left w:val="single" w:sz="4" w:space="0" w:color="auto"/>
              <w:bottom w:val="single" w:sz="4" w:space="0" w:color="auto"/>
              <w:right w:val="single" w:sz="4" w:space="0" w:color="auto"/>
            </w:tcBorders>
          </w:tcPr>
          <w:p w14:paraId="4BFB3562" w14:textId="77777777" w:rsidR="00D06CEF" w:rsidRPr="009C6FD5" w:rsidRDefault="00D06CEF" w:rsidP="005C3AF6">
            <w:pPr>
              <w:pStyle w:val="Footer"/>
              <w:spacing w:line="360" w:lineRule="auto"/>
              <w:rPr>
                <w:rFonts w:cs="Arial"/>
                <w:lang w:val="en-ZA"/>
              </w:rPr>
            </w:pPr>
          </w:p>
        </w:tc>
      </w:tr>
      <w:tr w:rsidR="00D06CEF" w:rsidRPr="009C6FD5" w14:paraId="5C15050A" w14:textId="77777777" w:rsidTr="005C3AF6">
        <w:tc>
          <w:tcPr>
            <w:tcW w:w="9996" w:type="dxa"/>
            <w:tcBorders>
              <w:top w:val="single" w:sz="4" w:space="0" w:color="auto"/>
              <w:left w:val="single" w:sz="4" w:space="0" w:color="auto"/>
              <w:bottom w:val="single" w:sz="4" w:space="0" w:color="auto"/>
              <w:right w:val="single" w:sz="4" w:space="0" w:color="auto"/>
            </w:tcBorders>
          </w:tcPr>
          <w:p w14:paraId="36DD1FAD" w14:textId="77777777" w:rsidR="00D06CEF" w:rsidRPr="009C6FD5" w:rsidRDefault="00D06CEF" w:rsidP="005C3AF6">
            <w:pPr>
              <w:pStyle w:val="Footer"/>
              <w:spacing w:line="360" w:lineRule="auto"/>
              <w:rPr>
                <w:rFonts w:cs="Arial"/>
                <w:lang w:val="en-ZA"/>
              </w:rPr>
            </w:pPr>
          </w:p>
        </w:tc>
      </w:tr>
      <w:tr w:rsidR="00D06CEF" w:rsidRPr="009C6FD5" w14:paraId="1FC272D8" w14:textId="77777777" w:rsidTr="005C3AF6">
        <w:tc>
          <w:tcPr>
            <w:tcW w:w="9996" w:type="dxa"/>
            <w:tcBorders>
              <w:top w:val="single" w:sz="4" w:space="0" w:color="auto"/>
              <w:left w:val="single" w:sz="4" w:space="0" w:color="auto"/>
              <w:bottom w:val="single" w:sz="4" w:space="0" w:color="auto"/>
              <w:right w:val="single" w:sz="4" w:space="0" w:color="auto"/>
            </w:tcBorders>
          </w:tcPr>
          <w:p w14:paraId="2D6F3EA1" w14:textId="77777777" w:rsidR="00D06CEF" w:rsidRPr="009C6FD5" w:rsidRDefault="00D06CEF" w:rsidP="005C3AF6">
            <w:pPr>
              <w:pStyle w:val="Footer"/>
              <w:spacing w:line="360" w:lineRule="auto"/>
              <w:rPr>
                <w:rFonts w:cs="Arial"/>
                <w:lang w:val="en-ZA"/>
              </w:rPr>
            </w:pPr>
          </w:p>
        </w:tc>
      </w:tr>
    </w:tbl>
    <w:p w14:paraId="01BC7F78" w14:textId="77777777" w:rsidR="00D06CEF" w:rsidRPr="009C6FD5" w:rsidRDefault="00D06CEF" w:rsidP="00D06CEF">
      <w:pPr>
        <w:pStyle w:val="L"/>
        <w:tabs>
          <w:tab w:val="clear" w:pos="556"/>
        </w:tabs>
        <w:ind w:left="0" w:firstLine="0"/>
        <w:rPr>
          <w:lang w:val="en-ZA"/>
        </w:rPr>
      </w:pPr>
      <w:r w:rsidRPr="009C6FD5">
        <w:rPr>
          <w:lang w:val="en-ZA"/>
        </w:rPr>
        <w:t>How would the communication have been improved if the learners had been offered the opportunity to ask/sign who, what, when, where, why and how questions?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06CEF" w:rsidRPr="009C6FD5" w14:paraId="4CCEF8BF" w14:textId="77777777" w:rsidTr="005C3AF6">
        <w:tc>
          <w:tcPr>
            <w:tcW w:w="9996" w:type="dxa"/>
            <w:tcBorders>
              <w:top w:val="single" w:sz="4" w:space="0" w:color="auto"/>
              <w:left w:val="single" w:sz="4" w:space="0" w:color="auto"/>
              <w:bottom w:val="single" w:sz="4" w:space="0" w:color="auto"/>
              <w:right w:val="single" w:sz="4" w:space="0" w:color="auto"/>
            </w:tcBorders>
          </w:tcPr>
          <w:p w14:paraId="3772DE82" w14:textId="77777777" w:rsidR="00D06CEF" w:rsidRPr="009C6FD5" w:rsidRDefault="00D06CEF" w:rsidP="005C3AF6">
            <w:pPr>
              <w:pStyle w:val="Footer"/>
              <w:spacing w:line="360" w:lineRule="auto"/>
              <w:rPr>
                <w:rFonts w:cs="Arial"/>
                <w:lang w:val="en-ZA"/>
              </w:rPr>
            </w:pPr>
          </w:p>
        </w:tc>
      </w:tr>
      <w:tr w:rsidR="00D06CEF" w:rsidRPr="009C6FD5" w14:paraId="434DDFE8" w14:textId="77777777" w:rsidTr="005C3AF6">
        <w:tc>
          <w:tcPr>
            <w:tcW w:w="9996" w:type="dxa"/>
            <w:tcBorders>
              <w:top w:val="single" w:sz="4" w:space="0" w:color="auto"/>
              <w:left w:val="single" w:sz="4" w:space="0" w:color="auto"/>
              <w:bottom w:val="single" w:sz="4" w:space="0" w:color="auto"/>
              <w:right w:val="single" w:sz="4" w:space="0" w:color="auto"/>
            </w:tcBorders>
          </w:tcPr>
          <w:p w14:paraId="3B2987DC" w14:textId="77777777" w:rsidR="00D06CEF" w:rsidRPr="009C6FD5" w:rsidRDefault="00D06CEF" w:rsidP="005C3AF6">
            <w:pPr>
              <w:pStyle w:val="Footer"/>
              <w:spacing w:line="360" w:lineRule="auto"/>
              <w:rPr>
                <w:rFonts w:cs="Arial"/>
                <w:lang w:val="en-ZA"/>
              </w:rPr>
            </w:pPr>
          </w:p>
        </w:tc>
      </w:tr>
      <w:tr w:rsidR="00D06CEF" w:rsidRPr="009C6FD5" w14:paraId="45FD3863" w14:textId="77777777" w:rsidTr="005C3AF6">
        <w:tc>
          <w:tcPr>
            <w:tcW w:w="9996" w:type="dxa"/>
            <w:tcBorders>
              <w:top w:val="single" w:sz="4" w:space="0" w:color="auto"/>
              <w:left w:val="single" w:sz="4" w:space="0" w:color="auto"/>
              <w:bottom w:val="single" w:sz="4" w:space="0" w:color="auto"/>
              <w:right w:val="single" w:sz="4" w:space="0" w:color="auto"/>
            </w:tcBorders>
          </w:tcPr>
          <w:p w14:paraId="1D93B115" w14:textId="77777777" w:rsidR="00D06CEF" w:rsidRPr="009C6FD5" w:rsidRDefault="00D06CEF" w:rsidP="005C3AF6">
            <w:pPr>
              <w:pStyle w:val="Footer"/>
              <w:spacing w:line="360" w:lineRule="auto"/>
              <w:rPr>
                <w:rFonts w:cs="Arial"/>
                <w:lang w:val="en-ZA"/>
              </w:rPr>
            </w:pPr>
          </w:p>
        </w:tc>
      </w:tr>
    </w:tbl>
    <w:p w14:paraId="1E690BED" w14:textId="77777777" w:rsidR="00D06CEF" w:rsidRPr="009C6FD5" w:rsidRDefault="00D06CEF" w:rsidP="00D06CEF">
      <w:pPr>
        <w:pStyle w:val="Footer"/>
        <w:rPr>
          <w:rFonts w:cs="Arial"/>
          <w:lang w:val="en-ZA"/>
        </w:rPr>
      </w:pPr>
      <w:r w:rsidRPr="009C6FD5">
        <w:rPr>
          <w:rFonts w:cs="Arial"/>
          <w:lang w:val="en-ZA"/>
        </w:rPr>
        <w:t>Do you think we should all improve our listening/viewing skills?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06CEF" w:rsidRPr="009C6FD5" w14:paraId="4AE1839A" w14:textId="77777777" w:rsidTr="005C3AF6">
        <w:tc>
          <w:tcPr>
            <w:tcW w:w="10195" w:type="dxa"/>
            <w:tcBorders>
              <w:top w:val="single" w:sz="4" w:space="0" w:color="auto"/>
              <w:left w:val="single" w:sz="4" w:space="0" w:color="auto"/>
              <w:bottom w:val="single" w:sz="4" w:space="0" w:color="auto"/>
              <w:right w:val="single" w:sz="4" w:space="0" w:color="auto"/>
            </w:tcBorders>
          </w:tcPr>
          <w:p w14:paraId="3EFB5465" w14:textId="77777777" w:rsidR="00D06CEF" w:rsidRPr="009C6FD5" w:rsidRDefault="00D06CEF" w:rsidP="005C3AF6">
            <w:pPr>
              <w:pStyle w:val="Footer"/>
              <w:spacing w:line="360" w:lineRule="auto"/>
              <w:rPr>
                <w:rFonts w:cs="Arial"/>
                <w:lang w:val="en-ZA"/>
              </w:rPr>
            </w:pPr>
          </w:p>
        </w:tc>
      </w:tr>
      <w:tr w:rsidR="00D06CEF" w:rsidRPr="009C6FD5" w14:paraId="5385D52C" w14:textId="77777777" w:rsidTr="005C3AF6">
        <w:tc>
          <w:tcPr>
            <w:tcW w:w="10195" w:type="dxa"/>
            <w:tcBorders>
              <w:top w:val="single" w:sz="4" w:space="0" w:color="auto"/>
              <w:left w:val="single" w:sz="4" w:space="0" w:color="auto"/>
              <w:bottom w:val="single" w:sz="4" w:space="0" w:color="auto"/>
              <w:right w:val="single" w:sz="4" w:space="0" w:color="auto"/>
            </w:tcBorders>
          </w:tcPr>
          <w:p w14:paraId="48828DC7" w14:textId="77777777" w:rsidR="00D06CEF" w:rsidRPr="009C6FD5" w:rsidRDefault="00D06CEF" w:rsidP="005C3AF6">
            <w:pPr>
              <w:pStyle w:val="Footer"/>
              <w:spacing w:line="360" w:lineRule="auto"/>
              <w:rPr>
                <w:rFonts w:cs="Arial"/>
                <w:lang w:val="en-ZA"/>
              </w:rPr>
            </w:pPr>
          </w:p>
        </w:tc>
      </w:tr>
      <w:tr w:rsidR="00D06CEF" w:rsidRPr="009C6FD5" w14:paraId="21E773DC" w14:textId="77777777" w:rsidTr="005C3AF6">
        <w:tc>
          <w:tcPr>
            <w:tcW w:w="10195" w:type="dxa"/>
            <w:tcBorders>
              <w:top w:val="single" w:sz="4" w:space="0" w:color="auto"/>
              <w:left w:val="single" w:sz="4" w:space="0" w:color="auto"/>
              <w:bottom w:val="single" w:sz="4" w:space="0" w:color="auto"/>
              <w:right w:val="single" w:sz="4" w:space="0" w:color="auto"/>
            </w:tcBorders>
          </w:tcPr>
          <w:p w14:paraId="504FD692" w14:textId="77777777" w:rsidR="00D06CEF" w:rsidRPr="009C6FD5" w:rsidRDefault="00D06CEF" w:rsidP="005C3AF6">
            <w:pPr>
              <w:pStyle w:val="Footer"/>
              <w:spacing w:line="360" w:lineRule="auto"/>
              <w:rPr>
                <w:rFonts w:cs="Arial"/>
                <w:lang w:val="en-ZA"/>
              </w:rPr>
            </w:pPr>
          </w:p>
        </w:tc>
      </w:tr>
    </w:tbl>
    <w:p w14:paraId="47548A13" w14:textId="77777777" w:rsidR="00A45E1B" w:rsidRPr="009C6FD5" w:rsidRDefault="00A45E1B" w:rsidP="00D06CEF">
      <w:pPr>
        <w:pStyle w:val="Footer"/>
        <w:rPr>
          <w:rFonts w:cs="Arial"/>
          <w:lang w:val="en-ZA"/>
        </w:rPr>
      </w:pPr>
    </w:p>
    <w:p w14:paraId="1141DBDD" w14:textId="77777777" w:rsidR="00D06CEF" w:rsidRPr="009C6FD5" w:rsidRDefault="00A45E1B" w:rsidP="00D06CEF">
      <w:pPr>
        <w:pStyle w:val="Footer"/>
        <w:rPr>
          <w:rFonts w:cs="Arial"/>
          <w:lang w:val="en-ZA"/>
        </w:rPr>
      </w:pPr>
      <w:r w:rsidRPr="009C6FD5">
        <w:rPr>
          <w:rFonts w:cs="Arial"/>
          <w:lang w:val="en-ZA"/>
        </w:rPr>
        <w:br w:type="page"/>
      </w:r>
    </w:p>
    <w:p w14:paraId="269C6269" w14:textId="77777777" w:rsidR="00D06CEF" w:rsidRPr="009C6FD5" w:rsidRDefault="00D06CEF" w:rsidP="005736AC">
      <w:pPr>
        <w:pStyle w:val="Heading2"/>
        <w:rPr>
          <w:lang w:val="en-ZA"/>
        </w:rPr>
      </w:pPr>
      <w:bookmarkStart w:id="369" w:name="_Toc201073902"/>
      <w:bookmarkStart w:id="370" w:name="_Toc495930025"/>
      <w:r w:rsidRPr="009C6FD5">
        <w:rPr>
          <w:lang w:val="en-ZA"/>
        </w:rPr>
        <w:t>Dos' And Don’ts On Listening/Viewing</w:t>
      </w:r>
      <w:bookmarkEnd w:id="369"/>
      <w:bookmarkEnd w:id="370"/>
    </w:p>
    <w:p w14:paraId="587827AA" w14:textId="77777777" w:rsidR="00D06CEF" w:rsidRPr="009C6FD5" w:rsidRDefault="00D06CEF" w:rsidP="00D06CEF">
      <w:pPr>
        <w:numPr>
          <w:ilvl w:val="12"/>
          <w:numId w:val="0"/>
        </w:numPr>
        <w:tabs>
          <w:tab w:val="right" w:pos="1104"/>
        </w:tabs>
        <w:rPr>
          <w:lang w:val="en-ZA"/>
        </w:rPr>
      </w:pPr>
      <w:r w:rsidRPr="009C6FD5">
        <w:rPr>
          <w:lang w:val="en-ZA"/>
        </w:rPr>
        <w:tab/>
        <w:t xml:space="preserve">Recognise that you think about four times as fast as the person can talk/sign. This naturally gives your brain extra time to think. Don't use that extra time to start thinking about something else. If you do, you will find yourself dividing your attention between listening to or viewing the speaker and listening to yourself. To accomplish your primary task, that of gathering information from the speaker, you must give the speaker your undivided attention. </w:t>
      </w:r>
    </w:p>
    <w:p w14:paraId="14969694" w14:textId="77777777" w:rsidR="00D06CEF" w:rsidRPr="009C6FD5" w:rsidRDefault="00D06CEF" w:rsidP="00830B58">
      <w:pPr>
        <w:rPr>
          <w:lang w:val="en-ZA"/>
        </w:rPr>
      </w:pPr>
      <w:r w:rsidRPr="009C6FD5">
        <w:rPr>
          <w:lang w:val="en-ZA"/>
        </w:rPr>
        <w:t xml:space="preserve">Do not let certain words, phrases or ideas prejudice you against the speaker so you cannot listen objectively to what is being said. If the speaker uses/signs a word incorrectly, or mispronounces a word or uses the wrong tense in a sentence, do not dwell on it, but rather let it go. Your task is to listen/view objectively to the content and not the form. </w:t>
      </w:r>
    </w:p>
    <w:p w14:paraId="701B5BDE" w14:textId="77777777" w:rsidR="00D06CEF" w:rsidRPr="009C6FD5" w:rsidRDefault="00D06CEF" w:rsidP="00830B58">
      <w:pPr>
        <w:rPr>
          <w:lang w:val="en-ZA"/>
        </w:rPr>
      </w:pPr>
      <w:r w:rsidRPr="009C6FD5">
        <w:rPr>
          <w:lang w:val="en-ZA"/>
        </w:rPr>
        <w:t>If you are annoyed or irritated by what has been said/signed, do not interrupt the speaker/signer to try to straighten it out. Furthermore, do not dwell on it in your own mind as it will distract you from listening.</w:t>
      </w:r>
    </w:p>
    <w:p w14:paraId="64A04503" w14:textId="77777777" w:rsidR="00D06CEF" w:rsidRPr="009C6FD5" w:rsidRDefault="00D06CEF" w:rsidP="00D06CEF">
      <w:pPr>
        <w:numPr>
          <w:ilvl w:val="12"/>
          <w:numId w:val="0"/>
        </w:numPr>
        <w:rPr>
          <w:lang w:val="en-ZA"/>
        </w:rPr>
      </w:pPr>
      <w:r w:rsidRPr="009C6FD5">
        <w:rPr>
          <w:lang w:val="en-ZA"/>
        </w:rPr>
        <w:t>If the speaker says/signs something that you do not understand, do not tune out, especially if you feel that it will take too much time and effort to understand.</w:t>
      </w:r>
    </w:p>
    <w:p w14:paraId="73847D8C" w14:textId="77777777" w:rsidR="00D06CEF" w:rsidRPr="009C6FD5" w:rsidRDefault="00D06CEF" w:rsidP="00D06CEF">
      <w:pPr>
        <w:numPr>
          <w:ilvl w:val="12"/>
          <w:numId w:val="0"/>
        </w:numPr>
        <w:rPr>
          <w:lang w:val="en-ZA"/>
        </w:rPr>
      </w:pPr>
      <w:r w:rsidRPr="009C6FD5">
        <w:rPr>
          <w:lang w:val="en-ZA"/>
        </w:rPr>
        <w:t>Do not deliberately turn your thoughts to other subjects if you believe that the speaker/signer has nothing interesting to say/sign.  This is a natural result of boredom. Once you feel that the speaker/signer is dull or uninteresting, you invariably occupy your mind with thoughts that are more interesting to you. You must force yourself to listen/view. A method useful in dealing with this problem is to try to find out just how boring the person can really be. It may sound a bit. silly, but playing the game "How Big a Bore Have I Here?", helps you to listen to the person, to the bitter end.</w:t>
      </w:r>
    </w:p>
    <w:p w14:paraId="3CD14E8F" w14:textId="77777777" w:rsidR="00D06CEF" w:rsidRPr="009C6FD5" w:rsidRDefault="00D06CEF" w:rsidP="00830B58">
      <w:pPr>
        <w:rPr>
          <w:lang w:val="en-ZA"/>
        </w:rPr>
      </w:pPr>
      <w:r w:rsidRPr="009C6FD5">
        <w:rPr>
          <w:lang w:val="en-ZA"/>
        </w:rPr>
        <w:t>Do not let a person's appearance or speech/sign pattern influence you into thinking that the candidate may not have anything worthwhile to say/sign. So the candidate is not attired to a smart up</w:t>
      </w:r>
      <w:r w:rsidRPr="009C6FD5">
        <w:rPr>
          <w:lang w:val="en-ZA"/>
        </w:rPr>
        <w:noBreakHyphen/>
        <w:t>to</w:t>
      </w:r>
      <w:r w:rsidRPr="009C6FD5">
        <w:rPr>
          <w:lang w:val="en-ZA"/>
        </w:rPr>
        <w:noBreakHyphen/>
        <w:t>date, tasteful outfit, but rather in seedy, tasteless, outmoded clothes. As much as you want to tune the person out, don't do it. You never know what or who is hiding beneath.</w:t>
      </w:r>
    </w:p>
    <w:p w14:paraId="44BF909A" w14:textId="77777777" w:rsidR="00D06CEF" w:rsidRPr="009C6FD5" w:rsidRDefault="00D06CEF" w:rsidP="00D06CEF">
      <w:pPr>
        <w:numPr>
          <w:ilvl w:val="12"/>
          <w:numId w:val="0"/>
        </w:numPr>
        <w:tabs>
          <w:tab w:val="right" w:pos="5909"/>
        </w:tabs>
        <w:rPr>
          <w:lang w:val="en-ZA"/>
        </w:rPr>
      </w:pPr>
      <w:r w:rsidRPr="009C6FD5">
        <w:rPr>
          <w:lang w:val="en-ZA"/>
        </w:rPr>
        <w:t>The only way you're going to find out is by listening/viewing</w:t>
      </w:r>
    </w:p>
    <w:p w14:paraId="041B36D2" w14:textId="77777777" w:rsidR="00D06CEF" w:rsidRPr="009C6FD5" w:rsidRDefault="00D06CEF" w:rsidP="0097583B">
      <w:pPr>
        <w:numPr>
          <w:ilvl w:val="12"/>
          <w:numId w:val="0"/>
        </w:numPr>
        <w:tabs>
          <w:tab w:val="right" w:pos="1104"/>
        </w:tabs>
        <w:rPr>
          <w:lang w:val="en-ZA"/>
        </w:rPr>
      </w:pPr>
      <w:r w:rsidRPr="009C6FD5">
        <w:rPr>
          <w:lang w:val="en-ZA"/>
        </w:rPr>
        <w:t>Finally, do not pretend to be listening if you're not. Pay attention!</w:t>
      </w:r>
    </w:p>
    <w:p w14:paraId="2312C5B9" w14:textId="77777777" w:rsidR="00D06CEF" w:rsidRPr="00DB0F3E" w:rsidRDefault="00D06CEF" w:rsidP="00DB0F3E">
      <w:pPr>
        <w:pStyle w:val="Heading3"/>
      </w:pPr>
      <w:bookmarkStart w:id="371" w:name="_Toc495930026"/>
      <w:r w:rsidRPr="00DB0F3E">
        <w:t>Active Listening</w:t>
      </w:r>
      <w:bookmarkEnd w:id="371"/>
    </w:p>
    <w:p w14:paraId="2237FCDC" w14:textId="77777777" w:rsidR="00D06CEF" w:rsidRPr="009C6FD5" w:rsidRDefault="00D06CEF" w:rsidP="00D06CEF">
      <w:pPr>
        <w:rPr>
          <w:color w:val="000000"/>
          <w:lang w:val="en-ZA"/>
        </w:rPr>
      </w:pPr>
      <w:r w:rsidRPr="009C6FD5">
        <w:rPr>
          <w:color w:val="000000"/>
          <w:lang w:val="en-ZA"/>
        </w:rPr>
        <w:t>You have to apply active listening/viewing skills to hear and understand what they are saying. You have to pay attention and focus on what the speaker says/signs in order to respond appropriately to their comments and questions.</w:t>
      </w:r>
    </w:p>
    <w:p w14:paraId="58EC55AB" w14:textId="77777777" w:rsidR="00D06CEF" w:rsidRPr="009C6FD5" w:rsidRDefault="00D06CEF" w:rsidP="00D06CEF">
      <w:pPr>
        <w:rPr>
          <w:color w:val="000000"/>
          <w:lang w:val="en-ZA"/>
        </w:rPr>
      </w:pPr>
      <w:r w:rsidRPr="009C6FD5">
        <w:rPr>
          <w:color w:val="000000"/>
          <w:lang w:val="en-ZA"/>
        </w:rPr>
        <w:t xml:space="preserve">Active listening/viewing is a </w:t>
      </w:r>
      <w:r w:rsidRPr="009C6FD5">
        <w:rPr>
          <w:b/>
          <w:color w:val="000000"/>
          <w:u w:val="single"/>
          <w:lang w:val="en-ZA"/>
        </w:rPr>
        <w:t>skill</w:t>
      </w:r>
      <w:r w:rsidRPr="009C6FD5">
        <w:rPr>
          <w:b/>
          <w:color w:val="000000"/>
          <w:lang w:val="en-ZA"/>
        </w:rPr>
        <w:t xml:space="preserve"> </w:t>
      </w:r>
      <w:r w:rsidRPr="009C6FD5">
        <w:rPr>
          <w:color w:val="000000"/>
          <w:lang w:val="en-ZA"/>
        </w:rPr>
        <w:t>and is as important as giving orders in obtaining results.</w:t>
      </w:r>
    </w:p>
    <w:p w14:paraId="7D9F617A" w14:textId="77777777" w:rsidR="00D06CEF" w:rsidRPr="009C6FD5" w:rsidRDefault="00483466" w:rsidP="00D06CEF">
      <w:pPr>
        <w:rPr>
          <w:color w:val="000000"/>
          <w:lang w:val="en-ZA"/>
        </w:rPr>
      </w:pPr>
      <w:r w:rsidRPr="009C6FD5">
        <w:rPr>
          <w:noProof/>
          <w:lang w:val="en-ZA" w:eastAsia="en-ZA"/>
        </w:rPr>
        <w:drawing>
          <wp:anchor distT="0" distB="0" distL="114300" distR="114300" simplePos="0" relativeHeight="251616768" behindDoc="1" locked="0" layoutInCell="1" allowOverlap="1" wp14:anchorId="4CE73586" wp14:editId="5CFD2254">
            <wp:simplePos x="0" y="0"/>
            <wp:positionH relativeFrom="column">
              <wp:posOffset>-69850</wp:posOffset>
            </wp:positionH>
            <wp:positionV relativeFrom="paragraph">
              <wp:posOffset>88265</wp:posOffset>
            </wp:positionV>
            <wp:extent cx="1085215" cy="1019810"/>
            <wp:effectExtent l="0" t="0" r="635" b="8890"/>
            <wp:wrapTight wrapText="bothSides">
              <wp:wrapPolygon edited="0">
                <wp:start x="0" y="0"/>
                <wp:lineTo x="0" y="21385"/>
                <wp:lineTo x="21233" y="21385"/>
                <wp:lineTo x="21233" y="0"/>
                <wp:lineTo x="0" y="0"/>
              </wp:wrapPolygon>
            </wp:wrapTight>
            <wp:docPr id="9573" name="Picture 9573" descr="cli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3" descr="clip 2"/>
                    <pic:cNvPicPr>
                      <a:picLocks noChangeAspect="1" noChangeArrowheads="1"/>
                    </pic:cNvPicPr>
                  </pic:nvPicPr>
                  <pic:blipFill>
                    <a:blip r:embed="rId74">
                      <a:extLst>
                        <a:ext uri="{28A0092B-C50C-407E-A947-70E740481C1C}">
                          <a14:useLocalDpi xmlns:a14="http://schemas.microsoft.com/office/drawing/2010/main" val="0"/>
                        </a:ext>
                      </a:extLst>
                    </a:blip>
                    <a:srcRect r="77921" b="71988"/>
                    <a:stretch>
                      <a:fillRect/>
                    </a:stretch>
                  </pic:blipFill>
                  <pic:spPr bwMode="auto">
                    <a:xfrm>
                      <a:off x="0" y="0"/>
                      <a:ext cx="1085215" cy="1019810"/>
                    </a:xfrm>
                    <a:prstGeom prst="rect">
                      <a:avLst/>
                    </a:prstGeom>
                    <a:noFill/>
                  </pic:spPr>
                </pic:pic>
              </a:graphicData>
            </a:graphic>
            <wp14:sizeRelH relativeFrom="page">
              <wp14:pctWidth>0</wp14:pctWidth>
            </wp14:sizeRelH>
            <wp14:sizeRelV relativeFrom="page">
              <wp14:pctHeight>0</wp14:pctHeight>
            </wp14:sizeRelV>
          </wp:anchor>
        </w:drawing>
      </w:r>
    </w:p>
    <w:p w14:paraId="666B75C9" w14:textId="77777777" w:rsidR="00D06CEF" w:rsidRPr="009C6FD5" w:rsidRDefault="00D06CEF" w:rsidP="00413069">
      <w:pPr>
        <w:pStyle w:val="ListBullet2"/>
        <w:rPr>
          <w:lang w:val="en-ZA"/>
        </w:rPr>
      </w:pPr>
      <w:r w:rsidRPr="009C6FD5">
        <w:rPr>
          <w:lang w:val="en-ZA"/>
        </w:rPr>
        <w:t>Give your full attention to what is being said/signed.</w:t>
      </w:r>
    </w:p>
    <w:p w14:paraId="43929296" w14:textId="77777777" w:rsidR="00D06CEF" w:rsidRPr="009C6FD5" w:rsidRDefault="00D06CEF" w:rsidP="00413069">
      <w:pPr>
        <w:pStyle w:val="ListBullet2"/>
        <w:rPr>
          <w:lang w:val="en-ZA"/>
        </w:rPr>
      </w:pPr>
      <w:r w:rsidRPr="009C6FD5">
        <w:rPr>
          <w:lang w:val="en-ZA"/>
        </w:rPr>
        <w:t>Make sure that you really understand by asking the who, what, when, where, why and how questions.</w:t>
      </w:r>
    </w:p>
    <w:p w14:paraId="690E53EA" w14:textId="77777777" w:rsidR="00D06CEF" w:rsidRPr="009C6FD5" w:rsidRDefault="00D06CEF" w:rsidP="00413069">
      <w:pPr>
        <w:pStyle w:val="ListBullet2"/>
        <w:rPr>
          <w:lang w:val="en-ZA"/>
        </w:rPr>
      </w:pPr>
      <w:r w:rsidRPr="009C6FD5">
        <w:rPr>
          <w:lang w:val="en-ZA"/>
        </w:rPr>
        <w:t>Listen/view between the lines.</w:t>
      </w:r>
    </w:p>
    <w:p w14:paraId="65B62686" w14:textId="77777777" w:rsidR="00D06CEF" w:rsidRPr="009C6FD5" w:rsidRDefault="00D06CEF" w:rsidP="00413069">
      <w:pPr>
        <w:pStyle w:val="ListBullet2"/>
        <w:rPr>
          <w:lang w:val="en-ZA"/>
        </w:rPr>
      </w:pPr>
      <w:r w:rsidRPr="009C6FD5">
        <w:rPr>
          <w:lang w:val="en-ZA"/>
        </w:rPr>
        <w:t>Look for non-verbal clues.</w:t>
      </w:r>
    </w:p>
    <w:p w14:paraId="17F0DFD0" w14:textId="77777777" w:rsidR="00D06CEF" w:rsidRPr="009C6FD5" w:rsidRDefault="00D06CEF" w:rsidP="00413069">
      <w:pPr>
        <w:pStyle w:val="ListBullet2"/>
        <w:rPr>
          <w:lang w:val="en-ZA"/>
        </w:rPr>
      </w:pPr>
      <w:r w:rsidRPr="009C6FD5">
        <w:rPr>
          <w:lang w:val="en-ZA"/>
        </w:rPr>
        <w:t>Mentally summarise and evaluate objectively.</w:t>
      </w:r>
    </w:p>
    <w:p w14:paraId="0EC6EF14" w14:textId="77777777" w:rsidR="00D06CEF" w:rsidRPr="00DB0F3E" w:rsidRDefault="00D06CEF" w:rsidP="00DB0F3E">
      <w:pPr>
        <w:pStyle w:val="Heading4"/>
      </w:pPr>
      <w:r w:rsidRPr="00DB0F3E">
        <w:t>What Makes A Good Listener?</w:t>
      </w:r>
    </w:p>
    <w:p w14:paraId="00CE94CE" w14:textId="77777777" w:rsidR="00D06CEF" w:rsidRPr="009C6FD5" w:rsidRDefault="00D06CEF" w:rsidP="00D06CEF">
      <w:pPr>
        <w:rPr>
          <w:lang w:val="en-ZA"/>
        </w:rPr>
      </w:pPr>
      <w:r w:rsidRPr="009C6FD5">
        <w:rPr>
          <w:lang w:val="en-ZA"/>
        </w:rPr>
        <w:t>This is actually a question of feedback. Good listeners use a variety of verbal and non-verbal clues to keep the other person talking. These include the use of phrases such as:</w:t>
      </w:r>
    </w:p>
    <w:p w14:paraId="102F61B4" w14:textId="77777777" w:rsidR="00D06CEF" w:rsidRPr="009C6FD5" w:rsidRDefault="00D06CEF" w:rsidP="00413069">
      <w:pPr>
        <w:pStyle w:val="ListBullet2"/>
        <w:rPr>
          <w:lang w:val="en-ZA"/>
        </w:rPr>
      </w:pPr>
      <w:r w:rsidRPr="009C6FD5">
        <w:rPr>
          <w:lang w:val="en-ZA"/>
        </w:rPr>
        <w:t>“Yes”</w:t>
      </w:r>
    </w:p>
    <w:p w14:paraId="04C3F915" w14:textId="77777777" w:rsidR="00D06CEF" w:rsidRPr="009C6FD5" w:rsidRDefault="00D06CEF" w:rsidP="00413069">
      <w:pPr>
        <w:pStyle w:val="ListBullet2"/>
        <w:rPr>
          <w:lang w:val="en-ZA"/>
        </w:rPr>
      </w:pPr>
      <w:r w:rsidRPr="009C6FD5">
        <w:rPr>
          <w:lang w:val="en-ZA"/>
        </w:rPr>
        <w:t>“I understand”</w:t>
      </w:r>
    </w:p>
    <w:p w14:paraId="6D374C91" w14:textId="77777777" w:rsidR="00D06CEF" w:rsidRPr="009C6FD5" w:rsidRDefault="00D06CEF" w:rsidP="00413069">
      <w:pPr>
        <w:pStyle w:val="ListBullet2"/>
        <w:rPr>
          <w:lang w:val="en-ZA"/>
        </w:rPr>
      </w:pPr>
      <w:r w:rsidRPr="009C6FD5">
        <w:rPr>
          <w:lang w:val="en-ZA"/>
        </w:rPr>
        <w:t>“And then what”</w:t>
      </w:r>
    </w:p>
    <w:p w14:paraId="7D814621" w14:textId="77777777" w:rsidR="00D06CEF" w:rsidRPr="009C6FD5" w:rsidRDefault="00D06CEF" w:rsidP="00413069">
      <w:pPr>
        <w:pStyle w:val="ListBullet2"/>
        <w:rPr>
          <w:lang w:val="en-ZA"/>
        </w:rPr>
      </w:pPr>
      <w:r w:rsidRPr="009C6FD5">
        <w:rPr>
          <w:lang w:val="en-ZA"/>
        </w:rPr>
        <w:t>“Tell me more”</w:t>
      </w:r>
    </w:p>
    <w:p w14:paraId="636C545A" w14:textId="77777777" w:rsidR="00D06CEF" w:rsidRPr="009C6FD5" w:rsidRDefault="00D06CEF" w:rsidP="00413069">
      <w:pPr>
        <w:pStyle w:val="ListBullet2"/>
        <w:rPr>
          <w:lang w:val="en-ZA"/>
        </w:rPr>
      </w:pPr>
      <w:r w:rsidRPr="009C6FD5">
        <w:rPr>
          <w:lang w:val="en-ZA"/>
        </w:rPr>
        <w:t>“If I understand you correctly…”</w:t>
      </w:r>
    </w:p>
    <w:p w14:paraId="4DECDDFB" w14:textId="77777777" w:rsidR="00D06CEF" w:rsidRPr="009C6FD5" w:rsidRDefault="00D06CEF" w:rsidP="00D06CEF">
      <w:pPr>
        <w:rPr>
          <w:lang w:val="en-ZA"/>
        </w:rPr>
      </w:pPr>
      <w:r w:rsidRPr="009C6FD5">
        <w:rPr>
          <w:lang w:val="en-ZA"/>
        </w:rPr>
        <w:t xml:space="preserve">When communicating with someone else you must always strive to do it as </w:t>
      </w:r>
      <w:r w:rsidRPr="009C6FD5">
        <w:rPr>
          <w:b/>
          <w:lang w:val="en-ZA"/>
        </w:rPr>
        <w:t>naturally and evenly</w:t>
      </w:r>
      <w:r w:rsidRPr="009C6FD5">
        <w:rPr>
          <w:lang w:val="en-ZA"/>
        </w:rPr>
        <w:t xml:space="preserve"> as possible.  Be yourself!!</w:t>
      </w:r>
    </w:p>
    <w:p w14:paraId="130CC57F" w14:textId="77777777" w:rsidR="00D06CEF" w:rsidRPr="009C6FD5" w:rsidRDefault="00D06CEF" w:rsidP="005736AC">
      <w:pPr>
        <w:pStyle w:val="Heading2"/>
        <w:rPr>
          <w:lang w:val="en-ZA"/>
        </w:rPr>
      </w:pPr>
      <w:bookmarkStart w:id="372" w:name="_Toc201073903"/>
      <w:bookmarkStart w:id="373" w:name="_Toc495930027"/>
      <w:r w:rsidRPr="009C6FD5">
        <w:rPr>
          <w:lang w:val="en-ZA"/>
        </w:rPr>
        <w:t>Use questions</w:t>
      </w:r>
      <w:bookmarkEnd w:id="372"/>
      <w:bookmarkEnd w:id="373"/>
    </w:p>
    <w:p w14:paraId="6C014E69" w14:textId="77777777" w:rsidR="00D06CEF" w:rsidRPr="009C6FD5" w:rsidRDefault="00D06CEF" w:rsidP="00D06CEF">
      <w:pPr>
        <w:rPr>
          <w:lang w:val="en-ZA"/>
        </w:rPr>
      </w:pPr>
      <w:r w:rsidRPr="009C6FD5">
        <w:rPr>
          <w:lang w:val="en-ZA"/>
        </w:rPr>
        <w:t>When you are engaged in verbal communication, the easiest way to obtain information is to use questions.  You can also use questions to clarify the meaning of the other person’s verbal communication.</w:t>
      </w:r>
    </w:p>
    <w:p w14:paraId="0929F19B" w14:textId="77777777" w:rsidR="00D06CEF" w:rsidRPr="009C6FD5" w:rsidRDefault="00D06CEF" w:rsidP="00D06CEF">
      <w:pPr>
        <w:rPr>
          <w:lang w:val="en-ZA"/>
        </w:rPr>
      </w:pPr>
      <w:r w:rsidRPr="009C6FD5">
        <w:rPr>
          <w:lang w:val="en-ZA"/>
        </w:rPr>
        <w:t>The typical questions to ask are:</w:t>
      </w:r>
    </w:p>
    <w:p w14:paraId="29268AAC" w14:textId="77777777" w:rsidR="00D06CEF" w:rsidRPr="00DB0F3E" w:rsidRDefault="00D06CEF" w:rsidP="00DB0F3E">
      <w:pPr>
        <w:pStyle w:val="Heading4"/>
      </w:pPr>
      <w:r w:rsidRPr="00DB0F3E">
        <w:t>WHAT</w:t>
      </w:r>
      <w:r w:rsidRPr="00DB0F3E">
        <w:tab/>
      </w:r>
    </w:p>
    <w:p w14:paraId="46A2A746" w14:textId="77777777" w:rsidR="00D06CEF" w:rsidRPr="009C6FD5" w:rsidRDefault="00D06CEF" w:rsidP="00BA7A58">
      <w:pPr>
        <w:numPr>
          <w:ilvl w:val="0"/>
          <w:numId w:val="31"/>
        </w:numPr>
        <w:tabs>
          <w:tab w:val="left" w:pos="50"/>
          <w:tab w:val="left" w:pos="720"/>
          <w:tab w:val="left" w:pos="1670"/>
          <w:tab w:val="left" w:leader="dot" w:pos="4699"/>
          <w:tab w:val="right" w:pos="4951"/>
        </w:tabs>
        <w:overflowPunct w:val="0"/>
        <w:autoSpaceDE w:val="0"/>
        <w:autoSpaceDN w:val="0"/>
        <w:adjustRightInd w:val="0"/>
        <w:spacing w:before="0" w:after="0"/>
        <w:jc w:val="left"/>
        <w:rPr>
          <w:lang w:val="en-ZA"/>
        </w:rPr>
      </w:pPr>
      <w:r w:rsidRPr="009C6FD5">
        <w:rPr>
          <w:b/>
          <w:lang w:val="en-ZA"/>
        </w:rPr>
        <w:t xml:space="preserve">What </w:t>
      </w:r>
      <w:r w:rsidRPr="009C6FD5">
        <w:rPr>
          <w:lang w:val="en-ZA"/>
        </w:rPr>
        <w:t>were your duties?</w:t>
      </w:r>
    </w:p>
    <w:p w14:paraId="68F80A82" w14:textId="77777777" w:rsidR="00D06CEF" w:rsidRPr="009C6FD5" w:rsidRDefault="00D06CEF" w:rsidP="00BA7A58">
      <w:pPr>
        <w:numPr>
          <w:ilvl w:val="0"/>
          <w:numId w:val="32"/>
        </w:numPr>
        <w:tabs>
          <w:tab w:val="left" w:pos="50"/>
          <w:tab w:val="left" w:pos="720"/>
          <w:tab w:val="left" w:pos="1670"/>
          <w:tab w:val="left" w:leader="dot" w:pos="4699"/>
          <w:tab w:val="right" w:pos="4951"/>
        </w:tabs>
        <w:overflowPunct w:val="0"/>
        <w:autoSpaceDE w:val="0"/>
        <w:autoSpaceDN w:val="0"/>
        <w:adjustRightInd w:val="0"/>
        <w:spacing w:before="0" w:after="0"/>
        <w:jc w:val="left"/>
        <w:rPr>
          <w:lang w:val="en-ZA"/>
        </w:rPr>
      </w:pPr>
      <w:r w:rsidRPr="009C6FD5">
        <w:rPr>
          <w:b/>
          <w:lang w:val="en-ZA"/>
        </w:rPr>
        <w:t xml:space="preserve">What </w:t>
      </w:r>
      <w:r w:rsidRPr="009C6FD5">
        <w:rPr>
          <w:lang w:val="en-ZA"/>
        </w:rPr>
        <w:t>did you do then?</w:t>
      </w:r>
    </w:p>
    <w:p w14:paraId="0EB81484" w14:textId="77777777" w:rsidR="00D06CEF" w:rsidRPr="009C6FD5" w:rsidRDefault="00D06CEF" w:rsidP="00BA7A58">
      <w:pPr>
        <w:numPr>
          <w:ilvl w:val="0"/>
          <w:numId w:val="33"/>
        </w:numPr>
        <w:tabs>
          <w:tab w:val="left" w:pos="720"/>
          <w:tab w:val="right" w:pos="3830"/>
        </w:tabs>
        <w:overflowPunct w:val="0"/>
        <w:autoSpaceDE w:val="0"/>
        <w:autoSpaceDN w:val="0"/>
        <w:adjustRightInd w:val="0"/>
        <w:spacing w:before="0" w:after="0"/>
        <w:jc w:val="left"/>
        <w:rPr>
          <w:lang w:val="en-ZA"/>
        </w:rPr>
      </w:pPr>
      <w:r w:rsidRPr="009C6FD5">
        <w:rPr>
          <w:b/>
          <w:lang w:val="en-ZA"/>
        </w:rPr>
        <w:t xml:space="preserve">What </w:t>
      </w:r>
      <w:r w:rsidRPr="009C6FD5">
        <w:rPr>
          <w:lang w:val="en-ZA"/>
        </w:rPr>
        <w:t>subjects did you take?</w:t>
      </w:r>
    </w:p>
    <w:p w14:paraId="46F7C606" w14:textId="77777777" w:rsidR="00D06CEF" w:rsidRPr="009C6FD5" w:rsidRDefault="00D06CEF" w:rsidP="00BA7A58">
      <w:pPr>
        <w:numPr>
          <w:ilvl w:val="0"/>
          <w:numId w:val="34"/>
        </w:numPr>
        <w:tabs>
          <w:tab w:val="left" w:pos="720"/>
          <w:tab w:val="right" w:pos="3830"/>
        </w:tabs>
        <w:overflowPunct w:val="0"/>
        <w:autoSpaceDE w:val="0"/>
        <w:autoSpaceDN w:val="0"/>
        <w:adjustRightInd w:val="0"/>
        <w:spacing w:before="0" w:after="0"/>
        <w:jc w:val="left"/>
        <w:rPr>
          <w:lang w:val="en-ZA"/>
        </w:rPr>
      </w:pPr>
      <w:r w:rsidRPr="009C6FD5">
        <w:rPr>
          <w:b/>
          <w:lang w:val="en-ZA"/>
        </w:rPr>
        <w:t xml:space="preserve">What </w:t>
      </w:r>
      <w:r w:rsidRPr="009C6FD5">
        <w:rPr>
          <w:lang w:val="en-ZA"/>
        </w:rPr>
        <w:t>happened then?</w:t>
      </w:r>
    </w:p>
    <w:p w14:paraId="2A74A541" w14:textId="77777777" w:rsidR="00D06CEF" w:rsidRPr="009C6FD5" w:rsidRDefault="00D06CEF" w:rsidP="00BA7A58">
      <w:pPr>
        <w:numPr>
          <w:ilvl w:val="0"/>
          <w:numId w:val="35"/>
        </w:numPr>
        <w:tabs>
          <w:tab w:val="left" w:pos="720"/>
          <w:tab w:val="right" w:pos="3830"/>
        </w:tabs>
        <w:overflowPunct w:val="0"/>
        <w:autoSpaceDE w:val="0"/>
        <w:autoSpaceDN w:val="0"/>
        <w:adjustRightInd w:val="0"/>
        <w:spacing w:before="0" w:after="0"/>
        <w:jc w:val="left"/>
        <w:rPr>
          <w:lang w:val="en-ZA"/>
        </w:rPr>
      </w:pPr>
      <w:r w:rsidRPr="009C6FD5">
        <w:rPr>
          <w:b/>
          <w:lang w:val="en-ZA"/>
        </w:rPr>
        <w:t xml:space="preserve">What </w:t>
      </w:r>
      <w:r w:rsidRPr="009C6FD5">
        <w:rPr>
          <w:lang w:val="en-ZA"/>
        </w:rPr>
        <w:t>sort of...?</w:t>
      </w:r>
    </w:p>
    <w:p w14:paraId="57F4769E" w14:textId="77777777" w:rsidR="00D06CEF" w:rsidRPr="00DB0F3E" w:rsidRDefault="00D06CEF" w:rsidP="00DB0F3E">
      <w:pPr>
        <w:pStyle w:val="Heading4"/>
      </w:pPr>
      <w:r w:rsidRPr="00DB0F3E">
        <w:t>WHEN</w:t>
      </w:r>
    </w:p>
    <w:p w14:paraId="58777A97" w14:textId="77777777" w:rsidR="00D06CEF" w:rsidRPr="009C6FD5" w:rsidRDefault="00D06CEF" w:rsidP="00BA7A58">
      <w:pPr>
        <w:numPr>
          <w:ilvl w:val="0"/>
          <w:numId w:val="36"/>
        </w:numPr>
        <w:tabs>
          <w:tab w:val="left" w:pos="50"/>
          <w:tab w:val="left" w:pos="720"/>
          <w:tab w:val="left" w:pos="1680"/>
          <w:tab w:val="left" w:leader="dot" w:pos="3739"/>
          <w:tab w:val="right" w:pos="3996"/>
        </w:tabs>
        <w:overflowPunct w:val="0"/>
        <w:autoSpaceDE w:val="0"/>
        <w:autoSpaceDN w:val="0"/>
        <w:adjustRightInd w:val="0"/>
        <w:spacing w:before="0" w:after="0"/>
        <w:jc w:val="left"/>
        <w:rPr>
          <w:lang w:val="en-ZA"/>
        </w:rPr>
      </w:pPr>
      <w:r w:rsidRPr="009C6FD5">
        <w:rPr>
          <w:b/>
          <w:lang w:val="en-ZA"/>
        </w:rPr>
        <w:t xml:space="preserve">When </w:t>
      </w:r>
      <w:r w:rsidRPr="009C6FD5">
        <w:rPr>
          <w:lang w:val="en-ZA"/>
        </w:rPr>
        <w:t xml:space="preserve">was that </w:t>
      </w:r>
      <w:r w:rsidRPr="009C6FD5">
        <w:rPr>
          <w:lang w:val="en-ZA"/>
        </w:rPr>
        <w:tab/>
        <w:t>?</w:t>
      </w:r>
    </w:p>
    <w:p w14:paraId="7AA6E1F9" w14:textId="77777777" w:rsidR="00D06CEF" w:rsidRPr="009C6FD5" w:rsidRDefault="00D06CEF" w:rsidP="00BA7A58">
      <w:pPr>
        <w:numPr>
          <w:ilvl w:val="0"/>
          <w:numId w:val="37"/>
        </w:numPr>
        <w:tabs>
          <w:tab w:val="left" w:pos="720"/>
          <w:tab w:val="right" w:pos="4792"/>
        </w:tabs>
        <w:overflowPunct w:val="0"/>
        <w:autoSpaceDE w:val="0"/>
        <w:autoSpaceDN w:val="0"/>
        <w:adjustRightInd w:val="0"/>
        <w:spacing w:before="0" w:after="0"/>
        <w:jc w:val="left"/>
        <w:rPr>
          <w:lang w:val="en-ZA"/>
        </w:rPr>
      </w:pPr>
      <w:r w:rsidRPr="009C6FD5">
        <w:rPr>
          <w:b/>
          <w:lang w:val="en-ZA"/>
        </w:rPr>
        <w:t xml:space="preserve">When </w:t>
      </w:r>
      <w:r w:rsidRPr="009C6FD5">
        <w:rPr>
          <w:lang w:val="en-ZA"/>
        </w:rPr>
        <w:t>did that happen...?</w:t>
      </w:r>
    </w:p>
    <w:p w14:paraId="6F37F59B" w14:textId="77777777" w:rsidR="00D06CEF" w:rsidRPr="009C6FD5" w:rsidRDefault="00D06CEF" w:rsidP="00BA7A58">
      <w:pPr>
        <w:numPr>
          <w:ilvl w:val="0"/>
          <w:numId w:val="38"/>
        </w:numPr>
        <w:tabs>
          <w:tab w:val="left" w:pos="720"/>
          <w:tab w:val="right" w:pos="4792"/>
        </w:tabs>
        <w:overflowPunct w:val="0"/>
        <w:autoSpaceDE w:val="0"/>
        <w:autoSpaceDN w:val="0"/>
        <w:adjustRightInd w:val="0"/>
        <w:spacing w:before="0" w:after="0"/>
        <w:jc w:val="left"/>
        <w:rPr>
          <w:lang w:val="en-ZA"/>
        </w:rPr>
      </w:pPr>
      <w:r w:rsidRPr="009C6FD5">
        <w:rPr>
          <w:b/>
          <w:lang w:val="en-ZA"/>
        </w:rPr>
        <w:t xml:space="preserve">When </w:t>
      </w:r>
      <w:r w:rsidRPr="009C6FD5">
        <w:rPr>
          <w:lang w:val="en-ZA"/>
        </w:rPr>
        <w:t>did you go...?</w:t>
      </w:r>
    </w:p>
    <w:p w14:paraId="50D627BB" w14:textId="77777777" w:rsidR="00D06CEF" w:rsidRPr="009C6FD5" w:rsidRDefault="00D06CEF" w:rsidP="00BA7A58">
      <w:pPr>
        <w:numPr>
          <w:ilvl w:val="0"/>
          <w:numId w:val="39"/>
        </w:numPr>
        <w:tabs>
          <w:tab w:val="left" w:pos="720"/>
          <w:tab w:val="right" w:pos="2996"/>
        </w:tabs>
        <w:overflowPunct w:val="0"/>
        <w:autoSpaceDE w:val="0"/>
        <w:autoSpaceDN w:val="0"/>
        <w:adjustRightInd w:val="0"/>
        <w:spacing w:before="0" w:after="0"/>
        <w:jc w:val="left"/>
        <w:rPr>
          <w:lang w:val="en-ZA"/>
        </w:rPr>
      </w:pPr>
      <w:r w:rsidRPr="009C6FD5">
        <w:rPr>
          <w:b/>
          <w:lang w:val="en-ZA"/>
        </w:rPr>
        <w:t xml:space="preserve">When </w:t>
      </w:r>
      <w:r w:rsidRPr="009C6FD5">
        <w:rPr>
          <w:lang w:val="en-ZA"/>
        </w:rPr>
        <w:t>did you decide...?</w:t>
      </w:r>
    </w:p>
    <w:p w14:paraId="42BF047B" w14:textId="77777777" w:rsidR="00D06CEF" w:rsidRPr="009C6FD5" w:rsidRDefault="00D06CEF" w:rsidP="00BA7A58">
      <w:pPr>
        <w:numPr>
          <w:ilvl w:val="0"/>
          <w:numId w:val="40"/>
        </w:numPr>
        <w:tabs>
          <w:tab w:val="left" w:pos="720"/>
          <w:tab w:val="right" w:pos="2709"/>
        </w:tabs>
        <w:overflowPunct w:val="0"/>
        <w:autoSpaceDE w:val="0"/>
        <w:autoSpaceDN w:val="0"/>
        <w:adjustRightInd w:val="0"/>
        <w:spacing w:before="0" w:after="0"/>
        <w:jc w:val="left"/>
        <w:rPr>
          <w:lang w:val="en-ZA"/>
        </w:rPr>
      </w:pPr>
      <w:r w:rsidRPr="009C6FD5">
        <w:rPr>
          <w:b/>
          <w:lang w:val="en-ZA"/>
        </w:rPr>
        <w:t xml:space="preserve">When </w:t>
      </w:r>
      <w:r w:rsidRPr="009C6FD5">
        <w:rPr>
          <w:lang w:val="en-ZA"/>
        </w:rPr>
        <w:t>did the company</w:t>
      </w:r>
    </w:p>
    <w:p w14:paraId="351BAA77" w14:textId="77777777" w:rsidR="00D06CEF" w:rsidRPr="00DB0F3E" w:rsidRDefault="00D06CEF" w:rsidP="00DB0F3E">
      <w:pPr>
        <w:pStyle w:val="Heading4"/>
      </w:pPr>
      <w:r w:rsidRPr="00DB0F3E">
        <w:t>WHY</w:t>
      </w:r>
    </w:p>
    <w:p w14:paraId="01677186" w14:textId="77777777" w:rsidR="00D06CEF" w:rsidRPr="009C6FD5" w:rsidRDefault="00D06CEF" w:rsidP="00BA7A58">
      <w:pPr>
        <w:numPr>
          <w:ilvl w:val="0"/>
          <w:numId w:val="41"/>
        </w:numPr>
        <w:tabs>
          <w:tab w:val="left" w:pos="720"/>
          <w:tab w:val="right" w:pos="3238"/>
        </w:tabs>
        <w:overflowPunct w:val="0"/>
        <w:autoSpaceDE w:val="0"/>
        <w:autoSpaceDN w:val="0"/>
        <w:adjustRightInd w:val="0"/>
        <w:spacing w:before="0" w:after="0"/>
        <w:jc w:val="left"/>
        <w:rPr>
          <w:lang w:val="en-ZA"/>
        </w:rPr>
      </w:pPr>
      <w:r w:rsidRPr="009C6FD5">
        <w:rPr>
          <w:b/>
          <w:lang w:val="en-ZA"/>
        </w:rPr>
        <w:t>Why</w:t>
      </w:r>
      <w:r w:rsidRPr="009C6FD5">
        <w:rPr>
          <w:lang w:val="en-ZA"/>
        </w:rPr>
        <w:t xml:space="preserve"> was that...?</w:t>
      </w:r>
    </w:p>
    <w:p w14:paraId="787AD06F" w14:textId="77777777" w:rsidR="00D06CEF" w:rsidRPr="009C6FD5" w:rsidRDefault="00D06CEF" w:rsidP="00BA7A58">
      <w:pPr>
        <w:numPr>
          <w:ilvl w:val="0"/>
          <w:numId w:val="42"/>
        </w:numPr>
        <w:tabs>
          <w:tab w:val="left" w:pos="720"/>
          <w:tab w:val="right" w:pos="3238"/>
        </w:tabs>
        <w:overflowPunct w:val="0"/>
        <w:autoSpaceDE w:val="0"/>
        <w:autoSpaceDN w:val="0"/>
        <w:adjustRightInd w:val="0"/>
        <w:spacing w:before="0" w:after="0"/>
        <w:jc w:val="left"/>
        <w:rPr>
          <w:lang w:val="en-ZA"/>
        </w:rPr>
      </w:pPr>
      <w:r w:rsidRPr="009C6FD5">
        <w:rPr>
          <w:b/>
          <w:lang w:val="en-ZA"/>
        </w:rPr>
        <w:t>Why</w:t>
      </w:r>
      <w:r w:rsidRPr="009C6FD5">
        <w:rPr>
          <w:lang w:val="en-ZA"/>
        </w:rPr>
        <w:t xml:space="preserve"> did you choose...?</w:t>
      </w:r>
    </w:p>
    <w:p w14:paraId="1A9B195B" w14:textId="77777777" w:rsidR="00D06CEF" w:rsidRPr="009C6FD5" w:rsidRDefault="00D06CEF" w:rsidP="00BA7A58">
      <w:pPr>
        <w:numPr>
          <w:ilvl w:val="0"/>
          <w:numId w:val="43"/>
        </w:numPr>
        <w:tabs>
          <w:tab w:val="left" w:pos="720"/>
          <w:tab w:val="right" w:pos="3238"/>
        </w:tabs>
        <w:overflowPunct w:val="0"/>
        <w:autoSpaceDE w:val="0"/>
        <w:autoSpaceDN w:val="0"/>
        <w:adjustRightInd w:val="0"/>
        <w:spacing w:before="0" w:after="0"/>
        <w:jc w:val="left"/>
        <w:rPr>
          <w:lang w:val="en-ZA"/>
        </w:rPr>
      </w:pPr>
      <w:r w:rsidRPr="009C6FD5">
        <w:rPr>
          <w:b/>
          <w:lang w:val="en-ZA"/>
        </w:rPr>
        <w:t>Why</w:t>
      </w:r>
      <w:r w:rsidRPr="009C6FD5">
        <w:rPr>
          <w:lang w:val="en-ZA"/>
        </w:rPr>
        <w:t xml:space="preserve"> do you think that...?</w:t>
      </w:r>
    </w:p>
    <w:p w14:paraId="4B286DC8" w14:textId="77777777" w:rsidR="00D06CEF" w:rsidRPr="009C6FD5" w:rsidRDefault="00D06CEF" w:rsidP="00BA7A58">
      <w:pPr>
        <w:numPr>
          <w:ilvl w:val="0"/>
          <w:numId w:val="44"/>
        </w:numPr>
        <w:tabs>
          <w:tab w:val="left" w:pos="720"/>
          <w:tab w:val="right" w:pos="3238"/>
        </w:tabs>
        <w:overflowPunct w:val="0"/>
        <w:autoSpaceDE w:val="0"/>
        <w:autoSpaceDN w:val="0"/>
        <w:adjustRightInd w:val="0"/>
        <w:spacing w:before="0" w:after="0"/>
        <w:jc w:val="left"/>
        <w:rPr>
          <w:lang w:val="en-ZA"/>
        </w:rPr>
      </w:pPr>
      <w:r w:rsidRPr="009C6FD5">
        <w:rPr>
          <w:b/>
          <w:lang w:val="en-ZA"/>
        </w:rPr>
        <w:t>Why</w:t>
      </w:r>
      <w:r w:rsidRPr="009C6FD5">
        <w:rPr>
          <w:lang w:val="en-ZA"/>
        </w:rPr>
        <w:t xml:space="preserve"> did you do...?</w:t>
      </w:r>
    </w:p>
    <w:p w14:paraId="6908748F" w14:textId="77777777" w:rsidR="00D06CEF" w:rsidRPr="009C6FD5" w:rsidRDefault="00D06CEF" w:rsidP="00BA7A58">
      <w:pPr>
        <w:numPr>
          <w:ilvl w:val="0"/>
          <w:numId w:val="45"/>
        </w:numPr>
        <w:tabs>
          <w:tab w:val="left" w:pos="720"/>
          <w:tab w:val="right" w:pos="3238"/>
        </w:tabs>
        <w:overflowPunct w:val="0"/>
        <w:autoSpaceDE w:val="0"/>
        <w:autoSpaceDN w:val="0"/>
        <w:adjustRightInd w:val="0"/>
        <w:spacing w:before="0" w:after="0"/>
        <w:jc w:val="left"/>
        <w:rPr>
          <w:lang w:val="en-ZA"/>
        </w:rPr>
      </w:pPr>
      <w:r w:rsidRPr="009C6FD5">
        <w:rPr>
          <w:b/>
          <w:lang w:val="en-ZA"/>
        </w:rPr>
        <w:t>Why</w:t>
      </w:r>
      <w:r w:rsidRPr="009C6FD5">
        <w:rPr>
          <w:lang w:val="en-ZA"/>
        </w:rPr>
        <w:t xml:space="preserve"> did they...?</w:t>
      </w:r>
    </w:p>
    <w:p w14:paraId="046C892A" w14:textId="77777777" w:rsidR="00D06CEF" w:rsidRPr="00DB0F3E" w:rsidRDefault="00D06CEF" w:rsidP="00DB0F3E">
      <w:pPr>
        <w:pStyle w:val="Heading4"/>
      </w:pPr>
      <w:r w:rsidRPr="00DB0F3E">
        <w:t>WHERE</w:t>
      </w:r>
    </w:p>
    <w:p w14:paraId="52D6C35C" w14:textId="77777777" w:rsidR="00D06CEF" w:rsidRPr="009C6FD5" w:rsidRDefault="00D06CEF" w:rsidP="00D06CEF">
      <w:pPr>
        <w:rPr>
          <w:lang w:val="en-ZA"/>
        </w:rPr>
      </w:pPr>
      <w:r w:rsidRPr="009C6FD5">
        <w:rPr>
          <w:b/>
          <w:lang w:val="en-ZA"/>
        </w:rPr>
        <w:t>Where</w:t>
      </w:r>
      <w:r w:rsidRPr="009C6FD5">
        <w:rPr>
          <w:lang w:val="en-ZA"/>
        </w:rPr>
        <w:t xml:space="preserve"> was that...? </w:t>
      </w:r>
    </w:p>
    <w:p w14:paraId="1411759E" w14:textId="77777777" w:rsidR="00D06CEF" w:rsidRPr="009C6FD5" w:rsidRDefault="00D06CEF" w:rsidP="00D06CEF">
      <w:pPr>
        <w:rPr>
          <w:lang w:val="en-ZA"/>
        </w:rPr>
      </w:pPr>
      <w:r w:rsidRPr="009C6FD5">
        <w:rPr>
          <w:b/>
          <w:lang w:val="en-ZA"/>
        </w:rPr>
        <w:t>Where</w:t>
      </w:r>
      <w:r w:rsidRPr="009C6FD5">
        <w:rPr>
          <w:lang w:val="en-ZA"/>
        </w:rPr>
        <w:t xml:space="preserve"> did you go next...? </w:t>
      </w:r>
    </w:p>
    <w:p w14:paraId="7CD9F607" w14:textId="77777777" w:rsidR="00D06CEF" w:rsidRPr="009C6FD5" w:rsidRDefault="00D06CEF" w:rsidP="00D06CEF">
      <w:pPr>
        <w:rPr>
          <w:lang w:val="en-ZA"/>
        </w:rPr>
      </w:pPr>
      <w:r w:rsidRPr="009C6FD5">
        <w:rPr>
          <w:b/>
          <w:lang w:val="en-ZA"/>
        </w:rPr>
        <w:t>Where</w:t>
      </w:r>
      <w:r w:rsidRPr="009C6FD5">
        <w:rPr>
          <w:lang w:val="en-ZA"/>
        </w:rPr>
        <w:t xml:space="preserve"> were you when...? </w:t>
      </w:r>
    </w:p>
    <w:p w14:paraId="50C05D42" w14:textId="77777777" w:rsidR="00D06CEF" w:rsidRPr="009C6FD5" w:rsidRDefault="00D06CEF" w:rsidP="00D06CEF">
      <w:pPr>
        <w:rPr>
          <w:lang w:val="en-ZA"/>
        </w:rPr>
      </w:pPr>
      <w:r w:rsidRPr="009C6FD5">
        <w:rPr>
          <w:b/>
          <w:lang w:val="en-ZA"/>
        </w:rPr>
        <w:t>Where</w:t>
      </w:r>
      <w:r w:rsidRPr="009C6FD5">
        <w:rPr>
          <w:lang w:val="en-ZA"/>
        </w:rPr>
        <w:t xml:space="preserve"> did you go...? </w:t>
      </w:r>
    </w:p>
    <w:p w14:paraId="7EC68A69" w14:textId="77777777" w:rsidR="00D06CEF" w:rsidRPr="009C6FD5" w:rsidRDefault="00D06CEF" w:rsidP="00D06CEF">
      <w:pPr>
        <w:rPr>
          <w:lang w:val="en-ZA"/>
        </w:rPr>
      </w:pPr>
      <w:r w:rsidRPr="009C6FD5">
        <w:rPr>
          <w:b/>
          <w:lang w:val="en-ZA"/>
        </w:rPr>
        <w:t>Where</w:t>
      </w:r>
      <w:r w:rsidRPr="009C6FD5">
        <w:rPr>
          <w:lang w:val="en-ZA"/>
        </w:rPr>
        <w:t xml:space="preserve"> do you think...?</w:t>
      </w:r>
    </w:p>
    <w:p w14:paraId="21B8CB64" w14:textId="77777777" w:rsidR="00D06CEF" w:rsidRPr="00DB0F3E" w:rsidRDefault="00D06CEF" w:rsidP="00DB0F3E">
      <w:pPr>
        <w:pStyle w:val="Heading4"/>
      </w:pPr>
      <w:r w:rsidRPr="00DB0F3E">
        <w:t>WHICH</w:t>
      </w:r>
    </w:p>
    <w:p w14:paraId="495F8EDF" w14:textId="77777777" w:rsidR="00D06CEF" w:rsidRPr="009C6FD5" w:rsidRDefault="00D06CEF" w:rsidP="00D06CEF">
      <w:pPr>
        <w:rPr>
          <w:lang w:val="en-ZA"/>
        </w:rPr>
      </w:pPr>
      <w:r w:rsidRPr="009C6FD5">
        <w:rPr>
          <w:b/>
          <w:lang w:val="en-ZA"/>
        </w:rPr>
        <w:t>Which</w:t>
      </w:r>
      <w:r w:rsidRPr="009C6FD5">
        <w:rPr>
          <w:lang w:val="en-ZA"/>
        </w:rPr>
        <w:t xml:space="preserve"> school was that...? </w:t>
      </w:r>
    </w:p>
    <w:p w14:paraId="71F8EF27" w14:textId="77777777" w:rsidR="00D06CEF" w:rsidRPr="009C6FD5" w:rsidRDefault="00D06CEF" w:rsidP="00D06CEF">
      <w:pPr>
        <w:rPr>
          <w:lang w:val="en-ZA"/>
        </w:rPr>
      </w:pPr>
      <w:r w:rsidRPr="009C6FD5">
        <w:rPr>
          <w:b/>
          <w:lang w:val="en-ZA"/>
        </w:rPr>
        <w:t>Which</w:t>
      </w:r>
      <w:r w:rsidRPr="009C6FD5">
        <w:rPr>
          <w:lang w:val="en-ZA"/>
        </w:rPr>
        <w:t xml:space="preserve"> course did you...? </w:t>
      </w:r>
    </w:p>
    <w:p w14:paraId="75FBABD1" w14:textId="77777777" w:rsidR="00D06CEF" w:rsidRPr="009C6FD5" w:rsidRDefault="00D06CEF" w:rsidP="00D06CEF">
      <w:pPr>
        <w:rPr>
          <w:lang w:val="en-ZA"/>
        </w:rPr>
      </w:pPr>
      <w:r w:rsidRPr="009C6FD5">
        <w:rPr>
          <w:b/>
          <w:lang w:val="en-ZA"/>
        </w:rPr>
        <w:t>Which</w:t>
      </w:r>
      <w:r w:rsidRPr="009C6FD5">
        <w:rPr>
          <w:lang w:val="en-ZA"/>
        </w:rPr>
        <w:t xml:space="preserve"> were your best...? </w:t>
      </w:r>
    </w:p>
    <w:p w14:paraId="52FB6C7B" w14:textId="77777777" w:rsidR="00D06CEF" w:rsidRPr="009C6FD5" w:rsidRDefault="00D06CEF" w:rsidP="00D06CEF">
      <w:pPr>
        <w:rPr>
          <w:lang w:val="en-ZA"/>
        </w:rPr>
      </w:pPr>
      <w:r w:rsidRPr="009C6FD5">
        <w:rPr>
          <w:b/>
          <w:lang w:val="en-ZA"/>
        </w:rPr>
        <w:t>Which</w:t>
      </w:r>
      <w:r w:rsidRPr="009C6FD5">
        <w:rPr>
          <w:lang w:val="en-ZA"/>
        </w:rPr>
        <w:t xml:space="preserve"> department was...?</w:t>
      </w:r>
    </w:p>
    <w:p w14:paraId="127D98C2" w14:textId="77777777" w:rsidR="00D06CEF" w:rsidRPr="009C6FD5" w:rsidRDefault="00D06CEF" w:rsidP="00D06CEF">
      <w:pPr>
        <w:rPr>
          <w:lang w:val="en-ZA"/>
        </w:rPr>
      </w:pPr>
      <w:r w:rsidRPr="009C6FD5">
        <w:rPr>
          <w:b/>
          <w:lang w:val="en-ZA"/>
        </w:rPr>
        <w:t xml:space="preserve">Which </w:t>
      </w:r>
      <w:r w:rsidRPr="009C6FD5">
        <w:rPr>
          <w:lang w:val="en-ZA"/>
        </w:rPr>
        <w:t>was that...?</w:t>
      </w:r>
    </w:p>
    <w:p w14:paraId="7759F76E" w14:textId="77777777" w:rsidR="00D06CEF" w:rsidRPr="00DB0F3E" w:rsidRDefault="00D06CEF" w:rsidP="00DB0F3E">
      <w:pPr>
        <w:pStyle w:val="Heading4"/>
      </w:pPr>
      <w:r w:rsidRPr="00DB0F3E">
        <w:t>HOW</w:t>
      </w:r>
    </w:p>
    <w:p w14:paraId="51763690" w14:textId="77777777" w:rsidR="00D06CEF" w:rsidRPr="009C6FD5" w:rsidRDefault="00D06CEF" w:rsidP="00D06CEF">
      <w:pPr>
        <w:rPr>
          <w:lang w:val="en-ZA"/>
        </w:rPr>
      </w:pPr>
      <w:r w:rsidRPr="009C6FD5">
        <w:rPr>
          <w:b/>
          <w:lang w:val="en-ZA"/>
        </w:rPr>
        <w:t>How</w:t>
      </w:r>
      <w:r w:rsidRPr="009C6FD5">
        <w:rPr>
          <w:lang w:val="en-ZA"/>
        </w:rPr>
        <w:t xml:space="preserve"> did that come about...? </w:t>
      </w:r>
    </w:p>
    <w:p w14:paraId="3F18190A" w14:textId="77777777" w:rsidR="00D06CEF" w:rsidRPr="009C6FD5" w:rsidRDefault="00D06CEF" w:rsidP="00D06CEF">
      <w:pPr>
        <w:rPr>
          <w:lang w:val="en-ZA"/>
        </w:rPr>
      </w:pPr>
      <w:r w:rsidRPr="009C6FD5">
        <w:rPr>
          <w:b/>
          <w:lang w:val="en-ZA"/>
        </w:rPr>
        <w:t>How</w:t>
      </w:r>
      <w:r w:rsidRPr="009C6FD5">
        <w:rPr>
          <w:lang w:val="en-ZA"/>
        </w:rPr>
        <w:t xml:space="preserve"> do you think that...? </w:t>
      </w:r>
    </w:p>
    <w:p w14:paraId="1A856F99" w14:textId="77777777" w:rsidR="00D06CEF" w:rsidRPr="009C6FD5" w:rsidRDefault="00D06CEF" w:rsidP="00D06CEF">
      <w:pPr>
        <w:rPr>
          <w:lang w:val="en-ZA"/>
        </w:rPr>
      </w:pPr>
      <w:r w:rsidRPr="009C6FD5">
        <w:rPr>
          <w:b/>
          <w:lang w:val="en-ZA"/>
        </w:rPr>
        <w:t>How</w:t>
      </w:r>
      <w:r w:rsidRPr="009C6FD5">
        <w:rPr>
          <w:lang w:val="en-ZA"/>
        </w:rPr>
        <w:t xml:space="preserve"> much did that...? </w:t>
      </w:r>
    </w:p>
    <w:p w14:paraId="0C1707B1" w14:textId="77777777" w:rsidR="00D06CEF" w:rsidRPr="009C6FD5" w:rsidRDefault="00D06CEF" w:rsidP="00D06CEF">
      <w:pPr>
        <w:rPr>
          <w:lang w:val="en-ZA"/>
        </w:rPr>
      </w:pPr>
      <w:r w:rsidRPr="009C6FD5">
        <w:rPr>
          <w:b/>
          <w:lang w:val="en-ZA"/>
        </w:rPr>
        <w:t>How</w:t>
      </w:r>
      <w:r w:rsidRPr="009C6FD5">
        <w:rPr>
          <w:lang w:val="en-ZA"/>
        </w:rPr>
        <w:t xml:space="preserve"> did you get...? </w:t>
      </w:r>
    </w:p>
    <w:p w14:paraId="6A8ED33C" w14:textId="77777777" w:rsidR="00D06CEF" w:rsidRPr="009C6FD5" w:rsidRDefault="00D06CEF" w:rsidP="00D06CEF">
      <w:pPr>
        <w:rPr>
          <w:lang w:val="en-ZA"/>
        </w:rPr>
      </w:pPr>
      <w:r w:rsidRPr="009C6FD5">
        <w:rPr>
          <w:b/>
          <w:lang w:val="en-ZA"/>
        </w:rPr>
        <w:t>How</w:t>
      </w:r>
      <w:r w:rsidRPr="009C6FD5">
        <w:rPr>
          <w:lang w:val="en-ZA"/>
        </w:rPr>
        <w:t xml:space="preserve"> was that...?</w:t>
      </w:r>
    </w:p>
    <w:p w14:paraId="044A9F02" w14:textId="77777777" w:rsidR="00D06CEF" w:rsidRPr="009C6FD5" w:rsidRDefault="00D06CEF" w:rsidP="00BD3566">
      <w:pPr>
        <w:pStyle w:val="H3"/>
        <w:rPr>
          <w:lang w:val="en-ZA"/>
        </w:rPr>
      </w:pPr>
      <w:bookmarkStart w:id="374" w:name="_Toc495930028"/>
      <w:r w:rsidRPr="009C6FD5">
        <w:rPr>
          <w:lang w:val="en-ZA"/>
        </w:rPr>
        <w:t>Guidelines when asking questions:</w:t>
      </w:r>
      <w:bookmarkEnd w:id="374"/>
    </w:p>
    <w:p w14:paraId="3DC2CD05" w14:textId="77777777" w:rsidR="00D06CEF" w:rsidRPr="009C6FD5" w:rsidRDefault="00D06CEF" w:rsidP="00BA7A58">
      <w:pPr>
        <w:numPr>
          <w:ilvl w:val="0"/>
          <w:numId w:val="53"/>
        </w:numPr>
        <w:rPr>
          <w:lang w:val="en-ZA"/>
        </w:rPr>
      </w:pPr>
      <w:r w:rsidRPr="009C6FD5">
        <w:rPr>
          <w:lang w:val="en-ZA"/>
        </w:rPr>
        <w:t>Your questions should have a purpose, that is, be goal directed.</w:t>
      </w:r>
    </w:p>
    <w:p w14:paraId="7540029E" w14:textId="77777777" w:rsidR="00D06CEF" w:rsidRPr="009C6FD5" w:rsidRDefault="00D06CEF" w:rsidP="00BA7A58">
      <w:pPr>
        <w:numPr>
          <w:ilvl w:val="0"/>
          <w:numId w:val="53"/>
        </w:numPr>
        <w:rPr>
          <w:lang w:val="en-ZA"/>
        </w:rPr>
      </w:pPr>
      <w:r w:rsidRPr="009C6FD5">
        <w:rPr>
          <w:lang w:val="en-ZA"/>
        </w:rPr>
        <w:t>Time your questions so that you do not interrupt the speaker’s thinking process.</w:t>
      </w:r>
    </w:p>
    <w:p w14:paraId="33B16461" w14:textId="77777777" w:rsidR="00D06CEF" w:rsidRPr="009C6FD5" w:rsidRDefault="00D06CEF" w:rsidP="00BA7A58">
      <w:pPr>
        <w:numPr>
          <w:ilvl w:val="0"/>
          <w:numId w:val="53"/>
        </w:numPr>
        <w:rPr>
          <w:lang w:val="en-ZA"/>
        </w:rPr>
      </w:pPr>
      <w:r w:rsidRPr="009C6FD5">
        <w:rPr>
          <w:lang w:val="en-ZA"/>
        </w:rPr>
        <w:t>Ask questions that are clearly worded, avoid ambiguity or a question with more than one answer.</w:t>
      </w:r>
    </w:p>
    <w:p w14:paraId="3764B62E" w14:textId="77777777" w:rsidR="00D06CEF" w:rsidRPr="009C6FD5" w:rsidRDefault="00D06CEF" w:rsidP="00BA7A58">
      <w:pPr>
        <w:numPr>
          <w:ilvl w:val="0"/>
          <w:numId w:val="53"/>
        </w:numPr>
        <w:rPr>
          <w:lang w:val="en-ZA"/>
        </w:rPr>
      </w:pPr>
      <w:r w:rsidRPr="009C6FD5">
        <w:rPr>
          <w:lang w:val="en-ZA"/>
        </w:rPr>
        <w:t>Your questions should have answers.  In other words, there is little point asking a question when the person is unable to respond or it places them in an uncomfortable position.</w:t>
      </w:r>
    </w:p>
    <w:p w14:paraId="2DADCD7E" w14:textId="77777777" w:rsidR="00D06CEF" w:rsidRPr="009C6FD5" w:rsidRDefault="00D06CEF" w:rsidP="00BA7A58">
      <w:pPr>
        <w:numPr>
          <w:ilvl w:val="0"/>
          <w:numId w:val="53"/>
        </w:numPr>
        <w:rPr>
          <w:lang w:val="en-ZA"/>
        </w:rPr>
      </w:pPr>
      <w:r w:rsidRPr="009C6FD5">
        <w:rPr>
          <w:lang w:val="en-ZA"/>
        </w:rPr>
        <w:t>During conflict when emotions usually run high, avoid emotive or leading questions that disclose your bias and feelings, as this often adds fuel to the fire.</w:t>
      </w:r>
    </w:p>
    <w:p w14:paraId="7FB118E3" w14:textId="77777777" w:rsidR="00D06CEF" w:rsidRPr="009C6FD5" w:rsidRDefault="00D06CEF" w:rsidP="00BA7A58">
      <w:pPr>
        <w:numPr>
          <w:ilvl w:val="0"/>
          <w:numId w:val="53"/>
        </w:numPr>
        <w:rPr>
          <w:lang w:val="en-ZA"/>
        </w:rPr>
      </w:pPr>
      <w:r w:rsidRPr="009C6FD5">
        <w:rPr>
          <w:lang w:val="en-ZA"/>
        </w:rPr>
        <w:t>Word your questions in a descriptive manner.  Being descriptive, it is much less likely to cause animosity as you are being specific and non-judgmental.</w:t>
      </w:r>
    </w:p>
    <w:p w14:paraId="4814AC8F" w14:textId="77777777" w:rsidR="00D06CEF" w:rsidRPr="009C6FD5" w:rsidRDefault="00D06CEF" w:rsidP="005736AC">
      <w:pPr>
        <w:pStyle w:val="Heading2"/>
        <w:rPr>
          <w:lang w:val="en-ZA"/>
        </w:rPr>
      </w:pPr>
      <w:bookmarkStart w:id="375" w:name="_Toc201073904"/>
      <w:bookmarkStart w:id="376" w:name="_Toc495930029"/>
      <w:bookmarkEnd w:id="368"/>
      <w:r w:rsidRPr="009C6FD5">
        <w:rPr>
          <w:lang w:val="en-ZA"/>
        </w:rPr>
        <w:t>Sustain Interaction</w:t>
      </w:r>
      <w:bookmarkEnd w:id="375"/>
      <w:bookmarkEnd w:id="376"/>
    </w:p>
    <w:p w14:paraId="5C2CB999" w14:textId="77777777" w:rsidR="00823477" w:rsidRPr="009C6FD5" w:rsidRDefault="00D06CEF" w:rsidP="00D06CEF">
      <w:pPr>
        <w:rPr>
          <w:lang w:val="en-ZA"/>
        </w:rPr>
      </w:pPr>
      <w:r w:rsidRPr="009C6FD5">
        <w:rPr>
          <w:lang w:val="en-ZA"/>
        </w:rPr>
        <w:t>Perhaps the most basic technique for gaining a depth of understanding is the</w:t>
      </w:r>
      <w:r w:rsidRPr="009C6FD5">
        <w:rPr>
          <w:u w:val="single"/>
          <w:lang w:val="en-ZA"/>
        </w:rPr>
        <w:t xml:space="preserve"> </w:t>
      </w:r>
      <w:r w:rsidRPr="009C6FD5">
        <w:rPr>
          <w:lang w:val="en-ZA"/>
        </w:rPr>
        <w:t xml:space="preserve">use of follow-up questions that request elaboration. Whenever you feel that the speaker has made a statement that is not clear, is lacking in specifics, does not adequately cover the topic,  then you should ask the speaker to elaborate more on the topic. This is very easy to do. </w:t>
      </w:r>
    </w:p>
    <w:p w14:paraId="3AD8FFA5" w14:textId="77777777" w:rsidR="00D06CEF" w:rsidRPr="009C6FD5" w:rsidRDefault="00D06CEF" w:rsidP="00D06CEF">
      <w:pPr>
        <w:rPr>
          <w:lang w:val="en-ZA"/>
        </w:rPr>
      </w:pPr>
      <w:r w:rsidRPr="009C6FD5">
        <w:rPr>
          <w:lang w:val="en-ZA"/>
        </w:rPr>
        <w:t>Some types of phrases that you can use to request a candidate to elaborate are:</w:t>
      </w:r>
    </w:p>
    <w:p w14:paraId="31D42759" w14:textId="77777777" w:rsidR="00D06CEF" w:rsidRPr="009C6FD5" w:rsidRDefault="00D06CEF" w:rsidP="00823477">
      <w:pPr>
        <w:pStyle w:val="ListBullet2"/>
        <w:rPr>
          <w:lang w:val="en-ZA"/>
        </w:rPr>
      </w:pPr>
      <w:r w:rsidRPr="009C6FD5">
        <w:rPr>
          <w:lang w:val="en-ZA"/>
        </w:rPr>
        <w:t>Could you say more about that?</w:t>
      </w:r>
    </w:p>
    <w:p w14:paraId="32F642F8" w14:textId="77777777" w:rsidR="00D06CEF" w:rsidRPr="009C6FD5" w:rsidRDefault="00D06CEF" w:rsidP="00823477">
      <w:pPr>
        <w:pStyle w:val="ListBullet2"/>
        <w:rPr>
          <w:lang w:val="en-ZA"/>
        </w:rPr>
      </w:pPr>
      <w:r w:rsidRPr="009C6FD5">
        <w:rPr>
          <w:lang w:val="en-ZA"/>
        </w:rPr>
        <w:t>Could you tell me more about this?</w:t>
      </w:r>
    </w:p>
    <w:p w14:paraId="2C74026E" w14:textId="77777777" w:rsidR="00D06CEF" w:rsidRPr="009C6FD5" w:rsidRDefault="00D06CEF" w:rsidP="00823477">
      <w:pPr>
        <w:pStyle w:val="ListBullet2"/>
        <w:rPr>
          <w:lang w:val="en-ZA"/>
        </w:rPr>
      </w:pPr>
      <w:r w:rsidRPr="009C6FD5">
        <w:rPr>
          <w:lang w:val="en-ZA"/>
        </w:rPr>
        <w:t>Could you explain that in more detail?</w:t>
      </w:r>
    </w:p>
    <w:p w14:paraId="798E03BC" w14:textId="77777777" w:rsidR="00D06CEF" w:rsidRPr="009C6FD5" w:rsidRDefault="00D06CEF" w:rsidP="00823477">
      <w:pPr>
        <w:pStyle w:val="ListBullet2"/>
        <w:rPr>
          <w:lang w:val="en-ZA"/>
        </w:rPr>
      </w:pPr>
      <w:r w:rsidRPr="009C6FD5">
        <w:rPr>
          <w:lang w:val="en-ZA"/>
        </w:rPr>
        <w:t>I would like to hear more about that.</w:t>
      </w:r>
    </w:p>
    <w:p w14:paraId="583231F7" w14:textId="77777777" w:rsidR="00D06CEF" w:rsidRPr="009C6FD5" w:rsidRDefault="00D06CEF" w:rsidP="00823477">
      <w:pPr>
        <w:pStyle w:val="ListBullet2"/>
        <w:rPr>
          <w:lang w:val="en-ZA"/>
        </w:rPr>
      </w:pPr>
      <w:r w:rsidRPr="009C6FD5">
        <w:rPr>
          <w:lang w:val="en-ZA"/>
        </w:rPr>
        <w:t>Could you give me an example of that?</w:t>
      </w:r>
    </w:p>
    <w:p w14:paraId="18B3B583" w14:textId="77777777" w:rsidR="00D06CEF" w:rsidRPr="009C6FD5" w:rsidRDefault="00D06CEF" w:rsidP="00823477">
      <w:pPr>
        <w:pStyle w:val="ListBullet2"/>
        <w:rPr>
          <w:lang w:val="en-ZA"/>
        </w:rPr>
      </w:pPr>
      <w:r w:rsidRPr="009C6FD5">
        <w:rPr>
          <w:lang w:val="en-ZA"/>
        </w:rPr>
        <w:t>Perhaps you can clarify that for me.</w:t>
      </w:r>
    </w:p>
    <w:p w14:paraId="414721D4" w14:textId="77777777" w:rsidR="00D06CEF" w:rsidRPr="009C6FD5" w:rsidRDefault="00D06CEF" w:rsidP="00D06CEF">
      <w:pPr>
        <w:rPr>
          <w:lang w:val="en-ZA"/>
        </w:rPr>
      </w:pPr>
      <w:r w:rsidRPr="009C6FD5">
        <w:rPr>
          <w:lang w:val="en-ZA"/>
        </w:rPr>
        <w:t>You can also sustain interaction with someone else to clarify understanding, get information or exchange ideas and opinions through the way you speak.</w:t>
      </w:r>
    </w:p>
    <w:p w14:paraId="60E9A78B" w14:textId="77777777" w:rsidR="00D06CEF" w:rsidRPr="00DB0F3E" w:rsidRDefault="00D06CEF" w:rsidP="00DB0F3E">
      <w:pPr>
        <w:pStyle w:val="Heading4"/>
      </w:pPr>
      <w:r w:rsidRPr="00DB0F3E">
        <w:t>Environment</w:t>
      </w:r>
    </w:p>
    <w:p w14:paraId="7ECD5E0D" w14:textId="77777777" w:rsidR="00D06CEF" w:rsidRPr="009C6FD5" w:rsidRDefault="00D06CEF" w:rsidP="00D06CEF">
      <w:pPr>
        <w:pStyle w:val="L"/>
        <w:spacing w:before="0" w:after="0"/>
        <w:rPr>
          <w:lang w:val="en-ZA"/>
        </w:rPr>
      </w:pPr>
      <w:r w:rsidRPr="009C6FD5">
        <w:rPr>
          <w:lang w:val="en-ZA"/>
        </w:rPr>
        <w:t xml:space="preserve">Have a non-threatening atmosphere. </w:t>
      </w:r>
    </w:p>
    <w:p w14:paraId="279E21C5" w14:textId="77777777" w:rsidR="00D06CEF" w:rsidRPr="009C6FD5" w:rsidRDefault="00D06CEF" w:rsidP="00D06CEF">
      <w:pPr>
        <w:pStyle w:val="L"/>
        <w:spacing w:before="0" w:after="0"/>
        <w:rPr>
          <w:lang w:val="en-ZA"/>
        </w:rPr>
      </w:pPr>
      <w:r w:rsidRPr="009C6FD5">
        <w:rPr>
          <w:lang w:val="en-ZA"/>
        </w:rPr>
        <w:t>Help people feel physically and mentally comfortable and relaxed.</w:t>
      </w:r>
    </w:p>
    <w:p w14:paraId="78823E95" w14:textId="77777777" w:rsidR="00D06CEF" w:rsidRPr="00DB0F3E" w:rsidRDefault="00D06CEF" w:rsidP="00DB0F3E">
      <w:pPr>
        <w:pStyle w:val="Heading4"/>
      </w:pPr>
      <w:r w:rsidRPr="00DB0F3E">
        <w:t>Guidelines when asking questions:</w:t>
      </w:r>
    </w:p>
    <w:p w14:paraId="37A7C6ED" w14:textId="77777777" w:rsidR="00D06CEF" w:rsidRPr="009C6FD5" w:rsidRDefault="00D06CEF" w:rsidP="00BA7A58">
      <w:pPr>
        <w:numPr>
          <w:ilvl w:val="0"/>
          <w:numId w:val="54"/>
        </w:numPr>
        <w:rPr>
          <w:lang w:val="en-ZA"/>
        </w:rPr>
      </w:pPr>
      <w:r w:rsidRPr="009C6FD5">
        <w:rPr>
          <w:lang w:val="en-ZA"/>
        </w:rPr>
        <w:t>Your questions should have a purpose, that is, be goal directed.</w:t>
      </w:r>
    </w:p>
    <w:p w14:paraId="3A87420C" w14:textId="77777777" w:rsidR="00D06CEF" w:rsidRPr="009C6FD5" w:rsidRDefault="00D06CEF" w:rsidP="00BA7A58">
      <w:pPr>
        <w:numPr>
          <w:ilvl w:val="0"/>
          <w:numId w:val="54"/>
        </w:numPr>
        <w:rPr>
          <w:lang w:val="en-ZA"/>
        </w:rPr>
      </w:pPr>
      <w:r w:rsidRPr="009C6FD5">
        <w:rPr>
          <w:lang w:val="en-ZA"/>
        </w:rPr>
        <w:t>Time your questions so that you do not interrupt the speaker’s thinking process.</w:t>
      </w:r>
    </w:p>
    <w:p w14:paraId="71FD98ED" w14:textId="77777777" w:rsidR="00D06CEF" w:rsidRPr="009C6FD5" w:rsidRDefault="00D06CEF" w:rsidP="00BA7A58">
      <w:pPr>
        <w:numPr>
          <w:ilvl w:val="0"/>
          <w:numId w:val="54"/>
        </w:numPr>
        <w:rPr>
          <w:lang w:val="en-ZA"/>
        </w:rPr>
      </w:pPr>
      <w:r w:rsidRPr="009C6FD5">
        <w:rPr>
          <w:lang w:val="en-ZA"/>
        </w:rPr>
        <w:t>Ask questions that are clearly worded, avoid ambiguity or a question with more than one answer.</w:t>
      </w:r>
    </w:p>
    <w:p w14:paraId="28E0C2BF" w14:textId="77777777" w:rsidR="00D06CEF" w:rsidRPr="009C6FD5" w:rsidRDefault="00D06CEF" w:rsidP="00BA7A58">
      <w:pPr>
        <w:numPr>
          <w:ilvl w:val="0"/>
          <w:numId w:val="54"/>
        </w:numPr>
        <w:rPr>
          <w:lang w:val="en-ZA"/>
        </w:rPr>
      </w:pPr>
      <w:r w:rsidRPr="009C6FD5">
        <w:rPr>
          <w:lang w:val="en-ZA"/>
        </w:rPr>
        <w:t>Your questions should have answers.  In other words, there is little point asking a question when the person is unable to respond or it places them in an uncomfortable position.</w:t>
      </w:r>
    </w:p>
    <w:p w14:paraId="519BDC99" w14:textId="77777777" w:rsidR="00D06CEF" w:rsidRPr="009C6FD5" w:rsidRDefault="00D06CEF" w:rsidP="00BA7A58">
      <w:pPr>
        <w:numPr>
          <w:ilvl w:val="0"/>
          <w:numId w:val="54"/>
        </w:numPr>
        <w:rPr>
          <w:lang w:val="en-ZA"/>
        </w:rPr>
      </w:pPr>
      <w:r w:rsidRPr="009C6FD5">
        <w:rPr>
          <w:lang w:val="en-ZA"/>
        </w:rPr>
        <w:t>During conflict when emotions usually run high, avoid emotive or leading questions that disclose your bias and feelings, as this often adds fuel to the fire.</w:t>
      </w:r>
    </w:p>
    <w:p w14:paraId="636AB0CC" w14:textId="77777777" w:rsidR="00D06CEF" w:rsidRPr="009C6FD5" w:rsidRDefault="00D06CEF" w:rsidP="00BA7A58">
      <w:pPr>
        <w:numPr>
          <w:ilvl w:val="0"/>
          <w:numId w:val="54"/>
        </w:numPr>
        <w:rPr>
          <w:lang w:val="en-ZA"/>
        </w:rPr>
      </w:pPr>
      <w:r w:rsidRPr="009C6FD5">
        <w:rPr>
          <w:lang w:val="en-ZA"/>
        </w:rPr>
        <w:t>Word your questions in a descriptive manner.  Being descriptive, it is much less likely to cause animosity as you are being specific and non-judgmental.</w:t>
      </w:r>
    </w:p>
    <w:p w14:paraId="0F0D6C70" w14:textId="77777777" w:rsidR="00D06CEF" w:rsidRPr="00DB0F3E" w:rsidRDefault="00D06CEF" w:rsidP="00DB0F3E">
      <w:pPr>
        <w:pStyle w:val="Heading4"/>
      </w:pPr>
      <w:r w:rsidRPr="00DB0F3E">
        <w:t>Clarify your thinking:</w:t>
      </w:r>
    </w:p>
    <w:p w14:paraId="1105AE80" w14:textId="77777777" w:rsidR="00D06CEF" w:rsidRPr="009C6FD5" w:rsidRDefault="00D06CEF" w:rsidP="00BA7A58">
      <w:pPr>
        <w:numPr>
          <w:ilvl w:val="0"/>
          <w:numId w:val="55"/>
        </w:numPr>
        <w:rPr>
          <w:lang w:val="en-ZA"/>
        </w:rPr>
      </w:pPr>
      <w:r w:rsidRPr="009C6FD5">
        <w:rPr>
          <w:lang w:val="en-ZA"/>
        </w:rPr>
        <w:t xml:space="preserve">Analyse the problem or idea to be communicated until it is clear in your own mind.  </w:t>
      </w:r>
    </w:p>
    <w:p w14:paraId="2204259D" w14:textId="77777777" w:rsidR="00D06CEF" w:rsidRPr="009C6FD5" w:rsidRDefault="00D06CEF" w:rsidP="00BA7A58">
      <w:pPr>
        <w:numPr>
          <w:ilvl w:val="0"/>
          <w:numId w:val="55"/>
        </w:numPr>
        <w:rPr>
          <w:lang w:val="en-ZA"/>
        </w:rPr>
      </w:pPr>
      <w:r w:rsidRPr="009C6FD5">
        <w:rPr>
          <w:lang w:val="en-ZA"/>
        </w:rPr>
        <w:t xml:space="preserve">Decide what you want to achieve and plan your communication to achieve it. </w:t>
      </w:r>
    </w:p>
    <w:p w14:paraId="1423CBF5" w14:textId="77777777" w:rsidR="00D06CEF" w:rsidRPr="009C6FD5" w:rsidRDefault="00D06CEF" w:rsidP="00BA7A58">
      <w:pPr>
        <w:numPr>
          <w:ilvl w:val="0"/>
          <w:numId w:val="55"/>
        </w:numPr>
        <w:rPr>
          <w:lang w:val="en-ZA"/>
        </w:rPr>
      </w:pPr>
      <w:r w:rsidRPr="009C6FD5">
        <w:rPr>
          <w:lang w:val="en-ZA"/>
        </w:rPr>
        <w:t>Organise your ideas.  Discuss and review your points with others before expressing them.</w:t>
      </w:r>
    </w:p>
    <w:p w14:paraId="3C543A44" w14:textId="77777777" w:rsidR="00D06CEF" w:rsidRPr="00DB0F3E" w:rsidRDefault="00D06CEF" w:rsidP="00DB0F3E">
      <w:pPr>
        <w:pStyle w:val="Heading4"/>
      </w:pPr>
      <w:r w:rsidRPr="00DB0F3E">
        <w:t>Obtain favourable attention:</w:t>
      </w:r>
    </w:p>
    <w:p w14:paraId="064C0864" w14:textId="77777777" w:rsidR="00D06CEF" w:rsidRPr="009C6FD5" w:rsidRDefault="00D06CEF" w:rsidP="00823477">
      <w:pPr>
        <w:pStyle w:val="ListBullet2"/>
        <w:rPr>
          <w:b/>
          <w:lang w:val="en-ZA"/>
        </w:rPr>
      </w:pPr>
      <w:r w:rsidRPr="009C6FD5">
        <w:rPr>
          <w:lang w:val="en-ZA"/>
        </w:rPr>
        <w:t>Have the receiver’s full attention to ensure you achieve your communication objectives.</w:t>
      </w:r>
    </w:p>
    <w:p w14:paraId="2DEA94F5" w14:textId="77777777" w:rsidR="00D06CEF" w:rsidRPr="009C6FD5" w:rsidRDefault="00D06CEF" w:rsidP="00823477">
      <w:pPr>
        <w:pStyle w:val="ListBullet2"/>
        <w:rPr>
          <w:b/>
          <w:lang w:val="en-ZA"/>
        </w:rPr>
      </w:pPr>
      <w:r w:rsidRPr="009C6FD5">
        <w:rPr>
          <w:lang w:val="en-ZA"/>
        </w:rPr>
        <w:t>Ensure the receiver’s desire to understand the message.</w:t>
      </w:r>
    </w:p>
    <w:p w14:paraId="1B61506D" w14:textId="77777777" w:rsidR="00D06CEF" w:rsidRPr="00DB0F3E" w:rsidRDefault="00D06CEF" w:rsidP="00DB0F3E">
      <w:pPr>
        <w:pStyle w:val="Heading4"/>
      </w:pPr>
      <w:r w:rsidRPr="00DB0F3E">
        <w:t>Make it simple and specific:</w:t>
      </w:r>
    </w:p>
    <w:p w14:paraId="7F571BC4" w14:textId="77777777" w:rsidR="00D06CEF" w:rsidRPr="009C6FD5" w:rsidRDefault="00D06CEF" w:rsidP="00823477">
      <w:pPr>
        <w:pStyle w:val="ListBullet2"/>
        <w:rPr>
          <w:b/>
          <w:lang w:val="en-ZA"/>
        </w:rPr>
      </w:pPr>
      <w:r w:rsidRPr="009C6FD5">
        <w:rPr>
          <w:lang w:val="en-ZA"/>
        </w:rPr>
        <w:t>Phrase your message in simple terms.</w:t>
      </w:r>
    </w:p>
    <w:p w14:paraId="4BD13AEB" w14:textId="77777777" w:rsidR="00D06CEF" w:rsidRPr="009C6FD5" w:rsidRDefault="00D06CEF" w:rsidP="00823477">
      <w:pPr>
        <w:pStyle w:val="ListBullet2"/>
        <w:rPr>
          <w:b/>
          <w:lang w:val="en-ZA"/>
        </w:rPr>
      </w:pPr>
      <w:r w:rsidRPr="009C6FD5">
        <w:rPr>
          <w:lang w:val="en-ZA"/>
        </w:rPr>
        <w:t>Be conscious of the experience level and the language which the receiver will readily understand.</w:t>
      </w:r>
    </w:p>
    <w:p w14:paraId="34CE2802" w14:textId="77777777" w:rsidR="00D06CEF" w:rsidRPr="009C6FD5" w:rsidRDefault="00D06CEF" w:rsidP="00823477">
      <w:pPr>
        <w:pStyle w:val="ListBullet2"/>
        <w:rPr>
          <w:b/>
          <w:lang w:val="en-ZA"/>
        </w:rPr>
      </w:pPr>
      <w:r w:rsidRPr="009C6FD5">
        <w:rPr>
          <w:lang w:val="en-ZA"/>
        </w:rPr>
        <w:t>Make the message concise, with its purpose obvious.</w:t>
      </w:r>
    </w:p>
    <w:p w14:paraId="63E19803" w14:textId="77777777" w:rsidR="00D06CEF" w:rsidRPr="009C6FD5" w:rsidRDefault="00D06CEF" w:rsidP="00823477">
      <w:pPr>
        <w:pStyle w:val="ListBullet2"/>
        <w:rPr>
          <w:b/>
          <w:lang w:val="en-ZA"/>
        </w:rPr>
      </w:pPr>
      <w:r w:rsidRPr="009C6FD5">
        <w:rPr>
          <w:lang w:val="en-ZA"/>
        </w:rPr>
        <w:t>Make sure the message cannot be misinterpreted.</w:t>
      </w:r>
    </w:p>
    <w:p w14:paraId="60918946" w14:textId="77777777" w:rsidR="00D06CEF" w:rsidRPr="009C6FD5" w:rsidRDefault="00D06CEF" w:rsidP="00823477">
      <w:pPr>
        <w:pStyle w:val="ListBullet2"/>
        <w:rPr>
          <w:b/>
          <w:lang w:val="en-ZA"/>
        </w:rPr>
      </w:pPr>
      <w:r w:rsidRPr="009C6FD5">
        <w:rPr>
          <w:lang w:val="en-ZA"/>
        </w:rPr>
        <w:t>Be specific.</w:t>
      </w:r>
    </w:p>
    <w:p w14:paraId="4A4C28A2" w14:textId="77777777" w:rsidR="00D06CEF" w:rsidRPr="00DB0F3E" w:rsidRDefault="00D06CEF" w:rsidP="00DB0F3E">
      <w:pPr>
        <w:pStyle w:val="Heading4"/>
      </w:pPr>
      <w:r w:rsidRPr="00DB0F3E">
        <w:t>Make effective use of feedback:</w:t>
      </w:r>
    </w:p>
    <w:p w14:paraId="66BF9F66" w14:textId="77777777" w:rsidR="00D06CEF" w:rsidRPr="009C6FD5" w:rsidRDefault="00D06CEF" w:rsidP="00823477">
      <w:pPr>
        <w:pStyle w:val="ListBullet2"/>
        <w:rPr>
          <w:b/>
          <w:lang w:val="en-ZA"/>
        </w:rPr>
      </w:pPr>
      <w:r w:rsidRPr="009C6FD5">
        <w:rPr>
          <w:lang w:val="en-ZA"/>
        </w:rPr>
        <w:t>Follow up your communication.</w:t>
      </w:r>
    </w:p>
    <w:p w14:paraId="6052F002" w14:textId="77777777" w:rsidR="00D06CEF" w:rsidRPr="009C6FD5" w:rsidRDefault="00D06CEF" w:rsidP="00823477">
      <w:pPr>
        <w:pStyle w:val="ListBullet2"/>
        <w:rPr>
          <w:b/>
          <w:lang w:val="en-ZA"/>
        </w:rPr>
      </w:pPr>
      <w:r w:rsidRPr="009C6FD5">
        <w:rPr>
          <w:lang w:val="en-ZA"/>
        </w:rPr>
        <w:t>Ensure the receiver actually did receive the message you meant him/her to receive.</w:t>
      </w:r>
    </w:p>
    <w:p w14:paraId="68CE6267" w14:textId="77777777" w:rsidR="00D06CEF" w:rsidRPr="009C6FD5" w:rsidRDefault="00D06CEF" w:rsidP="00823477">
      <w:pPr>
        <w:pStyle w:val="ListBullet2"/>
        <w:rPr>
          <w:b/>
          <w:lang w:val="en-ZA"/>
        </w:rPr>
      </w:pPr>
      <w:r w:rsidRPr="009C6FD5">
        <w:rPr>
          <w:lang w:val="en-ZA"/>
        </w:rPr>
        <w:t>Observe his/her non verbal communication.</w:t>
      </w:r>
    </w:p>
    <w:p w14:paraId="50A1F5EA" w14:textId="77777777" w:rsidR="00D06CEF" w:rsidRPr="00DB0F3E" w:rsidRDefault="00D06CEF" w:rsidP="00DB0F3E">
      <w:pPr>
        <w:pStyle w:val="Heading4"/>
      </w:pPr>
      <w:r w:rsidRPr="00DB0F3E">
        <w:t>Use “you” appeal:</w:t>
      </w:r>
    </w:p>
    <w:p w14:paraId="7063EC72" w14:textId="77777777" w:rsidR="00D06CEF" w:rsidRPr="009C6FD5" w:rsidRDefault="00D06CEF" w:rsidP="00823477">
      <w:pPr>
        <w:pStyle w:val="ListBullet2"/>
        <w:rPr>
          <w:b/>
          <w:lang w:val="en-ZA"/>
        </w:rPr>
      </w:pPr>
      <w:r w:rsidRPr="009C6FD5">
        <w:rPr>
          <w:lang w:val="en-ZA"/>
        </w:rPr>
        <w:t>Use “you” and “your”.  Ignore the words “I” and “my”.</w:t>
      </w:r>
    </w:p>
    <w:p w14:paraId="4472B478" w14:textId="77777777" w:rsidR="00D06CEF" w:rsidRPr="009C6FD5" w:rsidRDefault="00D06CEF" w:rsidP="00823477">
      <w:pPr>
        <w:pStyle w:val="ListBullet2"/>
        <w:rPr>
          <w:b/>
          <w:lang w:val="en-ZA"/>
        </w:rPr>
      </w:pPr>
      <w:r w:rsidRPr="009C6FD5">
        <w:rPr>
          <w:lang w:val="en-ZA"/>
        </w:rPr>
        <w:t>Express your message from the receiver’s viewpoint.</w:t>
      </w:r>
    </w:p>
    <w:p w14:paraId="7F823E86" w14:textId="77777777" w:rsidR="00D06CEF" w:rsidRPr="009C6FD5" w:rsidRDefault="00D06CEF" w:rsidP="00823477">
      <w:pPr>
        <w:pStyle w:val="ListBullet2"/>
        <w:rPr>
          <w:b/>
          <w:lang w:val="en-ZA"/>
        </w:rPr>
      </w:pPr>
      <w:r w:rsidRPr="009C6FD5">
        <w:rPr>
          <w:lang w:val="en-ZA"/>
        </w:rPr>
        <w:t>Phrase the message in terms of his/her interest.</w:t>
      </w:r>
    </w:p>
    <w:p w14:paraId="42A5A034" w14:textId="77777777" w:rsidR="00D06CEF" w:rsidRPr="00DB0F3E" w:rsidRDefault="00D06CEF" w:rsidP="00DB0F3E">
      <w:pPr>
        <w:pStyle w:val="Heading4"/>
      </w:pPr>
      <w:r w:rsidRPr="00DB0F3E">
        <w:t>Note social climate and specific situaton:</w:t>
      </w:r>
    </w:p>
    <w:p w14:paraId="66FFB8BD" w14:textId="77777777" w:rsidR="00D06CEF" w:rsidRPr="009C6FD5" w:rsidRDefault="00D06CEF" w:rsidP="00823477">
      <w:pPr>
        <w:pStyle w:val="ListBullet2"/>
        <w:rPr>
          <w:b/>
          <w:lang w:val="en-ZA"/>
        </w:rPr>
      </w:pPr>
      <w:r w:rsidRPr="009C6FD5">
        <w:rPr>
          <w:lang w:val="en-ZA"/>
        </w:rPr>
        <w:t>Timing must be appropriate.</w:t>
      </w:r>
    </w:p>
    <w:p w14:paraId="7B5F204B" w14:textId="77777777" w:rsidR="00D06CEF" w:rsidRPr="009C6FD5" w:rsidRDefault="00D06CEF" w:rsidP="00823477">
      <w:pPr>
        <w:pStyle w:val="ListBullet2"/>
        <w:rPr>
          <w:b/>
          <w:lang w:val="en-ZA"/>
        </w:rPr>
      </w:pPr>
      <w:r w:rsidRPr="009C6FD5">
        <w:rPr>
          <w:lang w:val="en-ZA"/>
        </w:rPr>
        <w:t>Physical setting must be considered.</w:t>
      </w:r>
    </w:p>
    <w:p w14:paraId="0B66E432" w14:textId="77777777" w:rsidR="00D06CEF" w:rsidRPr="009C6FD5" w:rsidRDefault="00D06CEF" w:rsidP="005736AC">
      <w:pPr>
        <w:pStyle w:val="Heading2"/>
        <w:rPr>
          <w:lang w:val="en-ZA"/>
        </w:rPr>
      </w:pPr>
      <w:bookmarkStart w:id="377" w:name="_Toc201073905"/>
      <w:bookmarkStart w:id="378" w:name="_Toc495930030"/>
      <w:r w:rsidRPr="009C6FD5">
        <w:rPr>
          <w:lang w:val="en-ZA"/>
        </w:rPr>
        <w:t>Speak in a way that conveys meaning</w:t>
      </w:r>
      <w:bookmarkEnd w:id="377"/>
      <w:bookmarkEnd w:id="378"/>
    </w:p>
    <w:p w14:paraId="054D0AE4" w14:textId="77777777" w:rsidR="00D06CEF" w:rsidRPr="009C6FD5" w:rsidRDefault="00D06CEF" w:rsidP="00D06CEF">
      <w:pPr>
        <w:rPr>
          <w:lang w:val="en-ZA"/>
        </w:rPr>
      </w:pPr>
      <w:r w:rsidRPr="009C6FD5">
        <w:rPr>
          <w:lang w:val="en-ZA"/>
        </w:rPr>
        <w:t xml:space="preserve">The way that you speak can reinforce your message and influence your audience.  When you speak in the same </w:t>
      </w:r>
      <w:r w:rsidRPr="009C6FD5">
        <w:rPr>
          <w:b/>
          <w:lang w:val="en-ZA"/>
        </w:rPr>
        <w:t>tone, pitch, volume and pace</w:t>
      </w:r>
      <w:r w:rsidRPr="009C6FD5">
        <w:rPr>
          <w:lang w:val="en-ZA"/>
        </w:rPr>
        <w:t xml:space="preserve"> all the time it becomes boring for the audience and they can fall asleep.  If you listen to public speakers, TV and radio commentators, you will notice that they vary the tone, pitch, volume and pace when they speak, in order to capture and maintain the interest of the audience. </w:t>
      </w:r>
    </w:p>
    <w:p w14:paraId="77A76D32" w14:textId="77777777" w:rsidR="00D06CEF" w:rsidRPr="009C6FD5" w:rsidRDefault="00D06CEF" w:rsidP="00D06CEF">
      <w:pPr>
        <w:rPr>
          <w:lang w:val="en-ZA"/>
        </w:rPr>
      </w:pPr>
      <w:r w:rsidRPr="009C6FD5">
        <w:rPr>
          <w:lang w:val="en-ZA"/>
        </w:rPr>
        <w:t>The tones, pitch, pace and volume of your voice can determine how a listener will interpret what you are saying.</w:t>
      </w:r>
    </w:p>
    <w:p w14:paraId="6D1502FC" w14:textId="77777777" w:rsidR="00D06CEF" w:rsidRPr="009C6FD5" w:rsidRDefault="00D06CEF" w:rsidP="00D06CEF">
      <w:pPr>
        <w:rPr>
          <w:b/>
          <w:bCs/>
          <w:lang w:val="en-ZA"/>
        </w:rPr>
      </w:pPr>
      <w:r w:rsidRPr="009C6FD5">
        <w:rPr>
          <w:lang w:val="en-ZA"/>
        </w:rPr>
        <w:t>By controlling these vocal/signing characteristics you can become a more effective speaker/signer.</w:t>
      </w:r>
    </w:p>
    <w:p w14:paraId="5A206612" w14:textId="77777777" w:rsidR="00D06CEF" w:rsidRPr="009C6FD5" w:rsidRDefault="00D06CEF" w:rsidP="00413069">
      <w:pPr>
        <w:pStyle w:val="ListBullet2"/>
        <w:rPr>
          <w:lang w:val="en-ZA"/>
        </w:rPr>
      </w:pPr>
      <w:r w:rsidRPr="009C6FD5">
        <w:rPr>
          <w:lang w:val="en-ZA"/>
        </w:rPr>
        <w:t xml:space="preserve">The </w:t>
      </w:r>
      <w:r w:rsidRPr="009C6FD5">
        <w:rPr>
          <w:b/>
          <w:i/>
          <w:iCs/>
          <w:lang w:val="en-ZA"/>
        </w:rPr>
        <w:t>tone</w:t>
      </w:r>
      <w:r w:rsidRPr="009C6FD5">
        <w:rPr>
          <w:lang w:val="en-ZA"/>
        </w:rPr>
        <w:t xml:space="preserve"> is the sound of your voice, e.g. bright or deep, and expresses your feeling or mood.  A bright tone will indicate feelings of excitement, joy, etc. while a deep tone will indicate feelings of placidity or sorrow.  So when you are addressing a serious subject, your will use a deeper tone of voice, while a lighter tone of voice is appropriate for a more light hearted subject.  In SASL the tone of voice is represented by non manual features (NMF’s)</w:t>
      </w:r>
    </w:p>
    <w:p w14:paraId="27F8A95E" w14:textId="77777777" w:rsidR="00D06CEF" w:rsidRPr="009C6FD5" w:rsidRDefault="00D06CEF" w:rsidP="00413069">
      <w:pPr>
        <w:pStyle w:val="ListBullet2"/>
        <w:rPr>
          <w:lang w:val="en-ZA"/>
        </w:rPr>
      </w:pPr>
      <w:r w:rsidRPr="009C6FD5">
        <w:rPr>
          <w:b/>
          <w:i/>
          <w:iCs/>
          <w:lang w:val="en-ZA"/>
        </w:rPr>
        <w:t>Pitch</w:t>
      </w:r>
      <w:r w:rsidRPr="009C6FD5">
        <w:rPr>
          <w:lang w:val="en-ZA"/>
        </w:rPr>
        <w:t xml:space="preserve"> is determined by the tension on your vocal cords, i.e. how high or low your voice sounds.  Generally you will speak at a high pitch when excited and at a lower pitch when relaxed. In SASL the pitch is represented by non manual features (NMF’s)</w:t>
      </w:r>
    </w:p>
    <w:p w14:paraId="0986330C" w14:textId="77777777" w:rsidR="00D06CEF" w:rsidRPr="009C6FD5" w:rsidRDefault="00483466" w:rsidP="00413069">
      <w:pPr>
        <w:pStyle w:val="ListBullet2"/>
        <w:rPr>
          <w:lang w:val="en-ZA"/>
        </w:rPr>
      </w:pPr>
      <w:r w:rsidRPr="009C6FD5">
        <w:rPr>
          <w:noProof/>
          <w:lang w:val="en-ZA" w:eastAsia="en-ZA"/>
        </w:rPr>
        <w:drawing>
          <wp:anchor distT="0" distB="0" distL="114300" distR="114300" simplePos="0" relativeHeight="251615744" behindDoc="0" locked="0" layoutInCell="1" allowOverlap="1" wp14:anchorId="761AE9BF" wp14:editId="0186408C">
            <wp:simplePos x="0" y="0"/>
            <wp:positionH relativeFrom="column">
              <wp:posOffset>3375025</wp:posOffset>
            </wp:positionH>
            <wp:positionV relativeFrom="paragraph">
              <wp:posOffset>393065</wp:posOffset>
            </wp:positionV>
            <wp:extent cx="3060700" cy="1790700"/>
            <wp:effectExtent l="0" t="0" r="6350" b="0"/>
            <wp:wrapSquare wrapText="bothSides"/>
            <wp:docPr id="9572" name="Picture 9572" descr="C0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2" descr="C008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60700" cy="1790700"/>
                    </a:xfrm>
                    <a:prstGeom prst="rect">
                      <a:avLst/>
                    </a:prstGeom>
                    <a:noFill/>
                    <a:ln>
                      <a:noFill/>
                    </a:ln>
                  </pic:spPr>
                </pic:pic>
              </a:graphicData>
            </a:graphic>
            <wp14:sizeRelH relativeFrom="page">
              <wp14:pctWidth>0</wp14:pctWidth>
            </wp14:sizeRelH>
            <wp14:sizeRelV relativeFrom="page">
              <wp14:pctHeight>0</wp14:pctHeight>
            </wp14:sizeRelV>
          </wp:anchor>
        </w:drawing>
      </w:r>
      <w:r w:rsidR="00D06CEF" w:rsidRPr="009C6FD5">
        <w:rPr>
          <w:lang w:val="en-ZA"/>
        </w:rPr>
        <w:t xml:space="preserve">The </w:t>
      </w:r>
      <w:r w:rsidR="00D06CEF" w:rsidRPr="009C6FD5">
        <w:rPr>
          <w:b/>
          <w:i/>
          <w:iCs/>
          <w:lang w:val="en-ZA"/>
        </w:rPr>
        <w:t>pace</w:t>
      </w:r>
      <w:r w:rsidR="00D06CEF" w:rsidRPr="009C6FD5">
        <w:rPr>
          <w:i/>
          <w:iCs/>
          <w:lang w:val="en-ZA"/>
        </w:rPr>
        <w:t xml:space="preserve"> </w:t>
      </w:r>
      <w:r w:rsidR="00D06CEF" w:rsidRPr="009C6FD5">
        <w:rPr>
          <w:lang w:val="en-ZA"/>
        </w:rPr>
        <w:t xml:space="preserve">or speed at which you speak/sign can also influence your audience.  When you are telling/signing someone that you have won the Lotto you will talk much faster than when you are telling/signing him that you cannot attend a major sporting event. </w:t>
      </w:r>
    </w:p>
    <w:p w14:paraId="7C611A2A" w14:textId="77777777" w:rsidR="00D06CEF" w:rsidRPr="009C6FD5" w:rsidRDefault="00D06CEF" w:rsidP="00D06CEF">
      <w:pPr>
        <w:rPr>
          <w:lang w:val="en-ZA"/>
        </w:rPr>
      </w:pPr>
      <w:r w:rsidRPr="009C6FD5">
        <w:rPr>
          <w:lang w:val="en-ZA"/>
        </w:rPr>
        <w:t xml:space="preserve">You need to adapt the </w:t>
      </w:r>
      <w:r w:rsidRPr="009C6FD5">
        <w:rPr>
          <w:b/>
          <w:i/>
          <w:iCs/>
          <w:lang w:val="en-ZA"/>
        </w:rPr>
        <w:t>volume</w:t>
      </w:r>
      <w:r w:rsidRPr="009C6FD5">
        <w:rPr>
          <w:lang w:val="en-ZA"/>
        </w:rPr>
        <w:t xml:space="preserve"> of your voice to the environment and the audience, as well as the subject you are communicating.  Factors such as:</w:t>
      </w:r>
    </w:p>
    <w:p w14:paraId="3435B00D" w14:textId="77777777" w:rsidR="00D06CEF" w:rsidRPr="009C6FD5" w:rsidRDefault="00D06CEF" w:rsidP="00413069">
      <w:pPr>
        <w:pStyle w:val="ListBullet2"/>
        <w:rPr>
          <w:lang w:val="en-ZA"/>
        </w:rPr>
      </w:pPr>
      <w:r w:rsidRPr="009C6FD5">
        <w:rPr>
          <w:lang w:val="en-ZA"/>
        </w:rPr>
        <w:t xml:space="preserve">being indoors or outdoors, </w:t>
      </w:r>
    </w:p>
    <w:p w14:paraId="0AAFA0B1" w14:textId="77777777" w:rsidR="00D06CEF" w:rsidRPr="009C6FD5" w:rsidRDefault="00D06CEF" w:rsidP="00413069">
      <w:pPr>
        <w:pStyle w:val="ListBullet2"/>
        <w:rPr>
          <w:lang w:val="en-ZA"/>
        </w:rPr>
      </w:pPr>
      <w:r w:rsidRPr="009C6FD5">
        <w:rPr>
          <w:lang w:val="en-ZA"/>
        </w:rPr>
        <w:t xml:space="preserve">number of listeners in a room, </w:t>
      </w:r>
    </w:p>
    <w:p w14:paraId="0EB46219" w14:textId="77777777" w:rsidR="00D06CEF" w:rsidRPr="009C6FD5" w:rsidRDefault="00D06CEF" w:rsidP="00413069">
      <w:pPr>
        <w:pStyle w:val="ListBullet2"/>
        <w:rPr>
          <w:lang w:val="en-ZA"/>
        </w:rPr>
      </w:pPr>
      <w:r w:rsidRPr="009C6FD5">
        <w:rPr>
          <w:lang w:val="en-ZA"/>
        </w:rPr>
        <w:t xml:space="preserve">the size of the room, </w:t>
      </w:r>
    </w:p>
    <w:p w14:paraId="39240A9C" w14:textId="77777777" w:rsidR="00D06CEF" w:rsidRPr="009C6FD5" w:rsidRDefault="00D06CEF" w:rsidP="00413069">
      <w:pPr>
        <w:pStyle w:val="ListBullet2"/>
        <w:rPr>
          <w:lang w:val="en-ZA"/>
        </w:rPr>
      </w:pPr>
      <w:r w:rsidRPr="009C6FD5">
        <w:rPr>
          <w:lang w:val="en-ZA"/>
        </w:rPr>
        <w:t xml:space="preserve">background noise and </w:t>
      </w:r>
    </w:p>
    <w:p w14:paraId="36B7DEFC" w14:textId="77777777" w:rsidR="00D06CEF" w:rsidRPr="009C6FD5" w:rsidRDefault="00D06CEF" w:rsidP="00413069">
      <w:pPr>
        <w:pStyle w:val="ListBullet2"/>
        <w:rPr>
          <w:lang w:val="en-ZA"/>
        </w:rPr>
      </w:pPr>
      <w:r w:rsidRPr="009C6FD5">
        <w:rPr>
          <w:lang w:val="en-ZA"/>
        </w:rPr>
        <w:t xml:space="preserve">availability of amplification will determine the volume at which you speak.  </w:t>
      </w:r>
    </w:p>
    <w:p w14:paraId="46F23AFE" w14:textId="77777777" w:rsidR="00D06CEF" w:rsidRPr="009C6FD5" w:rsidRDefault="00D06CEF" w:rsidP="00D06CEF">
      <w:pPr>
        <w:rPr>
          <w:lang w:val="en-ZA"/>
        </w:rPr>
      </w:pPr>
    </w:p>
    <w:p w14:paraId="55CE0D1F" w14:textId="77777777" w:rsidR="00D06CEF" w:rsidRPr="009C6FD5" w:rsidRDefault="00D06CEF" w:rsidP="00D06CEF">
      <w:pPr>
        <w:rPr>
          <w:lang w:val="en-ZA"/>
        </w:rPr>
      </w:pPr>
      <w:r w:rsidRPr="009C6FD5">
        <w:rPr>
          <w:lang w:val="en-ZA"/>
        </w:rPr>
        <w:t xml:space="preserve">The </w:t>
      </w:r>
      <w:r w:rsidRPr="009C6FD5">
        <w:rPr>
          <w:b/>
          <w:lang w:val="en-ZA"/>
        </w:rPr>
        <w:t>volume/sign size</w:t>
      </w:r>
      <w:r w:rsidRPr="009C6FD5">
        <w:rPr>
          <w:lang w:val="en-ZA"/>
        </w:rPr>
        <w:t xml:space="preserve"> of your voice can also indicate whether you are excited or relaxed, angry or friendly.  When you are saying/ signing something important, you will increase the volume of your voice/sign size in order to stress the importance of the point you are making.</w:t>
      </w:r>
    </w:p>
    <w:p w14:paraId="5CDA38D9" w14:textId="77777777" w:rsidR="00D06CEF" w:rsidRPr="009C6FD5" w:rsidRDefault="00D06CEF" w:rsidP="00D06CEF">
      <w:pPr>
        <w:rPr>
          <w:lang w:val="en-ZA"/>
        </w:rPr>
      </w:pPr>
      <w:r w:rsidRPr="009C6FD5">
        <w:rPr>
          <w:b/>
          <w:lang w:val="en-ZA"/>
        </w:rPr>
        <w:t>Pause</w:t>
      </w:r>
      <w:r w:rsidRPr="009C6FD5">
        <w:rPr>
          <w:lang w:val="en-ZA"/>
        </w:rPr>
        <w:t xml:space="preserve"> is a useful technique to stress important points in your presentation.  When you pause for a couple of seconds just after making an important point, the audience knows that what you have said is important. </w:t>
      </w:r>
    </w:p>
    <w:p w14:paraId="3AC3CDD3" w14:textId="77777777" w:rsidR="00D06CEF" w:rsidRPr="009C6FD5" w:rsidRDefault="00D06CEF" w:rsidP="00D06CEF">
      <w:pPr>
        <w:rPr>
          <w:lang w:val="en-ZA"/>
        </w:rPr>
      </w:pPr>
      <w:r w:rsidRPr="009C6FD5">
        <w:rPr>
          <w:lang w:val="en-ZA"/>
        </w:rPr>
        <w:t xml:space="preserve">Using </w:t>
      </w:r>
      <w:r w:rsidRPr="009C6FD5">
        <w:rPr>
          <w:b/>
          <w:lang w:val="en-ZA"/>
        </w:rPr>
        <w:t>keywords/signs</w:t>
      </w:r>
      <w:r w:rsidRPr="009C6FD5">
        <w:rPr>
          <w:lang w:val="en-ZA"/>
        </w:rPr>
        <w:t xml:space="preserve"> is another technique to stress important points.  In every presentation, not everything you say will be equally important.  Some points will be main points and others will be extra information to explain what you are saying/ signing.  You will use the main points to identify keywords/signs in your presentation.  When you get to the keywords you will </w:t>
      </w:r>
      <w:r w:rsidRPr="009C6FD5">
        <w:rPr>
          <w:b/>
          <w:lang w:val="en-ZA"/>
        </w:rPr>
        <w:t>stress</w:t>
      </w:r>
      <w:r w:rsidRPr="009C6FD5">
        <w:rPr>
          <w:lang w:val="en-ZA"/>
        </w:rPr>
        <w:t xml:space="preserve"> them by adjusting the tone, pitch, volume and pace of your voice.  This will give the audience the cue that the keywords and the point you made are important.  In SASL you will use NMF’s and sign size to stress the important points</w:t>
      </w:r>
    </w:p>
    <w:p w14:paraId="04BBEE33" w14:textId="77777777" w:rsidR="00D06CEF" w:rsidRPr="009C6FD5" w:rsidRDefault="00D06CEF" w:rsidP="00D06CEF">
      <w:pPr>
        <w:rPr>
          <w:lang w:val="en-ZA"/>
        </w:rPr>
      </w:pPr>
      <w:r w:rsidRPr="009C6FD5">
        <w:rPr>
          <w:lang w:val="en-ZA"/>
        </w:rPr>
        <w:t>Now that you know what it means to vary the tone, pitch, volume and pace of the way you speak, you can use these methods to:</w:t>
      </w:r>
    </w:p>
    <w:p w14:paraId="38ADC623" w14:textId="77777777" w:rsidR="00D06CEF" w:rsidRPr="009C6FD5" w:rsidRDefault="00D06CEF" w:rsidP="00413069">
      <w:pPr>
        <w:pStyle w:val="ListBullet2"/>
        <w:rPr>
          <w:lang w:val="en-ZA"/>
        </w:rPr>
      </w:pPr>
      <w:r w:rsidRPr="009C6FD5">
        <w:rPr>
          <w:lang w:val="en-ZA"/>
        </w:rPr>
        <w:t>Enhance the meaning of what you are saying to the audience</w:t>
      </w:r>
    </w:p>
    <w:p w14:paraId="7D96FB9C" w14:textId="77777777" w:rsidR="00D06CEF" w:rsidRPr="009C6FD5" w:rsidRDefault="00D06CEF" w:rsidP="00413069">
      <w:pPr>
        <w:pStyle w:val="ListBullet2"/>
        <w:rPr>
          <w:lang w:val="en-ZA"/>
        </w:rPr>
      </w:pPr>
      <w:r w:rsidRPr="009C6FD5">
        <w:rPr>
          <w:lang w:val="en-ZA"/>
        </w:rPr>
        <w:t>Respond appropriately to the audience, even in differing circumstances</w:t>
      </w:r>
    </w:p>
    <w:p w14:paraId="243F9A24" w14:textId="77777777" w:rsidR="00D06CEF" w:rsidRPr="009C6FD5" w:rsidRDefault="00D06CEF" w:rsidP="00D06CEF">
      <w:pPr>
        <w:rPr>
          <w:lang w:val="en-ZA"/>
        </w:rPr>
      </w:pPr>
      <w:r w:rsidRPr="009C6FD5">
        <w:rPr>
          <w:lang w:val="en-ZA"/>
        </w:rPr>
        <w:t xml:space="preserve">In SASL you can use NMF’s and sign size to achieve the above. </w:t>
      </w:r>
    </w:p>
    <w:p w14:paraId="37092454" w14:textId="77777777" w:rsidR="00585451" w:rsidRPr="009C6FD5" w:rsidRDefault="00585451" w:rsidP="00D06CEF">
      <w:pPr>
        <w:rPr>
          <w:lang w:val="en-ZA"/>
        </w:rPr>
      </w:pPr>
      <w:r w:rsidRPr="009C6FD5">
        <w:rPr>
          <w:lang w:val="en-ZA"/>
        </w:rPr>
        <w:br w:type="page"/>
      </w:r>
    </w:p>
    <w:p w14:paraId="74C38EC4" w14:textId="77777777" w:rsidR="00D06CEF" w:rsidRPr="009C6FD5" w:rsidRDefault="00D06CEF" w:rsidP="00BD3566">
      <w:pPr>
        <w:pStyle w:val="H3"/>
        <w:rPr>
          <w:lang w:val="en-ZA"/>
        </w:rPr>
      </w:pPr>
      <w:bookmarkStart w:id="379" w:name="_Toc495930031"/>
      <w:r w:rsidRPr="009C6FD5">
        <w:rPr>
          <w:lang w:val="en-ZA"/>
        </w:rPr>
        <w:t>Repetition</w:t>
      </w:r>
      <w:bookmarkEnd w:id="379"/>
    </w:p>
    <w:p w14:paraId="0D48F6C2" w14:textId="77777777" w:rsidR="00D06CEF" w:rsidRPr="009C6FD5" w:rsidRDefault="00D06CEF" w:rsidP="00D06CEF">
      <w:pPr>
        <w:rPr>
          <w:lang w:val="en-ZA"/>
        </w:rPr>
      </w:pPr>
      <w:r w:rsidRPr="009C6FD5">
        <w:rPr>
          <w:lang w:val="en-ZA"/>
        </w:rPr>
        <w:t>Repetition is when the speaker repeats words and phrases.  This is very effective to emphasise the importance of the statement.  Sir Winston Churchill made very good use of repetition in his famous speeches during World War II.</w:t>
      </w:r>
    </w:p>
    <w:p w14:paraId="432F2633" w14:textId="77777777" w:rsidR="00D06CEF" w:rsidRPr="009C6FD5" w:rsidRDefault="00D06CEF" w:rsidP="00D06CEF">
      <w:pPr>
        <w:rPr>
          <w:lang w:val="en-ZA"/>
        </w:rPr>
      </w:pPr>
      <w:r w:rsidRPr="009C6FD5">
        <w:rPr>
          <w:lang w:val="en-ZA"/>
        </w:rPr>
        <w:t>On 22 May 1940, after the British soldiers had been evacuated from Dunkirk, he said:</w:t>
      </w:r>
    </w:p>
    <w:p w14:paraId="02D95570" w14:textId="77777777" w:rsidR="00D06CEF" w:rsidRPr="009C6FD5" w:rsidRDefault="00D06CEF" w:rsidP="00D06CEF">
      <w:pPr>
        <w:rPr>
          <w:lang w:val="en-ZA"/>
        </w:rPr>
      </w:pPr>
      <w:r w:rsidRPr="009C6FD5">
        <w:rPr>
          <w:lang w:val="en-ZA"/>
        </w:rPr>
        <w:t>“</w:t>
      </w:r>
      <w:r w:rsidRPr="009C6FD5">
        <w:rPr>
          <w:b/>
          <w:i/>
          <w:lang w:val="en-ZA"/>
        </w:rPr>
        <w:t>We shall fight</w:t>
      </w:r>
      <w:r w:rsidRPr="009C6FD5">
        <w:rPr>
          <w:lang w:val="en-ZA"/>
        </w:rPr>
        <w:t xml:space="preserve"> on the beaches, </w:t>
      </w:r>
      <w:r w:rsidRPr="009C6FD5">
        <w:rPr>
          <w:b/>
          <w:i/>
          <w:lang w:val="en-ZA"/>
        </w:rPr>
        <w:t>we shall fight</w:t>
      </w:r>
      <w:r w:rsidRPr="009C6FD5">
        <w:rPr>
          <w:lang w:val="en-ZA"/>
        </w:rPr>
        <w:t xml:space="preserve"> on the landing-grounds, </w:t>
      </w:r>
      <w:r w:rsidRPr="009C6FD5">
        <w:rPr>
          <w:b/>
          <w:i/>
          <w:lang w:val="en-ZA"/>
        </w:rPr>
        <w:t>we shall fight</w:t>
      </w:r>
      <w:r w:rsidRPr="009C6FD5">
        <w:rPr>
          <w:lang w:val="en-ZA"/>
        </w:rPr>
        <w:t xml:space="preserve"> in the fields and in the streets, </w:t>
      </w:r>
      <w:r w:rsidRPr="009C6FD5">
        <w:rPr>
          <w:b/>
          <w:i/>
          <w:lang w:val="en-ZA"/>
        </w:rPr>
        <w:t>we shall fight</w:t>
      </w:r>
      <w:r w:rsidRPr="009C6FD5">
        <w:rPr>
          <w:lang w:val="en-ZA"/>
        </w:rPr>
        <w:t xml:space="preserve"> in the hills; </w:t>
      </w:r>
      <w:r w:rsidRPr="009C6FD5">
        <w:rPr>
          <w:i/>
          <w:lang w:val="en-ZA"/>
        </w:rPr>
        <w:t>we shall</w:t>
      </w:r>
      <w:r w:rsidRPr="009C6FD5">
        <w:rPr>
          <w:lang w:val="en-ZA"/>
        </w:rPr>
        <w:t xml:space="preserve"> never surrender…</w:t>
      </w:r>
    </w:p>
    <w:p w14:paraId="66AF542B" w14:textId="77777777" w:rsidR="00D06CEF" w:rsidRPr="009C6FD5" w:rsidRDefault="00D06CEF" w:rsidP="00D06CEF">
      <w:pPr>
        <w:rPr>
          <w:lang w:val="en-ZA"/>
        </w:rPr>
      </w:pPr>
      <w:r w:rsidRPr="009C6FD5">
        <w:rPr>
          <w:lang w:val="en-ZA"/>
        </w:rPr>
        <w:t>On 13 May 1940, just after he was elected prime Minister, he said that he had one aim:</w:t>
      </w:r>
    </w:p>
    <w:p w14:paraId="6F3CF573" w14:textId="77777777" w:rsidR="00D06CEF" w:rsidRPr="009C6FD5" w:rsidRDefault="00D06CEF" w:rsidP="00D06CEF">
      <w:pPr>
        <w:rPr>
          <w:lang w:val="en-ZA"/>
        </w:rPr>
      </w:pPr>
      <w:r w:rsidRPr="009C6FD5">
        <w:rPr>
          <w:lang w:val="en-ZA"/>
        </w:rPr>
        <w:t>“</w:t>
      </w:r>
      <w:r w:rsidRPr="009C6FD5">
        <w:rPr>
          <w:b/>
          <w:lang w:val="en-ZA"/>
        </w:rPr>
        <w:t>Victory – victory</w:t>
      </w:r>
      <w:r w:rsidRPr="009C6FD5">
        <w:rPr>
          <w:lang w:val="en-ZA"/>
        </w:rPr>
        <w:t xml:space="preserve"> at all costs, </w:t>
      </w:r>
      <w:r w:rsidRPr="009C6FD5">
        <w:rPr>
          <w:b/>
          <w:lang w:val="en-ZA"/>
        </w:rPr>
        <w:t>victory</w:t>
      </w:r>
      <w:r w:rsidRPr="009C6FD5">
        <w:rPr>
          <w:lang w:val="en-ZA"/>
        </w:rPr>
        <w:t xml:space="preserve"> in spite of terror; </w:t>
      </w:r>
      <w:r w:rsidRPr="009C6FD5">
        <w:rPr>
          <w:b/>
          <w:lang w:val="en-ZA"/>
        </w:rPr>
        <w:t>victory</w:t>
      </w:r>
      <w:r w:rsidRPr="009C6FD5">
        <w:rPr>
          <w:lang w:val="en-ZA"/>
        </w:rPr>
        <w:t>, however long and hard the road may be.”</w:t>
      </w:r>
    </w:p>
    <w:p w14:paraId="10A128FA" w14:textId="77777777" w:rsidR="00D06CEF" w:rsidRPr="009C6FD5" w:rsidRDefault="00D06CEF" w:rsidP="005736AC">
      <w:pPr>
        <w:pStyle w:val="Heading2"/>
        <w:rPr>
          <w:noProof/>
          <w:lang w:val="en-ZA"/>
        </w:rPr>
      </w:pPr>
      <w:bookmarkStart w:id="380" w:name="_Toc201073906"/>
      <w:bookmarkStart w:id="381" w:name="_Toc495930032"/>
      <w:r w:rsidRPr="009C6FD5">
        <w:rPr>
          <w:noProof/>
          <w:lang w:val="en-ZA"/>
        </w:rPr>
        <w:t>Extract The Main Idea</w:t>
      </w:r>
      <w:bookmarkEnd w:id="380"/>
      <w:bookmarkEnd w:id="381"/>
    </w:p>
    <w:p w14:paraId="11ADBD63" w14:textId="77777777" w:rsidR="00D06CEF" w:rsidRPr="009C6FD5" w:rsidRDefault="00D06CEF" w:rsidP="00830B58">
      <w:pPr>
        <w:rPr>
          <w:noProof/>
          <w:lang w:val="en-ZA"/>
        </w:rPr>
      </w:pPr>
      <w:r w:rsidRPr="009C6FD5">
        <w:rPr>
          <w:noProof/>
          <w:lang w:val="en-ZA"/>
        </w:rPr>
        <w:t>When people are telling or signing information they always tend to add a lot of information that supports the main idea.  We have to learn to look for the main idea whenever someone else is speaking/signing.</w:t>
      </w:r>
    </w:p>
    <w:p w14:paraId="51474C24" w14:textId="77777777" w:rsidR="00D06CEF" w:rsidRPr="009C6FD5" w:rsidRDefault="00D06CEF" w:rsidP="00830B58">
      <w:pPr>
        <w:rPr>
          <w:noProof/>
          <w:lang w:val="en-ZA"/>
        </w:rPr>
      </w:pPr>
      <w:r w:rsidRPr="009C6FD5">
        <w:rPr>
          <w:noProof/>
          <w:lang w:val="en-ZA"/>
        </w:rPr>
        <w:t>Listen for keywords, emphasis on certain points, tone, pitch, pace, volume, pause, repetition, etc.</w:t>
      </w:r>
    </w:p>
    <w:p w14:paraId="3740DE5D" w14:textId="77777777" w:rsidR="00823477" w:rsidRPr="009C6FD5" w:rsidRDefault="00D06CEF" w:rsidP="00830B58">
      <w:pPr>
        <w:rPr>
          <w:noProof/>
          <w:lang w:val="en-ZA"/>
        </w:rPr>
      </w:pPr>
      <w:r w:rsidRPr="009C6FD5">
        <w:rPr>
          <w:noProof/>
          <w:lang w:val="en-ZA"/>
        </w:rPr>
        <w:t>If you are still unsure – ask a question to get clarification.</w:t>
      </w:r>
    </w:p>
    <w:p w14:paraId="4E9F7518" w14:textId="77777777" w:rsidR="00D06CEF" w:rsidRPr="009C6FD5" w:rsidRDefault="00D06CEF" w:rsidP="005736AC">
      <w:pPr>
        <w:pStyle w:val="Heading2"/>
        <w:rPr>
          <w:lang w:val="en-ZA"/>
        </w:rPr>
      </w:pPr>
      <w:bookmarkStart w:id="382" w:name="_Toc201073907"/>
      <w:bookmarkStart w:id="383" w:name="_Toc495930033"/>
      <w:r w:rsidRPr="009C6FD5">
        <w:rPr>
          <w:lang w:val="en-ZA"/>
        </w:rPr>
        <w:t>Recognise evidence and arguments</w:t>
      </w:r>
      <w:bookmarkEnd w:id="382"/>
      <w:bookmarkEnd w:id="383"/>
    </w:p>
    <w:p w14:paraId="565BF55B" w14:textId="77777777" w:rsidR="00D06CEF" w:rsidRPr="009C6FD5" w:rsidRDefault="00D06CEF" w:rsidP="00D06CEF">
      <w:pPr>
        <w:rPr>
          <w:lang w:val="en-ZA"/>
        </w:rPr>
      </w:pPr>
      <w:r w:rsidRPr="009C6FD5">
        <w:rPr>
          <w:lang w:val="en-ZA"/>
        </w:rPr>
        <w:t>Your own verbal interactions must be coherent, meaning that the conclusions and opinions you arrive at must be justified by evidence that can be supported.</w:t>
      </w:r>
    </w:p>
    <w:p w14:paraId="20E08385" w14:textId="77777777" w:rsidR="00D06CEF" w:rsidRPr="009C6FD5" w:rsidRDefault="00D06CEF" w:rsidP="00D06CEF">
      <w:pPr>
        <w:rPr>
          <w:lang w:val="en-ZA"/>
        </w:rPr>
      </w:pPr>
      <w:r w:rsidRPr="009C6FD5">
        <w:rPr>
          <w:lang w:val="en-ZA"/>
        </w:rPr>
        <w:t>If you do not agree with the speaker, you have to be able to argue the point with facts and without losing your temper.</w:t>
      </w:r>
    </w:p>
    <w:p w14:paraId="60224887" w14:textId="77777777" w:rsidR="00D06CEF" w:rsidRPr="009C6FD5" w:rsidRDefault="00D06CEF" w:rsidP="005736AC">
      <w:pPr>
        <w:pStyle w:val="Heading2"/>
        <w:rPr>
          <w:lang w:val="en-ZA"/>
        </w:rPr>
      </w:pPr>
      <w:bookmarkStart w:id="384" w:name="_Toc201073908"/>
      <w:bookmarkStart w:id="385" w:name="_Toc495930034"/>
      <w:r w:rsidRPr="009C6FD5">
        <w:rPr>
          <w:lang w:val="en-ZA"/>
        </w:rPr>
        <w:t>Sustained interaction</w:t>
      </w:r>
      <w:bookmarkEnd w:id="384"/>
      <w:bookmarkEnd w:id="385"/>
    </w:p>
    <w:p w14:paraId="1E453A43" w14:textId="77777777" w:rsidR="00D06CEF" w:rsidRPr="009C6FD5" w:rsidRDefault="00D06CEF" w:rsidP="00D06CEF">
      <w:pPr>
        <w:rPr>
          <w:lang w:val="en-ZA"/>
        </w:rPr>
      </w:pPr>
      <w:r w:rsidRPr="009C6FD5">
        <w:rPr>
          <w:lang w:val="en-ZA"/>
        </w:rPr>
        <w:t>In order to sustain a verbal interaction, for example during a debate, you have to be able to listen carefully.  This means you have to improve your listening skills as well as your memorising skills if the debate is going to pass from the speaker to you and back again.  You have to LISTEN to what the speaker is saying, memorise important points you want to reply to, frame your reply in your mind and finally, when the speaker has stopped talking, you reply to specific points that the speaker raised.</w:t>
      </w:r>
    </w:p>
    <w:p w14:paraId="60D8E04C" w14:textId="77777777" w:rsidR="00D06CEF" w:rsidRPr="009C6FD5" w:rsidRDefault="00D06CEF" w:rsidP="005736AC">
      <w:pPr>
        <w:pStyle w:val="Heading2"/>
        <w:rPr>
          <w:lang w:val="en-ZA"/>
        </w:rPr>
      </w:pPr>
      <w:bookmarkStart w:id="386" w:name="_Toc201073909"/>
      <w:bookmarkStart w:id="387" w:name="_Toc495930035"/>
      <w:r w:rsidRPr="009C6FD5">
        <w:rPr>
          <w:lang w:val="en-ZA"/>
        </w:rPr>
        <w:t>Adapt own speech</w:t>
      </w:r>
      <w:bookmarkEnd w:id="386"/>
      <w:bookmarkEnd w:id="387"/>
    </w:p>
    <w:p w14:paraId="7B21BA25" w14:textId="77777777" w:rsidR="00D06CEF" w:rsidRPr="009C6FD5" w:rsidRDefault="00D06CEF" w:rsidP="00D06CEF">
      <w:pPr>
        <w:rPr>
          <w:lang w:val="en-ZA"/>
        </w:rPr>
      </w:pPr>
      <w:r w:rsidRPr="009C6FD5">
        <w:rPr>
          <w:lang w:val="en-ZA"/>
        </w:rPr>
        <w:t>During the verbal interaction, you have to adapt your own speech/signing in order to make sure that the listener understands what you are saying.  You also have to make sure that your speech is clear.</w:t>
      </w:r>
    </w:p>
    <w:p w14:paraId="57EF04EB" w14:textId="77777777" w:rsidR="00D06CEF" w:rsidRPr="00DB0F3E" w:rsidRDefault="00D06CEF" w:rsidP="00DB0F3E">
      <w:pPr>
        <w:pStyle w:val="Heading4"/>
      </w:pPr>
      <w:r w:rsidRPr="00DB0F3E">
        <w:t>Consider tone as well as content:</w:t>
      </w:r>
    </w:p>
    <w:p w14:paraId="079C7F5F" w14:textId="77777777" w:rsidR="00D06CEF" w:rsidRPr="009C6FD5" w:rsidRDefault="00D06CEF" w:rsidP="00D06CEF">
      <w:pPr>
        <w:pStyle w:val="L"/>
        <w:spacing w:before="0" w:after="0"/>
        <w:rPr>
          <w:b/>
          <w:lang w:val="en-ZA"/>
        </w:rPr>
      </w:pPr>
      <w:r w:rsidRPr="009C6FD5">
        <w:rPr>
          <w:lang w:val="en-ZA"/>
        </w:rPr>
        <w:t>Watch your tone of voice.</w:t>
      </w:r>
    </w:p>
    <w:p w14:paraId="19CF0461" w14:textId="77777777" w:rsidR="00D06CEF" w:rsidRPr="009C6FD5" w:rsidRDefault="00D06CEF" w:rsidP="00D06CEF">
      <w:pPr>
        <w:pStyle w:val="L"/>
        <w:spacing w:before="0" w:after="0"/>
        <w:rPr>
          <w:b/>
          <w:lang w:val="en-ZA"/>
        </w:rPr>
      </w:pPr>
      <w:r w:rsidRPr="009C6FD5">
        <w:rPr>
          <w:lang w:val="en-ZA"/>
        </w:rPr>
        <w:t>Remember that body language and facial expressions will affect the receiver’s reactions.</w:t>
      </w:r>
    </w:p>
    <w:p w14:paraId="35E7BECD" w14:textId="77777777" w:rsidR="00D06CEF" w:rsidRPr="00DB0F3E" w:rsidRDefault="00D06CEF" w:rsidP="00DB0F3E">
      <w:pPr>
        <w:pStyle w:val="Heading4"/>
      </w:pPr>
      <w:r w:rsidRPr="00DB0F3E">
        <w:t>Always plant mental pictures as goal images:</w:t>
      </w:r>
    </w:p>
    <w:p w14:paraId="168F95D8" w14:textId="77777777" w:rsidR="00D06CEF" w:rsidRPr="009C6FD5" w:rsidRDefault="00D06CEF" w:rsidP="00D06CEF">
      <w:pPr>
        <w:pStyle w:val="L"/>
        <w:spacing w:before="0" w:after="0"/>
        <w:rPr>
          <w:b/>
          <w:lang w:val="en-ZA"/>
        </w:rPr>
      </w:pPr>
      <w:r w:rsidRPr="009C6FD5">
        <w:rPr>
          <w:lang w:val="en-ZA"/>
        </w:rPr>
        <w:t>Plant vivid and attractive mental pictures in the mind of the receiver.</w:t>
      </w:r>
    </w:p>
    <w:p w14:paraId="1D742B01" w14:textId="77777777" w:rsidR="00D06CEF" w:rsidRPr="00DB0F3E" w:rsidRDefault="00D06CEF" w:rsidP="00DB0F3E">
      <w:pPr>
        <w:pStyle w:val="Heading4"/>
      </w:pPr>
      <w:r w:rsidRPr="00DB0F3E">
        <w:t>Talk only in positive terms:</w:t>
      </w:r>
    </w:p>
    <w:p w14:paraId="0CA28D4C" w14:textId="77777777" w:rsidR="00D06CEF" w:rsidRPr="009C6FD5" w:rsidRDefault="00D06CEF" w:rsidP="00D06CEF">
      <w:pPr>
        <w:pStyle w:val="L"/>
        <w:spacing w:before="0" w:after="0"/>
        <w:rPr>
          <w:b/>
          <w:lang w:val="en-ZA"/>
        </w:rPr>
      </w:pPr>
      <w:r w:rsidRPr="009C6FD5">
        <w:rPr>
          <w:lang w:val="en-ZA"/>
        </w:rPr>
        <w:t>Remember that talking in positive terms avoids any possibility of planting the wrong goal image in the receiver’s mind.</w:t>
      </w:r>
    </w:p>
    <w:p w14:paraId="53135E78" w14:textId="77777777" w:rsidR="00D06CEF" w:rsidRPr="00DB0F3E" w:rsidRDefault="00D06CEF" w:rsidP="00DB0F3E">
      <w:pPr>
        <w:pStyle w:val="Heading4"/>
      </w:pPr>
      <w:r w:rsidRPr="00DB0F3E">
        <w:t>Impress, repeat, associate, to get retention:</w:t>
      </w:r>
    </w:p>
    <w:p w14:paraId="291C14D6" w14:textId="77777777" w:rsidR="00D06CEF" w:rsidRPr="009C6FD5" w:rsidRDefault="00D06CEF" w:rsidP="00D06CEF">
      <w:pPr>
        <w:pStyle w:val="L"/>
        <w:spacing w:before="0" w:after="0"/>
        <w:rPr>
          <w:b/>
          <w:lang w:val="en-ZA"/>
        </w:rPr>
      </w:pPr>
      <w:r w:rsidRPr="009C6FD5">
        <w:rPr>
          <w:lang w:val="en-ZA"/>
        </w:rPr>
        <w:t>Ensure that the message is retained in the receiver’s memory and that he/she can recall it readily.</w:t>
      </w:r>
    </w:p>
    <w:p w14:paraId="35581728" w14:textId="77777777" w:rsidR="00D06CEF" w:rsidRPr="009C6FD5" w:rsidRDefault="00D06CEF" w:rsidP="00D06CEF">
      <w:pPr>
        <w:pStyle w:val="L"/>
        <w:spacing w:before="0" w:after="0"/>
        <w:rPr>
          <w:b/>
          <w:lang w:val="en-ZA"/>
        </w:rPr>
      </w:pPr>
      <w:r w:rsidRPr="009C6FD5">
        <w:rPr>
          <w:lang w:val="en-ZA"/>
        </w:rPr>
        <w:t>Deliver the message with sufficient emphasis and conviction.</w:t>
      </w:r>
    </w:p>
    <w:p w14:paraId="0F7D22F7" w14:textId="77777777" w:rsidR="00D06CEF" w:rsidRPr="009C6FD5" w:rsidRDefault="00D06CEF" w:rsidP="00D06CEF">
      <w:pPr>
        <w:pStyle w:val="L"/>
        <w:spacing w:before="0" w:after="0"/>
        <w:rPr>
          <w:b/>
          <w:lang w:val="en-ZA"/>
        </w:rPr>
      </w:pPr>
      <w:r w:rsidRPr="009C6FD5">
        <w:rPr>
          <w:lang w:val="en-ZA"/>
        </w:rPr>
        <w:t>Repeat when necessary.</w:t>
      </w:r>
    </w:p>
    <w:p w14:paraId="4EB31181" w14:textId="77777777" w:rsidR="00D06CEF" w:rsidRPr="009C6FD5" w:rsidRDefault="00D06CEF" w:rsidP="00D06CEF">
      <w:pPr>
        <w:pStyle w:val="L"/>
        <w:spacing w:before="0" w:after="0"/>
        <w:rPr>
          <w:b/>
          <w:lang w:val="en-ZA"/>
        </w:rPr>
      </w:pPr>
      <w:r w:rsidRPr="009C6FD5">
        <w:rPr>
          <w:lang w:val="en-ZA"/>
        </w:rPr>
        <w:t>Have patience.</w:t>
      </w:r>
    </w:p>
    <w:p w14:paraId="46B36F69" w14:textId="77777777" w:rsidR="00D06CEF" w:rsidRPr="00DB0F3E" w:rsidRDefault="00D06CEF" w:rsidP="00DB0F3E">
      <w:pPr>
        <w:pStyle w:val="Heading4"/>
      </w:pPr>
      <w:r w:rsidRPr="00DB0F3E">
        <w:t>Offer and earn liking and respect:</w:t>
      </w:r>
    </w:p>
    <w:p w14:paraId="6CC5D80C" w14:textId="77777777" w:rsidR="00D06CEF" w:rsidRPr="009C6FD5" w:rsidRDefault="00D06CEF" w:rsidP="00D06CEF">
      <w:pPr>
        <w:pStyle w:val="L"/>
        <w:spacing w:before="0" w:after="0"/>
        <w:rPr>
          <w:b/>
          <w:lang w:val="en-ZA"/>
        </w:rPr>
      </w:pPr>
      <w:r w:rsidRPr="009C6FD5">
        <w:rPr>
          <w:lang w:val="en-ZA"/>
        </w:rPr>
        <w:t>Show liking for the receiver.</w:t>
      </w:r>
    </w:p>
    <w:p w14:paraId="7CFE3A71" w14:textId="77777777" w:rsidR="00D06CEF" w:rsidRPr="009C6FD5" w:rsidRDefault="00D06CEF" w:rsidP="00D06CEF">
      <w:pPr>
        <w:pStyle w:val="L"/>
        <w:spacing w:before="0" w:after="0"/>
        <w:rPr>
          <w:b/>
          <w:lang w:val="en-ZA"/>
        </w:rPr>
      </w:pPr>
      <w:r w:rsidRPr="009C6FD5">
        <w:rPr>
          <w:lang w:val="en-ZA"/>
        </w:rPr>
        <w:t>Respect the receiver’s viewpoint.</w:t>
      </w:r>
    </w:p>
    <w:p w14:paraId="40150B72" w14:textId="77777777" w:rsidR="00D06CEF" w:rsidRPr="009C6FD5" w:rsidRDefault="00D06CEF" w:rsidP="00D06CEF">
      <w:pPr>
        <w:pStyle w:val="L"/>
        <w:spacing w:before="0" w:after="0"/>
        <w:rPr>
          <w:b/>
          <w:lang w:val="en-ZA"/>
        </w:rPr>
      </w:pPr>
      <w:r w:rsidRPr="009C6FD5">
        <w:rPr>
          <w:lang w:val="en-ZA"/>
        </w:rPr>
        <w:t>Conduct yourself in a way that earns you his liking and respect.</w:t>
      </w:r>
    </w:p>
    <w:p w14:paraId="0264DAC7" w14:textId="77777777" w:rsidR="00D06CEF" w:rsidRPr="00DB0F3E" w:rsidRDefault="00D06CEF" w:rsidP="00DB0F3E">
      <w:pPr>
        <w:pStyle w:val="Heading4"/>
      </w:pPr>
      <w:r w:rsidRPr="00DB0F3E">
        <w:t>Nullify barriers to transmission and reception:</w:t>
      </w:r>
    </w:p>
    <w:p w14:paraId="7229A6E8" w14:textId="77777777" w:rsidR="00D06CEF" w:rsidRPr="009C6FD5" w:rsidRDefault="00D06CEF" w:rsidP="00D06CEF">
      <w:pPr>
        <w:rPr>
          <w:lang w:val="en-ZA"/>
        </w:rPr>
      </w:pPr>
      <w:r w:rsidRPr="009C6FD5">
        <w:rPr>
          <w:lang w:val="en-ZA"/>
        </w:rPr>
        <w:t>Identify, nullify, and overcome any other barriers to communication</w:t>
      </w:r>
    </w:p>
    <w:p w14:paraId="42F50F57" w14:textId="77777777" w:rsidR="00D06CEF" w:rsidRPr="009C6FD5" w:rsidRDefault="00D06CEF" w:rsidP="005736AC">
      <w:pPr>
        <w:pStyle w:val="Heading2"/>
        <w:rPr>
          <w:lang w:val="en-ZA"/>
        </w:rPr>
      </w:pPr>
      <w:bookmarkStart w:id="388" w:name="_Toc201073910"/>
      <w:bookmarkStart w:id="389" w:name="_Toc495930036"/>
      <w:r w:rsidRPr="009C6FD5">
        <w:rPr>
          <w:lang w:val="en-ZA"/>
        </w:rPr>
        <w:t>Barriers To Effective Communication</w:t>
      </w:r>
      <w:bookmarkEnd w:id="388"/>
      <w:bookmarkEnd w:id="389"/>
    </w:p>
    <w:p w14:paraId="4E5A4D27" w14:textId="77777777" w:rsidR="00D06CEF" w:rsidRPr="009C6FD5" w:rsidRDefault="00D06CEF" w:rsidP="00D06CEF">
      <w:pPr>
        <w:rPr>
          <w:lang w:val="en-ZA"/>
        </w:rPr>
      </w:pPr>
      <w:r w:rsidRPr="009C6FD5">
        <w:rPr>
          <w:lang w:val="en-ZA"/>
        </w:rPr>
        <w:t>Many barriers to effective communication exist and can be detrimental to effective communication.  Following are a few that have bearing on what is dealt with in this unit standard.</w:t>
      </w:r>
    </w:p>
    <w:p w14:paraId="794EB51E" w14:textId="77777777" w:rsidR="00D06CEF" w:rsidRPr="00DB0F3E" w:rsidRDefault="00D06CEF" w:rsidP="00DB0F3E">
      <w:pPr>
        <w:pStyle w:val="Heading3"/>
      </w:pPr>
      <w:bookmarkStart w:id="390" w:name="_Toc495930037"/>
      <w:r w:rsidRPr="00DB0F3E">
        <w:t>Poor interpersonal skills</w:t>
      </w:r>
      <w:bookmarkEnd w:id="390"/>
      <w:r w:rsidRPr="00DB0F3E">
        <w:t xml:space="preserve"> </w:t>
      </w:r>
    </w:p>
    <w:p w14:paraId="5B874BF0" w14:textId="77777777" w:rsidR="00D06CEF" w:rsidRPr="009C6FD5" w:rsidRDefault="00D06CEF" w:rsidP="00D06CEF">
      <w:pPr>
        <w:rPr>
          <w:lang w:val="en-ZA"/>
        </w:rPr>
      </w:pPr>
      <w:r w:rsidRPr="009C6FD5">
        <w:rPr>
          <w:lang w:val="en-ZA"/>
        </w:rPr>
        <w:t>Poor interpersonal skills include poor listening and/or sensitivity to nonverbal communication.</w:t>
      </w:r>
    </w:p>
    <w:p w14:paraId="707922C2" w14:textId="77777777" w:rsidR="00D06CEF" w:rsidRPr="009C6FD5" w:rsidRDefault="00D06CEF" w:rsidP="00D06CEF">
      <w:pPr>
        <w:rPr>
          <w:lang w:val="en-ZA"/>
        </w:rPr>
      </w:pPr>
      <w:r w:rsidRPr="009C6FD5">
        <w:rPr>
          <w:lang w:val="en-ZA"/>
        </w:rPr>
        <w:t>We have discussed listening skills and nonverbal communication at length.  When you deal with clients, you have no excuse for not listening to what the client is saying or listening to non verbal communication.  It is part of you job and you have to do it.  when a client is discussing something with you, the client is entitled to your undivided attention.</w:t>
      </w:r>
    </w:p>
    <w:p w14:paraId="72374DE1" w14:textId="77777777" w:rsidR="00D06CEF" w:rsidRPr="009C6FD5" w:rsidRDefault="00823477" w:rsidP="00823477">
      <w:pPr>
        <w:pStyle w:val="Tip"/>
        <w:rPr>
          <w:lang w:val="en-ZA"/>
        </w:rPr>
      </w:pPr>
      <w:r w:rsidRPr="009C6FD5">
        <w:rPr>
          <w:b w:val="0"/>
          <w:lang w:val="en-ZA"/>
        </w:rPr>
        <w:t>Tip</w:t>
      </w:r>
      <w:r w:rsidRPr="009C6FD5">
        <w:rPr>
          <w:lang w:val="en-ZA"/>
        </w:rPr>
        <w:tab/>
        <w:t>Y</w:t>
      </w:r>
      <w:r w:rsidR="00D06CEF" w:rsidRPr="009C6FD5">
        <w:rPr>
          <w:lang w:val="en-ZA"/>
        </w:rPr>
        <w:t>ou cannot listen while you are talking.  In order for you to listen, you have to keep quiet and pay attention.</w:t>
      </w:r>
    </w:p>
    <w:p w14:paraId="4EB3B609" w14:textId="77777777" w:rsidR="00D06CEF" w:rsidRPr="009C6FD5" w:rsidRDefault="00D06CEF" w:rsidP="00D06CEF">
      <w:pPr>
        <w:rPr>
          <w:lang w:val="en-ZA"/>
        </w:rPr>
      </w:pPr>
    </w:p>
    <w:p w14:paraId="5F5B5680" w14:textId="77777777" w:rsidR="00D06CEF" w:rsidRPr="00DB0F3E" w:rsidRDefault="00D06CEF" w:rsidP="00DB0F3E">
      <w:pPr>
        <w:pStyle w:val="Heading3"/>
      </w:pPr>
      <w:bookmarkStart w:id="391" w:name="_Toc495930038"/>
      <w:r w:rsidRPr="00DB0F3E">
        <w:t>Failure to ide</w:t>
      </w:r>
      <w:r w:rsidR="00585451" w:rsidRPr="00DB0F3E">
        <w:t>ntify the needs of the receiver</w:t>
      </w:r>
      <w:bookmarkEnd w:id="391"/>
    </w:p>
    <w:p w14:paraId="4E126788" w14:textId="77777777" w:rsidR="00D06CEF" w:rsidRPr="009C6FD5" w:rsidRDefault="00D06CEF" w:rsidP="00D06CEF">
      <w:pPr>
        <w:rPr>
          <w:lang w:val="en-ZA"/>
        </w:rPr>
      </w:pPr>
      <w:r w:rsidRPr="009C6FD5">
        <w:rPr>
          <w:lang w:val="en-ZA"/>
        </w:rPr>
        <w:t xml:space="preserve">This happens when you listen to only part of what the person is saying and then start jumping to conclusions instead of listening to the speaker until he has stopped talking.  </w:t>
      </w:r>
    </w:p>
    <w:p w14:paraId="331AAFFD" w14:textId="77777777" w:rsidR="00D06CEF" w:rsidRPr="009C6FD5" w:rsidRDefault="00D06CEF" w:rsidP="00D06CEF">
      <w:pPr>
        <w:rPr>
          <w:lang w:val="en-ZA"/>
        </w:rPr>
      </w:pPr>
      <w:r w:rsidRPr="009C6FD5">
        <w:rPr>
          <w:lang w:val="en-ZA"/>
        </w:rPr>
        <w:t>Only then can you come to conclusions, which you have to check with the client anyway, by repeating the issue as you understand it to the client.</w:t>
      </w:r>
    </w:p>
    <w:p w14:paraId="21DE3FC0" w14:textId="77777777" w:rsidR="00D06CEF" w:rsidRPr="009C6FD5" w:rsidRDefault="00D06CEF" w:rsidP="00D06CEF">
      <w:pPr>
        <w:rPr>
          <w:lang w:val="en-ZA"/>
        </w:rPr>
      </w:pPr>
      <w:r w:rsidRPr="009C6FD5">
        <w:rPr>
          <w:lang w:val="en-ZA"/>
        </w:rPr>
        <w:t>“Am I correct in understanding that you want ….. done” or “As I understand, the problem is …..”</w:t>
      </w:r>
    </w:p>
    <w:p w14:paraId="66405D1F" w14:textId="77777777" w:rsidR="00D06CEF" w:rsidRPr="00DB0F3E" w:rsidRDefault="00585451" w:rsidP="00DB0F3E">
      <w:pPr>
        <w:pStyle w:val="Heading3"/>
      </w:pPr>
      <w:bookmarkStart w:id="392" w:name="_Toc495930039"/>
      <w:r w:rsidRPr="00DB0F3E">
        <w:t>Different cultural backgrounds</w:t>
      </w:r>
      <w:bookmarkEnd w:id="392"/>
    </w:p>
    <w:p w14:paraId="4E416D31" w14:textId="77777777" w:rsidR="00D06CEF" w:rsidRPr="009C6FD5" w:rsidRDefault="00D06CEF" w:rsidP="00D06CEF">
      <w:pPr>
        <w:rPr>
          <w:lang w:val="en-ZA"/>
        </w:rPr>
      </w:pPr>
      <w:r w:rsidRPr="009C6FD5">
        <w:rPr>
          <w:lang w:val="en-ZA"/>
        </w:rPr>
        <w:t>The audience will not always take differences in cultural backgrounds into account, but you have to.  You are not allowed to judge anyone you are talking/signing to because their cultural background is different to yours.</w:t>
      </w:r>
    </w:p>
    <w:p w14:paraId="3F06BF1A" w14:textId="77777777" w:rsidR="00D06CEF" w:rsidRPr="009C6FD5" w:rsidRDefault="00D06CEF" w:rsidP="00D06CEF">
      <w:pPr>
        <w:rPr>
          <w:lang w:val="en-ZA"/>
        </w:rPr>
      </w:pPr>
      <w:r w:rsidRPr="009C6FD5">
        <w:rPr>
          <w:lang w:val="en-ZA"/>
        </w:rPr>
        <w:t xml:space="preserve">When you are speaking/signing, it is part of your job and your duty to take the audience’s different cultural backgrounds into consideration.  You have to ensure that your presentation does not include material that can be offensive to cultures other than your own.  </w:t>
      </w:r>
    </w:p>
    <w:p w14:paraId="00DE1B2C" w14:textId="77777777" w:rsidR="00D06CEF" w:rsidRPr="009C6FD5" w:rsidRDefault="00D06CEF" w:rsidP="00D06CEF">
      <w:pPr>
        <w:rPr>
          <w:lang w:val="en-ZA"/>
        </w:rPr>
      </w:pPr>
      <w:r w:rsidRPr="009C6FD5">
        <w:rPr>
          <w:lang w:val="en-ZA"/>
        </w:rPr>
        <w:t>If you don’t know much about other cultural beliefs, you have to make an effort to find out what they are.  This will make future communication easier.</w:t>
      </w:r>
    </w:p>
    <w:p w14:paraId="63C5087A" w14:textId="77777777" w:rsidR="00D06CEF" w:rsidRPr="00DB0F3E" w:rsidRDefault="00D06CEF" w:rsidP="00DB0F3E">
      <w:pPr>
        <w:pStyle w:val="Heading3"/>
      </w:pPr>
      <w:bookmarkStart w:id="393" w:name="_Toc495930040"/>
      <w:r w:rsidRPr="00DB0F3E">
        <w:t>Lack</w:t>
      </w:r>
      <w:r w:rsidR="00585451" w:rsidRPr="00DB0F3E">
        <w:t xml:space="preserve"> of intercultural understanding</w:t>
      </w:r>
      <w:bookmarkEnd w:id="393"/>
    </w:p>
    <w:p w14:paraId="18E31195" w14:textId="77777777" w:rsidR="00D06CEF" w:rsidRPr="009C6FD5" w:rsidRDefault="00D06CEF" w:rsidP="00D06CEF">
      <w:pPr>
        <w:rPr>
          <w:lang w:val="en-ZA"/>
        </w:rPr>
      </w:pPr>
      <w:r w:rsidRPr="009C6FD5">
        <w:rPr>
          <w:lang w:val="en-ZA"/>
        </w:rPr>
        <w:t>This is a major problem in our country today.  Unfortunately, when you are dealing with other people, you have to ensure that you do not suffer from a lack of intercultural understanding.  Just as your culture is important to you, their cultures are important to them.  Put yourself in their shoes and try to understand that it is not acceptable to offend people only because their culture is different to yours.</w:t>
      </w:r>
    </w:p>
    <w:p w14:paraId="5A26373A" w14:textId="77777777" w:rsidR="00D06CEF" w:rsidRPr="00DB0F3E" w:rsidRDefault="00D06CEF" w:rsidP="00DB0F3E">
      <w:pPr>
        <w:pStyle w:val="Heading3"/>
      </w:pPr>
      <w:bookmarkStart w:id="394" w:name="_Toc495930041"/>
      <w:r w:rsidRPr="00DB0F3E">
        <w:t>Messages w</w:t>
      </w:r>
      <w:r w:rsidR="00585451" w:rsidRPr="00DB0F3E">
        <w:t>ith too much/little information</w:t>
      </w:r>
      <w:bookmarkEnd w:id="394"/>
    </w:p>
    <w:p w14:paraId="07218B75" w14:textId="77777777" w:rsidR="00D06CEF" w:rsidRPr="009C6FD5" w:rsidRDefault="00D06CEF" w:rsidP="00D06CEF">
      <w:pPr>
        <w:rPr>
          <w:lang w:val="en-ZA"/>
        </w:rPr>
      </w:pPr>
      <w:r w:rsidRPr="009C6FD5">
        <w:rPr>
          <w:lang w:val="en-ZA"/>
        </w:rPr>
        <w:t xml:space="preserve">Many people find it difficult to express themselves clearly when they are under stress.  They will usually either give you too much or too little information.  </w:t>
      </w:r>
    </w:p>
    <w:p w14:paraId="2CEFC3BF" w14:textId="77777777" w:rsidR="00D06CEF" w:rsidRPr="009C6FD5" w:rsidRDefault="00D06CEF" w:rsidP="00D06CEF">
      <w:pPr>
        <w:rPr>
          <w:lang w:val="en-ZA"/>
        </w:rPr>
      </w:pPr>
    </w:p>
    <w:p w14:paraId="053551BA" w14:textId="77777777" w:rsidR="00D06CEF" w:rsidRPr="009C6FD5" w:rsidRDefault="00D06CEF" w:rsidP="00D06CEF">
      <w:pPr>
        <w:rPr>
          <w:lang w:val="en-ZA"/>
        </w:rPr>
      </w:pPr>
      <w:r w:rsidRPr="009C6FD5">
        <w:rPr>
          <w:lang w:val="en-ZA"/>
        </w:rPr>
        <w:t>You have to be aware of this, so that you can:</w:t>
      </w:r>
    </w:p>
    <w:p w14:paraId="698D1027" w14:textId="77777777" w:rsidR="00D06CEF" w:rsidRPr="009C6FD5" w:rsidRDefault="00D06CEF" w:rsidP="00413069">
      <w:pPr>
        <w:pStyle w:val="ListBullet2"/>
        <w:rPr>
          <w:lang w:val="en-ZA"/>
        </w:rPr>
      </w:pPr>
      <w:r w:rsidRPr="009C6FD5">
        <w:rPr>
          <w:lang w:val="en-ZA"/>
        </w:rPr>
        <w:t>Focus on the important and relevant issues when a person gives too much information</w:t>
      </w:r>
    </w:p>
    <w:p w14:paraId="63B1A239" w14:textId="77777777" w:rsidR="00D06CEF" w:rsidRPr="009C6FD5" w:rsidRDefault="00D06CEF" w:rsidP="00413069">
      <w:pPr>
        <w:pStyle w:val="ListBullet2"/>
        <w:rPr>
          <w:lang w:val="en-ZA"/>
        </w:rPr>
      </w:pPr>
      <w:r w:rsidRPr="009C6FD5">
        <w:rPr>
          <w:lang w:val="en-ZA"/>
        </w:rPr>
        <w:t>Ensure that you get all the relevant information when a person gives too little information</w:t>
      </w:r>
    </w:p>
    <w:p w14:paraId="30A960CA" w14:textId="77777777" w:rsidR="00D06CEF" w:rsidRPr="009C6FD5" w:rsidRDefault="00D06CEF" w:rsidP="00D06CEF">
      <w:pPr>
        <w:rPr>
          <w:lang w:val="en-ZA"/>
        </w:rPr>
      </w:pPr>
      <w:r w:rsidRPr="009C6FD5">
        <w:rPr>
          <w:lang w:val="en-ZA"/>
        </w:rPr>
        <w:t>“I was mugged, they hit me over the head, there was blood all over the place, I had to go to the hospital to get stitches and my handbag was stolen.”  This is an example of too much information.  You have to find out what the problem is that has to be addressed.</w:t>
      </w:r>
    </w:p>
    <w:p w14:paraId="6CF2F76D" w14:textId="77777777" w:rsidR="00D06CEF" w:rsidRPr="009C6FD5" w:rsidRDefault="00D06CEF" w:rsidP="00D06CEF">
      <w:pPr>
        <w:rPr>
          <w:lang w:val="en-ZA"/>
        </w:rPr>
      </w:pPr>
      <w:r w:rsidRPr="009C6FD5">
        <w:rPr>
          <w:lang w:val="en-ZA"/>
        </w:rPr>
        <w:t>“My handbag was stolen.”  This is too little information and you have to find out what the issue is that the person wants resolved.</w:t>
      </w:r>
    </w:p>
    <w:p w14:paraId="400B0CD4" w14:textId="77777777" w:rsidR="00D06CEF" w:rsidRPr="00DB0F3E" w:rsidRDefault="00D06CEF" w:rsidP="00DB0F3E">
      <w:pPr>
        <w:pStyle w:val="Heading3"/>
      </w:pPr>
      <w:bookmarkStart w:id="395" w:name="_Toc495930042"/>
      <w:r w:rsidRPr="00DB0F3E">
        <w:t>Use of insensitive or abusive language by the sender or receiv</w:t>
      </w:r>
      <w:r w:rsidR="00585451" w:rsidRPr="00DB0F3E">
        <w:t>er</w:t>
      </w:r>
      <w:bookmarkEnd w:id="395"/>
    </w:p>
    <w:p w14:paraId="02F80127" w14:textId="77777777" w:rsidR="00D06CEF" w:rsidRPr="009C6FD5" w:rsidRDefault="00D06CEF" w:rsidP="00D06CEF">
      <w:pPr>
        <w:rPr>
          <w:lang w:val="en-ZA"/>
        </w:rPr>
      </w:pPr>
      <w:r w:rsidRPr="009C6FD5">
        <w:rPr>
          <w:lang w:val="en-ZA"/>
        </w:rPr>
        <w:t xml:space="preserve">This is never acceptable, but can sometimes happen when a person is angry or irritated and perceives that his problem is not going to be addressed properly.  </w:t>
      </w:r>
    </w:p>
    <w:p w14:paraId="7F50EA5D" w14:textId="77777777" w:rsidR="00D06CEF" w:rsidRPr="009C6FD5" w:rsidRDefault="00D06CEF" w:rsidP="00D06CEF">
      <w:pPr>
        <w:rPr>
          <w:lang w:val="en-ZA"/>
        </w:rPr>
      </w:pPr>
      <w:r w:rsidRPr="009C6FD5">
        <w:rPr>
          <w:lang w:val="en-ZA"/>
        </w:rPr>
        <w:t xml:space="preserve">The best way to handle this is to calm the person down without saying anything about his insensitive or abusive language.  </w:t>
      </w:r>
    </w:p>
    <w:p w14:paraId="5E3BF0A4" w14:textId="77777777" w:rsidR="00D06CEF" w:rsidRPr="009C6FD5" w:rsidRDefault="00D06CEF" w:rsidP="00D06CEF">
      <w:pPr>
        <w:rPr>
          <w:lang w:val="en-ZA"/>
        </w:rPr>
      </w:pPr>
      <w:r w:rsidRPr="009C6FD5">
        <w:rPr>
          <w:lang w:val="en-ZA"/>
        </w:rPr>
        <w:t>You will find in most instances that the person will apologise as soon as he can see that his problem is going to be addressed in a way that is satisfactory to him.</w:t>
      </w:r>
    </w:p>
    <w:p w14:paraId="3C8BA1EA" w14:textId="77777777" w:rsidR="00D06CEF" w:rsidRPr="009C6FD5" w:rsidRDefault="00D06CEF" w:rsidP="00D06CEF">
      <w:pPr>
        <w:rPr>
          <w:lang w:val="en-ZA"/>
        </w:rPr>
      </w:pPr>
      <w:r w:rsidRPr="009C6FD5">
        <w:rPr>
          <w:lang w:val="en-ZA"/>
        </w:rPr>
        <w:t>You must always be aware of how you talk/sign to other people in order to ensure that you do not use insensitive or abusive language, as many people stop listening when you talk to them in a way that they don’t like.</w:t>
      </w:r>
    </w:p>
    <w:p w14:paraId="53CF5BC8" w14:textId="77777777" w:rsidR="00D06CEF" w:rsidRPr="009C6FD5" w:rsidRDefault="00D06CEF" w:rsidP="00BA7A58">
      <w:pPr>
        <w:numPr>
          <w:ilvl w:val="0"/>
          <w:numId w:val="56"/>
        </w:numPr>
        <w:rPr>
          <w:lang w:val="en-ZA"/>
        </w:rPr>
      </w:pPr>
      <w:r w:rsidRPr="009C6FD5">
        <w:rPr>
          <w:lang w:val="en-ZA"/>
        </w:rPr>
        <w:t>Sustained interactions reflect an ability to discuss a series of events</w:t>
      </w:r>
    </w:p>
    <w:p w14:paraId="5500F653" w14:textId="77777777" w:rsidR="00D06CEF" w:rsidRPr="009C6FD5" w:rsidRDefault="00D06CEF" w:rsidP="00BA7A58">
      <w:pPr>
        <w:numPr>
          <w:ilvl w:val="0"/>
          <w:numId w:val="56"/>
        </w:numPr>
        <w:rPr>
          <w:lang w:val="en-ZA"/>
        </w:rPr>
      </w:pPr>
      <w:r w:rsidRPr="009C6FD5">
        <w:rPr>
          <w:lang w:val="en-ZA"/>
        </w:rPr>
        <w:t>The main ideas are clearly distinguished during the interactions and are supported by information appropriate to the context and topic of discussion</w:t>
      </w:r>
    </w:p>
    <w:p w14:paraId="20F6B2DC" w14:textId="77777777" w:rsidR="00D06CEF" w:rsidRPr="009C6FD5" w:rsidRDefault="00D06CEF" w:rsidP="00BA7A58">
      <w:pPr>
        <w:numPr>
          <w:ilvl w:val="0"/>
          <w:numId w:val="56"/>
        </w:numPr>
        <w:rPr>
          <w:lang w:val="en-ZA"/>
        </w:rPr>
      </w:pPr>
      <w:r w:rsidRPr="009C6FD5">
        <w:rPr>
          <w:lang w:val="en-ZA"/>
        </w:rPr>
        <w:t>Interactions are coherent, and conclusions and opinions that are justified by evidence and arguments during the interaction are recognised, then supported or countered. </w:t>
      </w:r>
    </w:p>
    <w:p w14:paraId="33385A32" w14:textId="77777777" w:rsidR="00D06CEF" w:rsidRPr="009C6FD5" w:rsidRDefault="00D06CEF" w:rsidP="00BA7A58">
      <w:pPr>
        <w:numPr>
          <w:ilvl w:val="0"/>
          <w:numId w:val="56"/>
        </w:numPr>
        <w:rPr>
          <w:lang w:val="en-ZA"/>
        </w:rPr>
      </w:pPr>
      <w:r w:rsidRPr="009C6FD5">
        <w:rPr>
          <w:lang w:val="en-ZA"/>
        </w:rPr>
        <w:t>Own speech/signing is corrected or adapted to promote clarity and understanding during the interaction</w:t>
      </w:r>
    </w:p>
    <w:p w14:paraId="13E8F374" w14:textId="77777777" w:rsidR="00D06CEF" w:rsidRPr="009C6FD5" w:rsidRDefault="00D06CEF" w:rsidP="005736AC">
      <w:pPr>
        <w:pStyle w:val="Heading2"/>
        <w:rPr>
          <w:lang w:val="en-ZA"/>
        </w:rPr>
      </w:pPr>
      <w:bookmarkStart w:id="396" w:name="_Toc201073911"/>
      <w:bookmarkStart w:id="397" w:name="_Toc495930043"/>
      <w:r w:rsidRPr="009C6FD5">
        <w:rPr>
          <w:lang w:val="en-ZA"/>
        </w:rPr>
        <w:t>Effective verbal communication</w:t>
      </w:r>
      <w:bookmarkEnd w:id="396"/>
      <w:bookmarkEnd w:id="397"/>
    </w:p>
    <w:p w14:paraId="6AD060F6" w14:textId="77777777" w:rsidR="00D06CEF" w:rsidRPr="009C6FD5" w:rsidRDefault="00D06CEF" w:rsidP="00D06CEF">
      <w:pPr>
        <w:rPr>
          <w:lang w:val="en-ZA"/>
        </w:rPr>
      </w:pPr>
      <w:r w:rsidRPr="009C6FD5">
        <w:rPr>
          <w:lang w:val="en-ZA"/>
        </w:rPr>
        <w:t>In summary, we can say that communication is a two-way process between the speaker and the listener.</w:t>
      </w:r>
    </w:p>
    <w:p w14:paraId="5724A391" w14:textId="77777777" w:rsidR="00D06CEF" w:rsidRPr="009C6FD5" w:rsidRDefault="00D06CEF" w:rsidP="00D06CEF">
      <w:pPr>
        <w:rPr>
          <w:lang w:val="en-ZA"/>
        </w:rPr>
      </w:pPr>
      <w:r w:rsidRPr="009C6FD5">
        <w:rPr>
          <w:lang w:val="en-ZA"/>
        </w:rPr>
        <w:t>The speaker should adjust his/her way of speaking to fit the situation, make sure that what he says is clear and understandable and be aware of non-verbal signs from the listener.  The speaker should also make use of tone, pitch, volume, stress, repetition, etc. to make sure that the attention of the listener stays with him.</w:t>
      </w:r>
    </w:p>
    <w:p w14:paraId="33A3E897" w14:textId="77777777" w:rsidR="00D06CEF" w:rsidRPr="009C6FD5" w:rsidRDefault="00D06CEF" w:rsidP="00D06CEF">
      <w:pPr>
        <w:rPr>
          <w:lang w:val="en-ZA"/>
        </w:rPr>
      </w:pPr>
      <w:r w:rsidRPr="009C6FD5">
        <w:rPr>
          <w:lang w:val="en-ZA"/>
        </w:rPr>
        <w:t>The listener must apply active listing skills, respect the speaker enough to listen to what s/he is saying and be prepared to defend or state his/her point of view.</w:t>
      </w:r>
    </w:p>
    <w:p w14:paraId="321EA673" w14:textId="77777777" w:rsidR="00D06CEF" w:rsidRPr="009C6FD5" w:rsidRDefault="00D06CEF" w:rsidP="00D06CEF">
      <w:pPr>
        <w:rPr>
          <w:lang w:val="en-ZA"/>
        </w:rPr>
      </w:pPr>
      <w:r w:rsidRPr="009C6FD5">
        <w:rPr>
          <w:lang w:val="en-ZA"/>
        </w:rPr>
        <w:t>Both the listener and the speaker should identify barriers to communication and make efforts to overcome these barriers during the communication.</w:t>
      </w:r>
    </w:p>
    <w:p w14:paraId="5CE44917" w14:textId="77777777" w:rsidR="00D06CEF" w:rsidRPr="009C6FD5" w:rsidRDefault="00D06CEF" w:rsidP="00D06CEF">
      <w:pPr>
        <w:rPr>
          <w:lang w:val="en-ZA"/>
        </w:rPr>
      </w:pPr>
      <w:r w:rsidRPr="009C6FD5">
        <w:rPr>
          <w:lang w:val="en-ZA"/>
        </w:rPr>
        <w:t>The ability to sustain a verbal interaction is very important to all communications and relationships.</w:t>
      </w:r>
    </w:p>
    <w:p w14:paraId="3CD4E3DA" w14:textId="77777777" w:rsidR="00D06CEF" w:rsidRPr="009C6FD5" w:rsidRDefault="00D06CEF" w:rsidP="00585451">
      <w:pPr>
        <w:pStyle w:val="MyFormAssmtHdg"/>
      </w:pPr>
      <w:bookmarkStart w:id="398" w:name="_Toc201073912"/>
      <w:bookmarkStart w:id="399" w:name="_Toc495930044"/>
      <w:r w:rsidRPr="009C6FD5">
        <w:t>Activity 2 (</w:t>
      </w:r>
      <w:r w:rsidR="00101667" w:rsidRPr="009C6FD5">
        <w:t>8962</w:t>
      </w:r>
      <w:r w:rsidRPr="009C6FD5">
        <w:t xml:space="preserve"> SO1, AC 1-7)</w:t>
      </w:r>
      <w:bookmarkEnd w:id="398"/>
      <w:bookmarkEnd w:id="399"/>
    </w:p>
    <w:p w14:paraId="4E35FCA2" w14:textId="77777777" w:rsidR="00D06CEF" w:rsidRPr="009C6FD5" w:rsidRDefault="00D06CEF" w:rsidP="00D06CEF">
      <w:pPr>
        <w:rPr>
          <w:lang w:val="en-ZA"/>
        </w:rPr>
      </w:pPr>
    </w:p>
    <w:p w14:paraId="0829B5E9" w14:textId="77777777" w:rsidR="00D06CEF" w:rsidRPr="009C6FD5" w:rsidRDefault="00D06CEF" w:rsidP="00D06CEF">
      <w:pPr>
        <w:rPr>
          <w:lang w:val="en-ZA"/>
        </w:rPr>
      </w:pPr>
      <w:r w:rsidRPr="009C6FD5">
        <w:rPr>
          <w:lang w:val="en-ZA"/>
        </w:rPr>
        <w:br w:type="page"/>
      </w:r>
    </w:p>
    <w:p w14:paraId="43346411" w14:textId="77777777" w:rsidR="00D06CEF" w:rsidRPr="009C6FD5" w:rsidRDefault="00585451" w:rsidP="00D06CEF">
      <w:pPr>
        <w:pStyle w:val="LCHeading1"/>
      </w:pPr>
      <w:bookmarkStart w:id="400" w:name="_Toc201073913"/>
      <w:bookmarkStart w:id="401" w:name="_Toc495930045"/>
      <w:r w:rsidRPr="009C6FD5">
        <w:t>SECTION 2: ADAPT SPEECH/SIGNING</w:t>
      </w:r>
      <w:bookmarkEnd w:id="400"/>
      <w:bookmarkEnd w:id="401"/>
      <w:r w:rsidRPr="009C6FD5">
        <w:t xml:space="preserve"> </w:t>
      </w:r>
    </w:p>
    <w:p w14:paraId="4BEFB166" w14:textId="77777777" w:rsidR="0034436B" w:rsidRPr="00DB0F3E" w:rsidRDefault="0034436B" w:rsidP="00DB0F3E">
      <w:pPr>
        <w:pStyle w:val="Heading4"/>
      </w:pPr>
      <w:r w:rsidRPr="00DB0F3E">
        <w:t>Outcome</w:t>
      </w:r>
    </w:p>
    <w:p w14:paraId="45756BFF" w14:textId="77777777" w:rsidR="00D06CEF" w:rsidRPr="009C6FD5" w:rsidRDefault="00D06CEF" w:rsidP="0034436B">
      <w:pPr>
        <w:rPr>
          <w:lang w:val="en-ZA"/>
        </w:rPr>
      </w:pPr>
      <w:r w:rsidRPr="009C6FD5">
        <w:rPr>
          <w:lang w:val="en-ZA"/>
        </w:rPr>
        <w:t>Adapt speech/signing to accommodate socio-cultural sensitivities without losing  own intention</w:t>
      </w:r>
    </w:p>
    <w:p w14:paraId="44BCFC97" w14:textId="77777777" w:rsidR="00D06CEF" w:rsidRPr="00DB0F3E" w:rsidRDefault="001328FB" w:rsidP="00DB0F3E">
      <w:pPr>
        <w:pStyle w:val="Heading4"/>
      </w:pPr>
      <w:r w:rsidRPr="00DB0F3E">
        <w:t>Assessment criteria</w:t>
      </w:r>
    </w:p>
    <w:p w14:paraId="2132F65D" w14:textId="77777777" w:rsidR="00D06CEF" w:rsidRPr="009C6FD5" w:rsidRDefault="00D06CEF" w:rsidP="00830B58">
      <w:pPr>
        <w:rPr>
          <w:lang w:val="en-ZA"/>
        </w:rPr>
      </w:pPr>
      <w:r w:rsidRPr="009C6FD5">
        <w:rPr>
          <w:lang w:val="en-ZA"/>
        </w:rPr>
        <w:t>On completion of this section you will be able to ensure that:</w:t>
      </w:r>
    </w:p>
    <w:p w14:paraId="3B220888" w14:textId="77777777" w:rsidR="00D06CEF" w:rsidRPr="009C6FD5" w:rsidRDefault="00D06CEF" w:rsidP="0034436B">
      <w:pPr>
        <w:pStyle w:val="ListBullet2"/>
        <w:rPr>
          <w:lang w:val="en-ZA"/>
        </w:rPr>
      </w:pPr>
      <w:r w:rsidRPr="009C6FD5">
        <w:rPr>
          <w:lang w:val="en-ZA"/>
        </w:rPr>
        <w:t>The effects of combining the spoken/signed word with visual features and body language are explained and used appropriately with reference to purpose, audience and context</w:t>
      </w:r>
    </w:p>
    <w:p w14:paraId="23AE0C78" w14:textId="77777777" w:rsidR="00D06CEF" w:rsidRPr="009C6FD5" w:rsidRDefault="00D06CEF" w:rsidP="0034436B">
      <w:pPr>
        <w:pStyle w:val="ListBullet2"/>
        <w:rPr>
          <w:lang w:val="en-ZA"/>
        </w:rPr>
      </w:pPr>
      <w:r w:rsidRPr="009C6FD5">
        <w:rPr>
          <w:lang w:val="en-ZA"/>
        </w:rPr>
        <w:t>Intonation/NMFs is/are used appropriately to support intentions in spoken/signed texts and its impact is explained</w:t>
      </w:r>
    </w:p>
    <w:p w14:paraId="672120DF" w14:textId="77777777" w:rsidR="00D06CEF" w:rsidRPr="009C6FD5" w:rsidRDefault="00D06CEF" w:rsidP="0034436B">
      <w:pPr>
        <w:pStyle w:val="ListBullet2"/>
        <w:rPr>
          <w:lang w:val="en-ZA"/>
        </w:rPr>
      </w:pPr>
      <w:r w:rsidRPr="009C6FD5">
        <w:rPr>
          <w:lang w:val="en-ZA"/>
        </w:rPr>
        <w:t>The impact on interaction of using appropriate or inappropriate forms of politeness in a -specific context is explained</w:t>
      </w:r>
    </w:p>
    <w:p w14:paraId="7CF6FD93" w14:textId="77777777" w:rsidR="00D06CEF" w:rsidRPr="009C6FD5" w:rsidRDefault="00D06CEF" w:rsidP="0034436B">
      <w:pPr>
        <w:pStyle w:val="ListBullet2"/>
        <w:rPr>
          <w:lang w:val="en-ZA"/>
        </w:rPr>
      </w:pPr>
      <w:r w:rsidRPr="009C6FD5">
        <w:rPr>
          <w:lang w:val="en-ZA"/>
        </w:rPr>
        <w:t>Own ideas and opinions are expressed in ways that reflect respect for others and sensitivity to socio- cultural differences and ways of constructing meaning</w:t>
      </w:r>
    </w:p>
    <w:p w14:paraId="2A6AE631" w14:textId="77777777" w:rsidR="00D06CEF" w:rsidRPr="009C6FD5" w:rsidRDefault="00D06CEF" w:rsidP="005736AC">
      <w:pPr>
        <w:pStyle w:val="Heading2"/>
        <w:rPr>
          <w:lang w:val="en-ZA"/>
        </w:rPr>
      </w:pPr>
      <w:bookmarkStart w:id="402" w:name="_Toc201073914"/>
      <w:bookmarkStart w:id="403" w:name="_Toc495930046"/>
      <w:r w:rsidRPr="009C6FD5">
        <w:rPr>
          <w:lang w:val="en-ZA"/>
        </w:rPr>
        <w:t>Facial Expression, Gesture And Inflection</w:t>
      </w:r>
      <w:bookmarkEnd w:id="402"/>
      <w:bookmarkEnd w:id="403"/>
    </w:p>
    <w:p w14:paraId="620DADF4" w14:textId="77777777" w:rsidR="00D06CEF" w:rsidRPr="009C6FD5" w:rsidRDefault="00D06CEF" w:rsidP="00D06CEF">
      <w:pPr>
        <w:rPr>
          <w:lang w:val="en-ZA"/>
        </w:rPr>
      </w:pPr>
      <w:r w:rsidRPr="009C6FD5">
        <w:rPr>
          <w:lang w:val="en-ZA"/>
        </w:rPr>
        <w:t>Perhaps the main advantage that we derive from talking face to face is that we are able to reinforce our speech/signs with facial expressions, gestures, voice /inflections and other physical devices: meanings of sentences can easily be modified by putting the stress on different words in otherwise identical phrases or sentences. Let us consider a simple, short example:</w:t>
      </w:r>
    </w:p>
    <w:p w14:paraId="41D766C5" w14:textId="77777777" w:rsidR="00D06CEF" w:rsidRPr="009C6FD5" w:rsidRDefault="00D06CEF" w:rsidP="00D06CEF">
      <w:pPr>
        <w:rPr>
          <w:lang w:val="en-ZA"/>
        </w:rPr>
      </w:pPr>
      <w:r w:rsidRPr="009C6FD5">
        <w:rPr>
          <w:lang w:val="en-ZA"/>
        </w:rPr>
        <w:t>'I am going out' This is a plain statement of fact.</w:t>
      </w:r>
    </w:p>
    <w:p w14:paraId="7F8E7A70" w14:textId="77777777" w:rsidR="00D06CEF" w:rsidRPr="009C6FD5" w:rsidRDefault="00D06CEF" w:rsidP="00D06CEF">
      <w:pPr>
        <w:tabs>
          <w:tab w:val="left" w:pos="2347"/>
        </w:tabs>
        <w:ind w:left="2297" w:hanging="2233"/>
        <w:rPr>
          <w:lang w:val="en-ZA"/>
        </w:rPr>
      </w:pPr>
      <w:r w:rsidRPr="009C6FD5">
        <w:rPr>
          <w:u w:val="single"/>
          <w:lang w:val="en-ZA"/>
        </w:rPr>
        <w:t xml:space="preserve">'I </w:t>
      </w:r>
      <w:r w:rsidRPr="009C6FD5">
        <w:rPr>
          <w:lang w:val="en-ZA"/>
        </w:rPr>
        <w:t>am going out'</w:t>
      </w:r>
      <w:r w:rsidRPr="009C6FD5">
        <w:rPr>
          <w:lang w:val="en-ZA"/>
        </w:rPr>
        <w:tab/>
        <w:t>The stressed 'I' suggests that the speaker does not Care what the others are going to do; he is going out anyway.</w:t>
      </w:r>
    </w:p>
    <w:p w14:paraId="17FC29F4" w14:textId="77777777" w:rsidR="00D06CEF" w:rsidRPr="009C6FD5" w:rsidRDefault="00D06CEF" w:rsidP="00D06CEF">
      <w:pPr>
        <w:tabs>
          <w:tab w:val="left" w:pos="2347"/>
        </w:tabs>
        <w:ind w:left="2297" w:hanging="2233"/>
        <w:rPr>
          <w:lang w:val="en-ZA"/>
        </w:rPr>
      </w:pPr>
      <w:r w:rsidRPr="009C6FD5">
        <w:rPr>
          <w:lang w:val="en-ZA"/>
        </w:rPr>
        <w:t xml:space="preserve">'I </w:t>
      </w:r>
      <w:r w:rsidRPr="009C6FD5">
        <w:rPr>
          <w:u w:val="single"/>
          <w:lang w:val="en-ZA"/>
        </w:rPr>
        <w:t xml:space="preserve">am </w:t>
      </w:r>
      <w:r w:rsidRPr="009C6FD5">
        <w:rPr>
          <w:lang w:val="en-ZA"/>
        </w:rPr>
        <w:t>going out'</w:t>
      </w:r>
      <w:r w:rsidRPr="009C6FD5">
        <w:rPr>
          <w:lang w:val="en-ZA"/>
        </w:rPr>
        <w:tab/>
        <w:t>This indicates that the speaker is determined to go 6ut whatever is said to the contrary.</w:t>
      </w:r>
    </w:p>
    <w:p w14:paraId="3FE23481" w14:textId="77777777" w:rsidR="00D06CEF" w:rsidRPr="009C6FD5" w:rsidRDefault="00D06CEF" w:rsidP="00D06CEF">
      <w:pPr>
        <w:tabs>
          <w:tab w:val="left" w:pos="2347"/>
        </w:tabs>
        <w:ind w:left="2297" w:hanging="2233"/>
        <w:rPr>
          <w:lang w:val="en-ZA"/>
        </w:rPr>
      </w:pPr>
      <w:r w:rsidRPr="009C6FD5">
        <w:rPr>
          <w:lang w:val="en-ZA"/>
        </w:rPr>
        <w:t xml:space="preserve">'I am going </w:t>
      </w:r>
      <w:r w:rsidRPr="009C6FD5">
        <w:rPr>
          <w:u w:val="single"/>
          <w:lang w:val="en-ZA"/>
        </w:rPr>
        <w:t>out</w:t>
      </w:r>
      <w:r w:rsidRPr="009C6FD5">
        <w:rPr>
          <w:lang w:val="en-ZA"/>
        </w:rPr>
        <w:t>'</w:t>
      </w:r>
      <w:r w:rsidRPr="009C6FD5">
        <w:rPr>
          <w:lang w:val="en-ZA"/>
        </w:rPr>
        <w:tab/>
        <w:t>This suggests an argumentative state of mind where the speaker's intention is in danger of being frustrated.</w:t>
      </w:r>
    </w:p>
    <w:p w14:paraId="640521E9" w14:textId="77777777" w:rsidR="00D06CEF" w:rsidRPr="009C6FD5" w:rsidRDefault="00D06CEF" w:rsidP="00D06CEF">
      <w:pPr>
        <w:tabs>
          <w:tab w:val="left" w:pos="2344"/>
        </w:tabs>
        <w:ind w:left="2294" w:hanging="2237"/>
        <w:rPr>
          <w:lang w:val="en-ZA"/>
        </w:rPr>
      </w:pPr>
      <w:r w:rsidRPr="009C6FD5">
        <w:rPr>
          <w:lang w:val="en-ZA"/>
        </w:rPr>
        <w:t>'I am going out!'</w:t>
      </w:r>
      <w:r w:rsidRPr="009C6FD5">
        <w:rPr>
          <w:lang w:val="en-ZA"/>
        </w:rPr>
        <w:tab/>
        <w:t>This is suggestive of the speaker being in a temper. These are his final words and he slams the door behind him.</w:t>
      </w:r>
    </w:p>
    <w:p w14:paraId="33F2DACF" w14:textId="77777777" w:rsidR="00D06CEF" w:rsidRPr="009C6FD5" w:rsidRDefault="00D06CEF" w:rsidP="00D06CEF">
      <w:pPr>
        <w:tabs>
          <w:tab w:val="left" w:pos="2344"/>
        </w:tabs>
        <w:rPr>
          <w:lang w:val="en-ZA"/>
        </w:rPr>
      </w:pPr>
    </w:p>
    <w:p w14:paraId="06C11803" w14:textId="77777777" w:rsidR="00D06CEF" w:rsidRPr="009C6FD5" w:rsidRDefault="00D06CEF" w:rsidP="00D06CEF">
      <w:pPr>
        <w:rPr>
          <w:lang w:val="en-ZA"/>
        </w:rPr>
      </w:pPr>
      <w:r w:rsidRPr="009C6FD5">
        <w:rPr>
          <w:lang w:val="en-ZA"/>
        </w:rPr>
        <w:t xml:space="preserve">To make these various meanings plain in written language, the sentences would have to be completely restructured and many more words employed. </w:t>
      </w:r>
    </w:p>
    <w:p w14:paraId="38C2D247" w14:textId="77777777" w:rsidR="00D06CEF" w:rsidRPr="009C6FD5" w:rsidRDefault="00D06CEF" w:rsidP="00D06CEF">
      <w:pPr>
        <w:rPr>
          <w:lang w:val="en-ZA"/>
        </w:rPr>
      </w:pPr>
      <w:r w:rsidRPr="009C6FD5">
        <w:rPr>
          <w:lang w:val="en-ZA"/>
        </w:rPr>
        <w:t xml:space="preserve">In a similar fashion, meaning when speaking/signing can be modified or reinforced by facial expression or gesture. 'Please be more careful' as it stands, is a reprimand. It becomes a very gentle reprimand, or even no reproach at all, if said/signed with a smile. </w:t>
      </w:r>
    </w:p>
    <w:p w14:paraId="2509C78F" w14:textId="77777777" w:rsidR="00D06CEF" w:rsidRPr="009C6FD5" w:rsidRDefault="00D06CEF" w:rsidP="00D06CEF">
      <w:pPr>
        <w:rPr>
          <w:lang w:val="en-ZA"/>
        </w:rPr>
      </w:pPr>
      <w:r w:rsidRPr="009C6FD5">
        <w:rPr>
          <w:lang w:val="en-ZA"/>
        </w:rPr>
        <w:t xml:space="preserve">Similarly, a straightforward 'I don't know' means just that. If the speaker shrugs his shoulders, or raises his eyes to heaven when saying/ signing it, he can be expressing exasperation. </w:t>
      </w:r>
    </w:p>
    <w:p w14:paraId="033983A8" w14:textId="77777777" w:rsidR="00D06CEF" w:rsidRPr="009C6FD5" w:rsidRDefault="00D06CEF" w:rsidP="00D06CEF">
      <w:pPr>
        <w:rPr>
          <w:lang w:val="en-ZA"/>
        </w:rPr>
      </w:pPr>
      <w:r w:rsidRPr="009C6FD5">
        <w:rPr>
          <w:lang w:val="en-ZA"/>
        </w:rPr>
        <w:t>Body language is much discussed nowadays, and this involves, in the main, unconscious or automatic gesture. The speaker/signer uses physical gestures to make his home.: When he is making statements about which he feels very passionately, he will pound the table or the lectern with his fist, or will raise a finger to heaven at the same time bringing his shoulder forward and up.</w:t>
      </w:r>
    </w:p>
    <w:p w14:paraId="507C7B2E" w14:textId="77777777" w:rsidR="00D06CEF" w:rsidRPr="009C6FD5" w:rsidRDefault="00D06CEF" w:rsidP="00D06CEF">
      <w:pPr>
        <w:rPr>
          <w:lang w:val="en-ZA"/>
        </w:rPr>
      </w:pPr>
      <w:r w:rsidRPr="009C6FD5">
        <w:rPr>
          <w:lang w:val="en-ZA"/>
        </w:rPr>
        <w:t xml:space="preserve">This is an extreme example of the use of gesture, but the use of the hands and shoulders is very common whilst speaking.  Similarly, our stance and deportment can add meaning to our verbal communication and can also indicate our attitude to our correspondent. For example, if a person being interviewed for a new post slouches in his chair and speaks in a slovenly manner, however highly he is qualified, the interviewer will get the impression that the interviewee is less than interested in the proposition. </w:t>
      </w:r>
    </w:p>
    <w:p w14:paraId="528E6190" w14:textId="77777777" w:rsidR="00D06CEF" w:rsidRPr="009C6FD5" w:rsidRDefault="00D06CEF" w:rsidP="005736AC">
      <w:pPr>
        <w:pStyle w:val="Heading2"/>
        <w:rPr>
          <w:u w:val="single"/>
          <w:lang w:val="en-ZA"/>
        </w:rPr>
      </w:pPr>
      <w:bookmarkStart w:id="404" w:name="_Toc201073915"/>
      <w:bookmarkStart w:id="405" w:name="_Toc495930047"/>
      <w:r w:rsidRPr="009C6FD5">
        <w:rPr>
          <w:lang w:val="en-ZA"/>
        </w:rPr>
        <w:t>Non-Verbal Signs And Signals</w:t>
      </w:r>
      <w:bookmarkEnd w:id="404"/>
      <w:bookmarkEnd w:id="405"/>
    </w:p>
    <w:p w14:paraId="3B41B797" w14:textId="77777777" w:rsidR="00D06CEF" w:rsidRPr="009C6FD5" w:rsidRDefault="00D06CEF" w:rsidP="00D06CEF">
      <w:pPr>
        <w:rPr>
          <w:lang w:val="en-ZA"/>
        </w:rPr>
      </w:pPr>
      <w:r w:rsidRPr="009C6FD5">
        <w:rPr>
          <w:lang w:val="en-ZA"/>
        </w:rPr>
        <w:t>Infants communicate entirely without words; through touch, warmth and various emotional and sensory perceptions, others decode a child's many non-verbal signals and recognises and satisfies his many needs and desires. Adults also communicate largely through non</w:t>
      </w:r>
      <w:r w:rsidRPr="009C6FD5">
        <w:rPr>
          <w:lang w:val="en-ZA"/>
        </w:rPr>
        <w:noBreakHyphen/>
        <w:t>verbal means. We say that we have "good vibes" or "feelings" about situations or people; we form quick and sometimes strong opinions about people from the way they look, the way they dress, and from their general posture.  We make judgements about the quality of character of individuals based upon their looks, aroma, style of behaviour and how we perceive them to "feel" about us.</w:t>
      </w:r>
    </w:p>
    <w:p w14:paraId="632CF35F" w14:textId="77777777" w:rsidR="00D06CEF" w:rsidRPr="009C6FD5" w:rsidRDefault="00D06CEF" w:rsidP="00BD3566">
      <w:pPr>
        <w:pStyle w:val="H3"/>
        <w:rPr>
          <w:lang w:val="en-ZA"/>
        </w:rPr>
      </w:pPr>
      <w:bookmarkStart w:id="406" w:name="_Toc495930048"/>
      <w:r w:rsidRPr="009C6FD5">
        <w:rPr>
          <w:lang w:val="en-ZA"/>
        </w:rPr>
        <w:t>Movement</w:t>
      </w:r>
      <w:bookmarkEnd w:id="406"/>
    </w:p>
    <w:p w14:paraId="4E816358" w14:textId="77777777" w:rsidR="00D06CEF" w:rsidRPr="009C6FD5" w:rsidRDefault="00D06CEF" w:rsidP="00D06CEF">
      <w:pPr>
        <w:rPr>
          <w:lang w:val="en-ZA"/>
        </w:rPr>
      </w:pPr>
      <w:r w:rsidRPr="009C6FD5">
        <w:rPr>
          <w:lang w:val="en-ZA"/>
        </w:rPr>
        <w:t>The non</w:t>
      </w:r>
      <w:r w:rsidRPr="009C6FD5">
        <w:rPr>
          <w:lang w:val="en-ZA"/>
        </w:rPr>
        <w:noBreakHyphen/>
        <w:t>verbal messages transmitted by our movements, physical attitudes and facial expressions are reliable indicators of emotional feelings or contemplated action. Athletes train carefully to read the body language of their opponents and learn how to conceal their own intentions.</w:t>
      </w:r>
    </w:p>
    <w:p w14:paraId="54CD0D05" w14:textId="77777777" w:rsidR="00D06CEF" w:rsidRPr="009C6FD5" w:rsidRDefault="00D06CEF" w:rsidP="00D06CEF">
      <w:pPr>
        <w:tabs>
          <w:tab w:val="left" w:pos="8401"/>
          <w:tab w:val="right" w:pos="9148"/>
        </w:tabs>
        <w:rPr>
          <w:lang w:val="en-ZA"/>
        </w:rPr>
      </w:pPr>
      <w:r w:rsidRPr="009C6FD5">
        <w:rPr>
          <w:lang w:val="en-ZA"/>
        </w:rPr>
        <w:t>If you pace a lot while signing/speaking, it could indicate nervousness or restlessness, for example.</w:t>
      </w:r>
    </w:p>
    <w:p w14:paraId="597961CA" w14:textId="77777777" w:rsidR="00D06CEF" w:rsidRPr="009C6FD5" w:rsidRDefault="00D06CEF" w:rsidP="00BD3566">
      <w:pPr>
        <w:pStyle w:val="H3"/>
        <w:rPr>
          <w:lang w:val="en-ZA"/>
        </w:rPr>
      </w:pPr>
      <w:bookmarkStart w:id="407" w:name="_Toc495930049"/>
      <w:r w:rsidRPr="009C6FD5">
        <w:rPr>
          <w:lang w:val="en-ZA"/>
        </w:rPr>
        <w:t>Gesture</w:t>
      </w:r>
      <w:bookmarkEnd w:id="407"/>
    </w:p>
    <w:p w14:paraId="20A96E95" w14:textId="77777777" w:rsidR="00D06CEF" w:rsidRPr="009C6FD5" w:rsidRDefault="00483466" w:rsidP="00D06CEF">
      <w:pPr>
        <w:rPr>
          <w:lang w:val="en-ZA"/>
        </w:rPr>
      </w:pPr>
      <w:r w:rsidRPr="009C6FD5">
        <w:rPr>
          <w:noProof/>
          <w:lang w:val="en-ZA" w:eastAsia="en-ZA"/>
        </w:rPr>
        <w:drawing>
          <wp:anchor distT="0" distB="0" distL="114300" distR="114300" simplePos="0" relativeHeight="251622912" behindDoc="0" locked="0" layoutInCell="1" allowOverlap="1" wp14:anchorId="1666ED97" wp14:editId="05B56C36">
            <wp:simplePos x="0" y="0"/>
            <wp:positionH relativeFrom="column">
              <wp:posOffset>-139700</wp:posOffset>
            </wp:positionH>
            <wp:positionV relativeFrom="paragraph">
              <wp:posOffset>88900</wp:posOffset>
            </wp:positionV>
            <wp:extent cx="1522730" cy="1739900"/>
            <wp:effectExtent l="0" t="0" r="1270" b="0"/>
            <wp:wrapSquare wrapText="bothSides"/>
            <wp:docPr id="9580" name="Picture 9580" descr="D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0" descr="D004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22730" cy="1739900"/>
                    </a:xfrm>
                    <a:prstGeom prst="rect">
                      <a:avLst/>
                    </a:prstGeom>
                    <a:noFill/>
                    <a:ln>
                      <a:noFill/>
                    </a:ln>
                  </pic:spPr>
                </pic:pic>
              </a:graphicData>
            </a:graphic>
            <wp14:sizeRelH relativeFrom="page">
              <wp14:pctWidth>0</wp14:pctWidth>
            </wp14:sizeRelH>
            <wp14:sizeRelV relativeFrom="page">
              <wp14:pctHeight>0</wp14:pctHeight>
            </wp14:sizeRelV>
          </wp:anchor>
        </w:drawing>
      </w:r>
      <w:r w:rsidR="00D06CEF" w:rsidRPr="009C6FD5">
        <w:rPr>
          <w:lang w:val="en-ZA"/>
        </w:rPr>
        <w:t xml:space="preserve">Actions do indeed reinforce verbal communication. Recall the last time that someone told you that you did a good job.  Recall, too, that when he put his arm on your shoulder, or shook your hand, or smiled broadly and nodded his head, how much more meaning the compliment had. </w:t>
      </w:r>
    </w:p>
    <w:p w14:paraId="1F0408B2" w14:textId="77777777" w:rsidR="00D06CEF" w:rsidRPr="009C6FD5" w:rsidRDefault="00D06CEF" w:rsidP="00D06CEF">
      <w:pPr>
        <w:rPr>
          <w:lang w:val="en-ZA"/>
        </w:rPr>
      </w:pPr>
      <w:r w:rsidRPr="009C6FD5">
        <w:rPr>
          <w:lang w:val="en-ZA"/>
        </w:rPr>
        <w:t xml:space="preserve">Often physical movements and facial expressions totally replace verbal communication. Has someone ever walked away from you without replying or approached you closely, looked you directly in the eye, and shaken his head negatively? Has anyone ever laughed at an idea you've presented or "nodded off" while you were speaking? </w:t>
      </w:r>
    </w:p>
    <w:p w14:paraId="78CE61D6" w14:textId="77777777" w:rsidR="00D06CEF" w:rsidRPr="009C6FD5" w:rsidRDefault="00D06CEF" w:rsidP="00D06CEF">
      <w:pPr>
        <w:rPr>
          <w:lang w:val="en-ZA"/>
        </w:rPr>
      </w:pPr>
      <w:r w:rsidRPr="009C6FD5">
        <w:rPr>
          <w:lang w:val="en-ZA"/>
        </w:rPr>
        <w:t>These substitutions for language are very clear in their meaning.</w:t>
      </w:r>
    </w:p>
    <w:p w14:paraId="208C5265" w14:textId="77777777" w:rsidR="00D06CEF" w:rsidRPr="009C6FD5" w:rsidRDefault="0034436B" w:rsidP="00D06CEF">
      <w:pPr>
        <w:rPr>
          <w:lang w:val="en-ZA"/>
        </w:rPr>
      </w:pPr>
      <w:r w:rsidRPr="009C6FD5">
        <w:rPr>
          <w:lang w:val="en-ZA"/>
        </w:rPr>
        <w:t>Non-</w:t>
      </w:r>
      <w:r w:rsidR="00D06CEF" w:rsidRPr="009C6FD5">
        <w:rPr>
          <w:lang w:val="en-ZA"/>
        </w:rPr>
        <w:t xml:space="preserve">verbal signals assist communication by signalling </w:t>
      </w:r>
      <w:r w:rsidR="00D06CEF" w:rsidRPr="009C6FD5">
        <w:rPr>
          <w:lang w:val="en-ZA"/>
        </w:rPr>
        <w:noBreakHyphen/>
        <w:t xml:space="preserve"> through facial expression, hand gesture or other movement </w:t>
      </w:r>
      <w:r w:rsidR="00D06CEF" w:rsidRPr="009C6FD5">
        <w:rPr>
          <w:lang w:val="en-ZA"/>
        </w:rPr>
        <w:noBreakHyphen/>
        <w:t xml:space="preserve"> that we have finished speaking/signing. </w:t>
      </w:r>
    </w:p>
    <w:p w14:paraId="4241A5B6" w14:textId="77777777" w:rsidR="00D06CEF" w:rsidRPr="009C6FD5" w:rsidRDefault="00D06CEF" w:rsidP="00D06CEF">
      <w:pPr>
        <w:rPr>
          <w:lang w:val="en-ZA"/>
        </w:rPr>
      </w:pPr>
      <w:r w:rsidRPr="009C6FD5">
        <w:rPr>
          <w:lang w:val="en-ZA"/>
        </w:rPr>
        <w:t>We also signal in the same way when we wish to speak: we may point to another person or hold up a palm for silence. We may extend an upward palm to indicate that it is time for someone to respond. We lean back in a chair after making a point, saying in essence, "How do you react to that? Now it is your turn to speak"</w:t>
      </w:r>
    </w:p>
    <w:p w14:paraId="6B7F19B8" w14:textId="77777777" w:rsidR="00D06CEF" w:rsidRPr="009C6FD5" w:rsidRDefault="00D06CEF" w:rsidP="00BD3566">
      <w:pPr>
        <w:pStyle w:val="H3"/>
        <w:rPr>
          <w:lang w:val="en-ZA"/>
        </w:rPr>
      </w:pPr>
      <w:bookmarkStart w:id="408" w:name="_Toc495930050"/>
      <w:r w:rsidRPr="009C6FD5">
        <w:rPr>
          <w:lang w:val="en-ZA"/>
        </w:rPr>
        <w:t>Cultural Influence</w:t>
      </w:r>
      <w:bookmarkEnd w:id="408"/>
    </w:p>
    <w:p w14:paraId="060AA98C" w14:textId="77777777" w:rsidR="00D06CEF" w:rsidRPr="009C6FD5" w:rsidRDefault="00D06CEF" w:rsidP="00D06CEF">
      <w:pPr>
        <w:rPr>
          <w:lang w:val="en-ZA"/>
        </w:rPr>
      </w:pPr>
      <w:r w:rsidRPr="009C6FD5">
        <w:rPr>
          <w:lang w:val="en-ZA"/>
        </w:rPr>
        <w:t>Communication is also influenced by culture. Because of the vast cultural differences that influence human development, human beings have a variety of languages and appropriate gestures and expressions that accompany communication in those languages. An Italian or Latin American uses different gestures from an Englishman or Scandinavian. In America, men are taught that it is not manly to reveal one's emotions to others. In France and Italy, on the other hand, emotions are readily revealed, read and accepted. Thus, gestures and facial expressions do not have universally understood meanings; therefore we must be very careful when trying to read body language and attach meaning to non</w:t>
      </w:r>
      <w:r w:rsidRPr="009C6FD5">
        <w:rPr>
          <w:lang w:val="en-ZA"/>
        </w:rPr>
        <w:noBreakHyphen/>
        <w:t>verbal communication out of the context of its cultural milieu.</w:t>
      </w:r>
    </w:p>
    <w:p w14:paraId="62172385" w14:textId="77777777" w:rsidR="00D06CEF" w:rsidRPr="009C6FD5" w:rsidRDefault="00D06CEF" w:rsidP="00BD3566">
      <w:pPr>
        <w:pStyle w:val="H3"/>
        <w:rPr>
          <w:lang w:val="en-ZA"/>
        </w:rPr>
      </w:pPr>
      <w:bookmarkStart w:id="409" w:name="_Toc495930051"/>
      <w:r w:rsidRPr="009C6FD5">
        <w:rPr>
          <w:lang w:val="en-ZA"/>
        </w:rPr>
        <w:t>Response or feedback</w:t>
      </w:r>
      <w:bookmarkEnd w:id="409"/>
    </w:p>
    <w:p w14:paraId="2CBA7FFB" w14:textId="77777777" w:rsidR="00D06CEF" w:rsidRPr="009C6FD5" w:rsidRDefault="00D06CEF" w:rsidP="00D06CEF">
      <w:pPr>
        <w:rPr>
          <w:lang w:val="en-ZA"/>
        </w:rPr>
      </w:pPr>
      <w:r w:rsidRPr="009C6FD5">
        <w:rPr>
          <w:lang w:val="en-ZA"/>
        </w:rPr>
        <w:t>Good communication involves an exchange of ideas; it is not one-way. We share with, or connect with, those to whom we wish to communicate. Whether they reply verbally or just physically, we get feedback that enhances and illuminates our communication.</w:t>
      </w:r>
    </w:p>
    <w:p w14:paraId="09CC91C9" w14:textId="77777777" w:rsidR="00D06CEF" w:rsidRPr="009C6FD5" w:rsidRDefault="00D06CEF" w:rsidP="00D06CEF">
      <w:pPr>
        <w:rPr>
          <w:lang w:val="en-ZA"/>
        </w:rPr>
      </w:pPr>
      <w:r w:rsidRPr="009C6FD5">
        <w:rPr>
          <w:lang w:val="en-ZA"/>
        </w:rPr>
        <w:t>One must never assume that one has been understood by others until some action has been taken as a result of what one has said/signed. This action need not be affirmative to assure that communication has occurred. All that is necessary is some reassurance that the receiver of the stimuli has thought about what was said.</w:t>
      </w:r>
    </w:p>
    <w:p w14:paraId="08017815" w14:textId="77777777" w:rsidR="00D06CEF" w:rsidRPr="009C6FD5" w:rsidRDefault="00483466" w:rsidP="00BD3566">
      <w:pPr>
        <w:pStyle w:val="H3"/>
        <w:rPr>
          <w:lang w:val="en-ZA"/>
        </w:rPr>
      </w:pPr>
      <w:bookmarkStart w:id="410" w:name="_Toc495930052"/>
      <w:r w:rsidRPr="009C6FD5">
        <w:rPr>
          <w:noProof/>
          <w:lang w:val="en-ZA" w:eastAsia="en-ZA"/>
        </w:rPr>
        <w:drawing>
          <wp:anchor distT="0" distB="0" distL="114300" distR="114300" simplePos="0" relativeHeight="251621888" behindDoc="0" locked="0" layoutInCell="1" allowOverlap="1" wp14:anchorId="1C0514FF" wp14:editId="0A032D67">
            <wp:simplePos x="0" y="0"/>
            <wp:positionH relativeFrom="column">
              <wp:posOffset>4470400</wp:posOffset>
            </wp:positionH>
            <wp:positionV relativeFrom="paragraph">
              <wp:posOffset>536575</wp:posOffset>
            </wp:positionV>
            <wp:extent cx="2228850" cy="1947545"/>
            <wp:effectExtent l="0" t="0" r="0" b="0"/>
            <wp:wrapSquare wrapText="bothSides"/>
            <wp:docPr id="9579" name="Picture 9579" descr="C0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9" descr="C007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228850" cy="1947545"/>
                    </a:xfrm>
                    <a:prstGeom prst="rect">
                      <a:avLst/>
                    </a:prstGeom>
                    <a:noFill/>
                    <a:ln>
                      <a:noFill/>
                    </a:ln>
                  </pic:spPr>
                </pic:pic>
              </a:graphicData>
            </a:graphic>
            <wp14:sizeRelH relativeFrom="page">
              <wp14:pctWidth>0</wp14:pctWidth>
            </wp14:sizeRelH>
            <wp14:sizeRelV relativeFrom="page">
              <wp14:pctHeight>0</wp14:pctHeight>
            </wp14:sizeRelV>
          </wp:anchor>
        </w:drawing>
      </w:r>
      <w:r w:rsidR="00D06CEF" w:rsidRPr="009C6FD5">
        <w:rPr>
          <w:lang w:val="en-ZA"/>
        </w:rPr>
        <w:t>Eye Contact</w:t>
      </w:r>
      <w:bookmarkEnd w:id="410"/>
    </w:p>
    <w:p w14:paraId="3B68699D" w14:textId="77777777" w:rsidR="00D06CEF" w:rsidRPr="009C6FD5" w:rsidRDefault="00D06CEF" w:rsidP="00D06CEF">
      <w:pPr>
        <w:rPr>
          <w:lang w:val="en-ZA"/>
        </w:rPr>
      </w:pPr>
      <w:r w:rsidRPr="009C6FD5">
        <w:rPr>
          <w:lang w:val="en-ZA"/>
        </w:rPr>
        <w:t xml:space="preserve">Eye contact enhances the influence and credibility of the speaker/signer. There is a saying </w:t>
      </w:r>
      <w:r w:rsidRPr="009C6FD5">
        <w:rPr>
          <w:i/>
          <w:lang w:val="en-ZA"/>
        </w:rPr>
        <w:t>"A man who has nothing to hide can look me in the eye"</w:t>
      </w:r>
      <w:r w:rsidRPr="009C6FD5">
        <w:rPr>
          <w:lang w:val="en-ZA"/>
        </w:rPr>
        <w:t>. Maintain eye contact, without staring. Eye contact signals interest and concern and demands attention. Failure to maintain good eye contact creates diversions and distractions and may convey an attitude of antagonism.</w:t>
      </w:r>
    </w:p>
    <w:p w14:paraId="2FA8776A" w14:textId="77777777" w:rsidR="00D06CEF" w:rsidRPr="009C6FD5" w:rsidRDefault="00D06CEF" w:rsidP="00D06CEF">
      <w:pPr>
        <w:rPr>
          <w:lang w:val="en-ZA"/>
        </w:rPr>
      </w:pPr>
      <w:r w:rsidRPr="009C6FD5">
        <w:rPr>
          <w:lang w:val="en-ZA"/>
        </w:rPr>
        <w:t>Direct and prolonged eye contact, although thought by many people to be a sign of sincerity, tends to cause anxiety in some, for they feel that it is too intimate. There is good reason to believe that the person who looks carefully at another individual tends to dominate that situation. Eye contact is the first acknowledged interaction between individuals.</w:t>
      </w:r>
    </w:p>
    <w:p w14:paraId="6CF9ED01" w14:textId="77777777" w:rsidR="00D06CEF" w:rsidRPr="009C6FD5" w:rsidRDefault="00D06CEF" w:rsidP="00D06CEF">
      <w:pPr>
        <w:rPr>
          <w:lang w:val="en-ZA"/>
        </w:rPr>
      </w:pPr>
      <w:r w:rsidRPr="009C6FD5">
        <w:rPr>
          <w:lang w:val="en-ZA"/>
        </w:rPr>
        <w:t>Looking at someone in order to perceive his non</w:t>
      </w:r>
      <w:r w:rsidRPr="009C6FD5">
        <w:rPr>
          <w:lang w:val="en-ZA"/>
        </w:rPr>
        <w:noBreakHyphen/>
        <w:t>verbal signals does not mean staring, which is intrusive and rude. When we stare, others tend to feel that their privacy has been violated, particularly if we look too long at one part of the body.  Such direct assessment of the physical elements of another individual can be destructive to further communication.</w:t>
      </w:r>
    </w:p>
    <w:p w14:paraId="4B0634DA" w14:textId="77777777" w:rsidR="00D06CEF" w:rsidRPr="009C6FD5" w:rsidRDefault="00D06CEF" w:rsidP="00BD3566">
      <w:pPr>
        <w:pStyle w:val="H3"/>
        <w:rPr>
          <w:lang w:val="en-ZA"/>
        </w:rPr>
      </w:pPr>
      <w:bookmarkStart w:id="411" w:name="_Toc495930053"/>
      <w:r w:rsidRPr="009C6FD5">
        <w:rPr>
          <w:lang w:val="en-ZA"/>
        </w:rPr>
        <w:t>Body Language</w:t>
      </w:r>
      <w:bookmarkEnd w:id="411"/>
    </w:p>
    <w:p w14:paraId="482661D7" w14:textId="77777777" w:rsidR="00D06CEF" w:rsidRPr="009C6FD5" w:rsidRDefault="00D06CEF" w:rsidP="00D06CEF">
      <w:pPr>
        <w:rPr>
          <w:lang w:val="en-ZA"/>
        </w:rPr>
      </w:pPr>
      <w:r w:rsidRPr="009C6FD5">
        <w:rPr>
          <w:lang w:val="en-ZA"/>
        </w:rPr>
        <w:t>Arms folded across the body or legs crossed indicate a defensiveness or a protectiveness; they are a signal that the individual is on guard.</w:t>
      </w:r>
    </w:p>
    <w:p w14:paraId="03845C5C" w14:textId="77777777" w:rsidR="00D06CEF" w:rsidRPr="009C6FD5" w:rsidRDefault="00D06CEF" w:rsidP="00D06CEF">
      <w:pPr>
        <w:rPr>
          <w:lang w:val="en-ZA"/>
        </w:rPr>
      </w:pPr>
      <w:r w:rsidRPr="009C6FD5">
        <w:rPr>
          <w:lang w:val="en-ZA"/>
        </w:rPr>
        <w:t>Open arms and uncrossed legs generally indicate a relaxed, receptive and trusting inner feeling. We lean toward people or things we like; we lean away or turn away from things we are ashamed of, embarrassed by or strongly disagree with. Occasionally we lean forward if we wish to attack an idea or an individual. The "full front" position is the strongest position an individual can take when conversing and indicates the greatest interest.</w:t>
      </w:r>
    </w:p>
    <w:p w14:paraId="07D7F471" w14:textId="77777777" w:rsidR="00D06CEF" w:rsidRPr="009C6FD5" w:rsidRDefault="00D06CEF" w:rsidP="00BD3566">
      <w:pPr>
        <w:pStyle w:val="H3"/>
        <w:rPr>
          <w:lang w:val="en-ZA"/>
        </w:rPr>
      </w:pPr>
      <w:bookmarkStart w:id="412" w:name="_Toc495930054"/>
      <w:r w:rsidRPr="009C6FD5">
        <w:rPr>
          <w:lang w:val="en-ZA"/>
        </w:rPr>
        <w:t>Empathy</w:t>
      </w:r>
      <w:bookmarkEnd w:id="412"/>
    </w:p>
    <w:p w14:paraId="02C93D50" w14:textId="77777777" w:rsidR="00D06CEF" w:rsidRPr="009C6FD5" w:rsidRDefault="00D06CEF" w:rsidP="00D06CEF">
      <w:pPr>
        <w:rPr>
          <w:lang w:val="en-ZA"/>
        </w:rPr>
      </w:pPr>
      <w:r w:rsidRPr="009C6FD5">
        <w:rPr>
          <w:lang w:val="en-ZA"/>
        </w:rPr>
        <w:t>The best exercise for finding out meaning in non</w:t>
      </w:r>
      <w:r w:rsidRPr="009C6FD5">
        <w:rPr>
          <w:lang w:val="en-ZA"/>
        </w:rPr>
        <w:noBreakHyphen/>
        <w:t>verbal communication is to attempt to empathize with the other individual. In other words, ask "What would I do if I were in his situation with this kind of stimulus? How would I react? How would I feel</w:t>
      </w:r>
      <w:r w:rsidR="0034436B" w:rsidRPr="009C6FD5">
        <w:rPr>
          <w:lang w:val="en-ZA"/>
        </w:rPr>
        <w:t xml:space="preserve"> inside if I conveyed those non-</w:t>
      </w:r>
      <w:r w:rsidRPr="009C6FD5">
        <w:rPr>
          <w:lang w:val="en-ZA"/>
        </w:rPr>
        <w:t xml:space="preserve">verbal signals to another individual?" </w:t>
      </w:r>
    </w:p>
    <w:p w14:paraId="7D41EA9E" w14:textId="77777777" w:rsidR="00585451" w:rsidRPr="009C6FD5" w:rsidRDefault="00D06CEF" w:rsidP="00D06CEF">
      <w:pPr>
        <w:rPr>
          <w:lang w:val="en-ZA"/>
        </w:rPr>
      </w:pPr>
      <w:r w:rsidRPr="009C6FD5">
        <w:rPr>
          <w:lang w:val="en-ZA"/>
        </w:rPr>
        <w:t>Empathy is the ability to create in oneself the same feelings and emotional stat</w:t>
      </w:r>
      <w:r w:rsidR="0034436B" w:rsidRPr="009C6FD5">
        <w:rPr>
          <w:lang w:val="en-ZA"/>
        </w:rPr>
        <w:t>e of another individual. In non-</w:t>
      </w:r>
      <w:r w:rsidRPr="009C6FD5">
        <w:rPr>
          <w:lang w:val="en-ZA"/>
        </w:rPr>
        <w:t>verbal communications, some signals are intended and some are not. Control of non-verbal signals improves one's ability to communicate clearly and accurately with others.</w:t>
      </w:r>
    </w:p>
    <w:p w14:paraId="64D2B752" w14:textId="77777777" w:rsidR="00D06CEF" w:rsidRPr="009C6FD5" w:rsidRDefault="00585451" w:rsidP="00D06CEF">
      <w:pPr>
        <w:rPr>
          <w:lang w:val="en-ZA"/>
        </w:rPr>
      </w:pPr>
      <w:r w:rsidRPr="009C6FD5">
        <w:rPr>
          <w:lang w:val="en-ZA"/>
        </w:rPr>
        <w:br w:type="page"/>
      </w:r>
    </w:p>
    <w:p w14:paraId="02CFA261" w14:textId="77777777" w:rsidR="00D06CEF" w:rsidRPr="009C6FD5" w:rsidRDefault="00D06CEF" w:rsidP="00BD3566">
      <w:pPr>
        <w:pStyle w:val="H3"/>
        <w:rPr>
          <w:lang w:val="en-ZA"/>
        </w:rPr>
      </w:pPr>
      <w:bookmarkStart w:id="413" w:name="_Toc495930055"/>
      <w:r w:rsidRPr="009C6FD5">
        <w:rPr>
          <w:lang w:val="en-ZA"/>
        </w:rPr>
        <w:t>In Summary</w:t>
      </w:r>
      <w:bookmarkEnd w:id="413"/>
      <w:r w:rsidRPr="009C6FD5">
        <w:rPr>
          <w:lang w:val="en-ZA"/>
        </w:rPr>
        <w:t xml:space="preserve"> </w:t>
      </w:r>
    </w:p>
    <w:p w14:paraId="729511B1" w14:textId="77777777" w:rsidR="00D06CEF" w:rsidRPr="009C6FD5" w:rsidRDefault="00D06CEF" w:rsidP="00D06CEF">
      <w:pPr>
        <w:rPr>
          <w:lang w:val="en-ZA"/>
        </w:rPr>
      </w:pPr>
      <w:r w:rsidRPr="009C6FD5">
        <w:rPr>
          <w:lang w:val="en-ZA"/>
        </w:rPr>
        <w:t>When we refer to verbal communication, we mean words or symbols chosen to express meaning. But different words mean different things to different people, and interpretation and comprehension of the words require</w:t>
      </w:r>
      <w:r w:rsidR="0034436B" w:rsidRPr="009C6FD5">
        <w:rPr>
          <w:lang w:val="en-ZA"/>
        </w:rPr>
        <w:t xml:space="preserve"> reflection. The meaning of non-</w:t>
      </w:r>
      <w:r w:rsidRPr="009C6FD5">
        <w:rPr>
          <w:lang w:val="en-ZA"/>
        </w:rPr>
        <w:t>verbal communication, howeve</w:t>
      </w:r>
      <w:r w:rsidR="0034436B" w:rsidRPr="009C6FD5">
        <w:rPr>
          <w:lang w:val="en-ZA"/>
        </w:rPr>
        <w:t>r, is usually more obvious; non-</w:t>
      </w:r>
      <w:r w:rsidRPr="009C6FD5">
        <w:rPr>
          <w:lang w:val="en-ZA"/>
        </w:rPr>
        <w:t>verbal communication is more visible and offers fewer opportunities for personal interpretation. Words convey information, but they may also be used to deceive, to confuse and to mislead.</w:t>
      </w:r>
    </w:p>
    <w:p w14:paraId="5BD4A4D1" w14:textId="77777777" w:rsidR="00D06CEF" w:rsidRPr="009C6FD5" w:rsidRDefault="0034436B" w:rsidP="00D06CEF">
      <w:pPr>
        <w:rPr>
          <w:lang w:val="en-ZA"/>
        </w:rPr>
      </w:pPr>
      <w:r w:rsidRPr="009C6FD5">
        <w:rPr>
          <w:rStyle w:val="Strong"/>
          <w:lang w:val="en-ZA"/>
        </w:rPr>
        <w:t>Non-</w:t>
      </w:r>
      <w:r w:rsidR="00D06CEF" w:rsidRPr="009C6FD5">
        <w:rPr>
          <w:rStyle w:val="Strong"/>
          <w:lang w:val="en-ZA"/>
        </w:rPr>
        <w:t>verbal communication tends to be more direct, more revealing and more influential</w:t>
      </w:r>
      <w:r w:rsidR="00D06CEF" w:rsidRPr="009C6FD5">
        <w:rPr>
          <w:lang w:val="en-ZA"/>
        </w:rPr>
        <w:t>. Verbal languag</w:t>
      </w:r>
      <w:r w:rsidRPr="009C6FD5">
        <w:rPr>
          <w:lang w:val="en-ZA"/>
        </w:rPr>
        <w:t>e tends to be intellectual; non-verbal language, emotional. Non-</w:t>
      </w:r>
      <w:r w:rsidR="00D06CEF" w:rsidRPr="009C6FD5">
        <w:rPr>
          <w:lang w:val="en-ZA"/>
        </w:rPr>
        <w:t>verbal communication helps to maintain attention by giving vivid visual signals that reinforce attitudes and ideas that have been translated verbally. Therefore, emotional reinforcement compels attention, which promotes understanding.</w:t>
      </w:r>
    </w:p>
    <w:p w14:paraId="07C3DDE4" w14:textId="77777777" w:rsidR="00D06CEF" w:rsidRPr="009C6FD5" w:rsidRDefault="00D06CEF" w:rsidP="00D06CEF">
      <w:pPr>
        <w:rPr>
          <w:lang w:val="en-ZA"/>
        </w:rPr>
      </w:pPr>
      <w:r w:rsidRPr="009C6FD5">
        <w:rPr>
          <w:lang w:val="en-ZA"/>
        </w:rPr>
        <w:t>It is even safe to generalize that verbal messages may conceal while non-verbal messages always reveal; verbal messages are informative, and non-verbal messages are expressive; verbal messages are intentional; non</w:t>
      </w:r>
      <w:r w:rsidRPr="009C6FD5">
        <w:rPr>
          <w:lang w:val="en-ZA"/>
        </w:rPr>
        <w:noBreakHyphen/>
        <w:t>verbal messages are often unintentional. How often have we walked away from a meeting, an interview or a speech with mixed feelings about what was said or was expected because a speaker provided different verbal and non</w:t>
      </w:r>
      <w:r w:rsidRPr="009C6FD5">
        <w:rPr>
          <w:lang w:val="en-ZA"/>
        </w:rPr>
        <w:noBreakHyphen/>
        <w:t>verbal signals.</w:t>
      </w:r>
    </w:p>
    <w:p w14:paraId="00241FE4" w14:textId="77777777" w:rsidR="00D06CEF" w:rsidRPr="009C6FD5" w:rsidRDefault="00D06CEF" w:rsidP="00D06CEF">
      <w:pPr>
        <w:rPr>
          <w:lang w:val="en-ZA"/>
        </w:rPr>
      </w:pPr>
      <w:r w:rsidRPr="009C6FD5">
        <w:rPr>
          <w:lang w:val="en-ZA"/>
        </w:rPr>
        <w:t>We react to people according to what we perceive th</w:t>
      </w:r>
      <w:r w:rsidR="0034436B" w:rsidRPr="009C6FD5">
        <w:rPr>
          <w:lang w:val="en-ZA"/>
        </w:rPr>
        <w:t xml:space="preserve">em to be </w:t>
      </w:r>
      <w:r w:rsidR="0034436B" w:rsidRPr="009C6FD5">
        <w:rPr>
          <w:lang w:val="en-ZA"/>
        </w:rPr>
        <w:noBreakHyphen/>
        <w:t xml:space="preserve"> how sincere and well-</w:t>
      </w:r>
      <w:r w:rsidRPr="009C6FD5">
        <w:rPr>
          <w:lang w:val="en-ZA"/>
        </w:rPr>
        <w:t xml:space="preserve">motivated they seem - and the consequences of our doing what they seem to wish us to do. </w:t>
      </w:r>
    </w:p>
    <w:p w14:paraId="04E819D1" w14:textId="77777777" w:rsidR="00D06CEF" w:rsidRPr="00DB0F3E" w:rsidRDefault="00D06CEF" w:rsidP="00DB0F3E">
      <w:pPr>
        <w:pStyle w:val="Heading3"/>
      </w:pPr>
      <w:bookmarkStart w:id="414" w:name="_Toc201073916"/>
      <w:bookmarkStart w:id="415" w:name="_Toc495930056"/>
      <w:r w:rsidRPr="00DB0F3E">
        <w:t>Nonverbal Messages</w:t>
      </w:r>
      <w:bookmarkEnd w:id="414"/>
      <w:bookmarkEnd w:id="415"/>
    </w:p>
    <w:p w14:paraId="57330BF1" w14:textId="77777777" w:rsidR="00D06CEF" w:rsidRPr="009C6FD5" w:rsidRDefault="00D06CEF" w:rsidP="00585451">
      <w:pPr>
        <w:pStyle w:val="Tip"/>
        <w:rPr>
          <w:lang w:val="en-ZA"/>
        </w:rPr>
      </w:pPr>
      <w:r w:rsidRPr="009C6FD5">
        <w:rPr>
          <w:lang w:val="en-ZA"/>
        </w:rPr>
        <w:t>You can use your own body language to enhance your verbal message in the following ways;-</w:t>
      </w:r>
    </w:p>
    <w:p w14:paraId="5C5DFA6C" w14:textId="77777777" w:rsidR="00D06CEF" w:rsidRPr="009C6FD5" w:rsidRDefault="00D06CEF" w:rsidP="00D06CEF">
      <w:pPr>
        <w:rPr>
          <w:lang w:val="en-ZA"/>
        </w:rPr>
      </w:pPr>
      <w:r w:rsidRPr="009C6FD5">
        <w:rPr>
          <w:lang w:val="en-ZA"/>
        </w:rPr>
        <w:t xml:space="preserve">A nonverbal message </w:t>
      </w:r>
      <w:r w:rsidRPr="009C6FD5">
        <w:rPr>
          <w:b/>
          <w:bCs/>
          <w:lang w:val="en-ZA"/>
        </w:rPr>
        <w:t>reinforces</w:t>
      </w:r>
      <w:r w:rsidRPr="009C6FD5">
        <w:rPr>
          <w:lang w:val="en-ZA"/>
        </w:rPr>
        <w:t xml:space="preserve"> the verbal message by adding to its meaning.  Banging your hand on the table while reprimanding someone conveys a stronger message than words alone, adds emphasis to your statement and captures the listener’s attention.</w:t>
      </w:r>
    </w:p>
    <w:p w14:paraId="1C5CDB13" w14:textId="77777777" w:rsidR="00D06CEF" w:rsidRPr="009C6FD5" w:rsidRDefault="00D06CEF" w:rsidP="00D06CEF">
      <w:pPr>
        <w:rPr>
          <w:lang w:val="en-ZA"/>
        </w:rPr>
      </w:pPr>
      <w:r w:rsidRPr="009C6FD5">
        <w:rPr>
          <w:lang w:val="en-ZA"/>
        </w:rPr>
        <w:t xml:space="preserve">A nonverbal message can </w:t>
      </w:r>
      <w:r w:rsidRPr="009C6FD5">
        <w:rPr>
          <w:b/>
          <w:bCs/>
          <w:lang w:val="en-ZA"/>
        </w:rPr>
        <w:t>complement</w:t>
      </w:r>
      <w:r w:rsidRPr="009C6FD5">
        <w:rPr>
          <w:lang w:val="en-ZA"/>
        </w:rPr>
        <w:t xml:space="preserve"> a verbal message when it conveys the same meaning.  A greeting in a friendly tone of voice, accompanied by a warm smile will compliment your verbal message.</w:t>
      </w:r>
    </w:p>
    <w:p w14:paraId="314D3993" w14:textId="77777777" w:rsidR="00D06CEF" w:rsidRPr="009C6FD5" w:rsidRDefault="00D06CEF" w:rsidP="00D06CEF">
      <w:pPr>
        <w:rPr>
          <w:lang w:val="en-ZA"/>
        </w:rPr>
      </w:pPr>
      <w:r w:rsidRPr="009C6FD5">
        <w:rPr>
          <w:lang w:val="en-ZA"/>
        </w:rPr>
        <w:t xml:space="preserve">A nonverbal message may </w:t>
      </w:r>
      <w:r w:rsidRPr="009C6FD5">
        <w:rPr>
          <w:b/>
          <w:bCs/>
          <w:lang w:val="en-ZA"/>
        </w:rPr>
        <w:t>substitute</w:t>
      </w:r>
      <w:r w:rsidRPr="009C6FD5">
        <w:rPr>
          <w:lang w:val="en-ZA"/>
        </w:rPr>
        <w:t xml:space="preserve"> the verbal message.  When you arrive home and are irritable and impatient it is not necessary to tell anyone that you had a terrible day at work.  Likewise a passionate hug and kiss will tell your spouse that you love him/her without you having to say it.</w:t>
      </w:r>
    </w:p>
    <w:p w14:paraId="7AA695CA" w14:textId="77777777" w:rsidR="00D06CEF" w:rsidRPr="009C6FD5" w:rsidRDefault="00D06CEF" w:rsidP="00D06CEF">
      <w:pPr>
        <w:rPr>
          <w:lang w:val="en-ZA"/>
        </w:rPr>
      </w:pPr>
      <w:r w:rsidRPr="009C6FD5">
        <w:rPr>
          <w:lang w:val="en-ZA"/>
        </w:rPr>
        <w:t xml:space="preserve">Nonverbal behaviour functions to </w:t>
      </w:r>
      <w:r w:rsidRPr="009C6FD5">
        <w:rPr>
          <w:b/>
          <w:bCs/>
          <w:lang w:val="en-ZA"/>
        </w:rPr>
        <w:t>regulate</w:t>
      </w:r>
      <w:r w:rsidRPr="009C6FD5">
        <w:rPr>
          <w:lang w:val="en-ZA"/>
        </w:rPr>
        <w:t xml:space="preserve"> the flow of verbal interaction.  Slight hand movements, eye contact, tone of voice, nodding of the head and other nonverbal behaviour tells the recipient to talk, repeat a statement, hurry up or finish the conversation.  </w:t>
      </w:r>
    </w:p>
    <w:p w14:paraId="63CD5AF8" w14:textId="77777777" w:rsidR="00D06CEF" w:rsidRPr="009C6FD5" w:rsidRDefault="00D06CEF" w:rsidP="00D06CEF">
      <w:pPr>
        <w:rPr>
          <w:lang w:val="en-ZA"/>
        </w:rPr>
      </w:pPr>
      <w:r w:rsidRPr="009C6FD5">
        <w:rPr>
          <w:lang w:val="en-ZA"/>
        </w:rPr>
        <w:t>For example, the chairperson at a meeting uses eye contact or hand gestures instead of words to indicate who’s turn it is to speak.</w:t>
      </w:r>
    </w:p>
    <w:p w14:paraId="5827CE35" w14:textId="77777777" w:rsidR="00D06CEF" w:rsidRPr="009C6FD5" w:rsidRDefault="00D06CEF" w:rsidP="00D06CEF">
      <w:pPr>
        <w:rPr>
          <w:lang w:val="en-ZA"/>
        </w:rPr>
      </w:pPr>
      <w:r w:rsidRPr="009C6FD5">
        <w:rPr>
          <w:lang w:val="en-ZA"/>
        </w:rPr>
        <w:t xml:space="preserve">A nonverbal message can </w:t>
      </w:r>
      <w:r w:rsidRPr="009C6FD5">
        <w:rPr>
          <w:b/>
          <w:bCs/>
          <w:lang w:val="en-ZA"/>
        </w:rPr>
        <w:t>accentuate</w:t>
      </w:r>
      <w:r w:rsidRPr="009C6FD5">
        <w:rPr>
          <w:lang w:val="en-ZA"/>
        </w:rPr>
        <w:t xml:space="preserve"> what is said.  While addressing an audience a speaker may talk louder and wave his finger in the air to stress a point that he is making. Speakers at political meetings are very good at this.</w:t>
      </w:r>
    </w:p>
    <w:p w14:paraId="0A1EB999" w14:textId="77777777" w:rsidR="00D06CEF" w:rsidRPr="009C6FD5" w:rsidRDefault="00D06CEF" w:rsidP="00830B58">
      <w:pPr>
        <w:rPr>
          <w:lang w:val="en-ZA"/>
        </w:rPr>
      </w:pPr>
      <w:r w:rsidRPr="009C6FD5">
        <w:rPr>
          <w:lang w:val="en-ZA"/>
        </w:rPr>
        <w:t xml:space="preserve">A nonverbal message may </w:t>
      </w:r>
      <w:r w:rsidRPr="009C6FD5">
        <w:rPr>
          <w:b/>
          <w:bCs/>
          <w:lang w:val="en-ZA"/>
        </w:rPr>
        <w:t xml:space="preserve">contradict </w:t>
      </w:r>
      <w:r w:rsidRPr="009C6FD5">
        <w:rPr>
          <w:lang w:val="en-ZA"/>
        </w:rPr>
        <w:t>the verbal message.  This happens when a speaker says one thing but does another.  A new company executive about to make his first presentation to the board of directors may claim not to be nervous despite his trembling hands and sweating forehead.  Contradictory cues often tell us when someone is being sarcastic or merely teasing.</w:t>
      </w:r>
    </w:p>
    <w:p w14:paraId="57C2DD1A" w14:textId="77777777" w:rsidR="00D06CEF" w:rsidRPr="009C6FD5" w:rsidRDefault="00D06CEF" w:rsidP="00D06CEF">
      <w:pPr>
        <w:pStyle w:val="L"/>
        <w:tabs>
          <w:tab w:val="clear" w:pos="556"/>
        </w:tabs>
        <w:ind w:left="0" w:firstLine="0"/>
        <w:rPr>
          <w:lang w:val="en-ZA"/>
        </w:rPr>
      </w:pPr>
    </w:p>
    <w:p w14:paraId="69A902F6" w14:textId="77777777" w:rsidR="00D06CEF" w:rsidRPr="009C6FD5" w:rsidRDefault="00D06CEF" w:rsidP="005736AC">
      <w:pPr>
        <w:pStyle w:val="Heading2"/>
        <w:rPr>
          <w:lang w:val="en-ZA"/>
        </w:rPr>
      </w:pPr>
      <w:bookmarkStart w:id="416" w:name="_Toc201073917"/>
      <w:bookmarkStart w:id="417" w:name="_Toc495930057"/>
      <w:r w:rsidRPr="009C6FD5">
        <w:rPr>
          <w:lang w:val="en-ZA"/>
        </w:rPr>
        <w:t>Appropriate and inappropriate forms of politeness</w:t>
      </w:r>
      <w:bookmarkEnd w:id="416"/>
      <w:bookmarkEnd w:id="417"/>
    </w:p>
    <w:p w14:paraId="13E39360" w14:textId="77777777" w:rsidR="00D06CEF" w:rsidRPr="009C6FD5" w:rsidRDefault="00D06CEF" w:rsidP="00D06CEF">
      <w:pPr>
        <w:pStyle w:val="L"/>
        <w:tabs>
          <w:tab w:val="clear" w:pos="556"/>
        </w:tabs>
        <w:ind w:left="0" w:firstLine="0"/>
        <w:rPr>
          <w:lang w:val="en-ZA"/>
        </w:rPr>
      </w:pPr>
      <w:r w:rsidRPr="009C6FD5">
        <w:rPr>
          <w:lang w:val="en-ZA"/>
        </w:rPr>
        <w:t>When you are polite when talking to your audience, you will remove some of the barriers to communication.  Always show respect for your audience when talking.</w:t>
      </w:r>
    </w:p>
    <w:p w14:paraId="1C9994F5" w14:textId="77777777" w:rsidR="00D06CEF" w:rsidRPr="009C6FD5" w:rsidRDefault="00D06CEF" w:rsidP="00D06CEF">
      <w:pPr>
        <w:pStyle w:val="L"/>
        <w:tabs>
          <w:tab w:val="clear" w:pos="556"/>
        </w:tabs>
        <w:ind w:left="0" w:firstLine="0"/>
        <w:rPr>
          <w:lang w:val="en-ZA"/>
        </w:rPr>
      </w:pPr>
      <w:r w:rsidRPr="009C6FD5">
        <w:rPr>
          <w:lang w:val="en-ZA"/>
        </w:rPr>
        <w:t>Be careful of becoming too familiar with the person you are talking to.  Do not make personal comments, respect other people’s personal space and definitely do not touch the other person if you are not on intimate terms with that person.</w:t>
      </w:r>
    </w:p>
    <w:p w14:paraId="4AF42EA1" w14:textId="77777777" w:rsidR="00D06CEF" w:rsidRPr="009C6FD5" w:rsidRDefault="00D06CEF" w:rsidP="00D06CEF">
      <w:pPr>
        <w:pStyle w:val="L"/>
        <w:tabs>
          <w:tab w:val="clear" w:pos="556"/>
        </w:tabs>
        <w:ind w:left="0" w:firstLine="0"/>
        <w:rPr>
          <w:lang w:val="en-ZA"/>
        </w:rPr>
      </w:pPr>
      <w:r w:rsidRPr="009C6FD5">
        <w:rPr>
          <w:lang w:val="en-ZA"/>
        </w:rPr>
        <w:t>When you use inappropriate forms of politeness, such as first names or touching the other person’s shoulder, and the listener does not like your actions, s/he will stop listening and the verbal interaction will not continue.</w:t>
      </w:r>
    </w:p>
    <w:p w14:paraId="14ADB61A" w14:textId="77777777" w:rsidR="00D06CEF" w:rsidRPr="009C6FD5" w:rsidRDefault="00D06CEF" w:rsidP="005736AC">
      <w:pPr>
        <w:pStyle w:val="Heading2"/>
        <w:rPr>
          <w:lang w:val="en-ZA"/>
        </w:rPr>
      </w:pPr>
      <w:bookmarkStart w:id="418" w:name="_Toc201073918"/>
      <w:bookmarkStart w:id="419" w:name="_Toc495930058"/>
      <w:r w:rsidRPr="009C6FD5">
        <w:rPr>
          <w:lang w:val="en-ZA"/>
        </w:rPr>
        <w:t>Express own ideas and opinions</w:t>
      </w:r>
      <w:bookmarkEnd w:id="418"/>
      <w:bookmarkEnd w:id="419"/>
    </w:p>
    <w:p w14:paraId="672FAE3A" w14:textId="77777777" w:rsidR="00D06CEF" w:rsidRPr="009C6FD5" w:rsidRDefault="00D06CEF" w:rsidP="00D06CEF">
      <w:pPr>
        <w:pStyle w:val="L"/>
        <w:tabs>
          <w:tab w:val="clear" w:pos="556"/>
        </w:tabs>
        <w:ind w:left="0" w:firstLine="0"/>
        <w:rPr>
          <w:lang w:val="en-ZA"/>
        </w:rPr>
      </w:pPr>
      <w:r w:rsidRPr="009C6FD5">
        <w:rPr>
          <w:lang w:val="en-ZA"/>
        </w:rPr>
        <w:t>Make sure that you express your own ideas and opinions in ways that show respect for others.  You must also be aware of socio-cultural differences and make sure that your verbal communication does not overstep boundaries.</w:t>
      </w:r>
    </w:p>
    <w:p w14:paraId="2B3BDC69" w14:textId="77777777" w:rsidR="00D06CEF" w:rsidRPr="009C6FD5" w:rsidRDefault="00D06CEF" w:rsidP="00D06CEF">
      <w:pPr>
        <w:pStyle w:val="L"/>
        <w:tabs>
          <w:tab w:val="clear" w:pos="556"/>
        </w:tabs>
        <w:ind w:left="0" w:firstLine="0"/>
        <w:rPr>
          <w:lang w:val="en-ZA"/>
        </w:rPr>
      </w:pPr>
      <w:r w:rsidRPr="009C6FD5">
        <w:rPr>
          <w:lang w:val="en-ZA"/>
        </w:rPr>
        <w:t>Be aware of your own biases and the way you are inclined to stereotype people and make sure that this does not come out in your speech.  Do not, for example, say :”All blondes are stupid”.  You might be talking to someone whose wife or girlfriend is blonde.</w:t>
      </w:r>
    </w:p>
    <w:p w14:paraId="32836CDB" w14:textId="77777777" w:rsidR="00D06CEF" w:rsidRPr="009C6FD5" w:rsidRDefault="00D06CEF" w:rsidP="00585451">
      <w:pPr>
        <w:pStyle w:val="MyFormAssmtHdg"/>
      </w:pPr>
      <w:bookmarkStart w:id="420" w:name="_Toc201073919"/>
      <w:bookmarkStart w:id="421" w:name="_Toc495930059"/>
      <w:r w:rsidRPr="009C6FD5">
        <w:t>Activity 3 (</w:t>
      </w:r>
      <w:r w:rsidR="00101667" w:rsidRPr="009C6FD5">
        <w:t>8962</w:t>
      </w:r>
      <w:r w:rsidRPr="009C6FD5">
        <w:t xml:space="preserve"> SO2, AC1-4)</w:t>
      </w:r>
      <w:bookmarkEnd w:id="420"/>
      <w:bookmarkEnd w:id="421"/>
    </w:p>
    <w:p w14:paraId="76F3D6B0" w14:textId="77777777" w:rsidR="00D06CEF" w:rsidRPr="009C6FD5" w:rsidRDefault="00D06CEF" w:rsidP="00830B58">
      <w:pPr>
        <w:rPr>
          <w:lang w:val="en-ZA"/>
        </w:rPr>
      </w:pPr>
      <w:r w:rsidRPr="009C6FD5">
        <w:rPr>
          <w:lang w:val="en-ZA"/>
        </w:rPr>
        <w:br w:type="page"/>
      </w:r>
    </w:p>
    <w:p w14:paraId="03800292" w14:textId="77777777" w:rsidR="00D06CEF" w:rsidRPr="009C6FD5" w:rsidRDefault="00585451" w:rsidP="00D06CEF">
      <w:pPr>
        <w:pStyle w:val="LCHeading1"/>
        <w:rPr>
          <w:rFonts w:ascii="Tahoma" w:hAnsi="Tahoma" w:cs="Tahoma"/>
          <w:color w:val="000000"/>
          <w:sz w:val="18"/>
          <w:szCs w:val="18"/>
        </w:rPr>
      </w:pPr>
      <w:bookmarkStart w:id="422" w:name="_Toc201073920"/>
      <w:bookmarkStart w:id="423" w:name="_Toc495930060"/>
      <w:r w:rsidRPr="009C6FD5">
        <w:rPr>
          <w:noProof/>
        </w:rPr>
        <w:t>SECTION 3: LANGUAGE STRUCTURES</w:t>
      </w:r>
      <w:bookmarkEnd w:id="422"/>
      <w:bookmarkEnd w:id="423"/>
    </w:p>
    <w:p w14:paraId="60EF4C6A" w14:textId="77777777" w:rsidR="00E41C22" w:rsidRPr="00DB0F3E" w:rsidRDefault="00E41C22" w:rsidP="00DB0F3E">
      <w:pPr>
        <w:pStyle w:val="Heading4"/>
      </w:pPr>
      <w:r w:rsidRPr="00DB0F3E">
        <w:t>Outcome</w:t>
      </w:r>
    </w:p>
    <w:p w14:paraId="5753733F" w14:textId="77777777" w:rsidR="00D06CEF" w:rsidRPr="009C6FD5" w:rsidRDefault="00D06CEF" w:rsidP="0034436B">
      <w:pPr>
        <w:rPr>
          <w:lang w:val="en-ZA"/>
        </w:rPr>
      </w:pPr>
      <w:r w:rsidRPr="009C6FD5">
        <w:rPr>
          <w:lang w:val="en-ZA"/>
        </w:rPr>
        <w:t>Use knowledge of language structures and conventions to shape or decode meaning of unfamiliar vocabulary or constructions</w:t>
      </w:r>
    </w:p>
    <w:p w14:paraId="37791194" w14:textId="77777777" w:rsidR="00D06CEF" w:rsidRPr="00DB0F3E" w:rsidRDefault="001328FB" w:rsidP="00DB0F3E">
      <w:pPr>
        <w:pStyle w:val="Heading4"/>
      </w:pPr>
      <w:r w:rsidRPr="00DB0F3E">
        <w:t>Assessment criteria</w:t>
      </w:r>
    </w:p>
    <w:p w14:paraId="3AA41E80" w14:textId="77777777" w:rsidR="00D06CEF" w:rsidRPr="009C6FD5" w:rsidRDefault="00D06CEF" w:rsidP="00830B58">
      <w:pPr>
        <w:rPr>
          <w:lang w:val="en-ZA"/>
        </w:rPr>
      </w:pPr>
      <w:r w:rsidRPr="009C6FD5">
        <w:rPr>
          <w:lang w:val="en-ZA"/>
        </w:rPr>
        <w:t>On completion of this section you will be able to ensure that:</w:t>
      </w:r>
    </w:p>
    <w:p w14:paraId="4532F622" w14:textId="77777777" w:rsidR="00D06CEF" w:rsidRPr="009C6FD5" w:rsidRDefault="00D06CEF" w:rsidP="00E41C22">
      <w:pPr>
        <w:pStyle w:val="ListBullet2"/>
        <w:rPr>
          <w:lang w:val="en-ZA"/>
        </w:rPr>
      </w:pPr>
      <w:r w:rsidRPr="009C6FD5">
        <w:rPr>
          <w:lang w:val="en-ZA"/>
        </w:rPr>
        <w:t>New or borrowed words/signs are identified when listening/viewing, idioms, slang, acronyms and technical terms are identified and used appropriately in speaking/signing</w:t>
      </w:r>
    </w:p>
    <w:p w14:paraId="4F1943D4" w14:textId="77777777" w:rsidR="00D06CEF" w:rsidRPr="009C6FD5" w:rsidRDefault="00D06CEF" w:rsidP="00E41C22">
      <w:pPr>
        <w:pStyle w:val="ListBullet2"/>
        <w:rPr>
          <w:lang w:val="en-ZA"/>
        </w:rPr>
      </w:pPr>
      <w:r w:rsidRPr="009C6FD5">
        <w:rPr>
          <w:lang w:val="en-ZA"/>
        </w:rPr>
        <w:t>New words/signs are explored and meaning constructed from a range of contextual clues in order to extend vocabulary.  Contextual clues include: parts of speech/signing; derivatives; compound words; roots, prefixes, suffixes; compound derivatives; etymology; synonym, antonym, homonym; homophone</w:t>
      </w:r>
    </w:p>
    <w:p w14:paraId="174BEED0" w14:textId="77777777" w:rsidR="00D06CEF" w:rsidRPr="009C6FD5" w:rsidRDefault="00D06CEF" w:rsidP="00E41C22">
      <w:pPr>
        <w:pStyle w:val="ListBullet2"/>
        <w:rPr>
          <w:lang w:val="en-ZA"/>
        </w:rPr>
      </w:pPr>
      <w:r w:rsidRPr="009C6FD5">
        <w:rPr>
          <w:lang w:val="en-ZA"/>
        </w:rPr>
        <w:t>Meaning in speaking/signing is supported by the appropriate use of pause, intonation/NMFs, pace, stress and a variety of sentence structures</w:t>
      </w:r>
    </w:p>
    <w:p w14:paraId="57157063" w14:textId="77777777" w:rsidR="00D06CEF" w:rsidRPr="009C6FD5" w:rsidRDefault="00D06CEF" w:rsidP="005736AC">
      <w:pPr>
        <w:pStyle w:val="Heading2"/>
        <w:rPr>
          <w:lang w:val="en-ZA"/>
        </w:rPr>
      </w:pPr>
      <w:bookmarkStart w:id="424" w:name="_Toc201073921"/>
      <w:bookmarkStart w:id="425" w:name="_Toc495930061"/>
      <w:r w:rsidRPr="009C6FD5">
        <w:rPr>
          <w:lang w:val="en-ZA"/>
        </w:rPr>
        <w:t>Identify New Or Borrowed Words/Signs</w:t>
      </w:r>
      <w:bookmarkEnd w:id="424"/>
      <w:bookmarkEnd w:id="425"/>
    </w:p>
    <w:p w14:paraId="6C856319" w14:textId="77777777" w:rsidR="00D06CEF" w:rsidRPr="009C6FD5" w:rsidRDefault="00D06CEF" w:rsidP="00BD3566">
      <w:pPr>
        <w:pStyle w:val="H3"/>
        <w:rPr>
          <w:noProof/>
          <w:lang w:val="en-ZA"/>
        </w:rPr>
      </w:pPr>
      <w:bookmarkStart w:id="426" w:name="_Toc495930062"/>
      <w:r w:rsidRPr="009C6FD5">
        <w:rPr>
          <w:noProof/>
          <w:lang w:val="en-ZA"/>
        </w:rPr>
        <w:t>Borrowed words</w:t>
      </w:r>
      <w:bookmarkEnd w:id="426"/>
    </w:p>
    <w:p w14:paraId="5437ADD1" w14:textId="77777777" w:rsidR="00D06CEF" w:rsidRPr="009C6FD5" w:rsidRDefault="00D06CEF" w:rsidP="00585451">
      <w:pPr>
        <w:pStyle w:val="Tip"/>
        <w:rPr>
          <w:noProof/>
          <w:lang w:val="en-ZA"/>
        </w:rPr>
      </w:pPr>
      <w:r w:rsidRPr="009C6FD5">
        <w:rPr>
          <w:noProof/>
          <w:lang w:val="en-ZA"/>
        </w:rPr>
        <w:t>Borrowed words are words that are incorporated into a language from another language.</w:t>
      </w:r>
    </w:p>
    <w:p w14:paraId="77140EF4" w14:textId="77777777" w:rsidR="00D06CEF" w:rsidRPr="009C6FD5" w:rsidRDefault="00D06CEF" w:rsidP="00D06CEF">
      <w:pPr>
        <w:rPr>
          <w:noProof/>
          <w:lang w:val="en-ZA"/>
        </w:rPr>
      </w:pPr>
      <w:r w:rsidRPr="009C6FD5">
        <w:rPr>
          <w:noProof/>
          <w:lang w:val="en-ZA"/>
        </w:rPr>
        <w:t>This happens a lot in South Africa, where we have Afrikaans, Zulu and Xhosa word in English, and  so on.</w:t>
      </w:r>
    </w:p>
    <w:p w14:paraId="578E9349" w14:textId="77777777" w:rsidR="00D06CEF" w:rsidRPr="009C6FD5" w:rsidRDefault="00D06CEF" w:rsidP="00D06CEF">
      <w:pPr>
        <w:rPr>
          <w:noProof/>
          <w:lang w:val="en-ZA"/>
        </w:rPr>
      </w:pPr>
      <w:r w:rsidRPr="009C6FD5">
        <w:rPr>
          <w:noProof/>
          <w:lang w:val="en-ZA"/>
        </w:rPr>
        <w:t>The English language has borrowed from other languages for a long long time, that is why there is an estimated vocabulary of over one million words in English.</w:t>
      </w:r>
    </w:p>
    <w:p w14:paraId="13B5400C" w14:textId="77777777" w:rsidR="00D06CEF" w:rsidRPr="009C6FD5" w:rsidRDefault="00D06CEF" w:rsidP="00D06CEF">
      <w:pPr>
        <w:rPr>
          <w:noProof/>
          <w:lang w:val="en-ZA"/>
        </w:rPr>
      </w:pPr>
      <w:r w:rsidRPr="009C6FD5">
        <w:rPr>
          <w:noProof/>
          <w:lang w:val="en-ZA"/>
        </w:rPr>
        <w:t>In Afrikaans, we have borrowed words such as lorry and box from English.  It is spelt  differently in Afrikaans: a lorrie and a boks, but the word originated from English.</w:t>
      </w:r>
    </w:p>
    <w:p w14:paraId="2B66CEBF" w14:textId="77777777" w:rsidR="00D06CEF" w:rsidRPr="009C6FD5" w:rsidRDefault="00D06CEF" w:rsidP="00D06CEF">
      <w:pPr>
        <w:rPr>
          <w:noProof/>
          <w:lang w:val="en-ZA"/>
        </w:rPr>
      </w:pPr>
      <w:r w:rsidRPr="009C6FD5">
        <w:rPr>
          <w:noProof/>
          <w:lang w:val="en-ZA"/>
        </w:rPr>
        <w:t>Using borrowed word in a written piece can be controversial.  Although there is nothing wrong with using borrowed words, it can offend language purists.</w:t>
      </w:r>
    </w:p>
    <w:p w14:paraId="22164CAE" w14:textId="77777777" w:rsidR="00D06CEF" w:rsidRPr="009C6FD5" w:rsidRDefault="00D06CEF" w:rsidP="00D06CEF">
      <w:pPr>
        <w:rPr>
          <w:noProof/>
          <w:lang w:val="en-ZA"/>
        </w:rPr>
      </w:pPr>
      <w:r w:rsidRPr="009C6FD5">
        <w:rPr>
          <w:noProof/>
          <w:lang w:val="en-ZA"/>
        </w:rPr>
        <w:t>For example, in Afrikaans, I would never write a formal piece of writing using lorrie or boks, as language purists will be very offended by this.  The only time I would use borrowed words in Afrikaans, is when I am writing a story and I am quoting the way people talk.</w:t>
      </w:r>
    </w:p>
    <w:p w14:paraId="4C887A24" w14:textId="77777777" w:rsidR="00D06CEF" w:rsidRPr="009C6FD5" w:rsidRDefault="00D06CEF" w:rsidP="00D06CEF">
      <w:pPr>
        <w:rPr>
          <w:noProof/>
          <w:lang w:val="en-ZA"/>
        </w:rPr>
      </w:pPr>
      <w:r w:rsidRPr="009C6FD5">
        <w:rPr>
          <w:noProof/>
          <w:lang w:val="en-ZA"/>
        </w:rPr>
        <w:t>This attitude varies from language to language, most South African languages don’t mind borrowed words.</w:t>
      </w:r>
    </w:p>
    <w:p w14:paraId="2AC28322" w14:textId="77777777" w:rsidR="00D06CEF" w:rsidRPr="009C6FD5" w:rsidRDefault="00D06CEF" w:rsidP="00D06CEF">
      <w:pPr>
        <w:rPr>
          <w:noProof/>
          <w:lang w:val="en-ZA"/>
        </w:rPr>
      </w:pPr>
      <w:r w:rsidRPr="009C6FD5">
        <w:rPr>
          <w:noProof/>
          <w:lang w:val="en-ZA"/>
        </w:rPr>
        <w:t>If you are unsure, use a different word or quote the borrowed word in italics or inverted commas.</w:t>
      </w:r>
    </w:p>
    <w:p w14:paraId="032D70D8" w14:textId="77777777" w:rsidR="00D06CEF" w:rsidRPr="009C6FD5" w:rsidRDefault="00D06CEF" w:rsidP="00BD3566">
      <w:pPr>
        <w:pStyle w:val="H3"/>
        <w:rPr>
          <w:lang w:val="en-ZA"/>
        </w:rPr>
      </w:pPr>
      <w:bookmarkStart w:id="427" w:name="_Toc495930063"/>
      <w:r w:rsidRPr="009C6FD5">
        <w:rPr>
          <w:lang w:val="en-ZA"/>
        </w:rPr>
        <w:t>New words</w:t>
      </w:r>
      <w:bookmarkEnd w:id="427"/>
    </w:p>
    <w:p w14:paraId="014EB882" w14:textId="77777777" w:rsidR="00D06CEF" w:rsidRPr="009C6FD5" w:rsidRDefault="00D06CEF" w:rsidP="00585451">
      <w:pPr>
        <w:pStyle w:val="Tip"/>
        <w:rPr>
          <w:noProof/>
          <w:lang w:val="en-ZA"/>
        </w:rPr>
      </w:pPr>
      <w:r w:rsidRPr="009C6FD5">
        <w:rPr>
          <w:lang w:val="en-ZA"/>
        </w:rPr>
        <w:t xml:space="preserve">also known as neologisms: </w:t>
      </w:r>
      <w:r w:rsidRPr="009C6FD5">
        <w:rPr>
          <w:noProof/>
          <w:lang w:val="en-ZA"/>
        </w:rPr>
        <w:t>A new  word or expression</w:t>
      </w:r>
    </w:p>
    <w:p w14:paraId="440902E2" w14:textId="77777777" w:rsidR="00D06CEF" w:rsidRPr="009C6FD5" w:rsidRDefault="00D06CEF" w:rsidP="00D06CEF">
      <w:pPr>
        <w:rPr>
          <w:noProof/>
          <w:lang w:val="en-ZA"/>
        </w:rPr>
      </w:pPr>
      <w:r w:rsidRPr="009C6FD5">
        <w:rPr>
          <w:noProof/>
          <w:lang w:val="en-ZA"/>
        </w:rPr>
        <w:t>This is, of course, a borrowed word, before it is officially incorporated into the language.  It can also be a new word that is created around a particular circumstance or happening.</w:t>
      </w:r>
    </w:p>
    <w:p w14:paraId="28C076A8" w14:textId="77777777" w:rsidR="00D06CEF" w:rsidRPr="009C6FD5" w:rsidRDefault="00D06CEF" w:rsidP="00BA7A58">
      <w:pPr>
        <w:numPr>
          <w:ilvl w:val="0"/>
          <w:numId w:val="29"/>
        </w:numPr>
        <w:spacing w:before="0" w:after="0"/>
        <w:ind w:right="227"/>
        <w:rPr>
          <w:lang w:val="en-ZA"/>
        </w:rPr>
      </w:pPr>
      <w:r w:rsidRPr="009C6FD5">
        <w:rPr>
          <w:lang w:val="en-ZA"/>
        </w:rPr>
        <w:t>Surf the web</w:t>
      </w:r>
    </w:p>
    <w:p w14:paraId="7A94DA9A" w14:textId="77777777" w:rsidR="00D06CEF" w:rsidRPr="009C6FD5" w:rsidRDefault="00D06CEF" w:rsidP="00BA7A58">
      <w:pPr>
        <w:numPr>
          <w:ilvl w:val="0"/>
          <w:numId w:val="29"/>
        </w:numPr>
        <w:spacing w:before="0" w:after="0"/>
        <w:ind w:right="227"/>
        <w:rPr>
          <w:lang w:val="en-ZA"/>
        </w:rPr>
      </w:pPr>
      <w:r w:rsidRPr="009C6FD5">
        <w:rPr>
          <w:lang w:val="en-ZA"/>
        </w:rPr>
        <w:t>Internet</w:t>
      </w:r>
    </w:p>
    <w:p w14:paraId="3B934267" w14:textId="77777777" w:rsidR="00D06CEF" w:rsidRPr="009C6FD5" w:rsidRDefault="00D06CEF" w:rsidP="00BA7A58">
      <w:pPr>
        <w:numPr>
          <w:ilvl w:val="0"/>
          <w:numId w:val="29"/>
        </w:numPr>
        <w:spacing w:before="0" w:after="0"/>
        <w:ind w:right="227"/>
        <w:rPr>
          <w:lang w:val="en-ZA"/>
        </w:rPr>
      </w:pPr>
      <w:r w:rsidRPr="009C6FD5">
        <w:rPr>
          <w:lang w:val="en-ZA"/>
        </w:rPr>
        <w:t>World Wide Web</w:t>
      </w:r>
    </w:p>
    <w:p w14:paraId="1B673805" w14:textId="77777777" w:rsidR="00D06CEF" w:rsidRPr="009C6FD5" w:rsidRDefault="00D06CEF" w:rsidP="00BA7A58">
      <w:pPr>
        <w:numPr>
          <w:ilvl w:val="0"/>
          <w:numId w:val="29"/>
        </w:numPr>
        <w:spacing w:before="0" w:after="0"/>
        <w:ind w:right="227"/>
        <w:rPr>
          <w:lang w:val="en-ZA"/>
        </w:rPr>
      </w:pPr>
      <w:r w:rsidRPr="009C6FD5">
        <w:rPr>
          <w:lang w:val="en-ZA"/>
        </w:rPr>
        <w:t>e-mail</w:t>
      </w:r>
    </w:p>
    <w:p w14:paraId="61DCE00C" w14:textId="77777777" w:rsidR="00D06CEF" w:rsidRPr="009C6FD5" w:rsidRDefault="00D06CEF" w:rsidP="00D06CEF">
      <w:pPr>
        <w:rPr>
          <w:noProof/>
          <w:lang w:val="en-ZA"/>
        </w:rPr>
      </w:pPr>
      <w:r w:rsidRPr="009C6FD5">
        <w:rPr>
          <w:noProof/>
          <w:lang w:val="en-ZA"/>
        </w:rPr>
        <w:t>All the above are words and expressions that were created when computers became popular and new terms had to be found to describe the functions available.</w:t>
      </w:r>
    </w:p>
    <w:p w14:paraId="718C0A18" w14:textId="77777777" w:rsidR="00D06CEF" w:rsidRPr="009C6FD5" w:rsidRDefault="00D06CEF" w:rsidP="00D06CEF">
      <w:pPr>
        <w:rPr>
          <w:noProof/>
          <w:lang w:val="en-ZA"/>
        </w:rPr>
      </w:pPr>
      <w:r w:rsidRPr="009C6FD5">
        <w:rPr>
          <w:noProof/>
          <w:lang w:val="en-ZA"/>
        </w:rPr>
        <w:t>New words can be used freely if your audience is familiar with them.  It not, you will have to include an explanation of the neologism the first time you use it, so that your readers are informed.</w:t>
      </w:r>
    </w:p>
    <w:p w14:paraId="246C1D7A" w14:textId="77777777" w:rsidR="00D06CEF" w:rsidRPr="009C6FD5" w:rsidRDefault="00D06CEF" w:rsidP="00BD3566">
      <w:pPr>
        <w:pStyle w:val="H3"/>
        <w:rPr>
          <w:rFonts w:cs="Arial"/>
          <w:lang w:val="en-ZA"/>
        </w:rPr>
      </w:pPr>
      <w:bookmarkStart w:id="428" w:name="_Toc495930064"/>
      <w:r w:rsidRPr="009C6FD5">
        <w:rPr>
          <w:lang w:val="en-ZA"/>
        </w:rPr>
        <w:t>Idioms and Proverbs</w:t>
      </w:r>
      <w:bookmarkEnd w:id="428"/>
    </w:p>
    <w:p w14:paraId="62B39461" w14:textId="77777777" w:rsidR="00D06CEF" w:rsidRPr="009C6FD5" w:rsidRDefault="00D06CEF" w:rsidP="00585451">
      <w:pPr>
        <w:pStyle w:val="Tip"/>
        <w:rPr>
          <w:lang w:val="en-ZA"/>
        </w:rPr>
      </w:pPr>
      <w:r w:rsidRPr="009C6FD5">
        <w:rPr>
          <w:lang w:val="en-ZA"/>
        </w:rPr>
        <w:t>An idiom is a group of words/signs that, through usage, has taken on a special meaning different from the literal meaning (e.g. "keep your shirt on!” or "It’s raining cats and dogs”)</w:t>
      </w:r>
    </w:p>
    <w:p w14:paraId="1E503CE2" w14:textId="77777777" w:rsidR="00D06CEF" w:rsidRPr="009C6FD5" w:rsidRDefault="00D06CEF" w:rsidP="00D06CEF">
      <w:pPr>
        <w:rPr>
          <w:lang w:val="en-ZA"/>
        </w:rPr>
      </w:pPr>
      <w:r w:rsidRPr="009C6FD5">
        <w:rPr>
          <w:lang w:val="en-ZA"/>
        </w:rPr>
        <w:t xml:space="preserve">According to the dictionary, an idiom is an expression that is natural to a specific language, while a proverb is a short saying stating a general truth or piece of advice.  </w:t>
      </w:r>
    </w:p>
    <w:p w14:paraId="073C764F" w14:textId="77777777" w:rsidR="00D06CEF" w:rsidRPr="009C6FD5" w:rsidRDefault="00D06CEF" w:rsidP="00D06CEF">
      <w:pPr>
        <w:rPr>
          <w:lang w:val="en-ZA"/>
        </w:rPr>
      </w:pPr>
      <w:r w:rsidRPr="009C6FD5">
        <w:rPr>
          <w:lang w:val="en-ZA"/>
        </w:rPr>
        <w:t>Many proverbs and idioms can be translated into other languages, but many cannot, since what is applicable in Germany is not necessarily important in South Africa.  Idioms and proverbs tend to be culturally based, as they originate as a saying that is popular with the people who speak the same language and undergo similar experiences.</w:t>
      </w:r>
    </w:p>
    <w:p w14:paraId="35935DC3" w14:textId="77777777" w:rsidR="00D06CEF" w:rsidRPr="00DB0F3E" w:rsidRDefault="00D06CEF" w:rsidP="00DB0F3E">
      <w:pPr>
        <w:pStyle w:val="Heading4"/>
      </w:pPr>
      <w:r w:rsidRPr="00DB0F3E">
        <w:t>Examples of proverbs</w:t>
      </w:r>
    </w:p>
    <w:p w14:paraId="7180C9FE" w14:textId="77777777" w:rsidR="00D06CEF" w:rsidRPr="009C6FD5" w:rsidRDefault="00D06CEF" w:rsidP="00E41C22">
      <w:pPr>
        <w:pStyle w:val="ListBullet2"/>
        <w:rPr>
          <w:lang w:val="en-ZA"/>
        </w:rPr>
      </w:pPr>
      <w:r w:rsidRPr="009C6FD5">
        <w:rPr>
          <w:lang w:val="en-ZA"/>
        </w:rPr>
        <w:t>Beauty is in the eye of the beholder.  This means that everybody has his own idea about beauty.</w:t>
      </w:r>
    </w:p>
    <w:p w14:paraId="74D21267" w14:textId="77777777" w:rsidR="00D06CEF" w:rsidRPr="009C6FD5" w:rsidRDefault="00D06CEF" w:rsidP="00E41C22">
      <w:pPr>
        <w:pStyle w:val="ListBullet2"/>
        <w:rPr>
          <w:lang w:val="en-ZA"/>
        </w:rPr>
      </w:pPr>
      <w:r w:rsidRPr="009C6FD5">
        <w:rPr>
          <w:lang w:val="en-ZA"/>
        </w:rPr>
        <w:t>Business is business.  In business, there should be no other considerations.</w:t>
      </w:r>
    </w:p>
    <w:p w14:paraId="3A18E072" w14:textId="77777777" w:rsidR="00D06CEF" w:rsidRPr="009C6FD5" w:rsidRDefault="00D06CEF" w:rsidP="00E41C22">
      <w:pPr>
        <w:pStyle w:val="ListBullet2"/>
        <w:rPr>
          <w:lang w:val="en-ZA"/>
        </w:rPr>
      </w:pPr>
      <w:r w:rsidRPr="009C6FD5">
        <w:rPr>
          <w:lang w:val="en-ZA"/>
        </w:rPr>
        <w:t>Easy come easy go.  When you have not earned it, you tend to be wasteful</w:t>
      </w:r>
    </w:p>
    <w:p w14:paraId="676745F6" w14:textId="77777777" w:rsidR="00D06CEF" w:rsidRPr="009C6FD5" w:rsidRDefault="00D06CEF" w:rsidP="00E41C22">
      <w:pPr>
        <w:pStyle w:val="ListBullet2"/>
        <w:rPr>
          <w:lang w:val="en-ZA"/>
        </w:rPr>
      </w:pPr>
      <w:r w:rsidRPr="009C6FD5">
        <w:rPr>
          <w:lang w:val="en-ZA"/>
        </w:rPr>
        <w:t>To be green with envy.  To be very envious of what someone else has or has achieved.  This is a good example of differences in language, since in Afrikaans envy and jealousy is yellow, not green.  So, if you were making this statement in Afrikaans, you would say that someone is yellow with envy – the actual expression is to wear a yellow jacket. (die geel baadjie aanhê)</w:t>
      </w:r>
    </w:p>
    <w:p w14:paraId="7FF3D251" w14:textId="77777777" w:rsidR="00D06CEF" w:rsidRPr="009C6FD5" w:rsidRDefault="00D06CEF" w:rsidP="00E41C22">
      <w:pPr>
        <w:pStyle w:val="ListBullet2"/>
        <w:rPr>
          <w:lang w:val="en-ZA"/>
        </w:rPr>
      </w:pPr>
      <w:r w:rsidRPr="009C6FD5">
        <w:rPr>
          <w:lang w:val="en-ZA"/>
        </w:rPr>
        <w:t>To be as like as two peas.  To be similar.  In Afrikaans, we would say: soos twee druppels water op mekaar lyk (to look as similar as two drops of water)</w:t>
      </w:r>
    </w:p>
    <w:p w14:paraId="47D87977" w14:textId="77777777" w:rsidR="00D06CEF" w:rsidRPr="009C6FD5" w:rsidRDefault="00D06CEF" w:rsidP="00E41C22">
      <w:pPr>
        <w:pStyle w:val="ListBullet2"/>
        <w:rPr>
          <w:lang w:val="en-ZA"/>
        </w:rPr>
      </w:pPr>
      <w:r w:rsidRPr="009C6FD5">
        <w:rPr>
          <w:lang w:val="en-ZA"/>
        </w:rPr>
        <w:t>To cross the Rubicon.  To commit oneself to an enterprise or a course of action.</w:t>
      </w:r>
    </w:p>
    <w:p w14:paraId="56B8B6CD" w14:textId="77777777" w:rsidR="00D06CEF" w:rsidRPr="009C6FD5" w:rsidRDefault="00D06CEF" w:rsidP="00E41C22">
      <w:pPr>
        <w:pStyle w:val="ListBullet2"/>
        <w:rPr>
          <w:lang w:val="en-ZA"/>
        </w:rPr>
      </w:pPr>
      <w:r w:rsidRPr="009C6FD5">
        <w:rPr>
          <w:lang w:val="en-ZA"/>
        </w:rPr>
        <w:t>Long absent, soon forgotten: we do not miss what we have not seen or had for a long time</w:t>
      </w:r>
    </w:p>
    <w:p w14:paraId="0749B7E2" w14:textId="77777777" w:rsidR="00D06CEF" w:rsidRPr="009C6FD5" w:rsidRDefault="00D06CEF" w:rsidP="00E41C22">
      <w:pPr>
        <w:pStyle w:val="ListBullet2"/>
        <w:rPr>
          <w:lang w:val="en-ZA"/>
        </w:rPr>
      </w:pPr>
      <w:r w:rsidRPr="009C6FD5">
        <w:rPr>
          <w:lang w:val="en-ZA"/>
        </w:rPr>
        <w:t>To live in grand style.  To lead a life of wealth and luxury. In Afrikaans this is stated as: “op groot voet lewe”, which, when translated literally would state: “living in a big foot”.</w:t>
      </w:r>
    </w:p>
    <w:p w14:paraId="322011AC" w14:textId="77777777" w:rsidR="00D06CEF" w:rsidRPr="00DB0F3E" w:rsidRDefault="00D06CEF" w:rsidP="00DB0F3E">
      <w:pPr>
        <w:pStyle w:val="Heading4"/>
      </w:pPr>
      <w:r w:rsidRPr="00DB0F3E">
        <w:t>Examples of idioms</w:t>
      </w:r>
    </w:p>
    <w:p w14:paraId="1352D2A5" w14:textId="77777777" w:rsidR="00D06CEF" w:rsidRPr="009C6FD5" w:rsidRDefault="00D06CEF" w:rsidP="00E41C22">
      <w:pPr>
        <w:pStyle w:val="ListBullet2"/>
        <w:rPr>
          <w:lang w:val="en-ZA"/>
        </w:rPr>
      </w:pPr>
      <w:r w:rsidRPr="009C6FD5">
        <w:rPr>
          <w:lang w:val="en-ZA"/>
        </w:rPr>
        <w:t>to cause bad blood: to cause ill feeling</w:t>
      </w:r>
    </w:p>
    <w:p w14:paraId="6B67D1A4" w14:textId="77777777" w:rsidR="00D06CEF" w:rsidRPr="009C6FD5" w:rsidRDefault="00D06CEF" w:rsidP="00E41C22">
      <w:pPr>
        <w:pStyle w:val="ListBullet2"/>
        <w:rPr>
          <w:lang w:val="en-ZA"/>
        </w:rPr>
      </w:pPr>
      <w:r w:rsidRPr="009C6FD5">
        <w:rPr>
          <w:lang w:val="en-ZA"/>
        </w:rPr>
        <w:t>to get in by the back door: to obtain a privileged position in an irregular manner</w:t>
      </w:r>
    </w:p>
    <w:p w14:paraId="08E26848" w14:textId="77777777" w:rsidR="00D06CEF" w:rsidRPr="009C6FD5" w:rsidRDefault="00D06CEF" w:rsidP="00E41C22">
      <w:pPr>
        <w:pStyle w:val="ListBullet2"/>
        <w:rPr>
          <w:lang w:val="en-ZA"/>
        </w:rPr>
      </w:pPr>
      <w:r w:rsidRPr="009C6FD5">
        <w:rPr>
          <w:lang w:val="en-ZA"/>
        </w:rPr>
        <w:t>his bar is worse than his bite: his gruff manner conceals a friendly nature</w:t>
      </w:r>
    </w:p>
    <w:p w14:paraId="70C7549D" w14:textId="77777777" w:rsidR="00D06CEF" w:rsidRPr="009C6FD5" w:rsidRDefault="00D06CEF" w:rsidP="00E41C22">
      <w:pPr>
        <w:pStyle w:val="ListBullet2"/>
        <w:rPr>
          <w:lang w:val="en-ZA"/>
        </w:rPr>
      </w:pPr>
      <w:r w:rsidRPr="009C6FD5">
        <w:rPr>
          <w:lang w:val="en-ZA"/>
        </w:rPr>
        <w:t>the Cape Doctor: the south-east wind that blows in the Cape</w:t>
      </w:r>
    </w:p>
    <w:p w14:paraId="2A060FA9" w14:textId="77777777" w:rsidR="00D06CEF" w:rsidRPr="009C6FD5" w:rsidRDefault="00D06CEF" w:rsidP="00E41C22">
      <w:pPr>
        <w:pStyle w:val="ListBullet2"/>
        <w:rPr>
          <w:lang w:val="en-ZA"/>
        </w:rPr>
      </w:pPr>
      <w:r w:rsidRPr="009C6FD5">
        <w:rPr>
          <w:lang w:val="en-ZA"/>
        </w:rPr>
        <w:t>to put someone back on his feet: to help someone recover from a setback</w:t>
      </w:r>
    </w:p>
    <w:p w14:paraId="45938D5A" w14:textId="77777777" w:rsidR="00D06CEF" w:rsidRPr="009C6FD5" w:rsidRDefault="00D06CEF" w:rsidP="00BD3566">
      <w:pPr>
        <w:pStyle w:val="H3"/>
        <w:rPr>
          <w:lang w:val="en-ZA"/>
        </w:rPr>
      </w:pPr>
      <w:bookmarkStart w:id="429" w:name="_Toc495930065"/>
      <w:r w:rsidRPr="009C6FD5">
        <w:rPr>
          <w:lang w:val="en-ZA"/>
        </w:rPr>
        <w:t>Jargon or Technical language</w:t>
      </w:r>
      <w:bookmarkEnd w:id="429"/>
      <w:r w:rsidRPr="009C6FD5">
        <w:rPr>
          <w:lang w:val="en-ZA"/>
        </w:rPr>
        <w:t xml:space="preserve"> </w:t>
      </w:r>
    </w:p>
    <w:p w14:paraId="48A2900F" w14:textId="77777777" w:rsidR="00585451" w:rsidRPr="009C6FD5" w:rsidRDefault="00D06CEF" w:rsidP="00585451">
      <w:pPr>
        <w:pStyle w:val="Tip"/>
        <w:rPr>
          <w:lang w:val="en-ZA"/>
        </w:rPr>
      </w:pPr>
      <w:r w:rsidRPr="009C6FD5">
        <w:rPr>
          <w:lang w:val="en-ZA"/>
        </w:rPr>
        <w:t>The terminology used in a field or understood by a trade, profession or group of people e.g. in metal -working, the term "pig" means a mould for casting metal.</w:t>
      </w:r>
    </w:p>
    <w:p w14:paraId="1F7D6B8A" w14:textId="77777777" w:rsidR="00D06CEF" w:rsidRPr="009C6FD5" w:rsidRDefault="00D06CEF" w:rsidP="00830B58">
      <w:pPr>
        <w:rPr>
          <w:lang w:val="en-ZA"/>
        </w:rPr>
      </w:pPr>
      <w:r w:rsidRPr="009C6FD5">
        <w:rPr>
          <w:lang w:val="en-ZA"/>
        </w:rPr>
        <w:t>It differs from jargon in being more generally understood and used, for example, by many people rather than a few and it does not have the negative connotations that the word "jargon" carries</w:t>
      </w:r>
    </w:p>
    <w:p w14:paraId="299349AD" w14:textId="77777777" w:rsidR="00D06CEF" w:rsidRPr="009C6FD5" w:rsidRDefault="00D06CEF" w:rsidP="00E41C22">
      <w:pPr>
        <w:pStyle w:val="ListBullet2"/>
        <w:rPr>
          <w:lang w:val="en-ZA"/>
        </w:rPr>
      </w:pPr>
      <w:r w:rsidRPr="009C6FD5">
        <w:rPr>
          <w:lang w:val="en-ZA"/>
        </w:rPr>
        <w:t>Lawyers and Information Technology specialists use a lot of technical terms.  In the case of lawyers, the technical language is called legalese. Doctors, electricians and plumbers also use technical terms.</w:t>
      </w:r>
    </w:p>
    <w:p w14:paraId="127E42B3" w14:textId="77777777" w:rsidR="00D06CEF" w:rsidRPr="009C6FD5" w:rsidRDefault="00D06CEF" w:rsidP="00E41C22">
      <w:pPr>
        <w:pStyle w:val="ListBullet2"/>
        <w:rPr>
          <w:lang w:val="en-ZA"/>
        </w:rPr>
      </w:pPr>
      <w:r w:rsidRPr="009C6FD5">
        <w:rPr>
          <w:lang w:val="en-ZA"/>
        </w:rPr>
        <w:t>Plumbers talk about male and female couplings, nipples, etc.</w:t>
      </w:r>
    </w:p>
    <w:p w14:paraId="10D18022" w14:textId="77777777" w:rsidR="00D06CEF" w:rsidRPr="009C6FD5" w:rsidRDefault="00D06CEF" w:rsidP="00E41C22">
      <w:pPr>
        <w:pStyle w:val="ListBullet2"/>
        <w:rPr>
          <w:lang w:val="en-ZA"/>
        </w:rPr>
      </w:pPr>
      <w:r w:rsidRPr="009C6FD5">
        <w:rPr>
          <w:lang w:val="en-ZA"/>
        </w:rPr>
        <w:t>IT people talk about RAM, Gigabytes, WiFi, etc.</w:t>
      </w:r>
    </w:p>
    <w:p w14:paraId="502D472E" w14:textId="77777777" w:rsidR="00D06CEF" w:rsidRPr="009C6FD5" w:rsidRDefault="00D06CEF" w:rsidP="00E41C22">
      <w:pPr>
        <w:pStyle w:val="ListBullet2"/>
        <w:rPr>
          <w:lang w:val="en-ZA"/>
        </w:rPr>
      </w:pPr>
      <w:r w:rsidRPr="009C6FD5">
        <w:rPr>
          <w:lang w:val="en-ZA"/>
        </w:rPr>
        <w:t xml:space="preserve">A paper tiger: when a committee or other body is established to investigate an occurrence, and nothing much happens, it is called a paper tiger.  </w:t>
      </w:r>
    </w:p>
    <w:p w14:paraId="74109DB4" w14:textId="77777777" w:rsidR="00D06CEF" w:rsidRPr="009C6FD5" w:rsidRDefault="00D06CEF" w:rsidP="00E41C22">
      <w:pPr>
        <w:pStyle w:val="ListBullet2"/>
        <w:rPr>
          <w:lang w:val="en-ZA"/>
        </w:rPr>
      </w:pPr>
      <w:r w:rsidRPr="009C6FD5">
        <w:rPr>
          <w:lang w:val="en-ZA"/>
        </w:rPr>
        <w:t>It means that the committee is not doing what it is supposed to do, the members of the committee postpone actions and make up imaginary problems as to why they cannot do the work in time.</w:t>
      </w:r>
    </w:p>
    <w:p w14:paraId="3C7EF51B" w14:textId="77777777" w:rsidR="00D06CEF" w:rsidRPr="009C6FD5" w:rsidRDefault="00D06CEF" w:rsidP="00E41C22">
      <w:pPr>
        <w:pStyle w:val="ListBullet2"/>
        <w:rPr>
          <w:lang w:val="en-ZA"/>
        </w:rPr>
      </w:pPr>
      <w:r w:rsidRPr="009C6FD5">
        <w:rPr>
          <w:lang w:val="en-ZA"/>
        </w:rPr>
        <w:t xml:space="preserve">In the training environment in South Africa we find a lot of jargon – words that are used in a context not previously used and existing words put together to mean something that is unique to the education and training environment.  </w:t>
      </w:r>
    </w:p>
    <w:p w14:paraId="6D8DEA3E" w14:textId="77777777" w:rsidR="00D06CEF" w:rsidRPr="009C6FD5" w:rsidRDefault="00D06CEF" w:rsidP="00D06CEF">
      <w:pPr>
        <w:pStyle w:val="L"/>
        <w:tabs>
          <w:tab w:val="clear" w:pos="556"/>
          <w:tab w:val="left" w:pos="720"/>
        </w:tabs>
        <w:ind w:left="550" w:firstLine="0"/>
        <w:rPr>
          <w:lang w:val="en-ZA"/>
        </w:rPr>
      </w:pPr>
    </w:p>
    <w:p w14:paraId="786039C4" w14:textId="77777777" w:rsidR="00D06CEF" w:rsidRPr="009C6FD5" w:rsidRDefault="00D06CEF" w:rsidP="00D06CEF">
      <w:pPr>
        <w:pStyle w:val="L"/>
        <w:tabs>
          <w:tab w:val="clear" w:pos="556"/>
          <w:tab w:val="left" w:pos="720"/>
        </w:tabs>
        <w:ind w:left="550" w:firstLine="0"/>
        <w:rPr>
          <w:lang w:val="en-ZA"/>
        </w:rPr>
      </w:pPr>
      <w:r w:rsidRPr="009C6FD5">
        <w:rPr>
          <w:lang w:val="en-ZA"/>
        </w:rPr>
        <w:t>We talk about Unit Standards, which previously was called training courses, we talk about assessments rather than tests and we have standards generating bodies and standards governing bodies, and so on.</w:t>
      </w:r>
    </w:p>
    <w:p w14:paraId="1E950E1D" w14:textId="77777777" w:rsidR="00D06CEF" w:rsidRPr="009C6FD5" w:rsidRDefault="00D06CEF" w:rsidP="00830B58">
      <w:pPr>
        <w:rPr>
          <w:lang w:val="en-ZA"/>
        </w:rPr>
      </w:pPr>
      <w:r w:rsidRPr="009C6FD5">
        <w:rPr>
          <w:lang w:val="en-ZA"/>
        </w:rPr>
        <w:t>Can you think of more examples?</w:t>
      </w:r>
    </w:p>
    <w:p w14:paraId="574B3664" w14:textId="77777777" w:rsidR="00D06CEF" w:rsidRPr="009C6FD5" w:rsidRDefault="00D06CEF" w:rsidP="00BD3566">
      <w:pPr>
        <w:pStyle w:val="H3"/>
        <w:rPr>
          <w:lang w:val="en-ZA"/>
        </w:rPr>
      </w:pPr>
      <w:bookmarkStart w:id="430" w:name="_Toc495930066"/>
      <w:r w:rsidRPr="009C6FD5">
        <w:rPr>
          <w:lang w:val="en-ZA"/>
        </w:rPr>
        <w:t>Slang</w:t>
      </w:r>
      <w:bookmarkEnd w:id="430"/>
    </w:p>
    <w:p w14:paraId="7B727B95" w14:textId="77777777" w:rsidR="00585451" w:rsidRPr="009C6FD5" w:rsidRDefault="00D06CEF" w:rsidP="00585451">
      <w:pPr>
        <w:pStyle w:val="Tip"/>
        <w:rPr>
          <w:lang w:val="en-ZA"/>
        </w:rPr>
      </w:pPr>
      <w:r w:rsidRPr="009C6FD5">
        <w:rPr>
          <w:lang w:val="en-ZA"/>
        </w:rPr>
        <w:t>Casual, very informal speech/signing, using expressive but informal words and expressions.</w:t>
      </w:r>
    </w:p>
    <w:p w14:paraId="71FBFA7D" w14:textId="77777777" w:rsidR="00D06CEF" w:rsidRPr="009C6FD5" w:rsidRDefault="00D06CEF" w:rsidP="00830B58">
      <w:pPr>
        <w:rPr>
          <w:lang w:val="en-ZA"/>
        </w:rPr>
      </w:pPr>
      <w:r w:rsidRPr="009C6FD5">
        <w:rPr>
          <w:lang w:val="en-ZA"/>
        </w:rPr>
        <w:t xml:space="preserve">Slang is usually related to age or social group rather than to trade or profession (jargon). It is used to stress an identity for those in the know and to exclude those who do not know the terms, for example, words to describe money, grown-ups, police, and activities. </w:t>
      </w:r>
    </w:p>
    <w:p w14:paraId="6AC574E2" w14:textId="77777777" w:rsidR="00D06CEF" w:rsidRPr="009C6FD5" w:rsidRDefault="00D06CEF" w:rsidP="00E41C22">
      <w:pPr>
        <w:pStyle w:val="ListBullet2"/>
        <w:rPr>
          <w:lang w:val="en-ZA"/>
        </w:rPr>
      </w:pPr>
      <w:r w:rsidRPr="009C6FD5">
        <w:rPr>
          <w:lang w:val="en-ZA"/>
        </w:rPr>
        <w:t>My Bra</w:t>
      </w:r>
    </w:p>
    <w:p w14:paraId="3421FC76" w14:textId="77777777" w:rsidR="00D06CEF" w:rsidRPr="009C6FD5" w:rsidRDefault="00D06CEF" w:rsidP="00E41C22">
      <w:pPr>
        <w:pStyle w:val="ListBullet2"/>
        <w:rPr>
          <w:lang w:val="en-ZA"/>
        </w:rPr>
      </w:pPr>
      <w:r w:rsidRPr="009C6FD5">
        <w:rPr>
          <w:lang w:val="en-ZA"/>
        </w:rPr>
        <w:t>Howzit Broe</w:t>
      </w:r>
    </w:p>
    <w:p w14:paraId="16DF062C" w14:textId="77777777" w:rsidR="00D06CEF" w:rsidRPr="009C6FD5" w:rsidRDefault="00D06CEF" w:rsidP="00E41C22">
      <w:pPr>
        <w:pStyle w:val="ListBullet2"/>
        <w:rPr>
          <w:lang w:val="en-ZA"/>
        </w:rPr>
      </w:pPr>
      <w:r w:rsidRPr="009C6FD5">
        <w:rPr>
          <w:lang w:val="en-ZA"/>
        </w:rPr>
        <w:t>Whazzup</w:t>
      </w:r>
    </w:p>
    <w:p w14:paraId="04FC8E85" w14:textId="77777777" w:rsidR="00D06CEF" w:rsidRPr="009C6FD5" w:rsidRDefault="00D06CEF" w:rsidP="00BD3566">
      <w:pPr>
        <w:pStyle w:val="H3"/>
        <w:rPr>
          <w:lang w:val="en-ZA"/>
        </w:rPr>
      </w:pPr>
      <w:bookmarkStart w:id="431" w:name="_Toc117930582"/>
      <w:bookmarkStart w:id="432" w:name="_Toc495930067"/>
      <w:r w:rsidRPr="009C6FD5">
        <w:rPr>
          <w:lang w:val="en-ZA"/>
        </w:rPr>
        <w:t>Acronym</w:t>
      </w:r>
      <w:bookmarkEnd w:id="431"/>
      <w:bookmarkEnd w:id="432"/>
    </w:p>
    <w:p w14:paraId="67F43132" w14:textId="77777777" w:rsidR="00D06CEF" w:rsidRPr="009C6FD5" w:rsidRDefault="00D06CEF" w:rsidP="00585451">
      <w:pPr>
        <w:pStyle w:val="Tip"/>
        <w:rPr>
          <w:noProof/>
          <w:lang w:val="en-ZA"/>
        </w:rPr>
      </w:pPr>
      <w:r w:rsidRPr="009C6FD5">
        <w:rPr>
          <w:noProof/>
          <w:lang w:val="en-ZA"/>
        </w:rPr>
        <w:t>A word formed from the first letter of other words</w:t>
      </w:r>
    </w:p>
    <w:p w14:paraId="1E1043CD" w14:textId="77777777" w:rsidR="00D06CEF" w:rsidRPr="009C6FD5" w:rsidRDefault="00D06CEF" w:rsidP="00585451">
      <w:pPr>
        <w:pStyle w:val="ListBullet2"/>
        <w:rPr>
          <w:lang w:val="en-ZA"/>
        </w:rPr>
      </w:pPr>
      <w:r w:rsidRPr="009C6FD5">
        <w:rPr>
          <w:lang w:val="en-ZA"/>
        </w:rPr>
        <w:t>SDF: skills development facilitator</w:t>
      </w:r>
    </w:p>
    <w:p w14:paraId="7105D3E1" w14:textId="77777777" w:rsidR="00D06CEF" w:rsidRPr="009C6FD5" w:rsidRDefault="00D06CEF" w:rsidP="00585451">
      <w:pPr>
        <w:pStyle w:val="ListBullet2"/>
        <w:rPr>
          <w:lang w:val="en-ZA"/>
        </w:rPr>
      </w:pPr>
      <w:r w:rsidRPr="009C6FD5">
        <w:rPr>
          <w:lang w:val="en-ZA"/>
        </w:rPr>
        <w:t>FNB: First National Bank</w:t>
      </w:r>
    </w:p>
    <w:p w14:paraId="079E58BA" w14:textId="77777777" w:rsidR="00D06CEF" w:rsidRPr="009C6FD5" w:rsidRDefault="00D06CEF" w:rsidP="00585451">
      <w:pPr>
        <w:pStyle w:val="ListBullet2"/>
        <w:rPr>
          <w:lang w:val="en-ZA"/>
        </w:rPr>
      </w:pPr>
      <w:r w:rsidRPr="009C6FD5">
        <w:rPr>
          <w:lang w:val="en-ZA"/>
        </w:rPr>
        <w:t>ABET: adult basic education and training</w:t>
      </w:r>
    </w:p>
    <w:p w14:paraId="60BE7FF4" w14:textId="77777777" w:rsidR="00D06CEF" w:rsidRPr="009C6FD5" w:rsidRDefault="00D06CEF" w:rsidP="00585451">
      <w:pPr>
        <w:pStyle w:val="ListBullet2"/>
        <w:rPr>
          <w:lang w:val="en-ZA"/>
        </w:rPr>
      </w:pPr>
      <w:r w:rsidRPr="009C6FD5">
        <w:rPr>
          <w:lang w:val="en-ZA"/>
        </w:rPr>
        <w:t>ESCOM: Electricity Supply Commission</w:t>
      </w:r>
    </w:p>
    <w:p w14:paraId="073FB02D" w14:textId="77777777" w:rsidR="00D06CEF" w:rsidRPr="009C6FD5" w:rsidRDefault="00D06CEF" w:rsidP="00585451">
      <w:pPr>
        <w:pStyle w:val="ListBullet2"/>
        <w:rPr>
          <w:lang w:val="en-ZA"/>
        </w:rPr>
      </w:pPr>
      <w:r w:rsidRPr="009C6FD5">
        <w:rPr>
          <w:lang w:val="en-ZA"/>
        </w:rPr>
        <w:t>Soweto: South Western Township</w:t>
      </w:r>
    </w:p>
    <w:p w14:paraId="31565D7B" w14:textId="77777777" w:rsidR="00D06CEF" w:rsidRPr="009C6FD5" w:rsidRDefault="00D06CEF" w:rsidP="00585451">
      <w:pPr>
        <w:pStyle w:val="ListBullet2"/>
        <w:rPr>
          <w:lang w:val="en-ZA"/>
        </w:rPr>
      </w:pPr>
      <w:r w:rsidRPr="009C6FD5">
        <w:rPr>
          <w:lang w:val="en-ZA"/>
        </w:rPr>
        <w:t>Soshanguve: Sotho, Shangaan, Nguni, Venda</w:t>
      </w:r>
    </w:p>
    <w:p w14:paraId="594CF4D3" w14:textId="77777777" w:rsidR="00D06CEF" w:rsidRPr="009C6FD5" w:rsidRDefault="00D06CEF" w:rsidP="005736AC">
      <w:pPr>
        <w:pStyle w:val="Heading2"/>
        <w:rPr>
          <w:lang w:val="en-ZA"/>
        </w:rPr>
      </w:pPr>
      <w:bookmarkStart w:id="433" w:name="_Toc201073922"/>
      <w:bookmarkStart w:id="434" w:name="_Toc495930068"/>
      <w:r w:rsidRPr="009C6FD5">
        <w:rPr>
          <w:lang w:val="en-ZA"/>
        </w:rPr>
        <w:t>Construct meaning from contextual clues</w:t>
      </w:r>
      <w:bookmarkEnd w:id="433"/>
      <w:bookmarkEnd w:id="434"/>
    </w:p>
    <w:p w14:paraId="785924E1" w14:textId="77777777" w:rsidR="00D06CEF" w:rsidRPr="009C6FD5" w:rsidRDefault="00D06CEF" w:rsidP="00BD3566">
      <w:pPr>
        <w:pStyle w:val="H3"/>
        <w:rPr>
          <w:lang w:val="en-ZA"/>
        </w:rPr>
      </w:pPr>
      <w:bookmarkStart w:id="435" w:name="_Toc117930579"/>
      <w:bookmarkStart w:id="436" w:name="_Toc495930069"/>
      <w:r w:rsidRPr="009C6FD5">
        <w:rPr>
          <w:lang w:val="en-ZA"/>
        </w:rPr>
        <w:t>Contextual Clues</w:t>
      </w:r>
      <w:bookmarkEnd w:id="435"/>
      <w:bookmarkEnd w:id="436"/>
    </w:p>
    <w:p w14:paraId="0EE8D0F7" w14:textId="77777777" w:rsidR="00D06CEF" w:rsidRPr="009C6FD5" w:rsidRDefault="00D06CEF" w:rsidP="00585451">
      <w:pPr>
        <w:pStyle w:val="Tip"/>
        <w:rPr>
          <w:noProof/>
          <w:lang w:val="en-ZA"/>
        </w:rPr>
      </w:pPr>
      <w:r w:rsidRPr="009C6FD5">
        <w:rPr>
          <w:noProof/>
          <w:lang w:val="en-ZA"/>
        </w:rPr>
        <w:t>The parts that immediately come before or after a word or passage and clarify its meaning.</w:t>
      </w:r>
    </w:p>
    <w:p w14:paraId="14A545B6" w14:textId="77777777" w:rsidR="00D06CEF" w:rsidRPr="009C6FD5" w:rsidRDefault="00D06CEF" w:rsidP="00D06CEF">
      <w:pPr>
        <w:rPr>
          <w:noProof/>
          <w:lang w:val="en-ZA"/>
        </w:rPr>
      </w:pPr>
      <w:r w:rsidRPr="009C6FD5">
        <w:rPr>
          <w:noProof/>
          <w:lang w:val="en-ZA"/>
        </w:rPr>
        <w:t>Sometimes when you hear/view a piece of writing, there will be words that you don’t know the meaning of.  Very often, when this happens, you can determine the meaning of the word by looking at the whole sentence.  Below is a quote from a newspaper article in the Pretoria News of 26 July 2005 about Orlando Pirates:</w:t>
      </w:r>
    </w:p>
    <w:p w14:paraId="23701084" w14:textId="77777777" w:rsidR="00D06CEF" w:rsidRPr="009C6FD5" w:rsidRDefault="00D06CEF" w:rsidP="00E41C22">
      <w:pPr>
        <w:pBdr>
          <w:top w:val="single" w:sz="4" w:space="1" w:color="auto"/>
          <w:left w:val="single" w:sz="4" w:space="4" w:color="auto"/>
          <w:bottom w:val="single" w:sz="4" w:space="1" w:color="auto"/>
          <w:right w:val="single" w:sz="4" w:space="4" w:color="auto"/>
        </w:pBdr>
        <w:rPr>
          <w:i/>
          <w:lang w:val="en-ZA"/>
        </w:rPr>
      </w:pPr>
      <w:r w:rsidRPr="009C6FD5">
        <w:rPr>
          <w:i/>
          <w:lang w:val="en-ZA"/>
        </w:rPr>
        <w:t xml:space="preserve">Orlando Pirates will not take part in future Telkom Charity Cup tournaments.  </w:t>
      </w:r>
    </w:p>
    <w:p w14:paraId="1D3650AD" w14:textId="77777777" w:rsidR="00D06CEF" w:rsidRPr="009C6FD5" w:rsidRDefault="00D06CEF" w:rsidP="00E41C22">
      <w:pPr>
        <w:pBdr>
          <w:top w:val="single" w:sz="4" w:space="1" w:color="auto"/>
          <w:left w:val="single" w:sz="4" w:space="4" w:color="auto"/>
          <w:bottom w:val="single" w:sz="4" w:space="1" w:color="auto"/>
          <w:right w:val="single" w:sz="4" w:space="4" w:color="auto"/>
        </w:pBdr>
        <w:rPr>
          <w:i/>
          <w:lang w:val="en-ZA"/>
        </w:rPr>
      </w:pPr>
      <w:r w:rsidRPr="009C6FD5">
        <w:rPr>
          <w:i/>
          <w:lang w:val="en-ZA"/>
        </w:rPr>
        <w:t>That’s unless what club chairman Irvin Khoza called a “fake voting contest to select the participating teams, which in no way resembles reality” is abolished.</w:t>
      </w:r>
    </w:p>
    <w:p w14:paraId="47C1C394" w14:textId="77777777" w:rsidR="00D06CEF" w:rsidRPr="009C6FD5" w:rsidRDefault="00D06CEF" w:rsidP="00E41C22">
      <w:pPr>
        <w:pBdr>
          <w:top w:val="single" w:sz="4" w:space="1" w:color="auto"/>
          <w:left w:val="single" w:sz="4" w:space="4" w:color="auto"/>
          <w:bottom w:val="single" w:sz="4" w:space="1" w:color="auto"/>
          <w:right w:val="single" w:sz="4" w:space="4" w:color="auto"/>
        </w:pBdr>
        <w:rPr>
          <w:i/>
          <w:lang w:val="en-ZA"/>
        </w:rPr>
      </w:pPr>
      <w:r w:rsidRPr="009C6FD5">
        <w:rPr>
          <w:i/>
          <w:lang w:val="en-ZA"/>
        </w:rPr>
        <w:t>The scathing outburst by the “Iron Duke” of South African football, follows the bizarre omission of The Buccaneers from Saturday’s four-team annual extravaganza at FNB stadium.</w:t>
      </w:r>
    </w:p>
    <w:p w14:paraId="6F78F096" w14:textId="77777777" w:rsidR="00D06CEF" w:rsidRPr="009C6FD5" w:rsidRDefault="00D06CEF" w:rsidP="00D06CEF">
      <w:pPr>
        <w:rPr>
          <w:noProof/>
          <w:lang w:val="en-ZA"/>
        </w:rPr>
      </w:pPr>
      <w:r w:rsidRPr="009C6FD5">
        <w:rPr>
          <w:noProof/>
          <w:lang w:val="en-ZA"/>
        </w:rPr>
        <w:t xml:space="preserve">If there are words you don’t understand, you can infer the meaning by looking at the whole sentence, for example in the last paragraph the word scathing is used.  Without knowing the meaning of the word, we can deduce that it means something like angry, disgusted, nasty or something similar.  </w:t>
      </w:r>
    </w:p>
    <w:p w14:paraId="0DB292F2" w14:textId="77777777" w:rsidR="00D06CEF" w:rsidRPr="009C6FD5" w:rsidRDefault="00D06CEF" w:rsidP="00585451">
      <w:pPr>
        <w:pStyle w:val="Tip"/>
        <w:rPr>
          <w:noProof/>
          <w:lang w:val="en-ZA"/>
        </w:rPr>
      </w:pPr>
      <w:r w:rsidRPr="009C6FD5">
        <w:rPr>
          <w:noProof/>
          <w:lang w:val="en-ZA"/>
        </w:rPr>
        <w:t>Scathing means: harshly critical</w:t>
      </w:r>
    </w:p>
    <w:p w14:paraId="16BC097C" w14:textId="77777777" w:rsidR="00D06CEF" w:rsidRPr="009C6FD5" w:rsidRDefault="00D06CEF" w:rsidP="00BD3566">
      <w:pPr>
        <w:pStyle w:val="H3"/>
        <w:rPr>
          <w:lang w:val="en-ZA"/>
        </w:rPr>
      </w:pPr>
      <w:bookmarkStart w:id="437" w:name="_Toc117930580"/>
      <w:bookmarkStart w:id="438" w:name="_Toc495930070"/>
      <w:r w:rsidRPr="009C6FD5">
        <w:rPr>
          <w:lang w:val="en-ZA"/>
        </w:rPr>
        <w:t>Word-Attack Skills</w:t>
      </w:r>
      <w:bookmarkEnd w:id="437"/>
      <w:bookmarkEnd w:id="438"/>
    </w:p>
    <w:p w14:paraId="46C49D08" w14:textId="77777777" w:rsidR="00D06CEF" w:rsidRPr="009C6FD5" w:rsidRDefault="00D06CEF" w:rsidP="00830B58">
      <w:pPr>
        <w:rPr>
          <w:noProof/>
          <w:lang w:val="en-ZA"/>
        </w:rPr>
      </w:pPr>
      <w:r w:rsidRPr="009C6FD5">
        <w:rPr>
          <w:lang w:val="en-ZA"/>
        </w:rPr>
        <w:t>Word-Attack skills are a variety of strategies that experienced readers use in order to understand text.  Using these strategies help people to decode, pronounce and understand unfamiliar words</w:t>
      </w:r>
      <w:r w:rsidRPr="009C6FD5">
        <w:rPr>
          <w:noProof/>
          <w:lang w:val="en-ZA"/>
        </w:rPr>
        <w:t>.</w:t>
      </w:r>
    </w:p>
    <w:p w14:paraId="7FC92494" w14:textId="77777777" w:rsidR="00D06CEF" w:rsidRPr="00DB0F3E" w:rsidRDefault="00D06CEF" w:rsidP="00DB0F3E">
      <w:pPr>
        <w:pStyle w:val="Heading4"/>
      </w:pPr>
      <w:r w:rsidRPr="00DB0F3E">
        <w:t>Visualise</w:t>
      </w:r>
    </w:p>
    <w:p w14:paraId="628D3873" w14:textId="77777777" w:rsidR="00D06CEF" w:rsidRPr="009C6FD5" w:rsidRDefault="00D06CEF" w:rsidP="00830B58">
      <w:pPr>
        <w:rPr>
          <w:noProof/>
          <w:lang w:val="en-ZA"/>
        </w:rPr>
      </w:pPr>
      <w:r w:rsidRPr="009C6FD5">
        <w:rPr>
          <w:noProof/>
          <w:lang w:val="en-ZA"/>
        </w:rPr>
        <w:t>Many people think visually, in other words in pictures.  They use shapes, movemenet and colours.  These people can benefit from this technique:</w:t>
      </w:r>
    </w:p>
    <w:p w14:paraId="5EBB8930" w14:textId="77777777" w:rsidR="00D06CEF" w:rsidRPr="009C6FD5" w:rsidRDefault="00D06CEF" w:rsidP="00E41C22">
      <w:pPr>
        <w:pStyle w:val="ListBullet2"/>
        <w:rPr>
          <w:lang w:val="en-ZA"/>
        </w:rPr>
      </w:pPr>
      <w:r w:rsidRPr="009C6FD5">
        <w:rPr>
          <w:lang w:val="en-ZA"/>
        </w:rPr>
        <w:t>Imagine a fictional story taking place as if it were a movie.  Imagine the character’s features.  Picture the plot in time and space.</w:t>
      </w:r>
    </w:p>
    <w:p w14:paraId="5B8AE87A" w14:textId="77777777" w:rsidR="00D06CEF" w:rsidRPr="009C6FD5" w:rsidRDefault="00D06CEF" w:rsidP="00E41C22">
      <w:pPr>
        <w:pStyle w:val="ListBullet2"/>
        <w:rPr>
          <w:lang w:val="en-ZA"/>
        </w:rPr>
      </w:pPr>
      <w:r w:rsidRPr="009C6FD5">
        <w:rPr>
          <w:lang w:val="en-ZA"/>
        </w:rPr>
        <w:t>Imagine processes and explanations happening visually.  Use nouns, verbs and adjectives to create pictures, diagrams or other mental pictures.</w:t>
      </w:r>
    </w:p>
    <w:p w14:paraId="7B057BB0" w14:textId="77777777" w:rsidR="00D06CEF" w:rsidRPr="009C6FD5" w:rsidRDefault="00D06CEF" w:rsidP="00E41C22">
      <w:pPr>
        <w:pStyle w:val="ListBullet2"/>
        <w:rPr>
          <w:noProof/>
          <w:lang w:val="en-ZA"/>
        </w:rPr>
      </w:pPr>
      <w:r w:rsidRPr="009C6FD5">
        <w:rPr>
          <w:lang w:val="en-ZA"/>
        </w:rPr>
        <w:t>Use graphic organisers to lay out information.  Make sketches or diagrams on scrap paper</w:t>
      </w:r>
      <w:r w:rsidRPr="009C6FD5">
        <w:rPr>
          <w:noProof/>
          <w:lang w:val="en-ZA"/>
        </w:rPr>
        <w:t>.</w:t>
      </w:r>
    </w:p>
    <w:p w14:paraId="1C671A4E" w14:textId="77777777" w:rsidR="00D06CEF" w:rsidRPr="00DB0F3E" w:rsidRDefault="00D06CEF" w:rsidP="00DB0F3E">
      <w:pPr>
        <w:pStyle w:val="Heading4"/>
      </w:pPr>
      <w:r w:rsidRPr="00DB0F3E">
        <w:t>Ask and answer questions</w:t>
      </w:r>
    </w:p>
    <w:p w14:paraId="3A68F67B" w14:textId="77777777" w:rsidR="00D06CEF" w:rsidRPr="009C6FD5" w:rsidRDefault="00D06CEF" w:rsidP="00830B58">
      <w:pPr>
        <w:rPr>
          <w:noProof/>
          <w:lang w:val="en-ZA"/>
        </w:rPr>
      </w:pPr>
      <w:r w:rsidRPr="009C6FD5">
        <w:rPr>
          <w:noProof/>
          <w:lang w:val="en-ZA"/>
        </w:rPr>
        <w:t>Using this technique will help you to recognise when you are confused and it encourages active learning.  This technique is similar to predicting.</w:t>
      </w:r>
    </w:p>
    <w:p w14:paraId="67C4A5D9" w14:textId="77777777" w:rsidR="00D06CEF" w:rsidRPr="009C6FD5" w:rsidRDefault="00D06CEF" w:rsidP="00E41C22">
      <w:pPr>
        <w:pStyle w:val="ListBullet2"/>
        <w:rPr>
          <w:lang w:val="en-ZA"/>
        </w:rPr>
      </w:pPr>
      <w:r w:rsidRPr="009C6FD5">
        <w:rPr>
          <w:lang w:val="en-ZA"/>
        </w:rPr>
        <w:t>Think about the subject based on the title, chapter heads and visual information.  Make notes about anything you are curious about.</w:t>
      </w:r>
    </w:p>
    <w:p w14:paraId="7E1B5583" w14:textId="77777777" w:rsidR="00D06CEF" w:rsidRPr="009C6FD5" w:rsidRDefault="00D06CEF" w:rsidP="00E41C22">
      <w:pPr>
        <w:pStyle w:val="ListBullet2"/>
        <w:rPr>
          <w:lang w:val="en-ZA"/>
        </w:rPr>
      </w:pPr>
      <w:r w:rsidRPr="009C6FD5">
        <w:rPr>
          <w:lang w:val="en-ZA"/>
        </w:rPr>
        <w:t>Pause and write down any questions.  Be sure to write down questions if you are confused.</w:t>
      </w:r>
    </w:p>
    <w:p w14:paraId="79AC8111" w14:textId="77777777" w:rsidR="00D06CEF" w:rsidRPr="009C6FD5" w:rsidRDefault="00D06CEF" w:rsidP="00E41C22">
      <w:pPr>
        <w:pStyle w:val="ListBullet2"/>
        <w:rPr>
          <w:lang w:val="en-ZA"/>
        </w:rPr>
      </w:pPr>
      <w:r w:rsidRPr="009C6FD5">
        <w:rPr>
          <w:lang w:val="en-ZA"/>
        </w:rPr>
        <w:t>Look for the answers while listening/viewing.  Pause and write down the answers.</w:t>
      </w:r>
    </w:p>
    <w:p w14:paraId="69E05A64" w14:textId="77777777" w:rsidR="00D06CEF" w:rsidRPr="009C6FD5" w:rsidRDefault="00D06CEF" w:rsidP="00E41C22">
      <w:pPr>
        <w:pStyle w:val="ListBullet2"/>
        <w:rPr>
          <w:lang w:val="en-ZA"/>
        </w:rPr>
      </w:pPr>
      <w:r w:rsidRPr="009C6FD5">
        <w:rPr>
          <w:lang w:val="en-ZA"/>
        </w:rPr>
        <w:t>Were all your questions answered?  Could the answers come from other sources?</w:t>
      </w:r>
    </w:p>
    <w:p w14:paraId="5EF899D9" w14:textId="77777777" w:rsidR="00D06CEF" w:rsidRPr="00DB0F3E" w:rsidRDefault="00D06CEF" w:rsidP="00DB0F3E">
      <w:pPr>
        <w:pStyle w:val="Heading4"/>
      </w:pPr>
      <w:r w:rsidRPr="00DB0F3E">
        <w:t>Retell and summarise</w:t>
      </w:r>
    </w:p>
    <w:p w14:paraId="02330CC7" w14:textId="77777777" w:rsidR="00D06CEF" w:rsidRPr="009C6FD5" w:rsidRDefault="00D06CEF" w:rsidP="00830B58">
      <w:pPr>
        <w:rPr>
          <w:noProof/>
          <w:lang w:val="en-ZA"/>
        </w:rPr>
      </w:pPr>
      <w:r w:rsidRPr="009C6FD5">
        <w:rPr>
          <w:noProof/>
          <w:lang w:val="en-ZA"/>
        </w:rPr>
        <w:t>Retelling the text in your own words clears up language issues; it challenges you to aim for complete retention.  Summarising allows you to discriminate between main ideas and supplementary information.</w:t>
      </w:r>
    </w:p>
    <w:p w14:paraId="7B7DD3D4" w14:textId="77777777" w:rsidR="00D06CEF" w:rsidRPr="009C6FD5" w:rsidRDefault="00D06CEF" w:rsidP="00E41C22">
      <w:pPr>
        <w:pStyle w:val="ListBullet2"/>
        <w:rPr>
          <w:lang w:val="en-ZA"/>
        </w:rPr>
      </w:pPr>
      <w:r w:rsidRPr="009C6FD5">
        <w:rPr>
          <w:lang w:val="en-ZA"/>
        </w:rPr>
        <w:t xml:space="preserve">Make a note of the main ideas or events.  </w:t>
      </w:r>
    </w:p>
    <w:p w14:paraId="25346C4C" w14:textId="77777777" w:rsidR="00D06CEF" w:rsidRPr="009C6FD5" w:rsidRDefault="00D06CEF" w:rsidP="00E41C22">
      <w:pPr>
        <w:pStyle w:val="ListBullet2"/>
        <w:rPr>
          <w:lang w:val="en-ZA"/>
        </w:rPr>
      </w:pPr>
      <w:r w:rsidRPr="009C6FD5">
        <w:rPr>
          <w:lang w:val="en-ZA"/>
        </w:rPr>
        <w:t>Review the information or story.  Note main ideas or events and the details that support them.</w:t>
      </w:r>
    </w:p>
    <w:p w14:paraId="672B68F6" w14:textId="77777777" w:rsidR="00D06CEF" w:rsidRPr="009C6FD5" w:rsidRDefault="00D06CEF" w:rsidP="00E41C22">
      <w:pPr>
        <w:pStyle w:val="ListBullet2"/>
        <w:rPr>
          <w:lang w:val="en-ZA"/>
        </w:rPr>
      </w:pPr>
      <w:r w:rsidRPr="009C6FD5">
        <w:rPr>
          <w:lang w:val="en-ZA"/>
        </w:rPr>
        <w:t>Retell or summarise the text.  Focus on the important points and support them with relevant details.</w:t>
      </w:r>
    </w:p>
    <w:p w14:paraId="07669EE8" w14:textId="77777777" w:rsidR="00D06CEF" w:rsidRPr="009C6FD5" w:rsidRDefault="00D06CEF" w:rsidP="00E41C22">
      <w:pPr>
        <w:pStyle w:val="ListBullet2"/>
        <w:rPr>
          <w:lang w:val="en-ZA"/>
        </w:rPr>
      </w:pPr>
      <w:r w:rsidRPr="009C6FD5">
        <w:rPr>
          <w:lang w:val="en-ZA"/>
        </w:rPr>
        <w:t>Refer to the speaker/signer to check the retelling or summary.</w:t>
      </w:r>
    </w:p>
    <w:p w14:paraId="06EACF3A" w14:textId="77777777" w:rsidR="00D06CEF" w:rsidRPr="00DB0F3E" w:rsidRDefault="00D06CEF" w:rsidP="00DB0F3E">
      <w:pPr>
        <w:pStyle w:val="Heading4"/>
      </w:pPr>
      <w:r w:rsidRPr="00DB0F3E">
        <w:t>Connect the text to life experiences, other texts and prior knowledge</w:t>
      </w:r>
    </w:p>
    <w:p w14:paraId="791C863C" w14:textId="77777777" w:rsidR="00D06CEF" w:rsidRPr="009C6FD5" w:rsidRDefault="00D06CEF" w:rsidP="00830B58">
      <w:pPr>
        <w:rPr>
          <w:noProof/>
          <w:lang w:val="en-ZA"/>
        </w:rPr>
      </w:pPr>
      <w:r w:rsidRPr="009C6FD5">
        <w:rPr>
          <w:noProof/>
          <w:lang w:val="en-ZA"/>
        </w:rPr>
        <w:t>When you connect text to your experience and knowledge it helps you to personalise the information and it also helps you to remember the information.</w:t>
      </w:r>
    </w:p>
    <w:p w14:paraId="5656A568" w14:textId="77777777" w:rsidR="00D06CEF" w:rsidRPr="009C6FD5" w:rsidRDefault="00D06CEF" w:rsidP="00E41C22">
      <w:pPr>
        <w:pStyle w:val="ListBullet2"/>
        <w:rPr>
          <w:lang w:val="en-ZA"/>
        </w:rPr>
      </w:pPr>
      <w:r w:rsidRPr="009C6FD5">
        <w:rPr>
          <w:lang w:val="en-ZA"/>
        </w:rPr>
        <w:t>Is the subject familiar?  Do the characters resemble people that are familiar to your?  Where did you learn about the concept: from school, at home or from other experiences?</w:t>
      </w:r>
    </w:p>
    <w:p w14:paraId="55145920" w14:textId="77777777" w:rsidR="00D06CEF" w:rsidRPr="009C6FD5" w:rsidRDefault="00D06CEF" w:rsidP="00E41C22">
      <w:pPr>
        <w:pStyle w:val="ListBullet2"/>
        <w:rPr>
          <w:lang w:val="en-ZA"/>
        </w:rPr>
      </w:pPr>
      <w:r w:rsidRPr="009C6FD5">
        <w:rPr>
          <w:lang w:val="en-ZA"/>
        </w:rPr>
        <w:t>Is the style or genre familiar?  Does it resemble other texts?  For this purpose you may consider Television shows, movies and games as texts.  Anything that reminds you of the current text will help.</w:t>
      </w:r>
    </w:p>
    <w:p w14:paraId="08AC125F" w14:textId="77777777" w:rsidR="00D06CEF" w:rsidRPr="009C6FD5" w:rsidRDefault="00D06CEF" w:rsidP="00E41C22">
      <w:pPr>
        <w:pStyle w:val="ListBullet2"/>
        <w:rPr>
          <w:lang w:val="en-ZA"/>
        </w:rPr>
      </w:pPr>
      <w:r w:rsidRPr="009C6FD5">
        <w:rPr>
          <w:lang w:val="en-ZA"/>
        </w:rPr>
        <w:t>Write down similarities between the current text and experiences, knowledge or other texts.</w:t>
      </w:r>
    </w:p>
    <w:p w14:paraId="4C496FA6" w14:textId="77777777" w:rsidR="00D06CEF" w:rsidRPr="00DB0F3E" w:rsidRDefault="00D06CEF" w:rsidP="00DB0F3E">
      <w:pPr>
        <w:pStyle w:val="Heading4"/>
      </w:pPr>
      <w:r w:rsidRPr="00DB0F3E">
        <w:t>Individual words</w:t>
      </w:r>
    </w:p>
    <w:p w14:paraId="384D026E" w14:textId="77777777" w:rsidR="00D06CEF" w:rsidRPr="009C6FD5" w:rsidRDefault="00D06CEF" w:rsidP="00E41C22">
      <w:pPr>
        <w:pStyle w:val="ListBullet2"/>
        <w:rPr>
          <w:lang w:val="en-ZA"/>
        </w:rPr>
      </w:pPr>
      <w:r w:rsidRPr="009C6FD5">
        <w:rPr>
          <w:b/>
          <w:lang w:val="en-ZA"/>
        </w:rPr>
        <w:t>Use picture clues, if they are available</w:t>
      </w:r>
      <w:r w:rsidRPr="009C6FD5">
        <w:rPr>
          <w:lang w:val="en-ZA"/>
        </w:rPr>
        <w:t>.  Look at the picture: are there people, objects or actions in the picture that might make sense in the sentence?</w:t>
      </w:r>
    </w:p>
    <w:p w14:paraId="7D63089A" w14:textId="77777777" w:rsidR="00D06CEF" w:rsidRPr="009C6FD5" w:rsidRDefault="00D06CEF" w:rsidP="00E41C22">
      <w:pPr>
        <w:pStyle w:val="ListBullet2"/>
        <w:rPr>
          <w:lang w:val="en-ZA"/>
        </w:rPr>
      </w:pPr>
      <w:r w:rsidRPr="009C6FD5">
        <w:rPr>
          <w:b/>
          <w:lang w:val="en-ZA"/>
        </w:rPr>
        <w:t>Sound out the word</w:t>
      </w:r>
      <w:r w:rsidRPr="009C6FD5">
        <w:rPr>
          <w:lang w:val="en-ZA"/>
        </w:rPr>
        <w:t>.  Start with the first letter and say each letter out loud.  Blend the sounds together and try to say the word.  Does the word make sense in the sentence?</w:t>
      </w:r>
    </w:p>
    <w:p w14:paraId="5B4E098F" w14:textId="77777777" w:rsidR="00D06CEF" w:rsidRPr="009C6FD5" w:rsidRDefault="00D06CEF" w:rsidP="00E41C22">
      <w:pPr>
        <w:pStyle w:val="ListBullet2"/>
        <w:rPr>
          <w:lang w:val="en-ZA"/>
        </w:rPr>
      </w:pPr>
      <w:r w:rsidRPr="009C6FD5">
        <w:rPr>
          <w:b/>
          <w:lang w:val="en-ZA"/>
        </w:rPr>
        <w:t>Look for chunks in the word</w:t>
      </w:r>
      <w:r w:rsidRPr="009C6FD5">
        <w:rPr>
          <w:lang w:val="en-ZA"/>
        </w:rPr>
        <w:t xml:space="preserve">.  Look for familiar letter chunks.  They may be sounds, </w:t>
      </w:r>
      <w:r w:rsidRPr="009C6FD5">
        <w:rPr>
          <w:b/>
          <w:lang w:val="en-ZA"/>
        </w:rPr>
        <w:t>prefixes, suffixes</w:t>
      </w:r>
      <w:r w:rsidRPr="009C6FD5">
        <w:rPr>
          <w:lang w:val="en-ZA"/>
        </w:rPr>
        <w:t>, endings or whole words.  Read each chunk by itself.  Then blend the chunks together and sound out the word.  Does that word make sense in the sentence?</w:t>
      </w:r>
    </w:p>
    <w:p w14:paraId="5BD1987A" w14:textId="77777777" w:rsidR="00D06CEF" w:rsidRPr="009C6FD5" w:rsidRDefault="00D06CEF" w:rsidP="00E41C22">
      <w:pPr>
        <w:pStyle w:val="ListBullet2"/>
        <w:rPr>
          <w:lang w:val="en-ZA"/>
        </w:rPr>
      </w:pPr>
      <w:r w:rsidRPr="009C6FD5">
        <w:rPr>
          <w:b/>
          <w:lang w:val="en-ZA"/>
        </w:rPr>
        <w:t>Connect to a word you know</w:t>
      </w:r>
      <w:r w:rsidRPr="009C6FD5">
        <w:rPr>
          <w:lang w:val="en-ZA"/>
        </w:rPr>
        <w:t>.  Think of a word that looks like the unfamiliar word.  Compare the familiar word to the unfamiliar word.  Decide if the familiar word is a chunk or form of the unfamiliar word.  Use the known word in the sentence to see If it makes sense.  If so, the meaning of the two words are close enough for understanding.</w:t>
      </w:r>
    </w:p>
    <w:p w14:paraId="12D35EE2" w14:textId="77777777" w:rsidR="00D06CEF" w:rsidRPr="009C6FD5" w:rsidRDefault="00D06CEF" w:rsidP="00E41C22">
      <w:pPr>
        <w:pStyle w:val="ListBullet2"/>
        <w:rPr>
          <w:lang w:val="en-ZA"/>
        </w:rPr>
      </w:pPr>
      <w:r w:rsidRPr="009C6FD5">
        <w:rPr>
          <w:b/>
          <w:lang w:val="en-ZA"/>
        </w:rPr>
        <w:t>Use prior knowledge</w:t>
      </w:r>
      <w:r w:rsidRPr="009C6FD5">
        <w:rPr>
          <w:lang w:val="en-ZA"/>
        </w:rPr>
        <w:t xml:space="preserve">.  Think about what you know about the subject of the, paragraph or sentence.  Do you know anything that might make sense in the sentence?  </w:t>
      </w:r>
    </w:p>
    <w:p w14:paraId="51EBC06B" w14:textId="77777777" w:rsidR="00D06CEF" w:rsidRPr="009C6FD5" w:rsidRDefault="00D06CEF" w:rsidP="00BD3566">
      <w:pPr>
        <w:pStyle w:val="H3"/>
        <w:rPr>
          <w:lang w:val="en-ZA"/>
        </w:rPr>
      </w:pPr>
      <w:bookmarkStart w:id="439" w:name="_Toc495930071"/>
      <w:r w:rsidRPr="009C6FD5">
        <w:rPr>
          <w:lang w:val="en-ZA"/>
        </w:rPr>
        <w:t>Homonyms and homophones</w:t>
      </w:r>
      <w:bookmarkEnd w:id="439"/>
    </w:p>
    <w:p w14:paraId="5C41AB2D" w14:textId="77777777" w:rsidR="00D06CEF" w:rsidRPr="009C6FD5" w:rsidRDefault="00D06CEF" w:rsidP="00585451">
      <w:pPr>
        <w:pStyle w:val="Tip"/>
        <w:rPr>
          <w:lang w:val="en-ZA"/>
        </w:rPr>
      </w:pPr>
      <w:r w:rsidRPr="009C6FD5">
        <w:rPr>
          <w:lang w:val="en-ZA"/>
        </w:rPr>
        <w:t xml:space="preserve">Homonyms are words that have the same spelling but different meanings, such as </w:t>
      </w:r>
    </w:p>
    <w:p w14:paraId="5E50C32C" w14:textId="77777777" w:rsidR="00D06CEF" w:rsidRPr="009C6FD5" w:rsidRDefault="00D06CEF" w:rsidP="00E41C22">
      <w:pPr>
        <w:pStyle w:val="ListBullet2"/>
        <w:rPr>
          <w:lang w:val="en-ZA"/>
        </w:rPr>
      </w:pPr>
      <w:r w:rsidRPr="009C6FD5">
        <w:rPr>
          <w:lang w:val="en-ZA"/>
        </w:rPr>
        <w:t xml:space="preserve">I </w:t>
      </w:r>
      <w:r w:rsidRPr="009C6FD5">
        <w:rPr>
          <w:b/>
          <w:lang w:val="en-ZA"/>
        </w:rPr>
        <w:t>can</w:t>
      </w:r>
      <w:r w:rsidRPr="009C6FD5">
        <w:rPr>
          <w:lang w:val="en-ZA"/>
        </w:rPr>
        <w:t xml:space="preserve"> climb that tree and </w:t>
      </w:r>
    </w:p>
    <w:p w14:paraId="5B5C696A" w14:textId="77777777" w:rsidR="00D06CEF" w:rsidRPr="009C6FD5" w:rsidRDefault="00D06CEF" w:rsidP="00E41C22">
      <w:pPr>
        <w:pStyle w:val="ListBullet2"/>
        <w:rPr>
          <w:lang w:val="en-ZA"/>
        </w:rPr>
      </w:pPr>
      <w:r w:rsidRPr="009C6FD5">
        <w:rPr>
          <w:lang w:val="en-ZA"/>
        </w:rPr>
        <w:t xml:space="preserve">I have bought a </w:t>
      </w:r>
      <w:r w:rsidRPr="009C6FD5">
        <w:rPr>
          <w:b/>
          <w:lang w:val="en-ZA"/>
        </w:rPr>
        <w:t>can</w:t>
      </w:r>
      <w:r w:rsidRPr="009C6FD5">
        <w:rPr>
          <w:lang w:val="en-ZA"/>
        </w:rPr>
        <w:t xml:space="preserve"> of soup.</w:t>
      </w:r>
    </w:p>
    <w:p w14:paraId="03450012" w14:textId="77777777" w:rsidR="00D06CEF" w:rsidRPr="009C6FD5" w:rsidRDefault="00D06CEF" w:rsidP="00830B58">
      <w:pPr>
        <w:rPr>
          <w:lang w:val="en-ZA"/>
        </w:rPr>
      </w:pPr>
      <w:r w:rsidRPr="009C6FD5">
        <w:rPr>
          <w:lang w:val="en-ZA"/>
        </w:rPr>
        <w:t xml:space="preserve">Homophones are words that are pronounced the same but have different meanings: </w:t>
      </w:r>
    </w:p>
    <w:p w14:paraId="09206FFC" w14:textId="77777777" w:rsidR="00D06CEF" w:rsidRPr="009C6FD5" w:rsidRDefault="00D06CEF" w:rsidP="00E41C22">
      <w:pPr>
        <w:pStyle w:val="ListBullet2"/>
        <w:rPr>
          <w:lang w:val="en-ZA"/>
        </w:rPr>
      </w:pPr>
      <w:r w:rsidRPr="009C6FD5">
        <w:rPr>
          <w:lang w:val="en-ZA"/>
        </w:rPr>
        <w:t xml:space="preserve">this book is </w:t>
      </w:r>
      <w:r w:rsidRPr="009C6FD5">
        <w:rPr>
          <w:b/>
          <w:lang w:val="en-ZA"/>
        </w:rPr>
        <w:t>new</w:t>
      </w:r>
      <w:r w:rsidRPr="009C6FD5">
        <w:rPr>
          <w:lang w:val="en-ZA"/>
        </w:rPr>
        <w:t xml:space="preserve">  and </w:t>
      </w:r>
    </w:p>
    <w:p w14:paraId="3C74C7ED" w14:textId="77777777" w:rsidR="00D06CEF" w:rsidRPr="009C6FD5" w:rsidRDefault="00D06CEF" w:rsidP="00E41C22">
      <w:pPr>
        <w:pStyle w:val="ListBullet2"/>
        <w:rPr>
          <w:lang w:val="en-ZA"/>
        </w:rPr>
      </w:pPr>
      <w:r w:rsidRPr="009C6FD5">
        <w:rPr>
          <w:lang w:val="en-ZA"/>
        </w:rPr>
        <w:t xml:space="preserve">surely he </w:t>
      </w:r>
      <w:r w:rsidRPr="009C6FD5">
        <w:rPr>
          <w:b/>
          <w:lang w:val="en-ZA"/>
        </w:rPr>
        <w:t>knew</w:t>
      </w:r>
      <w:r w:rsidRPr="009C6FD5">
        <w:rPr>
          <w:lang w:val="en-ZA"/>
        </w:rPr>
        <w:t xml:space="preserve"> he was not supposed to climb the tree?</w:t>
      </w:r>
    </w:p>
    <w:p w14:paraId="6726B477" w14:textId="77777777" w:rsidR="00D06CEF" w:rsidRPr="009C6FD5" w:rsidRDefault="00D06CEF" w:rsidP="00BD3566">
      <w:pPr>
        <w:pStyle w:val="H3"/>
        <w:rPr>
          <w:lang w:val="en-ZA"/>
        </w:rPr>
      </w:pPr>
      <w:bookmarkStart w:id="440" w:name="_Toc495930072"/>
      <w:r w:rsidRPr="009C6FD5">
        <w:rPr>
          <w:lang w:val="en-ZA"/>
        </w:rPr>
        <w:t>Synonyms and antonyms</w:t>
      </w:r>
      <w:bookmarkEnd w:id="440"/>
    </w:p>
    <w:p w14:paraId="52E620EE" w14:textId="77777777" w:rsidR="00585451" w:rsidRPr="009C6FD5" w:rsidRDefault="00D06CEF" w:rsidP="00585451">
      <w:pPr>
        <w:pStyle w:val="Tip"/>
        <w:rPr>
          <w:lang w:val="en-ZA"/>
        </w:rPr>
      </w:pPr>
      <w:r w:rsidRPr="009C6FD5">
        <w:rPr>
          <w:lang w:val="en-ZA"/>
        </w:rPr>
        <w:t xml:space="preserve">Synonyms are different words that have the same meaning.  </w:t>
      </w:r>
    </w:p>
    <w:p w14:paraId="618A3349" w14:textId="77777777" w:rsidR="00D06CEF" w:rsidRPr="009C6FD5" w:rsidRDefault="00D06CEF" w:rsidP="00830B58">
      <w:pPr>
        <w:rPr>
          <w:lang w:val="en-ZA"/>
        </w:rPr>
      </w:pPr>
      <w:r w:rsidRPr="009C6FD5">
        <w:rPr>
          <w:lang w:val="en-ZA"/>
        </w:rPr>
        <w:t>If we look at a word such as income, the following words have the same meaning, even though they are entirely different words:</w:t>
      </w:r>
    </w:p>
    <w:p w14:paraId="0DDE55C8" w14:textId="77777777" w:rsidR="00D06CEF" w:rsidRPr="009C6FD5" w:rsidRDefault="00D06CEF" w:rsidP="00E41C22">
      <w:pPr>
        <w:pStyle w:val="ListBullet2"/>
        <w:rPr>
          <w:lang w:val="en-ZA"/>
        </w:rPr>
      </w:pPr>
      <w:r w:rsidRPr="009C6FD5">
        <w:rPr>
          <w:lang w:val="en-ZA"/>
        </w:rPr>
        <w:t>Pay</w:t>
      </w:r>
    </w:p>
    <w:p w14:paraId="258DA077" w14:textId="77777777" w:rsidR="00D06CEF" w:rsidRPr="009C6FD5" w:rsidRDefault="00D06CEF" w:rsidP="00E41C22">
      <w:pPr>
        <w:pStyle w:val="ListBullet2"/>
        <w:rPr>
          <w:lang w:val="en-ZA"/>
        </w:rPr>
      </w:pPr>
      <w:r w:rsidRPr="009C6FD5">
        <w:rPr>
          <w:lang w:val="en-ZA"/>
        </w:rPr>
        <w:t>Earnings</w:t>
      </w:r>
    </w:p>
    <w:p w14:paraId="4551C1A8" w14:textId="77777777" w:rsidR="00D06CEF" w:rsidRPr="009C6FD5" w:rsidRDefault="00D06CEF" w:rsidP="00E41C22">
      <w:pPr>
        <w:pStyle w:val="ListBullet2"/>
        <w:rPr>
          <w:lang w:val="en-ZA"/>
        </w:rPr>
      </w:pPr>
      <w:r w:rsidRPr="009C6FD5">
        <w:rPr>
          <w:lang w:val="en-ZA"/>
        </w:rPr>
        <w:t>Interest</w:t>
      </w:r>
    </w:p>
    <w:p w14:paraId="6C7F2E5C" w14:textId="77777777" w:rsidR="00D06CEF" w:rsidRPr="009C6FD5" w:rsidRDefault="00D06CEF" w:rsidP="00E41C22">
      <w:pPr>
        <w:pStyle w:val="ListBullet2"/>
        <w:rPr>
          <w:lang w:val="en-ZA"/>
        </w:rPr>
      </w:pPr>
      <w:r w:rsidRPr="009C6FD5">
        <w:rPr>
          <w:lang w:val="en-ZA"/>
        </w:rPr>
        <w:t>Proceeds</w:t>
      </w:r>
    </w:p>
    <w:p w14:paraId="66226193" w14:textId="77777777" w:rsidR="00D06CEF" w:rsidRPr="009C6FD5" w:rsidRDefault="00D06CEF" w:rsidP="00E41C22">
      <w:pPr>
        <w:pStyle w:val="ListBullet2"/>
        <w:rPr>
          <w:lang w:val="en-ZA"/>
        </w:rPr>
      </w:pPr>
      <w:r w:rsidRPr="009C6FD5">
        <w:rPr>
          <w:lang w:val="en-ZA"/>
        </w:rPr>
        <w:t>profits</w:t>
      </w:r>
    </w:p>
    <w:p w14:paraId="500642CE" w14:textId="77777777" w:rsidR="00D06CEF" w:rsidRPr="009C6FD5" w:rsidRDefault="00D06CEF" w:rsidP="00830B58">
      <w:pPr>
        <w:rPr>
          <w:lang w:val="en-ZA"/>
        </w:rPr>
      </w:pPr>
      <w:r w:rsidRPr="009C6FD5">
        <w:rPr>
          <w:lang w:val="en-ZA"/>
        </w:rPr>
        <w:t>An antonym is a word that has the opposite meaning, for example happy and unhappy.</w:t>
      </w:r>
    </w:p>
    <w:p w14:paraId="1B3DC316" w14:textId="77777777" w:rsidR="00D06CEF" w:rsidRPr="009C6FD5" w:rsidRDefault="00D06CEF" w:rsidP="00830B58">
      <w:pPr>
        <w:rPr>
          <w:lang w:val="en-ZA"/>
        </w:rPr>
      </w:pPr>
      <w:r w:rsidRPr="009C6FD5">
        <w:rPr>
          <w:lang w:val="en-ZA"/>
        </w:rPr>
        <w:t>The antonyms for income are:</w:t>
      </w:r>
    </w:p>
    <w:p w14:paraId="2B71EC33" w14:textId="77777777" w:rsidR="00D06CEF" w:rsidRPr="009C6FD5" w:rsidRDefault="00D06CEF" w:rsidP="00E41C22">
      <w:pPr>
        <w:pStyle w:val="ListBullet2"/>
        <w:rPr>
          <w:lang w:val="en-ZA"/>
        </w:rPr>
      </w:pPr>
      <w:r w:rsidRPr="009C6FD5">
        <w:rPr>
          <w:lang w:val="en-ZA"/>
        </w:rPr>
        <w:t>expenditure</w:t>
      </w:r>
    </w:p>
    <w:p w14:paraId="4C7F25C3" w14:textId="77777777" w:rsidR="00D06CEF" w:rsidRPr="009C6FD5" w:rsidRDefault="00D06CEF" w:rsidP="00E41C22">
      <w:pPr>
        <w:pStyle w:val="ListBullet2"/>
        <w:rPr>
          <w:lang w:val="en-ZA"/>
        </w:rPr>
      </w:pPr>
      <w:r w:rsidRPr="009C6FD5">
        <w:rPr>
          <w:lang w:val="en-ZA"/>
        </w:rPr>
        <w:t>expenses</w:t>
      </w:r>
    </w:p>
    <w:p w14:paraId="44D87D63" w14:textId="77777777" w:rsidR="00D06CEF" w:rsidRPr="009C6FD5" w:rsidRDefault="00D06CEF" w:rsidP="00BD3566">
      <w:pPr>
        <w:pStyle w:val="H3"/>
        <w:rPr>
          <w:lang w:val="en-ZA"/>
        </w:rPr>
      </w:pPr>
      <w:bookmarkStart w:id="441" w:name="_Toc495930073"/>
      <w:r w:rsidRPr="009C6FD5">
        <w:rPr>
          <w:lang w:val="en-ZA"/>
        </w:rPr>
        <w:t>Etymology and derivatives</w:t>
      </w:r>
      <w:bookmarkEnd w:id="441"/>
    </w:p>
    <w:p w14:paraId="404F06BF" w14:textId="77777777" w:rsidR="00D06CEF" w:rsidRPr="009C6FD5" w:rsidRDefault="00D06CEF" w:rsidP="00585451">
      <w:pPr>
        <w:pStyle w:val="Tip"/>
        <w:rPr>
          <w:lang w:val="en-ZA"/>
        </w:rPr>
      </w:pPr>
      <w:r w:rsidRPr="009C6FD5">
        <w:rPr>
          <w:lang w:val="en-ZA"/>
        </w:rPr>
        <w:t>Etymology is an account of the origin and history of the form and meaning of a word/sign.</w:t>
      </w:r>
    </w:p>
    <w:p w14:paraId="32C2A7AD" w14:textId="77777777" w:rsidR="00D06CEF" w:rsidRPr="009C6FD5" w:rsidRDefault="00D06CEF" w:rsidP="00830B58">
      <w:pPr>
        <w:rPr>
          <w:lang w:val="en-ZA"/>
        </w:rPr>
      </w:pPr>
      <w:r w:rsidRPr="009C6FD5">
        <w:rPr>
          <w:lang w:val="en-ZA"/>
        </w:rPr>
        <w:t>If we look at the word describe, we will see that it originated (started) in Latin from the word describere, meaning “write down”.</w:t>
      </w:r>
    </w:p>
    <w:p w14:paraId="70A76CF7" w14:textId="77777777" w:rsidR="00D06CEF" w:rsidRPr="009C6FD5" w:rsidRDefault="00D06CEF" w:rsidP="00830B58">
      <w:pPr>
        <w:rPr>
          <w:lang w:val="en-ZA"/>
        </w:rPr>
      </w:pPr>
      <w:r w:rsidRPr="009C6FD5">
        <w:rPr>
          <w:lang w:val="en-ZA"/>
        </w:rPr>
        <w:t>A derivative of a word is a different form of the word that has the same meaning: describable is a derivative of describe.</w:t>
      </w:r>
    </w:p>
    <w:p w14:paraId="620C26C1" w14:textId="77777777" w:rsidR="00D06CEF" w:rsidRPr="009C6FD5" w:rsidRDefault="00D06CEF" w:rsidP="001130BA">
      <w:pPr>
        <w:pStyle w:val="ListBullet2"/>
        <w:rPr>
          <w:lang w:val="en-ZA"/>
        </w:rPr>
      </w:pPr>
      <w:r w:rsidRPr="009C6FD5">
        <w:rPr>
          <w:lang w:val="en-ZA"/>
        </w:rPr>
        <w:t>Describe your feelings about the game on Saturday.</w:t>
      </w:r>
    </w:p>
    <w:p w14:paraId="0737B107" w14:textId="77777777" w:rsidR="00D06CEF" w:rsidRPr="009C6FD5" w:rsidRDefault="00D06CEF" w:rsidP="001130BA">
      <w:pPr>
        <w:pStyle w:val="ListBullet2"/>
        <w:rPr>
          <w:lang w:val="en-ZA"/>
        </w:rPr>
      </w:pPr>
      <w:r w:rsidRPr="009C6FD5">
        <w:rPr>
          <w:lang w:val="en-ZA"/>
        </w:rPr>
        <w:t>Are your feelings about the game on Saturday describable?</w:t>
      </w:r>
    </w:p>
    <w:p w14:paraId="7E8F1721" w14:textId="77777777" w:rsidR="00D06CEF" w:rsidRPr="009C6FD5" w:rsidRDefault="00D06CEF" w:rsidP="00BD3566">
      <w:pPr>
        <w:pStyle w:val="H3"/>
        <w:rPr>
          <w:lang w:val="en-ZA"/>
        </w:rPr>
      </w:pPr>
      <w:bookmarkStart w:id="442" w:name="_Toc495930074"/>
      <w:r w:rsidRPr="009C6FD5">
        <w:rPr>
          <w:lang w:val="en-ZA"/>
        </w:rPr>
        <w:t>Compound words</w:t>
      </w:r>
      <w:bookmarkEnd w:id="442"/>
    </w:p>
    <w:p w14:paraId="52775907" w14:textId="77777777" w:rsidR="00D06CEF" w:rsidRPr="009C6FD5" w:rsidRDefault="00D06CEF" w:rsidP="00585451">
      <w:pPr>
        <w:pStyle w:val="Tip"/>
        <w:rPr>
          <w:lang w:val="en-ZA"/>
        </w:rPr>
      </w:pPr>
      <w:r w:rsidRPr="009C6FD5">
        <w:rPr>
          <w:lang w:val="en-ZA"/>
        </w:rPr>
        <w:t>Compound words are words that are made up of two or more existing words.</w:t>
      </w:r>
    </w:p>
    <w:p w14:paraId="479F4E1D" w14:textId="77777777" w:rsidR="00D06CEF" w:rsidRPr="009C6FD5" w:rsidRDefault="00D06CEF" w:rsidP="00E41C22">
      <w:pPr>
        <w:pStyle w:val="ListBullet2"/>
        <w:rPr>
          <w:lang w:val="en-ZA"/>
        </w:rPr>
      </w:pPr>
      <w:r w:rsidRPr="009C6FD5">
        <w:rPr>
          <w:lang w:val="en-ZA"/>
        </w:rPr>
        <w:t>workplace = work + place</w:t>
      </w:r>
    </w:p>
    <w:p w14:paraId="45848FF1" w14:textId="77777777" w:rsidR="00D06CEF" w:rsidRPr="009C6FD5" w:rsidRDefault="00D06CEF" w:rsidP="00E41C22">
      <w:pPr>
        <w:pStyle w:val="ListBullet2"/>
        <w:rPr>
          <w:lang w:val="en-ZA"/>
        </w:rPr>
      </w:pPr>
      <w:r w:rsidRPr="009C6FD5">
        <w:rPr>
          <w:lang w:val="en-ZA"/>
        </w:rPr>
        <w:t>girlfriend = girl + friend</w:t>
      </w:r>
    </w:p>
    <w:p w14:paraId="0992EF7D" w14:textId="77777777" w:rsidR="00D06CEF" w:rsidRPr="009C6FD5" w:rsidRDefault="00D06CEF" w:rsidP="00E41C22">
      <w:pPr>
        <w:pStyle w:val="ListBullet2"/>
        <w:rPr>
          <w:lang w:val="en-ZA"/>
        </w:rPr>
      </w:pPr>
      <w:r w:rsidRPr="009C6FD5">
        <w:rPr>
          <w:lang w:val="en-ZA"/>
        </w:rPr>
        <w:t>paperweight = paper + weight</w:t>
      </w:r>
    </w:p>
    <w:p w14:paraId="64FA4734" w14:textId="77777777" w:rsidR="00D06CEF" w:rsidRPr="009C6FD5" w:rsidRDefault="00D06CEF" w:rsidP="00E41C22">
      <w:pPr>
        <w:pStyle w:val="ListBullet2"/>
        <w:rPr>
          <w:lang w:val="en-ZA"/>
        </w:rPr>
      </w:pPr>
      <w:r w:rsidRPr="009C6FD5">
        <w:rPr>
          <w:lang w:val="en-ZA"/>
        </w:rPr>
        <w:t>paragliding = para (short for parachute) + gliding</w:t>
      </w:r>
    </w:p>
    <w:p w14:paraId="708A89F4" w14:textId="77777777" w:rsidR="00D06CEF" w:rsidRPr="009C6FD5" w:rsidRDefault="00D06CEF" w:rsidP="00E41C22">
      <w:pPr>
        <w:pStyle w:val="ListBullet2"/>
        <w:rPr>
          <w:lang w:val="en-ZA"/>
        </w:rPr>
      </w:pPr>
      <w:r w:rsidRPr="009C6FD5">
        <w:rPr>
          <w:lang w:val="en-ZA"/>
        </w:rPr>
        <w:t>jawbone = jaw + bone</w:t>
      </w:r>
    </w:p>
    <w:p w14:paraId="0DDB3D58" w14:textId="77777777" w:rsidR="00585451" w:rsidRPr="009C6FD5" w:rsidRDefault="00585451" w:rsidP="00585451">
      <w:pPr>
        <w:rPr>
          <w:lang w:val="en-ZA"/>
        </w:rPr>
      </w:pPr>
    </w:p>
    <w:p w14:paraId="2ECD1B6E" w14:textId="77777777" w:rsidR="00585451" w:rsidRPr="009C6FD5" w:rsidRDefault="00585451" w:rsidP="00585451">
      <w:pPr>
        <w:rPr>
          <w:lang w:val="en-ZA"/>
        </w:rPr>
      </w:pPr>
      <w:r w:rsidRPr="009C6FD5">
        <w:rPr>
          <w:lang w:val="en-ZA"/>
        </w:rPr>
        <w:br w:type="page"/>
      </w:r>
    </w:p>
    <w:p w14:paraId="0DA22939" w14:textId="77777777" w:rsidR="00D06CEF" w:rsidRPr="009C6FD5" w:rsidRDefault="00D06CEF" w:rsidP="00BD3566">
      <w:pPr>
        <w:pStyle w:val="H3"/>
        <w:rPr>
          <w:lang w:val="en-ZA"/>
        </w:rPr>
      </w:pPr>
      <w:bookmarkStart w:id="443" w:name="_Toc495930075"/>
      <w:r w:rsidRPr="009C6FD5">
        <w:rPr>
          <w:lang w:val="en-ZA"/>
        </w:rPr>
        <w:t>Roots</w:t>
      </w:r>
      <w:bookmarkEnd w:id="443"/>
    </w:p>
    <w:p w14:paraId="21143684" w14:textId="77777777" w:rsidR="00D06CEF" w:rsidRPr="009C6FD5" w:rsidRDefault="00D06CEF" w:rsidP="00585451">
      <w:pPr>
        <w:pStyle w:val="Tip"/>
        <w:rPr>
          <w:lang w:val="en-ZA"/>
        </w:rPr>
      </w:pPr>
      <w:r w:rsidRPr="009C6FD5">
        <w:rPr>
          <w:lang w:val="en-ZA"/>
        </w:rPr>
        <w:t>A form from which words have been made by adding prefixes or suffixes or by other modification.</w:t>
      </w:r>
    </w:p>
    <w:p w14:paraId="1F7C3262" w14:textId="77777777" w:rsidR="00D06CEF" w:rsidRPr="009C6FD5" w:rsidRDefault="00D06CEF" w:rsidP="00BD3566">
      <w:pPr>
        <w:pStyle w:val="H3"/>
        <w:rPr>
          <w:lang w:val="en-ZA"/>
        </w:rPr>
      </w:pPr>
      <w:bookmarkStart w:id="444" w:name="_Toc495930076"/>
      <w:r w:rsidRPr="009C6FD5">
        <w:rPr>
          <w:lang w:val="en-ZA"/>
        </w:rPr>
        <w:t>Prefixes and suffixes</w:t>
      </w:r>
      <w:bookmarkEnd w:id="444"/>
    </w:p>
    <w:p w14:paraId="7AA59790" w14:textId="77777777" w:rsidR="00D06CEF" w:rsidRPr="009C6FD5" w:rsidRDefault="00D06CEF" w:rsidP="00830B58">
      <w:pPr>
        <w:rPr>
          <w:lang w:val="en-ZA"/>
        </w:rPr>
      </w:pPr>
      <w:r w:rsidRPr="009C6FD5">
        <w:rPr>
          <w:lang w:val="en-ZA"/>
        </w:rPr>
        <w:t xml:space="preserve">A </w:t>
      </w:r>
      <w:r w:rsidRPr="009C6FD5">
        <w:rPr>
          <w:b/>
          <w:lang w:val="en-ZA"/>
        </w:rPr>
        <w:t>prefix</w:t>
      </w:r>
      <w:r w:rsidRPr="009C6FD5">
        <w:rPr>
          <w:lang w:val="en-ZA"/>
        </w:rPr>
        <w:t xml:space="preserve"> is a word that is placed before another word, such as non-conformance.</w:t>
      </w:r>
    </w:p>
    <w:p w14:paraId="3DB477D5" w14:textId="77777777" w:rsidR="00D06CEF" w:rsidRPr="009C6FD5" w:rsidRDefault="00D06CEF" w:rsidP="00830B58">
      <w:pPr>
        <w:rPr>
          <w:lang w:val="en-ZA"/>
        </w:rPr>
      </w:pPr>
      <w:r w:rsidRPr="009C6FD5">
        <w:rPr>
          <w:lang w:val="en-ZA"/>
        </w:rPr>
        <w:t xml:space="preserve">A </w:t>
      </w:r>
      <w:r w:rsidRPr="009C6FD5">
        <w:rPr>
          <w:b/>
          <w:lang w:val="en-ZA"/>
        </w:rPr>
        <w:t>suffix</w:t>
      </w:r>
      <w:r w:rsidRPr="009C6FD5">
        <w:rPr>
          <w:lang w:val="en-ZA"/>
        </w:rPr>
        <w:t xml:space="preserve"> is a letter of group of letters added at the end of a word to form a derivative, e.g. suffocate – suffocating; suggest - suggestion</w:t>
      </w:r>
    </w:p>
    <w:p w14:paraId="4F65FE6B" w14:textId="77777777" w:rsidR="00D06CEF" w:rsidRPr="009C6FD5" w:rsidRDefault="00D06CEF" w:rsidP="005736AC">
      <w:pPr>
        <w:pStyle w:val="Heading2"/>
        <w:rPr>
          <w:lang w:val="en-ZA"/>
        </w:rPr>
      </w:pPr>
      <w:bookmarkStart w:id="445" w:name="_Toc201073923"/>
      <w:bookmarkStart w:id="446" w:name="_Toc495930077"/>
      <w:r w:rsidRPr="009C6FD5">
        <w:rPr>
          <w:lang w:val="en-ZA"/>
        </w:rPr>
        <w:t>Support meaning in speaking/signing</w:t>
      </w:r>
      <w:bookmarkEnd w:id="445"/>
      <w:bookmarkEnd w:id="446"/>
    </w:p>
    <w:p w14:paraId="16DE391F" w14:textId="77777777" w:rsidR="00D06CEF" w:rsidRPr="009C6FD5" w:rsidRDefault="00D06CEF" w:rsidP="00D06CEF">
      <w:pPr>
        <w:rPr>
          <w:lang w:val="en-ZA"/>
        </w:rPr>
      </w:pPr>
      <w:r w:rsidRPr="009C6FD5">
        <w:rPr>
          <w:lang w:val="en-ZA"/>
        </w:rPr>
        <w:t xml:space="preserve">Remember that you can add meaning to your verbal communication by using pause, intonation/NMF’s, pace, volume and stressing keywords.  This has been discussed in a previous section. You can also use a variety of sentence structures to add meaning to your speech. </w:t>
      </w:r>
    </w:p>
    <w:p w14:paraId="66422377" w14:textId="77777777" w:rsidR="00D06CEF" w:rsidRPr="009C6FD5" w:rsidRDefault="00D06CEF" w:rsidP="00BD3566">
      <w:pPr>
        <w:pStyle w:val="H3"/>
        <w:rPr>
          <w:lang w:val="en-ZA"/>
        </w:rPr>
      </w:pPr>
      <w:bookmarkStart w:id="447" w:name="_Toc495930078"/>
      <w:r w:rsidRPr="009C6FD5">
        <w:rPr>
          <w:lang w:val="en-ZA"/>
        </w:rPr>
        <w:t>Sentence Length</w:t>
      </w:r>
      <w:bookmarkEnd w:id="447"/>
    </w:p>
    <w:p w14:paraId="125777D5" w14:textId="77777777" w:rsidR="00D06CEF" w:rsidRPr="009C6FD5" w:rsidRDefault="00D06CEF" w:rsidP="00830B58">
      <w:pPr>
        <w:rPr>
          <w:noProof/>
          <w:lang w:val="en-ZA"/>
        </w:rPr>
      </w:pPr>
      <w:r w:rsidRPr="009C6FD5">
        <w:rPr>
          <w:noProof/>
          <w:lang w:val="en-ZA"/>
        </w:rPr>
        <w:t>The sentence may be regarded as the core of language communication, because a sentence is a complete thought that conveys (gives) a meaning.  In other words, you use a sentence to explain yourself to other people, or to give your opinion about something.  The end of a sentence is indicated by a full stop, called a period these days.</w:t>
      </w:r>
    </w:p>
    <w:p w14:paraId="409CD390" w14:textId="77777777" w:rsidR="00D06CEF" w:rsidRPr="009C6FD5" w:rsidRDefault="00D06CEF" w:rsidP="00830B58">
      <w:pPr>
        <w:rPr>
          <w:noProof/>
          <w:lang w:val="en-ZA"/>
        </w:rPr>
      </w:pPr>
      <w:r w:rsidRPr="009C6FD5">
        <w:rPr>
          <w:noProof/>
          <w:lang w:val="en-ZA"/>
        </w:rPr>
        <w:t>A sentence must make sense, therefore a sentence must express a complete thought. In order to do this a sentence must contain a verb (doing something) and a noun ( a subject) and the sentence must contain a thought that includes an idea that is relevant to the subject or the doing.</w:t>
      </w:r>
    </w:p>
    <w:p w14:paraId="5B6D0318" w14:textId="77777777" w:rsidR="00D06CEF" w:rsidRPr="009C6FD5" w:rsidRDefault="00D06CEF" w:rsidP="00830B58">
      <w:pPr>
        <w:rPr>
          <w:noProof/>
          <w:lang w:val="en-ZA"/>
        </w:rPr>
      </w:pPr>
      <w:r w:rsidRPr="009C6FD5">
        <w:rPr>
          <w:noProof/>
          <w:lang w:val="en-ZA"/>
        </w:rPr>
        <w:t>If you say: “The accident happened as I crossed the road.”, it makes sense to everyone who hears it and reads it. If you say: My dog was run over and Vin Diesel visited South Africa.”, it will not make much sense to other people.  The two concepts have nothing to do with each other.  In an instance like this, you will have to use two or more sentences or even two paragraphs.</w:t>
      </w:r>
    </w:p>
    <w:p w14:paraId="001C8A03" w14:textId="77777777" w:rsidR="00D06CEF" w:rsidRPr="009C6FD5" w:rsidRDefault="00D06CEF" w:rsidP="00585451">
      <w:pPr>
        <w:pStyle w:val="Tip"/>
        <w:rPr>
          <w:noProof/>
          <w:lang w:val="en-ZA"/>
        </w:rPr>
      </w:pPr>
      <w:r w:rsidRPr="009C6FD5">
        <w:rPr>
          <w:noProof/>
          <w:lang w:val="en-ZA"/>
        </w:rPr>
        <w:t>A short sentence could be: Thabo takes the dog for a walk.</w:t>
      </w:r>
    </w:p>
    <w:p w14:paraId="61E743D8" w14:textId="77777777" w:rsidR="00D06CEF" w:rsidRPr="009C6FD5" w:rsidRDefault="00D06CEF" w:rsidP="00830B58">
      <w:pPr>
        <w:rPr>
          <w:noProof/>
          <w:lang w:val="en-ZA"/>
        </w:rPr>
      </w:pPr>
      <w:r w:rsidRPr="009C6FD5">
        <w:rPr>
          <w:noProof/>
          <w:lang w:val="en-ZA"/>
        </w:rPr>
        <w:t>Authors use short sentences to heighten (increase) tension in a written piece.  Longer sentences make a written piece more relaxed and not as filled with tension.  If you are writing about strikes and unrest, your sentences would be shorter, while the sentence in a written piece about farming would be longer to create a more relaxed atmosphere.</w:t>
      </w:r>
    </w:p>
    <w:p w14:paraId="00229C80" w14:textId="77777777" w:rsidR="00D06CEF" w:rsidRPr="009C6FD5" w:rsidRDefault="00D06CEF" w:rsidP="00830B58">
      <w:pPr>
        <w:rPr>
          <w:noProof/>
          <w:lang w:val="en-ZA"/>
        </w:rPr>
      </w:pPr>
      <w:r w:rsidRPr="009C6FD5">
        <w:rPr>
          <w:noProof/>
          <w:lang w:val="en-ZA"/>
        </w:rPr>
        <w:t>Generally, we would try to vary the length of sentences in any written piece.  A written piece that has only long or short sentences can be tiring to read.</w:t>
      </w:r>
    </w:p>
    <w:p w14:paraId="4ADA92FF" w14:textId="77777777" w:rsidR="00D06CEF" w:rsidRPr="009C6FD5" w:rsidRDefault="00D06CEF" w:rsidP="00D06CEF">
      <w:pPr>
        <w:rPr>
          <w:lang w:val="en-ZA"/>
        </w:rPr>
      </w:pPr>
      <w:r w:rsidRPr="009C6FD5">
        <w:rPr>
          <w:lang w:val="en-ZA"/>
        </w:rPr>
        <w:t>There are three basic types of sentences.</w:t>
      </w:r>
    </w:p>
    <w:p w14:paraId="3E4618D4" w14:textId="77777777" w:rsidR="00D06CEF" w:rsidRPr="009C6FD5" w:rsidRDefault="00D06CEF" w:rsidP="00BD3566">
      <w:pPr>
        <w:pStyle w:val="H3"/>
        <w:rPr>
          <w:noProof/>
          <w:lang w:val="en-ZA"/>
        </w:rPr>
      </w:pPr>
      <w:bookmarkStart w:id="448" w:name="_Toc495930079"/>
      <w:r w:rsidRPr="009C6FD5">
        <w:rPr>
          <w:noProof/>
          <w:lang w:val="en-ZA"/>
        </w:rPr>
        <w:t>Simple Sentences</w:t>
      </w:r>
      <w:bookmarkEnd w:id="448"/>
    </w:p>
    <w:p w14:paraId="22335D3A" w14:textId="77777777" w:rsidR="00585451" w:rsidRPr="009C6FD5" w:rsidRDefault="00D06CEF" w:rsidP="00830B58">
      <w:pPr>
        <w:rPr>
          <w:lang w:val="en-ZA"/>
        </w:rPr>
      </w:pPr>
      <w:r w:rsidRPr="009C6FD5">
        <w:rPr>
          <w:lang w:val="en-ZA"/>
        </w:rPr>
        <w:t>These have one verb and one subject and object.  “The boy is playing with the ball.”</w:t>
      </w:r>
    </w:p>
    <w:p w14:paraId="278C363D" w14:textId="77777777" w:rsidR="00D06CEF" w:rsidRPr="009C6FD5" w:rsidRDefault="00585451" w:rsidP="00830B58">
      <w:pPr>
        <w:rPr>
          <w:lang w:val="en-ZA"/>
        </w:rPr>
      </w:pPr>
      <w:r w:rsidRPr="009C6FD5">
        <w:rPr>
          <w:lang w:val="en-ZA"/>
        </w:rPr>
        <w:br w:type="page"/>
      </w:r>
    </w:p>
    <w:bookmarkStart w:id="449" w:name="_Toc495930080"/>
    <w:p w14:paraId="49099687" w14:textId="77777777" w:rsidR="00D06CEF" w:rsidRPr="009C6FD5" w:rsidRDefault="00483466" w:rsidP="00BD3566">
      <w:pPr>
        <w:pStyle w:val="H3"/>
        <w:rPr>
          <w:noProof/>
          <w:lang w:val="en-ZA"/>
        </w:rPr>
      </w:pPr>
      <w:r w:rsidRPr="009C6FD5">
        <w:rPr>
          <w:noProof/>
          <w:lang w:val="en-ZA" w:eastAsia="en-ZA"/>
        </w:rPr>
        <mc:AlternateContent>
          <mc:Choice Requires="wps">
            <w:drawing>
              <wp:anchor distT="0" distB="0" distL="114300" distR="114300" simplePos="0" relativeHeight="251634176" behindDoc="1" locked="0" layoutInCell="1" allowOverlap="1" wp14:anchorId="36F19170" wp14:editId="6C653CAE">
                <wp:simplePos x="0" y="0"/>
                <wp:positionH relativeFrom="column">
                  <wp:posOffset>4121150</wp:posOffset>
                </wp:positionH>
                <wp:positionV relativeFrom="paragraph">
                  <wp:posOffset>164465</wp:posOffset>
                </wp:positionV>
                <wp:extent cx="2387600" cy="1028700"/>
                <wp:effectExtent l="82550" t="0" r="15875" b="16510"/>
                <wp:wrapTight wrapText="bothSides">
                  <wp:wrapPolygon edited="0">
                    <wp:start x="13856" y="2200"/>
                    <wp:lineTo x="4561" y="5200"/>
                    <wp:lineTo x="-345" y="8400"/>
                    <wp:lineTo x="-776" y="9600"/>
                    <wp:lineTo x="-776" y="10000"/>
                    <wp:lineTo x="-517" y="16200"/>
                    <wp:lineTo x="-259" y="18200"/>
                    <wp:lineTo x="-86" y="19000"/>
                    <wp:lineTo x="4389" y="21400"/>
                    <wp:lineTo x="6112" y="21400"/>
                    <wp:lineTo x="15746" y="21400"/>
                    <wp:lineTo x="19624" y="20400"/>
                    <wp:lineTo x="21255" y="19400"/>
                    <wp:lineTo x="20911" y="18200"/>
                    <wp:lineTo x="20911" y="15000"/>
                    <wp:lineTo x="21600" y="15000"/>
                    <wp:lineTo x="21600" y="13800"/>
                    <wp:lineTo x="20824" y="11400"/>
                    <wp:lineTo x="17900" y="9800"/>
                    <wp:lineTo x="15063" y="8600"/>
                    <wp:lineTo x="15149" y="4800"/>
                    <wp:lineTo x="14890" y="3800"/>
                    <wp:lineTo x="14201" y="2200"/>
                    <wp:lineTo x="13856" y="2200"/>
                  </wp:wrapPolygon>
                </wp:wrapTight>
                <wp:docPr id="12" name="WordArt 96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2387600" cy="1028700"/>
                        </a:xfrm>
                        <a:prstGeom prst="rect">
                          <a:avLst/>
                        </a:prstGeom>
                        <a:extLst>
                          <a:ext uri="{AF507438-7753-43E0-B8FC-AC1667EBCBE1}">
                            <a14:hiddenEffects xmlns:a14="http://schemas.microsoft.com/office/drawing/2010/main">
                              <a:effectLst/>
                            </a14:hiddenEffects>
                          </a:ext>
                        </a:extLst>
                      </wps:spPr>
                      <wps:txbx>
                        <w:txbxContent>
                          <w:p w14:paraId="40E77F6F" w14:textId="77777777" w:rsidR="00DB0F3E" w:rsidRPr="00D868CA" w:rsidRDefault="00DB0F3E" w:rsidP="00483466">
                            <w:pPr>
                              <w:pStyle w:val="NormalWeb"/>
                              <w:spacing w:before="0" w:beforeAutospacing="0" w:after="0" w:afterAutospacing="0"/>
                              <w:jc w:val="center"/>
                              <w:rPr>
                                <w:sz w:val="24"/>
                                <w14:props3d w14:extrusionH="201599" w14:contourW="0" w14:prstMaterial="legacyMatte">
                                  <w14:extrusionClr>
                                    <w14:srgbClr w14:val="0066CC"/>
                                  </w14:extrusionClr>
                                  <w14:contourClr>
                                    <w14:srgbClr w14:val="FFFFCC"/>
                                  </w14:contourClr>
                                </w14:props3d>
                              </w:rPr>
                            </w:pPr>
                            <w:r w:rsidRPr="00D868CA">
                              <w:rPr>
                                <w:color w:val="FFFFCC"/>
                                <w:sz w:val="72"/>
                                <w:szCs w:val="72"/>
                                <w14:textFill>
                                  <w14:gradFill>
                                    <w14:gsLst>
                                      <w14:gs w14:pos="0">
                                        <w14:srgbClr w14:val="FFFFCC"/>
                                      </w14:gs>
                                      <w14:gs w14:pos="100000">
                                        <w14:srgbClr w14:val="FF9999"/>
                                      </w14:gs>
                                    </w14:gsLst>
                                    <w14:lin w14:ang="5400000" w14:scaled="1"/>
                                  </w14:gradFill>
                                </w14:textFill>
                                <w14:props3d w14:extrusionH="201599" w14:contourW="0" w14:prstMaterial="legacyMatte">
                                  <w14:extrusionClr>
                                    <w14:srgbClr w14:val="0066CC"/>
                                  </w14:extrusionClr>
                                  <w14:contourClr>
                                    <w14:srgbClr w14:val="FFFFCC"/>
                                  </w14:contourClr>
                                </w14:props3d>
                              </w:rPr>
                              <w:t>but, and, or</w:t>
                            </w:r>
                          </w:p>
                        </w:txbxContent>
                      </wps:txbx>
                      <wps:bodyPr wrap="square" numCol="1" fromWordArt="1">
                        <a:prstTxWarp prst="textTriangle">
                          <a:avLst>
                            <a:gd name="adj" fmla="val 50000"/>
                          </a:avLst>
                        </a:prstTxWarp>
                        <a:spAutoFit/>
                        <a:scene3d>
                          <a:camera prst="legacyObliqueTopLeft"/>
                          <a:lightRig rig="legacyNormal3" dir="r"/>
                        </a:scene3d>
                        <a:sp3d extrusionH="201600" prstMaterial="legacyMatte">
                          <a:extrusionClr>
                            <a:srgbClr val="0066CC"/>
                          </a:extrusionClr>
                          <a:contourClr>
                            <a:srgbClr val="FFFFCC"/>
                          </a:contourClr>
                        </a:sp3d>
                      </wps:bodyPr>
                    </wps:wsp>
                  </a:graphicData>
                </a:graphic>
                <wp14:sizeRelH relativeFrom="page">
                  <wp14:pctWidth>0</wp14:pctWidth>
                </wp14:sizeRelH>
                <wp14:sizeRelV relativeFrom="page">
                  <wp14:pctHeight>0</wp14:pctHeight>
                </wp14:sizeRelV>
              </wp:anchor>
            </w:drawing>
          </mc:Choice>
          <mc:Fallback>
            <w:pict>
              <v:shape w14:anchorId="36F19170" id="WordArt 9667" o:spid="_x0000_s1035" type="#_x0000_t202" style="position:absolute;left:0;text-align:left;margin-left:324.5pt;margin-top:12.95pt;width:188pt;height:81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" filled="f" stroked="f">
                <o:lock v:ext="edit" shapetype="t"/>
                <v:textbox style="mso-fit-shape-to-text:t">
                  <w:txbxContent>
                    <w:p w14:paraId="40E77F6F" w14:textId="77777777" w:rsidR="00DB0F3E" w:rsidRPr="00D868CA" w:rsidRDefault="00DB0F3E" w:rsidP="00483466">
                      <w:pPr>
                        <w:pStyle w:val="NormalWeb"/>
                        <w:spacing w:before="0" w:beforeAutospacing="0" w:after="0" w:afterAutospacing="0"/>
                        <w:jc w:val="center"/>
                        <w:rPr>
                          <w:sz w:val="24"/>
                          <w14:props3d w14:extrusionH="201599" w14:contourW="0" w14:prstMaterial="legacyMatte">
                            <w14:extrusionClr>
                              <w14:srgbClr w14:val="0066CC"/>
                            </w14:extrusionClr>
                            <w14:contourClr>
                              <w14:srgbClr w14:val="FFFFCC"/>
                            </w14:contourClr>
                          </w14:props3d>
                        </w:rPr>
                      </w:pPr>
                      <w:r w:rsidRPr="00D868CA">
                        <w:rPr>
                          <w:color w:val="FFFFCC"/>
                          <w:sz w:val="72"/>
                          <w:szCs w:val="72"/>
                          <w14:textFill>
                            <w14:gradFill>
                              <w14:gsLst>
                                <w14:gs w14:pos="0">
                                  <w14:srgbClr w14:val="FFFFCC"/>
                                </w14:gs>
                                <w14:gs w14:pos="100000">
                                  <w14:srgbClr w14:val="FF9999"/>
                                </w14:gs>
                              </w14:gsLst>
                              <w14:lin w14:ang="5400000" w14:scaled="1"/>
                            </w14:gradFill>
                          </w14:textFill>
                          <w14:props3d w14:extrusionH="201599" w14:contourW="0" w14:prstMaterial="legacyMatte">
                            <w14:extrusionClr>
                              <w14:srgbClr w14:val="0066CC"/>
                            </w14:extrusionClr>
                            <w14:contourClr>
                              <w14:srgbClr w14:val="FFFFCC"/>
                            </w14:contourClr>
                          </w14:props3d>
                        </w:rPr>
                        <w:t>but, and, or</w:t>
                      </w:r>
                    </w:p>
                  </w:txbxContent>
                </v:textbox>
                <w10:wrap type="tight"/>
              </v:shape>
            </w:pict>
          </mc:Fallback>
        </mc:AlternateContent>
      </w:r>
      <w:r w:rsidR="00D06CEF" w:rsidRPr="009C6FD5">
        <w:rPr>
          <w:noProof/>
          <w:lang w:val="en-ZA"/>
        </w:rPr>
        <w:t>Compound Sentences</w:t>
      </w:r>
      <w:bookmarkEnd w:id="449"/>
      <w:r w:rsidR="00D06CEF" w:rsidRPr="009C6FD5">
        <w:rPr>
          <w:noProof/>
          <w:lang w:val="en-ZA"/>
        </w:rPr>
        <w:t xml:space="preserve"> </w:t>
      </w:r>
    </w:p>
    <w:p w14:paraId="0FE0A71E" w14:textId="77777777" w:rsidR="00D06CEF" w:rsidRPr="009C6FD5" w:rsidRDefault="00D06CEF" w:rsidP="00D06CEF">
      <w:pPr>
        <w:rPr>
          <w:lang w:val="en-ZA"/>
        </w:rPr>
      </w:pPr>
      <w:r w:rsidRPr="009C6FD5">
        <w:rPr>
          <w:lang w:val="en-ZA"/>
        </w:rPr>
        <w:t xml:space="preserve">A compound sentence is made up of two or more thoughts or sentences that are related to each other.  The thoughts or sentences are then connected to each other to form one sentence by using the following words: </w:t>
      </w:r>
      <w:r w:rsidRPr="009C6FD5">
        <w:rPr>
          <w:b/>
          <w:lang w:val="en-ZA"/>
        </w:rPr>
        <w:t>but, and, or</w:t>
      </w:r>
      <w:r w:rsidRPr="009C6FD5">
        <w:rPr>
          <w:lang w:val="en-ZA"/>
        </w:rPr>
        <w:t xml:space="preserve">.  </w:t>
      </w:r>
    </w:p>
    <w:p w14:paraId="3877D6DB" w14:textId="77777777" w:rsidR="00D06CEF" w:rsidRPr="009C6FD5" w:rsidRDefault="00D06CEF" w:rsidP="00D06CEF">
      <w:pPr>
        <w:rPr>
          <w:lang w:val="en-ZA"/>
        </w:rPr>
      </w:pPr>
      <w:r w:rsidRPr="009C6FD5">
        <w:rPr>
          <w:lang w:val="en-ZA"/>
        </w:rPr>
        <w:t xml:space="preserve">“The boy is playing with the ball, but his mother is calling him.”  </w:t>
      </w:r>
    </w:p>
    <w:p w14:paraId="687A68CC" w14:textId="77777777" w:rsidR="00D06CEF" w:rsidRPr="009C6FD5" w:rsidRDefault="00D06CEF" w:rsidP="00D06CEF">
      <w:pPr>
        <w:rPr>
          <w:lang w:val="en-ZA"/>
        </w:rPr>
      </w:pPr>
      <w:r w:rsidRPr="009C6FD5">
        <w:rPr>
          <w:lang w:val="en-ZA"/>
        </w:rPr>
        <w:t>“</w:t>
      </w:r>
      <w:r w:rsidR="001130BA" w:rsidRPr="009C6FD5">
        <w:rPr>
          <w:lang w:val="en-ZA"/>
        </w:rPr>
        <w:t>The</w:t>
      </w:r>
      <w:r w:rsidRPr="009C6FD5">
        <w:rPr>
          <w:lang w:val="en-ZA"/>
        </w:rPr>
        <w:t xml:space="preserve"> boy is playing with the ball and some other children are watching.”</w:t>
      </w:r>
    </w:p>
    <w:p w14:paraId="3B1340C3" w14:textId="77777777" w:rsidR="00D06CEF" w:rsidRPr="009C6FD5" w:rsidRDefault="00D06CEF" w:rsidP="00D06CEF">
      <w:pPr>
        <w:rPr>
          <w:lang w:val="en-ZA"/>
        </w:rPr>
      </w:pPr>
      <w:r w:rsidRPr="009C6FD5">
        <w:rPr>
          <w:lang w:val="en-ZA"/>
        </w:rPr>
        <w:t xml:space="preserve">Sentences should have the same topic if you want to create a compound sentence.  The following two sentences are not related to each other and should not be joined:  “It is late.”  and “I like reading.”  “It is late and I like reading” does not make sense, since they do not share the same topic: lateness and reading do not have anything to do with each other.  </w:t>
      </w:r>
    </w:p>
    <w:p w14:paraId="6CA84CD5" w14:textId="77777777" w:rsidR="00D06CEF" w:rsidRPr="009C6FD5" w:rsidRDefault="00D06CEF" w:rsidP="00D06CEF">
      <w:pPr>
        <w:rPr>
          <w:b/>
          <w:lang w:val="en-ZA"/>
        </w:rPr>
      </w:pPr>
      <w:r w:rsidRPr="009C6FD5">
        <w:rPr>
          <w:b/>
          <w:lang w:val="en-ZA"/>
        </w:rPr>
        <w:t>“It is late and I am going to bed.” is a better example.</w:t>
      </w:r>
    </w:p>
    <w:p w14:paraId="0F9878F9" w14:textId="77777777" w:rsidR="00D06CEF" w:rsidRPr="009C6FD5" w:rsidRDefault="00D06CEF" w:rsidP="00BD3566">
      <w:pPr>
        <w:pStyle w:val="H3"/>
        <w:rPr>
          <w:noProof/>
          <w:lang w:val="en-ZA"/>
        </w:rPr>
      </w:pPr>
      <w:bookmarkStart w:id="450" w:name="_Toc495930081"/>
      <w:r w:rsidRPr="009C6FD5">
        <w:rPr>
          <w:noProof/>
          <w:lang w:val="en-ZA"/>
        </w:rPr>
        <w:t>Complex Sentences</w:t>
      </w:r>
      <w:bookmarkEnd w:id="450"/>
    </w:p>
    <w:p w14:paraId="6765AA04" w14:textId="77777777" w:rsidR="00D06CEF" w:rsidRPr="009C6FD5" w:rsidRDefault="00483466" w:rsidP="00D06CEF">
      <w:pPr>
        <w:rPr>
          <w:b/>
          <w:lang w:val="en-ZA"/>
        </w:rPr>
      </w:pPr>
      <w:r w:rsidRPr="009C6FD5">
        <w:rPr>
          <w:noProof/>
          <w:lang w:val="en-ZA" w:eastAsia="en-ZA"/>
        </w:rPr>
        <mc:AlternateContent>
          <mc:Choice Requires="wps">
            <w:drawing>
              <wp:anchor distT="0" distB="0" distL="114300" distR="114300" simplePos="0" relativeHeight="251635200" behindDoc="1" locked="0" layoutInCell="1" allowOverlap="1" wp14:anchorId="02D5D035" wp14:editId="5FA1316E">
                <wp:simplePos x="0" y="0"/>
                <wp:positionH relativeFrom="column">
                  <wp:posOffset>5937250</wp:posOffset>
                </wp:positionH>
                <wp:positionV relativeFrom="paragraph">
                  <wp:posOffset>33020</wp:posOffset>
                </wp:positionV>
                <wp:extent cx="626110" cy="774700"/>
                <wp:effectExtent l="336550" t="461645" r="8890" b="11430"/>
                <wp:wrapTight wrapText="bothSides">
                  <wp:wrapPolygon edited="0">
                    <wp:start x="-2935" y="-12801"/>
                    <wp:lineTo x="-5564" y="-12535"/>
                    <wp:lineTo x="-11457" y="-9596"/>
                    <wp:lineTo x="-11457" y="-5860"/>
                    <wp:lineTo x="-10800" y="-2939"/>
                    <wp:lineTo x="657" y="0"/>
                    <wp:lineTo x="2629" y="797"/>
                    <wp:lineTo x="-657" y="3205"/>
                    <wp:lineTo x="-986" y="8534"/>
                    <wp:lineTo x="-11457" y="11738"/>
                    <wp:lineTo x="-11457" y="14129"/>
                    <wp:lineTo x="7865" y="17068"/>
                    <wp:lineTo x="657" y="18927"/>
                    <wp:lineTo x="-986" y="19741"/>
                    <wp:lineTo x="-986" y="21334"/>
                    <wp:lineTo x="1643" y="21334"/>
                    <wp:lineTo x="3264" y="21334"/>
                    <wp:lineTo x="15050" y="17599"/>
                    <wp:lineTo x="15378" y="17068"/>
                    <wp:lineTo x="20286" y="12801"/>
                    <wp:lineTo x="21929" y="8799"/>
                    <wp:lineTo x="21600" y="6391"/>
                    <wp:lineTo x="20614" y="4267"/>
                    <wp:lineTo x="15378" y="0"/>
                    <wp:lineTo x="15707" y="-4267"/>
                    <wp:lineTo x="13735" y="-8268"/>
                    <wp:lineTo x="13735" y="-9330"/>
                    <wp:lineTo x="5564" y="-12535"/>
                    <wp:lineTo x="2629" y="-12801"/>
                    <wp:lineTo x="-2935" y="-12801"/>
                  </wp:wrapPolygon>
                </wp:wrapTight>
                <wp:docPr id="11" name="WordArt 9668" descr="Paper bag"/>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626110" cy="774700"/>
                        </a:xfrm>
                        <a:prstGeom prst="rect">
                          <a:avLst/>
                        </a:prstGeom>
                      </wps:spPr>
                      <wps:txbx>
                        <w:txbxContent>
                          <w:p w14:paraId="718684A8" w14:textId="77777777" w:rsidR="00DB0F3E" w:rsidRDefault="00DB0F3E" w:rsidP="00483466">
                            <w:pPr>
                              <w:pStyle w:val="NormalWeb"/>
                              <w:spacing w:before="0" w:beforeAutospacing="0" w:after="0" w:afterAutospacing="0"/>
                              <w:jc w:val="center"/>
                              <w:rPr>
                                <w:sz w:val="24"/>
                              </w:rPr>
                            </w:pPr>
                            <w:r w:rsidRPr="00D12EE7">
                              <w:rPr>
                                <w:sz w:val="108"/>
                                <w:szCs w:val="108"/>
                                <w14:shadow w14:blurRad="0" w14:dist="564007" w14:dir="14049741" w14:sx="125000" w14:sy="125000" w14:kx="0" w14:ky="0" w14:algn="tl">
                                  <w14:srgbClr w14:val="C7DFD3">
                                    <w14:alpha w14:val="20000"/>
                                  </w14:srgbClr>
                                </w14:shadow>
                                <w14:textOutline w14:w="9525" w14:cap="flat" w14:cmpd="sng" w14:algn="ctr">
                                  <w14:solidFill>
                                    <w14:srgbClr w14:val="008000"/>
                                  </w14:solidFill>
                                  <w14:prstDash w14:val="solid"/>
                                  <w14:round/>
                                </w14:textOutline>
                              </w:rPr>
                              <w: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2D5D035" id="WordArt 9668" o:spid="_x0000_s1036" type="#_x0000_t202" alt="Paper bag" style="position:absolute;left:0;text-align:left;margin-left:467.5pt;margin-top:2.6pt;width:49.3pt;height:61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" filled="f" stroked="f">
                <o:lock v:ext="edit" shapetype="t"/>
                <v:textbox style="mso-fit-shape-to-text:t">
                  <w:txbxContent>
                    <w:p w14:paraId="718684A8" w14:textId="77777777" w:rsidR="00DB0F3E" w:rsidRDefault="00DB0F3E" w:rsidP="00483466">
                      <w:pPr>
                        <w:pStyle w:val="NormalWeb"/>
                        <w:spacing w:before="0" w:beforeAutospacing="0" w:after="0" w:afterAutospacing="0"/>
                        <w:jc w:val="center"/>
                        <w:rPr>
                          <w:sz w:val="24"/>
                        </w:rPr>
                      </w:pPr>
                      <w:r w:rsidRPr="00D12EE7">
                        <w:rPr>
                          <w:sz w:val="108"/>
                          <w:szCs w:val="108"/>
                          <w14:shadow w14:blurRad="0" w14:dist="564007" w14:dir="14049741" w14:sx="125000" w14:sy="125000" w14:kx="0" w14:ky="0" w14:algn="tl">
                            <w14:srgbClr w14:val="C7DFD3">
                              <w14:alpha w14:val="20000"/>
                            </w14:srgbClr>
                          </w14:shadow>
                          <w14:textOutline w14:w="9525" w14:cap="flat" w14:cmpd="sng" w14:algn="ctr">
                            <w14:solidFill>
                              <w14:srgbClr w14:val="008000"/>
                            </w14:solidFill>
                            <w14:prstDash w14:val="solid"/>
                            <w14:round/>
                          </w14:textOutline>
                        </w:rPr>
                        <w:t>,</w:t>
                      </w:r>
                    </w:p>
                  </w:txbxContent>
                </v:textbox>
                <w10:wrap type="tight"/>
              </v:shape>
            </w:pict>
          </mc:Fallback>
        </mc:AlternateContent>
      </w:r>
      <w:r w:rsidR="00D06CEF" w:rsidRPr="009C6FD5">
        <w:rPr>
          <w:lang w:val="en-ZA"/>
        </w:rPr>
        <w:t xml:space="preserve">Consist of one independent sentence with one or more dependent clause that relates to it.  The sentence and the clauses are </w:t>
      </w:r>
      <w:r w:rsidR="00D06CEF" w:rsidRPr="009C6FD5">
        <w:rPr>
          <w:b/>
          <w:lang w:val="en-ZA"/>
        </w:rPr>
        <w:t xml:space="preserve">separated by a comma.  </w:t>
      </w:r>
    </w:p>
    <w:p w14:paraId="4238592F" w14:textId="77777777" w:rsidR="00D06CEF" w:rsidRPr="009C6FD5" w:rsidRDefault="00D06CEF" w:rsidP="00D06CEF">
      <w:pPr>
        <w:rPr>
          <w:lang w:val="en-ZA"/>
        </w:rPr>
      </w:pPr>
      <w:r w:rsidRPr="009C6FD5">
        <w:rPr>
          <w:lang w:val="en-ZA"/>
        </w:rPr>
        <w:t>“Although it is raining, the boy is playing outside.”  Can you see that</w:t>
      </w:r>
      <w:r w:rsidRPr="009C6FD5">
        <w:rPr>
          <w:i/>
          <w:lang w:val="en-ZA"/>
        </w:rPr>
        <w:t>: “Although it is raining”</w:t>
      </w:r>
      <w:r w:rsidRPr="009C6FD5">
        <w:rPr>
          <w:lang w:val="en-ZA"/>
        </w:rPr>
        <w:t xml:space="preserve"> is not a full sentence, it does not have a subject, so it is called a clause and has to be added to a sentence.  </w:t>
      </w:r>
    </w:p>
    <w:p w14:paraId="06C231FA" w14:textId="77777777" w:rsidR="00D06CEF" w:rsidRPr="009C6FD5" w:rsidRDefault="00D06CEF" w:rsidP="00D06CEF">
      <w:pPr>
        <w:rPr>
          <w:lang w:val="en-ZA"/>
        </w:rPr>
      </w:pPr>
      <w:r w:rsidRPr="009C6FD5">
        <w:rPr>
          <w:lang w:val="en-ZA"/>
        </w:rPr>
        <w:t>The clauses and the sentence must relate to the same topic if you want to create a complex sentence.  “Although it is raining, I like reading.” Is a pointless sentence, since they do not share the same subject.  “I have to go to the shop, even though it is raining,” is a better example of a complex sentence.</w:t>
      </w:r>
    </w:p>
    <w:p w14:paraId="6303E563" w14:textId="77777777" w:rsidR="00D06CEF" w:rsidRPr="00DB0F3E" w:rsidRDefault="00D06CEF" w:rsidP="00DB0F3E">
      <w:pPr>
        <w:pStyle w:val="Heading4"/>
      </w:pPr>
      <w:r w:rsidRPr="00DB0F3E">
        <w:t>Remember:</w:t>
      </w:r>
    </w:p>
    <w:p w14:paraId="2783EF31" w14:textId="77777777" w:rsidR="00D06CEF" w:rsidRPr="009C6FD5" w:rsidRDefault="00D06CEF" w:rsidP="00413069">
      <w:pPr>
        <w:pStyle w:val="ListBullet2"/>
        <w:rPr>
          <w:lang w:val="en-ZA"/>
        </w:rPr>
      </w:pPr>
      <w:r w:rsidRPr="009C6FD5">
        <w:rPr>
          <w:lang w:val="en-ZA"/>
        </w:rPr>
        <w:t xml:space="preserve">Too many short sentences will make your text appear choppy and curt.  </w:t>
      </w:r>
    </w:p>
    <w:p w14:paraId="0B7BF7AE" w14:textId="77777777" w:rsidR="00D06CEF" w:rsidRPr="009C6FD5" w:rsidRDefault="00D06CEF" w:rsidP="00413069">
      <w:pPr>
        <w:pStyle w:val="ListBullet2"/>
        <w:rPr>
          <w:lang w:val="en-ZA"/>
        </w:rPr>
      </w:pPr>
      <w:r w:rsidRPr="009C6FD5">
        <w:rPr>
          <w:lang w:val="en-ZA"/>
        </w:rPr>
        <w:t xml:space="preserve">Too many long sentences will have the opposite effect, your text will appear confusing.  </w:t>
      </w:r>
    </w:p>
    <w:p w14:paraId="2DD98FA0" w14:textId="77777777" w:rsidR="00D06CEF" w:rsidRPr="009C6FD5" w:rsidRDefault="00D06CEF" w:rsidP="00413069">
      <w:pPr>
        <w:pStyle w:val="ListBullet2"/>
        <w:rPr>
          <w:lang w:val="en-ZA"/>
        </w:rPr>
      </w:pPr>
      <w:r w:rsidRPr="009C6FD5">
        <w:rPr>
          <w:lang w:val="en-ZA"/>
        </w:rPr>
        <w:t>Short sentences should be varied with longer sentences to give your text an even flow.</w:t>
      </w:r>
    </w:p>
    <w:p w14:paraId="0E67B68F" w14:textId="77777777" w:rsidR="00D06CEF" w:rsidRPr="009C6FD5" w:rsidRDefault="00D06CEF" w:rsidP="00585451">
      <w:pPr>
        <w:pStyle w:val="MyFormAssmtHdg"/>
      </w:pPr>
      <w:bookmarkStart w:id="451" w:name="_Toc201073924"/>
      <w:bookmarkStart w:id="452" w:name="_Toc495930082"/>
      <w:r w:rsidRPr="009C6FD5">
        <w:t>Activity 4 (</w:t>
      </w:r>
      <w:r w:rsidR="00101667" w:rsidRPr="009C6FD5">
        <w:t>8962</w:t>
      </w:r>
      <w:r w:rsidRPr="009C6FD5">
        <w:t xml:space="preserve"> SO3, AC1-3)</w:t>
      </w:r>
      <w:bookmarkEnd w:id="451"/>
      <w:bookmarkEnd w:id="452"/>
    </w:p>
    <w:p w14:paraId="3BD33FBA" w14:textId="77777777" w:rsidR="00D06CEF" w:rsidRPr="009C6FD5" w:rsidRDefault="00D06CEF" w:rsidP="00D06CEF">
      <w:pPr>
        <w:pStyle w:val="L"/>
        <w:tabs>
          <w:tab w:val="clear" w:pos="556"/>
        </w:tabs>
        <w:ind w:left="170" w:firstLine="0"/>
        <w:rPr>
          <w:lang w:val="en-ZA"/>
        </w:rPr>
      </w:pPr>
    </w:p>
    <w:p w14:paraId="324089C1" w14:textId="77777777" w:rsidR="00D06CEF" w:rsidRPr="009C6FD5" w:rsidRDefault="00D06CEF" w:rsidP="001130BA">
      <w:pPr>
        <w:pStyle w:val="L"/>
        <w:tabs>
          <w:tab w:val="clear" w:pos="556"/>
        </w:tabs>
        <w:rPr>
          <w:lang w:val="en-ZA"/>
        </w:rPr>
      </w:pPr>
      <w:r w:rsidRPr="009C6FD5">
        <w:rPr>
          <w:lang w:val="en-ZA"/>
        </w:rPr>
        <w:br w:type="page"/>
      </w:r>
    </w:p>
    <w:p w14:paraId="70F17A04" w14:textId="77777777" w:rsidR="00D06CEF" w:rsidRPr="009C6FD5" w:rsidRDefault="00C25430" w:rsidP="00D06CEF">
      <w:pPr>
        <w:pStyle w:val="LCHeading1"/>
        <w:rPr>
          <w:rFonts w:ascii="Tahoma" w:hAnsi="Tahoma" w:cs="Tahoma"/>
          <w:color w:val="000000"/>
          <w:sz w:val="18"/>
          <w:szCs w:val="18"/>
        </w:rPr>
      </w:pPr>
      <w:bookmarkStart w:id="453" w:name="_Toc201073925"/>
      <w:bookmarkStart w:id="454" w:name="_Toc495930083"/>
      <w:r w:rsidRPr="009C6FD5">
        <w:t>SECTION 4</w:t>
      </w:r>
      <w:r w:rsidR="00585451" w:rsidRPr="009C6FD5">
        <w:t>: ORGANISE AND PRESENT INFORMATION</w:t>
      </w:r>
      <w:bookmarkEnd w:id="453"/>
      <w:bookmarkEnd w:id="454"/>
    </w:p>
    <w:p w14:paraId="7AE2E189" w14:textId="77777777" w:rsidR="005C66E0" w:rsidRPr="00DB0F3E" w:rsidRDefault="005C66E0" w:rsidP="00DB0F3E">
      <w:pPr>
        <w:pStyle w:val="Heading4"/>
      </w:pPr>
      <w:r w:rsidRPr="00DB0F3E">
        <w:t>Outcome</w:t>
      </w:r>
    </w:p>
    <w:p w14:paraId="6CF34F29" w14:textId="77777777" w:rsidR="005C66E0" w:rsidRPr="009C6FD5" w:rsidRDefault="00D06CEF" w:rsidP="005C66E0">
      <w:pPr>
        <w:rPr>
          <w:lang w:val="en-ZA"/>
        </w:rPr>
      </w:pPr>
      <w:r w:rsidRPr="009C6FD5">
        <w:rPr>
          <w:lang w:val="en-ZA"/>
        </w:rPr>
        <w:t>Organise and present information in a focused and coherent manner</w:t>
      </w:r>
    </w:p>
    <w:p w14:paraId="4D30C49D" w14:textId="77777777" w:rsidR="00D06CEF" w:rsidRPr="009C6FD5" w:rsidRDefault="00D06CEF" w:rsidP="005C66E0">
      <w:pPr>
        <w:rPr>
          <w:b/>
          <w:lang w:val="en-ZA"/>
        </w:rPr>
      </w:pPr>
      <w:r w:rsidRPr="009C6FD5">
        <w:rPr>
          <w:b/>
          <w:lang w:val="en-ZA"/>
        </w:rPr>
        <w:t>Outcome Range</w:t>
      </w:r>
    </w:p>
    <w:p w14:paraId="62F3AA74" w14:textId="77777777" w:rsidR="00D06CEF" w:rsidRPr="009C6FD5" w:rsidRDefault="00D06CEF" w:rsidP="00830B58">
      <w:pPr>
        <w:rPr>
          <w:lang w:val="en-ZA"/>
        </w:rPr>
      </w:pPr>
      <w:r w:rsidRPr="009C6FD5">
        <w:rPr>
          <w:lang w:val="en-ZA"/>
        </w:rPr>
        <w:t>Articulation, pronunciation, production of signs, volume, tempo, intonation/NMFs, non-verbal cues, body language, tone, register, volume, sign size and pace, gestures and eye contact in presentation</w:t>
      </w:r>
    </w:p>
    <w:p w14:paraId="38DF01CD" w14:textId="77777777" w:rsidR="00D06CEF" w:rsidRPr="00DB0F3E" w:rsidRDefault="001328FB" w:rsidP="00DB0F3E">
      <w:pPr>
        <w:pStyle w:val="Heading4"/>
      </w:pPr>
      <w:r w:rsidRPr="00DB0F3E">
        <w:t>Assessment criteria</w:t>
      </w:r>
    </w:p>
    <w:p w14:paraId="5E54F142" w14:textId="77777777" w:rsidR="00D06CEF" w:rsidRPr="009C6FD5" w:rsidRDefault="00D06CEF" w:rsidP="00830B58">
      <w:pPr>
        <w:rPr>
          <w:lang w:val="en-ZA"/>
        </w:rPr>
      </w:pPr>
      <w:r w:rsidRPr="009C6FD5">
        <w:rPr>
          <w:lang w:val="en-ZA"/>
        </w:rPr>
        <w:t>On completion of this section you will be able to ensure that:</w:t>
      </w:r>
    </w:p>
    <w:p w14:paraId="7BB85E5E" w14:textId="77777777" w:rsidR="00D06CEF" w:rsidRPr="009C6FD5" w:rsidRDefault="00D06CEF" w:rsidP="005C66E0">
      <w:pPr>
        <w:pStyle w:val="ListBullet2"/>
        <w:rPr>
          <w:lang w:val="en-ZA"/>
        </w:rPr>
      </w:pPr>
      <w:r w:rsidRPr="009C6FD5">
        <w:rPr>
          <w:lang w:val="en-ZA"/>
        </w:rPr>
        <w:t>Speech/signing is organised in a way that makes its meaning and purpose accessible to listeners/audience</w:t>
      </w:r>
    </w:p>
    <w:p w14:paraId="6B0943D7" w14:textId="77777777" w:rsidR="00D06CEF" w:rsidRPr="009C6FD5" w:rsidRDefault="00D06CEF" w:rsidP="005C66E0">
      <w:pPr>
        <w:pStyle w:val="ListBullet2"/>
        <w:rPr>
          <w:lang w:val="en-ZA"/>
        </w:rPr>
      </w:pPr>
      <w:r w:rsidRPr="009C6FD5">
        <w:rPr>
          <w:lang w:val="en-ZA"/>
        </w:rPr>
        <w:t>Style and register suit purpose and audience</w:t>
      </w:r>
    </w:p>
    <w:p w14:paraId="5D7C8D82" w14:textId="77777777" w:rsidR="00D06CEF" w:rsidRPr="009C6FD5" w:rsidRDefault="00D06CEF" w:rsidP="005C66E0">
      <w:pPr>
        <w:pStyle w:val="ListBullet2"/>
        <w:rPr>
          <w:lang w:val="en-ZA"/>
        </w:rPr>
      </w:pPr>
      <w:r w:rsidRPr="009C6FD5">
        <w:rPr>
          <w:lang w:val="en-ZA"/>
        </w:rPr>
        <w:t>Information appropriate to purpose, audience and context is identified, located, selected, logically structured and presented.  Sources of information include (where available) libraries, manuals, directories, internet, video material, atlases, files, journals, archives, museums, schedules and official documents</w:t>
      </w:r>
    </w:p>
    <w:p w14:paraId="0E4D9E8E" w14:textId="77777777" w:rsidR="00D06CEF" w:rsidRPr="009C6FD5" w:rsidRDefault="00D06CEF" w:rsidP="005C66E0">
      <w:pPr>
        <w:pStyle w:val="ListBullet2"/>
        <w:rPr>
          <w:lang w:val="en-ZA"/>
        </w:rPr>
      </w:pPr>
      <w:r w:rsidRPr="009C6FD5">
        <w:rPr>
          <w:lang w:val="en-ZA"/>
        </w:rPr>
        <w:t>Illustrative aids used to promote understanding in the communication process are appropriate to the topic, audience and context</w:t>
      </w:r>
    </w:p>
    <w:p w14:paraId="52C85765" w14:textId="77777777" w:rsidR="00D06CEF" w:rsidRPr="009C6FD5" w:rsidRDefault="00D06CEF" w:rsidP="005C66E0">
      <w:pPr>
        <w:pStyle w:val="ListBullet2"/>
        <w:rPr>
          <w:lang w:val="en-ZA"/>
        </w:rPr>
      </w:pPr>
      <w:r w:rsidRPr="009C6FD5">
        <w:rPr>
          <w:lang w:val="en-ZA"/>
        </w:rPr>
        <w:t>Own points of view and ideas are presented coherently in prepared and unprepared talks.  At least two different techniques of speech/sign delivery, two purposes and two different audiences</w:t>
      </w:r>
    </w:p>
    <w:p w14:paraId="6ACDA52A" w14:textId="77777777" w:rsidR="00D06CEF" w:rsidRPr="009C6FD5" w:rsidRDefault="00D06CEF" w:rsidP="005C66E0">
      <w:pPr>
        <w:pStyle w:val="ListBullet2"/>
        <w:rPr>
          <w:lang w:val="en-ZA"/>
        </w:rPr>
      </w:pPr>
      <w:r w:rsidRPr="009C6FD5">
        <w:rPr>
          <w:lang w:val="en-ZA"/>
        </w:rPr>
        <w:t>Conclusions are formulated in clear, simple language, summarising the main evidence and stating own point of view</w:t>
      </w:r>
    </w:p>
    <w:p w14:paraId="6E46368A" w14:textId="77777777" w:rsidR="00D06CEF" w:rsidRPr="009C6FD5" w:rsidRDefault="00D06CEF" w:rsidP="005736AC">
      <w:pPr>
        <w:pStyle w:val="Heading2"/>
        <w:rPr>
          <w:lang w:val="en-ZA"/>
        </w:rPr>
      </w:pPr>
      <w:bookmarkStart w:id="455" w:name="_Toc201073926"/>
      <w:bookmarkStart w:id="456" w:name="_Toc495930084"/>
      <w:r w:rsidRPr="009C6FD5">
        <w:rPr>
          <w:lang w:val="en-ZA"/>
        </w:rPr>
        <w:t>Organise Your Information</w:t>
      </w:r>
      <w:bookmarkEnd w:id="455"/>
      <w:bookmarkEnd w:id="456"/>
    </w:p>
    <w:p w14:paraId="16A736C2" w14:textId="77777777" w:rsidR="00D06CEF" w:rsidRPr="009C6FD5" w:rsidRDefault="00D06CEF" w:rsidP="00D06CEF">
      <w:pPr>
        <w:rPr>
          <w:lang w:val="en-ZA"/>
        </w:rPr>
      </w:pPr>
      <w:r w:rsidRPr="009C6FD5">
        <w:rPr>
          <w:lang w:val="en-ZA"/>
        </w:rPr>
        <w:t>Before you start preparing your speech, you have to gather information.  This is called research.  Once you have gathered information, the material you have collected has to be organised.  Follow these steps:</w:t>
      </w:r>
    </w:p>
    <w:p w14:paraId="27EC763D" w14:textId="77777777" w:rsidR="00D06CEF" w:rsidRPr="009C6FD5" w:rsidRDefault="00D06CEF" w:rsidP="00BD3566">
      <w:pPr>
        <w:pStyle w:val="H3"/>
        <w:rPr>
          <w:lang w:val="en-ZA"/>
        </w:rPr>
      </w:pPr>
      <w:bookmarkStart w:id="457" w:name="_Toc495930085"/>
      <w:r w:rsidRPr="009C6FD5">
        <w:rPr>
          <w:lang w:val="en-ZA"/>
        </w:rPr>
        <w:t>Sorting and categorizing</w:t>
      </w:r>
      <w:bookmarkEnd w:id="457"/>
    </w:p>
    <w:p w14:paraId="3580B9C2" w14:textId="77777777" w:rsidR="00D06CEF" w:rsidRPr="009C6FD5" w:rsidRDefault="00D06CEF" w:rsidP="00D06CEF">
      <w:pPr>
        <w:rPr>
          <w:lang w:val="en-ZA"/>
        </w:rPr>
      </w:pPr>
      <w:r w:rsidRPr="009C6FD5">
        <w:rPr>
          <w:lang w:val="en-ZA"/>
        </w:rPr>
        <w:t xml:space="preserve">Arrange or organise the information with common features or characteristics systematically in groups.  </w:t>
      </w:r>
    </w:p>
    <w:p w14:paraId="266318C7" w14:textId="77777777" w:rsidR="00D06CEF" w:rsidRPr="009C6FD5" w:rsidRDefault="00D06CEF" w:rsidP="00D06CEF">
      <w:pPr>
        <w:rPr>
          <w:lang w:val="en-ZA"/>
        </w:rPr>
      </w:pPr>
      <w:r w:rsidRPr="009C6FD5">
        <w:rPr>
          <w:lang w:val="en-ZA"/>
        </w:rPr>
        <w:t xml:space="preserve">All the information with similar content is grouped together.  Your classification will depend on the order in which you are going to write the document: you can sort the information </w:t>
      </w:r>
      <w:r w:rsidRPr="009C6FD5">
        <w:rPr>
          <w:b/>
          <w:lang w:val="en-ZA"/>
        </w:rPr>
        <w:t>chronologically</w:t>
      </w:r>
      <w:r w:rsidRPr="009C6FD5">
        <w:rPr>
          <w:lang w:val="en-ZA"/>
        </w:rPr>
        <w:t xml:space="preserve">, using </w:t>
      </w:r>
      <w:r w:rsidRPr="009C6FD5">
        <w:rPr>
          <w:b/>
          <w:lang w:val="en-ZA"/>
        </w:rPr>
        <w:t>contrast</w:t>
      </w:r>
      <w:r w:rsidRPr="009C6FD5">
        <w:rPr>
          <w:lang w:val="en-ZA"/>
        </w:rPr>
        <w:t xml:space="preserve"> or </w:t>
      </w:r>
      <w:r w:rsidRPr="009C6FD5">
        <w:rPr>
          <w:b/>
          <w:lang w:val="en-ZA"/>
        </w:rPr>
        <w:t>cause and effect</w:t>
      </w:r>
      <w:r w:rsidRPr="009C6FD5">
        <w:rPr>
          <w:lang w:val="en-ZA"/>
        </w:rPr>
        <w:t>.</w:t>
      </w:r>
    </w:p>
    <w:p w14:paraId="42BA40D7" w14:textId="77777777" w:rsidR="00D06CEF" w:rsidRPr="009C6FD5" w:rsidRDefault="00D06CEF" w:rsidP="00BD3566">
      <w:pPr>
        <w:pStyle w:val="H3"/>
        <w:rPr>
          <w:lang w:val="en-ZA"/>
        </w:rPr>
      </w:pPr>
      <w:bookmarkStart w:id="458" w:name="_Toc495930086"/>
      <w:r w:rsidRPr="009C6FD5">
        <w:rPr>
          <w:lang w:val="en-ZA"/>
        </w:rPr>
        <w:t>Sifting for relevance</w:t>
      </w:r>
      <w:bookmarkEnd w:id="458"/>
    </w:p>
    <w:p w14:paraId="7E565AEF" w14:textId="77777777" w:rsidR="00D06CEF" w:rsidRPr="009C6FD5" w:rsidRDefault="00D06CEF" w:rsidP="00D06CEF">
      <w:pPr>
        <w:rPr>
          <w:lang w:val="en-ZA"/>
        </w:rPr>
      </w:pPr>
      <w:r w:rsidRPr="009C6FD5">
        <w:rPr>
          <w:lang w:val="en-ZA"/>
        </w:rPr>
        <w:t xml:space="preserve">Once you have classified the information and data, you have to sift through it for relevance.  </w:t>
      </w:r>
    </w:p>
    <w:p w14:paraId="51EB7311" w14:textId="77777777" w:rsidR="00D06CEF" w:rsidRPr="009C6FD5" w:rsidRDefault="00D06CEF" w:rsidP="00D06CEF">
      <w:pPr>
        <w:rPr>
          <w:lang w:val="en-ZA"/>
        </w:rPr>
      </w:pPr>
      <w:r w:rsidRPr="009C6FD5">
        <w:rPr>
          <w:lang w:val="en-ZA"/>
        </w:rPr>
        <w:t xml:space="preserve">Keep only the information that is </w:t>
      </w:r>
      <w:r w:rsidRPr="009C6FD5">
        <w:rPr>
          <w:b/>
          <w:lang w:val="en-ZA"/>
        </w:rPr>
        <w:t>relevant</w:t>
      </w:r>
      <w:r w:rsidRPr="009C6FD5">
        <w:rPr>
          <w:lang w:val="en-ZA"/>
        </w:rPr>
        <w:t xml:space="preserve"> to your topic, everything else can be discarded. In other words, if you are writing about plants that flower in summer, any information about plants that flower in autumn is not relevant, you cannot use it to enhance your writing and you should throw it away or put it to one side in case you need it in the future. </w:t>
      </w:r>
    </w:p>
    <w:p w14:paraId="50AA30E9" w14:textId="77777777" w:rsidR="00D06CEF" w:rsidRPr="009C6FD5" w:rsidRDefault="00D06CEF" w:rsidP="00BD3566">
      <w:pPr>
        <w:pStyle w:val="H3"/>
        <w:rPr>
          <w:lang w:val="en-ZA"/>
        </w:rPr>
      </w:pPr>
      <w:bookmarkStart w:id="459" w:name="_Toc495930087"/>
      <w:r w:rsidRPr="009C6FD5">
        <w:rPr>
          <w:lang w:val="en-ZA"/>
        </w:rPr>
        <w:t>Validity and reliability</w:t>
      </w:r>
      <w:bookmarkEnd w:id="459"/>
    </w:p>
    <w:p w14:paraId="2C233D67" w14:textId="77777777" w:rsidR="00D06CEF" w:rsidRPr="009C6FD5" w:rsidRDefault="00D06CEF" w:rsidP="00D06CEF">
      <w:pPr>
        <w:rPr>
          <w:lang w:val="en-ZA"/>
        </w:rPr>
      </w:pPr>
      <w:r w:rsidRPr="009C6FD5">
        <w:rPr>
          <w:lang w:val="en-ZA"/>
        </w:rPr>
        <w:t xml:space="preserve">Now you have to check your information for </w:t>
      </w:r>
      <w:r w:rsidRPr="009C6FD5">
        <w:rPr>
          <w:b/>
          <w:lang w:val="en-ZA"/>
        </w:rPr>
        <w:t>validity and reliability</w:t>
      </w:r>
      <w:r w:rsidRPr="009C6FD5">
        <w:rPr>
          <w:lang w:val="en-ZA"/>
        </w:rPr>
        <w:t xml:space="preserve">.  The obvious way of doing this is to </w:t>
      </w:r>
      <w:r w:rsidRPr="009C6FD5">
        <w:rPr>
          <w:b/>
          <w:lang w:val="en-ZA"/>
        </w:rPr>
        <w:t>check your facts with more than one source</w:t>
      </w:r>
      <w:r w:rsidRPr="009C6FD5">
        <w:rPr>
          <w:lang w:val="en-ZA"/>
        </w:rPr>
        <w:t xml:space="preserve">: </w:t>
      </w:r>
    </w:p>
    <w:p w14:paraId="5EF75B54" w14:textId="77777777" w:rsidR="00D06CEF" w:rsidRPr="009C6FD5" w:rsidRDefault="00D06CEF" w:rsidP="00C25430">
      <w:pPr>
        <w:pStyle w:val="ListBullet2"/>
        <w:rPr>
          <w:lang w:val="en-ZA"/>
        </w:rPr>
      </w:pPr>
      <w:r w:rsidRPr="009C6FD5">
        <w:rPr>
          <w:lang w:val="en-ZA"/>
        </w:rPr>
        <w:t xml:space="preserve">check more than one manual, </w:t>
      </w:r>
    </w:p>
    <w:p w14:paraId="52778739" w14:textId="77777777" w:rsidR="00D06CEF" w:rsidRPr="009C6FD5" w:rsidRDefault="00D06CEF" w:rsidP="00C25430">
      <w:pPr>
        <w:pStyle w:val="ListBullet2"/>
        <w:rPr>
          <w:lang w:val="en-ZA"/>
        </w:rPr>
      </w:pPr>
      <w:r w:rsidRPr="009C6FD5">
        <w:rPr>
          <w:lang w:val="en-ZA"/>
        </w:rPr>
        <w:t xml:space="preserve">talk to more than one expert, </w:t>
      </w:r>
    </w:p>
    <w:p w14:paraId="4E8B6A27" w14:textId="77777777" w:rsidR="00D06CEF" w:rsidRPr="009C6FD5" w:rsidRDefault="00D06CEF" w:rsidP="00C25430">
      <w:pPr>
        <w:pStyle w:val="ListBullet2"/>
        <w:rPr>
          <w:lang w:val="en-ZA"/>
        </w:rPr>
      </w:pPr>
      <w:r w:rsidRPr="009C6FD5">
        <w:rPr>
          <w:lang w:val="en-ZA"/>
        </w:rPr>
        <w:t xml:space="preserve">visit more than one website, to ensure that your facts are correct.  </w:t>
      </w:r>
    </w:p>
    <w:p w14:paraId="557428D7" w14:textId="77777777" w:rsidR="00D06CEF" w:rsidRPr="009C6FD5" w:rsidRDefault="00D06CEF" w:rsidP="00D06CEF">
      <w:pPr>
        <w:rPr>
          <w:lang w:val="en-ZA"/>
        </w:rPr>
      </w:pPr>
      <w:r w:rsidRPr="009C6FD5">
        <w:rPr>
          <w:lang w:val="en-ZA"/>
        </w:rPr>
        <w:t>Preferably, you should use more than one manual, more than one website and the knowledge of more than one expert for each aspect that has to be checked.  If most of or all your sources state the same basic fact, you can be reasonably sure that the fact is correct.</w:t>
      </w:r>
    </w:p>
    <w:p w14:paraId="644FB5AB" w14:textId="77777777" w:rsidR="00D06CEF" w:rsidRPr="009C6FD5" w:rsidRDefault="00D06CEF" w:rsidP="00BD3566">
      <w:pPr>
        <w:pStyle w:val="H3"/>
        <w:rPr>
          <w:lang w:val="en-ZA"/>
        </w:rPr>
      </w:pPr>
      <w:bookmarkStart w:id="460" w:name="_Toc495930088"/>
      <w:r w:rsidRPr="009C6FD5">
        <w:rPr>
          <w:lang w:val="en-ZA"/>
        </w:rPr>
        <w:t>Recording</w:t>
      </w:r>
      <w:bookmarkEnd w:id="460"/>
    </w:p>
    <w:p w14:paraId="60F93ABC" w14:textId="77777777" w:rsidR="00D06CEF" w:rsidRPr="009C6FD5" w:rsidRDefault="00D06CEF" w:rsidP="00D06CEF">
      <w:pPr>
        <w:rPr>
          <w:lang w:val="en-ZA"/>
        </w:rPr>
      </w:pPr>
      <w:r w:rsidRPr="009C6FD5">
        <w:rPr>
          <w:lang w:val="en-ZA"/>
        </w:rPr>
        <w:t>Once you have sifted and verified your information, record it in the categories you have selected.  This recording is in draft form, usually in the form of rough notes.  Read through your draft and make any changes you think are necessary.</w:t>
      </w:r>
    </w:p>
    <w:p w14:paraId="544F216D" w14:textId="77777777" w:rsidR="00D06CEF" w:rsidRPr="009C6FD5" w:rsidRDefault="00D06CEF" w:rsidP="00D06CEF">
      <w:pPr>
        <w:rPr>
          <w:lang w:val="en-ZA"/>
        </w:rPr>
      </w:pPr>
      <w:r w:rsidRPr="009C6FD5">
        <w:rPr>
          <w:lang w:val="en-ZA"/>
        </w:rPr>
        <w:t>When you are checking your document, check the following:</w:t>
      </w:r>
    </w:p>
    <w:p w14:paraId="7AC23859" w14:textId="77777777" w:rsidR="00D06CEF" w:rsidRPr="009C6FD5" w:rsidRDefault="00D06CEF" w:rsidP="005C66E0">
      <w:pPr>
        <w:pStyle w:val="ListBullet2"/>
        <w:rPr>
          <w:lang w:val="en-ZA"/>
        </w:rPr>
      </w:pPr>
      <w:r w:rsidRPr="009C6FD5">
        <w:rPr>
          <w:lang w:val="en-ZA"/>
        </w:rPr>
        <w:t>Your use of grammar.</w:t>
      </w:r>
    </w:p>
    <w:p w14:paraId="07F8A1CD" w14:textId="77777777" w:rsidR="00D06CEF" w:rsidRPr="009C6FD5" w:rsidRDefault="00D06CEF" w:rsidP="005C66E0">
      <w:pPr>
        <w:pStyle w:val="ListBullet2"/>
        <w:rPr>
          <w:lang w:val="en-ZA"/>
        </w:rPr>
      </w:pPr>
      <w:r w:rsidRPr="009C6FD5">
        <w:rPr>
          <w:lang w:val="en-ZA"/>
        </w:rPr>
        <w:t>Diction.</w:t>
      </w:r>
    </w:p>
    <w:p w14:paraId="6863E580" w14:textId="77777777" w:rsidR="00D06CEF" w:rsidRPr="009C6FD5" w:rsidRDefault="00D06CEF" w:rsidP="005C66E0">
      <w:pPr>
        <w:pStyle w:val="ListBullet2"/>
        <w:rPr>
          <w:lang w:val="en-ZA"/>
        </w:rPr>
      </w:pPr>
      <w:r w:rsidRPr="009C6FD5">
        <w:rPr>
          <w:lang w:val="en-ZA"/>
        </w:rPr>
        <w:t>The sentence and paragraph structure.</w:t>
      </w:r>
    </w:p>
    <w:p w14:paraId="5B6849E6" w14:textId="77777777" w:rsidR="00D06CEF" w:rsidRPr="009C6FD5" w:rsidRDefault="00D06CEF" w:rsidP="00D06CEF">
      <w:pPr>
        <w:rPr>
          <w:lang w:val="en-ZA"/>
        </w:rPr>
      </w:pPr>
      <w:r w:rsidRPr="009C6FD5">
        <w:rPr>
          <w:lang w:val="en-ZA"/>
        </w:rPr>
        <w:t>If necessary, which it usually is, make changes to ensure consistency.</w:t>
      </w:r>
    </w:p>
    <w:p w14:paraId="4AE7D3B2" w14:textId="77777777" w:rsidR="00D06CEF" w:rsidRPr="009C6FD5" w:rsidRDefault="00D06CEF" w:rsidP="00D06CEF">
      <w:pPr>
        <w:rPr>
          <w:lang w:val="en-ZA"/>
        </w:rPr>
      </w:pPr>
      <w:r w:rsidRPr="009C6FD5">
        <w:rPr>
          <w:lang w:val="en-ZA"/>
        </w:rPr>
        <w:t xml:space="preserve">Ensure that your ideas and topics </w:t>
      </w:r>
      <w:r w:rsidRPr="009C6FD5">
        <w:rPr>
          <w:b/>
          <w:lang w:val="en-ZA"/>
        </w:rPr>
        <w:t>flow logically</w:t>
      </w:r>
      <w:r w:rsidRPr="009C6FD5">
        <w:rPr>
          <w:lang w:val="en-ZA"/>
        </w:rPr>
        <w:t xml:space="preserve"> from one to the other in the sentences as well as the paragraphs.</w:t>
      </w:r>
    </w:p>
    <w:p w14:paraId="3AB13705" w14:textId="77777777" w:rsidR="00D06CEF" w:rsidRPr="00DB0F3E" w:rsidRDefault="00D06CEF" w:rsidP="00DB0F3E">
      <w:pPr>
        <w:pStyle w:val="Heading3"/>
      </w:pPr>
      <w:bookmarkStart w:id="461" w:name="_Toc495930089"/>
      <w:r w:rsidRPr="00DB0F3E">
        <w:t>Identify and remove inappropriate or potentially offensive language.</w:t>
      </w:r>
      <w:bookmarkEnd w:id="461"/>
      <w:r w:rsidRPr="00DB0F3E">
        <w:t xml:space="preserve">  </w:t>
      </w:r>
    </w:p>
    <w:p w14:paraId="3B988F1D" w14:textId="77777777" w:rsidR="00D06CEF" w:rsidRPr="009C6FD5" w:rsidRDefault="00D06CEF" w:rsidP="00D06CEF">
      <w:pPr>
        <w:rPr>
          <w:lang w:val="en-ZA"/>
        </w:rPr>
      </w:pPr>
      <w:r w:rsidRPr="009C6FD5">
        <w:rPr>
          <w:lang w:val="en-ZA"/>
        </w:rPr>
        <w:t xml:space="preserve">Be on the lookout specifically for jargon and technical language.  Don’t use them too much, replace them with other explanatory words.  Too much jargon and technical language confuses a listener/viewer who is not familiar with it.  The listener/viewer will lose interest and stop listening/viewing.  </w:t>
      </w:r>
    </w:p>
    <w:p w14:paraId="66B70C45" w14:textId="77777777" w:rsidR="00D06CEF" w:rsidRPr="009C6FD5" w:rsidRDefault="00D06CEF" w:rsidP="00D06CEF">
      <w:pPr>
        <w:rPr>
          <w:lang w:val="en-ZA"/>
        </w:rPr>
      </w:pPr>
      <w:r w:rsidRPr="009C6FD5">
        <w:rPr>
          <w:lang w:val="en-ZA"/>
        </w:rPr>
        <w:t>Think of your reaction when a doctor explains in technical language what illness you have.</w:t>
      </w:r>
    </w:p>
    <w:p w14:paraId="175EB0E0" w14:textId="77777777" w:rsidR="00D06CEF" w:rsidRPr="009C6FD5" w:rsidRDefault="00D06CEF" w:rsidP="00830B58">
      <w:pPr>
        <w:rPr>
          <w:lang w:val="en-ZA"/>
        </w:rPr>
      </w:pPr>
      <w:r w:rsidRPr="009C6FD5">
        <w:rPr>
          <w:lang w:val="en-ZA"/>
        </w:rPr>
        <w:t xml:space="preserve">Beware of using offensive language with regards to gender, rank, family, sports and wealth </w:t>
      </w:r>
    </w:p>
    <w:p w14:paraId="26B433E1" w14:textId="77777777" w:rsidR="00D06CEF" w:rsidRPr="009C6FD5" w:rsidRDefault="00D06CEF" w:rsidP="00830B58">
      <w:pPr>
        <w:rPr>
          <w:lang w:val="en-ZA"/>
        </w:rPr>
      </w:pPr>
      <w:r w:rsidRPr="009C6FD5">
        <w:rPr>
          <w:lang w:val="en-ZA"/>
        </w:rPr>
        <w:t xml:space="preserve">You might find a sexist joke funny, the other party might not.  Do not make fun of a person’s gender or rank.  Also, do not refer to “that old woman”, she might be someone’s mother.  Do not call your boss the “Big Chief”, call him by his proper rank.  </w:t>
      </w:r>
    </w:p>
    <w:p w14:paraId="6A37028C" w14:textId="77777777" w:rsidR="00D06CEF" w:rsidRPr="009C6FD5" w:rsidRDefault="00D06CEF" w:rsidP="005736AC">
      <w:pPr>
        <w:pStyle w:val="Heading2"/>
        <w:rPr>
          <w:lang w:val="en-ZA"/>
        </w:rPr>
      </w:pPr>
      <w:bookmarkStart w:id="462" w:name="_Toc201073927"/>
      <w:bookmarkStart w:id="463" w:name="_Toc495930090"/>
      <w:r w:rsidRPr="009C6FD5">
        <w:rPr>
          <w:lang w:val="en-ZA"/>
        </w:rPr>
        <w:t>Arranging The Paragraphs In A Logical Order</w:t>
      </w:r>
      <w:bookmarkEnd w:id="462"/>
      <w:bookmarkEnd w:id="463"/>
    </w:p>
    <w:p w14:paraId="5B699D75" w14:textId="77777777" w:rsidR="00D06CEF" w:rsidRPr="009C6FD5" w:rsidRDefault="00D06CEF" w:rsidP="00D06CEF">
      <w:pPr>
        <w:rPr>
          <w:szCs w:val="22"/>
          <w:lang w:val="en-ZA"/>
        </w:rPr>
      </w:pPr>
      <w:r w:rsidRPr="009C6FD5">
        <w:rPr>
          <w:lang w:val="en-ZA"/>
        </w:rPr>
        <w:t xml:space="preserve">You can use </w:t>
      </w:r>
      <w:r w:rsidRPr="009C6FD5">
        <w:rPr>
          <w:szCs w:val="22"/>
          <w:lang w:val="en-ZA"/>
        </w:rPr>
        <w:t xml:space="preserve">cause and effect and contrast to help you arrange your paragraphs in a logical way.  </w:t>
      </w:r>
    </w:p>
    <w:p w14:paraId="7DCA8138" w14:textId="77777777" w:rsidR="00D06CEF" w:rsidRPr="009C6FD5" w:rsidRDefault="00D06CEF" w:rsidP="005C66E0">
      <w:pPr>
        <w:pStyle w:val="ListBullet2"/>
        <w:rPr>
          <w:lang w:val="en-ZA"/>
        </w:rPr>
      </w:pPr>
      <w:r w:rsidRPr="009C6FD5">
        <w:rPr>
          <w:b/>
          <w:lang w:val="en-ZA"/>
        </w:rPr>
        <w:t>Contrast</w:t>
      </w:r>
      <w:r w:rsidRPr="009C6FD5">
        <w:rPr>
          <w:lang w:val="en-ZA"/>
        </w:rPr>
        <w:t xml:space="preserve"> is when you contrast one theme, thought, opinion or product with another. </w:t>
      </w:r>
    </w:p>
    <w:p w14:paraId="5CCC3AE0" w14:textId="77777777" w:rsidR="00D06CEF" w:rsidRPr="009C6FD5" w:rsidRDefault="00D06CEF" w:rsidP="005C66E0">
      <w:pPr>
        <w:pStyle w:val="ListBullet2"/>
        <w:rPr>
          <w:szCs w:val="22"/>
          <w:lang w:val="en-ZA"/>
        </w:rPr>
      </w:pPr>
      <w:r w:rsidRPr="009C6FD5">
        <w:rPr>
          <w:b/>
          <w:lang w:val="en-ZA"/>
        </w:rPr>
        <w:t>Cause and effect</w:t>
      </w:r>
      <w:r w:rsidRPr="009C6FD5">
        <w:rPr>
          <w:lang w:val="en-ZA"/>
        </w:rPr>
        <w:t>: you can, for example, progress from the causes of war to the consequences</w:t>
      </w:r>
      <w:r w:rsidRPr="009C6FD5">
        <w:rPr>
          <w:szCs w:val="22"/>
          <w:lang w:val="en-ZA"/>
        </w:rPr>
        <w:t>(effect) of the civil war on ordinary people.</w:t>
      </w:r>
    </w:p>
    <w:p w14:paraId="21FB9531" w14:textId="77777777" w:rsidR="00D06CEF" w:rsidRPr="009C6FD5" w:rsidRDefault="00D06CEF" w:rsidP="00D06CEF">
      <w:pPr>
        <w:rPr>
          <w:lang w:val="en-ZA"/>
        </w:rPr>
      </w:pPr>
      <w:r w:rsidRPr="009C6FD5">
        <w:rPr>
          <w:szCs w:val="22"/>
          <w:lang w:val="en-ZA"/>
        </w:rPr>
        <w:t xml:space="preserve">If you are writing about something that happens over a period of time, you can arrange your paragraphs </w:t>
      </w:r>
      <w:r w:rsidRPr="009C6FD5">
        <w:rPr>
          <w:b/>
          <w:szCs w:val="22"/>
          <w:lang w:val="en-ZA"/>
        </w:rPr>
        <w:t>chronologically</w:t>
      </w:r>
      <w:r w:rsidRPr="009C6FD5">
        <w:rPr>
          <w:szCs w:val="22"/>
          <w:lang w:val="en-ZA"/>
        </w:rPr>
        <w:t>: start with the earliest date and end with the latest date.  When writing about droughts in South Africa you can start with the big drought in the 1930s and end with the current drought.</w:t>
      </w:r>
    </w:p>
    <w:p w14:paraId="4B974F45" w14:textId="77777777" w:rsidR="00D06CEF" w:rsidRPr="009C6FD5" w:rsidRDefault="00483466" w:rsidP="00D06CEF">
      <w:pPr>
        <w:ind w:left="1440" w:firstLine="720"/>
        <w:rPr>
          <w:lang w:val="en-ZA"/>
        </w:rPr>
      </w:pPr>
      <w:r w:rsidRPr="009C6FD5">
        <w:rPr>
          <w:noProof/>
          <w:lang w:val="en-ZA" w:eastAsia="en-ZA"/>
        </w:rPr>
        <mc:AlternateContent>
          <mc:Choice Requires="wps">
            <w:drawing>
              <wp:inline distT="0" distB="0" distL="0" distR="0" wp14:anchorId="45F2414C" wp14:editId="79BFE682">
                <wp:extent cx="3562350" cy="971550"/>
                <wp:effectExtent l="9525" t="9525" r="9525" b="6985"/>
                <wp:docPr id="2" name="WordArt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3562350" cy="971550"/>
                        </a:xfrm>
                        <a:prstGeom prst="rect">
                          <a:avLst/>
                        </a:prstGeom>
                        <a:extLst>
                          <a:ext uri="{AF507438-7753-43E0-B8FC-AC1667EBCBE1}">
                            <a14:hiddenEffects xmlns:a14="http://schemas.microsoft.com/office/drawing/2010/main">
                              <a:effectLst/>
                            </a14:hiddenEffects>
                          </a:ext>
                        </a:extLst>
                      </wps:spPr>
                      <wps:txbx>
                        <w:txbxContent>
                          <w:p w14:paraId="0DCE2DEA" w14:textId="77777777" w:rsidR="00DB0F3E" w:rsidRDefault="00DB0F3E" w:rsidP="00483466">
                            <w:pPr>
                              <w:pStyle w:val="NormalWeb"/>
                              <w:spacing w:before="0" w:beforeAutospacing="0" w:after="0" w:afterAutospacing="0"/>
                              <w:jc w:val="center"/>
                              <w:rPr>
                                <w:sz w:val="24"/>
                              </w:rPr>
                            </w:pPr>
                            <w:r>
                              <w:rPr>
                                <w:rFonts w:ascii="Aladdin" w:hAnsi="Aladdin"/>
                                <w:color w:val="C0C0C0"/>
                                <w:sz w:val="72"/>
                                <w:szCs w:val="72"/>
                                <w14:textOutline w14:w="9525" w14:cap="flat" w14:cmpd="sng" w14:algn="ctr">
                                  <w14:solidFill>
                                    <w14:srgbClr w14:val="000000"/>
                                  </w14:solidFill>
                                  <w14:prstDash w14:val="solid"/>
                                  <w14:round/>
                                </w14:textOutline>
                              </w:rPr>
                              <w:t>1930 - 2007</w:t>
                            </w:r>
                          </w:p>
                        </w:txbxContent>
                      </wps:txbx>
                      <wps:bodyPr wrap="square" numCol="1" fromWordArt="1">
                        <a:prstTxWarp prst="textPlain">
                          <a:avLst>
                            <a:gd name="adj" fmla="val 50000"/>
                          </a:avLst>
                        </a:prstTxWarp>
                        <a:spAutoFit/>
                      </wps:bodyPr>
                    </wps:wsp>
                  </a:graphicData>
                </a:graphic>
              </wp:inline>
            </w:drawing>
          </mc:Choice>
          <mc:Fallback>
            <w:pict>
              <v:shape w14:anchorId="45F2414C" id="WordArt 21" o:spid="_x0000_s1037" type="#_x0000_t202" style="width:280.5pt;height: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" filled="f" stroked="f">
                <o:lock v:ext="edit" shapetype="t"/>
                <v:textbox style="mso-fit-shape-to-text:t">
                  <w:txbxContent>
                    <w:p w14:paraId="0DCE2DEA" w14:textId="77777777" w:rsidR="00DB0F3E" w:rsidRDefault="00DB0F3E" w:rsidP="00483466">
                      <w:pPr>
                        <w:pStyle w:val="NormalWeb"/>
                        <w:spacing w:before="0" w:beforeAutospacing="0" w:after="0" w:afterAutospacing="0"/>
                        <w:jc w:val="center"/>
                        <w:rPr>
                          <w:sz w:val="24"/>
                        </w:rPr>
                      </w:pPr>
                      <w:r>
                        <w:rPr>
                          <w:rFonts w:ascii="Aladdin" w:hAnsi="Aladdin"/>
                          <w:color w:val="C0C0C0"/>
                          <w:sz w:val="72"/>
                          <w:szCs w:val="72"/>
                          <w14:textOutline w14:w="9525" w14:cap="flat" w14:cmpd="sng" w14:algn="ctr">
                            <w14:solidFill>
                              <w14:srgbClr w14:val="000000"/>
                            </w14:solidFill>
                            <w14:prstDash w14:val="solid"/>
                            <w14:round/>
                          </w14:textOutline>
                        </w:rPr>
                        <w:t>1930 - 2007</w:t>
                      </w:r>
                    </w:p>
                  </w:txbxContent>
                </v:textbox>
                <w10:anchorlock/>
              </v:shape>
            </w:pict>
          </mc:Fallback>
        </mc:AlternateContent>
      </w:r>
    </w:p>
    <w:p w14:paraId="06C8D513" w14:textId="77777777" w:rsidR="00D06CEF" w:rsidRPr="009C6FD5" w:rsidRDefault="00D06CEF" w:rsidP="00D06CEF">
      <w:pPr>
        <w:rPr>
          <w:lang w:val="en-ZA"/>
        </w:rPr>
      </w:pPr>
      <w:r w:rsidRPr="009C6FD5">
        <w:rPr>
          <w:lang w:val="en-ZA"/>
        </w:rPr>
        <w:t xml:space="preserve">Any arguments used in your document must be </w:t>
      </w:r>
      <w:r w:rsidRPr="009C6FD5">
        <w:rPr>
          <w:b/>
          <w:lang w:val="en-ZA"/>
        </w:rPr>
        <w:t>supported by sound reasons and facts</w:t>
      </w:r>
      <w:r w:rsidRPr="009C6FD5">
        <w:rPr>
          <w:lang w:val="en-ZA"/>
        </w:rPr>
        <w:t>.  You have to justify your feeling about the matter with facts in order to persuade the reader to your point of view.  Something your neighbour said about the matter is not fact – you have to verify the statement your neighbour made.</w:t>
      </w:r>
    </w:p>
    <w:p w14:paraId="61A2E68F" w14:textId="77777777" w:rsidR="00D06CEF" w:rsidRPr="009C6FD5" w:rsidRDefault="00D06CEF" w:rsidP="00D06CEF">
      <w:pPr>
        <w:rPr>
          <w:lang w:val="en-ZA"/>
        </w:rPr>
      </w:pPr>
      <w:r w:rsidRPr="009C6FD5">
        <w:rPr>
          <w:lang w:val="en-ZA"/>
        </w:rPr>
        <w:t xml:space="preserve">Ensure that you </w:t>
      </w:r>
      <w:r w:rsidRPr="009C6FD5">
        <w:rPr>
          <w:b/>
          <w:lang w:val="en-ZA"/>
        </w:rPr>
        <w:t>state your point of view clearly</w:t>
      </w:r>
      <w:r w:rsidRPr="009C6FD5">
        <w:rPr>
          <w:lang w:val="en-ZA"/>
        </w:rPr>
        <w:t>.  Remember other people also have to understand your point of view.</w:t>
      </w:r>
    </w:p>
    <w:p w14:paraId="4173DFAE" w14:textId="77777777" w:rsidR="00D06CEF" w:rsidRPr="009C6FD5" w:rsidRDefault="00D06CEF" w:rsidP="00D06CEF">
      <w:pPr>
        <w:rPr>
          <w:lang w:val="en-ZA"/>
        </w:rPr>
      </w:pPr>
    </w:p>
    <w:p w14:paraId="1558E6FD" w14:textId="77777777" w:rsidR="00D06CEF" w:rsidRPr="009C6FD5" w:rsidRDefault="00D06CEF" w:rsidP="00D06CEF">
      <w:pPr>
        <w:pBdr>
          <w:top w:val="single" w:sz="4" w:space="1" w:color="auto"/>
          <w:left w:val="single" w:sz="4" w:space="4" w:color="auto"/>
          <w:bottom w:val="single" w:sz="4" w:space="1" w:color="auto"/>
          <w:right w:val="single" w:sz="4" w:space="4" w:color="auto"/>
        </w:pBdr>
        <w:ind w:left="270"/>
        <w:jc w:val="center"/>
        <w:rPr>
          <w:b/>
          <w:lang w:val="en-ZA"/>
        </w:rPr>
      </w:pPr>
      <w:r w:rsidRPr="009C6FD5">
        <w:rPr>
          <w:b/>
          <w:lang w:val="en-ZA"/>
        </w:rPr>
        <w:t>A fragile home threatened by war.</w:t>
      </w:r>
    </w:p>
    <w:p w14:paraId="0EA2240C" w14:textId="77777777" w:rsidR="00D06CEF" w:rsidRPr="009C6FD5" w:rsidRDefault="00D06CEF" w:rsidP="00D06CEF">
      <w:pPr>
        <w:pBdr>
          <w:top w:val="single" w:sz="4" w:space="1" w:color="auto"/>
          <w:left w:val="single" w:sz="4" w:space="4" w:color="auto"/>
          <w:bottom w:val="single" w:sz="4" w:space="1" w:color="auto"/>
          <w:right w:val="single" w:sz="4" w:space="4" w:color="auto"/>
        </w:pBdr>
        <w:ind w:left="270"/>
        <w:rPr>
          <w:lang w:val="en-ZA"/>
        </w:rPr>
      </w:pPr>
      <w:r w:rsidRPr="009C6FD5">
        <w:rPr>
          <w:lang w:val="en-ZA"/>
        </w:rPr>
        <w:t>Among the last of its kind, a young gorilla peers from its leafy refuge in Rwanda – a nation bloodied by ethnic slaughter.  Conservationists fear that Rwanda’s instability could endanger the gorilla’s survival.  Others ask: How should the plight of the world’s rarest ape be weighed against more than 500,000 human dead?</w:t>
      </w:r>
    </w:p>
    <w:p w14:paraId="7D4D934F" w14:textId="77777777" w:rsidR="00D06CEF" w:rsidRPr="009C6FD5" w:rsidRDefault="00D06CEF" w:rsidP="00D06CEF">
      <w:pPr>
        <w:rPr>
          <w:lang w:val="en-ZA"/>
        </w:rPr>
      </w:pPr>
      <w:r w:rsidRPr="009C6FD5">
        <w:rPr>
          <w:lang w:val="en-ZA"/>
        </w:rPr>
        <w:t>As it stands the paragraph above is clear.  If I leave out certain key words, I can change the paragraph so that it does not make any sense:</w:t>
      </w:r>
    </w:p>
    <w:p w14:paraId="24192B52" w14:textId="77777777" w:rsidR="00D06CEF" w:rsidRPr="009C6FD5" w:rsidRDefault="00D06CEF" w:rsidP="00D06CEF">
      <w:pPr>
        <w:rPr>
          <w:lang w:val="en-ZA"/>
        </w:rPr>
      </w:pPr>
    </w:p>
    <w:p w14:paraId="749FB8BC" w14:textId="77777777" w:rsidR="00D06CEF" w:rsidRPr="009C6FD5" w:rsidRDefault="00D06CEF" w:rsidP="00D06CEF">
      <w:pPr>
        <w:rPr>
          <w:lang w:val="en-ZA"/>
        </w:rPr>
      </w:pPr>
      <w:r w:rsidRPr="009C6FD5">
        <w:rPr>
          <w:rStyle w:val="Strong"/>
          <w:lang w:val="en-ZA"/>
        </w:rPr>
        <w:t>“A young gorilla peers from its leafy refuge and instability could endanger the gorilla’s survival.”</w:t>
      </w:r>
      <w:r w:rsidRPr="009C6FD5">
        <w:rPr>
          <w:lang w:val="en-ZA"/>
        </w:rPr>
        <w:t xml:space="preserve">  What on earth am I talking about?  Where is the gorilla, why would its survival be endangered and what is the instability that I wrote about?</w:t>
      </w:r>
    </w:p>
    <w:p w14:paraId="2E7EFD3C" w14:textId="77777777" w:rsidR="00D06CEF" w:rsidRPr="009C6FD5" w:rsidRDefault="00483466" w:rsidP="00D06CEF">
      <w:pPr>
        <w:rPr>
          <w:lang w:val="en-ZA"/>
        </w:rPr>
      </w:pPr>
      <w:r w:rsidRPr="009C6FD5">
        <w:rPr>
          <w:noProof/>
          <w:lang w:val="en-ZA" w:eastAsia="en-ZA"/>
        </w:rPr>
        <mc:AlternateContent>
          <mc:Choice Requires="wps">
            <w:drawing>
              <wp:anchor distT="0" distB="0" distL="114300" distR="114300" simplePos="0" relativeHeight="251625984" behindDoc="0" locked="0" layoutInCell="1" allowOverlap="1" wp14:anchorId="51FB0AA1" wp14:editId="26D390A4">
                <wp:simplePos x="0" y="0"/>
                <wp:positionH relativeFrom="column">
                  <wp:posOffset>5378450</wp:posOffset>
                </wp:positionH>
                <wp:positionV relativeFrom="paragraph">
                  <wp:posOffset>-287020</wp:posOffset>
                </wp:positionV>
                <wp:extent cx="1155700" cy="1448435"/>
                <wp:effectExtent l="25400" t="0" r="95250" b="0"/>
                <wp:wrapSquare wrapText="bothSides"/>
                <wp:docPr id="10" name="WordArt 95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1155700" cy="1448435"/>
                        </a:xfrm>
                        <a:prstGeom prst="rect">
                          <a:avLst/>
                        </a:prstGeom>
                      </wps:spPr>
                      <wps:txbx>
                        <w:txbxContent>
                          <w:p w14:paraId="3302575A" w14:textId="77777777" w:rsidR="00DB0F3E" w:rsidRDefault="00DB0F3E" w:rsidP="00483466">
                            <w:pPr>
                              <w:pStyle w:val="NormalWeb"/>
                              <w:spacing w:before="0" w:beforeAutospacing="0" w:after="0" w:afterAutospacing="0"/>
                              <w:jc w:val="center"/>
                              <w:rPr>
                                <w:sz w:val="24"/>
                              </w:rPr>
                            </w:pPr>
                            <w:r w:rsidRPr="00D12EE7">
                              <w:rPr>
                                <w:rFonts w:ascii="Wingdings"/>
                                <w:color w:val="33CCFF"/>
                                <w:spacing w:val="-72"/>
                                <w:sz w:val="72"/>
                                <w:szCs w:val="72"/>
                                <w14:shadow w14:blurRad="0" w14:dist="125730" w14:dir="18900000" w14:sx="100000" w14:sy="100000" w14:kx="0" w14:ky="0" w14:algn="ctr">
                                  <w14:srgbClr w14:val="000099"/>
                                </w14:shadow>
                                <w14:textOutline w14:w="12700" w14:cap="flat" w14:cmpd="sng" w14:algn="ctr">
                                  <w14:solidFill>
                                    <w14:srgbClr w14:val="000099"/>
                                  </w14:solidFill>
                                  <w14:prstDash w14:val="solid"/>
                                  <w14:round/>
                                </w14:textOutline>
                              </w:rPr>
                              <w:t></w:t>
                            </w:r>
                          </w:p>
                        </w:txbxContent>
                      </wps:txbx>
                      <wps:bodyPr wrap="square" numCol="1" fromWordArt="1">
                        <a:prstTxWarp prst="textDoubleWave1">
                          <a:avLst>
                            <a:gd name="adj1" fmla="val 6500"/>
                            <a:gd name="adj2" fmla="val 0"/>
                          </a:avLst>
                        </a:prstTxWarp>
                        <a:spAutoFit/>
                      </wps:bodyPr>
                    </wps:wsp>
                  </a:graphicData>
                </a:graphic>
                <wp14:sizeRelH relativeFrom="page">
                  <wp14:pctWidth>0</wp14:pctWidth>
                </wp14:sizeRelH>
                <wp14:sizeRelV relativeFrom="page">
                  <wp14:pctHeight>0</wp14:pctHeight>
                </wp14:sizeRelV>
              </wp:anchor>
            </w:drawing>
          </mc:Choice>
          <mc:Fallback>
            <w:pict>
              <v:shape w14:anchorId="51FB0AA1" id="WordArt 9585" o:spid="_x0000_s1038" type="#_x0000_t202" style="position:absolute;left:0;text-align:left;margin-left:423.5pt;margin-top:-22.6pt;width:91pt;height:114.0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" filled="f" stroked="f">
                <o:lock v:ext="edit" shapetype="t"/>
                <v:textbox style="mso-fit-shape-to-text:t">
                  <w:txbxContent>
                    <w:p w14:paraId="3302575A" w14:textId="77777777" w:rsidR="00DB0F3E" w:rsidRDefault="00DB0F3E" w:rsidP="00483466">
                      <w:pPr>
                        <w:pStyle w:val="NormalWeb"/>
                        <w:spacing w:before="0" w:beforeAutospacing="0" w:after="0" w:afterAutospacing="0"/>
                        <w:jc w:val="center"/>
                        <w:rPr>
                          <w:sz w:val="24"/>
                        </w:rPr>
                      </w:pPr>
                      <w:r w:rsidRPr="00D12EE7">
                        <w:rPr>
                          <w:rFonts w:ascii="Wingdings"/>
                          <w:color w:val="33CCFF"/>
                          <w:spacing w:val="-72"/>
                          <w:sz w:val="72"/>
                          <w:szCs w:val="72"/>
                          <w14:shadow w14:blurRad="0" w14:dist="125730" w14:dir="18900000" w14:sx="100000" w14:sy="100000" w14:kx="0" w14:ky="0" w14:algn="ctr">
                            <w14:srgbClr w14:val="000099"/>
                          </w14:shadow>
                          <w14:textOutline w14:w="12700" w14:cap="flat" w14:cmpd="sng" w14:algn="ctr">
                            <w14:solidFill>
                              <w14:srgbClr w14:val="000099"/>
                            </w14:solidFill>
                            <w14:prstDash w14:val="solid"/>
                            <w14:round/>
                          </w14:textOutline>
                        </w:rPr>
                        <w:t></w:t>
                      </w:r>
                    </w:p>
                  </w:txbxContent>
                </v:textbox>
                <w10:wrap type="square"/>
              </v:shape>
            </w:pict>
          </mc:Fallback>
        </mc:AlternateContent>
      </w:r>
      <w:r w:rsidR="00D06CEF" w:rsidRPr="009C6FD5">
        <w:rPr>
          <w:lang w:val="en-ZA"/>
        </w:rPr>
        <w:t xml:space="preserve">If you want your communication to be clear, you have to ensure that you give the reader </w:t>
      </w:r>
      <w:r w:rsidR="00D06CEF" w:rsidRPr="009C6FD5">
        <w:rPr>
          <w:b/>
          <w:lang w:val="en-ZA"/>
        </w:rPr>
        <w:t>all the information</w:t>
      </w:r>
      <w:r w:rsidR="00D06CEF" w:rsidRPr="009C6FD5">
        <w:rPr>
          <w:lang w:val="en-ZA"/>
        </w:rPr>
        <w:t xml:space="preserve"> he/she requires to understand your reasoning.</w:t>
      </w:r>
    </w:p>
    <w:p w14:paraId="58C5A0DD" w14:textId="77777777" w:rsidR="00D06CEF" w:rsidRPr="009C6FD5" w:rsidRDefault="00D06CEF" w:rsidP="00D06CEF">
      <w:pPr>
        <w:rPr>
          <w:lang w:val="en-ZA"/>
        </w:rPr>
      </w:pPr>
      <w:r w:rsidRPr="009C6FD5">
        <w:rPr>
          <w:lang w:val="en-ZA"/>
        </w:rPr>
        <w:t xml:space="preserve">“They said it is going to rain today.”  This is a terrible sentence.  Who are “they”, where did they get their information from, where is it going to rain, where do they live – do they even live in the same area as you and I?  </w:t>
      </w:r>
    </w:p>
    <w:p w14:paraId="30B935B9" w14:textId="77777777" w:rsidR="00D06CEF" w:rsidRPr="009C6FD5" w:rsidRDefault="00D06CEF" w:rsidP="00D06CEF">
      <w:pPr>
        <w:rPr>
          <w:lang w:val="en-ZA"/>
        </w:rPr>
      </w:pPr>
      <w:r w:rsidRPr="009C6FD5">
        <w:rPr>
          <w:b/>
          <w:lang w:val="en-ZA"/>
        </w:rPr>
        <w:t>Always check your facts for correctness</w:t>
      </w:r>
      <w:r w:rsidRPr="009C6FD5">
        <w:rPr>
          <w:lang w:val="en-ZA"/>
        </w:rPr>
        <w:t xml:space="preserve"> before you commit them to writing.  Readers are very critical and will never forgive you if you get your facts wrong.  Anything you write in future will be viewed with suspicion</w:t>
      </w:r>
    </w:p>
    <w:p w14:paraId="4C4EC236" w14:textId="77777777" w:rsidR="00D06CEF" w:rsidRPr="009C6FD5" w:rsidRDefault="00D06CEF" w:rsidP="00D06CEF">
      <w:pPr>
        <w:rPr>
          <w:lang w:val="en-ZA"/>
        </w:rPr>
      </w:pPr>
      <w:r w:rsidRPr="009C6FD5">
        <w:rPr>
          <w:lang w:val="en-ZA"/>
        </w:rPr>
        <w:t>“The Weather Bureau predicts that there is an 80% chance of rain in Gauteng today.”  Now you have stated the source of your fact, you have backed your statement with an estimate of the possibility of rain and you have also made it clear where it will rain.  If it doesn’t rain, your readers cannot be angry with you, since you only reported what the Weather Bureau predicted.</w:t>
      </w:r>
    </w:p>
    <w:p w14:paraId="047D80D1" w14:textId="77777777" w:rsidR="00D06CEF" w:rsidRPr="009C6FD5" w:rsidRDefault="00D06CEF" w:rsidP="00D06CEF">
      <w:pPr>
        <w:rPr>
          <w:lang w:val="en-ZA"/>
        </w:rPr>
      </w:pPr>
      <w:r w:rsidRPr="009C6FD5">
        <w:rPr>
          <w:lang w:val="en-ZA"/>
        </w:rPr>
        <w:t xml:space="preserve">At the end of your document, you have to come to a </w:t>
      </w:r>
      <w:r w:rsidRPr="009C6FD5">
        <w:rPr>
          <w:b/>
          <w:lang w:val="en-ZA"/>
        </w:rPr>
        <w:t>conclusion</w:t>
      </w:r>
      <w:r w:rsidRPr="009C6FD5">
        <w:rPr>
          <w:lang w:val="en-ZA"/>
        </w:rPr>
        <w:t>, where you connect all the facts that you stated previously.  State your conclusion or recommendation clearly and make sure that it is based on the facts you stated.  The conclusion can be:</w:t>
      </w:r>
    </w:p>
    <w:p w14:paraId="5DC37451" w14:textId="77777777" w:rsidR="00D06CEF" w:rsidRPr="009C6FD5" w:rsidRDefault="00D06CEF" w:rsidP="005C66E0">
      <w:pPr>
        <w:pStyle w:val="ListBullet2"/>
        <w:rPr>
          <w:lang w:val="en-ZA"/>
        </w:rPr>
      </w:pPr>
      <w:r w:rsidRPr="009C6FD5">
        <w:rPr>
          <w:lang w:val="en-ZA"/>
        </w:rPr>
        <w:t xml:space="preserve">A short </w:t>
      </w:r>
      <w:r w:rsidRPr="009C6FD5">
        <w:rPr>
          <w:b/>
          <w:lang w:val="en-ZA"/>
        </w:rPr>
        <w:t>summary</w:t>
      </w:r>
      <w:r w:rsidRPr="009C6FD5">
        <w:rPr>
          <w:lang w:val="en-ZA"/>
        </w:rPr>
        <w:t xml:space="preserve"> of the main points of your document.</w:t>
      </w:r>
    </w:p>
    <w:p w14:paraId="2E522F94" w14:textId="77777777" w:rsidR="00D06CEF" w:rsidRPr="009C6FD5" w:rsidRDefault="00D06CEF" w:rsidP="005C66E0">
      <w:pPr>
        <w:pStyle w:val="ListBullet2"/>
        <w:rPr>
          <w:lang w:val="en-ZA"/>
        </w:rPr>
      </w:pPr>
      <w:r w:rsidRPr="009C6FD5">
        <w:rPr>
          <w:lang w:val="en-ZA"/>
        </w:rPr>
        <w:t xml:space="preserve">A </w:t>
      </w:r>
      <w:r w:rsidRPr="009C6FD5">
        <w:rPr>
          <w:b/>
          <w:lang w:val="en-ZA"/>
        </w:rPr>
        <w:t>direct-approach</w:t>
      </w:r>
      <w:r w:rsidRPr="009C6FD5">
        <w:rPr>
          <w:lang w:val="en-ZA"/>
        </w:rPr>
        <w:t xml:space="preserve"> conclusion where you show the reader how the message relates to him/her.</w:t>
      </w:r>
    </w:p>
    <w:p w14:paraId="21F806AD" w14:textId="77777777" w:rsidR="00D06CEF" w:rsidRPr="009C6FD5" w:rsidRDefault="00D06CEF" w:rsidP="005C66E0">
      <w:pPr>
        <w:pStyle w:val="ListBullet2"/>
        <w:rPr>
          <w:lang w:val="en-ZA"/>
        </w:rPr>
      </w:pPr>
      <w:r w:rsidRPr="009C6FD5">
        <w:rPr>
          <w:b/>
          <w:lang w:val="en-ZA"/>
        </w:rPr>
        <w:t>Plan of action</w:t>
      </w:r>
      <w:r w:rsidRPr="009C6FD5">
        <w:rPr>
          <w:lang w:val="en-ZA"/>
        </w:rPr>
        <w:t xml:space="preserve"> conclusion where you answer the question of what should be done about the matters discussed in the body of your document.</w:t>
      </w:r>
    </w:p>
    <w:p w14:paraId="4324E062" w14:textId="77777777" w:rsidR="00D06CEF" w:rsidRPr="009C6FD5" w:rsidRDefault="00D06CEF" w:rsidP="005736AC">
      <w:pPr>
        <w:pStyle w:val="Heading2"/>
        <w:rPr>
          <w:noProof/>
          <w:lang w:val="en-ZA"/>
        </w:rPr>
      </w:pPr>
      <w:bookmarkStart w:id="464" w:name="_Toc153868744"/>
      <w:bookmarkStart w:id="465" w:name="_Toc201073928"/>
      <w:bookmarkStart w:id="466" w:name="_Toc495930091"/>
      <w:r w:rsidRPr="009C6FD5">
        <w:rPr>
          <w:noProof/>
          <w:lang w:val="en-ZA"/>
        </w:rPr>
        <w:t>Register</w:t>
      </w:r>
      <w:bookmarkEnd w:id="464"/>
      <w:bookmarkEnd w:id="465"/>
      <w:bookmarkEnd w:id="466"/>
    </w:p>
    <w:p w14:paraId="78C0D8A7" w14:textId="77777777" w:rsidR="00D06CEF" w:rsidRPr="009C6FD5" w:rsidRDefault="00D06CEF" w:rsidP="00830B58">
      <w:pPr>
        <w:rPr>
          <w:noProof/>
          <w:lang w:val="en-ZA"/>
        </w:rPr>
      </w:pPr>
      <w:r w:rsidRPr="009C6FD5">
        <w:rPr>
          <w:noProof/>
          <w:lang w:val="en-ZA"/>
        </w:rPr>
        <w:t>Register refers to the type and style of communication..</w:t>
      </w:r>
    </w:p>
    <w:p w14:paraId="194482B2" w14:textId="77777777" w:rsidR="00D06CEF" w:rsidRPr="009C6FD5" w:rsidRDefault="00D06CEF" w:rsidP="00BD3566">
      <w:pPr>
        <w:pStyle w:val="H3"/>
        <w:rPr>
          <w:lang w:val="en-ZA"/>
        </w:rPr>
      </w:pPr>
      <w:bookmarkStart w:id="467" w:name="_Toc495930092"/>
      <w:r w:rsidRPr="009C6FD5">
        <w:rPr>
          <w:lang w:val="en-ZA"/>
        </w:rPr>
        <w:t>Informal Register</w:t>
      </w:r>
      <w:bookmarkEnd w:id="467"/>
    </w:p>
    <w:p w14:paraId="74569C3C" w14:textId="77777777" w:rsidR="00D06CEF" w:rsidRPr="009C6FD5" w:rsidRDefault="00D06CEF" w:rsidP="00830B58">
      <w:pPr>
        <w:rPr>
          <w:noProof/>
          <w:lang w:val="en-ZA"/>
        </w:rPr>
      </w:pPr>
      <w:r w:rsidRPr="009C6FD5">
        <w:rPr>
          <w:noProof/>
          <w:lang w:val="en-ZA"/>
        </w:rPr>
        <w:t xml:space="preserve">This kind of communication is informal.  It would include communication to friends and colleagues.  </w:t>
      </w:r>
    </w:p>
    <w:p w14:paraId="39B4A521" w14:textId="77777777" w:rsidR="00D06CEF" w:rsidRPr="009C6FD5" w:rsidRDefault="00D06CEF" w:rsidP="00830B58">
      <w:pPr>
        <w:rPr>
          <w:noProof/>
          <w:lang w:val="en-ZA"/>
        </w:rPr>
      </w:pPr>
      <w:r w:rsidRPr="009C6FD5">
        <w:rPr>
          <w:noProof/>
          <w:lang w:val="en-ZA"/>
        </w:rPr>
        <w:t>When you talk to your facilitator about one of your assignments, this would fall under the informal register.</w:t>
      </w:r>
    </w:p>
    <w:p w14:paraId="622FBC3A" w14:textId="77777777" w:rsidR="00D06CEF" w:rsidRPr="009C6FD5" w:rsidRDefault="00D06CEF" w:rsidP="00830B58">
      <w:pPr>
        <w:rPr>
          <w:noProof/>
          <w:lang w:val="en-ZA"/>
        </w:rPr>
      </w:pPr>
      <w:r w:rsidRPr="009C6FD5">
        <w:rPr>
          <w:noProof/>
          <w:lang w:val="en-ZA"/>
        </w:rPr>
        <w:t>While your grammar and punctuation should still be correct, you can use a more informal tone and style and also more informal words.  Newspaper and magazine articles are usually written in the informal register.</w:t>
      </w:r>
    </w:p>
    <w:p w14:paraId="5C54E3B8" w14:textId="77777777" w:rsidR="00D06CEF" w:rsidRPr="009C6FD5" w:rsidRDefault="00D06CEF" w:rsidP="00BD3566">
      <w:pPr>
        <w:pStyle w:val="H3"/>
        <w:rPr>
          <w:lang w:val="en-ZA"/>
        </w:rPr>
      </w:pPr>
      <w:bookmarkStart w:id="468" w:name="_Toc495930093"/>
      <w:r w:rsidRPr="009C6FD5">
        <w:rPr>
          <w:lang w:val="en-ZA"/>
        </w:rPr>
        <w:t>Formal Register</w:t>
      </w:r>
      <w:bookmarkEnd w:id="468"/>
    </w:p>
    <w:p w14:paraId="3FB10434" w14:textId="77777777" w:rsidR="00D06CEF" w:rsidRPr="009C6FD5" w:rsidRDefault="00D06CEF" w:rsidP="00830B58">
      <w:pPr>
        <w:rPr>
          <w:noProof/>
          <w:lang w:val="en-ZA"/>
        </w:rPr>
      </w:pPr>
      <w:r w:rsidRPr="009C6FD5">
        <w:rPr>
          <w:noProof/>
          <w:lang w:val="en-ZA"/>
        </w:rPr>
        <w:t>When you communicate with the head of a department or branch, head office, customers and even your boss, the communication will be more formal, therefore you will use the formal register.  The grammar, words and style would be formal.</w:t>
      </w:r>
    </w:p>
    <w:p w14:paraId="04FB0A1F" w14:textId="77777777" w:rsidR="00D06CEF" w:rsidRPr="009C6FD5" w:rsidRDefault="00D06CEF" w:rsidP="00830B58">
      <w:pPr>
        <w:rPr>
          <w:noProof/>
          <w:lang w:val="en-ZA"/>
        </w:rPr>
      </w:pPr>
      <w:r w:rsidRPr="009C6FD5">
        <w:rPr>
          <w:noProof/>
          <w:lang w:val="en-ZA"/>
        </w:rPr>
        <w:t>When you are talking to the president, for example, you will not call him “My Bra”  You will address him as Mr President.  A Judge in court is called “Your Honour” and a customer is called Mr or Mrs.  When addressing a minister in the parlaiment, you will say “Honourable Minister”.</w:t>
      </w:r>
    </w:p>
    <w:p w14:paraId="2DC008D3" w14:textId="77777777" w:rsidR="00D06CEF" w:rsidRPr="009C6FD5" w:rsidRDefault="00D06CEF" w:rsidP="00830B58">
      <w:pPr>
        <w:rPr>
          <w:lang w:val="en-ZA"/>
        </w:rPr>
      </w:pPr>
      <w:r w:rsidRPr="009C6FD5">
        <w:rPr>
          <w:lang w:val="en-ZA"/>
        </w:rPr>
        <w:t>If you are unsure of your audience, use the formal register.</w:t>
      </w:r>
    </w:p>
    <w:p w14:paraId="3B1F5E05" w14:textId="77777777" w:rsidR="00D06CEF" w:rsidRPr="009C6FD5" w:rsidRDefault="00D06CEF" w:rsidP="005736AC">
      <w:pPr>
        <w:pStyle w:val="Heading2"/>
        <w:rPr>
          <w:lang w:val="en-ZA"/>
        </w:rPr>
      </w:pPr>
      <w:bookmarkStart w:id="469" w:name="_Toc201073929"/>
      <w:bookmarkStart w:id="470" w:name="_Toc495930094"/>
      <w:r w:rsidRPr="009C6FD5">
        <w:rPr>
          <w:lang w:val="en-ZA"/>
        </w:rPr>
        <w:t>Sources of Information</w:t>
      </w:r>
      <w:bookmarkEnd w:id="469"/>
      <w:bookmarkEnd w:id="470"/>
    </w:p>
    <w:p w14:paraId="3D66B7B7" w14:textId="77777777" w:rsidR="00D06CEF" w:rsidRPr="009C6FD5" w:rsidRDefault="00D06CEF" w:rsidP="00BD3566">
      <w:pPr>
        <w:pStyle w:val="H3"/>
        <w:rPr>
          <w:lang w:val="en-ZA"/>
        </w:rPr>
      </w:pPr>
      <w:bookmarkStart w:id="471" w:name="_Toc495930095"/>
      <w:r w:rsidRPr="009C6FD5">
        <w:rPr>
          <w:lang w:val="en-ZA"/>
        </w:rPr>
        <w:t>Dictionaries</w:t>
      </w:r>
      <w:bookmarkEnd w:id="471"/>
    </w:p>
    <w:p w14:paraId="28A2AF6A" w14:textId="77777777" w:rsidR="00D06CEF" w:rsidRPr="009C6FD5" w:rsidRDefault="00D06CEF" w:rsidP="00D06CEF">
      <w:pPr>
        <w:rPr>
          <w:lang w:val="en-ZA"/>
        </w:rPr>
      </w:pPr>
      <w:r w:rsidRPr="009C6FD5">
        <w:rPr>
          <w:lang w:val="en-ZA"/>
        </w:rPr>
        <w:t xml:space="preserve">If reading is a form of communication then you, as the reader, have certain responsibilities in order to ensure that the communication process is successful.  One of the actions that you will have to take is to ensure that you understand what the writer is trying to say to you. </w:t>
      </w:r>
    </w:p>
    <w:p w14:paraId="04303760" w14:textId="77777777" w:rsidR="00D06CEF" w:rsidRPr="009C6FD5" w:rsidRDefault="00D06CEF" w:rsidP="00D06CEF">
      <w:pPr>
        <w:rPr>
          <w:lang w:val="en-ZA"/>
        </w:rPr>
      </w:pPr>
      <w:r w:rsidRPr="009C6FD5">
        <w:rPr>
          <w:lang w:val="en-ZA"/>
        </w:rPr>
        <w:t>One of the most common problems in communication is that the recipient of the communication – in this instance you as the reader – does not understand the message.  If this is due to words being used that you don’t understand, it is your responsibility to find out what the words mean.</w:t>
      </w:r>
    </w:p>
    <w:p w14:paraId="48C90463" w14:textId="77777777" w:rsidR="00D06CEF" w:rsidRPr="009C6FD5" w:rsidRDefault="00D06CEF" w:rsidP="00D06CEF">
      <w:pPr>
        <w:rPr>
          <w:lang w:val="en-ZA"/>
        </w:rPr>
      </w:pPr>
      <w:r w:rsidRPr="009C6FD5">
        <w:rPr>
          <w:lang w:val="en-ZA"/>
        </w:rPr>
        <w:t>There are various resources that you could use to find out what words mean.  You could use a dictionary or a thesaurus.</w:t>
      </w:r>
    </w:p>
    <w:p w14:paraId="62BA31BD" w14:textId="77777777" w:rsidR="00D06CEF" w:rsidRPr="009C6FD5" w:rsidRDefault="00D06CEF" w:rsidP="00D06CEF">
      <w:pPr>
        <w:rPr>
          <w:lang w:val="en-ZA"/>
        </w:rPr>
      </w:pPr>
      <w:r w:rsidRPr="009C6FD5">
        <w:rPr>
          <w:lang w:val="en-ZA"/>
        </w:rPr>
        <w:t>There are various kinds of dictionaries available:</w:t>
      </w:r>
    </w:p>
    <w:p w14:paraId="1C130F75" w14:textId="77777777" w:rsidR="00D06CEF" w:rsidRPr="00DB0F3E" w:rsidRDefault="00D06CEF" w:rsidP="00DB0F3E">
      <w:pPr>
        <w:pStyle w:val="Heading4"/>
      </w:pPr>
      <w:r w:rsidRPr="00DB0F3E">
        <w:t>Bilingual Dictionary</w:t>
      </w:r>
    </w:p>
    <w:p w14:paraId="2244AF48" w14:textId="77777777" w:rsidR="00D06CEF" w:rsidRPr="009C6FD5" w:rsidRDefault="00D06CEF" w:rsidP="00D06CEF">
      <w:pPr>
        <w:rPr>
          <w:lang w:val="en-ZA"/>
        </w:rPr>
      </w:pPr>
      <w:r w:rsidRPr="009C6FD5">
        <w:rPr>
          <w:lang w:val="en-ZA"/>
        </w:rPr>
        <w:t xml:space="preserve">A bilingual dictionary, e.g. and Afrikaans/English dictionary will give the  word, in Afrikaans with the English equivalent, and vice versa. </w:t>
      </w:r>
    </w:p>
    <w:p w14:paraId="40052457" w14:textId="77777777" w:rsidR="00D06CEF" w:rsidRPr="00DB0F3E" w:rsidRDefault="00D06CEF" w:rsidP="00DB0F3E">
      <w:pPr>
        <w:pStyle w:val="Heading4"/>
      </w:pPr>
      <w:r w:rsidRPr="00DB0F3E">
        <w:t>Explanatory Dictionary</w:t>
      </w:r>
    </w:p>
    <w:p w14:paraId="204FE683" w14:textId="77777777" w:rsidR="00D06CEF" w:rsidRPr="009C6FD5" w:rsidRDefault="00D06CEF" w:rsidP="00D06CEF">
      <w:pPr>
        <w:rPr>
          <w:lang w:val="en-ZA"/>
        </w:rPr>
      </w:pPr>
      <w:r w:rsidRPr="009C6FD5">
        <w:rPr>
          <w:lang w:val="en-ZA"/>
        </w:rPr>
        <w:t>An explanatory dictionary gives the word, its meaning as well as advice on how to use it in practice.  This dictionary would be in one language only,  English or Afrikaans or Sotho, etc.  There is only one language involved, so there will not be references to the Afrikaans or Sotho equivalent.</w:t>
      </w:r>
    </w:p>
    <w:p w14:paraId="344AFF51" w14:textId="77777777" w:rsidR="00D06CEF" w:rsidRPr="009C6FD5" w:rsidRDefault="00D06CEF" w:rsidP="00D06CEF">
      <w:pPr>
        <w:rPr>
          <w:lang w:val="en-ZA"/>
        </w:rPr>
      </w:pPr>
      <w:r w:rsidRPr="009C6FD5">
        <w:rPr>
          <w:lang w:val="en-ZA"/>
        </w:rPr>
        <w:t>In the front of the dictionary you will find a guide on how to use the dictionary.</w:t>
      </w:r>
    </w:p>
    <w:p w14:paraId="3C318418" w14:textId="77777777" w:rsidR="00D06CEF" w:rsidRPr="009C6FD5" w:rsidRDefault="00D06CEF" w:rsidP="00D06CEF">
      <w:pPr>
        <w:rPr>
          <w:lang w:val="en-ZA"/>
        </w:rPr>
      </w:pPr>
      <w:r w:rsidRPr="009C6FD5">
        <w:rPr>
          <w:lang w:val="en-ZA"/>
        </w:rPr>
        <w:t>Dictionaries usually also tell you how to pronounce the word correctly.</w:t>
      </w:r>
    </w:p>
    <w:p w14:paraId="52A55300" w14:textId="77777777" w:rsidR="00D06CEF" w:rsidRPr="00DB0F3E" w:rsidRDefault="00D06CEF" w:rsidP="00DB0F3E">
      <w:pPr>
        <w:pStyle w:val="Heading4"/>
      </w:pPr>
      <w:r w:rsidRPr="00DB0F3E">
        <w:t>Thesaurus</w:t>
      </w:r>
    </w:p>
    <w:p w14:paraId="2B6E0F60" w14:textId="77777777" w:rsidR="00D06CEF" w:rsidRPr="009C6FD5" w:rsidRDefault="00D06CEF" w:rsidP="00D06CEF">
      <w:pPr>
        <w:rPr>
          <w:lang w:val="en-ZA"/>
        </w:rPr>
      </w:pPr>
      <w:r w:rsidRPr="009C6FD5">
        <w:rPr>
          <w:lang w:val="en-ZA"/>
        </w:rPr>
        <w:t>A thesaurus is a dictionary that contains lists of words that have the same, similar or related meaning.  If you look up the word walk in a thesaurus, you will find the following lists, usually with explanations of the words included: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58"/>
        <w:gridCol w:w="1650"/>
      </w:tblGrid>
      <w:tr w:rsidR="00D06CEF" w:rsidRPr="009C6FD5" w14:paraId="6504FF22" w14:textId="77777777" w:rsidTr="005C3AF6">
        <w:tc>
          <w:tcPr>
            <w:tcW w:w="1758" w:type="dxa"/>
          </w:tcPr>
          <w:p w14:paraId="3850B0B0" w14:textId="77777777" w:rsidR="00D06CEF" w:rsidRPr="009C6FD5" w:rsidRDefault="00D06CEF" w:rsidP="00830B58">
            <w:pPr>
              <w:rPr>
                <w:lang w:val="en-ZA"/>
              </w:rPr>
            </w:pPr>
            <w:r w:rsidRPr="009C6FD5">
              <w:rPr>
                <w:lang w:val="en-ZA"/>
              </w:rPr>
              <w:t>Saunter</w:t>
            </w:r>
          </w:p>
        </w:tc>
        <w:tc>
          <w:tcPr>
            <w:tcW w:w="1650" w:type="dxa"/>
          </w:tcPr>
          <w:p w14:paraId="0A972F7A" w14:textId="77777777" w:rsidR="00D06CEF" w:rsidRPr="009C6FD5" w:rsidRDefault="00D06CEF" w:rsidP="00830B58">
            <w:pPr>
              <w:rPr>
                <w:lang w:val="en-ZA"/>
              </w:rPr>
            </w:pPr>
            <w:r w:rsidRPr="009C6FD5">
              <w:rPr>
                <w:lang w:val="en-ZA"/>
              </w:rPr>
              <w:t>Stroll</w:t>
            </w:r>
          </w:p>
        </w:tc>
      </w:tr>
      <w:tr w:rsidR="00D06CEF" w:rsidRPr="009C6FD5" w14:paraId="53AC6B35" w14:textId="77777777" w:rsidTr="005C3AF6">
        <w:tc>
          <w:tcPr>
            <w:tcW w:w="1758" w:type="dxa"/>
          </w:tcPr>
          <w:p w14:paraId="0BBCB4D0" w14:textId="77777777" w:rsidR="00D06CEF" w:rsidRPr="009C6FD5" w:rsidRDefault="00D06CEF" w:rsidP="00830B58">
            <w:pPr>
              <w:rPr>
                <w:lang w:val="en-ZA"/>
              </w:rPr>
            </w:pPr>
            <w:r w:rsidRPr="009C6FD5">
              <w:rPr>
                <w:lang w:val="en-ZA"/>
              </w:rPr>
              <w:t>Amble</w:t>
            </w:r>
          </w:p>
        </w:tc>
        <w:tc>
          <w:tcPr>
            <w:tcW w:w="1650" w:type="dxa"/>
          </w:tcPr>
          <w:p w14:paraId="617153E5" w14:textId="77777777" w:rsidR="00D06CEF" w:rsidRPr="009C6FD5" w:rsidRDefault="00D06CEF" w:rsidP="00830B58">
            <w:pPr>
              <w:rPr>
                <w:lang w:val="en-ZA"/>
              </w:rPr>
            </w:pPr>
            <w:r w:rsidRPr="009C6FD5">
              <w:rPr>
                <w:lang w:val="en-ZA"/>
              </w:rPr>
              <w:t>March</w:t>
            </w:r>
          </w:p>
        </w:tc>
      </w:tr>
      <w:tr w:rsidR="00D06CEF" w:rsidRPr="009C6FD5" w14:paraId="696259E2" w14:textId="77777777" w:rsidTr="005C3AF6">
        <w:tc>
          <w:tcPr>
            <w:tcW w:w="1758" w:type="dxa"/>
          </w:tcPr>
          <w:p w14:paraId="1899A321" w14:textId="77777777" w:rsidR="00D06CEF" w:rsidRPr="009C6FD5" w:rsidRDefault="00D06CEF" w:rsidP="00830B58">
            <w:pPr>
              <w:rPr>
                <w:lang w:val="en-ZA"/>
              </w:rPr>
            </w:pPr>
            <w:r w:rsidRPr="009C6FD5">
              <w:rPr>
                <w:lang w:val="en-ZA"/>
              </w:rPr>
              <w:t>Stride</w:t>
            </w:r>
          </w:p>
        </w:tc>
        <w:tc>
          <w:tcPr>
            <w:tcW w:w="1650" w:type="dxa"/>
          </w:tcPr>
          <w:p w14:paraId="5913D86B" w14:textId="77777777" w:rsidR="00D06CEF" w:rsidRPr="009C6FD5" w:rsidRDefault="00D06CEF" w:rsidP="00830B58">
            <w:pPr>
              <w:rPr>
                <w:lang w:val="en-ZA"/>
              </w:rPr>
            </w:pPr>
            <w:r w:rsidRPr="009C6FD5">
              <w:rPr>
                <w:lang w:val="en-ZA"/>
              </w:rPr>
              <w:t>Pace</w:t>
            </w:r>
          </w:p>
        </w:tc>
      </w:tr>
      <w:tr w:rsidR="00D06CEF" w:rsidRPr="009C6FD5" w14:paraId="63B1BF13" w14:textId="77777777" w:rsidTr="005C3AF6">
        <w:tc>
          <w:tcPr>
            <w:tcW w:w="1758" w:type="dxa"/>
          </w:tcPr>
          <w:p w14:paraId="7D1F2B35" w14:textId="77777777" w:rsidR="00D06CEF" w:rsidRPr="009C6FD5" w:rsidRDefault="00D06CEF" w:rsidP="00830B58">
            <w:pPr>
              <w:rPr>
                <w:lang w:val="en-ZA"/>
              </w:rPr>
            </w:pPr>
            <w:r w:rsidRPr="009C6FD5">
              <w:rPr>
                <w:lang w:val="en-ZA"/>
              </w:rPr>
              <w:t>Hike</w:t>
            </w:r>
          </w:p>
        </w:tc>
        <w:tc>
          <w:tcPr>
            <w:tcW w:w="1650" w:type="dxa"/>
          </w:tcPr>
          <w:p w14:paraId="2FC996FA" w14:textId="77777777" w:rsidR="00D06CEF" w:rsidRPr="009C6FD5" w:rsidRDefault="00D06CEF" w:rsidP="00830B58">
            <w:pPr>
              <w:rPr>
                <w:lang w:val="en-ZA"/>
              </w:rPr>
            </w:pPr>
            <w:r w:rsidRPr="009C6FD5">
              <w:rPr>
                <w:lang w:val="en-ZA"/>
              </w:rPr>
              <w:t>Toddle</w:t>
            </w:r>
          </w:p>
        </w:tc>
      </w:tr>
      <w:tr w:rsidR="00D06CEF" w:rsidRPr="009C6FD5" w14:paraId="456422BA" w14:textId="77777777" w:rsidTr="005C3AF6">
        <w:tc>
          <w:tcPr>
            <w:tcW w:w="1758" w:type="dxa"/>
          </w:tcPr>
          <w:p w14:paraId="34FC15F8" w14:textId="77777777" w:rsidR="00D06CEF" w:rsidRPr="009C6FD5" w:rsidRDefault="00D06CEF" w:rsidP="00830B58">
            <w:pPr>
              <w:rPr>
                <w:lang w:val="en-ZA"/>
              </w:rPr>
            </w:pPr>
            <w:r w:rsidRPr="009C6FD5">
              <w:rPr>
                <w:lang w:val="en-ZA"/>
              </w:rPr>
              <w:t>Totter</w:t>
            </w:r>
          </w:p>
        </w:tc>
        <w:tc>
          <w:tcPr>
            <w:tcW w:w="1650" w:type="dxa"/>
          </w:tcPr>
          <w:p w14:paraId="45E38B4F" w14:textId="77777777" w:rsidR="00D06CEF" w:rsidRPr="009C6FD5" w:rsidRDefault="00D06CEF" w:rsidP="00D06CEF">
            <w:pPr>
              <w:pStyle w:val="LCNormal"/>
            </w:pPr>
          </w:p>
        </w:tc>
      </w:tr>
    </w:tbl>
    <w:p w14:paraId="2D9508EC" w14:textId="77777777" w:rsidR="00D06CEF" w:rsidRPr="009C6FD5" w:rsidRDefault="00D06CEF" w:rsidP="00D06CEF">
      <w:pPr>
        <w:rPr>
          <w:lang w:val="en-ZA"/>
        </w:rPr>
      </w:pPr>
      <w:r w:rsidRPr="009C6FD5">
        <w:rPr>
          <w:lang w:val="en-ZA"/>
        </w:rPr>
        <w:t>This will enable you to choose the exact word to use, or to determine the exact meaning of the word that was used in the piece of writing.</w:t>
      </w:r>
    </w:p>
    <w:p w14:paraId="498406EC" w14:textId="77777777" w:rsidR="00D06CEF" w:rsidRPr="009C6FD5" w:rsidRDefault="00D06CEF" w:rsidP="00D06CEF">
      <w:pPr>
        <w:rPr>
          <w:lang w:val="en-ZA"/>
        </w:rPr>
      </w:pPr>
      <w:r w:rsidRPr="009C6FD5">
        <w:rPr>
          <w:lang w:val="en-ZA"/>
        </w:rPr>
        <w:t>The sooner you get into the habit of looking up words that you don’t understand, the sooner you will improve your language and communication skills in general.  If you don’t own a dictionary, you will probably find one at your place of employment and your local library will also have dictionaries.</w:t>
      </w:r>
    </w:p>
    <w:p w14:paraId="690A669F" w14:textId="77777777" w:rsidR="00D06CEF" w:rsidRPr="009C6FD5" w:rsidRDefault="00D06CEF" w:rsidP="00D06CEF">
      <w:pPr>
        <w:rPr>
          <w:lang w:val="en-ZA"/>
        </w:rPr>
      </w:pPr>
      <w:r w:rsidRPr="009C6FD5">
        <w:rPr>
          <w:lang w:val="en-ZA"/>
        </w:rPr>
        <w:t xml:space="preserve">This is an outcome, so you will be requested to look up words and their meanings as part of your assessment.  Start using a dictionary now, so that you can get used to it. </w:t>
      </w:r>
    </w:p>
    <w:p w14:paraId="4F0FC843" w14:textId="77777777" w:rsidR="00D06CEF" w:rsidRPr="009C6FD5" w:rsidRDefault="00D06CEF" w:rsidP="00BD3566">
      <w:pPr>
        <w:pStyle w:val="H3"/>
        <w:rPr>
          <w:lang w:val="en-ZA"/>
        </w:rPr>
      </w:pPr>
      <w:bookmarkStart w:id="472" w:name="_Toc495930096"/>
      <w:r w:rsidRPr="009C6FD5">
        <w:rPr>
          <w:lang w:val="en-ZA"/>
        </w:rPr>
        <w:t>Textbooks</w:t>
      </w:r>
      <w:bookmarkEnd w:id="472"/>
    </w:p>
    <w:p w14:paraId="2B829EC3" w14:textId="77777777" w:rsidR="00D06CEF" w:rsidRPr="009C6FD5" w:rsidRDefault="00D06CEF" w:rsidP="00D06CEF">
      <w:pPr>
        <w:rPr>
          <w:lang w:val="en-ZA"/>
        </w:rPr>
      </w:pPr>
      <w:r w:rsidRPr="009C6FD5">
        <w:rPr>
          <w:lang w:val="en-ZA"/>
        </w:rPr>
        <w:t>A textbook is a book that is used as a standard work for the study of a subject.  We all used textbooks in school in order to study the grammar, spelling and language rules for English, Afrikaans, Sotho or Zulu, we also used textbooks to study economics, history, geography and so on.</w:t>
      </w:r>
    </w:p>
    <w:p w14:paraId="4D11724F" w14:textId="77777777" w:rsidR="00D06CEF" w:rsidRPr="009C6FD5" w:rsidRDefault="00D06CEF" w:rsidP="00D06CEF">
      <w:pPr>
        <w:rPr>
          <w:lang w:val="en-ZA"/>
        </w:rPr>
      </w:pPr>
      <w:r w:rsidRPr="009C6FD5">
        <w:rPr>
          <w:lang w:val="en-ZA"/>
        </w:rPr>
        <w:t>Having a textbook for a language is a valuable reference resource, because you can refer to the textbook to solve issues such as language structure.  If you are unsure how to structure a sentence in English, a textbook will help you with this.</w:t>
      </w:r>
    </w:p>
    <w:p w14:paraId="315B27E0" w14:textId="77777777" w:rsidR="00D06CEF" w:rsidRPr="009C6FD5" w:rsidRDefault="00D06CEF" w:rsidP="00D06CEF">
      <w:pPr>
        <w:rPr>
          <w:lang w:val="en-ZA"/>
        </w:rPr>
      </w:pPr>
      <w:r w:rsidRPr="009C6FD5">
        <w:rPr>
          <w:lang w:val="en-ZA"/>
        </w:rPr>
        <w:t>As an example, if you say: “ My husband and I have been nearly married for two years.”  it literally means that for two years you and your husband have been almost married, but have not gotten married yet.  You probably mean that for two years you have been thinking about getting married, but cannot make up your minds to actually do it.</w:t>
      </w:r>
    </w:p>
    <w:p w14:paraId="11159ACA" w14:textId="77777777" w:rsidR="00D06CEF" w:rsidRPr="009C6FD5" w:rsidRDefault="00D06CEF" w:rsidP="00D06CEF">
      <w:pPr>
        <w:rPr>
          <w:lang w:val="en-ZA"/>
        </w:rPr>
      </w:pPr>
      <w:r w:rsidRPr="009C6FD5">
        <w:rPr>
          <w:lang w:val="en-ZA"/>
        </w:rPr>
        <w:t>If you say: “My husband and I have been married for nearly two years” it means that you got married almost two years ago.</w:t>
      </w:r>
    </w:p>
    <w:p w14:paraId="04DFE5C4" w14:textId="77777777" w:rsidR="00D06CEF" w:rsidRPr="009C6FD5" w:rsidRDefault="00D06CEF" w:rsidP="00D06CEF">
      <w:pPr>
        <w:rPr>
          <w:lang w:val="en-ZA"/>
        </w:rPr>
      </w:pPr>
      <w:r w:rsidRPr="009C6FD5">
        <w:rPr>
          <w:lang w:val="en-ZA"/>
        </w:rPr>
        <w:t>This is a silly example, used to show you how important it is to state words in a sentence in the correct order.  If you don’t, the recipient of the message can easily get the wrong message.</w:t>
      </w:r>
    </w:p>
    <w:p w14:paraId="1C7E5464" w14:textId="77777777" w:rsidR="00D06CEF" w:rsidRPr="009C6FD5" w:rsidRDefault="00D06CEF" w:rsidP="00D06CEF">
      <w:pPr>
        <w:rPr>
          <w:lang w:val="en-ZA"/>
        </w:rPr>
      </w:pPr>
      <w:r w:rsidRPr="009C6FD5">
        <w:rPr>
          <w:lang w:val="en-ZA"/>
        </w:rPr>
        <w:t>Of course, you get more kinds of textbooks than language textbooks.  As stated, you get textbooks about geography, history, architecture, interior decorating, garden landscaping, computer software and hardware.  There are textbooks about arts and crafts, woodworking, driving, just about anything that you want to learn about.</w:t>
      </w:r>
    </w:p>
    <w:p w14:paraId="35783F0B" w14:textId="77777777" w:rsidR="00D06CEF" w:rsidRPr="009C6FD5" w:rsidRDefault="00D06CEF" w:rsidP="00D06CEF">
      <w:pPr>
        <w:rPr>
          <w:lang w:val="en-ZA"/>
        </w:rPr>
      </w:pPr>
      <w:r w:rsidRPr="009C6FD5">
        <w:rPr>
          <w:lang w:val="en-ZA"/>
        </w:rPr>
        <w:t>If you look up the word textbook in a thesaurus, you will find the following list:</w:t>
      </w:r>
    </w:p>
    <w:p w14:paraId="6117641B" w14:textId="77777777" w:rsidR="00D06CEF" w:rsidRPr="009C6FD5" w:rsidRDefault="00D06CEF" w:rsidP="005C66E0">
      <w:pPr>
        <w:pStyle w:val="ListBullet2"/>
        <w:rPr>
          <w:lang w:val="en-ZA"/>
        </w:rPr>
      </w:pPr>
      <w:r w:rsidRPr="009C6FD5">
        <w:rPr>
          <w:lang w:val="en-ZA"/>
        </w:rPr>
        <w:t>Schoolbook</w:t>
      </w:r>
    </w:p>
    <w:p w14:paraId="59685B37" w14:textId="77777777" w:rsidR="00D06CEF" w:rsidRPr="009C6FD5" w:rsidRDefault="00D06CEF" w:rsidP="005C66E0">
      <w:pPr>
        <w:pStyle w:val="ListBullet2"/>
        <w:rPr>
          <w:lang w:val="en-ZA"/>
        </w:rPr>
      </w:pPr>
      <w:r w:rsidRPr="009C6FD5">
        <w:rPr>
          <w:lang w:val="en-ZA"/>
        </w:rPr>
        <w:t>Manual</w:t>
      </w:r>
    </w:p>
    <w:p w14:paraId="13802D0B" w14:textId="77777777" w:rsidR="00D06CEF" w:rsidRPr="009C6FD5" w:rsidRDefault="00D06CEF" w:rsidP="005C66E0">
      <w:pPr>
        <w:pStyle w:val="ListBullet2"/>
        <w:rPr>
          <w:lang w:val="en-ZA"/>
        </w:rPr>
      </w:pPr>
      <w:r w:rsidRPr="009C6FD5">
        <w:rPr>
          <w:lang w:val="en-ZA"/>
        </w:rPr>
        <w:t>Workbook</w:t>
      </w:r>
    </w:p>
    <w:p w14:paraId="374CAD3A" w14:textId="77777777" w:rsidR="00D06CEF" w:rsidRPr="009C6FD5" w:rsidRDefault="00D06CEF" w:rsidP="00D06CEF">
      <w:pPr>
        <w:rPr>
          <w:lang w:val="en-ZA"/>
        </w:rPr>
      </w:pPr>
      <w:r w:rsidRPr="009C6FD5">
        <w:rPr>
          <w:lang w:val="en-ZA"/>
        </w:rPr>
        <w:t>In other words, a textbook, or manual, contains information about a subject.  This means that you can use a textbook to look up information about a subject.  This learner guide is an example of a textbook or manual.</w:t>
      </w:r>
    </w:p>
    <w:p w14:paraId="139E66AF" w14:textId="77777777" w:rsidR="00D06CEF" w:rsidRPr="009C6FD5" w:rsidRDefault="00D06CEF" w:rsidP="00BD3566">
      <w:pPr>
        <w:pStyle w:val="H3"/>
        <w:rPr>
          <w:lang w:val="en-ZA"/>
        </w:rPr>
      </w:pPr>
      <w:bookmarkStart w:id="473" w:name="_Toc495930097"/>
      <w:r w:rsidRPr="009C6FD5">
        <w:rPr>
          <w:lang w:val="en-ZA"/>
        </w:rPr>
        <w:t>Encyclopaedias</w:t>
      </w:r>
      <w:bookmarkEnd w:id="473"/>
    </w:p>
    <w:p w14:paraId="3ED60E88" w14:textId="77777777" w:rsidR="00D06CEF" w:rsidRPr="009C6FD5" w:rsidRDefault="00D06CEF" w:rsidP="00D06CEF">
      <w:pPr>
        <w:rPr>
          <w:lang w:val="en-ZA"/>
        </w:rPr>
      </w:pPr>
      <w:r w:rsidRPr="009C6FD5">
        <w:rPr>
          <w:lang w:val="en-ZA"/>
        </w:rPr>
        <w:t xml:space="preserve">An encyclopaedia is a book or a set of books giving information about many subjects. </w:t>
      </w:r>
    </w:p>
    <w:p w14:paraId="34F851C5" w14:textId="77777777" w:rsidR="00D06CEF" w:rsidRPr="009C6FD5" w:rsidRDefault="00D06CEF" w:rsidP="00D06CEF">
      <w:pPr>
        <w:rPr>
          <w:lang w:val="en-ZA"/>
        </w:rPr>
      </w:pPr>
      <w:r w:rsidRPr="009C6FD5">
        <w:rPr>
          <w:lang w:val="en-ZA"/>
        </w:rPr>
        <w:t>Encyclopaedias are organised alphabetically, according to subject, from A to Z.  When you are looking for information in an encyclopaedia, you have to refer to the Index Book first.</w:t>
      </w:r>
    </w:p>
    <w:p w14:paraId="3565CEA7" w14:textId="77777777" w:rsidR="00D06CEF" w:rsidRPr="009C6FD5" w:rsidRDefault="00D06CEF" w:rsidP="00D06CEF">
      <w:pPr>
        <w:rPr>
          <w:lang w:val="en-ZA"/>
        </w:rPr>
      </w:pPr>
      <w:r w:rsidRPr="009C6FD5">
        <w:rPr>
          <w:lang w:val="en-ZA"/>
        </w:rPr>
        <w:t xml:space="preserve">The Index Book is organised like an index in a text book.  It is a lot bigger, since an encyclopaedia contains information about every known subject.  </w:t>
      </w:r>
    </w:p>
    <w:p w14:paraId="1DB5BF93" w14:textId="77777777" w:rsidR="00D06CEF" w:rsidRPr="009C6FD5" w:rsidRDefault="00D06CEF" w:rsidP="00D06CEF">
      <w:pPr>
        <w:rPr>
          <w:lang w:val="en-ZA"/>
        </w:rPr>
      </w:pPr>
      <w:r w:rsidRPr="009C6FD5">
        <w:rPr>
          <w:lang w:val="en-ZA"/>
        </w:rPr>
        <w:t xml:space="preserve">You will use the Index Book in an encyclopaedia the same way as the Index section in a textbook.  First, you will identify the subject you are looking for: helicopters.  Then you go to the Index Book and look under H for helicopters.  </w:t>
      </w:r>
    </w:p>
    <w:p w14:paraId="60833B40" w14:textId="77777777" w:rsidR="00D06CEF" w:rsidRPr="009C6FD5" w:rsidRDefault="00D06CEF" w:rsidP="00D06CEF">
      <w:pPr>
        <w:rPr>
          <w:lang w:val="en-ZA"/>
        </w:rPr>
      </w:pPr>
      <w:r w:rsidRPr="009C6FD5">
        <w:rPr>
          <w:lang w:val="en-ZA"/>
        </w:rPr>
        <w:t>The Index Book will then tell you in which book, on which page and where on the page you will find the information you require on the subject, in this case helicopters.</w:t>
      </w:r>
    </w:p>
    <w:p w14:paraId="2584DFB7" w14:textId="77777777" w:rsidR="00D06CEF" w:rsidRPr="009C6FD5" w:rsidRDefault="00D06CEF" w:rsidP="00D06CEF">
      <w:pPr>
        <w:rPr>
          <w:lang w:val="en-ZA"/>
        </w:rPr>
      </w:pPr>
      <w:r w:rsidRPr="009C6FD5">
        <w:rPr>
          <w:lang w:val="en-ZA"/>
        </w:rPr>
        <w:t xml:space="preserve">From this example of an Index book, you can see what information you can find about helicopters.  </w:t>
      </w:r>
    </w:p>
    <w:p w14:paraId="758744AC" w14:textId="77777777" w:rsidR="00D06CEF" w:rsidRPr="009C6FD5" w:rsidRDefault="00D06CEF" w:rsidP="00D06CEF">
      <w:pPr>
        <w:rPr>
          <w:lang w:val="en-ZA"/>
        </w:rPr>
      </w:pPr>
      <w:r w:rsidRPr="009C6FD5">
        <w:rPr>
          <w:lang w:val="en-ZA"/>
        </w:rPr>
        <w:t>If you want information about military helicopters, you will go to book 2 of the encyclopaedia, then page 544, section b of the page.</w:t>
      </w:r>
    </w:p>
    <w:p w14:paraId="6162687A" w14:textId="77777777" w:rsidR="00D06CEF" w:rsidRPr="009C6FD5" w:rsidRDefault="00D06CEF" w:rsidP="00D06CEF">
      <w:pPr>
        <w:rPr>
          <w:lang w:val="en-ZA"/>
        </w:rPr>
      </w:pPr>
      <w:r w:rsidRPr="009C6FD5">
        <w:rPr>
          <w:lang w:val="en-ZA"/>
        </w:rPr>
        <w:t>This particular encyclopaedia is called Encyclopaedia Britannica and it consists of 27 books filled with information, plus the Index book.</w:t>
      </w:r>
    </w:p>
    <w:p w14:paraId="174F030A" w14:textId="77777777" w:rsidR="00D06CEF" w:rsidRPr="009C6FD5" w:rsidRDefault="00D06CEF" w:rsidP="00D06CEF">
      <w:pPr>
        <w:rPr>
          <w:lang w:val="en-ZA"/>
        </w:rPr>
      </w:pPr>
      <w:r w:rsidRPr="009C6FD5">
        <w:rPr>
          <w:lang w:val="en-ZA"/>
        </w:rPr>
        <w:t>Many people are fortunate enough to own encyclopaedias.  If you don’t own one, you can go to your local library and use their encyclopaedias to look for information.</w:t>
      </w:r>
    </w:p>
    <w:p w14:paraId="4D344DA1" w14:textId="77777777" w:rsidR="00D06CEF" w:rsidRPr="009C6FD5" w:rsidRDefault="00D06CEF" w:rsidP="00BD3566">
      <w:pPr>
        <w:pStyle w:val="H3"/>
        <w:rPr>
          <w:lang w:val="en-ZA"/>
        </w:rPr>
      </w:pPr>
      <w:bookmarkStart w:id="474" w:name="_Toc495930098"/>
      <w:r w:rsidRPr="009C6FD5">
        <w:rPr>
          <w:lang w:val="en-ZA"/>
        </w:rPr>
        <w:t>Internet</w:t>
      </w:r>
      <w:bookmarkEnd w:id="474"/>
    </w:p>
    <w:p w14:paraId="6A92FFC3" w14:textId="77777777" w:rsidR="00D06CEF" w:rsidRPr="009C6FD5" w:rsidRDefault="00D06CEF" w:rsidP="00D06CEF">
      <w:pPr>
        <w:rPr>
          <w:lang w:val="en-ZA"/>
        </w:rPr>
      </w:pPr>
      <w:r w:rsidRPr="009C6FD5">
        <w:rPr>
          <w:lang w:val="en-ZA"/>
        </w:rPr>
        <w:t>You can also search the Internet for information.  The Internet is like a very large library.  Where a library is filled with books containing information, the Internet is made up of web sites that are filled with information.</w:t>
      </w:r>
    </w:p>
    <w:p w14:paraId="246AD9B9" w14:textId="77777777" w:rsidR="00D06CEF" w:rsidRPr="009C6FD5" w:rsidRDefault="00D06CEF" w:rsidP="00D06CEF">
      <w:pPr>
        <w:rPr>
          <w:lang w:val="en-ZA"/>
        </w:rPr>
      </w:pPr>
      <w:r w:rsidRPr="009C6FD5">
        <w:rPr>
          <w:lang w:val="en-ZA"/>
        </w:rPr>
        <w:t>Searching the Internet is a lot like using an Index book: you go online to a website such as Mweb or MSN and you will find a Search option somewhere on the first page, that is also called the Home page of the website.  The Search option will give you space in which to enter a keyword or keywords, just like you would look in an Index.  You then click on a button and the computer searches for websites that contain information about the word you typed in.</w:t>
      </w:r>
    </w:p>
    <w:p w14:paraId="322F47AE" w14:textId="77777777" w:rsidR="00D06CEF" w:rsidRPr="009C6FD5" w:rsidRDefault="00D06CEF" w:rsidP="00D06CEF">
      <w:pPr>
        <w:rPr>
          <w:lang w:val="en-ZA"/>
        </w:rPr>
      </w:pPr>
      <w:r w:rsidRPr="009C6FD5">
        <w:rPr>
          <w:lang w:val="en-ZA"/>
        </w:rPr>
        <w:t>Because the Internet is a worldwide resource of information, there is an awful lot of information to be found out there, so you have to be very specific when you search for information on the Internet.</w:t>
      </w:r>
    </w:p>
    <w:p w14:paraId="5ADD9DE6" w14:textId="77777777" w:rsidR="00D06CEF" w:rsidRPr="009C6FD5" w:rsidRDefault="00D06CEF" w:rsidP="00D06CEF">
      <w:pPr>
        <w:rPr>
          <w:lang w:val="en-ZA"/>
        </w:rPr>
      </w:pPr>
      <w:r w:rsidRPr="009C6FD5">
        <w:rPr>
          <w:lang w:val="en-ZA"/>
        </w:rPr>
        <w:t>If you, for example, enter dogs as your keyword, you will end up with a couple of million hits.  It is impossible for you to visit all those websites, so you have to narrow down your search, for example by typing in the specific breed of dog you want information on: golden retriever or whatever breed of dog you want information on.  This will give you less hits, hopefully only about twenty or thirty websites, which is much more manageable.</w:t>
      </w:r>
    </w:p>
    <w:p w14:paraId="02FF6989" w14:textId="77777777" w:rsidR="00D06CEF" w:rsidRPr="009C6FD5" w:rsidRDefault="00D06CEF" w:rsidP="00BD3566">
      <w:pPr>
        <w:pStyle w:val="H3"/>
        <w:rPr>
          <w:lang w:val="en-ZA"/>
        </w:rPr>
      </w:pPr>
      <w:bookmarkStart w:id="475" w:name="_Toc495930099"/>
      <w:r w:rsidRPr="009C6FD5">
        <w:rPr>
          <w:lang w:val="en-ZA"/>
        </w:rPr>
        <w:t>Atlas</w:t>
      </w:r>
      <w:bookmarkEnd w:id="475"/>
    </w:p>
    <w:p w14:paraId="1B804C3E" w14:textId="77777777" w:rsidR="00D06CEF" w:rsidRPr="009C6FD5" w:rsidRDefault="00D06CEF" w:rsidP="00D06CEF">
      <w:pPr>
        <w:rPr>
          <w:lang w:val="en-ZA"/>
        </w:rPr>
      </w:pPr>
      <w:r w:rsidRPr="009C6FD5">
        <w:rPr>
          <w:lang w:val="en-ZA"/>
        </w:rPr>
        <w:t>An atlas is a book of maps or charts and will give you information about geography.</w:t>
      </w:r>
    </w:p>
    <w:p w14:paraId="23F9A518" w14:textId="77777777" w:rsidR="00D06CEF" w:rsidRPr="009C6FD5" w:rsidRDefault="00D06CEF" w:rsidP="00BD3566">
      <w:pPr>
        <w:pStyle w:val="H3"/>
        <w:rPr>
          <w:noProof/>
          <w:lang w:val="en-ZA"/>
        </w:rPr>
      </w:pPr>
      <w:bookmarkStart w:id="476" w:name="_Toc495930100"/>
      <w:r w:rsidRPr="009C6FD5">
        <w:rPr>
          <w:noProof/>
          <w:lang w:val="en-ZA"/>
        </w:rPr>
        <w:t>Videos</w:t>
      </w:r>
      <w:bookmarkEnd w:id="476"/>
    </w:p>
    <w:p w14:paraId="3B3F4789" w14:textId="77777777" w:rsidR="00D06CEF" w:rsidRPr="009C6FD5" w:rsidRDefault="00D06CEF" w:rsidP="00830B58">
      <w:pPr>
        <w:rPr>
          <w:noProof/>
          <w:lang w:val="en-ZA"/>
        </w:rPr>
      </w:pPr>
      <w:r w:rsidRPr="009C6FD5">
        <w:rPr>
          <w:noProof/>
          <w:lang w:val="en-ZA"/>
        </w:rPr>
        <w:t>Videos are also valuable sources of information.  Most organisations have a video library that contains training material and other videos that serve as sources of information.</w:t>
      </w:r>
    </w:p>
    <w:p w14:paraId="05A826FE" w14:textId="77777777" w:rsidR="00D06CEF" w:rsidRPr="009C6FD5" w:rsidRDefault="00D06CEF" w:rsidP="00BD3566">
      <w:pPr>
        <w:pStyle w:val="H3"/>
        <w:rPr>
          <w:noProof/>
          <w:lang w:val="en-ZA"/>
        </w:rPr>
      </w:pPr>
      <w:bookmarkStart w:id="477" w:name="_Toc495930101"/>
      <w:r w:rsidRPr="009C6FD5">
        <w:rPr>
          <w:noProof/>
          <w:lang w:val="en-ZA"/>
        </w:rPr>
        <w:t>Libraries</w:t>
      </w:r>
      <w:bookmarkEnd w:id="477"/>
    </w:p>
    <w:p w14:paraId="1EEC980C" w14:textId="77777777" w:rsidR="00D06CEF" w:rsidRPr="009C6FD5" w:rsidRDefault="00D06CEF" w:rsidP="00830B58">
      <w:pPr>
        <w:rPr>
          <w:noProof/>
          <w:lang w:val="en-ZA"/>
        </w:rPr>
      </w:pPr>
      <w:r w:rsidRPr="009C6FD5">
        <w:rPr>
          <w:noProof/>
          <w:lang w:val="en-ZA"/>
        </w:rPr>
        <w:t>Your local library is an excellent source of information.  A library is where you can lend books to read at home on the condition that you return the books within two week.  The charge is fee, you only pay a yearly membership fee of about R50.</w:t>
      </w:r>
    </w:p>
    <w:p w14:paraId="7591B98E" w14:textId="77777777" w:rsidR="00D06CEF" w:rsidRPr="009C6FD5" w:rsidRDefault="00D06CEF" w:rsidP="00830B58">
      <w:pPr>
        <w:rPr>
          <w:noProof/>
          <w:lang w:val="en-ZA"/>
        </w:rPr>
      </w:pPr>
      <w:r w:rsidRPr="009C6FD5">
        <w:rPr>
          <w:noProof/>
          <w:lang w:val="en-ZA"/>
        </w:rPr>
        <w:t>You can also sit in the library and make use of the books without taking them out.  There is no charge for this.</w:t>
      </w:r>
    </w:p>
    <w:p w14:paraId="72887B70" w14:textId="77777777" w:rsidR="00D06CEF" w:rsidRPr="009C6FD5" w:rsidRDefault="00D06CEF" w:rsidP="00830B58">
      <w:pPr>
        <w:rPr>
          <w:rStyle w:val="Strong"/>
          <w:lang w:val="en-ZA"/>
        </w:rPr>
      </w:pPr>
      <w:r w:rsidRPr="009C6FD5">
        <w:rPr>
          <w:rStyle w:val="Strong"/>
          <w:lang w:val="en-ZA"/>
        </w:rPr>
        <w:t>The librarian will usually be able to help you find the specific books you need for research.</w:t>
      </w:r>
    </w:p>
    <w:p w14:paraId="78F46574" w14:textId="77777777" w:rsidR="00D06CEF" w:rsidRPr="009C6FD5" w:rsidRDefault="00D06CEF" w:rsidP="00BD3566">
      <w:pPr>
        <w:pStyle w:val="H3"/>
        <w:rPr>
          <w:noProof/>
          <w:lang w:val="en-ZA"/>
        </w:rPr>
      </w:pPr>
      <w:bookmarkStart w:id="478" w:name="_Toc495930102"/>
      <w:r w:rsidRPr="009C6FD5">
        <w:rPr>
          <w:noProof/>
          <w:lang w:val="en-ZA"/>
        </w:rPr>
        <w:t>Schedules</w:t>
      </w:r>
      <w:bookmarkEnd w:id="478"/>
    </w:p>
    <w:p w14:paraId="52E51763" w14:textId="77777777" w:rsidR="00D06CEF" w:rsidRPr="009C6FD5" w:rsidRDefault="00D06CEF" w:rsidP="00830B58">
      <w:pPr>
        <w:rPr>
          <w:noProof/>
          <w:lang w:val="en-ZA"/>
        </w:rPr>
      </w:pPr>
      <w:r w:rsidRPr="009C6FD5">
        <w:rPr>
          <w:noProof/>
          <w:lang w:val="en-ZA"/>
        </w:rPr>
        <w:t>Schedules can be a list of activities that have to be completed, as per the example below.</w:t>
      </w:r>
    </w:p>
    <w:p w14:paraId="39BF21BC" w14:textId="77777777" w:rsidR="00D06CEF" w:rsidRPr="009C6FD5" w:rsidRDefault="00D06CEF" w:rsidP="00830B58">
      <w:pPr>
        <w:rPr>
          <w:noProof/>
          <w:lang w:val="en-ZA"/>
        </w:rPr>
      </w:pPr>
    </w:p>
    <w:tbl>
      <w:tblPr>
        <w:tblW w:w="0" w:type="auto"/>
        <w:tblInd w:w="5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04"/>
        <w:gridCol w:w="1572"/>
        <w:gridCol w:w="2492"/>
        <w:gridCol w:w="1837"/>
      </w:tblGrid>
      <w:tr w:rsidR="00D06CEF" w:rsidRPr="009C6FD5" w14:paraId="3DAEA0FA" w14:textId="77777777">
        <w:tc>
          <w:tcPr>
            <w:tcW w:w="3302" w:type="dxa"/>
            <w:tcBorders>
              <w:bottom w:val="single" w:sz="12" w:space="0" w:color="auto"/>
            </w:tcBorders>
            <w:shd w:val="clear" w:color="auto" w:fill="E6E6E6"/>
          </w:tcPr>
          <w:p w14:paraId="747DEAEE" w14:textId="77777777" w:rsidR="00D06CEF" w:rsidRPr="009C6FD5" w:rsidRDefault="00D06CEF" w:rsidP="00D06CEF">
            <w:pPr>
              <w:rPr>
                <w:b/>
                <w:lang w:val="en-ZA"/>
              </w:rPr>
            </w:pPr>
            <w:r w:rsidRPr="009C6FD5">
              <w:rPr>
                <w:b/>
                <w:lang w:val="en-ZA"/>
              </w:rPr>
              <w:t>Activity</w:t>
            </w:r>
          </w:p>
        </w:tc>
        <w:tc>
          <w:tcPr>
            <w:tcW w:w="1508" w:type="dxa"/>
            <w:tcBorders>
              <w:bottom w:val="single" w:sz="12" w:space="0" w:color="auto"/>
            </w:tcBorders>
            <w:shd w:val="clear" w:color="auto" w:fill="E6E6E6"/>
          </w:tcPr>
          <w:p w14:paraId="1DAAB129" w14:textId="77777777" w:rsidR="00D06CEF" w:rsidRPr="009C6FD5" w:rsidRDefault="00D06CEF" w:rsidP="00D06CEF">
            <w:pPr>
              <w:rPr>
                <w:b/>
                <w:lang w:val="en-ZA"/>
              </w:rPr>
            </w:pPr>
            <w:r w:rsidRPr="009C6FD5">
              <w:rPr>
                <w:b/>
                <w:lang w:val="en-ZA"/>
              </w:rPr>
              <w:t>Person Responsible</w:t>
            </w:r>
          </w:p>
        </w:tc>
        <w:tc>
          <w:tcPr>
            <w:tcW w:w="2548" w:type="dxa"/>
            <w:tcBorders>
              <w:bottom w:val="single" w:sz="12" w:space="0" w:color="auto"/>
            </w:tcBorders>
            <w:shd w:val="clear" w:color="auto" w:fill="E6E6E6"/>
          </w:tcPr>
          <w:p w14:paraId="385B3FBF" w14:textId="77777777" w:rsidR="00D06CEF" w:rsidRPr="009C6FD5" w:rsidRDefault="00D06CEF" w:rsidP="00D06CEF">
            <w:pPr>
              <w:rPr>
                <w:b/>
                <w:lang w:val="en-ZA"/>
              </w:rPr>
            </w:pPr>
            <w:r w:rsidRPr="009C6FD5">
              <w:rPr>
                <w:b/>
                <w:lang w:val="en-ZA"/>
              </w:rPr>
              <w:t>Resources required</w:t>
            </w:r>
          </w:p>
        </w:tc>
        <w:tc>
          <w:tcPr>
            <w:tcW w:w="1872" w:type="dxa"/>
            <w:tcBorders>
              <w:bottom w:val="single" w:sz="12" w:space="0" w:color="auto"/>
            </w:tcBorders>
            <w:shd w:val="clear" w:color="auto" w:fill="E6E6E6"/>
          </w:tcPr>
          <w:p w14:paraId="1FA951AA" w14:textId="77777777" w:rsidR="00D06CEF" w:rsidRPr="009C6FD5" w:rsidRDefault="00D06CEF" w:rsidP="00D06CEF">
            <w:pPr>
              <w:rPr>
                <w:b/>
                <w:lang w:val="en-ZA"/>
              </w:rPr>
            </w:pPr>
            <w:r w:rsidRPr="009C6FD5">
              <w:rPr>
                <w:b/>
                <w:lang w:val="en-ZA"/>
              </w:rPr>
              <w:t>Deadline date</w:t>
            </w:r>
          </w:p>
        </w:tc>
      </w:tr>
      <w:tr w:rsidR="00D06CEF" w:rsidRPr="009C6FD5" w14:paraId="2446BE06" w14:textId="77777777">
        <w:tc>
          <w:tcPr>
            <w:tcW w:w="3302" w:type="dxa"/>
            <w:tcBorders>
              <w:top w:val="single" w:sz="12" w:space="0" w:color="auto"/>
            </w:tcBorders>
          </w:tcPr>
          <w:p w14:paraId="6F6275D4" w14:textId="77777777" w:rsidR="00D06CEF" w:rsidRPr="009C6FD5" w:rsidRDefault="00D06CEF" w:rsidP="00D06CEF">
            <w:pPr>
              <w:rPr>
                <w:lang w:val="en-ZA"/>
              </w:rPr>
            </w:pPr>
            <w:r w:rsidRPr="009C6FD5">
              <w:rPr>
                <w:lang w:val="en-ZA"/>
              </w:rPr>
              <w:t>Invite all the participants</w:t>
            </w:r>
          </w:p>
        </w:tc>
        <w:tc>
          <w:tcPr>
            <w:tcW w:w="1508" w:type="dxa"/>
            <w:tcBorders>
              <w:top w:val="single" w:sz="12" w:space="0" w:color="auto"/>
            </w:tcBorders>
          </w:tcPr>
          <w:p w14:paraId="2F4F2C25" w14:textId="77777777" w:rsidR="00D06CEF" w:rsidRPr="009C6FD5" w:rsidRDefault="00D06CEF" w:rsidP="00D06CEF">
            <w:pPr>
              <w:rPr>
                <w:lang w:val="en-ZA"/>
              </w:rPr>
            </w:pPr>
            <w:r w:rsidRPr="009C6FD5">
              <w:rPr>
                <w:lang w:val="en-ZA"/>
              </w:rPr>
              <w:t>Jabu</w:t>
            </w:r>
          </w:p>
        </w:tc>
        <w:tc>
          <w:tcPr>
            <w:tcW w:w="2548" w:type="dxa"/>
            <w:tcBorders>
              <w:top w:val="single" w:sz="12" w:space="0" w:color="auto"/>
            </w:tcBorders>
          </w:tcPr>
          <w:p w14:paraId="0B5D5119" w14:textId="77777777" w:rsidR="00D06CEF" w:rsidRPr="009C6FD5" w:rsidRDefault="00D06CEF" w:rsidP="00D06CEF">
            <w:pPr>
              <w:rPr>
                <w:lang w:val="en-ZA"/>
              </w:rPr>
            </w:pPr>
            <w:r w:rsidRPr="009C6FD5">
              <w:rPr>
                <w:lang w:val="en-ZA"/>
              </w:rPr>
              <w:t>List and contact details of all participants</w:t>
            </w:r>
          </w:p>
        </w:tc>
        <w:tc>
          <w:tcPr>
            <w:tcW w:w="1872" w:type="dxa"/>
            <w:tcBorders>
              <w:top w:val="single" w:sz="12" w:space="0" w:color="auto"/>
            </w:tcBorders>
          </w:tcPr>
          <w:p w14:paraId="15FCF4C4" w14:textId="77777777" w:rsidR="00D06CEF" w:rsidRPr="009C6FD5" w:rsidRDefault="00D06CEF" w:rsidP="00D06CEF">
            <w:pPr>
              <w:rPr>
                <w:lang w:val="en-ZA"/>
              </w:rPr>
            </w:pPr>
            <w:r w:rsidRPr="009C6FD5">
              <w:rPr>
                <w:lang w:val="en-ZA"/>
              </w:rPr>
              <w:t>15 March 2005</w:t>
            </w:r>
          </w:p>
        </w:tc>
      </w:tr>
      <w:tr w:rsidR="00D06CEF" w:rsidRPr="009C6FD5" w14:paraId="706A38A9" w14:textId="77777777">
        <w:tc>
          <w:tcPr>
            <w:tcW w:w="3302" w:type="dxa"/>
          </w:tcPr>
          <w:p w14:paraId="48F4B635" w14:textId="77777777" w:rsidR="00D06CEF" w:rsidRPr="009C6FD5" w:rsidRDefault="00D06CEF" w:rsidP="00D06CEF">
            <w:pPr>
              <w:rPr>
                <w:lang w:val="en-ZA"/>
              </w:rPr>
            </w:pPr>
            <w:r w:rsidRPr="009C6FD5">
              <w:rPr>
                <w:lang w:val="en-ZA"/>
              </w:rPr>
              <w:t>Book the venue</w:t>
            </w:r>
          </w:p>
        </w:tc>
        <w:tc>
          <w:tcPr>
            <w:tcW w:w="1508" w:type="dxa"/>
          </w:tcPr>
          <w:p w14:paraId="6EFEFAC6" w14:textId="77777777" w:rsidR="00D06CEF" w:rsidRPr="009C6FD5" w:rsidRDefault="00D06CEF" w:rsidP="00D06CEF">
            <w:pPr>
              <w:rPr>
                <w:lang w:val="en-ZA"/>
              </w:rPr>
            </w:pPr>
            <w:r w:rsidRPr="009C6FD5">
              <w:rPr>
                <w:lang w:val="en-ZA"/>
              </w:rPr>
              <w:t>Jabu</w:t>
            </w:r>
          </w:p>
        </w:tc>
        <w:tc>
          <w:tcPr>
            <w:tcW w:w="2548" w:type="dxa"/>
          </w:tcPr>
          <w:p w14:paraId="46E770DF" w14:textId="77777777" w:rsidR="00D06CEF" w:rsidRPr="009C6FD5" w:rsidRDefault="00D06CEF" w:rsidP="00D06CEF">
            <w:pPr>
              <w:rPr>
                <w:lang w:val="en-ZA"/>
              </w:rPr>
            </w:pPr>
            <w:r w:rsidRPr="009C6FD5">
              <w:rPr>
                <w:lang w:val="en-ZA"/>
              </w:rPr>
              <w:t>List of venues</w:t>
            </w:r>
          </w:p>
        </w:tc>
        <w:tc>
          <w:tcPr>
            <w:tcW w:w="1872" w:type="dxa"/>
          </w:tcPr>
          <w:p w14:paraId="37E1E711" w14:textId="77777777" w:rsidR="00D06CEF" w:rsidRPr="009C6FD5" w:rsidRDefault="00D06CEF" w:rsidP="00D06CEF">
            <w:pPr>
              <w:rPr>
                <w:lang w:val="en-ZA"/>
              </w:rPr>
            </w:pPr>
            <w:r w:rsidRPr="009C6FD5">
              <w:rPr>
                <w:lang w:val="en-ZA"/>
              </w:rPr>
              <w:t>1 April 2005</w:t>
            </w:r>
          </w:p>
        </w:tc>
      </w:tr>
      <w:tr w:rsidR="00D06CEF" w:rsidRPr="009C6FD5" w14:paraId="31794552" w14:textId="77777777">
        <w:tc>
          <w:tcPr>
            <w:tcW w:w="3302" w:type="dxa"/>
          </w:tcPr>
          <w:p w14:paraId="360CA228" w14:textId="77777777" w:rsidR="00D06CEF" w:rsidRPr="009C6FD5" w:rsidRDefault="00D06CEF" w:rsidP="00D06CEF">
            <w:pPr>
              <w:rPr>
                <w:lang w:val="en-ZA"/>
              </w:rPr>
            </w:pPr>
            <w:r w:rsidRPr="009C6FD5">
              <w:rPr>
                <w:lang w:val="en-ZA"/>
              </w:rPr>
              <w:t>Book the facilitator</w:t>
            </w:r>
          </w:p>
        </w:tc>
        <w:tc>
          <w:tcPr>
            <w:tcW w:w="1508" w:type="dxa"/>
          </w:tcPr>
          <w:p w14:paraId="1DB5AEA0" w14:textId="77777777" w:rsidR="00D06CEF" w:rsidRPr="009C6FD5" w:rsidRDefault="00D06CEF" w:rsidP="00D06CEF">
            <w:pPr>
              <w:rPr>
                <w:lang w:val="en-ZA"/>
              </w:rPr>
            </w:pPr>
            <w:r w:rsidRPr="009C6FD5">
              <w:rPr>
                <w:lang w:val="en-ZA"/>
              </w:rPr>
              <w:t>Jabu</w:t>
            </w:r>
          </w:p>
        </w:tc>
        <w:tc>
          <w:tcPr>
            <w:tcW w:w="2548" w:type="dxa"/>
          </w:tcPr>
          <w:p w14:paraId="5DF8FEA6" w14:textId="77777777" w:rsidR="00D06CEF" w:rsidRPr="009C6FD5" w:rsidRDefault="00D06CEF" w:rsidP="00D06CEF">
            <w:pPr>
              <w:rPr>
                <w:lang w:val="en-ZA"/>
              </w:rPr>
            </w:pPr>
            <w:r w:rsidRPr="009C6FD5">
              <w:rPr>
                <w:lang w:val="en-ZA"/>
              </w:rPr>
              <w:t>List of facilitators</w:t>
            </w:r>
          </w:p>
        </w:tc>
        <w:tc>
          <w:tcPr>
            <w:tcW w:w="1872" w:type="dxa"/>
          </w:tcPr>
          <w:p w14:paraId="344E0DEE" w14:textId="77777777" w:rsidR="00D06CEF" w:rsidRPr="009C6FD5" w:rsidRDefault="00D06CEF" w:rsidP="00D06CEF">
            <w:pPr>
              <w:rPr>
                <w:lang w:val="en-ZA"/>
              </w:rPr>
            </w:pPr>
            <w:r w:rsidRPr="009C6FD5">
              <w:rPr>
                <w:lang w:val="en-ZA"/>
              </w:rPr>
              <w:t>15 April 2005</w:t>
            </w:r>
          </w:p>
        </w:tc>
      </w:tr>
      <w:tr w:rsidR="00D06CEF" w:rsidRPr="009C6FD5" w14:paraId="2DB23848" w14:textId="77777777">
        <w:tc>
          <w:tcPr>
            <w:tcW w:w="3302" w:type="dxa"/>
          </w:tcPr>
          <w:p w14:paraId="146516CF" w14:textId="77777777" w:rsidR="00D06CEF" w:rsidRPr="009C6FD5" w:rsidRDefault="00D06CEF" w:rsidP="00D06CEF">
            <w:pPr>
              <w:rPr>
                <w:lang w:val="en-ZA"/>
              </w:rPr>
            </w:pPr>
            <w:r w:rsidRPr="009C6FD5">
              <w:rPr>
                <w:lang w:val="en-ZA"/>
              </w:rPr>
              <w:t>Develop the programme for the workshop</w:t>
            </w:r>
          </w:p>
        </w:tc>
        <w:tc>
          <w:tcPr>
            <w:tcW w:w="1508" w:type="dxa"/>
          </w:tcPr>
          <w:p w14:paraId="0528C9A3" w14:textId="77777777" w:rsidR="00D06CEF" w:rsidRPr="009C6FD5" w:rsidRDefault="00D06CEF" w:rsidP="00D06CEF">
            <w:pPr>
              <w:rPr>
                <w:lang w:val="en-ZA"/>
              </w:rPr>
            </w:pPr>
            <w:r w:rsidRPr="009C6FD5">
              <w:rPr>
                <w:lang w:val="en-ZA"/>
              </w:rPr>
              <w:t>Jabu</w:t>
            </w:r>
          </w:p>
        </w:tc>
        <w:tc>
          <w:tcPr>
            <w:tcW w:w="2548" w:type="dxa"/>
          </w:tcPr>
          <w:p w14:paraId="08CC1BCE" w14:textId="77777777" w:rsidR="00D06CEF" w:rsidRPr="009C6FD5" w:rsidRDefault="00D06CEF" w:rsidP="00D06CEF">
            <w:pPr>
              <w:rPr>
                <w:lang w:val="en-ZA"/>
              </w:rPr>
            </w:pPr>
            <w:r w:rsidRPr="009C6FD5">
              <w:rPr>
                <w:lang w:val="en-ZA"/>
              </w:rPr>
              <w:t>Consultation with the facilitator</w:t>
            </w:r>
          </w:p>
        </w:tc>
        <w:tc>
          <w:tcPr>
            <w:tcW w:w="1872" w:type="dxa"/>
          </w:tcPr>
          <w:p w14:paraId="19535A0C" w14:textId="77777777" w:rsidR="00D06CEF" w:rsidRPr="009C6FD5" w:rsidRDefault="00D06CEF" w:rsidP="00D06CEF">
            <w:pPr>
              <w:rPr>
                <w:lang w:val="en-ZA"/>
              </w:rPr>
            </w:pPr>
            <w:r w:rsidRPr="009C6FD5">
              <w:rPr>
                <w:lang w:val="en-ZA"/>
              </w:rPr>
              <w:t>30 April 2005</w:t>
            </w:r>
          </w:p>
        </w:tc>
      </w:tr>
      <w:tr w:rsidR="00D06CEF" w:rsidRPr="009C6FD5" w14:paraId="0FBBBA14" w14:textId="77777777">
        <w:tc>
          <w:tcPr>
            <w:tcW w:w="3302" w:type="dxa"/>
          </w:tcPr>
          <w:p w14:paraId="2925E54B" w14:textId="77777777" w:rsidR="00D06CEF" w:rsidRPr="009C6FD5" w:rsidRDefault="00D06CEF" w:rsidP="00D06CEF">
            <w:pPr>
              <w:rPr>
                <w:lang w:val="en-ZA"/>
              </w:rPr>
            </w:pPr>
            <w:r w:rsidRPr="009C6FD5">
              <w:rPr>
                <w:lang w:val="en-ZA"/>
              </w:rPr>
              <w:t>Secure the budget for the workshop</w:t>
            </w:r>
          </w:p>
        </w:tc>
        <w:tc>
          <w:tcPr>
            <w:tcW w:w="1508" w:type="dxa"/>
          </w:tcPr>
          <w:p w14:paraId="2DDA3E7F" w14:textId="77777777" w:rsidR="00D06CEF" w:rsidRPr="009C6FD5" w:rsidRDefault="00D06CEF" w:rsidP="00D06CEF">
            <w:pPr>
              <w:rPr>
                <w:lang w:val="en-ZA"/>
              </w:rPr>
            </w:pPr>
            <w:r w:rsidRPr="009C6FD5">
              <w:rPr>
                <w:lang w:val="en-ZA"/>
              </w:rPr>
              <w:t>Jabu</w:t>
            </w:r>
          </w:p>
        </w:tc>
        <w:tc>
          <w:tcPr>
            <w:tcW w:w="2548" w:type="dxa"/>
          </w:tcPr>
          <w:p w14:paraId="289C5638" w14:textId="77777777" w:rsidR="00D06CEF" w:rsidRPr="009C6FD5" w:rsidRDefault="00D06CEF" w:rsidP="00D06CEF">
            <w:pPr>
              <w:rPr>
                <w:lang w:val="en-ZA"/>
              </w:rPr>
            </w:pPr>
            <w:r w:rsidRPr="009C6FD5">
              <w:rPr>
                <w:lang w:val="en-ZA"/>
              </w:rPr>
              <w:t>Budget line items</w:t>
            </w:r>
          </w:p>
        </w:tc>
        <w:tc>
          <w:tcPr>
            <w:tcW w:w="1872" w:type="dxa"/>
          </w:tcPr>
          <w:p w14:paraId="10A47225" w14:textId="77777777" w:rsidR="00D06CEF" w:rsidRPr="009C6FD5" w:rsidRDefault="00D06CEF" w:rsidP="00D06CEF">
            <w:pPr>
              <w:rPr>
                <w:lang w:val="en-ZA"/>
              </w:rPr>
            </w:pPr>
            <w:r w:rsidRPr="009C6FD5">
              <w:rPr>
                <w:lang w:val="en-ZA"/>
              </w:rPr>
              <w:t>1 May 2005</w:t>
            </w:r>
          </w:p>
        </w:tc>
      </w:tr>
    </w:tbl>
    <w:p w14:paraId="2FDE536E" w14:textId="77777777" w:rsidR="00D06CEF" w:rsidRPr="009C6FD5" w:rsidRDefault="00D06CEF" w:rsidP="00830B58">
      <w:pPr>
        <w:rPr>
          <w:noProof/>
          <w:lang w:val="en-ZA"/>
        </w:rPr>
      </w:pPr>
      <w:r w:rsidRPr="009C6FD5">
        <w:rPr>
          <w:noProof/>
          <w:lang w:val="en-ZA"/>
        </w:rPr>
        <w:t>A schedule can also be a list of items that are available to be sold:</w:t>
      </w:r>
    </w:p>
    <w:tbl>
      <w:tblPr>
        <w:tblW w:w="9848" w:type="dxa"/>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51"/>
        <w:gridCol w:w="3399"/>
        <w:gridCol w:w="1320"/>
        <w:gridCol w:w="1578"/>
        <w:gridCol w:w="1100"/>
        <w:gridCol w:w="1100"/>
      </w:tblGrid>
      <w:tr w:rsidR="00D06CEF" w:rsidRPr="009C6FD5" w14:paraId="30C557A9" w14:textId="77777777">
        <w:trPr>
          <w:trHeight w:val="255"/>
        </w:trPr>
        <w:tc>
          <w:tcPr>
            <w:tcW w:w="1351" w:type="dxa"/>
            <w:shd w:val="clear" w:color="auto" w:fill="auto"/>
            <w:noWrap/>
            <w:vAlign w:val="bottom"/>
          </w:tcPr>
          <w:p w14:paraId="7F336558" w14:textId="77777777" w:rsidR="00D06CEF" w:rsidRPr="009C6FD5" w:rsidRDefault="00D06CEF" w:rsidP="00D06CEF">
            <w:pPr>
              <w:rPr>
                <w:lang w:val="en-ZA"/>
              </w:rPr>
            </w:pPr>
            <w:r w:rsidRPr="009C6FD5">
              <w:rPr>
                <w:lang w:val="en-ZA"/>
              </w:rPr>
              <w:t>Code</w:t>
            </w:r>
          </w:p>
        </w:tc>
        <w:tc>
          <w:tcPr>
            <w:tcW w:w="3399" w:type="dxa"/>
            <w:shd w:val="clear" w:color="auto" w:fill="auto"/>
            <w:noWrap/>
            <w:vAlign w:val="bottom"/>
          </w:tcPr>
          <w:p w14:paraId="71C3DE9F" w14:textId="77777777" w:rsidR="00D06CEF" w:rsidRPr="009C6FD5" w:rsidRDefault="00D06CEF" w:rsidP="00D06CEF">
            <w:pPr>
              <w:rPr>
                <w:lang w:val="en-ZA"/>
              </w:rPr>
            </w:pPr>
            <w:r w:rsidRPr="009C6FD5">
              <w:rPr>
                <w:lang w:val="en-ZA"/>
              </w:rPr>
              <w:t>Title</w:t>
            </w:r>
          </w:p>
        </w:tc>
        <w:tc>
          <w:tcPr>
            <w:tcW w:w="1320" w:type="dxa"/>
            <w:shd w:val="clear" w:color="auto" w:fill="auto"/>
            <w:noWrap/>
            <w:vAlign w:val="bottom"/>
          </w:tcPr>
          <w:p w14:paraId="02406B22" w14:textId="77777777" w:rsidR="00D06CEF" w:rsidRPr="009C6FD5" w:rsidRDefault="00D06CEF" w:rsidP="00D06CEF">
            <w:pPr>
              <w:rPr>
                <w:lang w:val="en-ZA"/>
              </w:rPr>
            </w:pPr>
            <w:r w:rsidRPr="009C6FD5">
              <w:rPr>
                <w:lang w:val="en-ZA"/>
              </w:rPr>
              <w:t>Pages</w:t>
            </w:r>
          </w:p>
        </w:tc>
        <w:tc>
          <w:tcPr>
            <w:tcW w:w="1578" w:type="dxa"/>
            <w:shd w:val="clear" w:color="auto" w:fill="auto"/>
            <w:noWrap/>
            <w:vAlign w:val="bottom"/>
          </w:tcPr>
          <w:p w14:paraId="7C5AA415" w14:textId="77777777" w:rsidR="00D06CEF" w:rsidRPr="009C6FD5" w:rsidRDefault="00D06CEF" w:rsidP="00D06CEF">
            <w:pPr>
              <w:rPr>
                <w:lang w:val="en-ZA"/>
              </w:rPr>
            </w:pPr>
            <w:r w:rsidRPr="009C6FD5">
              <w:rPr>
                <w:lang w:val="en-ZA"/>
              </w:rPr>
              <w:t>ISBN</w:t>
            </w:r>
          </w:p>
        </w:tc>
        <w:tc>
          <w:tcPr>
            <w:tcW w:w="1100" w:type="dxa"/>
            <w:shd w:val="clear" w:color="auto" w:fill="auto"/>
            <w:noWrap/>
            <w:vAlign w:val="bottom"/>
          </w:tcPr>
          <w:p w14:paraId="3C55A454" w14:textId="77777777" w:rsidR="00D06CEF" w:rsidRPr="009C6FD5" w:rsidRDefault="00D06CEF" w:rsidP="00D06CEF">
            <w:pPr>
              <w:rPr>
                <w:lang w:val="en-ZA"/>
              </w:rPr>
            </w:pPr>
            <w:r w:rsidRPr="009C6FD5">
              <w:rPr>
                <w:lang w:val="en-ZA"/>
              </w:rPr>
              <w:t>Version</w:t>
            </w:r>
          </w:p>
        </w:tc>
        <w:tc>
          <w:tcPr>
            <w:tcW w:w="1100" w:type="dxa"/>
            <w:shd w:val="clear" w:color="auto" w:fill="auto"/>
            <w:noWrap/>
            <w:vAlign w:val="bottom"/>
          </w:tcPr>
          <w:p w14:paraId="3C8E0E3F" w14:textId="77777777" w:rsidR="00D06CEF" w:rsidRPr="009C6FD5" w:rsidRDefault="00D06CEF" w:rsidP="00D06CEF">
            <w:pPr>
              <w:rPr>
                <w:lang w:val="en-ZA"/>
              </w:rPr>
            </w:pPr>
            <w:r w:rsidRPr="009C6FD5">
              <w:rPr>
                <w:lang w:val="en-ZA"/>
              </w:rPr>
              <w:t>CD?</w:t>
            </w:r>
          </w:p>
        </w:tc>
      </w:tr>
      <w:tr w:rsidR="00D06CEF" w:rsidRPr="009C6FD5" w14:paraId="6F91C6F7" w14:textId="77777777">
        <w:trPr>
          <w:trHeight w:val="255"/>
        </w:trPr>
        <w:tc>
          <w:tcPr>
            <w:tcW w:w="1351" w:type="dxa"/>
            <w:shd w:val="clear" w:color="auto" w:fill="auto"/>
            <w:noWrap/>
            <w:vAlign w:val="bottom"/>
          </w:tcPr>
          <w:p w14:paraId="1DC0C0E5" w14:textId="77777777" w:rsidR="00D06CEF" w:rsidRPr="009C6FD5" w:rsidRDefault="00D06CEF" w:rsidP="00D06CEF">
            <w:pPr>
              <w:rPr>
                <w:lang w:val="en-ZA"/>
              </w:rPr>
            </w:pPr>
            <w:r w:rsidRPr="009C6FD5">
              <w:rPr>
                <w:lang w:val="en-ZA"/>
              </w:rPr>
              <w:t>Csac597x</w:t>
            </w:r>
          </w:p>
        </w:tc>
        <w:tc>
          <w:tcPr>
            <w:tcW w:w="3399" w:type="dxa"/>
            <w:shd w:val="clear" w:color="auto" w:fill="auto"/>
            <w:noWrap/>
            <w:vAlign w:val="bottom"/>
          </w:tcPr>
          <w:p w14:paraId="06B4C425" w14:textId="77777777" w:rsidR="00D06CEF" w:rsidRPr="009C6FD5" w:rsidRDefault="00D06CEF" w:rsidP="00D06CEF">
            <w:pPr>
              <w:rPr>
                <w:lang w:val="en-ZA"/>
              </w:rPr>
            </w:pPr>
            <w:r w:rsidRPr="009C6FD5">
              <w:rPr>
                <w:lang w:val="en-ZA"/>
              </w:rPr>
              <w:t>Access 97 Expert User Part 1</w:t>
            </w:r>
          </w:p>
        </w:tc>
        <w:tc>
          <w:tcPr>
            <w:tcW w:w="1320" w:type="dxa"/>
            <w:shd w:val="clear" w:color="auto" w:fill="auto"/>
            <w:noWrap/>
            <w:vAlign w:val="bottom"/>
          </w:tcPr>
          <w:p w14:paraId="5FD586B2" w14:textId="77777777" w:rsidR="00D06CEF" w:rsidRPr="009C6FD5" w:rsidRDefault="00D06CEF" w:rsidP="00D06CEF">
            <w:pPr>
              <w:rPr>
                <w:lang w:val="en-ZA"/>
              </w:rPr>
            </w:pPr>
            <w:r w:rsidRPr="009C6FD5">
              <w:rPr>
                <w:lang w:val="en-ZA"/>
              </w:rPr>
              <w:t>236</w:t>
            </w:r>
          </w:p>
        </w:tc>
        <w:tc>
          <w:tcPr>
            <w:tcW w:w="1578" w:type="dxa"/>
            <w:shd w:val="clear" w:color="auto" w:fill="auto"/>
            <w:noWrap/>
            <w:vAlign w:val="bottom"/>
          </w:tcPr>
          <w:p w14:paraId="1D9D50E7" w14:textId="77777777" w:rsidR="00D06CEF" w:rsidRPr="009C6FD5" w:rsidRDefault="00D06CEF" w:rsidP="00D06CEF">
            <w:pPr>
              <w:rPr>
                <w:lang w:val="en-ZA"/>
              </w:rPr>
            </w:pPr>
            <w:r w:rsidRPr="009C6FD5">
              <w:rPr>
                <w:lang w:val="en-ZA"/>
              </w:rPr>
              <w:t>1840050896</w:t>
            </w:r>
          </w:p>
        </w:tc>
        <w:tc>
          <w:tcPr>
            <w:tcW w:w="1100" w:type="dxa"/>
            <w:shd w:val="clear" w:color="auto" w:fill="auto"/>
            <w:noWrap/>
            <w:vAlign w:val="bottom"/>
          </w:tcPr>
          <w:p w14:paraId="37357985" w14:textId="77777777" w:rsidR="00D06CEF" w:rsidRPr="009C6FD5" w:rsidRDefault="00D06CEF" w:rsidP="00D06CEF">
            <w:pPr>
              <w:rPr>
                <w:lang w:val="en-ZA"/>
              </w:rPr>
            </w:pPr>
            <w:r w:rsidRPr="009C6FD5">
              <w:rPr>
                <w:lang w:val="en-ZA"/>
              </w:rPr>
              <w:t>76</w:t>
            </w:r>
          </w:p>
        </w:tc>
        <w:tc>
          <w:tcPr>
            <w:tcW w:w="1100" w:type="dxa"/>
            <w:shd w:val="clear" w:color="auto" w:fill="auto"/>
            <w:noWrap/>
            <w:vAlign w:val="bottom"/>
          </w:tcPr>
          <w:p w14:paraId="1983C7B9" w14:textId="77777777" w:rsidR="00D06CEF" w:rsidRPr="009C6FD5" w:rsidRDefault="00D06CEF" w:rsidP="00D06CEF">
            <w:pPr>
              <w:rPr>
                <w:lang w:val="en-ZA"/>
              </w:rPr>
            </w:pPr>
            <w:r w:rsidRPr="009C6FD5">
              <w:rPr>
                <w:lang w:val="en-ZA"/>
              </w:rPr>
              <w:t>CD</w:t>
            </w:r>
          </w:p>
        </w:tc>
      </w:tr>
      <w:tr w:rsidR="00D06CEF" w:rsidRPr="009C6FD5" w14:paraId="385D91E3" w14:textId="77777777">
        <w:trPr>
          <w:trHeight w:val="255"/>
        </w:trPr>
        <w:tc>
          <w:tcPr>
            <w:tcW w:w="1351" w:type="dxa"/>
            <w:shd w:val="clear" w:color="auto" w:fill="auto"/>
            <w:noWrap/>
            <w:vAlign w:val="bottom"/>
          </w:tcPr>
          <w:p w14:paraId="468AEBDD" w14:textId="77777777" w:rsidR="00D06CEF" w:rsidRPr="009C6FD5" w:rsidRDefault="00D06CEF" w:rsidP="00D06CEF">
            <w:pPr>
              <w:rPr>
                <w:lang w:val="en-ZA"/>
              </w:rPr>
            </w:pPr>
            <w:r w:rsidRPr="009C6FD5">
              <w:rPr>
                <w:lang w:val="en-ZA"/>
              </w:rPr>
              <w:t>Csac597y</w:t>
            </w:r>
          </w:p>
        </w:tc>
        <w:tc>
          <w:tcPr>
            <w:tcW w:w="3399" w:type="dxa"/>
            <w:shd w:val="clear" w:color="auto" w:fill="auto"/>
            <w:noWrap/>
            <w:vAlign w:val="bottom"/>
          </w:tcPr>
          <w:p w14:paraId="5A875A1F" w14:textId="77777777" w:rsidR="00D06CEF" w:rsidRPr="009C6FD5" w:rsidRDefault="00D06CEF" w:rsidP="00D06CEF">
            <w:pPr>
              <w:rPr>
                <w:lang w:val="en-ZA"/>
              </w:rPr>
            </w:pPr>
            <w:r w:rsidRPr="009C6FD5">
              <w:rPr>
                <w:lang w:val="en-ZA"/>
              </w:rPr>
              <w:t>Access 97 Expert User Part 2</w:t>
            </w:r>
          </w:p>
        </w:tc>
        <w:tc>
          <w:tcPr>
            <w:tcW w:w="1320" w:type="dxa"/>
            <w:shd w:val="clear" w:color="auto" w:fill="auto"/>
            <w:noWrap/>
            <w:vAlign w:val="bottom"/>
          </w:tcPr>
          <w:p w14:paraId="15993320" w14:textId="77777777" w:rsidR="00D06CEF" w:rsidRPr="009C6FD5" w:rsidRDefault="00D06CEF" w:rsidP="00D06CEF">
            <w:pPr>
              <w:rPr>
                <w:lang w:val="en-ZA"/>
              </w:rPr>
            </w:pPr>
            <w:r w:rsidRPr="009C6FD5">
              <w:rPr>
                <w:lang w:val="en-ZA"/>
              </w:rPr>
              <w:t>308</w:t>
            </w:r>
          </w:p>
        </w:tc>
        <w:tc>
          <w:tcPr>
            <w:tcW w:w="1578" w:type="dxa"/>
            <w:shd w:val="clear" w:color="auto" w:fill="auto"/>
            <w:noWrap/>
            <w:vAlign w:val="bottom"/>
          </w:tcPr>
          <w:p w14:paraId="314B20A0" w14:textId="77777777" w:rsidR="00D06CEF" w:rsidRPr="009C6FD5" w:rsidRDefault="00D06CEF" w:rsidP="00D06CEF">
            <w:pPr>
              <w:rPr>
                <w:lang w:val="en-ZA"/>
              </w:rPr>
            </w:pPr>
            <w:r w:rsidRPr="009C6FD5">
              <w:rPr>
                <w:lang w:val="en-ZA"/>
              </w:rPr>
              <w:t>1840052554</w:t>
            </w:r>
          </w:p>
        </w:tc>
        <w:tc>
          <w:tcPr>
            <w:tcW w:w="1100" w:type="dxa"/>
            <w:shd w:val="clear" w:color="auto" w:fill="auto"/>
            <w:noWrap/>
            <w:vAlign w:val="bottom"/>
          </w:tcPr>
          <w:p w14:paraId="2A2F7756" w14:textId="77777777" w:rsidR="00D06CEF" w:rsidRPr="009C6FD5" w:rsidRDefault="00D06CEF" w:rsidP="00D06CEF">
            <w:pPr>
              <w:rPr>
                <w:lang w:val="en-ZA"/>
              </w:rPr>
            </w:pPr>
            <w:r w:rsidRPr="009C6FD5">
              <w:rPr>
                <w:lang w:val="en-ZA"/>
              </w:rPr>
              <w:t>78</w:t>
            </w:r>
          </w:p>
        </w:tc>
        <w:tc>
          <w:tcPr>
            <w:tcW w:w="1100" w:type="dxa"/>
            <w:shd w:val="clear" w:color="auto" w:fill="auto"/>
            <w:noWrap/>
            <w:vAlign w:val="bottom"/>
          </w:tcPr>
          <w:p w14:paraId="7A01F694" w14:textId="77777777" w:rsidR="00D06CEF" w:rsidRPr="009C6FD5" w:rsidRDefault="00D06CEF" w:rsidP="00D06CEF">
            <w:pPr>
              <w:rPr>
                <w:lang w:val="en-ZA"/>
              </w:rPr>
            </w:pPr>
            <w:r w:rsidRPr="009C6FD5">
              <w:rPr>
                <w:lang w:val="en-ZA"/>
              </w:rPr>
              <w:t>CD</w:t>
            </w:r>
          </w:p>
        </w:tc>
      </w:tr>
      <w:tr w:rsidR="00D06CEF" w:rsidRPr="009C6FD5" w14:paraId="3C5C0CED" w14:textId="77777777">
        <w:trPr>
          <w:trHeight w:val="255"/>
        </w:trPr>
        <w:tc>
          <w:tcPr>
            <w:tcW w:w="1351" w:type="dxa"/>
            <w:shd w:val="clear" w:color="auto" w:fill="auto"/>
            <w:noWrap/>
            <w:vAlign w:val="bottom"/>
          </w:tcPr>
          <w:p w14:paraId="78B290B2" w14:textId="77777777" w:rsidR="00D06CEF" w:rsidRPr="009C6FD5" w:rsidRDefault="00D06CEF" w:rsidP="00D06CEF">
            <w:pPr>
              <w:rPr>
                <w:lang w:val="en-ZA"/>
              </w:rPr>
            </w:pPr>
            <w:r w:rsidRPr="009C6FD5">
              <w:rPr>
                <w:lang w:val="en-ZA"/>
              </w:rPr>
              <w:t>Csac800p</w:t>
            </w:r>
          </w:p>
        </w:tc>
        <w:tc>
          <w:tcPr>
            <w:tcW w:w="3399" w:type="dxa"/>
            <w:shd w:val="clear" w:color="auto" w:fill="auto"/>
            <w:noWrap/>
            <w:vAlign w:val="bottom"/>
          </w:tcPr>
          <w:p w14:paraId="7565F7B2" w14:textId="77777777" w:rsidR="00D06CEF" w:rsidRPr="009C6FD5" w:rsidRDefault="00D06CEF" w:rsidP="00D06CEF">
            <w:pPr>
              <w:rPr>
                <w:lang w:val="en-ZA"/>
              </w:rPr>
            </w:pPr>
            <w:r w:rsidRPr="009C6FD5">
              <w:rPr>
                <w:lang w:val="en-ZA"/>
              </w:rPr>
              <w:t>Access 2000</w:t>
            </w:r>
          </w:p>
        </w:tc>
        <w:tc>
          <w:tcPr>
            <w:tcW w:w="1320" w:type="dxa"/>
            <w:shd w:val="clear" w:color="auto" w:fill="auto"/>
            <w:noWrap/>
            <w:vAlign w:val="bottom"/>
          </w:tcPr>
          <w:p w14:paraId="63DC4B64" w14:textId="77777777" w:rsidR="00D06CEF" w:rsidRPr="009C6FD5" w:rsidRDefault="00D06CEF" w:rsidP="00D06CEF">
            <w:pPr>
              <w:rPr>
                <w:lang w:val="en-ZA"/>
              </w:rPr>
            </w:pPr>
            <w:r w:rsidRPr="009C6FD5">
              <w:rPr>
                <w:lang w:val="en-ZA"/>
              </w:rPr>
              <w:t>320</w:t>
            </w:r>
          </w:p>
        </w:tc>
        <w:tc>
          <w:tcPr>
            <w:tcW w:w="1578" w:type="dxa"/>
            <w:shd w:val="clear" w:color="auto" w:fill="auto"/>
            <w:noWrap/>
            <w:vAlign w:val="bottom"/>
          </w:tcPr>
          <w:p w14:paraId="1545328B" w14:textId="77777777" w:rsidR="00D06CEF" w:rsidRPr="009C6FD5" w:rsidRDefault="00D06CEF" w:rsidP="00D06CEF">
            <w:pPr>
              <w:rPr>
                <w:lang w:val="en-ZA"/>
              </w:rPr>
            </w:pPr>
            <w:r w:rsidRPr="009C6FD5">
              <w:rPr>
                <w:lang w:val="en-ZA"/>
              </w:rPr>
              <w:t>1840051612</w:t>
            </w:r>
          </w:p>
        </w:tc>
        <w:tc>
          <w:tcPr>
            <w:tcW w:w="1100" w:type="dxa"/>
            <w:shd w:val="clear" w:color="auto" w:fill="auto"/>
            <w:noWrap/>
            <w:vAlign w:val="bottom"/>
          </w:tcPr>
          <w:p w14:paraId="1AB0B19A" w14:textId="77777777" w:rsidR="00D06CEF" w:rsidRPr="009C6FD5" w:rsidRDefault="00D06CEF" w:rsidP="00D06CEF">
            <w:pPr>
              <w:rPr>
                <w:lang w:val="en-ZA"/>
              </w:rPr>
            </w:pPr>
            <w:r w:rsidRPr="009C6FD5">
              <w:rPr>
                <w:lang w:val="en-ZA"/>
              </w:rPr>
              <w:t>76</w:t>
            </w:r>
          </w:p>
        </w:tc>
        <w:tc>
          <w:tcPr>
            <w:tcW w:w="1100" w:type="dxa"/>
            <w:shd w:val="clear" w:color="auto" w:fill="auto"/>
            <w:noWrap/>
            <w:vAlign w:val="bottom"/>
          </w:tcPr>
          <w:p w14:paraId="079A0FC7" w14:textId="77777777" w:rsidR="00D06CEF" w:rsidRPr="009C6FD5" w:rsidRDefault="00D06CEF" w:rsidP="00D06CEF">
            <w:pPr>
              <w:rPr>
                <w:lang w:val="en-ZA"/>
              </w:rPr>
            </w:pPr>
            <w:r w:rsidRPr="009C6FD5">
              <w:rPr>
                <w:lang w:val="en-ZA"/>
              </w:rPr>
              <w:t>CD</w:t>
            </w:r>
          </w:p>
        </w:tc>
      </w:tr>
      <w:tr w:rsidR="00D06CEF" w:rsidRPr="009C6FD5" w14:paraId="0185652A" w14:textId="77777777">
        <w:trPr>
          <w:trHeight w:val="255"/>
        </w:trPr>
        <w:tc>
          <w:tcPr>
            <w:tcW w:w="1351" w:type="dxa"/>
            <w:shd w:val="clear" w:color="auto" w:fill="auto"/>
            <w:noWrap/>
            <w:vAlign w:val="bottom"/>
          </w:tcPr>
          <w:p w14:paraId="3268AC73" w14:textId="77777777" w:rsidR="00D06CEF" w:rsidRPr="009C6FD5" w:rsidRDefault="00D06CEF" w:rsidP="00D06CEF">
            <w:pPr>
              <w:rPr>
                <w:lang w:val="en-ZA"/>
              </w:rPr>
            </w:pPr>
            <w:r w:rsidRPr="009C6FD5">
              <w:rPr>
                <w:lang w:val="en-ZA"/>
              </w:rPr>
              <w:t>Csac800x</w:t>
            </w:r>
          </w:p>
        </w:tc>
        <w:tc>
          <w:tcPr>
            <w:tcW w:w="3399" w:type="dxa"/>
            <w:shd w:val="clear" w:color="auto" w:fill="auto"/>
            <w:noWrap/>
            <w:vAlign w:val="bottom"/>
          </w:tcPr>
          <w:p w14:paraId="74AC9523" w14:textId="77777777" w:rsidR="00D06CEF" w:rsidRPr="009C6FD5" w:rsidRDefault="00D06CEF" w:rsidP="00D06CEF">
            <w:pPr>
              <w:rPr>
                <w:lang w:val="en-ZA"/>
              </w:rPr>
            </w:pPr>
            <w:r w:rsidRPr="009C6FD5">
              <w:rPr>
                <w:lang w:val="en-ZA"/>
              </w:rPr>
              <w:t>Access 2000 Expert</w:t>
            </w:r>
          </w:p>
        </w:tc>
        <w:tc>
          <w:tcPr>
            <w:tcW w:w="1320" w:type="dxa"/>
            <w:shd w:val="clear" w:color="auto" w:fill="auto"/>
            <w:noWrap/>
            <w:vAlign w:val="bottom"/>
          </w:tcPr>
          <w:p w14:paraId="1BE245FF" w14:textId="77777777" w:rsidR="00D06CEF" w:rsidRPr="009C6FD5" w:rsidRDefault="00D06CEF" w:rsidP="00D06CEF">
            <w:pPr>
              <w:rPr>
                <w:lang w:val="en-ZA"/>
              </w:rPr>
            </w:pPr>
            <w:r w:rsidRPr="009C6FD5">
              <w:rPr>
                <w:lang w:val="en-ZA"/>
              </w:rPr>
              <w:t>350</w:t>
            </w:r>
          </w:p>
        </w:tc>
        <w:tc>
          <w:tcPr>
            <w:tcW w:w="1578" w:type="dxa"/>
            <w:shd w:val="clear" w:color="auto" w:fill="auto"/>
            <w:noWrap/>
            <w:vAlign w:val="bottom"/>
          </w:tcPr>
          <w:p w14:paraId="52A3F8DD" w14:textId="77777777" w:rsidR="00D06CEF" w:rsidRPr="009C6FD5" w:rsidRDefault="00D06CEF" w:rsidP="00D06CEF">
            <w:pPr>
              <w:rPr>
                <w:lang w:val="en-ZA"/>
              </w:rPr>
            </w:pPr>
            <w:r w:rsidRPr="009C6FD5">
              <w:rPr>
                <w:lang w:val="en-ZA"/>
              </w:rPr>
              <w:t>1840052465</w:t>
            </w:r>
          </w:p>
        </w:tc>
        <w:tc>
          <w:tcPr>
            <w:tcW w:w="1100" w:type="dxa"/>
            <w:shd w:val="clear" w:color="auto" w:fill="auto"/>
            <w:noWrap/>
            <w:vAlign w:val="bottom"/>
          </w:tcPr>
          <w:p w14:paraId="778F1D15" w14:textId="77777777" w:rsidR="00D06CEF" w:rsidRPr="009C6FD5" w:rsidRDefault="00D06CEF" w:rsidP="00D06CEF">
            <w:pPr>
              <w:rPr>
                <w:lang w:val="en-ZA"/>
              </w:rPr>
            </w:pPr>
            <w:r w:rsidRPr="009C6FD5">
              <w:rPr>
                <w:lang w:val="en-ZA"/>
              </w:rPr>
              <w:t>78</w:t>
            </w:r>
          </w:p>
        </w:tc>
        <w:tc>
          <w:tcPr>
            <w:tcW w:w="1100" w:type="dxa"/>
            <w:shd w:val="clear" w:color="auto" w:fill="auto"/>
            <w:noWrap/>
            <w:vAlign w:val="bottom"/>
          </w:tcPr>
          <w:p w14:paraId="485BB6EC" w14:textId="77777777" w:rsidR="00D06CEF" w:rsidRPr="009C6FD5" w:rsidRDefault="00D06CEF" w:rsidP="00D06CEF">
            <w:pPr>
              <w:rPr>
                <w:lang w:val="en-ZA"/>
              </w:rPr>
            </w:pPr>
            <w:r w:rsidRPr="009C6FD5">
              <w:rPr>
                <w:lang w:val="en-ZA"/>
              </w:rPr>
              <w:t>CD</w:t>
            </w:r>
          </w:p>
        </w:tc>
      </w:tr>
      <w:tr w:rsidR="00D06CEF" w:rsidRPr="009C6FD5" w14:paraId="73E775A9" w14:textId="77777777">
        <w:trPr>
          <w:trHeight w:val="255"/>
        </w:trPr>
        <w:tc>
          <w:tcPr>
            <w:tcW w:w="1351" w:type="dxa"/>
            <w:shd w:val="clear" w:color="auto" w:fill="auto"/>
            <w:noWrap/>
            <w:vAlign w:val="bottom"/>
          </w:tcPr>
          <w:p w14:paraId="75869F2C" w14:textId="77777777" w:rsidR="00D06CEF" w:rsidRPr="009C6FD5" w:rsidRDefault="00D06CEF" w:rsidP="00D06CEF">
            <w:pPr>
              <w:rPr>
                <w:lang w:val="en-ZA"/>
              </w:rPr>
            </w:pPr>
            <w:r w:rsidRPr="009C6FD5">
              <w:rPr>
                <w:lang w:val="en-ZA"/>
              </w:rPr>
              <w:t>Csol800p</w:t>
            </w:r>
          </w:p>
        </w:tc>
        <w:tc>
          <w:tcPr>
            <w:tcW w:w="3399" w:type="dxa"/>
            <w:shd w:val="clear" w:color="auto" w:fill="auto"/>
            <w:noWrap/>
            <w:vAlign w:val="bottom"/>
          </w:tcPr>
          <w:p w14:paraId="48954D8D" w14:textId="77777777" w:rsidR="00D06CEF" w:rsidRPr="009C6FD5" w:rsidRDefault="00D06CEF" w:rsidP="00D06CEF">
            <w:pPr>
              <w:rPr>
                <w:lang w:val="en-ZA"/>
              </w:rPr>
            </w:pPr>
            <w:r w:rsidRPr="009C6FD5">
              <w:rPr>
                <w:lang w:val="en-ZA"/>
              </w:rPr>
              <w:t>MS Outlook 2000</w:t>
            </w:r>
          </w:p>
        </w:tc>
        <w:tc>
          <w:tcPr>
            <w:tcW w:w="1320" w:type="dxa"/>
            <w:shd w:val="clear" w:color="auto" w:fill="auto"/>
            <w:noWrap/>
            <w:vAlign w:val="bottom"/>
          </w:tcPr>
          <w:p w14:paraId="22CCF543" w14:textId="77777777" w:rsidR="00D06CEF" w:rsidRPr="009C6FD5" w:rsidRDefault="00D06CEF" w:rsidP="00D06CEF">
            <w:pPr>
              <w:rPr>
                <w:lang w:val="en-ZA"/>
              </w:rPr>
            </w:pPr>
            <w:r w:rsidRPr="009C6FD5">
              <w:rPr>
                <w:lang w:val="en-ZA"/>
              </w:rPr>
              <w:t>300</w:t>
            </w:r>
          </w:p>
        </w:tc>
        <w:tc>
          <w:tcPr>
            <w:tcW w:w="1578" w:type="dxa"/>
            <w:shd w:val="clear" w:color="auto" w:fill="auto"/>
            <w:noWrap/>
            <w:vAlign w:val="bottom"/>
          </w:tcPr>
          <w:p w14:paraId="2BE9D96B" w14:textId="77777777" w:rsidR="00D06CEF" w:rsidRPr="009C6FD5" w:rsidRDefault="00D06CEF" w:rsidP="00D06CEF">
            <w:pPr>
              <w:rPr>
                <w:lang w:val="en-ZA"/>
              </w:rPr>
            </w:pPr>
            <w:r w:rsidRPr="009C6FD5">
              <w:rPr>
                <w:lang w:val="en-ZA"/>
              </w:rPr>
              <w:t>1840052643</w:t>
            </w:r>
          </w:p>
        </w:tc>
        <w:tc>
          <w:tcPr>
            <w:tcW w:w="1100" w:type="dxa"/>
            <w:shd w:val="clear" w:color="auto" w:fill="auto"/>
            <w:noWrap/>
            <w:vAlign w:val="bottom"/>
          </w:tcPr>
          <w:p w14:paraId="45469BB0" w14:textId="77777777" w:rsidR="00D06CEF" w:rsidRPr="009C6FD5" w:rsidRDefault="00D06CEF" w:rsidP="00D06CEF">
            <w:pPr>
              <w:rPr>
                <w:lang w:val="en-ZA"/>
              </w:rPr>
            </w:pPr>
            <w:r w:rsidRPr="009C6FD5">
              <w:rPr>
                <w:lang w:val="en-ZA"/>
              </w:rPr>
              <w:t>79</w:t>
            </w:r>
          </w:p>
        </w:tc>
        <w:tc>
          <w:tcPr>
            <w:tcW w:w="1100" w:type="dxa"/>
            <w:shd w:val="clear" w:color="auto" w:fill="auto"/>
            <w:noWrap/>
            <w:vAlign w:val="bottom"/>
          </w:tcPr>
          <w:p w14:paraId="40CF8328" w14:textId="77777777" w:rsidR="00D06CEF" w:rsidRPr="009C6FD5" w:rsidRDefault="00D06CEF" w:rsidP="00D06CEF">
            <w:pPr>
              <w:rPr>
                <w:lang w:val="en-ZA"/>
              </w:rPr>
            </w:pPr>
            <w:r w:rsidRPr="009C6FD5">
              <w:rPr>
                <w:lang w:val="en-ZA"/>
              </w:rPr>
              <w:t>CD</w:t>
            </w:r>
          </w:p>
        </w:tc>
      </w:tr>
      <w:tr w:rsidR="00D06CEF" w:rsidRPr="009C6FD5" w14:paraId="5FBBE48D" w14:textId="77777777">
        <w:trPr>
          <w:trHeight w:val="255"/>
        </w:trPr>
        <w:tc>
          <w:tcPr>
            <w:tcW w:w="1351" w:type="dxa"/>
            <w:shd w:val="clear" w:color="auto" w:fill="auto"/>
            <w:noWrap/>
            <w:vAlign w:val="bottom"/>
          </w:tcPr>
          <w:p w14:paraId="1199D653" w14:textId="77777777" w:rsidR="00D06CEF" w:rsidRPr="009C6FD5" w:rsidRDefault="00D06CEF" w:rsidP="00D06CEF">
            <w:pPr>
              <w:rPr>
                <w:lang w:val="en-ZA"/>
              </w:rPr>
            </w:pPr>
            <w:r w:rsidRPr="009C6FD5">
              <w:rPr>
                <w:lang w:val="en-ZA"/>
              </w:rPr>
              <w:t>Cspp597x</w:t>
            </w:r>
          </w:p>
        </w:tc>
        <w:tc>
          <w:tcPr>
            <w:tcW w:w="3399" w:type="dxa"/>
            <w:shd w:val="clear" w:color="auto" w:fill="auto"/>
            <w:noWrap/>
            <w:vAlign w:val="bottom"/>
          </w:tcPr>
          <w:p w14:paraId="55BFE06E" w14:textId="77777777" w:rsidR="00D06CEF" w:rsidRPr="009C6FD5" w:rsidRDefault="00D06CEF" w:rsidP="00D06CEF">
            <w:pPr>
              <w:rPr>
                <w:lang w:val="en-ZA"/>
              </w:rPr>
            </w:pPr>
            <w:r w:rsidRPr="009C6FD5">
              <w:rPr>
                <w:lang w:val="en-ZA"/>
              </w:rPr>
              <w:t>PowerPoint 97 Expert User</w:t>
            </w:r>
          </w:p>
        </w:tc>
        <w:tc>
          <w:tcPr>
            <w:tcW w:w="1320" w:type="dxa"/>
            <w:shd w:val="clear" w:color="auto" w:fill="auto"/>
            <w:noWrap/>
            <w:vAlign w:val="bottom"/>
          </w:tcPr>
          <w:p w14:paraId="3D11B13B" w14:textId="77777777" w:rsidR="00D06CEF" w:rsidRPr="009C6FD5" w:rsidRDefault="00D06CEF" w:rsidP="00D06CEF">
            <w:pPr>
              <w:rPr>
                <w:lang w:val="en-ZA"/>
              </w:rPr>
            </w:pPr>
            <w:r w:rsidRPr="009C6FD5">
              <w:rPr>
                <w:lang w:val="en-ZA"/>
              </w:rPr>
              <w:t>318</w:t>
            </w:r>
          </w:p>
        </w:tc>
        <w:tc>
          <w:tcPr>
            <w:tcW w:w="1578" w:type="dxa"/>
            <w:shd w:val="clear" w:color="auto" w:fill="auto"/>
            <w:noWrap/>
            <w:vAlign w:val="bottom"/>
          </w:tcPr>
          <w:p w14:paraId="6AC8F308" w14:textId="77777777" w:rsidR="00D06CEF" w:rsidRPr="009C6FD5" w:rsidRDefault="00D06CEF" w:rsidP="00D06CEF">
            <w:pPr>
              <w:rPr>
                <w:lang w:val="en-ZA"/>
              </w:rPr>
            </w:pPr>
            <w:r w:rsidRPr="009C6FD5">
              <w:rPr>
                <w:lang w:val="en-ZA"/>
              </w:rPr>
              <w:t>1840051086</w:t>
            </w:r>
          </w:p>
        </w:tc>
        <w:tc>
          <w:tcPr>
            <w:tcW w:w="1100" w:type="dxa"/>
            <w:shd w:val="clear" w:color="auto" w:fill="auto"/>
            <w:noWrap/>
            <w:vAlign w:val="bottom"/>
          </w:tcPr>
          <w:p w14:paraId="3A206880" w14:textId="77777777" w:rsidR="00D06CEF" w:rsidRPr="009C6FD5" w:rsidRDefault="00D06CEF" w:rsidP="00D06CEF">
            <w:pPr>
              <w:rPr>
                <w:lang w:val="en-ZA"/>
              </w:rPr>
            </w:pPr>
            <w:r w:rsidRPr="009C6FD5">
              <w:rPr>
                <w:lang w:val="en-ZA"/>
              </w:rPr>
              <w:t>76</w:t>
            </w:r>
          </w:p>
        </w:tc>
        <w:tc>
          <w:tcPr>
            <w:tcW w:w="1100" w:type="dxa"/>
            <w:shd w:val="clear" w:color="auto" w:fill="auto"/>
            <w:noWrap/>
            <w:vAlign w:val="bottom"/>
          </w:tcPr>
          <w:p w14:paraId="0855D43D" w14:textId="77777777" w:rsidR="00D06CEF" w:rsidRPr="009C6FD5" w:rsidRDefault="00D06CEF" w:rsidP="00D06CEF">
            <w:pPr>
              <w:rPr>
                <w:lang w:val="en-ZA"/>
              </w:rPr>
            </w:pPr>
            <w:r w:rsidRPr="009C6FD5">
              <w:rPr>
                <w:lang w:val="en-ZA"/>
              </w:rPr>
              <w:t>CD</w:t>
            </w:r>
          </w:p>
        </w:tc>
      </w:tr>
      <w:tr w:rsidR="00D06CEF" w:rsidRPr="009C6FD5" w14:paraId="3C5AE886" w14:textId="77777777">
        <w:trPr>
          <w:trHeight w:val="255"/>
        </w:trPr>
        <w:tc>
          <w:tcPr>
            <w:tcW w:w="1351" w:type="dxa"/>
            <w:shd w:val="clear" w:color="auto" w:fill="auto"/>
            <w:noWrap/>
            <w:vAlign w:val="bottom"/>
          </w:tcPr>
          <w:p w14:paraId="463BDE7F" w14:textId="77777777" w:rsidR="00D06CEF" w:rsidRPr="009C6FD5" w:rsidRDefault="00D06CEF" w:rsidP="00D06CEF">
            <w:pPr>
              <w:rPr>
                <w:lang w:val="en-ZA"/>
              </w:rPr>
            </w:pPr>
            <w:r w:rsidRPr="009C6FD5">
              <w:rPr>
                <w:lang w:val="en-ZA"/>
              </w:rPr>
              <w:t>Cspp800p</w:t>
            </w:r>
          </w:p>
        </w:tc>
        <w:tc>
          <w:tcPr>
            <w:tcW w:w="3399" w:type="dxa"/>
            <w:shd w:val="clear" w:color="auto" w:fill="auto"/>
            <w:noWrap/>
            <w:vAlign w:val="bottom"/>
          </w:tcPr>
          <w:p w14:paraId="01D38FD9" w14:textId="77777777" w:rsidR="00D06CEF" w:rsidRPr="009C6FD5" w:rsidRDefault="00D06CEF" w:rsidP="00D06CEF">
            <w:pPr>
              <w:rPr>
                <w:lang w:val="en-ZA"/>
              </w:rPr>
            </w:pPr>
            <w:r w:rsidRPr="009C6FD5">
              <w:rPr>
                <w:lang w:val="en-ZA"/>
              </w:rPr>
              <w:t>PowerPoint 2000</w:t>
            </w:r>
          </w:p>
        </w:tc>
        <w:tc>
          <w:tcPr>
            <w:tcW w:w="1320" w:type="dxa"/>
            <w:shd w:val="clear" w:color="auto" w:fill="auto"/>
            <w:noWrap/>
            <w:vAlign w:val="bottom"/>
          </w:tcPr>
          <w:p w14:paraId="2C4225EA" w14:textId="77777777" w:rsidR="00D06CEF" w:rsidRPr="009C6FD5" w:rsidRDefault="00D06CEF" w:rsidP="00D06CEF">
            <w:pPr>
              <w:rPr>
                <w:lang w:val="en-ZA"/>
              </w:rPr>
            </w:pPr>
            <w:r w:rsidRPr="009C6FD5">
              <w:rPr>
                <w:lang w:val="en-ZA"/>
              </w:rPr>
              <w:t>300</w:t>
            </w:r>
          </w:p>
        </w:tc>
        <w:tc>
          <w:tcPr>
            <w:tcW w:w="1578" w:type="dxa"/>
            <w:shd w:val="clear" w:color="auto" w:fill="auto"/>
            <w:noWrap/>
            <w:vAlign w:val="bottom"/>
          </w:tcPr>
          <w:p w14:paraId="00B550B0" w14:textId="77777777" w:rsidR="00D06CEF" w:rsidRPr="009C6FD5" w:rsidRDefault="00D06CEF" w:rsidP="00D06CEF">
            <w:pPr>
              <w:rPr>
                <w:lang w:val="en-ZA"/>
              </w:rPr>
            </w:pPr>
            <w:r w:rsidRPr="009C6FD5">
              <w:rPr>
                <w:lang w:val="en-ZA"/>
              </w:rPr>
              <w:t>1840050500</w:t>
            </w:r>
          </w:p>
        </w:tc>
        <w:tc>
          <w:tcPr>
            <w:tcW w:w="1100" w:type="dxa"/>
            <w:shd w:val="clear" w:color="auto" w:fill="auto"/>
            <w:noWrap/>
            <w:vAlign w:val="bottom"/>
          </w:tcPr>
          <w:p w14:paraId="46E52FC7" w14:textId="77777777" w:rsidR="00D06CEF" w:rsidRPr="009C6FD5" w:rsidRDefault="00D06CEF" w:rsidP="00D06CEF">
            <w:pPr>
              <w:rPr>
                <w:lang w:val="en-ZA"/>
              </w:rPr>
            </w:pPr>
            <w:r w:rsidRPr="009C6FD5">
              <w:rPr>
                <w:lang w:val="en-ZA"/>
              </w:rPr>
              <w:t>76</w:t>
            </w:r>
          </w:p>
        </w:tc>
        <w:tc>
          <w:tcPr>
            <w:tcW w:w="1100" w:type="dxa"/>
            <w:shd w:val="clear" w:color="auto" w:fill="auto"/>
            <w:noWrap/>
            <w:vAlign w:val="bottom"/>
          </w:tcPr>
          <w:p w14:paraId="6166B5D7" w14:textId="77777777" w:rsidR="00D06CEF" w:rsidRPr="009C6FD5" w:rsidRDefault="00D06CEF" w:rsidP="00D06CEF">
            <w:pPr>
              <w:rPr>
                <w:lang w:val="en-ZA"/>
              </w:rPr>
            </w:pPr>
            <w:r w:rsidRPr="009C6FD5">
              <w:rPr>
                <w:lang w:val="en-ZA"/>
              </w:rPr>
              <w:t>CD</w:t>
            </w:r>
          </w:p>
        </w:tc>
      </w:tr>
      <w:tr w:rsidR="00D06CEF" w:rsidRPr="009C6FD5" w14:paraId="012472DB" w14:textId="77777777">
        <w:trPr>
          <w:trHeight w:val="255"/>
        </w:trPr>
        <w:tc>
          <w:tcPr>
            <w:tcW w:w="1351" w:type="dxa"/>
            <w:shd w:val="clear" w:color="auto" w:fill="auto"/>
            <w:noWrap/>
            <w:vAlign w:val="bottom"/>
          </w:tcPr>
          <w:p w14:paraId="06973A58" w14:textId="77777777" w:rsidR="00D06CEF" w:rsidRPr="009C6FD5" w:rsidRDefault="00D06CEF" w:rsidP="00D06CEF">
            <w:pPr>
              <w:rPr>
                <w:lang w:val="en-ZA"/>
              </w:rPr>
            </w:pPr>
            <w:r w:rsidRPr="009C6FD5">
              <w:rPr>
                <w:lang w:val="en-ZA"/>
              </w:rPr>
              <w:t>Cspp800x</w:t>
            </w:r>
          </w:p>
        </w:tc>
        <w:tc>
          <w:tcPr>
            <w:tcW w:w="3399" w:type="dxa"/>
            <w:shd w:val="clear" w:color="auto" w:fill="auto"/>
            <w:noWrap/>
            <w:vAlign w:val="bottom"/>
          </w:tcPr>
          <w:p w14:paraId="72A5F764" w14:textId="77777777" w:rsidR="00D06CEF" w:rsidRPr="009C6FD5" w:rsidRDefault="00D06CEF" w:rsidP="00D06CEF">
            <w:pPr>
              <w:rPr>
                <w:lang w:val="en-ZA"/>
              </w:rPr>
            </w:pPr>
            <w:r w:rsidRPr="009C6FD5">
              <w:rPr>
                <w:lang w:val="en-ZA"/>
              </w:rPr>
              <w:t>PowerPoint 2000 Expert</w:t>
            </w:r>
          </w:p>
        </w:tc>
        <w:tc>
          <w:tcPr>
            <w:tcW w:w="1320" w:type="dxa"/>
            <w:shd w:val="clear" w:color="auto" w:fill="auto"/>
            <w:noWrap/>
            <w:vAlign w:val="bottom"/>
          </w:tcPr>
          <w:p w14:paraId="6410A4B9" w14:textId="77777777" w:rsidR="00D06CEF" w:rsidRPr="009C6FD5" w:rsidRDefault="00D06CEF" w:rsidP="00D06CEF">
            <w:pPr>
              <w:rPr>
                <w:lang w:val="en-ZA"/>
              </w:rPr>
            </w:pPr>
            <w:r w:rsidRPr="009C6FD5">
              <w:rPr>
                <w:lang w:val="en-ZA"/>
              </w:rPr>
              <w:t>258</w:t>
            </w:r>
          </w:p>
        </w:tc>
        <w:tc>
          <w:tcPr>
            <w:tcW w:w="1578" w:type="dxa"/>
            <w:shd w:val="clear" w:color="auto" w:fill="auto"/>
            <w:noWrap/>
            <w:vAlign w:val="bottom"/>
          </w:tcPr>
          <w:p w14:paraId="6D8C2E89" w14:textId="77777777" w:rsidR="00D06CEF" w:rsidRPr="009C6FD5" w:rsidRDefault="00D06CEF" w:rsidP="00D06CEF">
            <w:pPr>
              <w:rPr>
                <w:lang w:val="en-ZA"/>
              </w:rPr>
            </w:pPr>
            <w:r w:rsidRPr="009C6FD5">
              <w:rPr>
                <w:lang w:val="en-ZA"/>
              </w:rPr>
              <w:t>1840052007</w:t>
            </w:r>
          </w:p>
        </w:tc>
        <w:tc>
          <w:tcPr>
            <w:tcW w:w="1100" w:type="dxa"/>
            <w:shd w:val="clear" w:color="auto" w:fill="auto"/>
            <w:noWrap/>
            <w:vAlign w:val="bottom"/>
          </w:tcPr>
          <w:p w14:paraId="35E23C19" w14:textId="77777777" w:rsidR="00D06CEF" w:rsidRPr="009C6FD5" w:rsidRDefault="00D06CEF" w:rsidP="00D06CEF">
            <w:pPr>
              <w:rPr>
                <w:lang w:val="en-ZA"/>
              </w:rPr>
            </w:pPr>
            <w:r w:rsidRPr="009C6FD5">
              <w:rPr>
                <w:lang w:val="en-ZA"/>
              </w:rPr>
              <w:t>74</w:t>
            </w:r>
          </w:p>
        </w:tc>
        <w:tc>
          <w:tcPr>
            <w:tcW w:w="1100" w:type="dxa"/>
            <w:shd w:val="clear" w:color="auto" w:fill="auto"/>
            <w:noWrap/>
            <w:vAlign w:val="bottom"/>
          </w:tcPr>
          <w:p w14:paraId="43286E83" w14:textId="77777777" w:rsidR="00D06CEF" w:rsidRPr="009C6FD5" w:rsidRDefault="00D06CEF" w:rsidP="00D06CEF">
            <w:pPr>
              <w:rPr>
                <w:lang w:val="en-ZA"/>
              </w:rPr>
            </w:pPr>
            <w:r w:rsidRPr="009C6FD5">
              <w:rPr>
                <w:lang w:val="en-ZA"/>
              </w:rPr>
              <w:t>CD</w:t>
            </w:r>
          </w:p>
        </w:tc>
      </w:tr>
      <w:tr w:rsidR="00D06CEF" w:rsidRPr="009C6FD5" w14:paraId="14DCB1BE" w14:textId="77777777">
        <w:trPr>
          <w:trHeight w:val="255"/>
        </w:trPr>
        <w:tc>
          <w:tcPr>
            <w:tcW w:w="1351" w:type="dxa"/>
            <w:shd w:val="clear" w:color="auto" w:fill="auto"/>
            <w:noWrap/>
            <w:vAlign w:val="bottom"/>
          </w:tcPr>
          <w:p w14:paraId="6E56F82C" w14:textId="77777777" w:rsidR="00D06CEF" w:rsidRPr="009C6FD5" w:rsidRDefault="00D06CEF" w:rsidP="00D06CEF">
            <w:pPr>
              <w:rPr>
                <w:lang w:val="en-ZA"/>
              </w:rPr>
            </w:pPr>
            <w:r w:rsidRPr="009C6FD5">
              <w:rPr>
                <w:lang w:val="en-ZA"/>
              </w:rPr>
              <w:t>Cswd597p</w:t>
            </w:r>
          </w:p>
        </w:tc>
        <w:tc>
          <w:tcPr>
            <w:tcW w:w="3399" w:type="dxa"/>
            <w:shd w:val="clear" w:color="auto" w:fill="auto"/>
            <w:noWrap/>
            <w:vAlign w:val="bottom"/>
          </w:tcPr>
          <w:p w14:paraId="197BAE2B" w14:textId="77777777" w:rsidR="00D06CEF" w:rsidRPr="009C6FD5" w:rsidRDefault="00D06CEF" w:rsidP="00D06CEF">
            <w:pPr>
              <w:rPr>
                <w:lang w:val="en-ZA"/>
              </w:rPr>
            </w:pPr>
            <w:r w:rsidRPr="009C6FD5">
              <w:rPr>
                <w:lang w:val="en-ZA"/>
              </w:rPr>
              <w:t>Word 97 Proficient User</w:t>
            </w:r>
          </w:p>
        </w:tc>
        <w:tc>
          <w:tcPr>
            <w:tcW w:w="1320" w:type="dxa"/>
            <w:shd w:val="clear" w:color="auto" w:fill="auto"/>
            <w:noWrap/>
            <w:vAlign w:val="bottom"/>
          </w:tcPr>
          <w:p w14:paraId="38D56224" w14:textId="77777777" w:rsidR="00D06CEF" w:rsidRPr="009C6FD5" w:rsidRDefault="00D06CEF" w:rsidP="00D06CEF">
            <w:pPr>
              <w:rPr>
                <w:lang w:val="en-ZA"/>
              </w:rPr>
            </w:pPr>
            <w:r w:rsidRPr="009C6FD5">
              <w:rPr>
                <w:lang w:val="en-ZA"/>
              </w:rPr>
              <w:t>338</w:t>
            </w:r>
          </w:p>
        </w:tc>
        <w:tc>
          <w:tcPr>
            <w:tcW w:w="1578" w:type="dxa"/>
            <w:shd w:val="clear" w:color="auto" w:fill="auto"/>
            <w:noWrap/>
            <w:vAlign w:val="bottom"/>
          </w:tcPr>
          <w:p w14:paraId="6D22D398" w14:textId="77777777" w:rsidR="00D06CEF" w:rsidRPr="009C6FD5" w:rsidRDefault="00D06CEF" w:rsidP="00D06CEF">
            <w:pPr>
              <w:rPr>
                <w:lang w:val="en-ZA"/>
              </w:rPr>
            </w:pPr>
            <w:r w:rsidRPr="009C6FD5">
              <w:rPr>
                <w:lang w:val="en-ZA"/>
              </w:rPr>
              <w:t>1840051167</w:t>
            </w:r>
          </w:p>
        </w:tc>
        <w:tc>
          <w:tcPr>
            <w:tcW w:w="1100" w:type="dxa"/>
            <w:shd w:val="clear" w:color="auto" w:fill="auto"/>
            <w:noWrap/>
            <w:vAlign w:val="bottom"/>
          </w:tcPr>
          <w:p w14:paraId="6C1C6A39" w14:textId="77777777" w:rsidR="00D06CEF" w:rsidRPr="009C6FD5" w:rsidRDefault="00D06CEF" w:rsidP="00D06CEF">
            <w:pPr>
              <w:rPr>
                <w:lang w:val="en-ZA"/>
              </w:rPr>
            </w:pPr>
            <w:r w:rsidRPr="009C6FD5">
              <w:rPr>
                <w:lang w:val="en-ZA"/>
              </w:rPr>
              <w:t>75</w:t>
            </w:r>
          </w:p>
        </w:tc>
        <w:tc>
          <w:tcPr>
            <w:tcW w:w="1100" w:type="dxa"/>
            <w:shd w:val="clear" w:color="auto" w:fill="auto"/>
            <w:noWrap/>
            <w:vAlign w:val="bottom"/>
          </w:tcPr>
          <w:p w14:paraId="1923FE3A" w14:textId="77777777" w:rsidR="00D06CEF" w:rsidRPr="009C6FD5" w:rsidRDefault="00D06CEF" w:rsidP="00D06CEF">
            <w:pPr>
              <w:rPr>
                <w:lang w:val="en-ZA"/>
              </w:rPr>
            </w:pPr>
            <w:r w:rsidRPr="009C6FD5">
              <w:rPr>
                <w:lang w:val="en-ZA"/>
              </w:rPr>
              <w:t>CD</w:t>
            </w:r>
          </w:p>
        </w:tc>
      </w:tr>
      <w:tr w:rsidR="00D06CEF" w:rsidRPr="009C6FD5" w14:paraId="0DEBD761" w14:textId="77777777">
        <w:trPr>
          <w:trHeight w:val="255"/>
        </w:trPr>
        <w:tc>
          <w:tcPr>
            <w:tcW w:w="1351" w:type="dxa"/>
            <w:shd w:val="clear" w:color="auto" w:fill="auto"/>
            <w:noWrap/>
            <w:vAlign w:val="bottom"/>
          </w:tcPr>
          <w:p w14:paraId="719B821D" w14:textId="77777777" w:rsidR="00D06CEF" w:rsidRPr="009C6FD5" w:rsidRDefault="00D06CEF" w:rsidP="00D06CEF">
            <w:pPr>
              <w:rPr>
                <w:lang w:val="en-ZA"/>
              </w:rPr>
            </w:pPr>
            <w:r w:rsidRPr="009C6FD5">
              <w:rPr>
                <w:lang w:val="en-ZA"/>
              </w:rPr>
              <w:t>Cswd597x</w:t>
            </w:r>
          </w:p>
        </w:tc>
        <w:tc>
          <w:tcPr>
            <w:tcW w:w="3399" w:type="dxa"/>
            <w:shd w:val="clear" w:color="auto" w:fill="auto"/>
            <w:noWrap/>
            <w:vAlign w:val="bottom"/>
          </w:tcPr>
          <w:p w14:paraId="75DB864C" w14:textId="77777777" w:rsidR="00D06CEF" w:rsidRPr="009C6FD5" w:rsidRDefault="00D06CEF" w:rsidP="00D06CEF">
            <w:pPr>
              <w:rPr>
                <w:lang w:val="en-ZA"/>
              </w:rPr>
            </w:pPr>
            <w:r w:rsidRPr="009C6FD5">
              <w:rPr>
                <w:lang w:val="en-ZA"/>
              </w:rPr>
              <w:t>Word 97 Expert</w:t>
            </w:r>
          </w:p>
        </w:tc>
        <w:tc>
          <w:tcPr>
            <w:tcW w:w="1320" w:type="dxa"/>
            <w:shd w:val="clear" w:color="auto" w:fill="auto"/>
            <w:noWrap/>
            <w:vAlign w:val="bottom"/>
          </w:tcPr>
          <w:p w14:paraId="01BC03E1" w14:textId="77777777" w:rsidR="00D06CEF" w:rsidRPr="009C6FD5" w:rsidRDefault="00D06CEF" w:rsidP="00D06CEF">
            <w:pPr>
              <w:rPr>
                <w:lang w:val="en-ZA"/>
              </w:rPr>
            </w:pPr>
            <w:r w:rsidRPr="009C6FD5">
              <w:rPr>
                <w:lang w:val="en-ZA"/>
              </w:rPr>
              <w:t>344</w:t>
            </w:r>
          </w:p>
        </w:tc>
        <w:tc>
          <w:tcPr>
            <w:tcW w:w="1578" w:type="dxa"/>
            <w:shd w:val="clear" w:color="auto" w:fill="auto"/>
            <w:noWrap/>
            <w:vAlign w:val="bottom"/>
          </w:tcPr>
          <w:p w14:paraId="24ED825E" w14:textId="77777777" w:rsidR="00D06CEF" w:rsidRPr="009C6FD5" w:rsidRDefault="00D06CEF" w:rsidP="00D06CEF">
            <w:pPr>
              <w:rPr>
                <w:lang w:val="en-ZA"/>
              </w:rPr>
            </w:pPr>
            <w:r w:rsidRPr="009C6FD5">
              <w:rPr>
                <w:lang w:val="en-ZA"/>
              </w:rPr>
              <w:t>1840052198</w:t>
            </w:r>
          </w:p>
        </w:tc>
        <w:tc>
          <w:tcPr>
            <w:tcW w:w="1100" w:type="dxa"/>
            <w:shd w:val="clear" w:color="auto" w:fill="auto"/>
            <w:noWrap/>
            <w:vAlign w:val="bottom"/>
          </w:tcPr>
          <w:p w14:paraId="46AF0965" w14:textId="77777777" w:rsidR="00D06CEF" w:rsidRPr="009C6FD5" w:rsidRDefault="00D06CEF" w:rsidP="00D06CEF">
            <w:pPr>
              <w:rPr>
                <w:lang w:val="en-ZA"/>
              </w:rPr>
            </w:pPr>
            <w:r w:rsidRPr="009C6FD5">
              <w:rPr>
                <w:lang w:val="en-ZA"/>
              </w:rPr>
              <w:t>74</w:t>
            </w:r>
          </w:p>
        </w:tc>
        <w:tc>
          <w:tcPr>
            <w:tcW w:w="1100" w:type="dxa"/>
            <w:shd w:val="clear" w:color="auto" w:fill="auto"/>
            <w:noWrap/>
            <w:vAlign w:val="bottom"/>
          </w:tcPr>
          <w:p w14:paraId="44084FD8" w14:textId="77777777" w:rsidR="00D06CEF" w:rsidRPr="009C6FD5" w:rsidRDefault="00D06CEF" w:rsidP="00D06CEF">
            <w:pPr>
              <w:rPr>
                <w:lang w:val="en-ZA"/>
              </w:rPr>
            </w:pPr>
            <w:r w:rsidRPr="009C6FD5">
              <w:rPr>
                <w:lang w:val="en-ZA"/>
              </w:rPr>
              <w:t>CD</w:t>
            </w:r>
          </w:p>
        </w:tc>
      </w:tr>
      <w:tr w:rsidR="00D06CEF" w:rsidRPr="009C6FD5" w14:paraId="22BC8E7D" w14:textId="77777777">
        <w:trPr>
          <w:trHeight w:val="255"/>
        </w:trPr>
        <w:tc>
          <w:tcPr>
            <w:tcW w:w="1351" w:type="dxa"/>
            <w:shd w:val="clear" w:color="auto" w:fill="auto"/>
            <w:noWrap/>
            <w:vAlign w:val="bottom"/>
          </w:tcPr>
          <w:p w14:paraId="2BB269C6" w14:textId="77777777" w:rsidR="00D06CEF" w:rsidRPr="009C6FD5" w:rsidRDefault="00D06CEF" w:rsidP="00D06CEF">
            <w:pPr>
              <w:rPr>
                <w:lang w:val="en-ZA"/>
              </w:rPr>
            </w:pPr>
            <w:r w:rsidRPr="009C6FD5">
              <w:rPr>
                <w:lang w:val="en-ZA"/>
              </w:rPr>
              <w:t>Cswd800p</w:t>
            </w:r>
          </w:p>
        </w:tc>
        <w:tc>
          <w:tcPr>
            <w:tcW w:w="3399" w:type="dxa"/>
            <w:shd w:val="clear" w:color="auto" w:fill="auto"/>
            <w:noWrap/>
            <w:vAlign w:val="bottom"/>
          </w:tcPr>
          <w:p w14:paraId="769099FB" w14:textId="77777777" w:rsidR="00D06CEF" w:rsidRPr="009C6FD5" w:rsidRDefault="00D06CEF" w:rsidP="00D06CEF">
            <w:pPr>
              <w:rPr>
                <w:lang w:val="en-ZA"/>
              </w:rPr>
            </w:pPr>
            <w:r w:rsidRPr="009C6FD5">
              <w:rPr>
                <w:lang w:val="en-ZA"/>
              </w:rPr>
              <w:t>Word 2000</w:t>
            </w:r>
          </w:p>
        </w:tc>
        <w:tc>
          <w:tcPr>
            <w:tcW w:w="1320" w:type="dxa"/>
            <w:shd w:val="clear" w:color="auto" w:fill="auto"/>
            <w:noWrap/>
            <w:vAlign w:val="bottom"/>
          </w:tcPr>
          <w:p w14:paraId="24703636" w14:textId="77777777" w:rsidR="00D06CEF" w:rsidRPr="009C6FD5" w:rsidRDefault="00D06CEF" w:rsidP="00D06CEF">
            <w:pPr>
              <w:rPr>
                <w:lang w:val="en-ZA"/>
              </w:rPr>
            </w:pPr>
            <w:r w:rsidRPr="009C6FD5">
              <w:rPr>
                <w:lang w:val="en-ZA"/>
              </w:rPr>
              <w:t>342</w:t>
            </w:r>
          </w:p>
        </w:tc>
        <w:tc>
          <w:tcPr>
            <w:tcW w:w="1578" w:type="dxa"/>
            <w:shd w:val="clear" w:color="auto" w:fill="auto"/>
            <w:noWrap/>
            <w:vAlign w:val="bottom"/>
          </w:tcPr>
          <w:p w14:paraId="7FDC6B30" w14:textId="77777777" w:rsidR="00D06CEF" w:rsidRPr="009C6FD5" w:rsidRDefault="00D06CEF" w:rsidP="00D06CEF">
            <w:pPr>
              <w:rPr>
                <w:lang w:val="en-ZA"/>
              </w:rPr>
            </w:pPr>
            <w:r w:rsidRPr="009C6FD5">
              <w:rPr>
                <w:lang w:val="en-ZA"/>
              </w:rPr>
              <w:t>1840050594</w:t>
            </w:r>
          </w:p>
        </w:tc>
        <w:tc>
          <w:tcPr>
            <w:tcW w:w="1100" w:type="dxa"/>
            <w:shd w:val="clear" w:color="auto" w:fill="auto"/>
            <w:noWrap/>
            <w:vAlign w:val="bottom"/>
          </w:tcPr>
          <w:p w14:paraId="46090BC5" w14:textId="77777777" w:rsidR="00D06CEF" w:rsidRPr="009C6FD5" w:rsidRDefault="00D06CEF" w:rsidP="00D06CEF">
            <w:pPr>
              <w:rPr>
                <w:lang w:val="en-ZA"/>
              </w:rPr>
            </w:pPr>
            <w:r w:rsidRPr="009C6FD5">
              <w:rPr>
                <w:lang w:val="en-ZA"/>
              </w:rPr>
              <w:t>75</w:t>
            </w:r>
          </w:p>
        </w:tc>
        <w:tc>
          <w:tcPr>
            <w:tcW w:w="1100" w:type="dxa"/>
            <w:shd w:val="clear" w:color="auto" w:fill="auto"/>
            <w:noWrap/>
            <w:vAlign w:val="bottom"/>
          </w:tcPr>
          <w:p w14:paraId="64155DCE" w14:textId="77777777" w:rsidR="00D06CEF" w:rsidRPr="009C6FD5" w:rsidRDefault="00D06CEF" w:rsidP="00D06CEF">
            <w:pPr>
              <w:rPr>
                <w:lang w:val="en-ZA"/>
              </w:rPr>
            </w:pPr>
            <w:r w:rsidRPr="009C6FD5">
              <w:rPr>
                <w:lang w:val="en-ZA"/>
              </w:rPr>
              <w:t>CD</w:t>
            </w:r>
          </w:p>
        </w:tc>
      </w:tr>
      <w:tr w:rsidR="00D06CEF" w:rsidRPr="009C6FD5" w14:paraId="6AF0893A" w14:textId="77777777">
        <w:trPr>
          <w:trHeight w:val="255"/>
        </w:trPr>
        <w:tc>
          <w:tcPr>
            <w:tcW w:w="1351" w:type="dxa"/>
            <w:shd w:val="clear" w:color="auto" w:fill="auto"/>
            <w:noWrap/>
            <w:vAlign w:val="bottom"/>
          </w:tcPr>
          <w:p w14:paraId="36B32568" w14:textId="77777777" w:rsidR="00D06CEF" w:rsidRPr="009C6FD5" w:rsidRDefault="00D06CEF" w:rsidP="00D06CEF">
            <w:pPr>
              <w:rPr>
                <w:lang w:val="en-ZA"/>
              </w:rPr>
            </w:pPr>
            <w:r w:rsidRPr="009C6FD5">
              <w:rPr>
                <w:lang w:val="en-ZA"/>
              </w:rPr>
              <w:t>Cswd800x</w:t>
            </w:r>
          </w:p>
        </w:tc>
        <w:tc>
          <w:tcPr>
            <w:tcW w:w="3399" w:type="dxa"/>
            <w:shd w:val="clear" w:color="auto" w:fill="auto"/>
            <w:noWrap/>
            <w:vAlign w:val="bottom"/>
          </w:tcPr>
          <w:p w14:paraId="11AED203" w14:textId="77777777" w:rsidR="00D06CEF" w:rsidRPr="009C6FD5" w:rsidRDefault="00D06CEF" w:rsidP="00D06CEF">
            <w:pPr>
              <w:rPr>
                <w:lang w:val="en-ZA"/>
              </w:rPr>
            </w:pPr>
            <w:r w:rsidRPr="009C6FD5">
              <w:rPr>
                <w:lang w:val="en-ZA"/>
              </w:rPr>
              <w:t>Word 2000 Expert</w:t>
            </w:r>
          </w:p>
        </w:tc>
        <w:tc>
          <w:tcPr>
            <w:tcW w:w="1320" w:type="dxa"/>
            <w:shd w:val="clear" w:color="auto" w:fill="auto"/>
            <w:noWrap/>
            <w:vAlign w:val="bottom"/>
          </w:tcPr>
          <w:p w14:paraId="7ABB7EA6" w14:textId="77777777" w:rsidR="00D06CEF" w:rsidRPr="009C6FD5" w:rsidRDefault="00D06CEF" w:rsidP="00D06CEF">
            <w:pPr>
              <w:rPr>
                <w:lang w:val="en-ZA"/>
              </w:rPr>
            </w:pPr>
            <w:r w:rsidRPr="009C6FD5">
              <w:rPr>
                <w:lang w:val="en-ZA"/>
              </w:rPr>
              <w:t>350</w:t>
            </w:r>
          </w:p>
        </w:tc>
        <w:tc>
          <w:tcPr>
            <w:tcW w:w="1578" w:type="dxa"/>
            <w:shd w:val="clear" w:color="auto" w:fill="auto"/>
            <w:noWrap/>
            <w:vAlign w:val="bottom"/>
          </w:tcPr>
          <w:p w14:paraId="05F6A40A" w14:textId="77777777" w:rsidR="00D06CEF" w:rsidRPr="009C6FD5" w:rsidRDefault="00D06CEF" w:rsidP="00D06CEF">
            <w:pPr>
              <w:rPr>
                <w:lang w:val="en-ZA"/>
              </w:rPr>
            </w:pPr>
            <w:r w:rsidRPr="009C6FD5">
              <w:rPr>
                <w:lang w:val="en-ZA"/>
              </w:rPr>
              <w:t>1840052090</w:t>
            </w:r>
          </w:p>
        </w:tc>
        <w:tc>
          <w:tcPr>
            <w:tcW w:w="1100" w:type="dxa"/>
            <w:shd w:val="clear" w:color="auto" w:fill="auto"/>
            <w:noWrap/>
            <w:vAlign w:val="bottom"/>
          </w:tcPr>
          <w:p w14:paraId="61FFBF50" w14:textId="77777777" w:rsidR="00D06CEF" w:rsidRPr="009C6FD5" w:rsidRDefault="00D06CEF" w:rsidP="00D06CEF">
            <w:pPr>
              <w:rPr>
                <w:lang w:val="en-ZA"/>
              </w:rPr>
            </w:pPr>
            <w:r w:rsidRPr="009C6FD5">
              <w:rPr>
                <w:lang w:val="en-ZA"/>
              </w:rPr>
              <w:t>74</w:t>
            </w:r>
          </w:p>
        </w:tc>
        <w:tc>
          <w:tcPr>
            <w:tcW w:w="1100" w:type="dxa"/>
            <w:shd w:val="clear" w:color="auto" w:fill="auto"/>
            <w:noWrap/>
            <w:vAlign w:val="bottom"/>
          </w:tcPr>
          <w:p w14:paraId="2B5B5C4C" w14:textId="77777777" w:rsidR="00D06CEF" w:rsidRPr="009C6FD5" w:rsidRDefault="00D06CEF" w:rsidP="00D06CEF">
            <w:pPr>
              <w:rPr>
                <w:lang w:val="en-ZA"/>
              </w:rPr>
            </w:pPr>
            <w:r w:rsidRPr="009C6FD5">
              <w:rPr>
                <w:lang w:val="en-ZA"/>
              </w:rPr>
              <w:t>CD</w:t>
            </w:r>
          </w:p>
        </w:tc>
      </w:tr>
      <w:tr w:rsidR="00D06CEF" w:rsidRPr="009C6FD5" w14:paraId="69032633" w14:textId="77777777">
        <w:trPr>
          <w:trHeight w:val="255"/>
        </w:trPr>
        <w:tc>
          <w:tcPr>
            <w:tcW w:w="1351" w:type="dxa"/>
            <w:shd w:val="clear" w:color="auto" w:fill="auto"/>
            <w:noWrap/>
            <w:vAlign w:val="bottom"/>
          </w:tcPr>
          <w:p w14:paraId="28CD6A10" w14:textId="77777777" w:rsidR="00D06CEF" w:rsidRPr="009C6FD5" w:rsidRDefault="00D06CEF" w:rsidP="00D06CEF">
            <w:pPr>
              <w:rPr>
                <w:lang w:val="en-ZA"/>
              </w:rPr>
            </w:pPr>
            <w:r w:rsidRPr="009C6FD5">
              <w:rPr>
                <w:lang w:val="en-ZA"/>
              </w:rPr>
              <w:t>Csxl597p</w:t>
            </w:r>
          </w:p>
        </w:tc>
        <w:tc>
          <w:tcPr>
            <w:tcW w:w="3399" w:type="dxa"/>
            <w:shd w:val="clear" w:color="auto" w:fill="auto"/>
            <w:noWrap/>
            <w:vAlign w:val="bottom"/>
          </w:tcPr>
          <w:p w14:paraId="6B6AA22E" w14:textId="77777777" w:rsidR="00D06CEF" w:rsidRPr="009C6FD5" w:rsidRDefault="00D06CEF" w:rsidP="00D06CEF">
            <w:pPr>
              <w:rPr>
                <w:lang w:val="en-ZA"/>
              </w:rPr>
            </w:pPr>
            <w:r w:rsidRPr="009C6FD5">
              <w:rPr>
                <w:lang w:val="en-ZA"/>
              </w:rPr>
              <w:t>Excel 97 Proficient User</w:t>
            </w:r>
          </w:p>
        </w:tc>
        <w:tc>
          <w:tcPr>
            <w:tcW w:w="1320" w:type="dxa"/>
            <w:shd w:val="clear" w:color="auto" w:fill="auto"/>
            <w:noWrap/>
            <w:vAlign w:val="bottom"/>
          </w:tcPr>
          <w:p w14:paraId="74DCABA7" w14:textId="77777777" w:rsidR="00D06CEF" w:rsidRPr="009C6FD5" w:rsidRDefault="00D06CEF" w:rsidP="00D06CEF">
            <w:pPr>
              <w:rPr>
                <w:lang w:val="en-ZA"/>
              </w:rPr>
            </w:pPr>
            <w:r w:rsidRPr="009C6FD5">
              <w:rPr>
                <w:lang w:val="en-ZA"/>
              </w:rPr>
              <w:t>298</w:t>
            </w:r>
          </w:p>
        </w:tc>
        <w:tc>
          <w:tcPr>
            <w:tcW w:w="1578" w:type="dxa"/>
            <w:shd w:val="clear" w:color="auto" w:fill="auto"/>
            <w:noWrap/>
            <w:vAlign w:val="bottom"/>
          </w:tcPr>
          <w:p w14:paraId="50B22A11" w14:textId="77777777" w:rsidR="00D06CEF" w:rsidRPr="009C6FD5" w:rsidRDefault="00D06CEF" w:rsidP="00D06CEF">
            <w:pPr>
              <w:rPr>
                <w:lang w:val="en-ZA"/>
              </w:rPr>
            </w:pPr>
            <w:r w:rsidRPr="009C6FD5">
              <w:rPr>
                <w:lang w:val="en-ZA"/>
              </w:rPr>
              <w:t>1840051434</w:t>
            </w:r>
          </w:p>
        </w:tc>
        <w:tc>
          <w:tcPr>
            <w:tcW w:w="1100" w:type="dxa"/>
            <w:shd w:val="clear" w:color="auto" w:fill="auto"/>
            <w:noWrap/>
            <w:vAlign w:val="bottom"/>
          </w:tcPr>
          <w:p w14:paraId="5E04A684" w14:textId="77777777" w:rsidR="00D06CEF" w:rsidRPr="009C6FD5" w:rsidRDefault="00D06CEF" w:rsidP="00D06CEF">
            <w:pPr>
              <w:rPr>
                <w:lang w:val="en-ZA"/>
              </w:rPr>
            </w:pPr>
            <w:r w:rsidRPr="009C6FD5">
              <w:rPr>
                <w:lang w:val="en-ZA"/>
              </w:rPr>
              <w:t>76</w:t>
            </w:r>
          </w:p>
        </w:tc>
        <w:tc>
          <w:tcPr>
            <w:tcW w:w="1100" w:type="dxa"/>
            <w:shd w:val="clear" w:color="auto" w:fill="auto"/>
            <w:noWrap/>
            <w:vAlign w:val="bottom"/>
          </w:tcPr>
          <w:p w14:paraId="7374F5B5" w14:textId="77777777" w:rsidR="00D06CEF" w:rsidRPr="009C6FD5" w:rsidRDefault="00D06CEF" w:rsidP="00D06CEF">
            <w:pPr>
              <w:rPr>
                <w:lang w:val="en-ZA"/>
              </w:rPr>
            </w:pPr>
            <w:r w:rsidRPr="009C6FD5">
              <w:rPr>
                <w:lang w:val="en-ZA"/>
              </w:rPr>
              <w:t>CD</w:t>
            </w:r>
          </w:p>
        </w:tc>
      </w:tr>
      <w:tr w:rsidR="00D06CEF" w:rsidRPr="009C6FD5" w14:paraId="273B9C48" w14:textId="77777777">
        <w:trPr>
          <w:trHeight w:val="255"/>
        </w:trPr>
        <w:tc>
          <w:tcPr>
            <w:tcW w:w="1351" w:type="dxa"/>
            <w:shd w:val="clear" w:color="auto" w:fill="auto"/>
            <w:noWrap/>
            <w:vAlign w:val="bottom"/>
          </w:tcPr>
          <w:p w14:paraId="38DD5FB3" w14:textId="77777777" w:rsidR="00D06CEF" w:rsidRPr="009C6FD5" w:rsidRDefault="00D06CEF" w:rsidP="00D06CEF">
            <w:pPr>
              <w:rPr>
                <w:lang w:val="en-ZA"/>
              </w:rPr>
            </w:pPr>
            <w:r w:rsidRPr="009C6FD5">
              <w:rPr>
                <w:lang w:val="en-ZA"/>
              </w:rPr>
              <w:t>Csxl597x</w:t>
            </w:r>
          </w:p>
        </w:tc>
        <w:tc>
          <w:tcPr>
            <w:tcW w:w="3399" w:type="dxa"/>
            <w:shd w:val="clear" w:color="auto" w:fill="auto"/>
            <w:noWrap/>
            <w:vAlign w:val="bottom"/>
          </w:tcPr>
          <w:p w14:paraId="1FAD2275" w14:textId="77777777" w:rsidR="00D06CEF" w:rsidRPr="009C6FD5" w:rsidRDefault="00D06CEF" w:rsidP="00D06CEF">
            <w:pPr>
              <w:rPr>
                <w:lang w:val="en-ZA"/>
              </w:rPr>
            </w:pPr>
            <w:r w:rsidRPr="009C6FD5">
              <w:rPr>
                <w:lang w:val="en-ZA"/>
              </w:rPr>
              <w:t>Excel 97 Expert</w:t>
            </w:r>
          </w:p>
        </w:tc>
        <w:tc>
          <w:tcPr>
            <w:tcW w:w="1320" w:type="dxa"/>
            <w:shd w:val="clear" w:color="auto" w:fill="auto"/>
            <w:noWrap/>
            <w:vAlign w:val="bottom"/>
          </w:tcPr>
          <w:p w14:paraId="500FA078" w14:textId="77777777" w:rsidR="00D06CEF" w:rsidRPr="009C6FD5" w:rsidRDefault="00D06CEF" w:rsidP="00D06CEF">
            <w:pPr>
              <w:rPr>
                <w:lang w:val="en-ZA"/>
              </w:rPr>
            </w:pPr>
            <w:r w:rsidRPr="009C6FD5">
              <w:rPr>
                <w:lang w:val="en-ZA"/>
              </w:rPr>
              <w:t>288</w:t>
            </w:r>
          </w:p>
        </w:tc>
        <w:tc>
          <w:tcPr>
            <w:tcW w:w="1578" w:type="dxa"/>
            <w:shd w:val="clear" w:color="auto" w:fill="auto"/>
            <w:noWrap/>
            <w:vAlign w:val="bottom"/>
          </w:tcPr>
          <w:p w14:paraId="028BFDC1" w14:textId="77777777" w:rsidR="00D06CEF" w:rsidRPr="009C6FD5" w:rsidRDefault="00D06CEF" w:rsidP="00D06CEF">
            <w:pPr>
              <w:rPr>
                <w:lang w:val="en-ZA"/>
              </w:rPr>
            </w:pPr>
            <w:r w:rsidRPr="009C6FD5">
              <w:rPr>
                <w:lang w:val="en-ZA"/>
              </w:rPr>
              <w:t>1840052376</w:t>
            </w:r>
          </w:p>
        </w:tc>
        <w:tc>
          <w:tcPr>
            <w:tcW w:w="1100" w:type="dxa"/>
            <w:shd w:val="clear" w:color="auto" w:fill="auto"/>
            <w:noWrap/>
            <w:vAlign w:val="bottom"/>
          </w:tcPr>
          <w:p w14:paraId="4F9286A4" w14:textId="77777777" w:rsidR="00D06CEF" w:rsidRPr="009C6FD5" w:rsidRDefault="00D06CEF" w:rsidP="00D06CEF">
            <w:pPr>
              <w:rPr>
                <w:lang w:val="en-ZA"/>
              </w:rPr>
            </w:pPr>
            <w:r w:rsidRPr="009C6FD5">
              <w:rPr>
                <w:lang w:val="en-ZA"/>
              </w:rPr>
              <w:t>74</w:t>
            </w:r>
          </w:p>
        </w:tc>
        <w:tc>
          <w:tcPr>
            <w:tcW w:w="1100" w:type="dxa"/>
            <w:shd w:val="clear" w:color="auto" w:fill="auto"/>
            <w:noWrap/>
            <w:vAlign w:val="bottom"/>
          </w:tcPr>
          <w:p w14:paraId="43441DE4" w14:textId="77777777" w:rsidR="00D06CEF" w:rsidRPr="009C6FD5" w:rsidRDefault="00D06CEF" w:rsidP="00D06CEF">
            <w:pPr>
              <w:rPr>
                <w:lang w:val="en-ZA"/>
              </w:rPr>
            </w:pPr>
            <w:r w:rsidRPr="009C6FD5">
              <w:rPr>
                <w:lang w:val="en-ZA"/>
              </w:rPr>
              <w:t>CD</w:t>
            </w:r>
          </w:p>
        </w:tc>
      </w:tr>
      <w:tr w:rsidR="00D06CEF" w:rsidRPr="009C6FD5" w14:paraId="34881D38" w14:textId="77777777">
        <w:trPr>
          <w:trHeight w:val="255"/>
        </w:trPr>
        <w:tc>
          <w:tcPr>
            <w:tcW w:w="1351" w:type="dxa"/>
            <w:shd w:val="clear" w:color="auto" w:fill="auto"/>
            <w:noWrap/>
            <w:vAlign w:val="bottom"/>
          </w:tcPr>
          <w:p w14:paraId="34E73193" w14:textId="77777777" w:rsidR="00D06CEF" w:rsidRPr="009C6FD5" w:rsidRDefault="00D06CEF" w:rsidP="00D06CEF">
            <w:pPr>
              <w:rPr>
                <w:lang w:val="en-ZA"/>
              </w:rPr>
            </w:pPr>
            <w:r w:rsidRPr="009C6FD5">
              <w:rPr>
                <w:lang w:val="en-ZA"/>
              </w:rPr>
              <w:t>Csxl800p</w:t>
            </w:r>
          </w:p>
        </w:tc>
        <w:tc>
          <w:tcPr>
            <w:tcW w:w="3399" w:type="dxa"/>
            <w:shd w:val="clear" w:color="auto" w:fill="auto"/>
            <w:noWrap/>
            <w:vAlign w:val="bottom"/>
          </w:tcPr>
          <w:p w14:paraId="2465AFD1" w14:textId="77777777" w:rsidR="00D06CEF" w:rsidRPr="009C6FD5" w:rsidRDefault="00D06CEF" w:rsidP="00D06CEF">
            <w:pPr>
              <w:rPr>
                <w:lang w:val="en-ZA"/>
              </w:rPr>
            </w:pPr>
            <w:r w:rsidRPr="009C6FD5">
              <w:rPr>
                <w:lang w:val="en-ZA"/>
              </w:rPr>
              <w:t>Excel 2000</w:t>
            </w:r>
          </w:p>
        </w:tc>
        <w:tc>
          <w:tcPr>
            <w:tcW w:w="1320" w:type="dxa"/>
            <w:shd w:val="clear" w:color="auto" w:fill="auto"/>
            <w:noWrap/>
            <w:vAlign w:val="bottom"/>
          </w:tcPr>
          <w:p w14:paraId="6C16AF7A" w14:textId="77777777" w:rsidR="00D06CEF" w:rsidRPr="009C6FD5" w:rsidRDefault="00D06CEF" w:rsidP="00D06CEF">
            <w:pPr>
              <w:rPr>
                <w:lang w:val="en-ZA"/>
              </w:rPr>
            </w:pPr>
            <w:r w:rsidRPr="009C6FD5">
              <w:rPr>
                <w:lang w:val="en-ZA"/>
              </w:rPr>
              <w:t>294</w:t>
            </w:r>
          </w:p>
        </w:tc>
        <w:tc>
          <w:tcPr>
            <w:tcW w:w="1578" w:type="dxa"/>
            <w:shd w:val="clear" w:color="auto" w:fill="auto"/>
            <w:noWrap/>
            <w:vAlign w:val="bottom"/>
          </w:tcPr>
          <w:p w14:paraId="3D56D142" w14:textId="77777777" w:rsidR="00D06CEF" w:rsidRPr="009C6FD5" w:rsidRDefault="00D06CEF" w:rsidP="00D06CEF">
            <w:pPr>
              <w:rPr>
                <w:lang w:val="en-ZA"/>
              </w:rPr>
            </w:pPr>
            <w:r w:rsidRPr="009C6FD5">
              <w:rPr>
                <w:lang w:val="en-ZA"/>
              </w:rPr>
              <w:t>1840050691</w:t>
            </w:r>
          </w:p>
        </w:tc>
        <w:tc>
          <w:tcPr>
            <w:tcW w:w="1100" w:type="dxa"/>
            <w:shd w:val="clear" w:color="auto" w:fill="auto"/>
            <w:noWrap/>
            <w:vAlign w:val="bottom"/>
          </w:tcPr>
          <w:p w14:paraId="46A6A738" w14:textId="77777777" w:rsidR="00D06CEF" w:rsidRPr="009C6FD5" w:rsidRDefault="00D06CEF" w:rsidP="00D06CEF">
            <w:pPr>
              <w:rPr>
                <w:lang w:val="en-ZA"/>
              </w:rPr>
            </w:pPr>
            <w:r w:rsidRPr="009C6FD5">
              <w:rPr>
                <w:lang w:val="en-ZA"/>
              </w:rPr>
              <w:t>76</w:t>
            </w:r>
          </w:p>
        </w:tc>
        <w:tc>
          <w:tcPr>
            <w:tcW w:w="1100" w:type="dxa"/>
            <w:shd w:val="clear" w:color="auto" w:fill="auto"/>
            <w:noWrap/>
            <w:vAlign w:val="bottom"/>
          </w:tcPr>
          <w:p w14:paraId="0269EBCF" w14:textId="77777777" w:rsidR="00D06CEF" w:rsidRPr="009C6FD5" w:rsidRDefault="00D06CEF" w:rsidP="00D06CEF">
            <w:pPr>
              <w:rPr>
                <w:lang w:val="en-ZA"/>
              </w:rPr>
            </w:pPr>
            <w:r w:rsidRPr="009C6FD5">
              <w:rPr>
                <w:lang w:val="en-ZA"/>
              </w:rPr>
              <w:t>CD</w:t>
            </w:r>
          </w:p>
        </w:tc>
      </w:tr>
      <w:tr w:rsidR="00D06CEF" w:rsidRPr="009C6FD5" w14:paraId="3C5F0A63" w14:textId="77777777">
        <w:trPr>
          <w:trHeight w:val="255"/>
        </w:trPr>
        <w:tc>
          <w:tcPr>
            <w:tcW w:w="1351" w:type="dxa"/>
            <w:shd w:val="clear" w:color="auto" w:fill="auto"/>
            <w:noWrap/>
            <w:vAlign w:val="bottom"/>
          </w:tcPr>
          <w:p w14:paraId="64D5CFF3" w14:textId="77777777" w:rsidR="00D06CEF" w:rsidRPr="009C6FD5" w:rsidRDefault="00D06CEF" w:rsidP="00D06CEF">
            <w:pPr>
              <w:rPr>
                <w:lang w:val="en-ZA"/>
              </w:rPr>
            </w:pPr>
            <w:r w:rsidRPr="009C6FD5">
              <w:rPr>
                <w:lang w:val="en-ZA"/>
              </w:rPr>
              <w:t>Csxl800x</w:t>
            </w:r>
          </w:p>
        </w:tc>
        <w:tc>
          <w:tcPr>
            <w:tcW w:w="3399" w:type="dxa"/>
            <w:shd w:val="clear" w:color="auto" w:fill="auto"/>
            <w:noWrap/>
            <w:vAlign w:val="bottom"/>
          </w:tcPr>
          <w:p w14:paraId="79978F9D" w14:textId="77777777" w:rsidR="00D06CEF" w:rsidRPr="009C6FD5" w:rsidRDefault="00D06CEF" w:rsidP="00D06CEF">
            <w:pPr>
              <w:rPr>
                <w:lang w:val="en-ZA"/>
              </w:rPr>
            </w:pPr>
            <w:r w:rsidRPr="009C6FD5">
              <w:rPr>
                <w:lang w:val="en-ZA"/>
              </w:rPr>
              <w:t>Excel 2000 Expert</w:t>
            </w:r>
          </w:p>
        </w:tc>
        <w:tc>
          <w:tcPr>
            <w:tcW w:w="1320" w:type="dxa"/>
            <w:shd w:val="clear" w:color="auto" w:fill="auto"/>
            <w:noWrap/>
            <w:vAlign w:val="bottom"/>
          </w:tcPr>
          <w:p w14:paraId="466D8148" w14:textId="77777777" w:rsidR="00D06CEF" w:rsidRPr="009C6FD5" w:rsidRDefault="00D06CEF" w:rsidP="00D06CEF">
            <w:pPr>
              <w:rPr>
                <w:lang w:val="en-ZA"/>
              </w:rPr>
            </w:pPr>
            <w:r w:rsidRPr="009C6FD5">
              <w:rPr>
                <w:lang w:val="en-ZA"/>
              </w:rPr>
              <w:t>324</w:t>
            </w:r>
          </w:p>
        </w:tc>
        <w:tc>
          <w:tcPr>
            <w:tcW w:w="1578" w:type="dxa"/>
            <w:shd w:val="clear" w:color="auto" w:fill="auto"/>
            <w:noWrap/>
            <w:vAlign w:val="bottom"/>
          </w:tcPr>
          <w:p w14:paraId="72057BBF" w14:textId="77777777" w:rsidR="00D06CEF" w:rsidRPr="009C6FD5" w:rsidRDefault="00D06CEF" w:rsidP="00D06CEF">
            <w:pPr>
              <w:rPr>
                <w:lang w:val="en-ZA"/>
              </w:rPr>
            </w:pPr>
            <w:r w:rsidRPr="009C6FD5">
              <w:rPr>
                <w:lang w:val="en-ZA"/>
              </w:rPr>
              <w:t>1840052287</w:t>
            </w:r>
          </w:p>
        </w:tc>
        <w:tc>
          <w:tcPr>
            <w:tcW w:w="1100" w:type="dxa"/>
            <w:shd w:val="clear" w:color="auto" w:fill="auto"/>
            <w:noWrap/>
            <w:vAlign w:val="bottom"/>
          </w:tcPr>
          <w:p w14:paraId="5769515C" w14:textId="77777777" w:rsidR="00D06CEF" w:rsidRPr="009C6FD5" w:rsidRDefault="00D06CEF" w:rsidP="00D06CEF">
            <w:pPr>
              <w:rPr>
                <w:lang w:val="en-ZA"/>
              </w:rPr>
            </w:pPr>
            <w:r w:rsidRPr="009C6FD5">
              <w:rPr>
                <w:lang w:val="en-ZA"/>
              </w:rPr>
              <w:t>74</w:t>
            </w:r>
          </w:p>
        </w:tc>
        <w:tc>
          <w:tcPr>
            <w:tcW w:w="1100" w:type="dxa"/>
            <w:shd w:val="clear" w:color="auto" w:fill="auto"/>
            <w:noWrap/>
            <w:vAlign w:val="bottom"/>
          </w:tcPr>
          <w:p w14:paraId="7E6323BD" w14:textId="77777777" w:rsidR="00D06CEF" w:rsidRPr="009C6FD5" w:rsidRDefault="00D06CEF" w:rsidP="00D06CEF">
            <w:pPr>
              <w:rPr>
                <w:lang w:val="en-ZA"/>
              </w:rPr>
            </w:pPr>
            <w:r w:rsidRPr="009C6FD5">
              <w:rPr>
                <w:lang w:val="en-ZA"/>
              </w:rPr>
              <w:t>CD</w:t>
            </w:r>
          </w:p>
        </w:tc>
      </w:tr>
      <w:tr w:rsidR="00D06CEF" w:rsidRPr="009C6FD5" w14:paraId="78DE6A4D" w14:textId="77777777">
        <w:trPr>
          <w:trHeight w:val="255"/>
        </w:trPr>
        <w:tc>
          <w:tcPr>
            <w:tcW w:w="1351" w:type="dxa"/>
            <w:shd w:val="clear" w:color="auto" w:fill="auto"/>
            <w:noWrap/>
            <w:vAlign w:val="bottom"/>
          </w:tcPr>
          <w:p w14:paraId="251E5434" w14:textId="77777777" w:rsidR="00D06CEF" w:rsidRPr="009C6FD5" w:rsidRDefault="00D06CEF" w:rsidP="00D06CEF">
            <w:pPr>
              <w:rPr>
                <w:lang w:val="en-ZA"/>
              </w:rPr>
            </w:pPr>
            <w:r w:rsidRPr="009C6FD5">
              <w:rPr>
                <w:lang w:val="en-ZA"/>
              </w:rPr>
              <w:t>Ssiei50i</w:t>
            </w:r>
          </w:p>
        </w:tc>
        <w:tc>
          <w:tcPr>
            <w:tcW w:w="3399" w:type="dxa"/>
            <w:shd w:val="clear" w:color="auto" w:fill="auto"/>
            <w:noWrap/>
            <w:vAlign w:val="bottom"/>
          </w:tcPr>
          <w:p w14:paraId="1791195F" w14:textId="77777777" w:rsidR="00D06CEF" w:rsidRPr="009C6FD5" w:rsidRDefault="00D06CEF" w:rsidP="00D06CEF">
            <w:pPr>
              <w:rPr>
                <w:lang w:val="en-ZA"/>
              </w:rPr>
            </w:pPr>
            <w:r w:rsidRPr="009C6FD5">
              <w:rPr>
                <w:lang w:val="en-ZA"/>
              </w:rPr>
              <w:t>Internet Explorer 5.0</w:t>
            </w:r>
          </w:p>
        </w:tc>
        <w:tc>
          <w:tcPr>
            <w:tcW w:w="1320" w:type="dxa"/>
            <w:shd w:val="clear" w:color="auto" w:fill="auto"/>
            <w:noWrap/>
            <w:vAlign w:val="bottom"/>
          </w:tcPr>
          <w:p w14:paraId="34871A1E" w14:textId="77777777" w:rsidR="00D06CEF" w:rsidRPr="009C6FD5" w:rsidRDefault="00D06CEF" w:rsidP="00D06CEF">
            <w:pPr>
              <w:rPr>
                <w:lang w:val="en-ZA"/>
              </w:rPr>
            </w:pPr>
            <w:r w:rsidRPr="009C6FD5">
              <w:rPr>
                <w:lang w:val="en-ZA"/>
              </w:rPr>
              <w:t>216</w:t>
            </w:r>
          </w:p>
        </w:tc>
        <w:tc>
          <w:tcPr>
            <w:tcW w:w="1578" w:type="dxa"/>
            <w:shd w:val="clear" w:color="auto" w:fill="auto"/>
            <w:noWrap/>
            <w:vAlign w:val="bottom"/>
          </w:tcPr>
          <w:p w14:paraId="3E01CB1D" w14:textId="77777777" w:rsidR="00D06CEF" w:rsidRPr="009C6FD5" w:rsidRDefault="00D06CEF" w:rsidP="00D06CEF">
            <w:pPr>
              <w:rPr>
                <w:lang w:val="en-ZA"/>
              </w:rPr>
            </w:pPr>
            <w:r w:rsidRPr="009C6FD5">
              <w:rPr>
                <w:lang w:val="en-ZA"/>
              </w:rPr>
              <w:t>1840050799</w:t>
            </w:r>
          </w:p>
        </w:tc>
        <w:tc>
          <w:tcPr>
            <w:tcW w:w="1100" w:type="dxa"/>
            <w:shd w:val="clear" w:color="auto" w:fill="auto"/>
            <w:noWrap/>
            <w:vAlign w:val="bottom"/>
          </w:tcPr>
          <w:p w14:paraId="65D9E5AF" w14:textId="77777777" w:rsidR="00D06CEF" w:rsidRPr="009C6FD5" w:rsidRDefault="00D06CEF" w:rsidP="00D06CEF">
            <w:pPr>
              <w:rPr>
                <w:lang w:val="en-ZA"/>
              </w:rPr>
            </w:pPr>
            <w:r w:rsidRPr="009C6FD5">
              <w:rPr>
                <w:lang w:val="en-ZA"/>
              </w:rPr>
              <w:t>74</w:t>
            </w:r>
          </w:p>
        </w:tc>
        <w:tc>
          <w:tcPr>
            <w:tcW w:w="1100" w:type="dxa"/>
            <w:shd w:val="clear" w:color="auto" w:fill="auto"/>
            <w:noWrap/>
            <w:vAlign w:val="bottom"/>
          </w:tcPr>
          <w:p w14:paraId="734D55B8" w14:textId="77777777" w:rsidR="00D06CEF" w:rsidRPr="009C6FD5" w:rsidRDefault="00D06CEF" w:rsidP="00D06CEF">
            <w:pPr>
              <w:rPr>
                <w:lang w:val="en-ZA"/>
              </w:rPr>
            </w:pPr>
            <w:r w:rsidRPr="009C6FD5">
              <w:rPr>
                <w:lang w:val="en-ZA"/>
              </w:rPr>
              <w:t>CD</w:t>
            </w:r>
          </w:p>
        </w:tc>
      </w:tr>
      <w:tr w:rsidR="00D06CEF" w:rsidRPr="009C6FD5" w14:paraId="6FCB0356" w14:textId="77777777">
        <w:trPr>
          <w:trHeight w:val="255"/>
        </w:trPr>
        <w:tc>
          <w:tcPr>
            <w:tcW w:w="1351" w:type="dxa"/>
            <w:shd w:val="clear" w:color="auto" w:fill="auto"/>
            <w:noWrap/>
            <w:vAlign w:val="bottom"/>
          </w:tcPr>
          <w:p w14:paraId="07A112EC" w14:textId="77777777" w:rsidR="00D06CEF" w:rsidRPr="009C6FD5" w:rsidRDefault="00D06CEF" w:rsidP="00D06CEF">
            <w:pPr>
              <w:rPr>
                <w:lang w:val="en-ZA"/>
              </w:rPr>
            </w:pPr>
            <w:r w:rsidRPr="009C6FD5">
              <w:rPr>
                <w:lang w:val="en-ZA"/>
              </w:rPr>
              <w:t>Sswn200i</w:t>
            </w:r>
          </w:p>
        </w:tc>
        <w:tc>
          <w:tcPr>
            <w:tcW w:w="3399" w:type="dxa"/>
            <w:shd w:val="clear" w:color="auto" w:fill="auto"/>
            <w:noWrap/>
            <w:vAlign w:val="bottom"/>
          </w:tcPr>
          <w:p w14:paraId="495FA074" w14:textId="77777777" w:rsidR="00D06CEF" w:rsidRPr="009C6FD5" w:rsidRDefault="00D06CEF" w:rsidP="00D06CEF">
            <w:pPr>
              <w:rPr>
                <w:lang w:val="en-ZA"/>
              </w:rPr>
            </w:pPr>
            <w:r w:rsidRPr="009C6FD5">
              <w:rPr>
                <w:lang w:val="en-ZA"/>
              </w:rPr>
              <w:t xml:space="preserve">MS Windows 2000 </w:t>
            </w:r>
          </w:p>
        </w:tc>
        <w:tc>
          <w:tcPr>
            <w:tcW w:w="1320" w:type="dxa"/>
            <w:shd w:val="clear" w:color="auto" w:fill="auto"/>
            <w:noWrap/>
            <w:vAlign w:val="bottom"/>
          </w:tcPr>
          <w:p w14:paraId="749B6F3C" w14:textId="77777777" w:rsidR="00D06CEF" w:rsidRPr="009C6FD5" w:rsidRDefault="00D06CEF" w:rsidP="00D06CEF">
            <w:pPr>
              <w:rPr>
                <w:lang w:val="en-ZA"/>
              </w:rPr>
            </w:pPr>
            <w:r w:rsidRPr="009C6FD5">
              <w:rPr>
                <w:lang w:val="en-ZA"/>
              </w:rPr>
              <w:t>232</w:t>
            </w:r>
          </w:p>
        </w:tc>
        <w:tc>
          <w:tcPr>
            <w:tcW w:w="1578" w:type="dxa"/>
            <w:shd w:val="clear" w:color="auto" w:fill="auto"/>
            <w:noWrap/>
            <w:vAlign w:val="bottom"/>
          </w:tcPr>
          <w:p w14:paraId="0A073C9F" w14:textId="77777777" w:rsidR="00D06CEF" w:rsidRPr="009C6FD5" w:rsidRDefault="00D06CEF" w:rsidP="00D06CEF">
            <w:pPr>
              <w:rPr>
                <w:lang w:val="en-ZA"/>
              </w:rPr>
            </w:pPr>
            <w:r w:rsidRPr="009C6FD5">
              <w:rPr>
                <w:lang w:val="en-ZA"/>
              </w:rPr>
              <w:t>1840051914</w:t>
            </w:r>
          </w:p>
        </w:tc>
        <w:tc>
          <w:tcPr>
            <w:tcW w:w="1100" w:type="dxa"/>
            <w:shd w:val="clear" w:color="auto" w:fill="auto"/>
            <w:noWrap/>
            <w:vAlign w:val="bottom"/>
          </w:tcPr>
          <w:p w14:paraId="52AD61EC" w14:textId="77777777" w:rsidR="00D06CEF" w:rsidRPr="009C6FD5" w:rsidRDefault="00D06CEF" w:rsidP="00D06CEF">
            <w:pPr>
              <w:rPr>
                <w:lang w:val="en-ZA"/>
              </w:rPr>
            </w:pPr>
            <w:r w:rsidRPr="009C6FD5">
              <w:rPr>
                <w:lang w:val="en-ZA"/>
              </w:rPr>
              <w:t>74</w:t>
            </w:r>
          </w:p>
        </w:tc>
        <w:tc>
          <w:tcPr>
            <w:tcW w:w="1100" w:type="dxa"/>
            <w:shd w:val="clear" w:color="auto" w:fill="auto"/>
            <w:noWrap/>
            <w:vAlign w:val="bottom"/>
          </w:tcPr>
          <w:p w14:paraId="6092837C" w14:textId="77777777" w:rsidR="00D06CEF" w:rsidRPr="009C6FD5" w:rsidRDefault="00D06CEF" w:rsidP="00D06CEF">
            <w:pPr>
              <w:rPr>
                <w:lang w:val="en-ZA"/>
              </w:rPr>
            </w:pPr>
            <w:r w:rsidRPr="009C6FD5">
              <w:rPr>
                <w:lang w:val="en-ZA"/>
              </w:rPr>
              <w:t>No</w:t>
            </w:r>
          </w:p>
        </w:tc>
      </w:tr>
      <w:tr w:rsidR="00D06CEF" w:rsidRPr="009C6FD5" w14:paraId="00D3BEB8" w14:textId="77777777">
        <w:trPr>
          <w:trHeight w:val="255"/>
        </w:trPr>
        <w:tc>
          <w:tcPr>
            <w:tcW w:w="1351" w:type="dxa"/>
            <w:shd w:val="clear" w:color="auto" w:fill="auto"/>
            <w:noWrap/>
            <w:vAlign w:val="bottom"/>
          </w:tcPr>
          <w:p w14:paraId="5A4BEB88" w14:textId="77777777" w:rsidR="00D06CEF" w:rsidRPr="009C6FD5" w:rsidRDefault="00D06CEF" w:rsidP="00D06CEF">
            <w:pPr>
              <w:rPr>
                <w:lang w:val="en-ZA"/>
              </w:rPr>
            </w:pPr>
            <w:r w:rsidRPr="009C6FD5">
              <w:rPr>
                <w:lang w:val="en-ZA"/>
              </w:rPr>
              <w:t>Sswn500i</w:t>
            </w:r>
          </w:p>
        </w:tc>
        <w:tc>
          <w:tcPr>
            <w:tcW w:w="3399" w:type="dxa"/>
            <w:shd w:val="clear" w:color="auto" w:fill="auto"/>
            <w:noWrap/>
            <w:vAlign w:val="bottom"/>
          </w:tcPr>
          <w:p w14:paraId="2D97B2D3" w14:textId="77777777" w:rsidR="00D06CEF" w:rsidRPr="009C6FD5" w:rsidRDefault="00D06CEF" w:rsidP="00D06CEF">
            <w:pPr>
              <w:rPr>
                <w:lang w:val="en-ZA"/>
              </w:rPr>
            </w:pPr>
            <w:r w:rsidRPr="009C6FD5">
              <w:rPr>
                <w:lang w:val="en-ZA"/>
              </w:rPr>
              <w:t>MS Windows 95/98</w:t>
            </w:r>
          </w:p>
        </w:tc>
        <w:tc>
          <w:tcPr>
            <w:tcW w:w="1320" w:type="dxa"/>
            <w:shd w:val="clear" w:color="auto" w:fill="auto"/>
            <w:noWrap/>
            <w:vAlign w:val="bottom"/>
          </w:tcPr>
          <w:p w14:paraId="2FB40A24" w14:textId="77777777" w:rsidR="00D06CEF" w:rsidRPr="009C6FD5" w:rsidRDefault="00D06CEF" w:rsidP="00D06CEF">
            <w:pPr>
              <w:rPr>
                <w:lang w:val="en-ZA"/>
              </w:rPr>
            </w:pPr>
            <w:r w:rsidRPr="009C6FD5">
              <w:rPr>
                <w:lang w:val="en-ZA"/>
              </w:rPr>
              <w:t>202</w:t>
            </w:r>
          </w:p>
        </w:tc>
        <w:tc>
          <w:tcPr>
            <w:tcW w:w="1578" w:type="dxa"/>
            <w:shd w:val="clear" w:color="auto" w:fill="auto"/>
            <w:noWrap/>
            <w:vAlign w:val="bottom"/>
          </w:tcPr>
          <w:p w14:paraId="28F5D77A" w14:textId="77777777" w:rsidR="00D06CEF" w:rsidRPr="009C6FD5" w:rsidRDefault="00D06CEF" w:rsidP="00D06CEF">
            <w:pPr>
              <w:rPr>
                <w:lang w:val="en-ZA"/>
              </w:rPr>
            </w:pPr>
            <w:r w:rsidRPr="009C6FD5">
              <w:rPr>
                <w:lang w:val="en-ZA"/>
              </w:rPr>
              <w:t>184005171X</w:t>
            </w:r>
          </w:p>
        </w:tc>
        <w:tc>
          <w:tcPr>
            <w:tcW w:w="1100" w:type="dxa"/>
            <w:shd w:val="clear" w:color="auto" w:fill="auto"/>
            <w:noWrap/>
            <w:vAlign w:val="bottom"/>
          </w:tcPr>
          <w:p w14:paraId="7A583956" w14:textId="77777777" w:rsidR="00D06CEF" w:rsidRPr="009C6FD5" w:rsidRDefault="00D06CEF" w:rsidP="00D06CEF">
            <w:pPr>
              <w:rPr>
                <w:lang w:val="en-ZA"/>
              </w:rPr>
            </w:pPr>
            <w:r w:rsidRPr="009C6FD5">
              <w:rPr>
                <w:lang w:val="en-ZA"/>
              </w:rPr>
              <w:t>75</w:t>
            </w:r>
          </w:p>
        </w:tc>
        <w:tc>
          <w:tcPr>
            <w:tcW w:w="1100" w:type="dxa"/>
            <w:shd w:val="clear" w:color="auto" w:fill="auto"/>
            <w:noWrap/>
            <w:vAlign w:val="bottom"/>
          </w:tcPr>
          <w:p w14:paraId="259C862A" w14:textId="77777777" w:rsidR="00D06CEF" w:rsidRPr="009C6FD5" w:rsidRDefault="00D06CEF" w:rsidP="00D06CEF">
            <w:pPr>
              <w:rPr>
                <w:lang w:val="en-ZA"/>
              </w:rPr>
            </w:pPr>
            <w:r w:rsidRPr="009C6FD5">
              <w:rPr>
                <w:lang w:val="en-ZA"/>
              </w:rPr>
              <w:t>No</w:t>
            </w:r>
          </w:p>
        </w:tc>
      </w:tr>
      <w:tr w:rsidR="00D06CEF" w:rsidRPr="009C6FD5" w14:paraId="0C6E31FB" w14:textId="77777777">
        <w:trPr>
          <w:trHeight w:val="255"/>
        </w:trPr>
        <w:tc>
          <w:tcPr>
            <w:tcW w:w="1351" w:type="dxa"/>
            <w:shd w:val="clear" w:color="auto" w:fill="auto"/>
            <w:noWrap/>
            <w:vAlign w:val="bottom"/>
          </w:tcPr>
          <w:p w14:paraId="56485AEE" w14:textId="77777777" w:rsidR="00D06CEF" w:rsidRPr="009C6FD5" w:rsidRDefault="00D06CEF" w:rsidP="00D06CEF">
            <w:pPr>
              <w:rPr>
                <w:lang w:val="en-ZA"/>
              </w:rPr>
            </w:pPr>
            <w:r w:rsidRPr="009C6FD5">
              <w:rPr>
                <w:lang w:val="en-ZA"/>
              </w:rPr>
              <w:t>Sspc500i</w:t>
            </w:r>
          </w:p>
        </w:tc>
        <w:tc>
          <w:tcPr>
            <w:tcW w:w="3399" w:type="dxa"/>
            <w:shd w:val="clear" w:color="auto" w:fill="auto"/>
            <w:noWrap/>
            <w:vAlign w:val="bottom"/>
          </w:tcPr>
          <w:p w14:paraId="30D53E3F" w14:textId="77777777" w:rsidR="00D06CEF" w:rsidRPr="009C6FD5" w:rsidRDefault="00D06CEF" w:rsidP="00D06CEF">
            <w:pPr>
              <w:rPr>
                <w:lang w:val="en-ZA"/>
              </w:rPr>
            </w:pPr>
            <w:r w:rsidRPr="009C6FD5">
              <w:rPr>
                <w:lang w:val="en-ZA"/>
              </w:rPr>
              <w:t>Basic Concepts of IT</w:t>
            </w:r>
          </w:p>
        </w:tc>
        <w:tc>
          <w:tcPr>
            <w:tcW w:w="1320" w:type="dxa"/>
            <w:shd w:val="clear" w:color="auto" w:fill="auto"/>
            <w:noWrap/>
            <w:vAlign w:val="bottom"/>
          </w:tcPr>
          <w:p w14:paraId="7FC1B765" w14:textId="77777777" w:rsidR="00D06CEF" w:rsidRPr="009C6FD5" w:rsidRDefault="00D06CEF" w:rsidP="00D06CEF">
            <w:pPr>
              <w:rPr>
                <w:lang w:val="en-ZA"/>
              </w:rPr>
            </w:pPr>
            <w:r w:rsidRPr="009C6FD5">
              <w:rPr>
                <w:lang w:val="en-ZA"/>
              </w:rPr>
              <w:t>246</w:t>
            </w:r>
          </w:p>
        </w:tc>
        <w:tc>
          <w:tcPr>
            <w:tcW w:w="1578" w:type="dxa"/>
            <w:shd w:val="clear" w:color="auto" w:fill="auto"/>
            <w:noWrap/>
            <w:vAlign w:val="bottom"/>
          </w:tcPr>
          <w:p w14:paraId="45A5ACF4" w14:textId="77777777" w:rsidR="00D06CEF" w:rsidRPr="009C6FD5" w:rsidRDefault="00D06CEF" w:rsidP="00D06CEF">
            <w:pPr>
              <w:rPr>
                <w:lang w:val="en-ZA"/>
              </w:rPr>
            </w:pPr>
            <w:r w:rsidRPr="009C6FD5">
              <w:rPr>
                <w:lang w:val="en-ZA"/>
              </w:rPr>
              <w:t>1840052732</w:t>
            </w:r>
          </w:p>
        </w:tc>
        <w:tc>
          <w:tcPr>
            <w:tcW w:w="1100" w:type="dxa"/>
            <w:shd w:val="clear" w:color="auto" w:fill="auto"/>
            <w:noWrap/>
            <w:vAlign w:val="bottom"/>
          </w:tcPr>
          <w:p w14:paraId="7FE8F1DD" w14:textId="77777777" w:rsidR="00D06CEF" w:rsidRPr="009C6FD5" w:rsidRDefault="00D06CEF" w:rsidP="00D06CEF">
            <w:pPr>
              <w:rPr>
                <w:lang w:val="en-ZA"/>
              </w:rPr>
            </w:pPr>
            <w:r w:rsidRPr="009C6FD5">
              <w:rPr>
                <w:lang w:val="en-ZA"/>
              </w:rPr>
              <w:t>79</w:t>
            </w:r>
          </w:p>
        </w:tc>
        <w:tc>
          <w:tcPr>
            <w:tcW w:w="1100" w:type="dxa"/>
            <w:shd w:val="clear" w:color="auto" w:fill="auto"/>
            <w:noWrap/>
            <w:vAlign w:val="bottom"/>
          </w:tcPr>
          <w:p w14:paraId="2693BAB3" w14:textId="77777777" w:rsidR="00D06CEF" w:rsidRPr="009C6FD5" w:rsidRDefault="00D06CEF" w:rsidP="00D06CEF">
            <w:pPr>
              <w:rPr>
                <w:lang w:val="en-ZA"/>
              </w:rPr>
            </w:pPr>
            <w:r w:rsidRPr="009C6FD5">
              <w:rPr>
                <w:lang w:val="en-ZA"/>
              </w:rPr>
              <w:t>No</w:t>
            </w:r>
          </w:p>
        </w:tc>
      </w:tr>
      <w:tr w:rsidR="00D06CEF" w:rsidRPr="009C6FD5" w14:paraId="797A8035" w14:textId="77777777">
        <w:trPr>
          <w:trHeight w:val="255"/>
        </w:trPr>
        <w:tc>
          <w:tcPr>
            <w:tcW w:w="1351" w:type="dxa"/>
            <w:shd w:val="clear" w:color="auto" w:fill="auto"/>
            <w:noWrap/>
            <w:vAlign w:val="bottom"/>
          </w:tcPr>
          <w:p w14:paraId="7A803290" w14:textId="77777777" w:rsidR="00D06CEF" w:rsidRPr="009C6FD5" w:rsidRDefault="00D06CEF" w:rsidP="00D06CEF">
            <w:pPr>
              <w:rPr>
                <w:lang w:val="en-ZA"/>
              </w:rPr>
            </w:pPr>
            <w:r w:rsidRPr="009C6FD5">
              <w:rPr>
                <w:lang w:val="en-ZA"/>
              </w:rPr>
              <w:t>Diof200i</w:t>
            </w:r>
          </w:p>
        </w:tc>
        <w:tc>
          <w:tcPr>
            <w:tcW w:w="3399" w:type="dxa"/>
            <w:shd w:val="clear" w:color="auto" w:fill="auto"/>
            <w:noWrap/>
            <w:vAlign w:val="bottom"/>
          </w:tcPr>
          <w:p w14:paraId="2320A9FD" w14:textId="77777777" w:rsidR="00D06CEF" w:rsidRPr="009C6FD5" w:rsidRDefault="00D06CEF" w:rsidP="00D06CEF">
            <w:pPr>
              <w:rPr>
                <w:lang w:val="en-ZA"/>
              </w:rPr>
            </w:pPr>
            <w:r w:rsidRPr="009C6FD5">
              <w:rPr>
                <w:lang w:val="en-ZA"/>
              </w:rPr>
              <w:t>ECDL with MS Office 2000</w:t>
            </w:r>
          </w:p>
        </w:tc>
        <w:tc>
          <w:tcPr>
            <w:tcW w:w="1320" w:type="dxa"/>
            <w:shd w:val="clear" w:color="auto" w:fill="auto"/>
            <w:noWrap/>
            <w:vAlign w:val="bottom"/>
          </w:tcPr>
          <w:p w14:paraId="37260323" w14:textId="77777777" w:rsidR="00D06CEF" w:rsidRPr="009C6FD5" w:rsidRDefault="00D06CEF" w:rsidP="00D06CEF">
            <w:pPr>
              <w:rPr>
                <w:lang w:val="en-ZA"/>
              </w:rPr>
            </w:pPr>
            <w:r w:rsidRPr="009C6FD5">
              <w:rPr>
                <w:lang w:val="en-ZA"/>
              </w:rPr>
              <w:t>762</w:t>
            </w:r>
          </w:p>
        </w:tc>
        <w:tc>
          <w:tcPr>
            <w:tcW w:w="1578" w:type="dxa"/>
            <w:shd w:val="clear" w:color="auto" w:fill="auto"/>
            <w:noWrap/>
            <w:vAlign w:val="bottom"/>
          </w:tcPr>
          <w:p w14:paraId="48532058" w14:textId="77777777" w:rsidR="00D06CEF" w:rsidRPr="009C6FD5" w:rsidRDefault="00D06CEF" w:rsidP="00D06CEF">
            <w:pPr>
              <w:rPr>
                <w:lang w:val="en-ZA"/>
              </w:rPr>
            </w:pPr>
            <w:r w:rsidRPr="009C6FD5">
              <w:rPr>
                <w:lang w:val="en-ZA"/>
              </w:rPr>
              <w:t>1840052813</w:t>
            </w:r>
          </w:p>
        </w:tc>
        <w:tc>
          <w:tcPr>
            <w:tcW w:w="1100" w:type="dxa"/>
            <w:shd w:val="clear" w:color="auto" w:fill="auto"/>
            <w:noWrap/>
            <w:vAlign w:val="bottom"/>
          </w:tcPr>
          <w:p w14:paraId="380CA683" w14:textId="77777777" w:rsidR="00D06CEF" w:rsidRPr="009C6FD5" w:rsidRDefault="00D06CEF" w:rsidP="00D06CEF">
            <w:pPr>
              <w:rPr>
                <w:lang w:val="en-ZA"/>
              </w:rPr>
            </w:pPr>
            <w:r w:rsidRPr="009C6FD5">
              <w:rPr>
                <w:lang w:val="en-ZA"/>
              </w:rPr>
              <w:t>88</w:t>
            </w:r>
          </w:p>
        </w:tc>
        <w:tc>
          <w:tcPr>
            <w:tcW w:w="1100" w:type="dxa"/>
            <w:shd w:val="clear" w:color="auto" w:fill="auto"/>
            <w:noWrap/>
            <w:vAlign w:val="bottom"/>
          </w:tcPr>
          <w:p w14:paraId="585CC18F" w14:textId="77777777" w:rsidR="00D06CEF" w:rsidRPr="009C6FD5" w:rsidRDefault="00D06CEF" w:rsidP="00D06CEF">
            <w:pPr>
              <w:rPr>
                <w:lang w:val="en-ZA"/>
              </w:rPr>
            </w:pPr>
            <w:r w:rsidRPr="009C6FD5">
              <w:rPr>
                <w:lang w:val="en-ZA"/>
              </w:rPr>
              <w:t>CD</w:t>
            </w:r>
          </w:p>
        </w:tc>
      </w:tr>
      <w:tr w:rsidR="00D06CEF" w:rsidRPr="009C6FD5" w14:paraId="2C21B926" w14:textId="77777777">
        <w:trPr>
          <w:trHeight w:val="255"/>
        </w:trPr>
        <w:tc>
          <w:tcPr>
            <w:tcW w:w="1351" w:type="dxa"/>
            <w:shd w:val="clear" w:color="auto" w:fill="auto"/>
            <w:noWrap/>
            <w:vAlign w:val="bottom"/>
          </w:tcPr>
          <w:p w14:paraId="6B957BB8" w14:textId="77777777" w:rsidR="00D06CEF" w:rsidRPr="009C6FD5" w:rsidRDefault="00D06CEF" w:rsidP="00D06CEF">
            <w:pPr>
              <w:rPr>
                <w:lang w:val="en-ZA"/>
              </w:rPr>
            </w:pPr>
            <w:r w:rsidRPr="009C6FD5">
              <w:rPr>
                <w:lang w:val="en-ZA"/>
              </w:rPr>
              <w:t>Diof897i</w:t>
            </w:r>
          </w:p>
        </w:tc>
        <w:tc>
          <w:tcPr>
            <w:tcW w:w="3399" w:type="dxa"/>
            <w:shd w:val="clear" w:color="auto" w:fill="auto"/>
            <w:noWrap/>
            <w:vAlign w:val="bottom"/>
          </w:tcPr>
          <w:p w14:paraId="60B83575" w14:textId="77777777" w:rsidR="00D06CEF" w:rsidRPr="009C6FD5" w:rsidRDefault="00D06CEF" w:rsidP="00D06CEF">
            <w:pPr>
              <w:rPr>
                <w:lang w:val="en-ZA"/>
              </w:rPr>
            </w:pPr>
            <w:r w:rsidRPr="009C6FD5">
              <w:rPr>
                <w:lang w:val="en-ZA"/>
              </w:rPr>
              <w:t>ECDL with MS Office 97</w:t>
            </w:r>
          </w:p>
        </w:tc>
        <w:tc>
          <w:tcPr>
            <w:tcW w:w="1320" w:type="dxa"/>
            <w:shd w:val="clear" w:color="auto" w:fill="auto"/>
            <w:noWrap/>
            <w:vAlign w:val="bottom"/>
          </w:tcPr>
          <w:p w14:paraId="15E7ADD6" w14:textId="77777777" w:rsidR="00D06CEF" w:rsidRPr="009C6FD5" w:rsidRDefault="00D06CEF" w:rsidP="00D06CEF">
            <w:pPr>
              <w:rPr>
                <w:lang w:val="en-ZA"/>
              </w:rPr>
            </w:pPr>
            <w:r w:rsidRPr="009C6FD5">
              <w:rPr>
                <w:lang w:val="en-ZA"/>
              </w:rPr>
              <w:t>764</w:t>
            </w:r>
          </w:p>
        </w:tc>
        <w:tc>
          <w:tcPr>
            <w:tcW w:w="1578" w:type="dxa"/>
            <w:shd w:val="clear" w:color="auto" w:fill="auto"/>
            <w:noWrap/>
            <w:vAlign w:val="bottom"/>
          </w:tcPr>
          <w:p w14:paraId="7404A688" w14:textId="77777777" w:rsidR="00D06CEF" w:rsidRPr="009C6FD5" w:rsidRDefault="00D06CEF" w:rsidP="00D06CEF">
            <w:pPr>
              <w:rPr>
                <w:lang w:val="en-ZA"/>
              </w:rPr>
            </w:pPr>
            <w:r w:rsidRPr="009C6FD5">
              <w:rPr>
                <w:lang w:val="en-ZA"/>
              </w:rPr>
              <w:t>1840052902</w:t>
            </w:r>
          </w:p>
        </w:tc>
        <w:tc>
          <w:tcPr>
            <w:tcW w:w="1100" w:type="dxa"/>
            <w:shd w:val="clear" w:color="auto" w:fill="auto"/>
            <w:noWrap/>
            <w:vAlign w:val="bottom"/>
          </w:tcPr>
          <w:p w14:paraId="7175ADA8" w14:textId="77777777" w:rsidR="00D06CEF" w:rsidRPr="009C6FD5" w:rsidRDefault="00D06CEF" w:rsidP="00D06CEF">
            <w:pPr>
              <w:rPr>
                <w:lang w:val="en-ZA"/>
              </w:rPr>
            </w:pPr>
            <w:r w:rsidRPr="009C6FD5">
              <w:rPr>
                <w:lang w:val="en-ZA"/>
              </w:rPr>
              <w:t>88</w:t>
            </w:r>
          </w:p>
        </w:tc>
        <w:tc>
          <w:tcPr>
            <w:tcW w:w="1100" w:type="dxa"/>
            <w:shd w:val="clear" w:color="auto" w:fill="auto"/>
            <w:noWrap/>
            <w:vAlign w:val="bottom"/>
          </w:tcPr>
          <w:p w14:paraId="4A9408C8" w14:textId="77777777" w:rsidR="00D06CEF" w:rsidRPr="009C6FD5" w:rsidRDefault="00D06CEF" w:rsidP="00D06CEF">
            <w:pPr>
              <w:rPr>
                <w:lang w:val="en-ZA"/>
              </w:rPr>
            </w:pPr>
            <w:r w:rsidRPr="009C6FD5">
              <w:rPr>
                <w:lang w:val="en-ZA"/>
              </w:rPr>
              <w:t>CD</w:t>
            </w:r>
          </w:p>
        </w:tc>
      </w:tr>
    </w:tbl>
    <w:p w14:paraId="24C8AE23" w14:textId="77777777" w:rsidR="00D06CEF" w:rsidRPr="009C6FD5" w:rsidRDefault="00D06CEF" w:rsidP="00830B58">
      <w:pPr>
        <w:rPr>
          <w:noProof/>
          <w:lang w:val="en-ZA"/>
        </w:rPr>
      </w:pPr>
    </w:p>
    <w:p w14:paraId="41CD4B8F" w14:textId="77777777" w:rsidR="00D06CEF" w:rsidRPr="009C6FD5" w:rsidRDefault="00D06CEF" w:rsidP="00BD3566">
      <w:pPr>
        <w:pStyle w:val="H3"/>
        <w:rPr>
          <w:lang w:val="en-ZA"/>
        </w:rPr>
      </w:pPr>
      <w:bookmarkStart w:id="479" w:name="_Toc495930103"/>
      <w:r w:rsidRPr="009C6FD5">
        <w:rPr>
          <w:lang w:val="en-ZA"/>
        </w:rPr>
        <w:t>Official documents</w:t>
      </w:r>
      <w:bookmarkEnd w:id="479"/>
    </w:p>
    <w:p w14:paraId="7BD8746D" w14:textId="77777777" w:rsidR="00D06CEF" w:rsidRPr="009C6FD5" w:rsidRDefault="00D06CEF" w:rsidP="00D06CEF">
      <w:pPr>
        <w:rPr>
          <w:lang w:val="en-ZA"/>
        </w:rPr>
      </w:pPr>
      <w:r w:rsidRPr="009C6FD5">
        <w:rPr>
          <w:lang w:val="en-ZA"/>
        </w:rPr>
        <w:t>Includes all business correspondence such as reports, business letters, minutes of meetings, tender documents, government publications such as tender publications, etc.</w:t>
      </w:r>
    </w:p>
    <w:p w14:paraId="39F784BD" w14:textId="77777777" w:rsidR="00D06CEF" w:rsidRPr="009C6FD5" w:rsidRDefault="00D06CEF" w:rsidP="00BD3566">
      <w:pPr>
        <w:pStyle w:val="H3"/>
        <w:rPr>
          <w:lang w:val="en-ZA"/>
        </w:rPr>
      </w:pPr>
      <w:bookmarkStart w:id="480" w:name="_Toc495930104"/>
      <w:r w:rsidRPr="009C6FD5">
        <w:rPr>
          <w:lang w:val="en-ZA"/>
        </w:rPr>
        <w:t>Files</w:t>
      </w:r>
      <w:bookmarkEnd w:id="480"/>
    </w:p>
    <w:p w14:paraId="67AC2C56" w14:textId="77777777" w:rsidR="00D06CEF" w:rsidRPr="009C6FD5" w:rsidRDefault="00D06CEF" w:rsidP="00D06CEF">
      <w:pPr>
        <w:rPr>
          <w:lang w:val="en-ZA"/>
        </w:rPr>
      </w:pPr>
      <w:r w:rsidRPr="009C6FD5">
        <w:rPr>
          <w:lang w:val="en-ZA"/>
        </w:rPr>
        <w:t>A file is a folder or a box where documents such as letters or reports are kept.  Documents are usually sorted into separate files according to the subject or content of the documents.</w:t>
      </w:r>
    </w:p>
    <w:p w14:paraId="532DCBBD" w14:textId="77777777" w:rsidR="00D06CEF" w:rsidRPr="009C6FD5" w:rsidRDefault="00D06CEF" w:rsidP="00BD3566">
      <w:pPr>
        <w:pStyle w:val="H3"/>
        <w:rPr>
          <w:noProof/>
          <w:lang w:val="en-ZA"/>
        </w:rPr>
      </w:pPr>
      <w:bookmarkStart w:id="481" w:name="_Toc495930105"/>
      <w:r w:rsidRPr="009C6FD5">
        <w:rPr>
          <w:noProof/>
          <w:lang w:val="en-ZA"/>
        </w:rPr>
        <w:t>Archive</w:t>
      </w:r>
      <w:bookmarkEnd w:id="481"/>
    </w:p>
    <w:p w14:paraId="1EEDEC1A" w14:textId="77777777" w:rsidR="00D06CEF" w:rsidRPr="009C6FD5" w:rsidRDefault="00D06CEF" w:rsidP="00830B58">
      <w:pPr>
        <w:rPr>
          <w:noProof/>
          <w:lang w:val="en-ZA"/>
        </w:rPr>
      </w:pPr>
      <w:r w:rsidRPr="009C6FD5">
        <w:rPr>
          <w:noProof/>
          <w:lang w:val="en-ZA"/>
        </w:rPr>
        <w:t>An archive is a collection of historical documents or records.  In business, documents and records are usually sent to the archives of the business once a year in order to make place for the documents of the new year.</w:t>
      </w:r>
    </w:p>
    <w:p w14:paraId="28875E24" w14:textId="77777777" w:rsidR="00D06CEF" w:rsidRPr="009C6FD5" w:rsidRDefault="00D06CEF" w:rsidP="00830B58">
      <w:pPr>
        <w:rPr>
          <w:noProof/>
          <w:lang w:val="en-ZA"/>
        </w:rPr>
      </w:pPr>
      <w:r w:rsidRPr="009C6FD5">
        <w:rPr>
          <w:noProof/>
          <w:lang w:val="en-ZA"/>
        </w:rPr>
        <w:t>Government departments also have archives where old documents and records are kept, for example birth and death certificates, appications for ID books and passports, etc.</w:t>
      </w:r>
    </w:p>
    <w:p w14:paraId="6C33437F" w14:textId="77777777" w:rsidR="00D06CEF" w:rsidRPr="009C6FD5" w:rsidRDefault="00D06CEF" w:rsidP="00BD3566">
      <w:pPr>
        <w:pStyle w:val="H3"/>
        <w:rPr>
          <w:noProof/>
          <w:lang w:val="en-ZA"/>
        </w:rPr>
      </w:pPr>
      <w:bookmarkStart w:id="482" w:name="_Toc495930106"/>
      <w:r w:rsidRPr="009C6FD5">
        <w:rPr>
          <w:noProof/>
          <w:lang w:val="en-ZA"/>
        </w:rPr>
        <w:t>Journal</w:t>
      </w:r>
      <w:bookmarkEnd w:id="482"/>
    </w:p>
    <w:p w14:paraId="05B156BA" w14:textId="77777777" w:rsidR="00D06CEF" w:rsidRPr="009C6FD5" w:rsidRDefault="00D06CEF" w:rsidP="00830B58">
      <w:pPr>
        <w:rPr>
          <w:noProof/>
          <w:lang w:val="en-ZA"/>
        </w:rPr>
      </w:pPr>
      <w:r w:rsidRPr="009C6FD5">
        <w:rPr>
          <w:noProof/>
          <w:lang w:val="en-ZA"/>
        </w:rPr>
        <w:t xml:space="preserve">A journal is a newspaper or magazine dealing with a particular subject.  Most industries have journals that are published regularly.  </w:t>
      </w:r>
    </w:p>
    <w:p w14:paraId="7F58CD25" w14:textId="77777777" w:rsidR="00D06CEF" w:rsidRPr="009C6FD5" w:rsidRDefault="00D06CEF" w:rsidP="00BD3566">
      <w:pPr>
        <w:pStyle w:val="H3"/>
        <w:rPr>
          <w:noProof/>
          <w:lang w:val="en-ZA"/>
        </w:rPr>
      </w:pPr>
      <w:bookmarkStart w:id="483" w:name="_Toc495930107"/>
      <w:r w:rsidRPr="009C6FD5">
        <w:rPr>
          <w:noProof/>
          <w:lang w:val="en-ZA"/>
        </w:rPr>
        <w:t>Museum</w:t>
      </w:r>
      <w:bookmarkEnd w:id="483"/>
    </w:p>
    <w:p w14:paraId="0CC311C2" w14:textId="77777777" w:rsidR="00C25430" w:rsidRPr="009C6FD5" w:rsidRDefault="00D06CEF" w:rsidP="00830B58">
      <w:pPr>
        <w:rPr>
          <w:noProof/>
          <w:lang w:val="en-ZA"/>
        </w:rPr>
      </w:pPr>
      <w:r w:rsidRPr="009C6FD5">
        <w:rPr>
          <w:noProof/>
          <w:lang w:val="en-ZA"/>
        </w:rPr>
        <w:t>A museum is a building in which objects of importance or interest are stored and displayed.  The Transport Museum and Police Museum are examples of this.</w:t>
      </w:r>
    </w:p>
    <w:p w14:paraId="328D0922" w14:textId="77777777" w:rsidR="00D06CEF" w:rsidRPr="009C6FD5" w:rsidRDefault="00C25430" w:rsidP="00830B58">
      <w:pPr>
        <w:rPr>
          <w:noProof/>
          <w:lang w:val="en-ZA"/>
        </w:rPr>
      </w:pPr>
      <w:r w:rsidRPr="009C6FD5">
        <w:rPr>
          <w:noProof/>
          <w:lang w:val="en-ZA"/>
        </w:rPr>
        <w:br w:type="page"/>
      </w:r>
    </w:p>
    <w:p w14:paraId="67A42608" w14:textId="77777777" w:rsidR="00D06CEF" w:rsidRPr="009C6FD5" w:rsidRDefault="00D06CEF" w:rsidP="00BD3566">
      <w:pPr>
        <w:pStyle w:val="H3"/>
        <w:rPr>
          <w:noProof/>
          <w:lang w:val="en-ZA"/>
        </w:rPr>
      </w:pPr>
      <w:bookmarkStart w:id="484" w:name="_Toc495930108"/>
      <w:r w:rsidRPr="009C6FD5">
        <w:rPr>
          <w:noProof/>
          <w:lang w:val="en-ZA"/>
        </w:rPr>
        <w:t>Directory</w:t>
      </w:r>
      <w:bookmarkEnd w:id="484"/>
    </w:p>
    <w:p w14:paraId="1F53E217" w14:textId="77777777" w:rsidR="00D06CEF" w:rsidRPr="009C6FD5" w:rsidRDefault="00D06CEF" w:rsidP="00830B58">
      <w:pPr>
        <w:rPr>
          <w:noProof/>
          <w:lang w:val="en-ZA"/>
        </w:rPr>
      </w:pPr>
      <w:r w:rsidRPr="009C6FD5">
        <w:rPr>
          <w:noProof/>
          <w:lang w:val="en-ZA"/>
        </w:rPr>
        <w:t>A book listing people or organisations with details such as telephone numbers and addresses.  A telephone directory (white pages and yellow pages) are examples of directories.</w:t>
      </w:r>
    </w:p>
    <w:p w14:paraId="70155662" w14:textId="77777777" w:rsidR="00D06CEF" w:rsidRPr="009C6FD5" w:rsidRDefault="00D06CEF" w:rsidP="005736AC">
      <w:pPr>
        <w:pStyle w:val="Heading2"/>
        <w:rPr>
          <w:lang w:val="en-ZA"/>
        </w:rPr>
      </w:pPr>
      <w:bookmarkStart w:id="485" w:name="_Toc201073930"/>
      <w:bookmarkStart w:id="486" w:name="_Toc495930109"/>
      <w:r w:rsidRPr="009C6FD5">
        <w:rPr>
          <w:lang w:val="en-ZA"/>
        </w:rPr>
        <w:t>Summaries</w:t>
      </w:r>
      <w:bookmarkEnd w:id="485"/>
      <w:bookmarkEnd w:id="486"/>
    </w:p>
    <w:p w14:paraId="7D9FD91F" w14:textId="77777777" w:rsidR="00D06CEF" w:rsidRPr="009C6FD5" w:rsidRDefault="00D06CEF" w:rsidP="00C25430">
      <w:pPr>
        <w:pStyle w:val="Tip"/>
        <w:rPr>
          <w:noProof/>
          <w:lang w:val="en-ZA"/>
        </w:rPr>
      </w:pPr>
      <w:r w:rsidRPr="009C6FD5">
        <w:rPr>
          <w:noProof/>
          <w:lang w:val="en-ZA"/>
        </w:rPr>
        <w:t xml:space="preserve">A summary is a brief statement of the main points of something. </w:t>
      </w:r>
    </w:p>
    <w:p w14:paraId="78596D46" w14:textId="77777777" w:rsidR="00D06CEF" w:rsidRPr="009C6FD5" w:rsidRDefault="00D06CEF" w:rsidP="0087332B">
      <w:pPr>
        <w:pBdr>
          <w:top w:val="single" w:sz="4" w:space="1" w:color="auto"/>
          <w:left w:val="single" w:sz="4" w:space="4" w:color="auto"/>
          <w:bottom w:val="single" w:sz="4" w:space="1" w:color="auto"/>
          <w:right w:val="single" w:sz="4" w:space="4" w:color="auto"/>
        </w:pBdr>
        <w:rPr>
          <w:noProof/>
          <w:lang w:val="en-ZA"/>
        </w:rPr>
      </w:pPr>
      <w:r w:rsidRPr="009C6FD5">
        <w:rPr>
          <w:noProof/>
          <w:lang w:val="en-ZA"/>
        </w:rPr>
        <w:t>“At the first cracks of gunfire, the villagers of Nyamlell in southern Sudan dropped their hoes and scattered into the bush.  Abuk Marou Keer also heard the guns.  But the blind Dinka woman could only pull her seven-year-old son and twelve-year-old daughter close.  Shaking with fear, they hid in their windowless hut and prayed.”</w:t>
      </w:r>
    </w:p>
    <w:p w14:paraId="19C20FBE" w14:textId="77777777" w:rsidR="00D06CEF" w:rsidRPr="009C6FD5" w:rsidRDefault="00D06CEF" w:rsidP="00830B58">
      <w:pPr>
        <w:rPr>
          <w:noProof/>
          <w:lang w:val="en-ZA"/>
        </w:rPr>
      </w:pPr>
      <w:r w:rsidRPr="009C6FD5">
        <w:rPr>
          <w:noProof/>
          <w:lang w:val="en-ZA"/>
        </w:rPr>
        <w:t>If we take the first paragraph of the article about slavery, we can summarise as follows, using the who what where when how and why questions:</w:t>
      </w:r>
    </w:p>
    <w:p w14:paraId="44E2A27F" w14:textId="77777777" w:rsidR="00D06CEF" w:rsidRPr="009C6FD5" w:rsidRDefault="00D06CEF" w:rsidP="00830B58">
      <w:pPr>
        <w:rPr>
          <w:lang w:val="en-ZA"/>
        </w:rPr>
      </w:pPr>
      <w:r w:rsidRPr="009C6FD5">
        <w:rPr>
          <w:lang w:val="en-ZA"/>
        </w:rPr>
        <w:t>What happened?  Where did it happen?  Who fled?  Why did Abuk not flee with her children?</w:t>
      </w:r>
    </w:p>
    <w:p w14:paraId="4580BE00" w14:textId="77777777" w:rsidR="00D06CEF" w:rsidRPr="009C6FD5" w:rsidRDefault="00D06CEF" w:rsidP="00830B58">
      <w:pPr>
        <w:rPr>
          <w:noProof/>
          <w:lang w:val="en-ZA"/>
        </w:rPr>
      </w:pPr>
      <w:r w:rsidRPr="009C6FD5">
        <w:rPr>
          <w:noProof/>
          <w:lang w:val="en-ZA"/>
        </w:rPr>
        <w:t xml:space="preserve">“During the day, the villagers heard gunfire and fled.  A blind Dinka woman could not flee, so she and her children hid in their hut.”  </w:t>
      </w:r>
    </w:p>
    <w:p w14:paraId="7705D3FF" w14:textId="77777777" w:rsidR="00D06CEF" w:rsidRPr="009C6FD5" w:rsidRDefault="00D06CEF" w:rsidP="00830B58">
      <w:pPr>
        <w:rPr>
          <w:noProof/>
          <w:lang w:val="en-ZA"/>
        </w:rPr>
      </w:pPr>
      <w:r w:rsidRPr="009C6FD5">
        <w:rPr>
          <w:noProof/>
          <w:lang w:val="en-ZA"/>
        </w:rPr>
        <w:t>I have now summarised a 54-word paragraph into a 24-word paragraph, quoting only the main ideas of the paragraph.</w:t>
      </w:r>
    </w:p>
    <w:p w14:paraId="35A2E136" w14:textId="77777777" w:rsidR="00D06CEF" w:rsidRPr="009C6FD5" w:rsidRDefault="00D06CEF" w:rsidP="00830B58">
      <w:pPr>
        <w:rPr>
          <w:noProof/>
          <w:lang w:val="en-ZA"/>
        </w:rPr>
      </w:pPr>
      <w:r w:rsidRPr="009C6FD5">
        <w:rPr>
          <w:noProof/>
          <w:lang w:val="en-ZA"/>
        </w:rPr>
        <w:t xml:space="preserve">Everything else is supporting information: </w:t>
      </w:r>
    </w:p>
    <w:p w14:paraId="44A6ACF5" w14:textId="77777777" w:rsidR="00D06CEF" w:rsidRPr="009C6FD5" w:rsidRDefault="00D06CEF" w:rsidP="0087332B">
      <w:pPr>
        <w:pStyle w:val="ListBullet2"/>
        <w:rPr>
          <w:lang w:val="en-ZA"/>
        </w:rPr>
      </w:pPr>
      <w:r w:rsidRPr="009C6FD5">
        <w:rPr>
          <w:lang w:val="en-ZA"/>
        </w:rPr>
        <w:t xml:space="preserve">The villagers dropping their hoes indicate that they were working in the fields, so it must be daytime.  The blind woman’s name is supporting information, as well as the ages of her children.  </w:t>
      </w:r>
    </w:p>
    <w:p w14:paraId="494612C3" w14:textId="77777777" w:rsidR="00D06CEF" w:rsidRPr="009C6FD5" w:rsidRDefault="00D06CEF" w:rsidP="0087332B">
      <w:pPr>
        <w:pStyle w:val="ListBullet2"/>
        <w:rPr>
          <w:lang w:val="en-ZA"/>
        </w:rPr>
      </w:pPr>
      <w:r w:rsidRPr="009C6FD5">
        <w:rPr>
          <w:lang w:val="en-ZA"/>
        </w:rPr>
        <w:t>The last sentence is also supporting information.</w:t>
      </w:r>
    </w:p>
    <w:p w14:paraId="204AA1ED" w14:textId="77777777" w:rsidR="00D06CEF" w:rsidRPr="009C6FD5" w:rsidRDefault="00D06CEF" w:rsidP="00830B58">
      <w:pPr>
        <w:rPr>
          <w:noProof/>
          <w:lang w:val="en-ZA"/>
        </w:rPr>
      </w:pPr>
      <w:r w:rsidRPr="009C6FD5">
        <w:rPr>
          <w:noProof/>
          <w:lang w:val="en-ZA"/>
        </w:rPr>
        <w:t xml:space="preserve">The </w:t>
      </w:r>
      <w:r w:rsidRPr="009C6FD5">
        <w:rPr>
          <w:b/>
          <w:noProof/>
          <w:lang w:val="en-ZA"/>
        </w:rPr>
        <w:t>purpose</w:t>
      </w:r>
      <w:r w:rsidRPr="009C6FD5">
        <w:rPr>
          <w:noProof/>
          <w:lang w:val="en-ZA"/>
        </w:rPr>
        <w:t xml:space="preserve"> of a summary is to take a big piece of text and break it into smaller parts that are easy to understand and, when you are learning something, memorise it easily, separating main ideas from supporting information.</w:t>
      </w:r>
    </w:p>
    <w:p w14:paraId="6A32C7D4" w14:textId="77777777" w:rsidR="00D06CEF" w:rsidRPr="009C6FD5" w:rsidRDefault="00D06CEF" w:rsidP="00830B58">
      <w:pPr>
        <w:rPr>
          <w:noProof/>
          <w:lang w:val="en-ZA"/>
        </w:rPr>
      </w:pPr>
      <w:r w:rsidRPr="009C6FD5">
        <w:rPr>
          <w:b/>
          <w:noProof/>
          <w:lang w:val="en-ZA"/>
        </w:rPr>
        <w:t>In everyday life we break big things into smaller parts all the time</w:t>
      </w:r>
      <w:r w:rsidRPr="009C6FD5">
        <w:rPr>
          <w:noProof/>
          <w:lang w:val="en-ZA"/>
        </w:rPr>
        <w:t xml:space="preserve">: when you have a big piece of steak in your plate, you don’t put the whole steak into your mouth, you cut it into smaller pieces so that you can eat it.  </w:t>
      </w:r>
    </w:p>
    <w:p w14:paraId="3928FBD7" w14:textId="77777777" w:rsidR="00D06CEF" w:rsidRPr="009C6FD5" w:rsidRDefault="00D06CEF" w:rsidP="00830B58">
      <w:pPr>
        <w:rPr>
          <w:noProof/>
          <w:lang w:val="en-ZA"/>
        </w:rPr>
      </w:pPr>
      <w:r w:rsidRPr="009C6FD5">
        <w:rPr>
          <w:noProof/>
          <w:lang w:val="en-ZA"/>
        </w:rPr>
        <w:t>We also do this with big tasks: doing the weekly washing, we break it into smaller pieces by sorting clothes into colours and materials and then we wash them, using more than one load.  When we mow the lawn, we start with one piece, once that is finished we do the next piece, and so on.</w:t>
      </w:r>
    </w:p>
    <w:p w14:paraId="74522930" w14:textId="77777777" w:rsidR="00D06CEF" w:rsidRPr="009C6FD5" w:rsidRDefault="00D06CEF" w:rsidP="00830B58">
      <w:pPr>
        <w:rPr>
          <w:noProof/>
          <w:lang w:val="en-ZA"/>
        </w:rPr>
      </w:pPr>
      <w:r w:rsidRPr="009C6FD5">
        <w:rPr>
          <w:noProof/>
          <w:lang w:val="en-ZA"/>
        </w:rPr>
        <w:t>It therefore makes sense to do this with reading material as well.</w:t>
      </w:r>
    </w:p>
    <w:p w14:paraId="0F031E96" w14:textId="77777777" w:rsidR="00D06CEF" w:rsidRPr="009C6FD5" w:rsidRDefault="00D06CEF" w:rsidP="00830B58">
      <w:pPr>
        <w:rPr>
          <w:noProof/>
          <w:lang w:val="en-ZA"/>
        </w:rPr>
      </w:pPr>
      <w:r w:rsidRPr="009C6FD5">
        <w:rPr>
          <w:noProof/>
          <w:lang w:val="en-ZA"/>
        </w:rPr>
        <w:t xml:space="preserve">A </w:t>
      </w:r>
      <w:r w:rsidRPr="009C6FD5">
        <w:rPr>
          <w:b/>
          <w:noProof/>
          <w:lang w:val="en-ZA"/>
        </w:rPr>
        <w:t>summary</w:t>
      </w:r>
      <w:r w:rsidRPr="009C6FD5">
        <w:rPr>
          <w:noProof/>
          <w:lang w:val="en-ZA"/>
        </w:rPr>
        <w:t xml:space="preserve"> can take many forms: </w:t>
      </w:r>
    </w:p>
    <w:p w14:paraId="05B9159F" w14:textId="77777777" w:rsidR="00D06CEF" w:rsidRPr="009C6FD5" w:rsidRDefault="00D06CEF" w:rsidP="0087332B">
      <w:pPr>
        <w:pStyle w:val="ListBullet2"/>
        <w:rPr>
          <w:lang w:val="en-ZA"/>
        </w:rPr>
      </w:pPr>
      <w:r w:rsidRPr="009C6FD5">
        <w:rPr>
          <w:lang w:val="en-ZA"/>
        </w:rPr>
        <w:t>As per the example above, which is called paraphrasing.  Paraphrasing is when you rewrite something using different words.</w:t>
      </w:r>
    </w:p>
    <w:p w14:paraId="287F1FEC" w14:textId="77777777" w:rsidR="00D06CEF" w:rsidRPr="009C6FD5" w:rsidRDefault="00D06CEF" w:rsidP="0087332B">
      <w:pPr>
        <w:pStyle w:val="ListBullet2"/>
        <w:rPr>
          <w:lang w:val="en-ZA"/>
        </w:rPr>
      </w:pPr>
      <w:r w:rsidRPr="009C6FD5">
        <w:rPr>
          <w:lang w:val="en-ZA"/>
        </w:rPr>
        <w:t>You can summarise in point form</w:t>
      </w:r>
    </w:p>
    <w:p w14:paraId="2FF86C30" w14:textId="77777777" w:rsidR="00D06CEF" w:rsidRPr="009C6FD5" w:rsidRDefault="00D06CEF" w:rsidP="0087332B">
      <w:pPr>
        <w:pStyle w:val="ListBullet2"/>
        <w:rPr>
          <w:lang w:val="en-ZA"/>
        </w:rPr>
      </w:pPr>
      <w:r w:rsidRPr="009C6FD5">
        <w:rPr>
          <w:lang w:val="en-ZA"/>
        </w:rPr>
        <w:t>When you are summarising a big piece of text, you will make use of headings and sub-headings.  This manual is an example of using headings and sub-headings to break a big piece of text into smaller pieces</w:t>
      </w:r>
    </w:p>
    <w:p w14:paraId="685B43E7" w14:textId="77777777" w:rsidR="00D06CEF" w:rsidRPr="009C6FD5" w:rsidRDefault="00D06CEF" w:rsidP="00D06CEF">
      <w:pPr>
        <w:rPr>
          <w:lang w:val="en-ZA"/>
        </w:rPr>
      </w:pPr>
      <w:r w:rsidRPr="009C6FD5">
        <w:rPr>
          <w:lang w:val="en-ZA"/>
        </w:rPr>
        <w:br w:type="page"/>
      </w:r>
    </w:p>
    <w:p w14:paraId="1048E64A" w14:textId="77777777" w:rsidR="00D06CEF" w:rsidRPr="00DB0F3E" w:rsidRDefault="00D06CEF" w:rsidP="00DB0F3E">
      <w:pPr>
        <w:pStyle w:val="Heading3"/>
      </w:pPr>
      <w:bookmarkStart w:id="487" w:name="_Toc495930110"/>
      <w:r w:rsidRPr="00DB0F3E">
        <w:t>Point Form</w:t>
      </w:r>
      <w:bookmarkEnd w:id="487"/>
    </w:p>
    <w:p w14:paraId="57B7518A" w14:textId="77777777" w:rsidR="00D06CEF" w:rsidRPr="009C6FD5" w:rsidRDefault="00D06CEF" w:rsidP="00830B58">
      <w:pPr>
        <w:rPr>
          <w:noProof/>
          <w:lang w:val="en-ZA"/>
        </w:rPr>
      </w:pPr>
      <w:r w:rsidRPr="009C6FD5">
        <w:rPr>
          <w:noProof/>
          <w:lang w:val="en-ZA"/>
        </w:rPr>
        <w:t>This is when you summarise, using points.  If we use the same example, it would look like this:</w:t>
      </w:r>
    </w:p>
    <w:p w14:paraId="2EBFFEDD" w14:textId="77777777" w:rsidR="00D06CEF" w:rsidRPr="009C6FD5" w:rsidRDefault="00D06CEF" w:rsidP="00D06CEF">
      <w:pPr>
        <w:pStyle w:val="L"/>
        <w:spacing w:before="0" w:after="0"/>
        <w:rPr>
          <w:lang w:val="en-ZA"/>
        </w:rPr>
      </w:pPr>
      <w:r w:rsidRPr="009C6FD5">
        <w:rPr>
          <w:lang w:val="en-ZA"/>
        </w:rPr>
        <w:t xml:space="preserve">The villagers heard gunfire and fled.  </w:t>
      </w:r>
    </w:p>
    <w:p w14:paraId="16A13510" w14:textId="77777777" w:rsidR="00D06CEF" w:rsidRPr="009C6FD5" w:rsidRDefault="00D06CEF" w:rsidP="00D06CEF">
      <w:pPr>
        <w:pStyle w:val="L"/>
        <w:spacing w:before="0" w:after="0"/>
        <w:rPr>
          <w:lang w:val="en-ZA"/>
        </w:rPr>
      </w:pPr>
      <w:r w:rsidRPr="009C6FD5">
        <w:rPr>
          <w:lang w:val="en-ZA"/>
        </w:rPr>
        <w:t>A blind woman could not flee, so she and her children hid in their hut.</w:t>
      </w:r>
    </w:p>
    <w:p w14:paraId="417D52F2" w14:textId="77777777" w:rsidR="00D06CEF" w:rsidRPr="00DB0F3E" w:rsidRDefault="00D06CEF" w:rsidP="00DB0F3E">
      <w:pPr>
        <w:pStyle w:val="Heading3"/>
      </w:pPr>
      <w:bookmarkStart w:id="488" w:name="_Toc495930111"/>
      <w:r w:rsidRPr="00DB0F3E">
        <w:t>Mind-map</w:t>
      </w:r>
      <w:bookmarkEnd w:id="488"/>
    </w:p>
    <w:p w14:paraId="7FE3E73A" w14:textId="77777777" w:rsidR="00D06CEF" w:rsidRPr="009C6FD5" w:rsidRDefault="00D06CEF" w:rsidP="00D06CEF">
      <w:pPr>
        <w:rPr>
          <w:lang w:val="en-ZA"/>
        </w:rPr>
      </w:pPr>
      <w:r w:rsidRPr="009C6FD5">
        <w:rPr>
          <w:lang w:val="en-ZA"/>
        </w:rPr>
        <w:t>A mind-map is a summary that looks like a diagram.  When you are learning and trying to memorise facts, a mind-map is your easiest and best method of summarising.</w:t>
      </w:r>
    </w:p>
    <w:p w14:paraId="652A89B0" w14:textId="77777777" w:rsidR="00D06CEF" w:rsidRPr="009C6FD5" w:rsidRDefault="00D06CEF" w:rsidP="00D06CEF">
      <w:pPr>
        <w:rPr>
          <w:lang w:val="en-ZA"/>
        </w:rPr>
      </w:pPr>
      <w:r w:rsidRPr="009C6FD5">
        <w:rPr>
          <w:lang w:val="en-ZA"/>
        </w:rPr>
        <w:t>A mind-map is more effective for studying than summarising facts in points, underneath each other, since the human brain is capable of absorbing facts in all directions, not only  from top to bottom, but also from left to right.</w:t>
      </w:r>
    </w:p>
    <w:p w14:paraId="2BF11B40" w14:textId="77777777" w:rsidR="00D06CEF" w:rsidRPr="009C6FD5" w:rsidRDefault="00D06CEF" w:rsidP="00D06CEF">
      <w:pPr>
        <w:rPr>
          <w:lang w:val="en-ZA"/>
        </w:rPr>
      </w:pPr>
      <w:r w:rsidRPr="009C6FD5">
        <w:rPr>
          <w:lang w:val="en-ZA"/>
        </w:rPr>
        <w:t>With a mind-map, you follow ;the same procedures as for any other summary.  You take a big piece of writing, break it into smaller parts by using headings and sub-headings, and then you summarise in point form or paragraph form.</w:t>
      </w:r>
    </w:p>
    <w:p w14:paraId="5BAF38D2" w14:textId="77777777" w:rsidR="00D06CEF" w:rsidRPr="009C6FD5" w:rsidRDefault="00D06CEF" w:rsidP="00D06CEF">
      <w:pPr>
        <w:rPr>
          <w:lang w:val="en-ZA"/>
        </w:rPr>
      </w:pPr>
      <w:r w:rsidRPr="009C6FD5">
        <w:rPr>
          <w:lang w:val="en-ZA"/>
        </w:rPr>
        <w:t>A mind-map looks different, since it resembles a diagram.  The one  main point of the summary is quoted in the middle.  This would be a heading in your summary.</w:t>
      </w:r>
    </w:p>
    <w:p w14:paraId="6C23B092" w14:textId="77777777" w:rsidR="00D06CEF" w:rsidRPr="009C6FD5" w:rsidRDefault="00D06CEF" w:rsidP="00D06CEF">
      <w:pPr>
        <w:rPr>
          <w:lang w:val="en-ZA"/>
        </w:rPr>
      </w:pPr>
      <w:r w:rsidRPr="009C6FD5">
        <w:rPr>
          <w:lang w:val="en-ZA"/>
        </w:rPr>
        <w:t>The sub-headings are written on lines that flow out of the main point.  Any further points would branch out from the lines that contain sub-headings.</w:t>
      </w:r>
    </w:p>
    <w:p w14:paraId="3039BA8A" w14:textId="77777777" w:rsidR="00D06CEF" w:rsidRPr="009C6FD5" w:rsidRDefault="00D06CEF" w:rsidP="005736AC">
      <w:pPr>
        <w:pStyle w:val="Heading2"/>
        <w:rPr>
          <w:lang w:val="en-ZA"/>
        </w:rPr>
      </w:pPr>
      <w:bookmarkStart w:id="489" w:name="_Toc201073931"/>
      <w:bookmarkStart w:id="490" w:name="_Toc495930112"/>
      <w:r w:rsidRPr="009C6FD5">
        <w:rPr>
          <w:lang w:val="en-ZA"/>
        </w:rPr>
        <w:t>Visual Aids</w:t>
      </w:r>
      <w:bookmarkEnd w:id="489"/>
      <w:bookmarkEnd w:id="490"/>
    </w:p>
    <w:p w14:paraId="31B61062" w14:textId="77777777" w:rsidR="00D06CEF" w:rsidRPr="009C6FD5" w:rsidRDefault="00D06CEF" w:rsidP="00D06CEF">
      <w:pPr>
        <w:rPr>
          <w:lang w:val="en-ZA"/>
        </w:rPr>
      </w:pPr>
      <w:r w:rsidRPr="009C6FD5">
        <w:rPr>
          <w:lang w:val="en-ZA"/>
        </w:rPr>
        <w:t>During the planning of your speech you must also identify where you are going to make use of visual aids like:</w:t>
      </w:r>
    </w:p>
    <w:p w14:paraId="309F47AF" w14:textId="77777777" w:rsidR="00D06CEF" w:rsidRPr="009C6FD5" w:rsidRDefault="00D06CEF" w:rsidP="00413069">
      <w:pPr>
        <w:pStyle w:val="ListBullet2"/>
        <w:rPr>
          <w:lang w:val="en-ZA"/>
        </w:rPr>
      </w:pPr>
      <w:r w:rsidRPr="009C6FD5">
        <w:rPr>
          <w:b/>
          <w:lang w:val="en-ZA"/>
        </w:rPr>
        <w:t>Cue cards:</w:t>
      </w:r>
      <w:r w:rsidRPr="009C6FD5">
        <w:rPr>
          <w:lang w:val="en-ZA"/>
        </w:rPr>
        <w:t xml:space="preserve"> these are smaller than posters and contain only one visual cue.  If you are doing a presentation to children about the importance of brushing teeth, you might have a cue card with a tooth, one with a toothbrush and one with toothpaste.  You will show these to the audience at the appropriate place during your presentation.  At the end of the presentation, you would summarise and at the appropriate place show the cue card without saying anything, encouraging the audience to name the object.  You would show the card with the tooth, for example and maybe ask the audience: “Every morning you must brush your …” and then wait for the audience to supply the missing word. </w:t>
      </w:r>
    </w:p>
    <w:p w14:paraId="698DD45F" w14:textId="77777777" w:rsidR="00D06CEF" w:rsidRPr="009C6FD5" w:rsidRDefault="00D06CEF" w:rsidP="00413069">
      <w:pPr>
        <w:pStyle w:val="ListBullet2"/>
        <w:rPr>
          <w:lang w:val="en-ZA"/>
        </w:rPr>
      </w:pPr>
      <w:r w:rsidRPr="009C6FD5">
        <w:rPr>
          <w:b/>
          <w:lang w:val="en-ZA"/>
        </w:rPr>
        <w:t>Posters</w:t>
      </w:r>
      <w:r w:rsidRPr="009C6FD5">
        <w:rPr>
          <w:lang w:val="en-ZA"/>
        </w:rPr>
        <w:t>:  we have all seen posters of music stars, movies, videos and so on.  A poster that you design for a presentation does not have to be as elaborate as one of these but if you plan it correctly it can have just as much impact.</w:t>
      </w:r>
    </w:p>
    <w:p w14:paraId="01192B83" w14:textId="77777777" w:rsidR="00D06CEF" w:rsidRPr="009C6FD5" w:rsidRDefault="00D06CEF" w:rsidP="00413069">
      <w:pPr>
        <w:pStyle w:val="ListBullet2"/>
        <w:rPr>
          <w:lang w:val="en-ZA"/>
        </w:rPr>
      </w:pPr>
      <w:r w:rsidRPr="009C6FD5">
        <w:rPr>
          <w:b/>
          <w:lang w:val="en-ZA"/>
        </w:rPr>
        <w:t>Models</w:t>
      </w:r>
      <w:r w:rsidRPr="009C6FD5">
        <w:rPr>
          <w:lang w:val="en-ZA"/>
        </w:rPr>
        <w:t>, etc.  We have all seen models of trains, cars, houses, large buildings and so on. These are very effective visual aids and you should use them whenever appropriate and when you can get hold of one.</w:t>
      </w:r>
    </w:p>
    <w:p w14:paraId="3DA702C1" w14:textId="77777777" w:rsidR="00D06CEF" w:rsidRPr="009C6FD5" w:rsidRDefault="00D06CEF" w:rsidP="00D06CEF">
      <w:pPr>
        <w:pStyle w:val="ListBullet"/>
        <w:numPr>
          <w:ilvl w:val="0"/>
          <w:numId w:val="0"/>
        </w:numPr>
        <w:rPr>
          <w:lang w:val="en-ZA"/>
        </w:rPr>
      </w:pPr>
    </w:p>
    <w:p w14:paraId="4B216880" w14:textId="77777777" w:rsidR="00D06CEF" w:rsidRPr="009C6FD5" w:rsidRDefault="00483466" w:rsidP="00D06CEF">
      <w:pPr>
        <w:pStyle w:val="ListBullet"/>
        <w:numPr>
          <w:ilvl w:val="0"/>
          <w:numId w:val="0"/>
        </w:numPr>
        <w:ind w:left="720" w:firstLine="720"/>
        <w:rPr>
          <w:lang w:val="en-ZA"/>
        </w:rPr>
      </w:pPr>
      <w:r w:rsidRPr="009C6FD5">
        <w:rPr>
          <w:noProof/>
          <w:lang w:val="en-ZA" w:eastAsia="en-ZA"/>
        </w:rPr>
        <w:drawing>
          <wp:inline distT="0" distB="0" distL="0" distR="0" wp14:anchorId="1D60A85D" wp14:editId="2027C7E3">
            <wp:extent cx="3857625" cy="2105025"/>
            <wp:effectExtent l="0" t="0" r="9525" b="9525"/>
            <wp:docPr id="29" name="Picture 29" descr="C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0101"/>
                    <pic:cNvPicPr>
                      <a:picLocks noChangeAspect="1" noChangeArrowheads="1"/>
                    </pic:cNvPicPr>
                  </pic:nvPicPr>
                  <pic:blipFill>
                    <a:blip r:embed="rId78">
                      <a:extLst>
                        <a:ext uri="{28A0092B-C50C-407E-A947-70E740481C1C}">
                          <a14:useLocalDpi xmlns:a14="http://schemas.microsoft.com/office/drawing/2010/main" val="0"/>
                        </a:ext>
                      </a:extLst>
                    </a:blip>
                    <a:srcRect t="51852"/>
                    <a:stretch>
                      <a:fillRect/>
                    </a:stretch>
                  </pic:blipFill>
                  <pic:spPr bwMode="auto">
                    <a:xfrm>
                      <a:off x="0" y="0"/>
                      <a:ext cx="3857625" cy="2105025"/>
                    </a:xfrm>
                    <a:prstGeom prst="rect">
                      <a:avLst/>
                    </a:prstGeom>
                    <a:noFill/>
                    <a:ln>
                      <a:noFill/>
                    </a:ln>
                  </pic:spPr>
                </pic:pic>
              </a:graphicData>
            </a:graphic>
          </wp:inline>
        </w:drawing>
      </w:r>
    </w:p>
    <w:p w14:paraId="5BB2D941" w14:textId="77777777" w:rsidR="00D06CEF" w:rsidRPr="00DB0F3E" w:rsidRDefault="00D06CEF" w:rsidP="00DB0F3E">
      <w:pPr>
        <w:pStyle w:val="Heading3"/>
      </w:pPr>
      <w:bookmarkStart w:id="491" w:name="_Toc495930113"/>
      <w:r w:rsidRPr="00DB0F3E">
        <w:t>Handouts And Multimedia</w:t>
      </w:r>
      <w:bookmarkEnd w:id="491"/>
    </w:p>
    <w:p w14:paraId="77457BE2" w14:textId="77777777" w:rsidR="00D06CEF" w:rsidRPr="009C6FD5" w:rsidRDefault="00483466" w:rsidP="00D06CEF">
      <w:pPr>
        <w:rPr>
          <w:lang w:val="en-ZA"/>
        </w:rPr>
      </w:pPr>
      <w:r w:rsidRPr="009C6FD5">
        <w:rPr>
          <w:noProof/>
          <w:lang w:val="en-ZA" w:eastAsia="en-ZA"/>
        </w:rPr>
        <w:drawing>
          <wp:anchor distT="0" distB="0" distL="114300" distR="114300" simplePos="0" relativeHeight="251623936" behindDoc="0" locked="0" layoutInCell="1" allowOverlap="1" wp14:anchorId="312C099C" wp14:editId="01797DB7">
            <wp:simplePos x="0" y="0"/>
            <wp:positionH relativeFrom="column">
              <wp:posOffset>0</wp:posOffset>
            </wp:positionH>
            <wp:positionV relativeFrom="paragraph">
              <wp:posOffset>317500</wp:posOffset>
            </wp:positionV>
            <wp:extent cx="2565400" cy="2171700"/>
            <wp:effectExtent l="0" t="0" r="6350" b="0"/>
            <wp:wrapSquare wrapText="bothSides"/>
            <wp:docPr id="9581" name="Picture 9581" descr="C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1" descr="C001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6540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D06CEF" w:rsidRPr="009C6FD5">
        <w:rPr>
          <w:lang w:val="en-ZA"/>
        </w:rPr>
        <w:t>You can also make use of handouts given to the audience.  Handouts are notes about your presentation that you give to the audience.</w:t>
      </w:r>
    </w:p>
    <w:p w14:paraId="3FAE952C" w14:textId="77777777" w:rsidR="00D06CEF" w:rsidRPr="009C6FD5" w:rsidRDefault="00D06CEF" w:rsidP="00D06CEF">
      <w:pPr>
        <w:rPr>
          <w:lang w:val="en-ZA"/>
        </w:rPr>
      </w:pPr>
      <w:r w:rsidRPr="009C6FD5">
        <w:rPr>
          <w:lang w:val="en-ZA"/>
        </w:rPr>
        <w:t>Multi-media visual aids include:</w:t>
      </w:r>
    </w:p>
    <w:p w14:paraId="279D8D6E" w14:textId="77777777" w:rsidR="00D06CEF" w:rsidRPr="009C6FD5" w:rsidRDefault="00D06CEF" w:rsidP="00413069">
      <w:pPr>
        <w:pStyle w:val="ListBullet2"/>
        <w:rPr>
          <w:lang w:val="en-ZA"/>
        </w:rPr>
      </w:pPr>
      <w:r w:rsidRPr="009C6FD5">
        <w:rPr>
          <w:b/>
          <w:lang w:val="en-ZA"/>
        </w:rPr>
        <w:t>Flipcharts</w:t>
      </w:r>
      <w:r w:rsidRPr="009C6FD5">
        <w:rPr>
          <w:lang w:val="en-ZA"/>
        </w:rPr>
        <w:t>.  You can use the flipchart to make notes during your presentation, much as your facilitator does during the lesson, or you can write out your flipchart sheets beforehand and put them up at the appropriate time.</w:t>
      </w:r>
    </w:p>
    <w:p w14:paraId="624783A2" w14:textId="77777777" w:rsidR="00D06CEF" w:rsidRPr="009C6FD5" w:rsidRDefault="00D06CEF" w:rsidP="00413069">
      <w:pPr>
        <w:pStyle w:val="ListBullet2"/>
        <w:rPr>
          <w:lang w:val="en-ZA"/>
        </w:rPr>
      </w:pPr>
      <w:r w:rsidRPr="009C6FD5">
        <w:rPr>
          <w:b/>
          <w:lang w:val="en-ZA"/>
        </w:rPr>
        <w:t>Whiteboard</w:t>
      </w:r>
      <w:r w:rsidRPr="009C6FD5">
        <w:rPr>
          <w:lang w:val="en-ZA"/>
        </w:rPr>
        <w:t>: same use as a flipchart, however you have to rub out what you have written as soon as you want to write something new.</w:t>
      </w:r>
    </w:p>
    <w:p w14:paraId="6C91D369" w14:textId="77777777" w:rsidR="00D06CEF" w:rsidRPr="009C6FD5" w:rsidRDefault="00D06CEF" w:rsidP="00413069">
      <w:pPr>
        <w:pStyle w:val="ListBullet2"/>
        <w:rPr>
          <w:lang w:val="en-ZA"/>
        </w:rPr>
      </w:pPr>
      <w:r w:rsidRPr="009C6FD5">
        <w:rPr>
          <w:b/>
          <w:lang w:val="en-ZA"/>
        </w:rPr>
        <w:t>Overhead projector</w:t>
      </w:r>
      <w:r w:rsidRPr="009C6FD5">
        <w:rPr>
          <w:lang w:val="en-ZA"/>
        </w:rPr>
        <w:t>.  You have to prepare the slides beforehand and show them at the appropriate time in your presentation.  Your facilitator makes use of this visual aid during class.</w:t>
      </w:r>
    </w:p>
    <w:p w14:paraId="31686320" w14:textId="77777777" w:rsidR="00D06CEF" w:rsidRPr="009C6FD5" w:rsidRDefault="00D06CEF" w:rsidP="00413069">
      <w:pPr>
        <w:pStyle w:val="ListBullet2"/>
        <w:rPr>
          <w:lang w:val="en-ZA"/>
        </w:rPr>
      </w:pPr>
      <w:r w:rsidRPr="009C6FD5">
        <w:rPr>
          <w:b/>
          <w:lang w:val="en-ZA"/>
        </w:rPr>
        <w:t>Data projector</w:t>
      </w:r>
      <w:r w:rsidRPr="009C6FD5">
        <w:rPr>
          <w:lang w:val="en-ZA"/>
        </w:rPr>
        <w:t>.  It works like an overhead projector, but is connected to a computer and displays visual aids that you have prepared on the computer beforehand.</w:t>
      </w:r>
    </w:p>
    <w:p w14:paraId="0CAF7F65" w14:textId="77777777" w:rsidR="00D06CEF" w:rsidRPr="009C6FD5" w:rsidRDefault="00D06CEF" w:rsidP="00413069">
      <w:pPr>
        <w:pStyle w:val="ListBullet2"/>
        <w:rPr>
          <w:lang w:val="en-ZA"/>
        </w:rPr>
      </w:pPr>
      <w:r w:rsidRPr="009C6FD5">
        <w:rPr>
          <w:b/>
          <w:lang w:val="en-ZA"/>
        </w:rPr>
        <w:t>Slide shows</w:t>
      </w:r>
      <w:r w:rsidRPr="009C6FD5">
        <w:rPr>
          <w:lang w:val="en-ZA"/>
        </w:rPr>
        <w:t>. These are prepared on a computerised presentation programme and can be shown on individual computers or through a data projector.  You can, of course, also use photographic slides in a slide projector, although this method has become somewhat outdated.</w:t>
      </w:r>
    </w:p>
    <w:p w14:paraId="43B70515" w14:textId="77777777" w:rsidR="00D06CEF" w:rsidRPr="009C6FD5" w:rsidRDefault="00D06CEF" w:rsidP="00413069">
      <w:pPr>
        <w:pStyle w:val="ListBullet2"/>
        <w:rPr>
          <w:lang w:val="en-ZA"/>
        </w:rPr>
      </w:pPr>
      <w:r w:rsidRPr="009C6FD5">
        <w:rPr>
          <w:b/>
          <w:lang w:val="en-ZA"/>
        </w:rPr>
        <w:t>Video presentations</w:t>
      </w:r>
      <w:r w:rsidRPr="009C6FD5">
        <w:rPr>
          <w:lang w:val="en-ZA"/>
        </w:rPr>
        <w:t xml:space="preserve">.  These are video clips or training videos prepared especially for the purpose of your presentation. </w:t>
      </w:r>
    </w:p>
    <w:p w14:paraId="5F4AC3BB" w14:textId="77777777" w:rsidR="00D06CEF" w:rsidRPr="009C6FD5" w:rsidRDefault="00D06CEF" w:rsidP="005736AC">
      <w:pPr>
        <w:pStyle w:val="Heading2"/>
        <w:rPr>
          <w:lang w:val="en-ZA"/>
        </w:rPr>
      </w:pPr>
      <w:bookmarkStart w:id="492" w:name="_Toc201073932"/>
      <w:bookmarkStart w:id="493" w:name="_Toc495930114"/>
      <w:r w:rsidRPr="009C6FD5">
        <w:rPr>
          <w:lang w:val="en-ZA"/>
        </w:rPr>
        <w:t>Prepared and unprepared talks</w:t>
      </w:r>
      <w:bookmarkEnd w:id="492"/>
      <w:bookmarkEnd w:id="493"/>
    </w:p>
    <w:p w14:paraId="5243B340" w14:textId="77777777" w:rsidR="00D06CEF" w:rsidRPr="009C6FD5" w:rsidRDefault="00D06CEF" w:rsidP="00BD3566">
      <w:pPr>
        <w:pStyle w:val="H3"/>
        <w:rPr>
          <w:lang w:val="en-ZA"/>
        </w:rPr>
      </w:pPr>
      <w:bookmarkStart w:id="494" w:name="_Toc495930115"/>
      <w:r w:rsidRPr="009C6FD5">
        <w:rPr>
          <w:lang w:val="en-ZA"/>
        </w:rPr>
        <w:t>Effective Speaking</w:t>
      </w:r>
      <w:bookmarkEnd w:id="494"/>
    </w:p>
    <w:p w14:paraId="0A4081AF" w14:textId="77777777" w:rsidR="00D06CEF" w:rsidRPr="009C6FD5" w:rsidRDefault="00D06CEF" w:rsidP="00D06CEF">
      <w:pPr>
        <w:rPr>
          <w:lang w:val="en-ZA"/>
        </w:rPr>
      </w:pPr>
      <w:r w:rsidRPr="009C6FD5">
        <w:rPr>
          <w:lang w:val="en-ZA"/>
        </w:rPr>
        <w:t>The first step is to consider the audience. Who are they? How large an audience is it? Why are they there</w:t>
      </w:r>
      <w:r w:rsidRPr="009C6FD5">
        <w:rPr>
          <w:lang w:val="en-ZA"/>
        </w:rPr>
        <w:noBreakHyphen/>
        <w:t xml:space="preserve"> Why are you addressing them?</w:t>
      </w:r>
    </w:p>
    <w:p w14:paraId="67BBCB79" w14:textId="77777777" w:rsidR="00D06CEF" w:rsidRPr="009C6FD5" w:rsidRDefault="00D06CEF" w:rsidP="00D06CEF">
      <w:pPr>
        <w:rPr>
          <w:lang w:val="en-ZA"/>
        </w:rPr>
      </w:pPr>
      <w:r w:rsidRPr="009C6FD5">
        <w:rPr>
          <w:lang w:val="en-ZA"/>
        </w:rPr>
        <w:t>Next is to decide what the aims are. Is the primary goal the imparting of knowledge? Is it to set going same form of activity? Or is it to get certain ideas accepted?</w:t>
      </w:r>
    </w:p>
    <w:p w14:paraId="2A79C3F0" w14:textId="77777777" w:rsidR="00D06CEF" w:rsidRPr="009C6FD5" w:rsidRDefault="00D06CEF" w:rsidP="00D06CEF">
      <w:pPr>
        <w:rPr>
          <w:lang w:val="en-ZA"/>
        </w:rPr>
      </w:pPr>
      <w:r w:rsidRPr="009C6FD5">
        <w:rPr>
          <w:lang w:val="en-ZA"/>
        </w:rPr>
        <w:t>Then comes the consideration of the occasion and the mood.</w:t>
      </w:r>
    </w:p>
    <w:p w14:paraId="1C5EA602" w14:textId="77777777" w:rsidR="00D06CEF" w:rsidRPr="009C6FD5" w:rsidRDefault="00D06CEF" w:rsidP="00D06CEF">
      <w:pPr>
        <w:rPr>
          <w:u w:val="single"/>
          <w:lang w:val="en-ZA"/>
        </w:rPr>
      </w:pPr>
      <w:r w:rsidRPr="009C6FD5">
        <w:rPr>
          <w:lang w:val="en-ZA"/>
        </w:rPr>
        <w:t xml:space="preserve">These are basic factors in the situation and they demand more then technical excellence on its own. Mood and occasion are sensed by the practised and successful speaker in subtle ways. A restlessness among his listeners, a buzz of conversation, a deep intent silence, a readiness to laugh or a susceptibility to emotion, all are symptoms of the feeling of a </w:t>
      </w:r>
      <w:r w:rsidRPr="009C6FD5">
        <w:rPr>
          <w:u w:val="single"/>
          <w:lang w:val="en-ZA"/>
        </w:rPr>
        <w:t>meeting.</w:t>
      </w:r>
    </w:p>
    <w:p w14:paraId="761349B4" w14:textId="77777777" w:rsidR="00D06CEF" w:rsidRPr="009C6FD5" w:rsidRDefault="00D06CEF" w:rsidP="00D06CEF">
      <w:pPr>
        <w:rPr>
          <w:lang w:val="en-ZA"/>
        </w:rPr>
      </w:pPr>
      <w:r w:rsidRPr="009C6FD5">
        <w:rPr>
          <w:lang w:val="en-ZA"/>
        </w:rPr>
        <w:t>Speaking to people can be carried out in one of several ways.</w:t>
      </w:r>
    </w:p>
    <w:p w14:paraId="5CFF7A52" w14:textId="77777777" w:rsidR="00D06CEF" w:rsidRPr="00DB0F3E" w:rsidRDefault="00D06CEF" w:rsidP="00DB0F3E">
      <w:pPr>
        <w:pStyle w:val="Heading4"/>
      </w:pPr>
      <w:r w:rsidRPr="00DB0F3E">
        <w:t xml:space="preserve">By an impromptu address  </w:t>
      </w:r>
    </w:p>
    <w:p w14:paraId="50048669" w14:textId="77777777" w:rsidR="00D06CEF" w:rsidRPr="009C6FD5" w:rsidRDefault="00D06CEF" w:rsidP="00D06CEF">
      <w:pPr>
        <w:rPr>
          <w:lang w:val="en-ZA"/>
        </w:rPr>
      </w:pPr>
      <w:r w:rsidRPr="009C6FD5">
        <w:rPr>
          <w:lang w:val="en-ZA"/>
        </w:rPr>
        <w:t>ie. without any preparation.</w:t>
      </w:r>
    </w:p>
    <w:p w14:paraId="58A55631" w14:textId="77777777" w:rsidR="00D06CEF" w:rsidRPr="009C6FD5" w:rsidRDefault="00D06CEF" w:rsidP="00D06CEF">
      <w:pPr>
        <w:rPr>
          <w:lang w:val="en-ZA"/>
        </w:rPr>
      </w:pPr>
      <w:r w:rsidRPr="009C6FD5">
        <w:rPr>
          <w:lang w:val="en-ZA"/>
        </w:rPr>
        <w:t>Sometimes there is no alternative to this approach. When we are unexpectedly asked to make a statement on a matter and cannot find a valid reason for saying nothing, we speak 'off the cuff'.</w:t>
      </w:r>
    </w:p>
    <w:p w14:paraId="59E86CCB" w14:textId="77777777" w:rsidR="00D06CEF" w:rsidRPr="009C6FD5" w:rsidRDefault="00D06CEF" w:rsidP="00D06CEF">
      <w:pPr>
        <w:rPr>
          <w:lang w:val="en-ZA"/>
        </w:rPr>
      </w:pPr>
      <w:r w:rsidRPr="009C6FD5">
        <w:rPr>
          <w:lang w:val="en-ZA"/>
        </w:rPr>
        <w:t>In other circumstances, the spontaneity of the method will more than compensate for the absence of preparation if the speaker knows his subject and is eager to speak on it. This method can be successful when employed by an expert who has total control over his subject.</w:t>
      </w:r>
    </w:p>
    <w:p w14:paraId="44A27D2A" w14:textId="77777777" w:rsidR="00D06CEF" w:rsidRPr="009C6FD5" w:rsidRDefault="00D06CEF" w:rsidP="00D06CEF">
      <w:pPr>
        <w:rPr>
          <w:lang w:val="en-ZA"/>
        </w:rPr>
      </w:pPr>
      <w:r w:rsidRPr="009C6FD5">
        <w:rPr>
          <w:lang w:val="en-ZA"/>
        </w:rPr>
        <w:t>Nevertheless, one would advise an inexperienced speaker not to rely on the inspiration of the moment. A simple outline scheme of what is to be said will yield better results.</w:t>
      </w:r>
    </w:p>
    <w:p w14:paraId="28A890CC" w14:textId="77777777" w:rsidR="00D06CEF" w:rsidRPr="00DB0F3E" w:rsidRDefault="00D06CEF" w:rsidP="00DB0F3E">
      <w:pPr>
        <w:pStyle w:val="Heading4"/>
      </w:pPr>
      <w:r w:rsidRPr="00DB0F3E">
        <w:t>Giving an ex tempore address.</w:t>
      </w:r>
    </w:p>
    <w:p w14:paraId="65C7A219" w14:textId="77777777" w:rsidR="00D06CEF" w:rsidRPr="009C6FD5" w:rsidRDefault="00D06CEF" w:rsidP="00D06CEF">
      <w:pPr>
        <w:rPr>
          <w:lang w:val="en-ZA"/>
        </w:rPr>
      </w:pPr>
      <w:r w:rsidRPr="009C6FD5">
        <w:rPr>
          <w:lang w:val="en-ZA"/>
        </w:rPr>
        <w:t>Material is planned and prepared in advance although detailed composition is left to the occasion itself. Notes remind the speaker of items he wishes to communicate and the logical order of his message. The degree of flexibility allowed gives the speaker a chance to be interesting and to avoid the stiltedness of saying what has been planned in advance to the letter.</w:t>
      </w:r>
    </w:p>
    <w:p w14:paraId="36A27791" w14:textId="77777777" w:rsidR="00D06CEF" w:rsidRPr="00DB0F3E" w:rsidRDefault="00D06CEF" w:rsidP="00DB0F3E">
      <w:pPr>
        <w:pStyle w:val="Heading4"/>
      </w:pPr>
      <w:r w:rsidRPr="00DB0F3E">
        <w:t>Committing the whole piece to memory</w:t>
      </w:r>
    </w:p>
    <w:p w14:paraId="11D1D164" w14:textId="77777777" w:rsidR="00D06CEF" w:rsidRPr="009C6FD5" w:rsidRDefault="00D06CEF" w:rsidP="00D06CEF">
      <w:pPr>
        <w:rPr>
          <w:lang w:val="en-ZA"/>
        </w:rPr>
      </w:pPr>
      <w:r w:rsidRPr="009C6FD5">
        <w:rPr>
          <w:lang w:val="en-ZA"/>
        </w:rPr>
        <w:t>This method, painstaking though it is, is sometimes adopted by the speaker who is afraid of drying up, that is of being embarrassingly at a loss for words. The danger of this method is that of dullness. To breathe life into memorised passages requires the skills of the actor. Moreover, a degree of anxiety about forgetting parts of the speech causes the speaker to hurry unduly. The pace of spontaneous speech is not that of remembered words and a conscious effort to slow down is often needed. This method also neglects to accommodate for the 'character' of the audience.</w:t>
      </w:r>
    </w:p>
    <w:p w14:paraId="395AA964" w14:textId="77777777" w:rsidR="00D06CEF" w:rsidRPr="00DB0F3E" w:rsidRDefault="00D06CEF" w:rsidP="00DB0F3E">
      <w:pPr>
        <w:pStyle w:val="Heading4"/>
      </w:pPr>
      <w:r w:rsidRPr="00DB0F3E">
        <w:t>Reading aloud from a script</w:t>
      </w:r>
    </w:p>
    <w:p w14:paraId="662146C7" w14:textId="77777777" w:rsidR="00D06CEF" w:rsidRPr="009C6FD5" w:rsidRDefault="00D06CEF" w:rsidP="00D06CEF">
      <w:pPr>
        <w:rPr>
          <w:lang w:val="en-ZA"/>
        </w:rPr>
      </w:pPr>
      <w:r w:rsidRPr="009C6FD5">
        <w:rPr>
          <w:lang w:val="en-ZA"/>
        </w:rPr>
        <w:t>The loss of spontaneity is even more marked than is method (3) above. The pace of reading and of talking are very different. There are of course some very important official pronouncements where it is essential to get every word right; the method may be adopted then.</w:t>
      </w:r>
    </w:p>
    <w:p w14:paraId="25A53E40" w14:textId="77777777" w:rsidR="00D06CEF" w:rsidRPr="009C6FD5" w:rsidRDefault="00D06CEF" w:rsidP="00D06CEF">
      <w:pPr>
        <w:rPr>
          <w:lang w:val="en-ZA"/>
        </w:rPr>
      </w:pPr>
      <w:r w:rsidRPr="009C6FD5">
        <w:rPr>
          <w:lang w:val="en-ZA"/>
        </w:rPr>
        <w:t>Choice of basic method is not the only decision to be made. One has to make up one' s mind whether to give a lecture or a talk to the group, followed by question time, or whether one is to introduce a few controversial points and devote most of the session to free discussion.</w:t>
      </w:r>
    </w:p>
    <w:p w14:paraId="4F51DDB0" w14:textId="77777777" w:rsidR="00D06CEF" w:rsidRPr="009C6FD5" w:rsidRDefault="00D06CEF" w:rsidP="00BD3566">
      <w:pPr>
        <w:pStyle w:val="H3"/>
        <w:rPr>
          <w:lang w:val="en-ZA"/>
        </w:rPr>
      </w:pPr>
      <w:bookmarkStart w:id="495" w:name="_Toc495930116"/>
      <w:r w:rsidRPr="009C6FD5">
        <w:rPr>
          <w:lang w:val="en-ZA"/>
        </w:rPr>
        <w:t>Preparation of Talks</w:t>
      </w:r>
      <w:bookmarkEnd w:id="495"/>
    </w:p>
    <w:p w14:paraId="12B28ADF" w14:textId="77777777" w:rsidR="00D06CEF" w:rsidRPr="009C6FD5" w:rsidRDefault="00D06CEF" w:rsidP="00D06CEF">
      <w:pPr>
        <w:rPr>
          <w:lang w:val="en-ZA"/>
        </w:rPr>
      </w:pPr>
      <w:r w:rsidRPr="009C6FD5">
        <w:rPr>
          <w:lang w:val="en-ZA"/>
        </w:rPr>
        <w:t>The value of preparation for oral communication is often overlooked because man~y managers feel that speaking is as natural an activity as sleeping or eating; they may be confusing quantity with quality. Careful, detailed, copious preparation saves time for everyone.</w:t>
      </w:r>
    </w:p>
    <w:p w14:paraId="66864FFF" w14:textId="77777777" w:rsidR="00D06CEF" w:rsidRPr="00DB0F3E" w:rsidRDefault="00D06CEF" w:rsidP="00DB0F3E">
      <w:pPr>
        <w:pStyle w:val="Heading4"/>
      </w:pPr>
      <w:r w:rsidRPr="00DB0F3E">
        <w:t>Preparing a speech</w:t>
      </w:r>
    </w:p>
    <w:p w14:paraId="49B7D250" w14:textId="77777777" w:rsidR="00D06CEF" w:rsidRPr="009C6FD5" w:rsidRDefault="00D06CEF" w:rsidP="00D06CEF">
      <w:pPr>
        <w:numPr>
          <w:ilvl w:val="12"/>
          <w:numId w:val="0"/>
        </w:numPr>
        <w:rPr>
          <w:lang w:val="en-ZA"/>
        </w:rPr>
      </w:pPr>
      <w:r w:rsidRPr="009C6FD5">
        <w:rPr>
          <w:lang w:val="en-ZA"/>
        </w:rPr>
        <w:t xml:space="preserve">Having looked at the question of the content of your speech, and how you should prepare your notes, we must now examine the steps required in the actual preparation of the speech. </w:t>
      </w:r>
    </w:p>
    <w:p w14:paraId="2C0C1763" w14:textId="77777777" w:rsidR="00D06CEF" w:rsidRPr="009C6FD5" w:rsidRDefault="00D06CEF" w:rsidP="00D06CEF">
      <w:pPr>
        <w:numPr>
          <w:ilvl w:val="12"/>
          <w:numId w:val="0"/>
        </w:numPr>
        <w:rPr>
          <w:lang w:val="en-ZA"/>
        </w:rPr>
      </w:pPr>
      <w:r w:rsidRPr="009C6FD5">
        <w:rPr>
          <w:lang w:val="en-ZA"/>
        </w:rPr>
        <w:t>These can be enumerated as follows:</w:t>
      </w:r>
    </w:p>
    <w:p w14:paraId="66EA0003" w14:textId="77777777" w:rsidR="00D06CEF" w:rsidRPr="009C6FD5" w:rsidRDefault="00D06CEF" w:rsidP="00BA7A58">
      <w:pPr>
        <w:numPr>
          <w:ilvl w:val="0"/>
          <w:numId w:val="46"/>
        </w:numPr>
        <w:spacing w:before="0" w:after="0"/>
        <w:rPr>
          <w:lang w:val="en-ZA"/>
        </w:rPr>
      </w:pPr>
      <w:r w:rsidRPr="009C6FD5">
        <w:rPr>
          <w:lang w:val="en-ZA"/>
        </w:rPr>
        <w:t>Fix the purpose and aim of the speech. Is it to be informative, persuasive or evocative? Is it intended to offer new knowledge, to examine existing knowledge or to alter current thinking? Is it to instruct, to train or to further interest? Answers to these questions will set the tone and pattern of your speech.</w:t>
      </w:r>
    </w:p>
    <w:p w14:paraId="3A0F6522" w14:textId="77777777" w:rsidR="00D06CEF" w:rsidRPr="009C6FD5" w:rsidRDefault="00D06CEF" w:rsidP="00BA7A58">
      <w:pPr>
        <w:numPr>
          <w:ilvl w:val="0"/>
          <w:numId w:val="46"/>
        </w:numPr>
        <w:spacing w:before="0" w:after="0"/>
        <w:rPr>
          <w:lang w:val="en-ZA"/>
        </w:rPr>
      </w:pPr>
      <w:r w:rsidRPr="009C6FD5">
        <w:rPr>
          <w:lang w:val="en-ZA"/>
        </w:rPr>
        <w:t>Ascertain, or fix, the length of time you are to speak.</w:t>
      </w:r>
    </w:p>
    <w:p w14:paraId="7BA78E5B" w14:textId="77777777" w:rsidR="00D06CEF" w:rsidRPr="009C6FD5" w:rsidRDefault="00D06CEF" w:rsidP="00BA7A58">
      <w:pPr>
        <w:numPr>
          <w:ilvl w:val="0"/>
          <w:numId w:val="46"/>
        </w:numPr>
        <w:spacing w:before="0" w:after="0"/>
        <w:rPr>
          <w:lang w:val="en-ZA"/>
        </w:rPr>
      </w:pPr>
      <w:r w:rsidRPr="009C6FD5">
        <w:rPr>
          <w:lang w:val="en-ZA"/>
        </w:rPr>
        <w:t>Gather your ideas, as suggested earlier.</w:t>
      </w:r>
    </w:p>
    <w:p w14:paraId="660D446C" w14:textId="77777777" w:rsidR="00D06CEF" w:rsidRPr="009C6FD5" w:rsidRDefault="00D06CEF" w:rsidP="00BA7A58">
      <w:pPr>
        <w:numPr>
          <w:ilvl w:val="0"/>
          <w:numId w:val="46"/>
        </w:numPr>
        <w:spacing w:before="0" w:after="0"/>
        <w:rPr>
          <w:lang w:val="en-ZA"/>
        </w:rPr>
      </w:pPr>
      <w:r w:rsidRPr="009C6FD5">
        <w:rPr>
          <w:lang w:val="en-ZA"/>
        </w:rPr>
        <w:t>Write your main headings and fill in with the outline of your talk, as explained under the section 'Notes'.</w:t>
      </w:r>
    </w:p>
    <w:p w14:paraId="2606DDBE" w14:textId="77777777" w:rsidR="00D06CEF" w:rsidRPr="009C6FD5" w:rsidRDefault="00D06CEF" w:rsidP="00BA7A58">
      <w:pPr>
        <w:numPr>
          <w:ilvl w:val="0"/>
          <w:numId w:val="46"/>
        </w:numPr>
        <w:spacing w:before="0" w:after="0"/>
        <w:rPr>
          <w:lang w:val="en-ZA"/>
        </w:rPr>
      </w:pPr>
      <w:r w:rsidRPr="009C6FD5">
        <w:rPr>
          <w:lang w:val="en-ZA"/>
        </w:rPr>
        <w:t>Familiarise yourself with the main pattern of what you will say, guided by your notes as in (4).</w:t>
      </w:r>
    </w:p>
    <w:p w14:paraId="70759B2F" w14:textId="77777777" w:rsidR="00D06CEF" w:rsidRPr="009C6FD5" w:rsidRDefault="00D06CEF" w:rsidP="00BA7A58">
      <w:pPr>
        <w:numPr>
          <w:ilvl w:val="0"/>
          <w:numId w:val="46"/>
        </w:numPr>
        <w:spacing w:before="0" w:after="0"/>
        <w:rPr>
          <w:lang w:val="en-ZA"/>
        </w:rPr>
      </w:pPr>
      <w:r w:rsidRPr="009C6FD5">
        <w:rPr>
          <w:lang w:val="en-ZA"/>
        </w:rPr>
        <w:t>Endeavour to set time limits to each section of your speech. This will enable you to ensure that each part is given its appropriate quota of time. More important, it will help you to avoid over</w:t>
      </w:r>
      <w:r w:rsidRPr="009C6FD5">
        <w:rPr>
          <w:lang w:val="en-ZA"/>
        </w:rPr>
        <w:noBreakHyphen/>
        <w:t>running your total allotted time or, worse still, to avoid running out of material before your allotted time.</w:t>
      </w:r>
    </w:p>
    <w:p w14:paraId="6ACF601E" w14:textId="77777777" w:rsidR="00D06CEF" w:rsidRPr="009C6FD5" w:rsidRDefault="00D06CEF" w:rsidP="00BA7A58">
      <w:pPr>
        <w:numPr>
          <w:ilvl w:val="0"/>
          <w:numId w:val="46"/>
        </w:numPr>
        <w:spacing w:before="0" w:after="0"/>
        <w:rPr>
          <w:lang w:val="en-ZA"/>
        </w:rPr>
      </w:pPr>
      <w:r w:rsidRPr="009C6FD5">
        <w:rPr>
          <w:lang w:val="en-ZA"/>
        </w:rPr>
        <w:t>Ask yourself whether your talk could be more inforrhative or more enter</w:t>
      </w:r>
      <w:r w:rsidRPr="009C6FD5">
        <w:rPr>
          <w:lang w:val="en-ZA"/>
        </w:rPr>
        <w:softHyphen/>
        <w:t>taining if you used some form of visual aid, rather than relying entirely on your speech. (Visual aids are discussed in Section D).</w:t>
      </w:r>
    </w:p>
    <w:p w14:paraId="30A75D74" w14:textId="77777777" w:rsidR="00D06CEF" w:rsidRPr="00DB0F3E" w:rsidRDefault="00D06CEF" w:rsidP="00DB0F3E">
      <w:pPr>
        <w:pStyle w:val="Heading4"/>
      </w:pPr>
      <w:r w:rsidRPr="00DB0F3E">
        <w:t>Leave time for questions.</w:t>
      </w:r>
    </w:p>
    <w:p w14:paraId="1FB8FD0A" w14:textId="77777777" w:rsidR="00D06CEF" w:rsidRPr="009C6FD5" w:rsidRDefault="00D06CEF" w:rsidP="00D06CEF">
      <w:pPr>
        <w:rPr>
          <w:lang w:val="en-ZA"/>
        </w:rPr>
      </w:pPr>
      <w:r w:rsidRPr="009C6FD5">
        <w:rPr>
          <w:lang w:val="en-ZA"/>
        </w:rPr>
        <w:t>In preparing your speech, you will have to decide exactly how you will write your notes, and this is a matter of personal preference. Some speakers write their main headings and pertinent brief information on small cards, one card to a heading. The usual size for such cards is 5'1 x 311 and they should be written on one side only. They are easy to carry and easy to use. However, as they are separate, loose records, they can be dropped and become out of order, or individual cards can be mislaid or lost. Such events do not encourage a good speech. Other speakers use sheets of paper, often A4 size, and these can be stapled together to avoid mixing up the sheets or losing any.</w:t>
      </w:r>
    </w:p>
    <w:p w14:paraId="16D03091" w14:textId="77777777" w:rsidR="00D06CEF" w:rsidRPr="009C6FD5" w:rsidRDefault="00D06CEF" w:rsidP="00D06CEF">
      <w:pPr>
        <w:tabs>
          <w:tab w:val="right" w:pos="1078"/>
        </w:tabs>
        <w:rPr>
          <w:lang w:val="en-ZA"/>
        </w:rPr>
      </w:pPr>
      <w:r w:rsidRPr="009C6FD5">
        <w:rPr>
          <w:lang w:val="en-ZA"/>
        </w:rPr>
        <w:t>As to setting the time limits to the sections of your speech, this is simply done by means of a chart as illustrated overleaf. As will be seen, each heading is allocated a specific period of time by the clock, and where visual and other aids are to be used, these are noted against the section heading in a column ruled for them. Inspection of this chart before the meeting will act as a reminder of what aids must be available, and the various times should be marked on the actual notes to be used for the speech. As a planning aid, this chart can be invaluable.</w:t>
      </w:r>
    </w:p>
    <w:p w14:paraId="4BE3EC8A" w14:textId="77777777" w:rsidR="00D06CEF" w:rsidRPr="009C6FD5" w:rsidRDefault="00D06CEF" w:rsidP="002A7AC0">
      <w:pPr>
        <w:pStyle w:val="ListBullet2"/>
        <w:rPr>
          <w:lang w:val="en-ZA"/>
        </w:rPr>
      </w:pPr>
      <w:r w:rsidRPr="009C6FD5">
        <w:rPr>
          <w:lang w:val="en-ZA"/>
        </w:rPr>
        <w:t>The Opening or Introduction: This is planned to arrest attention, arouse interest in the theme of what is to follow. It is worthwhile to spend some time on working out an opening sentence which will make a strong impact. It is one way which may well be written down or remembered word for word by the speaker before uttering it; in this way he will be carried over his initial nervousness.</w:t>
      </w:r>
    </w:p>
    <w:p w14:paraId="01F63703" w14:textId="77777777" w:rsidR="00D06CEF" w:rsidRPr="009C6FD5" w:rsidRDefault="00D06CEF" w:rsidP="002A7AC0">
      <w:pPr>
        <w:pStyle w:val="ListBullet2"/>
        <w:rPr>
          <w:lang w:val="en-ZA"/>
        </w:rPr>
      </w:pPr>
      <w:r w:rsidRPr="009C6FD5">
        <w:rPr>
          <w:lang w:val="en-ZA"/>
        </w:rPr>
        <w:t>The main body of the Speech: This contains most of the information. With the attention of the audience won, a good practice is to announce the plan of the talk, e.g. if you are going to cover four points, the audience can be told of what they are; each can then be taken up and developed in turn.</w:t>
      </w:r>
    </w:p>
    <w:p w14:paraId="5DA92F80" w14:textId="77777777" w:rsidR="00D06CEF" w:rsidRPr="009C6FD5" w:rsidRDefault="00D06CEF" w:rsidP="002A7AC0">
      <w:pPr>
        <w:pStyle w:val="ListBullet2"/>
        <w:rPr>
          <w:lang w:val="en-ZA"/>
        </w:rPr>
      </w:pPr>
      <w:r w:rsidRPr="009C6FD5">
        <w:rPr>
          <w:lang w:val="en-ZA"/>
        </w:rPr>
        <w:t xml:space="preserve">The Conclusion: The main points are restated. A final sentence which drives home the message can be committed to paper or to memory in advance. </w:t>
      </w:r>
    </w:p>
    <w:p w14:paraId="3E90314C" w14:textId="77777777" w:rsidR="00D06CEF" w:rsidRPr="00DB0F3E" w:rsidRDefault="00D06CEF" w:rsidP="00DB0F3E">
      <w:pPr>
        <w:pStyle w:val="Heading4"/>
      </w:pPr>
      <w:r w:rsidRPr="00DB0F3E">
        <w:t>The Introduction</w:t>
      </w:r>
    </w:p>
    <w:p w14:paraId="3CBFFB63" w14:textId="77777777" w:rsidR="00D06CEF" w:rsidRPr="009C6FD5" w:rsidRDefault="00D06CEF" w:rsidP="00D06CEF">
      <w:pPr>
        <w:rPr>
          <w:lang w:val="en-ZA"/>
        </w:rPr>
      </w:pPr>
      <w:r w:rsidRPr="009C6FD5">
        <w:rPr>
          <w:lang w:val="en-ZA"/>
        </w:rPr>
        <w:t>The audience gains its first intellectual impression of the spea</w:t>
      </w:r>
      <w:r w:rsidRPr="009C6FD5">
        <w:rPr>
          <w:lang w:val="en-ZA"/>
        </w:rPr>
        <w:noBreakHyphen/>
        <w:t>k</w:t>
      </w:r>
      <w:r w:rsidRPr="009C6FD5">
        <w:rPr>
          <w:lang w:val="en-ZA"/>
        </w:rPr>
        <w:noBreakHyphen/>
        <w:t>e7 during the introduction, and this first impression can be vital to the Success of the speech. An accomplished speaker achieves four things = his introduction:</w:t>
      </w:r>
    </w:p>
    <w:p w14:paraId="2C1BE972" w14:textId="77777777" w:rsidR="00D06CEF" w:rsidRPr="009C6FD5" w:rsidRDefault="00D06CEF" w:rsidP="002A7AC0">
      <w:pPr>
        <w:pStyle w:val="ListBullet2"/>
        <w:rPr>
          <w:lang w:val="en-ZA"/>
        </w:rPr>
      </w:pPr>
      <w:r w:rsidRPr="009C6FD5">
        <w:rPr>
          <w:lang w:val="en-ZA"/>
        </w:rPr>
        <w:t>He gains attention.</w:t>
      </w:r>
    </w:p>
    <w:p w14:paraId="45D78425" w14:textId="77777777" w:rsidR="00D06CEF" w:rsidRPr="009C6FD5" w:rsidRDefault="00D06CEF" w:rsidP="002A7AC0">
      <w:pPr>
        <w:pStyle w:val="ListBullet2"/>
        <w:rPr>
          <w:lang w:val="en-ZA"/>
        </w:rPr>
      </w:pPr>
      <w:r w:rsidRPr="009C6FD5">
        <w:rPr>
          <w:lang w:val="en-ZA"/>
        </w:rPr>
        <w:t>He establishes goodwill.</w:t>
      </w:r>
    </w:p>
    <w:p w14:paraId="77F54F16" w14:textId="77777777" w:rsidR="00D06CEF" w:rsidRPr="009C6FD5" w:rsidRDefault="00D06CEF" w:rsidP="002A7AC0">
      <w:pPr>
        <w:pStyle w:val="ListBullet2"/>
        <w:rPr>
          <w:lang w:val="en-ZA"/>
        </w:rPr>
      </w:pPr>
      <w:r w:rsidRPr="009C6FD5">
        <w:rPr>
          <w:lang w:val="en-ZA"/>
        </w:rPr>
        <w:t>He orients the audience by providing background</w:t>
      </w:r>
    </w:p>
    <w:p w14:paraId="18E8026B" w14:textId="77777777" w:rsidR="00D06CEF" w:rsidRPr="009C6FD5" w:rsidRDefault="00D06CEF" w:rsidP="002A7AC0">
      <w:pPr>
        <w:pStyle w:val="ListBullet2"/>
        <w:rPr>
          <w:lang w:val="en-ZA"/>
        </w:rPr>
      </w:pPr>
      <w:r w:rsidRPr="009C6FD5">
        <w:rPr>
          <w:lang w:val="en-ZA"/>
        </w:rPr>
        <w:t>He clearly states his specific purpose.</w:t>
      </w:r>
    </w:p>
    <w:p w14:paraId="17B18D6D" w14:textId="77777777" w:rsidR="00D06CEF" w:rsidRPr="009C6FD5" w:rsidRDefault="00D06CEF" w:rsidP="00C25430">
      <w:pPr>
        <w:rPr>
          <w:rStyle w:val="Strong"/>
          <w:lang w:val="en-ZA"/>
        </w:rPr>
      </w:pPr>
      <w:r w:rsidRPr="009C6FD5">
        <w:rPr>
          <w:rStyle w:val="Strong"/>
          <w:lang w:val="en-ZA"/>
        </w:rPr>
        <w:t>Attention</w:t>
      </w:r>
    </w:p>
    <w:p w14:paraId="118B5E2D" w14:textId="77777777" w:rsidR="00D06CEF" w:rsidRPr="009C6FD5" w:rsidRDefault="00D06CEF" w:rsidP="00D06CEF">
      <w:pPr>
        <w:rPr>
          <w:lang w:val="en-ZA"/>
        </w:rPr>
      </w:pPr>
      <w:r w:rsidRPr="009C6FD5">
        <w:rPr>
          <w:lang w:val="en-ZA"/>
        </w:rPr>
        <w:t>There are several ways to gain attention. Humour is commonly used, but this has many pitfalls. Some people just can't tell a funny story and make it sound funny; others have a warped sense of appropriateness and good taste; and some through ineptitude, alienate the audience. A humorous story used for attention must relate to the topic, otherwise the audience may be thinking about the story when the speaker has already gone on to the next point. Some speakers prefer to gain attention by starting with a question. This device is effective because it stimulates the audience to answer the question in their own minds. Caution: in using questions in the introduction, be prepared for unexpected responses that may require some modifications of the planned presentation.</w:t>
      </w:r>
    </w:p>
    <w:p w14:paraId="2AA89414" w14:textId="77777777" w:rsidR="00D06CEF" w:rsidRPr="009C6FD5" w:rsidRDefault="00D06CEF" w:rsidP="00D06CEF">
      <w:pPr>
        <w:rPr>
          <w:lang w:val="en-ZA"/>
        </w:rPr>
      </w:pPr>
      <w:r w:rsidRPr="009C6FD5">
        <w:rPr>
          <w:lang w:val="en-ZA"/>
        </w:rPr>
        <w:t>A startling fact is frequently used in the introduction to gain attention. This fact may be statistical, or it may merely be an unusual statement. The use of a startling statement to gain attention is even more effective if the element of regency is involved. Consider appropriate reference to a statement made by a previous speaker on the program.</w:t>
      </w:r>
    </w:p>
    <w:p w14:paraId="204591CB" w14:textId="77777777" w:rsidR="00D06CEF" w:rsidRPr="009C6FD5" w:rsidRDefault="00D06CEF" w:rsidP="00C25430">
      <w:pPr>
        <w:rPr>
          <w:rStyle w:val="Strong"/>
          <w:lang w:val="en-ZA"/>
        </w:rPr>
      </w:pPr>
      <w:r w:rsidRPr="009C6FD5">
        <w:rPr>
          <w:rStyle w:val="Strong"/>
          <w:lang w:val="en-ZA"/>
        </w:rPr>
        <w:t>Goodwill</w:t>
      </w:r>
    </w:p>
    <w:p w14:paraId="27F6DA03" w14:textId="77777777" w:rsidR="00D06CEF" w:rsidRPr="009C6FD5" w:rsidRDefault="00D06CEF" w:rsidP="00D06CEF">
      <w:pPr>
        <w:rPr>
          <w:lang w:val="en-ZA"/>
        </w:rPr>
      </w:pPr>
      <w:r w:rsidRPr="009C6FD5">
        <w:rPr>
          <w:lang w:val="en-ZA"/>
        </w:rPr>
        <w:t>Once the speaker has gained attention, he must then establish 'goodwill. Always recognise that there are two sides to every issue, and by conceding a point to the opposition when it is obviously very hostile, the speaker may enhance his chance of a fair hearing. If the audience is strongly opposed, making people realise that they have something in common with the speaker is an affirmative step in establishing goodwill and common ground. Common ground may be achieved by referring to a previous experience that has been shared or by mentioning that the speaker is from the same country or town as the audience or is acquainted with someone whom the audience knows and respects. Although these techniques may not immediately promote mutual understanding, they establish a climate in which understanding is possible.</w:t>
      </w:r>
    </w:p>
    <w:p w14:paraId="44166095" w14:textId="77777777" w:rsidR="00D06CEF" w:rsidRPr="009C6FD5" w:rsidRDefault="00D06CEF" w:rsidP="00D06CEF">
      <w:pPr>
        <w:rPr>
          <w:lang w:val="en-ZA"/>
        </w:rPr>
      </w:pPr>
      <w:r w:rsidRPr="009C6FD5">
        <w:rPr>
          <w:lang w:val="en-ZA"/>
        </w:rPr>
        <w:t>Most audiences enjoy a compliment and react favourably as long as the compliment does not become obvious flattery. Strive to mention examples of mutual achievement or areas of special interest. The good speaker establishes the impression that the audience's interests are the same as his own.</w:t>
      </w:r>
    </w:p>
    <w:p w14:paraId="29841683" w14:textId="77777777" w:rsidR="00D06CEF" w:rsidRPr="009C6FD5" w:rsidRDefault="00D06CEF" w:rsidP="00C25430">
      <w:pPr>
        <w:rPr>
          <w:rStyle w:val="Strong"/>
          <w:lang w:val="en-ZA"/>
        </w:rPr>
      </w:pPr>
      <w:r w:rsidRPr="009C6FD5">
        <w:rPr>
          <w:rStyle w:val="Strong"/>
          <w:lang w:val="en-ZA"/>
        </w:rPr>
        <w:t>Orientation</w:t>
      </w:r>
    </w:p>
    <w:p w14:paraId="4B606606" w14:textId="77777777" w:rsidR="00D06CEF" w:rsidRPr="009C6FD5" w:rsidRDefault="00D06CEF" w:rsidP="00D06CEF">
      <w:pPr>
        <w:tabs>
          <w:tab w:val="right" w:pos="8732"/>
        </w:tabs>
        <w:rPr>
          <w:lang w:val="en-ZA"/>
        </w:rPr>
      </w:pPr>
      <w:r w:rsidRPr="009C6FD5">
        <w:rPr>
          <w:lang w:val="en-ZA"/>
        </w:rPr>
        <w:t>Although it is extremely important in the introduction to gain attention and establish goodwill, you must also orient the audience to the subject. Give some background information on the topic; never assume that everyone is completely familiar with or knows the same amount of information. Unless the audience starts with a common understanding or background, some of the things said later will be meaningless. Definition of technical terms or special jargon used in the speech, background about events that resulted in the invitation to speak, and reference to the timeliness or urgency of the situation are good methods of orientating the audience.</w:t>
      </w:r>
    </w:p>
    <w:p w14:paraId="4C36C421" w14:textId="77777777" w:rsidR="00D06CEF" w:rsidRPr="009C6FD5" w:rsidRDefault="00D06CEF" w:rsidP="00C25430">
      <w:pPr>
        <w:rPr>
          <w:rStyle w:val="Strong"/>
          <w:lang w:val="en-ZA"/>
        </w:rPr>
      </w:pPr>
      <w:r w:rsidRPr="009C6FD5">
        <w:rPr>
          <w:rStyle w:val="Strong"/>
          <w:lang w:val="en-ZA"/>
        </w:rPr>
        <w:t>Specific Purpose</w:t>
      </w:r>
    </w:p>
    <w:p w14:paraId="6C0EF88F" w14:textId="77777777" w:rsidR="00D06CEF" w:rsidRPr="009C6FD5" w:rsidRDefault="00D06CEF" w:rsidP="00D06CEF">
      <w:pPr>
        <w:rPr>
          <w:lang w:val="en-ZA"/>
        </w:rPr>
      </w:pPr>
      <w:r w:rsidRPr="009C6FD5">
        <w:rPr>
          <w:lang w:val="en-ZA"/>
        </w:rPr>
        <w:t>The less effort an audience has to exert in listening, the more meaning the speech is going to have for them. It is much easier for an audience to listen if the purpose has been clearly stated. Statement of purpose in speech may involve some foreshadowing in which the main points are suggested. This foreshadowing, or preview of what is to come, can make it easier for the audience to follow the sequence of development.</w:t>
      </w:r>
    </w:p>
    <w:p w14:paraId="1562663C" w14:textId="77777777" w:rsidR="00D06CEF" w:rsidRPr="009C6FD5" w:rsidRDefault="00D06CEF" w:rsidP="00D06CEF">
      <w:pPr>
        <w:rPr>
          <w:lang w:val="en-ZA"/>
        </w:rPr>
      </w:pPr>
      <w:r w:rsidRPr="009C6FD5">
        <w:rPr>
          <w:lang w:val="en-ZA"/>
        </w:rPr>
        <w:t>Because of the importance of the introduction, it is advisable to write it out completely in paragraph form so that it may be analysed to ascertain if it meets all of the basic requirements: does it gain attention, establish goodwill, purpose?</w:t>
      </w:r>
    </w:p>
    <w:p w14:paraId="7AF8CF01" w14:textId="77777777" w:rsidR="00D06CEF" w:rsidRPr="00DB0F3E" w:rsidRDefault="00D06CEF" w:rsidP="00DB0F3E">
      <w:pPr>
        <w:pStyle w:val="Heading4"/>
      </w:pPr>
      <w:r w:rsidRPr="00DB0F3E">
        <w:t>The Body</w:t>
      </w:r>
    </w:p>
    <w:p w14:paraId="362A56F2" w14:textId="77777777" w:rsidR="00D06CEF" w:rsidRPr="009C6FD5" w:rsidRDefault="00D06CEF" w:rsidP="00D06CEF">
      <w:pPr>
        <w:rPr>
          <w:lang w:val="en-ZA"/>
        </w:rPr>
      </w:pPr>
      <w:r w:rsidRPr="009C6FD5">
        <w:rPr>
          <w:lang w:val="en-ZA"/>
        </w:rPr>
        <w:t>The function of the body of the speech is to organise logically in outline form the sequence of ideas that develop, illustrate or illuminate the specific purpose of a speech. The material used in development may be information gained from personal knowledge and experience or from research.</w:t>
      </w:r>
    </w:p>
    <w:p w14:paraId="115645E1" w14:textId="77777777" w:rsidR="00D06CEF" w:rsidRPr="009C6FD5" w:rsidRDefault="00D06CEF" w:rsidP="00D06CEF">
      <w:pPr>
        <w:rPr>
          <w:lang w:val="en-ZA"/>
        </w:rPr>
      </w:pPr>
      <w:r w:rsidRPr="009C6FD5">
        <w:rPr>
          <w:lang w:val="en-ZA"/>
        </w:rPr>
        <w:t>The first step in preparing the body of the speech is to list all the ideas or material that you have gathered. Order or relative importance should not be considered at this time; brainstorm until everything is listed that should be included. The next task is to put these ideas into a form that is useful and meaningful to an audience, and this function is best accomplished by structuring a good outline.</w:t>
      </w:r>
    </w:p>
    <w:p w14:paraId="35C3728D" w14:textId="77777777" w:rsidR="00D06CEF" w:rsidRPr="009C6FD5" w:rsidRDefault="00D06CEF" w:rsidP="00D06CEF">
      <w:pPr>
        <w:rPr>
          <w:lang w:val="en-ZA"/>
        </w:rPr>
      </w:pPr>
      <w:r w:rsidRPr="009C6FD5">
        <w:rPr>
          <w:lang w:val="en-ZA"/>
        </w:rPr>
        <w:t>Frequently, the speaker discovers that he has so much material or so many ideas that preparing an outline looks like a hopeless task. Should this happen to you, eliminate material in order to fit it in~o the time limits. Retain only those elements that appear vital to fulfilling the purpose. Some items may be eliminated; perhaps some can also be combined. The outline will help to reduce the amount of material to a workable number of items. When the purpose of the speech has been clearly defined, the way the supporting items fit together will become more apparent. In a speech of ten to thirty minutes, probably no more than three to five main points should be considered; they must clearly support and develop the specific purpose of the speech. All subordinated material should clearly relate to and support each main idea.</w:t>
      </w:r>
    </w:p>
    <w:p w14:paraId="260E4C56" w14:textId="77777777" w:rsidR="00D06CEF" w:rsidRPr="009C6FD5" w:rsidRDefault="00D06CEF" w:rsidP="00D06CEF">
      <w:pPr>
        <w:tabs>
          <w:tab w:val="left" w:pos="470"/>
          <w:tab w:val="right" w:pos="1233"/>
        </w:tabs>
        <w:rPr>
          <w:rStyle w:val="Strong"/>
          <w:lang w:val="en-ZA"/>
        </w:rPr>
      </w:pPr>
      <w:r w:rsidRPr="009C6FD5">
        <w:rPr>
          <w:rStyle w:val="Strong"/>
          <w:lang w:val="en-ZA"/>
        </w:rPr>
        <w:t>Unity</w:t>
      </w:r>
    </w:p>
    <w:p w14:paraId="0D93532A" w14:textId="77777777" w:rsidR="00D06CEF" w:rsidRPr="009C6FD5" w:rsidRDefault="00D06CEF" w:rsidP="00D06CEF">
      <w:pPr>
        <w:tabs>
          <w:tab w:val="right" w:pos="913"/>
        </w:tabs>
        <w:rPr>
          <w:lang w:val="en-ZA"/>
        </w:rPr>
      </w:pPr>
      <w:r w:rsidRPr="009C6FD5">
        <w:rPr>
          <w:lang w:val="en-ZA"/>
        </w:rPr>
        <w:t>The principles of good order are then: unity, coherence and emphasis. Aristotle in his Poetics said that a play must be so constructed that omission of any part damages the whole and that each part of a plot must contribute to making the purpose or conclusion inevitable. Each part of a speech should also contribute to the inevitability of the specific purpose or the conclusion of a speech. The material should be unified to the point that it can be summarised in a single statement of purpose. This unity. is the first principle in structuring the parts of the speech. Unity assures that any material that is not part of the speaker's purpose is eliminated from the outline.</w:t>
      </w:r>
    </w:p>
    <w:p w14:paraId="67EA3684" w14:textId="77777777" w:rsidR="00D06CEF" w:rsidRPr="009C6FD5" w:rsidRDefault="00D06CEF" w:rsidP="00D06CEF">
      <w:pPr>
        <w:tabs>
          <w:tab w:val="right" w:pos="1690"/>
        </w:tabs>
        <w:rPr>
          <w:rStyle w:val="Strong"/>
          <w:lang w:val="en-ZA"/>
        </w:rPr>
      </w:pPr>
      <w:r w:rsidRPr="009C6FD5">
        <w:rPr>
          <w:rStyle w:val="Strong"/>
          <w:lang w:val="en-ZA"/>
        </w:rPr>
        <w:t>Coherence</w:t>
      </w:r>
    </w:p>
    <w:p w14:paraId="1F3A5201" w14:textId="77777777" w:rsidR="00D06CEF" w:rsidRPr="009C6FD5" w:rsidRDefault="00D06CEF" w:rsidP="00D06CEF">
      <w:pPr>
        <w:rPr>
          <w:lang w:val="en-ZA"/>
        </w:rPr>
      </w:pPr>
      <w:r w:rsidRPr="009C6FD5">
        <w:rPr>
          <w:lang w:val="en-ZA"/>
        </w:rPr>
        <w:t xml:space="preserve">The second principle of organisation </w:t>
      </w:r>
      <w:r w:rsidRPr="009C6FD5">
        <w:rPr>
          <w:lang w:val="en-ZA"/>
        </w:rPr>
        <w:noBreakHyphen/>
        <w:t xml:space="preserve"> coherence </w:t>
      </w:r>
      <w:r w:rsidRPr="009C6FD5">
        <w:rPr>
          <w:lang w:val="en-ZA"/>
        </w:rPr>
        <w:noBreakHyphen/>
        <w:t xml:space="preserve"> refers to the specific sequence of the parts of the speech. Coherence </w:t>
      </w:r>
      <w:r w:rsidRPr="009C6FD5">
        <w:rPr>
          <w:lang w:val="en-ZA"/>
        </w:rPr>
        <w:noBreakHyphen/>
        <w:t xml:space="preserve"> the principle of order and arrangement </w:t>
      </w:r>
      <w:r w:rsidRPr="009C6FD5">
        <w:rPr>
          <w:lang w:val="en-ZA"/>
        </w:rPr>
        <w:noBreakHyphen/>
        <w:t xml:space="preserve"> shows a clear and definite relationship between each part of the speech. Do not assume that what is to the speaker will be logically understood by the audience. </w:t>
      </w:r>
      <w:r w:rsidRPr="009C6FD5">
        <w:rPr>
          <w:i/>
          <w:lang w:val="en-ZA"/>
        </w:rPr>
        <w:t xml:space="preserve">Establishing </w:t>
      </w:r>
      <w:r w:rsidRPr="009C6FD5">
        <w:rPr>
          <w:lang w:val="en-ZA"/>
        </w:rPr>
        <w:t>coherence between the ideas in the speech is an important step in establishing and maintaining a favourable relationship With the audience. Not only inust audience members be able to recognise the logical progression of thought, but they must also distinguish the relative importance between each of the ideas. In emphasing and developing ideas, consider carefully the use of connecting transitions or phrases. Brief phrases, such as "in the meantime" or "for example', are useful", but also consider bridges of a more extended nature in order to avoid the trite and thereby enhance and vitalise style in presentation.</w:t>
      </w:r>
    </w:p>
    <w:p w14:paraId="1B68A0FF" w14:textId="77777777" w:rsidR="00D06CEF" w:rsidRPr="009C6FD5" w:rsidRDefault="00D06CEF" w:rsidP="00D06CEF">
      <w:pPr>
        <w:tabs>
          <w:tab w:val="right" w:pos="1573"/>
        </w:tabs>
        <w:rPr>
          <w:rStyle w:val="Strong"/>
          <w:lang w:val="en-ZA"/>
        </w:rPr>
      </w:pPr>
      <w:r w:rsidRPr="009C6FD5">
        <w:rPr>
          <w:rStyle w:val="Strong"/>
          <w:lang w:val="en-ZA"/>
        </w:rPr>
        <w:t>Emphasis</w:t>
      </w:r>
    </w:p>
    <w:p w14:paraId="17F505B2" w14:textId="77777777" w:rsidR="00D06CEF" w:rsidRPr="009C6FD5" w:rsidRDefault="00D06CEF" w:rsidP="00D06CEF">
      <w:pPr>
        <w:rPr>
          <w:lang w:val="en-ZA"/>
        </w:rPr>
      </w:pPr>
      <w:r w:rsidRPr="009C6FD5">
        <w:rPr>
          <w:lang w:val="en-ZA"/>
        </w:rPr>
        <w:t>The next principle of organisation is arrangement of ideas in order of their out clearly. Two ways of emphasising proportion. The most emphatic positions beginning and at the end. More emphasis by giving it more space, more verbiage. by proportion.</w:t>
      </w:r>
    </w:p>
    <w:p w14:paraId="2DE833D7" w14:textId="77777777" w:rsidR="00D06CEF" w:rsidRPr="009C6FD5" w:rsidRDefault="00D06CEF" w:rsidP="00D06CEF">
      <w:pPr>
        <w:tabs>
          <w:tab w:val="right" w:pos="773"/>
        </w:tabs>
        <w:rPr>
          <w:lang w:val="en-ZA"/>
        </w:rPr>
      </w:pPr>
      <w:r w:rsidRPr="009C6FD5">
        <w:rPr>
          <w:lang w:val="en-ZA"/>
        </w:rPr>
        <w:t>Order emphasis, which involves the importance so that each stands ideas are by position and by in the speech body are a</w:t>
      </w:r>
      <w:r w:rsidRPr="009C6FD5">
        <w:rPr>
          <w:lang w:val="en-ZA"/>
        </w:rPr>
        <w:noBreakHyphen/>
        <w:t xml:space="preserve">11 the may also be placed </w:t>
      </w:r>
      <w:r w:rsidRPr="009C6FD5">
        <w:rPr>
          <w:i/>
          <w:lang w:val="en-ZA"/>
        </w:rPr>
        <w:t xml:space="preserve">on an </w:t>
      </w:r>
      <w:r w:rsidRPr="009C6FD5">
        <w:rPr>
          <w:lang w:val="en-ZA"/>
        </w:rPr>
        <w:t>idea</w:t>
      </w:r>
    </w:p>
    <w:p w14:paraId="40197F18" w14:textId="77777777" w:rsidR="00D06CEF" w:rsidRPr="009C6FD5" w:rsidRDefault="00D06CEF" w:rsidP="00C25430">
      <w:pPr>
        <w:pStyle w:val="Tip"/>
        <w:rPr>
          <w:lang w:val="en-ZA"/>
        </w:rPr>
      </w:pPr>
      <w:r w:rsidRPr="009C6FD5">
        <w:rPr>
          <w:lang w:val="en-ZA"/>
        </w:rPr>
        <w:t>This method is called emphasis</w:t>
      </w:r>
    </w:p>
    <w:p w14:paraId="2D2D9A34" w14:textId="77777777" w:rsidR="00D06CEF" w:rsidRPr="009C6FD5" w:rsidRDefault="00D06CEF" w:rsidP="00D06CEF">
      <w:pPr>
        <w:tabs>
          <w:tab w:val="right" w:pos="1101"/>
        </w:tabs>
        <w:rPr>
          <w:lang w:val="en-ZA"/>
        </w:rPr>
      </w:pPr>
      <w:r w:rsidRPr="009C6FD5">
        <w:rPr>
          <w:lang w:val="en-ZA"/>
        </w:rPr>
        <w:t>Speeches are organised chronologically, logically, topically, spatially, in order of difficulty and with a "need</w:t>
      </w:r>
      <w:r w:rsidRPr="009C6FD5">
        <w:rPr>
          <w:lang w:val="en-ZA"/>
        </w:rPr>
        <w:noBreakHyphen/>
        <w:t>plan" structure. A chronological order involves an arrangement of ideas according to the order in which a number of events took place. The logical method of organisation is closely related to the chronological; however, this method goes further in that it involves accepting cause</w:t>
      </w:r>
      <w:r w:rsidRPr="009C6FD5">
        <w:rPr>
          <w:lang w:val="en-ZA"/>
        </w:rPr>
        <w:noBreakHyphen/>
        <w:t>and-effect</w:t>
      </w:r>
    </w:p>
    <w:p w14:paraId="4981989A" w14:textId="77777777" w:rsidR="00D06CEF" w:rsidRPr="00DB0F3E" w:rsidRDefault="00D06CEF" w:rsidP="00DB0F3E">
      <w:pPr>
        <w:pStyle w:val="Heading4"/>
      </w:pPr>
      <w:r w:rsidRPr="00DB0F3E">
        <w:t>The Conclusion</w:t>
      </w:r>
    </w:p>
    <w:p w14:paraId="0BC83260" w14:textId="77777777" w:rsidR="00D06CEF" w:rsidRPr="009C6FD5" w:rsidRDefault="00D06CEF" w:rsidP="00D06CEF">
      <w:pPr>
        <w:rPr>
          <w:lang w:val="en-ZA"/>
        </w:rPr>
      </w:pPr>
      <w:r w:rsidRPr="009C6FD5">
        <w:rPr>
          <w:lang w:val="en-ZA"/>
        </w:rPr>
        <w:t xml:space="preserve">For many speakers, the conclusion is the most troublesome part of a speech. Most people don't know how to stop; they don' t know how to get from the main body of the speech to the conclusion. The conclusion should be a natural ending </w:t>
      </w:r>
      <w:r w:rsidRPr="009C6FD5">
        <w:rPr>
          <w:lang w:val="en-ZA"/>
        </w:rPr>
        <w:noBreakHyphen/>
        <w:t xml:space="preserve"> not an abrupt halt </w:t>
      </w:r>
      <w:r w:rsidRPr="009C6FD5">
        <w:rPr>
          <w:lang w:val="en-ZA"/>
        </w:rPr>
        <w:noBreakHyphen/>
        <w:t xml:space="preserve"> and this requires a good tra</w:t>
      </w:r>
      <w:r w:rsidRPr="009C6FD5">
        <w:rPr>
          <w:lang w:val="en-ZA"/>
        </w:rPr>
        <w:noBreakHyphen/>
        <w:t xml:space="preserve">nsItion. The speaker tells the audience the purpose of his speech </w:t>
      </w:r>
      <w:r w:rsidRPr="009C6FD5">
        <w:rPr>
          <w:lang w:val="en-ZA"/>
        </w:rPr>
        <w:noBreakHyphen/>
        <w:t>2n the introduction; in the body of the speech he develops and carries out this purpose. Avoid the trite expressions "in conclusion" and "in summary" because such phrases weaken the conclusion by belabouring the obvious. The conclusion should be positive and reassuring to the audience. If</w:t>
      </w:r>
      <w:r w:rsidRPr="009C6FD5">
        <w:rPr>
          <w:u w:val="single"/>
          <w:lang w:val="en-ZA"/>
        </w:rPr>
        <w:t xml:space="preserve"> </w:t>
      </w:r>
      <w:r w:rsidRPr="009C6FD5">
        <w:rPr>
          <w:lang w:val="en-ZA"/>
        </w:rPr>
        <w:t>the conclusion is weak, it will weaken the whole speech because this ils the final impression, that the audience takes with it.</w:t>
      </w:r>
    </w:p>
    <w:p w14:paraId="1A414BF8" w14:textId="77777777" w:rsidR="00D06CEF" w:rsidRPr="009C6FD5" w:rsidRDefault="00D06CEF" w:rsidP="00D06CEF">
      <w:pPr>
        <w:rPr>
          <w:lang w:val="en-ZA"/>
        </w:rPr>
      </w:pPr>
      <w:r w:rsidRPr="009C6FD5">
        <w:rPr>
          <w:lang w:val="en-ZA"/>
        </w:rPr>
        <w:t xml:space="preserve">The conclusion should be shorter than the introduction. Although most audiences prefer a straightforward conclusion, this does not preclude the use of appropriate quotations or mention of an incident or experience. You may ask for action or reinforce a specific point, but never introduce new ideas in the conclusion! The introduction of new ideas in the conclusion offers distractions that invariably confuse. </w:t>
      </w:r>
    </w:p>
    <w:p w14:paraId="560C1A52" w14:textId="77777777" w:rsidR="00D06CEF" w:rsidRPr="009C6FD5" w:rsidRDefault="00D06CEF" w:rsidP="00D06CEF">
      <w:pPr>
        <w:rPr>
          <w:lang w:val="en-ZA"/>
        </w:rPr>
      </w:pPr>
      <w:r w:rsidRPr="009C6FD5">
        <w:rPr>
          <w:lang w:val="en-ZA"/>
        </w:rPr>
        <w:t>A summary of the highlights of the speech, for purposes of re</w:t>
      </w:r>
      <w:r w:rsidRPr="009C6FD5">
        <w:rPr>
          <w:lang w:val="en-ZA"/>
        </w:rPr>
        <w:noBreakHyphen/>
        <w:t xml:space="preserve">emphasis and review, is the safest and most direct way of concluding. The speech intended to persuade may have in the conclusion a specific plea for action. If action is asked for, it should be simple and direct </w:t>
      </w:r>
      <w:r w:rsidRPr="009C6FD5">
        <w:rPr>
          <w:lang w:val="en-ZA"/>
        </w:rPr>
        <w:noBreakHyphen/>
        <w:t xml:space="preserve"> something that can be quickly and easily accomplished by the audience as a first step toward achieving the overall purpose of the speech.</w:t>
      </w:r>
    </w:p>
    <w:p w14:paraId="295AA298" w14:textId="77777777" w:rsidR="00D06CEF" w:rsidRPr="009C6FD5" w:rsidRDefault="00D06CEF" w:rsidP="00585451">
      <w:pPr>
        <w:pStyle w:val="MyFormAssmtHdg"/>
      </w:pPr>
      <w:bookmarkStart w:id="496" w:name="_Toc201073933"/>
      <w:bookmarkStart w:id="497" w:name="_Toc495930117"/>
      <w:r w:rsidRPr="009C6FD5">
        <w:t>Activity 5 (</w:t>
      </w:r>
      <w:r w:rsidR="00101667" w:rsidRPr="009C6FD5">
        <w:t>8962</w:t>
      </w:r>
      <w:r w:rsidRPr="009C6FD5">
        <w:t xml:space="preserve"> SO4, AC1-6)</w:t>
      </w:r>
      <w:bookmarkEnd w:id="496"/>
      <w:bookmarkEnd w:id="497"/>
    </w:p>
    <w:p w14:paraId="151C5CCA" w14:textId="77777777" w:rsidR="00D06CEF" w:rsidRPr="009C6FD5" w:rsidRDefault="00D06CEF" w:rsidP="00D06CEF">
      <w:pPr>
        <w:rPr>
          <w:lang w:val="en-ZA"/>
        </w:rPr>
      </w:pPr>
    </w:p>
    <w:p w14:paraId="7C20745E" w14:textId="77777777" w:rsidR="00D06CEF" w:rsidRPr="009C6FD5" w:rsidRDefault="00D06CEF" w:rsidP="00830B58">
      <w:pPr>
        <w:rPr>
          <w:noProof/>
          <w:lang w:val="en-ZA"/>
        </w:rPr>
      </w:pPr>
      <w:r w:rsidRPr="009C6FD5">
        <w:rPr>
          <w:noProof/>
          <w:lang w:val="en-ZA"/>
        </w:rPr>
        <w:br w:type="page"/>
      </w:r>
    </w:p>
    <w:p w14:paraId="041D22D4" w14:textId="77777777" w:rsidR="00D06CEF" w:rsidRPr="009C6FD5" w:rsidRDefault="00B555C1" w:rsidP="00D06CEF">
      <w:pPr>
        <w:pStyle w:val="LCHeading1"/>
        <w:rPr>
          <w:rFonts w:ascii="Tahoma" w:hAnsi="Tahoma" w:cs="Tahoma"/>
          <w:color w:val="000000"/>
          <w:sz w:val="18"/>
          <w:szCs w:val="18"/>
        </w:rPr>
      </w:pPr>
      <w:bookmarkStart w:id="498" w:name="_Toc201073934"/>
      <w:bookmarkStart w:id="499" w:name="_Toc495930118"/>
      <w:r w:rsidRPr="009C6FD5">
        <w:rPr>
          <w:noProof/>
        </w:rPr>
        <w:t>SECTION 5: HOW TO INFLUENCE THE AUDIENCE</w:t>
      </w:r>
      <w:bookmarkEnd w:id="498"/>
      <w:bookmarkEnd w:id="499"/>
    </w:p>
    <w:p w14:paraId="6CCDC90C" w14:textId="77777777" w:rsidR="000107E0" w:rsidRPr="00DB0F3E" w:rsidRDefault="000107E0" w:rsidP="00DB0F3E">
      <w:pPr>
        <w:pStyle w:val="Heading4"/>
      </w:pPr>
      <w:r w:rsidRPr="00DB0F3E">
        <w:t>Outcome</w:t>
      </w:r>
    </w:p>
    <w:p w14:paraId="2DA6CDBE" w14:textId="77777777" w:rsidR="00D06CEF" w:rsidRPr="009C6FD5" w:rsidRDefault="00D06CEF" w:rsidP="000107E0">
      <w:pPr>
        <w:rPr>
          <w:lang w:val="en-ZA"/>
        </w:rPr>
      </w:pPr>
      <w:r w:rsidRPr="009C6FD5">
        <w:rPr>
          <w:lang w:val="en-ZA"/>
        </w:rPr>
        <w:t>Identify and explain how speakers/signers influence audience</w:t>
      </w:r>
    </w:p>
    <w:p w14:paraId="732FB994" w14:textId="77777777" w:rsidR="00D06CEF" w:rsidRPr="009C6FD5" w:rsidRDefault="00D06CEF" w:rsidP="000107E0">
      <w:pPr>
        <w:rPr>
          <w:b/>
          <w:lang w:val="en-ZA"/>
        </w:rPr>
      </w:pPr>
      <w:r w:rsidRPr="009C6FD5">
        <w:rPr>
          <w:b/>
          <w:lang w:val="en-ZA"/>
        </w:rPr>
        <w:t xml:space="preserve">Outcome Range </w:t>
      </w:r>
    </w:p>
    <w:p w14:paraId="08EF4E84" w14:textId="77777777" w:rsidR="00D06CEF" w:rsidRPr="009C6FD5" w:rsidRDefault="00D06CEF" w:rsidP="00830B58">
      <w:pPr>
        <w:rPr>
          <w:lang w:val="en-ZA"/>
        </w:rPr>
      </w:pPr>
      <w:r w:rsidRPr="009C6FD5">
        <w:rPr>
          <w:lang w:val="en-ZA"/>
        </w:rPr>
        <w:t>Write/sign for a specific audience, purpose and context: Narrative, discursive, reflective, argumentative, descriptive, expository, transactional, business correspondence, electronic texts, multi-media presentations.</w:t>
      </w:r>
    </w:p>
    <w:p w14:paraId="5FA3D938" w14:textId="77777777" w:rsidR="00D06CEF" w:rsidRPr="00DB0F3E" w:rsidRDefault="001328FB" w:rsidP="00DB0F3E">
      <w:pPr>
        <w:pStyle w:val="Heading4"/>
      </w:pPr>
      <w:r w:rsidRPr="00DB0F3E">
        <w:t>Assessment criteria</w:t>
      </w:r>
      <w:r w:rsidR="00D06CEF" w:rsidRPr="00DB0F3E">
        <w:t xml:space="preserve"> </w:t>
      </w:r>
    </w:p>
    <w:p w14:paraId="2BD12D2F" w14:textId="77777777" w:rsidR="00D06CEF" w:rsidRPr="009C6FD5" w:rsidRDefault="00D06CEF" w:rsidP="00830B58">
      <w:pPr>
        <w:rPr>
          <w:lang w:val="en-ZA"/>
        </w:rPr>
      </w:pPr>
      <w:r w:rsidRPr="009C6FD5">
        <w:rPr>
          <w:lang w:val="en-ZA"/>
        </w:rPr>
        <w:t>On completion of this section you will be able to ensure that:</w:t>
      </w:r>
    </w:p>
    <w:p w14:paraId="12BF36E0" w14:textId="77777777" w:rsidR="00D06CEF" w:rsidRPr="009C6FD5" w:rsidRDefault="00D06CEF" w:rsidP="000107E0">
      <w:pPr>
        <w:pStyle w:val="ListBullet2"/>
        <w:rPr>
          <w:lang w:val="en-ZA"/>
        </w:rPr>
      </w:pPr>
      <w:r w:rsidRPr="009C6FD5">
        <w:rPr>
          <w:lang w:val="en-ZA"/>
        </w:rPr>
        <w:t>Speaker`s/signer`s choice of words, language usage, symbols, pictures and tone, sign size and pace is explored and explained in terms of impact on audience: Bias (cultural, religious or peer preferences, misrepresentation, discrimination, racist, sexist, ageist); humour; irony; sarcasm</w:t>
      </w:r>
    </w:p>
    <w:p w14:paraId="4CA8D7D6" w14:textId="77777777" w:rsidR="00D06CEF" w:rsidRPr="009C6FD5" w:rsidRDefault="00D06CEF" w:rsidP="000107E0">
      <w:pPr>
        <w:pStyle w:val="ListBullet2"/>
        <w:rPr>
          <w:lang w:val="en-ZA"/>
        </w:rPr>
      </w:pPr>
      <w:r w:rsidRPr="009C6FD5">
        <w:rPr>
          <w:lang w:val="en-ZA"/>
        </w:rPr>
        <w:t>Speaker`s/signer`s omission or inclusion of pertinent facts and opinions is recognised and explained in terms of impact on audience</w:t>
      </w:r>
    </w:p>
    <w:p w14:paraId="046D09E2" w14:textId="77777777" w:rsidR="00D06CEF" w:rsidRPr="009C6FD5" w:rsidRDefault="00D06CEF" w:rsidP="000107E0">
      <w:pPr>
        <w:pStyle w:val="ListBullet2"/>
        <w:rPr>
          <w:lang w:val="en-ZA"/>
        </w:rPr>
      </w:pPr>
      <w:r w:rsidRPr="009C6FD5">
        <w:rPr>
          <w:lang w:val="en-ZA"/>
        </w:rPr>
        <w:t>The impact of different techniques of spoken/signed communication is identified and evaluated in terms of influence on selected audiences and used appropriately: Stress, intonation, NMFs, rhythm, repetition, rhetorical questions, use of first person for inclusion, analogies, use of passive, `politically correct` language</w:t>
      </w:r>
    </w:p>
    <w:p w14:paraId="6620CE1C" w14:textId="77777777" w:rsidR="00D06CEF" w:rsidRPr="009C6FD5" w:rsidRDefault="00D06CEF" w:rsidP="005736AC">
      <w:pPr>
        <w:pStyle w:val="Heading2"/>
        <w:rPr>
          <w:lang w:val="en-ZA"/>
        </w:rPr>
      </w:pPr>
      <w:bookmarkStart w:id="500" w:name="_Toc201073935"/>
      <w:bookmarkStart w:id="501" w:name="_Toc495930119"/>
      <w:r w:rsidRPr="009C6FD5">
        <w:rPr>
          <w:lang w:val="en-ZA"/>
        </w:rPr>
        <w:t>Impact On The Audience</w:t>
      </w:r>
      <w:bookmarkEnd w:id="500"/>
      <w:bookmarkEnd w:id="501"/>
    </w:p>
    <w:p w14:paraId="138FEC0E" w14:textId="77777777" w:rsidR="00D06CEF" w:rsidRPr="009C6FD5" w:rsidRDefault="00D06CEF" w:rsidP="00D06CEF">
      <w:pPr>
        <w:pStyle w:val="L"/>
        <w:tabs>
          <w:tab w:val="clear" w:pos="556"/>
        </w:tabs>
        <w:ind w:left="0" w:firstLine="0"/>
        <w:rPr>
          <w:lang w:val="en-ZA"/>
        </w:rPr>
      </w:pPr>
      <w:r w:rsidRPr="009C6FD5">
        <w:rPr>
          <w:lang w:val="en-ZA"/>
        </w:rPr>
        <w:t xml:space="preserve">People who communicate orally use  </w:t>
      </w:r>
    </w:p>
    <w:p w14:paraId="135F8D6F" w14:textId="77777777" w:rsidR="00D06CEF" w:rsidRPr="009C6FD5" w:rsidRDefault="00D06CEF" w:rsidP="000107E0">
      <w:pPr>
        <w:pStyle w:val="ListBullet2"/>
        <w:rPr>
          <w:noProof/>
          <w:lang w:val="en-ZA"/>
        </w:rPr>
      </w:pPr>
      <w:r w:rsidRPr="009C6FD5">
        <w:rPr>
          <w:noProof/>
          <w:lang w:val="en-ZA"/>
        </w:rPr>
        <w:t>The choice of words/signs</w:t>
      </w:r>
    </w:p>
    <w:p w14:paraId="53C1A594" w14:textId="77777777" w:rsidR="00D06CEF" w:rsidRPr="009C6FD5" w:rsidRDefault="00D06CEF" w:rsidP="000107E0">
      <w:pPr>
        <w:pStyle w:val="ListBullet2"/>
        <w:rPr>
          <w:noProof/>
          <w:lang w:val="en-ZA"/>
        </w:rPr>
      </w:pPr>
      <w:r w:rsidRPr="009C6FD5">
        <w:rPr>
          <w:noProof/>
          <w:lang w:val="en-ZA"/>
        </w:rPr>
        <w:t>Use of language</w:t>
      </w:r>
    </w:p>
    <w:p w14:paraId="46F9F8D4" w14:textId="77777777" w:rsidR="00D06CEF" w:rsidRPr="009C6FD5" w:rsidRDefault="00D06CEF" w:rsidP="000107E0">
      <w:pPr>
        <w:pStyle w:val="ListBullet2"/>
        <w:rPr>
          <w:noProof/>
          <w:lang w:val="en-ZA"/>
        </w:rPr>
      </w:pPr>
      <w:r w:rsidRPr="009C6FD5">
        <w:rPr>
          <w:noProof/>
          <w:lang w:val="en-ZA"/>
        </w:rPr>
        <w:t>Symbols</w:t>
      </w:r>
    </w:p>
    <w:p w14:paraId="7ECBC397" w14:textId="77777777" w:rsidR="00D06CEF" w:rsidRPr="009C6FD5" w:rsidRDefault="00D06CEF" w:rsidP="000107E0">
      <w:pPr>
        <w:pStyle w:val="ListBullet2"/>
        <w:rPr>
          <w:noProof/>
          <w:lang w:val="en-ZA"/>
        </w:rPr>
      </w:pPr>
      <w:r w:rsidRPr="009C6FD5">
        <w:rPr>
          <w:noProof/>
          <w:lang w:val="en-ZA"/>
        </w:rPr>
        <w:t>Pictures</w:t>
      </w:r>
    </w:p>
    <w:p w14:paraId="6A1B6B3E" w14:textId="77777777" w:rsidR="00D06CEF" w:rsidRPr="009C6FD5" w:rsidRDefault="00D06CEF" w:rsidP="000107E0">
      <w:pPr>
        <w:pStyle w:val="ListBullet2"/>
        <w:rPr>
          <w:noProof/>
          <w:lang w:val="en-ZA"/>
        </w:rPr>
      </w:pPr>
      <w:r w:rsidRPr="009C6FD5">
        <w:rPr>
          <w:noProof/>
          <w:lang w:val="en-ZA"/>
        </w:rPr>
        <w:t>Tone</w:t>
      </w:r>
    </w:p>
    <w:p w14:paraId="38EE1F3D" w14:textId="77777777" w:rsidR="00D06CEF" w:rsidRPr="009C6FD5" w:rsidRDefault="00D06CEF" w:rsidP="000107E0">
      <w:pPr>
        <w:pStyle w:val="ListBullet2"/>
        <w:rPr>
          <w:noProof/>
          <w:lang w:val="en-ZA"/>
        </w:rPr>
      </w:pPr>
      <w:r w:rsidRPr="009C6FD5">
        <w:rPr>
          <w:noProof/>
          <w:lang w:val="en-ZA"/>
        </w:rPr>
        <w:t>Pace</w:t>
      </w:r>
    </w:p>
    <w:p w14:paraId="2231285A" w14:textId="77777777" w:rsidR="00D06CEF" w:rsidRPr="009C6FD5" w:rsidRDefault="00D06CEF" w:rsidP="000107E0">
      <w:pPr>
        <w:pStyle w:val="ListBullet2"/>
        <w:rPr>
          <w:noProof/>
          <w:lang w:val="en-ZA"/>
        </w:rPr>
      </w:pPr>
      <w:r w:rsidRPr="009C6FD5">
        <w:rPr>
          <w:noProof/>
          <w:lang w:val="en-ZA"/>
        </w:rPr>
        <w:t>Sign size</w:t>
      </w:r>
    </w:p>
    <w:p w14:paraId="52E5B938" w14:textId="77777777" w:rsidR="00D06CEF" w:rsidRPr="009C6FD5" w:rsidRDefault="00D06CEF" w:rsidP="000107E0">
      <w:pPr>
        <w:pStyle w:val="ListBullet2"/>
        <w:rPr>
          <w:noProof/>
          <w:lang w:val="en-ZA"/>
        </w:rPr>
      </w:pPr>
      <w:r w:rsidRPr="009C6FD5">
        <w:rPr>
          <w:lang w:val="en-ZA"/>
        </w:rPr>
        <w:t xml:space="preserve">Sign parameters: building blocks of the sign/word: handshape, location, movement, palm orientation, non-manual sign. </w:t>
      </w:r>
    </w:p>
    <w:p w14:paraId="51FF7FD8" w14:textId="77777777" w:rsidR="00D06CEF" w:rsidRPr="009C6FD5" w:rsidRDefault="00D06CEF" w:rsidP="000107E0">
      <w:pPr>
        <w:pStyle w:val="ListBullet2"/>
        <w:rPr>
          <w:noProof/>
          <w:lang w:val="en-ZA"/>
        </w:rPr>
      </w:pPr>
      <w:r w:rsidRPr="009C6FD5">
        <w:rPr>
          <w:lang w:val="en-ZA"/>
        </w:rPr>
        <w:t>Sign devices: register, non-manual features (NMFs), placement, role-shift, parameter</w:t>
      </w:r>
    </w:p>
    <w:p w14:paraId="51D86DE4" w14:textId="77777777" w:rsidR="00D06CEF" w:rsidRPr="009C6FD5" w:rsidRDefault="00D06CEF" w:rsidP="00830B58">
      <w:pPr>
        <w:rPr>
          <w:noProof/>
          <w:lang w:val="en-ZA"/>
        </w:rPr>
      </w:pPr>
      <w:r w:rsidRPr="009C6FD5">
        <w:rPr>
          <w:lang w:val="en-ZA"/>
        </w:rPr>
        <w:t>In order to influence their audience.</w:t>
      </w:r>
    </w:p>
    <w:p w14:paraId="76FC974C" w14:textId="77777777" w:rsidR="00D06CEF" w:rsidRPr="009C6FD5" w:rsidRDefault="00D06CEF" w:rsidP="00830B58">
      <w:pPr>
        <w:rPr>
          <w:noProof/>
          <w:lang w:val="en-ZA"/>
        </w:rPr>
      </w:pPr>
      <w:r w:rsidRPr="009C6FD5">
        <w:rPr>
          <w:noProof/>
          <w:lang w:val="en-ZA"/>
        </w:rPr>
        <w:t>If we look at the article about slavery, we can see some examples in the first paragraph.</w:t>
      </w:r>
    </w:p>
    <w:p w14:paraId="534525C9" w14:textId="77777777" w:rsidR="00D06CEF" w:rsidRPr="009C6FD5" w:rsidRDefault="00D06CEF" w:rsidP="00830B58">
      <w:pPr>
        <w:rPr>
          <w:noProof/>
          <w:lang w:val="en-ZA"/>
        </w:rPr>
      </w:pPr>
      <w:r w:rsidRPr="009C6FD5">
        <w:rPr>
          <w:noProof/>
          <w:lang w:val="en-ZA"/>
        </w:rPr>
        <w:t>“But the blind Dinka woman could only pull her seven-year-old son and twelve-year-old daughter close.  Shaking with fear, they hid in their windowless hut and prayed.”</w:t>
      </w:r>
    </w:p>
    <w:p w14:paraId="1EC76E82" w14:textId="77777777" w:rsidR="00D06CEF" w:rsidRPr="009C6FD5" w:rsidRDefault="00D06CEF" w:rsidP="00D06CEF">
      <w:pPr>
        <w:rPr>
          <w:noProof/>
          <w:lang w:val="en-ZA"/>
        </w:rPr>
      </w:pPr>
      <w:r w:rsidRPr="009C6FD5">
        <w:rPr>
          <w:noProof/>
          <w:lang w:val="en-ZA"/>
        </w:rPr>
        <w:t xml:space="preserve">If the author had not told us that they were shaking with fear, we would have felt differently about the paragraph. </w:t>
      </w:r>
    </w:p>
    <w:p w14:paraId="63E72693" w14:textId="77777777" w:rsidR="00D06CEF" w:rsidRPr="009C6FD5" w:rsidRDefault="00D06CEF" w:rsidP="00D06CEF">
      <w:pPr>
        <w:rPr>
          <w:noProof/>
          <w:lang w:val="en-ZA"/>
        </w:rPr>
      </w:pPr>
      <w:r w:rsidRPr="009C6FD5">
        <w:rPr>
          <w:noProof/>
          <w:lang w:val="en-ZA"/>
        </w:rPr>
        <w:t>if you are, for example telling/signing someone this, you would use facial expressions, body movement, etc to emphasize and influence the audience.</w:t>
      </w:r>
    </w:p>
    <w:p w14:paraId="35BFBBD5" w14:textId="77777777" w:rsidR="00D06CEF" w:rsidRPr="009C6FD5" w:rsidRDefault="00D06CEF" w:rsidP="00BD3566">
      <w:pPr>
        <w:pStyle w:val="H3"/>
        <w:rPr>
          <w:lang w:val="en-ZA"/>
        </w:rPr>
      </w:pPr>
      <w:bookmarkStart w:id="502" w:name="_Toc495930120"/>
      <w:r w:rsidRPr="009C6FD5">
        <w:rPr>
          <w:lang w:val="en-ZA"/>
        </w:rPr>
        <w:t>Dealing With Bias</w:t>
      </w:r>
      <w:bookmarkEnd w:id="502"/>
    </w:p>
    <w:p w14:paraId="17959979" w14:textId="77777777" w:rsidR="00D06CEF" w:rsidRPr="009C6FD5" w:rsidRDefault="00D06CEF" w:rsidP="00830B58">
      <w:pPr>
        <w:rPr>
          <w:noProof/>
          <w:lang w:val="en-ZA"/>
        </w:rPr>
      </w:pPr>
      <w:r w:rsidRPr="009C6FD5">
        <w:rPr>
          <w:lang w:val="en-ZA"/>
        </w:rPr>
        <w:t xml:space="preserve">What Does Bias Mean?  </w:t>
      </w:r>
      <w:r w:rsidRPr="009C6FD5">
        <w:rPr>
          <w:noProof/>
          <w:lang w:val="en-ZA"/>
        </w:rPr>
        <w:t>An opinion or tendency to be strongly for or against a person or thing.</w:t>
      </w:r>
    </w:p>
    <w:p w14:paraId="612D682F" w14:textId="77777777" w:rsidR="00D06CEF" w:rsidRPr="009C6FD5" w:rsidRDefault="00D06CEF" w:rsidP="00830B58">
      <w:pPr>
        <w:rPr>
          <w:noProof/>
          <w:lang w:val="en-ZA"/>
        </w:rPr>
      </w:pPr>
      <w:r w:rsidRPr="009C6FD5">
        <w:rPr>
          <w:noProof/>
          <w:lang w:val="en-ZA"/>
        </w:rPr>
        <w:t xml:space="preserve">We are all biased in some way or other.  We feel strongly about certain subjects, such as pornography, schooling in mother language, and many other subjects.  </w:t>
      </w:r>
    </w:p>
    <w:p w14:paraId="2602B9E1" w14:textId="77777777" w:rsidR="00D06CEF" w:rsidRPr="009C6FD5" w:rsidRDefault="00D06CEF" w:rsidP="00830B58">
      <w:pPr>
        <w:rPr>
          <w:noProof/>
          <w:lang w:val="en-ZA"/>
        </w:rPr>
      </w:pPr>
      <w:r w:rsidRPr="009C6FD5">
        <w:rPr>
          <w:noProof/>
          <w:lang w:val="en-ZA"/>
        </w:rPr>
        <w:t>Then there are subjects over which are biased, but do not necessarily feel too strongly about it, so we don’t get all worked up about it.  This could be school uniforms, what to wear to the movies, and so on.</w:t>
      </w:r>
    </w:p>
    <w:p w14:paraId="51A1A84E" w14:textId="77777777" w:rsidR="00D06CEF" w:rsidRPr="009C6FD5" w:rsidRDefault="00D06CEF" w:rsidP="00830B58">
      <w:pPr>
        <w:rPr>
          <w:noProof/>
          <w:lang w:val="en-ZA"/>
        </w:rPr>
      </w:pPr>
      <w:r w:rsidRPr="009C6FD5">
        <w:rPr>
          <w:noProof/>
          <w:lang w:val="en-ZA"/>
        </w:rPr>
        <w:t>We all have opinions about everything, some opinions are stronger than others.  Unfortunately, although we would like it to be so, our opinions and views are not always the right ones and, when we do not want to be convinced otherwise, we are biased.</w:t>
      </w:r>
    </w:p>
    <w:p w14:paraId="41C2A1AF" w14:textId="77777777" w:rsidR="00D06CEF" w:rsidRPr="009C6FD5" w:rsidRDefault="00D06CEF" w:rsidP="00830B58">
      <w:pPr>
        <w:rPr>
          <w:noProof/>
          <w:lang w:val="en-ZA"/>
        </w:rPr>
      </w:pPr>
      <w:r w:rsidRPr="009C6FD5">
        <w:rPr>
          <w:noProof/>
          <w:lang w:val="en-ZA"/>
        </w:rPr>
        <w:t xml:space="preserve">Unfortunately, not all biases are harmless.  Bias can take many forms: it can be based on cultural or religious beliefs, it can show itself in a misrepresentation of facts, it can be discriminatory in terms of race, sex or age.  It can also be due to peer preferences.  </w:t>
      </w:r>
    </w:p>
    <w:p w14:paraId="62C19F3F" w14:textId="77777777" w:rsidR="00D06CEF" w:rsidRPr="009C6FD5" w:rsidRDefault="00D06CEF" w:rsidP="00830B58">
      <w:pPr>
        <w:rPr>
          <w:noProof/>
          <w:lang w:val="en-ZA"/>
        </w:rPr>
      </w:pPr>
      <w:r w:rsidRPr="009C6FD5">
        <w:rPr>
          <w:noProof/>
          <w:lang w:val="en-ZA"/>
        </w:rPr>
        <w:t>Whenever you prepare a speech, you have to bear in mind that you yourself are biased and also that the author is also probably biased.  You must always be able to determine the bias in yourself and the author.</w:t>
      </w:r>
    </w:p>
    <w:p w14:paraId="39072A93" w14:textId="77777777" w:rsidR="00D06CEF" w:rsidRPr="009C6FD5" w:rsidRDefault="00D06CEF" w:rsidP="00830B58">
      <w:pPr>
        <w:rPr>
          <w:noProof/>
          <w:lang w:val="en-ZA"/>
        </w:rPr>
      </w:pPr>
      <w:r w:rsidRPr="009C6FD5">
        <w:rPr>
          <w:noProof/>
          <w:lang w:val="en-ZA"/>
        </w:rPr>
        <w:t>Also, whenever you communicate in writing or verbally, bear in mind your own bias as well as the bias of your audience.</w:t>
      </w:r>
    </w:p>
    <w:p w14:paraId="62F91873" w14:textId="77777777" w:rsidR="00D06CEF" w:rsidRPr="009C6FD5" w:rsidRDefault="00D06CEF" w:rsidP="00830B58">
      <w:pPr>
        <w:rPr>
          <w:noProof/>
          <w:lang w:val="en-ZA"/>
        </w:rPr>
      </w:pPr>
      <w:r w:rsidRPr="009C6FD5">
        <w:rPr>
          <w:noProof/>
          <w:lang w:val="en-ZA"/>
        </w:rPr>
        <w:t>Lastly, remember your painful experience at the hands of some other person and his/her bias, before you treat people with disrespect because they disagree with you.</w:t>
      </w:r>
    </w:p>
    <w:p w14:paraId="092BE5D2" w14:textId="77777777" w:rsidR="00D06CEF" w:rsidRPr="009C6FD5" w:rsidRDefault="00D06CEF" w:rsidP="00BD3566">
      <w:pPr>
        <w:pStyle w:val="H3"/>
        <w:rPr>
          <w:noProof/>
          <w:lang w:val="en-ZA"/>
        </w:rPr>
      </w:pPr>
      <w:bookmarkStart w:id="503" w:name="_Toc495930121"/>
      <w:r w:rsidRPr="009C6FD5">
        <w:rPr>
          <w:noProof/>
          <w:lang w:val="en-ZA"/>
        </w:rPr>
        <w:t>Humour</w:t>
      </w:r>
      <w:bookmarkEnd w:id="503"/>
    </w:p>
    <w:p w14:paraId="741C6E4C" w14:textId="77777777" w:rsidR="00B555C1" w:rsidRPr="009C6FD5" w:rsidRDefault="00D06CEF" w:rsidP="00B555C1">
      <w:pPr>
        <w:pStyle w:val="Tip"/>
        <w:rPr>
          <w:noProof/>
          <w:lang w:val="en-ZA"/>
        </w:rPr>
      </w:pPr>
      <w:r w:rsidRPr="009C6FD5">
        <w:rPr>
          <w:noProof/>
          <w:lang w:val="en-ZA"/>
        </w:rPr>
        <w:t xml:space="preserve">In the dictionary, humour is stated as being:” the quality of being amusing”.  </w:t>
      </w:r>
    </w:p>
    <w:p w14:paraId="01C03E9E" w14:textId="77777777" w:rsidR="00D06CEF" w:rsidRPr="009C6FD5" w:rsidRDefault="00D06CEF" w:rsidP="00830B58">
      <w:pPr>
        <w:rPr>
          <w:noProof/>
          <w:lang w:val="en-ZA"/>
        </w:rPr>
      </w:pPr>
      <w:r w:rsidRPr="009C6FD5">
        <w:rPr>
          <w:noProof/>
          <w:lang w:val="en-ZA"/>
        </w:rPr>
        <w:t>Jokes are humorous, so can text in an article be humorous or even a novel (long story) or parts of a novel.</w:t>
      </w:r>
    </w:p>
    <w:p w14:paraId="472EE12E" w14:textId="77777777" w:rsidR="00D06CEF" w:rsidRPr="009C6FD5" w:rsidRDefault="00D06CEF" w:rsidP="00BD3566">
      <w:pPr>
        <w:pStyle w:val="H3"/>
        <w:rPr>
          <w:noProof/>
          <w:lang w:val="en-ZA"/>
        </w:rPr>
      </w:pPr>
      <w:bookmarkStart w:id="504" w:name="_Toc495930122"/>
      <w:r w:rsidRPr="009C6FD5">
        <w:rPr>
          <w:noProof/>
          <w:lang w:val="en-ZA"/>
        </w:rPr>
        <w:t>Irony and sSarcasm</w:t>
      </w:r>
      <w:bookmarkEnd w:id="504"/>
      <w:r w:rsidRPr="009C6FD5">
        <w:rPr>
          <w:noProof/>
          <w:lang w:val="en-ZA"/>
        </w:rPr>
        <w:t xml:space="preserve"> </w:t>
      </w:r>
    </w:p>
    <w:p w14:paraId="6C817AE0" w14:textId="77777777" w:rsidR="00B555C1" w:rsidRPr="009C6FD5" w:rsidRDefault="00D06CEF" w:rsidP="00D06CEF">
      <w:pPr>
        <w:rPr>
          <w:lang w:val="en-ZA"/>
        </w:rPr>
      </w:pPr>
      <w:r w:rsidRPr="009C6FD5">
        <w:rPr>
          <w:lang w:val="en-ZA"/>
        </w:rPr>
        <w:t xml:space="preserve">Irony and sarcasm are very similar. </w:t>
      </w:r>
    </w:p>
    <w:p w14:paraId="3E53DA10" w14:textId="77777777" w:rsidR="00B555C1" w:rsidRPr="009C6FD5" w:rsidRDefault="00D06CEF" w:rsidP="00B555C1">
      <w:pPr>
        <w:pStyle w:val="Tip"/>
        <w:rPr>
          <w:lang w:val="en-ZA"/>
        </w:rPr>
      </w:pPr>
      <w:r w:rsidRPr="009C6FD5">
        <w:rPr>
          <w:lang w:val="en-ZA"/>
        </w:rPr>
        <w:t xml:space="preserve">When an author uses irony, he states one thing, while meaning the opposite.  </w:t>
      </w:r>
    </w:p>
    <w:p w14:paraId="31E166DD" w14:textId="77777777" w:rsidR="00D06CEF" w:rsidRPr="009C6FD5" w:rsidRDefault="00D06CEF" w:rsidP="00D06CEF">
      <w:pPr>
        <w:rPr>
          <w:lang w:val="en-ZA"/>
        </w:rPr>
      </w:pPr>
      <w:r w:rsidRPr="009C6FD5">
        <w:rPr>
          <w:lang w:val="en-ZA"/>
        </w:rPr>
        <w:t>Irony can be funny, but it does not have to be.</w:t>
      </w:r>
    </w:p>
    <w:p w14:paraId="2F33F7F7" w14:textId="77777777" w:rsidR="00D06CEF" w:rsidRPr="009C6FD5" w:rsidRDefault="00D06CEF" w:rsidP="000107E0">
      <w:pPr>
        <w:pStyle w:val="ListBullet2"/>
        <w:rPr>
          <w:lang w:val="en-ZA"/>
        </w:rPr>
      </w:pPr>
      <w:r w:rsidRPr="009C6FD5">
        <w:rPr>
          <w:lang w:val="en-ZA"/>
        </w:rPr>
        <w:t xml:space="preserve">as funny as cancer </w:t>
      </w:r>
    </w:p>
    <w:p w14:paraId="77BC83BD" w14:textId="77777777" w:rsidR="00D06CEF" w:rsidRPr="009C6FD5" w:rsidRDefault="00D06CEF" w:rsidP="000107E0">
      <w:pPr>
        <w:pStyle w:val="ListBullet2"/>
        <w:rPr>
          <w:lang w:val="en-ZA"/>
        </w:rPr>
      </w:pPr>
      <w:r w:rsidRPr="009C6FD5">
        <w:rPr>
          <w:lang w:val="en-ZA"/>
        </w:rPr>
        <w:t xml:space="preserve">as clear as mud </w:t>
      </w:r>
    </w:p>
    <w:p w14:paraId="1616CEAB" w14:textId="77777777" w:rsidR="00D06CEF" w:rsidRPr="009C6FD5" w:rsidRDefault="00D06CEF" w:rsidP="000107E0">
      <w:pPr>
        <w:pStyle w:val="ListBullet2"/>
        <w:rPr>
          <w:lang w:val="en-ZA"/>
        </w:rPr>
      </w:pPr>
      <w:r w:rsidRPr="009C6FD5">
        <w:rPr>
          <w:lang w:val="en-ZA"/>
        </w:rPr>
        <w:t xml:space="preserve">as pleasant as a root-canal </w:t>
      </w:r>
    </w:p>
    <w:p w14:paraId="040323E8" w14:textId="77777777" w:rsidR="00D06CEF" w:rsidRPr="009C6FD5" w:rsidRDefault="00D06CEF" w:rsidP="00D06CEF">
      <w:pPr>
        <w:rPr>
          <w:lang w:val="en-ZA"/>
        </w:rPr>
      </w:pPr>
      <w:r w:rsidRPr="009C6FD5">
        <w:rPr>
          <w:lang w:val="en-ZA"/>
        </w:rPr>
        <w:t xml:space="preserve">An example of irony in real life is when John Hinckley tried to assassinate (kill) President  Ronald Reagan (a previous American president), all of his shots initially missed the President; however a bullet ricocheted off (bounced off) the bullet-proof windows of the Presidential limousine and struck Reagan in the chest. Thus, the windows made to protect the President from gunfire were partially responsible for his being shot. </w:t>
      </w:r>
    </w:p>
    <w:p w14:paraId="07852E16" w14:textId="77777777" w:rsidR="00D06CEF" w:rsidRPr="009C6FD5" w:rsidRDefault="00D06CEF" w:rsidP="00D06CEF">
      <w:pPr>
        <w:rPr>
          <w:lang w:val="en-ZA"/>
        </w:rPr>
      </w:pPr>
      <w:r w:rsidRPr="009C6FD5">
        <w:rPr>
          <w:lang w:val="en-ZA"/>
        </w:rPr>
        <w:t xml:space="preserve">If someone were to go on a trip and decide not to take a plane because they are worried about crashing, and take a bus instead, it would be ironic if a plane hit the bus they took, thereby realizing their fears of crashing with a plane, despite measures taken at the outset of the journey to avoid such a fate. </w:t>
      </w:r>
    </w:p>
    <w:p w14:paraId="1B45BB51" w14:textId="77777777" w:rsidR="00B555C1" w:rsidRPr="009C6FD5" w:rsidRDefault="00D06CEF" w:rsidP="00B555C1">
      <w:pPr>
        <w:pStyle w:val="Tip"/>
        <w:rPr>
          <w:lang w:val="en-ZA"/>
        </w:rPr>
      </w:pPr>
      <w:r w:rsidRPr="009C6FD5">
        <w:rPr>
          <w:bCs/>
          <w:lang w:val="en-ZA"/>
        </w:rPr>
        <w:t>Sarcasm</w:t>
      </w:r>
      <w:r w:rsidRPr="009C6FD5">
        <w:rPr>
          <w:rStyle w:val="reference"/>
          <w:vertAlign w:val="superscript"/>
          <w:lang w:val="en-ZA"/>
        </w:rPr>
        <w:t xml:space="preserve"> </w:t>
      </w:r>
      <w:r w:rsidRPr="009C6FD5">
        <w:rPr>
          <w:lang w:val="en-ZA"/>
        </w:rPr>
        <w:t xml:space="preserve">is stating the opposite of an intended meaning especially in order to sneeringly, slyly, jest or mock a person, situation or thing. </w:t>
      </w:r>
    </w:p>
    <w:p w14:paraId="5D2FC42D" w14:textId="77777777" w:rsidR="00D06CEF" w:rsidRPr="009C6FD5" w:rsidRDefault="00D06CEF" w:rsidP="00830B58">
      <w:pPr>
        <w:rPr>
          <w:noProof/>
          <w:lang w:val="en-ZA"/>
        </w:rPr>
      </w:pPr>
      <w:r w:rsidRPr="009C6FD5">
        <w:rPr>
          <w:lang w:val="en-ZA"/>
        </w:rPr>
        <w:t xml:space="preserve">It is strongly associated with irony.  Sarcasm is a particular kind of personal criticism leveled against a person or group of persons. </w:t>
      </w:r>
      <w:r w:rsidRPr="009C6FD5">
        <w:rPr>
          <w:noProof/>
          <w:lang w:val="en-ZA"/>
        </w:rPr>
        <w:t>If you were talking to one of the team players that lost the game badly, and you say to him: “Well, you guys really played well” you are being sarcastic.</w:t>
      </w:r>
    </w:p>
    <w:p w14:paraId="0C85E391" w14:textId="77777777" w:rsidR="00D06CEF" w:rsidRPr="009C6FD5" w:rsidRDefault="00D06CEF" w:rsidP="00830B58">
      <w:pPr>
        <w:rPr>
          <w:noProof/>
          <w:lang w:val="en-ZA"/>
        </w:rPr>
      </w:pPr>
      <w:r w:rsidRPr="009C6FD5">
        <w:rPr>
          <w:lang w:val="en-ZA"/>
        </w:rPr>
        <w:t>Sarcasm is can be used in a humorous manner, but can also express annoyance or anger.  It is often in the place of other forms of expression. For example, instead of becoming angry and yelling at someone in a conflict, a person might choose to use sarcasm as an alternative.</w:t>
      </w:r>
    </w:p>
    <w:p w14:paraId="0777F6C3" w14:textId="77777777" w:rsidR="00D06CEF" w:rsidRPr="009C6FD5" w:rsidRDefault="00D06CEF" w:rsidP="00D06CEF">
      <w:pPr>
        <w:rPr>
          <w:lang w:val="en-ZA"/>
        </w:rPr>
      </w:pPr>
      <w:r w:rsidRPr="009C6FD5">
        <w:rPr>
          <w:lang w:val="en-ZA"/>
        </w:rPr>
        <w:t>"Shut up, will you?" "Oh, I'm sorry, Your Highness, should I go get you your coffee and tea now?"</w:t>
      </w:r>
    </w:p>
    <w:p w14:paraId="20425C73" w14:textId="77777777" w:rsidR="00D06CEF" w:rsidRPr="009C6FD5" w:rsidRDefault="00D06CEF" w:rsidP="00D06CEF">
      <w:pPr>
        <w:rPr>
          <w:lang w:val="en-ZA"/>
        </w:rPr>
      </w:pPr>
      <w:r w:rsidRPr="009C6FD5">
        <w:rPr>
          <w:lang w:val="en-ZA"/>
        </w:rPr>
        <w:t>In this case it is implied that the first person was treating the second like a servant. Instead of directly pointing this out, however, the second person plays the part, so to speak, in the situation created by the first person.</w:t>
      </w:r>
    </w:p>
    <w:p w14:paraId="2CE177CD" w14:textId="77777777" w:rsidR="00D06CEF" w:rsidRPr="009C6FD5" w:rsidRDefault="00D06CEF" w:rsidP="00830B58">
      <w:pPr>
        <w:rPr>
          <w:lang w:val="en-ZA"/>
        </w:rPr>
      </w:pPr>
      <w:r w:rsidRPr="009C6FD5">
        <w:rPr>
          <w:lang w:val="en-ZA"/>
        </w:rPr>
        <w:t>This is normally used where the two people in question do not see eye to eye. Therefore the second person does not like the tone and phrasing of the first person's remark. The second person uses sarcasm to make fun of the first person to amuse themselves, and any possible bystanders who share the same feeling towards person one.</w:t>
      </w:r>
    </w:p>
    <w:p w14:paraId="60BDCD03" w14:textId="77777777" w:rsidR="00D06CEF" w:rsidRPr="009C6FD5" w:rsidRDefault="00D06CEF" w:rsidP="005736AC">
      <w:pPr>
        <w:pStyle w:val="Heading2"/>
        <w:rPr>
          <w:lang w:val="en-ZA"/>
        </w:rPr>
      </w:pPr>
      <w:bookmarkStart w:id="505" w:name="_Toc201073936"/>
      <w:bookmarkStart w:id="506" w:name="_Toc495930123"/>
      <w:r w:rsidRPr="009C6FD5">
        <w:rPr>
          <w:lang w:val="en-ZA"/>
        </w:rPr>
        <w:t>Purpose Of Communicating</w:t>
      </w:r>
      <w:bookmarkEnd w:id="505"/>
      <w:bookmarkEnd w:id="506"/>
    </w:p>
    <w:p w14:paraId="6C6EC840" w14:textId="77777777" w:rsidR="00D06CEF" w:rsidRPr="00DB0F3E" w:rsidRDefault="00D06CEF" w:rsidP="00DB0F3E">
      <w:pPr>
        <w:pStyle w:val="Heading3"/>
      </w:pPr>
      <w:bookmarkStart w:id="507" w:name="_Toc495930124"/>
      <w:r w:rsidRPr="00DB0F3E">
        <w:t>Narrative</w:t>
      </w:r>
      <w:bookmarkEnd w:id="507"/>
    </w:p>
    <w:p w14:paraId="7105291F" w14:textId="77777777" w:rsidR="00D06CEF" w:rsidRPr="009C6FD5" w:rsidRDefault="00D06CEF" w:rsidP="00B555C1">
      <w:pPr>
        <w:pStyle w:val="Tip"/>
        <w:rPr>
          <w:lang w:val="en-ZA"/>
        </w:rPr>
      </w:pPr>
      <w:r w:rsidRPr="009C6FD5">
        <w:rPr>
          <w:lang w:val="en-ZA"/>
        </w:rPr>
        <w:t>Narrative style means to tell the story without using dialogue.  It is also used to provide a commentary for a film or television programme.</w:t>
      </w:r>
    </w:p>
    <w:p w14:paraId="6E077D6D" w14:textId="77777777" w:rsidR="00D06CEF" w:rsidRPr="009C6FD5" w:rsidRDefault="00D06CEF" w:rsidP="00830B58">
      <w:pPr>
        <w:rPr>
          <w:lang w:val="en-ZA"/>
        </w:rPr>
      </w:pPr>
      <w:r w:rsidRPr="009C6FD5">
        <w:rPr>
          <w:lang w:val="en-ZA"/>
        </w:rPr>
        <w:t>“Scared but holding steady, a Brazilian boy offers his arm for vaccination against the mosquito-born yellow fever virus.  Bringing misery to the vulnerable, viruses cause diseases ranging from the common cold and measles to hepatitis and AIDS.  Viruses appear to infect all living things – yet are not quite alive themselves.  Particles of genetic material – the essence of life – they lie as inert as the dead until an opportunity arises to invade a host.”</w:t>
      </w:r>
    </w:p>
    <w:p w14:paraId="30639F7B" w14:textId="77777777" w:rsidR="00D06CEF" w:rsidRPr="00DB0F3E" w:rsidRDefault="00D06CEF" w:rsidP="00DB0F3E">
      <w:pPr>
        <w:pStyle w:val="Heading3"/>
      </w:pPr>
      <w:bookmarkStart w:id="508" w:name="_Toc495930125"/>
      <w:r w:rsidRPr="00DB0F3E">
        <w:t>Discursive</w:t>
      </w:r>
      <w:bookmarkEnd w:id="508"/>
    </w:p>
    <w:p w14:paraId="78EA0646" w14:textId="77777777" w:rsidR="00D06CEF" w:rsidRPr="009C6FD5" w:rsidRDefault="00D06CEF" w:rsidP="00830B58">
      <w:pPr>
        <w:rPr>
          <w:lang w:val="en-ZA"/>
        </w:rPr>
      </w:pPr>
      <w:r w:rsidRPr="009C6FD5">
        <w:rPr>
          <w:lang w:val="en-ZA"/>
        </w:rPr>
        <w:t>Write/sign about a topic in detail, similar to when you are having a discussion with friends about a topic.  It might also happen that you include unrelated topics in the text.</w:t>
      </w:r>
    </w:p>
    <w:p w14:paraId="44FFAE68" w14:textId="77777777" w:rsidR="00D06CEF" w:rsidRPr="00DB0F3E" w:rsidRDefault="00D06CEF" w:rsidP="00DB0F3E">
      <w:pPr>
        <w:pStyle w:val="Heading3"/>
      </w:pPr>
      <w:bookmarkStart w:id="509" w:name="_Toc495930126"/>
      <w:r w:rsidRPr="00DB0F3E">
        <w:t>Reflective</w:t>
      </w:r>
      <w:bookmarkEnd w:id="509"/>
    </w:p>
    <w:p w14:paraId="1FD292BE" w14:textId="77777777" w:rsidR="00D06CEF" w:rsidRPr="009C6FD5" w:rsidRDefault="00D06CEF" w:rsidP="00B555C1">
      <w:pPr>
        <w:pStyle w:val="Tip"/>
        <w:rPr>
          <w:lang w:val="en-ZA"/>
        </w:rPr>
      </w:pPr>
      <w:r w:rsidRPr="009C6FD5">
        <w:rPr>
          <w:lang w:val="en-ZA"/>
        </w:rPr>
        <w:t>Thoughtful. In the following text, the person is thinking about growing up.</w:t>
      </w:r>
    </w:p>
    <w:p w14:paraId="6C543705" w14:textId="77777777" w:rsidR="00D06CEF" w:rsidRPr="009C6FD5" w:rsidRDefault="00D06CEF" w:rsidP="00830B58">
      <w:pPr>
        <w:rPr>
          <w:lang w:val="en-ZA"/>
        </w:rPr>
      </w:pPr>
      <w:r w:rsidRPr="009C6FD5">
        <w:rPr>
          <w:lang w:val="en-ZA"/>
        </w:rPr>
        <w:t>“As my stepfather’s postings and later my own were all at the whim of the Foreign Office, I’d mostly lived those twenty years abroad in scattered three- or four-year segments, some blazing, some boring, from Caracas to Lima, from Moscow to Cairo to Madrid, housed in Foreign Office lodgings from one-bedroom concrete to gilt-decked mansions, counting nowhere home.  I was rootless and nomadic, well used to it and content.”</w:t>
      </w:r>
    </w:p>
    <w:p w14:paraId="75CFBD43" w14:textId="77777777" w:rsidR="00D06CEF" w:rsidRPr="00DB0F3E" w:rsidRDefault="00D06CEF" w:rsidP="00DB0F3E">
      <w:pPr>
        <w:pStyle w:val="Heading3"/>
      </w:pPr>
      <w:bookmarkStart w:id="510" w:name="_Toc495930127"/>
      <w:r w:rsidRPr="00DB0F3E">
        <w:t>Argumentative</w:t>
      </w:r>
      <w:bookmarkEnd w:id="510"/>
    </w:p>
    <w:p w14:paraId="3D9CBCAF" w14:textId="77777777" w:rsidR="00B555C1" w:rsidRPr="009C6FD5" w:rsidRDefault="00D06CEF" w:rsidP="00B555C1">
      <w:pPr>
        <w:pStyle w:val="Tip"/>
        <w:rPr>
          <w:lang w:val="en-ZA"/>
        </w:rPr>
      </w:pPr>
      <w:r w:rsidRPr="009C6FD5">
        <w:rPr>
          <w:lang w:val="en-ZA"/>
        </w:rPr>
        <w:t xml:space="preserve">A set of reasons given in support of something.  </w:t>
      </w:r>
    </w:p>
    <w:p w14:paraId="40FF5D77" w14:textId="77777777" w:rsidR="00D06CEF" w:rsidRPr="009C6FD5" w:rsidRDefault="00D06CEF" w:rsidP="00830B58">
      <w:pPr>
        <w:rPr>
          <w:lang w:val="en-ZA"/>
        </w:rPr>
      </w:pPr>
      <w:r w:rsidRPr="009C6FD5">
        <w:rPr>
          <w:lang w:val="en-ZA"/>
        </w:rPr>
        <w:t>Following is an extract from National Geographic October 1995, when civil war was raging in Rwanda with devastating effects not only on the people but also on the wildlife.</w:t>
      </w:r>
    </w:p>
    <w:p w14:paraId="1FB17A8B" w14:textId="77777777" w:rsidR="00D06CEF" w:rsidRPr="009C6FD5" w:rsidRDefault="00D06CEF" w:rsidP="00830B58">
      <w:pPr>
        <w:rPr>
          <w:lang w:val="en-ZA"/>
        </w:rPr>
      </w:pPr>
      <w:r w:rsidRPr="009C6FD5">
        <w:rPr>
          <w:lang w:val="en-ZA"/>
        </w:rPr>
        <w:t>A fragile home threatened by war</w:t>
      </w:r>
    </w:p>
    <w:p w14:paraId="76B6F7F1" w14:textId="77777777" w:rsidR="00D06CEF" w:rsidRPr="009C6FD5" w:rsidRDefault="00D06CEF" w:rsidP="00830B58">
      <w:pPr>
        <w:rPr>
          <w:lang w:val="en-ZA"/>
        </w:rPr>
      </w:pPr>
      <w:r w:rsidRPr="009C6FD5">
        <w:rPr>
          <w:lang w:val="en-ZA"/>
        </w:rPr>
        <w:t>“Among the last of its kind, a young gorilla peers from its leafy refuge in Rwanda – a nation bloodied by ethnic slaughter.  Conservationists fear that Rwanda’s instability could endanger the gorilla’s survival.  Others ask: How should the plight of the world’s rarest ape be weighed against more than 500,000 human dead?”</w:t>
      </w:r>
    </w:p>
    <w:p w14:paraId="6452C366" w14:textId="77777777" w:rsidR="00D06CEF" w:rsidRPr="00DB0F3E" w:rsidRDefault="00D06CEF" w:rsidP="00DB0F3E">
      <w:pPr>
        <w:pStyle w:val="Heading3"/>
      </w:pPr>
      <w:bookmarkStart w:id="511" w:name="_Toc495930128"/>
      <w:r w:rsidRPr="00DB0F3E">
        <w:t>Descriptive</w:t>
      </w:r>
      <w:bookmarkEnd w:id="511"/>
    </w:p>
    <w:p w14:paraId="561EFACB" w14:textId="77777777" w:rsidR="00B555C1" w:rsidRPr="009C6FD5" w:rsidRDefault="00D06CEF" w:rsidP="00B555C1">
      <w:pPr>
        <w:pStyle w:val="Tip"/>
        <w:rPr>
          <w:lang w:val="en-ZA"/>
        </w:rPr>
      </w:pPr>
      <w:r w:rsidRPr="009C6FD5">
        <w:rPr>
          <w:lang w:val="en-ZA"/>
        </w:rPr>
        <w:t xml:space="preserve">Describing without expressing judgement. </w:t>
      </w:r>
    </w:p>
    <w:p w14:paraId="7D88164F" w14:textId="77777777" w:rsidR="00D06CEF" w:rsidRPr="009C6FD5" w:rsidRDefault="00D06CEF" w:rsidP="00830B58">
      <w:pPr>
        <w:rPr>
          <w:lang w:val="en-ZA"/>
        </w:rPr>
      </w:pPr>
      <w:r w:rsidRPr="009C6FD5">
        <w:rPr>
          <w:lang w:val="en-ZA"/>
        </w:rPr>
        <w:t xml:space="preserve"> In the following passage, the writer does not try to persuade you to buy the item, he merely states the features of the product.</w:t>
      </w:r>
    </w:p>
    <w:p w14:paraId="68CCC95C" w14:textId="77777777" w:rsidR="00D06CEF" w:rsidRPr="009C6FD5" w:rsidRDefault="00D06CEF" w:rsidP="00830B58">
      <w:pPr>
        <w:rPr>
          <w:lang w:val="en-ZA"/>
        </w:rPr>
      </w:pPr>
      <w:r w:rsidRPr="009C6FD5">
        <w:rPr>
          <w:lang w:val="en-ZA"/>
        </w:rPr>
        <w:t>“The Nokia HS-12W Wireless Stereo Headset has been designed for people who listen to MP3s on their phones and need to effortlessly switch between music and phone mode in an instant.  The display serves to provide music information, caller ID and MMS/SMS notification, while the built-in stereo FM RDS radio provides automatic channel search.”</w:t>
      </w:r>
    </w:p>
    <w:p w14:paraId="1355C795" w14:textId="77777777" w:rsidR="00D06CEF" w:rsidRPr="00DB0F3E" w:rsidRDefault="00D06CEF" w:rsidP="00DB0F3E">
      <w:pPr>
        <w:pStyle w:val="Heading3"/>
      </w:pPr>
      <w:bookmarkStart w:id="512" w:name="_Toc495930129"/>
      <w:r w:rsidRPr="00DB0F3E">
        <w:t>Expository</w:t>
      </w:r>
      <w:bookmarkEnd w:id="512"/>
    </w:p>
    <w:p w14:paraId="5CD66DF4" w14:textId="77777777" w:rsidR="00B555C1" w:rsidRPr="009C6FD5" w:rsidRDefault="00D06CEF" w:rsidP="00B555C1">
      <w:pPr>
        <w:pStyle w:val="Tip"/>
        <w:rPr>
          <w:lang w:val="en-ZA"/>
        </w:rPr>
      </w:pPr>
      <w:r w:rsidRPr="009C6FD5">
        <w:rPr>
          <w:lang w:val="en-ZA"/>
        </w:rPr>
        <w:t xml:space="preserve">A full description and explanation of a theory.  </w:t>
      </w:r>
    </w:p>
    <w:p w14:paraId="294506C7" w14:textId="77777777" w:rsidR="00D06CEF" w:rsidRPr="009C6FD5" w:rsidRDefault="00D06CEF" w:rsidP="00830B58">
      <w:pPr>
        <w:rPr>
          <w:lang w:val="en-ZA"/>
        </w:rPr>
      </w:pPr>
      <w:r w:rsidRPr="009C6FD5">
        <w:rPr>
          <w:lang w:val="en-ZA"/>
        </w:rPr>
        <w:t>Usually used in the media to reveal something discreditable.  Any scandal that is reported in the media is written in expository style.</w:t>
      </w:r>
    </w:p>
    <w:p w14:paraId="5821D1AA" w14:textId="77777777" w:rsidR="00D06CEF" w:rsidRPr="009C6FD5" w:rsidRDefault="00D06CEF" w:rsidP="00830B58">
      <w:pPr>
        <w:rPr>
          <w:lang w:val="en-ZA"/>
        </w:rPr>
      </w:pPr>
      <w:r w:rsidRPr="009C6FD5">
        <w:rPr>
          <w:lang w:val="en-ZA"/>
        </w:rPr>
        <w:br w:type="page"/>
      </w:r>
    </w:p>
    <w:p w14:paraId="24754AA4" w14:textId="77777777" w:rsidR="00D06CEF" w:rsidRPr="00DB0F3E" w:rsidRDefault="00D06CEF" w:rsidP="00DB0F3E">
      <w:pPr>
        <w:pStyle w:val="Heading3"/>
      </w:pPr>
      <w:bookmarkStart w:id="513" w:name="_Toc495930130"/>
      <w:r w:rsidRPr="00DB0F3E">
        <w:t>Transactional</w:t>
      </w:r>
      <w:bookmarkEnd w:id="513"/>
    </w:p>
    <w:p w14:paraId="42BD2DED" w14:textId="77777777" w:rsidR="00B555C1" w:rsidRPr="009C6FD5" w:rsidRDefault="00D06CEF" w:rsidP="00B555C1">
      <w:pPr>
        <w:pStyle w:val="Tip"/>
        <w:rPr>
          <w:lang w:val="en-ZA"/>
        </w:rPr>
      </w:pPr>
      <w:r w:rsidRPr="009C6FD5">
        <w:rPr>
          <w:lang w:val="en-ZA"/>
        </w:rPr>
        <w:t xml:space="preserve">Relating to a business transaction.  </w:t>
      </w:r>
    </w:p>
    <w:p w14:paraId="6E97A759" w14:textId="77777777" w:rsidR="00D06CEF" w:rsidRPr="009C6FD5" w:rsidRDefault="00D06CEF" w:rsidP="00830B58">
      <w:pPr>
        <w:rPr>
          <w:lang w:val="en-ZA"/>
        </w:rPr>
      </w:pPr>
      <w:r w:rsidRPr="009C6FD5">
        <w:rPr>
          <w:lang w:val="en-ZA"/>
        </w:rPr>
        <w:t>This would usually be invoices, debit and credit notes, notes to purchase and so on.</w:t>
      </w:r>
    </w:p>
    <w:p w14:paraId="4AFC01C2" w14:textId="77777777" w:rsidR="00D06CEF" w:rsidRPr="00DB0F3E" w:rsidRDefault="00D06CEF" w:rsidP="00DB0F3E">
      <w:pPr>
        <w:pStyle w:val="Heading3"/>
      </w:pPr>
      <w:bookmarkStart w:id="514" w:name="_Toc495930131"/>
      <w:r w:rsidRPr="00DB0F3E">
        <w:t>Business correspondence</w:t>
      </w:r>
      <w:bookmarkEnd w:id="514"/>
    </w:p>
    <w:p w14:paraId="40DC5634" w14:textId="77777777" w:rsidR="00D06CEF" w:rsidRPr="009C6FD5" w:rsidRDefault="00D06CEF" w:rsidP="00830B58">
      <w:pPr>
        <w:rPr>
          <w:lang w:val="en-ZA"/>
        </w:rPr>
      </w:pPr>
      <w:r w:rsidRPr="009C6FD5">
        <w:rPr>
          <w:lang w:val="en-ZA"/>
        </w:rPr>
        <w:t>Will include all business correspondence: letters, faxes, memos, buying orders, invoices, credit notes, debit notes and so on.</w:t>
      </w:r>
    </w:p>
    <w:p w14:paraId="5FE3E3DA" w14:textId="77777777" w:rsidR="00D06CEF" w:rsidRPr="00DB0F3E" w:rsidRDefault="00D06CEF" w:rsidP="00DB0F3E">
      <w:pPr>
        <w:pStyle w:val="Heading3"/>
      </w:pPr>
      <w:bookmarkStart w:id="515" w:name="_Toc495930132"/>
      <w:r w:rsidRPr="00DB0F3E">
        <w:t>Electronic texts</w:t>
      </w:r>
      <w:bookmarkEnd w:id="515"/>
    </w:p>
    <w:p w14:paraId="44A90FAA" w14:textId="77777777" w:rsidR="00D06CEF" w:rsidRPr="009C6FD5" w:rsidRDefault="00D06CEF" w:rsidP="00830B58">
      <w:pPr>
        <w:rPr>
          <w:lang w:val="en-ZA"/>
        </w:rPr>
      </w:pPr>
      <w:r w:rsidRPr="009C6FD5">
        <w:rPr>
          <w:lang w:val="en-ZA"/>
        </w:rPr>
        <w:t>Would be sent via e-mail.  There is a specific set of rules regulating e-mails.</w:t>
      </w:r>
    </w:p>
    <w:p w14:paraId="24CAD50F" w14:textId="77777777" w:rsidR="00D06CEF" w:rsidRPr="00DB0F3E" w:rsidRDefault="00D06CEF" w:rsidP="00DB0F3E">
      <w:pPr>
        <w:pStyle w:val="Heading3"/>
      </w:pPr>
      <w:bookmarkStart w:id="516" w:name="_Toc495930133"/>
      <w:r w:rsidRPr="00DB0F3E">
        <w:t>Multi-Media Presentations</w:t>
      </w:r>
      <w:bookmarkEnd w:id="516"/>
    </w:p>
    <w:p w14:paraId="145C744C" w14:textId="77777777" w:rsidR="00D06CEF" w:rsidRPr="009C6FD5" w:rsidRDefault="00D06CEF" w:rsidP="00830B58">
      <w:pPr>
        <w:rPr>
          <w:lang w:val="en-ZA"/>
        </w:rPr>
      </w:pPr>
      <w:r w:rsidRPr="009C6FD5">
        <w:rPr>
          <w:lang w:val="en-ZA"/>
        </w:rPr>
        <w:t>A multi-media presentation is what it says: a presentation using more than one medium.  In other words, you include a visual presentation on a PC, you can also use a projector or a TV and video combination, or even photos and other visual images posted against the wall, as long as you use more than one medium.  The first medium is usually paper-based in the form of a manual, a book, notes and so on.  Multi-media presentations are very effective since they make use of more senses than just our eyes.</w:t>
      </w:r>
    </w:p>
    <w:p w14:paraId="39E644E7" w14:textId="77777777" w:rsidR="00D06CEF" w:rsidRPr="009C6FD5" w:rsidRDefault="00D06CEF" w:rsidP="005736AC">
      <w:pPr>
        <w:pStyle w:val="Heading2"/>
        <w:rPr>
          <w:noProof/>
          <w:lang w:val="en-ZA"/>
        </w:rPr>
      </w:pPr>
      <w:bookmarkStart w:id="517" w:name="_Toc201073937"/>
      <w:bookmarkStart w:id="518" w:name="_Toc495930134"/>
      <w:r w:rsidRPr="009C6FD5">
        <w:rPr>
          <w:noProof/>
          <w:lang w:val="en-ZA"/>
        </w:rPr>
        <w:t>Techniques of communication</w:t>
      </w:r>
      <w:bookmarkEnd w:id="517"/>
      <w:bookmarkEnd w:id="518"/>
    </w:p>
    <w:p w14:paraId="51EE1BB9" w14:textId="77777777" w:rsidR="00D06CEF" w:rsidRPr="009C6FD5" w:rsidRDefault="00D06CEF" w:rsidP="00BD3566">
      <w:pPr>
        <w:pStyle w:val="H3"/>
        <w:rPr>
          <w:lang w:val="en-ZA"/>
        </w:rPr>
      </w:pPr>
      <w:bookmarkStart w:id="519" w:name="_Toc495930135"/>
      <w:r w:rsidRPr="009C6FD5">
        <w:rPr>
          <w:lang w:val="en-ZA"/>
        </w:rPr>
        <w:t>Repetition</w:t>
      </w:r>
      <w:bookmarkEnd w:id="519"/>
      <w:r w:rsidRPr="009C6FD5">
        <w:rPr>
          <w:lang w:val="en-ZA"/>
        </w:rPr>
        <w:t xml:space="preserve"> </w:t>
      </w:r>
    </w:p>
    <w:p w14:paraId="36AA5ED3" w14:textId="77777777" w:rsidR="00D06CEF" w:rsidRPr="009C6FD5" w:rsidRDefault="00483466" w:rsidP="00D06CEF">
      <w:pPr>
        <w:rPr>
          <w:lang w:val="en-ZA"/>
        </w:rPr>
      </w:pPr>
      <w:r w:rsidRPr="009C6FD5">
        <w:rPr>
          <w:noProof/>
          <w:lang w:val="en-ZA" w:eastAsia="en-ZA"/>
        </w:rPr>
        <w:drawing>
          <wp:anchor distT="0" distB="0" distL="114300" distR="114300" simplePos="0" relativeHeight="251624960" behindDoc="0" locked="0" layoutInCell="1" allowOverlap="1" wp14:anchorId="2CD8995E" wp14:editId="0C80745C">
            <wp:simplePos x="0" y="0"/>
            <wp:positionH relativeFrom="column">
              <wp:posOffset>4457700</wp:posOffset>
            </wp:positionH>
            <wp:positionV relativeFrom="paragraph">
              <wp:posOffset>83820</wp:posOffset>
            </wp:positionV>
            <wp:extent cx="1555750" cy="2179955"/>
            <wp:effectExtent l="0" t="0" r="6350" b="0"/>
            <wp:wrapSquare wrapText="bothSides"/>
            <wp:docPr id="9583" name="Picture 9583" descr="Church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3" descr="Churchill"/>
                    <pic:cNvPicPr>
                      <a:picLocks noChangeAspect="1" noChangeArrowheads="1"/>
                    </pic:cNvPicPr>
                  </pic:nvPicPr>
                  <pic:blipFill>
                    <a:blip r:embed="rId80" cstate="print">
                      <a:extLst>
                        <a:ext uri="{28A0092B-C50C-407E-A947-70E740481C1C}">
                          <a14:useLocalDpi xmlns:a14="http://schemas.microsoft.com/office/drawing/2010/main" val="0"/>
                        </a:ext>
                      </a:extLst>
                    </a:blip>
                    <a:srcRect t="5374" r="3658"/>
                    <a:stretch>
                      <a:fillRect/>
                    </a:stretch>
                  </pic:blipFill>
                  <pic:spPr bwMode="auto">
                    <a:xfrm>
                      <a:off x="0" y="0"/>
                      <a:ext cx="1555750" cy="2179955"/>
                    </a:xfrm>
                    <a:prstGeom prst="rect">
                      <a:avLst/>
                    </a:prstGeom>
                    <a:noFill/>
                    <a:ln>
                      <a:noFill/>
                    </a:ln>
                  </pic:spPr>
                </pic:pic>
              </a:graphicData>
            </a:graphic>
            <wp14:sizeRelH relativeFrom="page">
              <wp14:pctWidth>0</wp14:pctWidth>
            </wp14:sizeRelH>
            <wp14:sizeRelV relativeFrom="page">
              <wp14:pctHeight>0</wp14:pctHeight>
            </wp14:sizeRelV>
          </wp:anchor>
        </w:drawing>
      </w:r>
      <w:r w:rsidR="00D06CEF" w:rsidRPr="009C6FD5">
        <w:rPr>
          <w:lang w:val="en-ZA"/>
        </w:rPr>
        <w:t>Repeating words and phrases is very effective to emphasise the importance of the statement.  Sir Winston Churchill made very good use of repetition in his famous speeches during World War 11.</w:t>
      </w:r>
    </w:p>
    <w:p w14:paraId="41049D98" w14:textId="77777777" w:rsidR="00D06CEF" w:rsidRPr="009C6FD5" w:rsidRDefault="00D06CEF" w:rsidP="00D06CEF">
      <w:pPr>
        <w:rPr>
          <w:lang w:val="en-ZA"/>
        </w:rPr>
      </w:pPr>
      <w:r w:rsidRPr="009C6FD5">
        <w:rPr>
          <w:lang w:val="en-ZA"/>
        </w:rPr>
        <w:t>On 22 May 1940, after the British soldiers had been evacuated from Dunkirk, he said:</w:t>
      </w:r>
    </w:p>
    <w:p w14:paraId="691E9AFF" w14:textId="77777777" w:rsidR="00D06CEF" w:rsidRPr="009C6FD5" w:rsidRDefault="00D06CEF" w:rsidP="00D06CEF">
      <w:pPr>
        <w:rPr>
          <w:lang w:val="en-ZA"/>
        </w:rPr>
      </w:pPr>
      <w:r w:rsidRPr="009C6FD5">
        <w:rPr>
          <w:lang w:val="en-ZA"/>
        </w:rPr>
        <w:t>“</w:t>
      </w:r>
      <w:r w:rsidRPr="009C6FD5">
        <w:rPr>
          <w:b/>
          <w:i/>
          <w:lang w:val="en-ZA"/>
        </w:rPr>
        <w:t>We shall fight</w:t>
      </w:r>
      <w:r w:rsidRPr="009C6FD5">
        <w:rPr>
          <w:lang w:val="en-ZA"/>
        </w:rPr>
        <w:t xml:space="preserve"> on the beaches, </w:t>
      </w:r>
      <w:r w:rsidRPr="009C6FD5">
        <w:rPr>
          <w:b/>
          <w:i/>
          <w:lang w:val="en-ZA"/>
        </w:rPr>
        <w:t>we shall fight</w:t>
      </w:r>
      <w:r w:rsidRPr="009C6FD5">
        <w:rPr>
          <w:lang w:val="en-ZA"/>
        </w:rPr>
        <w:t xml:space="preserve"> on the landing-grounds, </w:t>
      </w:r>
      <w:r w:rsidRPr="009C6FD5">
        <w:rPr>
          <w:b/>
          <w:i/>
          <w:lang w:val="en-ZA"/>
        </w:rPr>
        <w:t>we shall fight</w:t>
      </w:r>
      <w:r w:rsidRPr="009C6FD5">
        <w:rPr>
          <w:lang w:val="en-ZA"/>
        </w:rPr>
        <w:t xml:space="preserve"> in the fields and in the streets, </w:t>
      </w:r>
      <w:r w:rsidRPr="009C6FD5">
        <w:rPr>
          <w:b/>
          <w:i/>
          <w:lang w:val="en-ZA"/>
        </w:rPr>
        <w:t>we shall fight</w:t>
      </w:r>
      <w:r w:rsidRPr="009C6FD5">
        <w:rPr>
          <w:lang w:val="en-ZA"/>
        </w:rPr>
        <w:t xml:space="preserve"> in the hills; </w:t>
      </w:r>
      <w:r w:rsidRPr="009C6FD5">
        <w:rPr>
          <w:i/>
          <w:lang w:val="en-ZA"/>
        </w:rPr>
        <w:t>we shall</w:t>
      </w:r>
      <w:r w:rsidRPr="009C6FD5">
        <w:rPr>
          <w:lang w:val="en-ZA"/>
        </w:rPr>
        <w:t xml:space="preserve"> never surrender…</w:t>
      </w:r>
    </w:p>
    <w:p w14:paraId="562D0D1D" w14:textId="77777777" w:rsidR="00D06CEF" w:rsidRPr="009C6FD5" w:rsidRDefault="00D06CEF" w:rsidP="00D06CEF">
      <w:pPr>
        <w:rPr>
          <w:lang w:val="en-ZA"/>
        </w:rPr>
      </w:pPr>
      <w:r w:rsidRPr="009C6FD5">
        <w:rPr>
          <w:lang w:val="en-ZA"/>
        </w:rPr>
        <w:t>On 13 May 1940, just after he was elected prime Minister, he said that he had one aim:</w:t>
      </w:r>
    </w:p>
    <w:p w14:paraId="195D01A1" w14:textId="77777777" w:rsidR="00D06CEF" w:rsidRPr="009C6FD5" w:rsidRDefault="00D06CEF" w:rsidP="00D06CEF">
      <w:pPr>
        <w:rPr>
          <w:lang w:val="en-ZA"/>
        </w:rPr>
      </w:pPr>
      <w:r w:rsidRPr="009C6FD5">
        <w:rPr>
          <w:lang w:val="en-ZA"/>
        </w:rPr>
        <w:t>“</w:t>
      </w:r>
      <w:r w:rsidRPr="009C6FD5">
        <w:rPr>
          <w:b/>
          <w:lang w:val="en-ZA"/>
        </w:rPr>
        <w:t>Victory – victory</w:t>
      </w:r>
      <w:r w:rsidRPr="009C6FD5">
        <w:rPr>
          <w:lang w:val="en-ZA"/>
        </w:rPr>
        <w:t xml:space="preserve"> at all costs, </w:t>
      </w:r>
      <w:r w:rsidRPr="009C6FD5">
        <w:rPr>
          <w:b/>
          <w:lang w:val="en-ZA"/>
        </w:rPr>
        <w:t>victory</w:t>
      </w:r>
      <w:r w:rsidRPr="009C6FD5">
        <w:rPr>
          <w:lang w:val="en-ZA"/>
        </w:rPr>
        <w:t xml:space="preserve"> in spite of terror; </w:t>
      </w:r>
      <w:r w:rsidRPr="009C6FD5">
        <w:rPr>
          <w:b/>
          <w:lang w:val="en-ZA"/>
        </w:rPr>
        <w:t>victory</w:t>
      </w:r>
      <w:r w:rsidRPr="009C6FD5">
        <w:rPr>
          <w:lang w:val="en-ZA"/>
        </w:rPr>
        <w:t>, however long and hard the road may be.”</w:t>
      </w:r>
    </w:p>
    <w:p w14:paraId="20144D24" w14:textId="77777777" w:rsidR="00D06CEF" w:rsidRPr="009C6FD5" w:rsidRDefault="00D06CEF" w:rsidP="00D06CEF">
      <w:pPr>
        <w:rPr>
          <w:lang w:val="en-ZA"/>
        </w:rPr>
      </w:pPr>
      <w:r w:rsidRPr="009C6FD5">
        <w:rPr>
          <w:lang w:val="en-ZA"/>
        </w:rPr>
        <w:t>Of course, he said many more memorable things and it is worthwhile reading about him.  He was the Prime Minister of Britain during World War 11 and he was a rather colourful character – just what the British needed during wartime.</w:t>
      </w:r>
    </w:p>
    <w:p w14:paraId="45E014C7" w14:textId="77777777" w:rsidR="00D06CEF" w:rsidRPr="009C6FD5" w:rsidRDefault="00D06CEF" w:rsidP="00BD3566">
      <w:pPr>
        <w:pStyle w:val="H3"/>
        <w:rPr>
          <w:lang w:val="en-ZA"/>
        </w:rPr>
      </w:pPr>
      <w:bookmarkStart w:id="520" w:name="_Toc495930136"/>
      <w:r w:rsidRPr="009C6FD5">
        <w:rPr>
          <w:lang w:val="en-ZA"/>
        </w:rPr>
        <w:t>Rhetorical questions</w:t>
      </w:r>
      <w:bookmarkEnd w:id="520"/>
    </w:p>
    <w:p w14:paraId="4089E0B2" w14:textId="77777777" w:rsidR="00D06CEF" w:rsidRPr="009C6FD5" w:rsidRDefault="00D06CEF" w:rsidP="00D06CEF">
      <w:pPr>
        <w:rPr>
          <w:lang w:val="en-ZA"/>
        </w:rPr>
      </w:pPr>
      <w:r w:rsidRPr="009C6FD5">
        <w:rPr>
          <w:lang w:val="en-ZA"/>
        </w:rPr>
        <w:t>Many speakers also use rhetorical questions to influence the audience.  A rhetorical question is asked for effect or to make a statement rather than to obtain an answer.  If you are speaking about poverty, you may use rhetorical questions as follows:</w:t>
      </w:r>
    </w:p>
    <w:p w14:paraId="047DF4AB" w14:textId="77777777" w:rsidR="00D06CEF" w:rsidRPr="009C6FD5" w:rsidRDefault="00D06CEF" w:rsidP="000107E0">
      <w:pPr>
        <w:pStyle w:val="ListBullet2"/>
        <w:rPr>
          <w:lang w:val="en-ZA"/>
        </w:rPr>
      </w:pPr>
      <w:r w:rsidRPr="009C6FD5">
        <w:rPr>
          <w:lang w:val="en-ZA"/>
        </w:rPr>
        <w:t>Why must so many of our nation’s people live in poverty?</w:t>
      </w:r>
    </w:p>
    <w:p w14:paraId="6F1FFC17" w14:textId="77777777" w:rsidR="00D06CEF" w:rsidRPr="009C6FD5" w:rsidRDefault="00D06CEF" w:rsidP="000107E0">
      <w:pPr>
        <w:pStyle w:val="ListBullet2"/>
        <w:rPr>
          <w:lang w:val="en-ZA"/>
        </w:rPr>
      </w:pPr>
      <w:r w:rsidRPr="009C6FD5">
        <w:rPr>
          <w:lang w:val="en-ZA"/>
        </w:rPr>
        <w:t>Why does the government not do anything to relieve the poverty?</w:t>
      </w:r>
    </w:p>
    <w:p w14:paraId="3916F27F" w14:textId="77777777" w:rsidR="00D06CEF" w:rsidRPr="009C6FD5" w:rsidRDefault="00D06CEF" w:rsidP="000107E0">
      <w:pPr>
        <w:pStyle w:val="ListBullet2"/>
        <w:rPr>
          <w:lang w:val="en-ZA"/>
        </w:rPr>
      </w:pPr>
      <w:r w:rsidRPr="009C6FD5">
        <w:rPr>
          <w:lang w:val="en-ZA"/>
        </w:rPr>
        <w:t>Why does the government not do more to create jobs?</w:t>
      </w:r>
    </w:p>
    <w:p w14:paraId="4061BA98" w14:textId="77777777" w:rsidR="00D06CEF" w:rsidRPr="009C6FD5" w:rsidRDefault="00D06CEF" w:rsidP="000107E0">
      <w:pPr>
        <w:pStyle w:val="ListBullet2"/>
        <w:rPr>
          <w:lang w:val="en-ZA"/>
        </w:rPr>
      </w:pPr>
      <w:r w:rsidRPr="009C6FD5">
        <w:rPr>
          <w:lang w:val="en-ZA"/>
        </w:rPr>
        <w:t>Why do big business not become more involved in the fight against poverty?</w:t>
      </w:r>
    </w:p>
    <w:p w14:paraId="00402580" w14:textId="77777777" w:rsidR="00D06CEF" w:rsidRPr="009C6FD5" w:rsidRDefault="00D06CEF" w:rsidP="00BD3566">
      <w:pPr>
        <w:pStyle w:val="H3"/>
        <w:rPr>
          <w:lang w:val="en-ZA"/>
        </w:rPr>
      </w:pPr>
      <w:bookmarkStart w:id="521" w:name="_Toc495930137"/>
      <w:r w:rsidRPr="009C6FD5">
        <w:rPr>
          <w:lang w:val="en-ZA"/>
        </w:rPr>
        <w:t>Use of first person for inclusion</w:t>
      </w:r>
      <w:bookmarkEnd w:id="521"/>
    </w:p>
    <w:p w14:paraId="37EB4F88" w14:textId="77777777" w:rsidR="00D06CEF" w:rsidRPr="009C6FD5" w:rsidRDefault="00D06CEF" w:rsidP="00830B58">
      <w:pPr>
        <w:rPr>
          <w:lang w:val="en-ZA"/>
        </w:rPr>
      </w:pPr>
      <w:r w:rsidRPr="009C6FD5">
        <w:rPr>
          <w:lang w:val="en-ZA"/>
        </w:rPr>
        <w:t>Speakers/signers who want to influence your thinking about a matter often use the first person “I” and “we”.</w:t>
      </w:r>
    </w:p>
    <w:p w14:paraId="5956D871" w14:textId="77777777" w:rsidR="00D06CEF" w:rsidRPr="009C6FD5" w:rsidRDefault="00D06CEF" w:rsidP="00830B58">
      <w:pPr>
        <w:rPr>
          <w:lang w:val="en-ZA"/>
        </w:rPr>
      </w:pPr>
      <w:r w:rsidRPr="009C6FD5">
        <w:rPr>
          <w:lang w:val="en-ZA"/>
        </w:rPr>
        <w:t>Comrades, why must you and I live in fear of our lives?  We must take action to force the government to do something about crime in this country!</w:t>
      </w:r>
    </w:p>
    <w:p w14:paraId="73BA4C93" w14:textId="77777777" w:rsidR="00D06CEF" w:rsidRPr="009C6FD5" w:rsidRDefault="00D06CEF" w:rsidP="005736AC">
      <w:pPr>
        <w:pStyle w:val="Heading2"/>
        <w:rPr>
          <w:noProof/>
          <w:lang w:val="en-ZA"/>
        </w:rPr>
      </w:pPr>
      <w:bookmarkStart w:id="522" w:name="_Toc151429762"/>
      <w:bookmarkStart w:id="523" w:name="_Toc201073938"/>
      <w:bookmarkStart w:id="524" w:name="_Toc495930138"/>
      <w:r w:rsidRPr="009C6FD5">
        <w:rPr>
          <w:noProof/>
          <w:lang w:val="en-ZA"/>
        </w:rPr>
        <w:t xml:space="preserve">Omissions </w:t>
      </w:r>
      <w:bookmarkEnd w:id="522"/>
      <w:r w:rsidRPr="009C6FD5">
        <w:rPr>
          <w:noProof/>
          <w:lang w:val="en-ZA"/>
        </w:rPr>
        <w:t>Or Inclusion</w:t>
      </w:r>
      <w:bookmarkEnd w:id="523"/>
      <w:bookmarkEnd w:id="524"/>
    </w:p>
    <w:p w14:paraId="4D18A853" w14:textId="77777777" w:rsidR="00D06CEF" w:rsidRPr="009C6FD5" w:rsidRDefault="00D06CEF" w:rsidP="00830B58">
      <w:pPr>
        <w:rPr>
          <w:noProof/>
          <w:lang w:val="en-ZA"/>
        </w:rPr>
      </w:pPr>
      <w:r w:rsidRPr="009C6FD5">
        <w:rPr>
          <w:noProof/>
          <w:lang w:val="en-ZA"/>
        </w:rPr>
        <w:t>Two of the tactics most used by journalists who write for newspapers and magazines is omission.  Many people are misquoted in this way.</w:t>
      </w:r>
    </w:p>
    <w:p w14:paraId="45FE5AFC" w14:textId="77777777" w:rsidR="00D06CEF" w:rsidRPr="009C6FD5" w:rsidRDefault="00D06CEF" w:rsidP="00830B58">
      <w:pPr>
        <w:rPr>
          <w:noProof/>
          <w:lang w:val="en-ZA"/>
        </w:rPr>
      </w:pPr>
      <w:r w:rsidRPr="009C6FD5">
        <w:rPr>
          <w:noProof/>
          <w:lang w:val="en-ZA"/>
        </w:rPr>
        <w:t xml:space="preserve">Omission is something that has been left out.  </w:t>
      </w:r>
    </w:p>
    <w:p w14:paraId="49F53F6D" w14:textId="77777777" w:rsidR="00D06CEF" w:rsidRPr="009C6FD5" w:rsidRDefault="00D06CEF" w:rsidP="00830B58">
      <w:pPr>
        <w:rPr>
          <w:noProof/>
          <w:lang w:val="en-ZA"/>
        </w:rPr>
      </w:pPr>
      <w:r w:rsidRPr="009C6FD5">
        <w:rPr>
          <w:noProof/>
          <w:lang w:val="en-ZA"/>
        </w:rPr>
        <w:t>Below is a paragraph from the article about slavery.  If I leave something out, it changes the entire meaning of the paragraph.</w:t>
      </w:r>
    </w:p>
    <w:p w14:paraId="608F162E" w14:textId="77777777" w:rsidR="00D06CEF" w:rsidRPr="009C6FD5" w:rsidRDefault="00D06CEF" w:rsidP="00830B58">
      <w:pPr>
        <w:rPr>
          <w:noProof/>
          <w:lang w:val="en-ZA"/>
        </w:rPr>
      </w:pPr>
      <w:r w:rsidRPr="009C6FD5">
        <w:rPr>
          <w:noProof/>
          <w:lang w:val="en-ZA"/>
        </w:rPr>
        <w:t>Once the Arabs seized the cattle, they moved from hut to hut gathering grain, blankets, salt – and human booty.  Deep in the shadows of one hut, they discovered Abuk.  Grabbing the terrified woman by her bead necklace, a militiaman growled,  “Now you belong to me!”  in all, 282 Dinka, including Abuk’s mother, sister and niece were herded up and forced to march north.</w:t>
      </w:r>
    </w:p>
    <w:p w14:paraId="6C52DDE4" w14:textId="77777777" w:rsidR="00D06CEF" w:rsidRPr="009C6FD5" w:rsidRDefault="00D06CEF" w:rsidP="00830B58">
      <w:pPr>
        <w:rPr>
          <w:noProof/>
          <w:lang w:val="en-ZA"/>
        </w:rPr>
      </w:pPr>
      <w:r w:rsidRPr="009C6FD5">
        <w:rPr>
          <w:noProof/>
          <w:lang w:val="en-ZA"/>
        </w:rPr>
        <w:t>Now read the paragraph where human booty and the last sentence has been left out:</w:t>
      </w:r>
    </w:p>
    <w:p w14:paraId="42176558" w14:textId="77777777" w:rsidR="00D06CEF" w:rsidRPr="009C6FD5" w:rsidRDefault="00D06CEF" w:rsidP="00830B58">
      <w:pPr>
        <w:rPr>
          <w:noProof/>
          <w:lang w:val="en-ZA"/>
        </w:rPr>
      </w:pPr>
      <w:r w:rsidRPr="009C6FD5">
        <w:rPr>
          <w:noProof/>
          <w:lang w:val="en-ZA"/>
        </w:rPr>
        <w:t>Once the Arabs seized the cattle, they moved from hut to hut gathering grain, blankets and salt.  Deep in the shadows of one hut, they discovered Abuk.  Grabbing the terrified woman by her bead necklace, a militiaman growled,  “Now you belong to me!”</w:t>
      </w:r>
    </w:p>
    <w:p w14:paraId="1697C201" w14:textId="77777777" w:rsidR="00D06CEF" w:rsidRPr="009C6FD5" w:rsidRDefault="00D06CEF" w:rsidP="00830B58">
      <w:pPr>
        <w:rPr>
          <w:noProof/>
          <w:lang w:val="en-ZA"/>
        </w:rPr>
      </w:pPr>
      <w:r w:rsidRPr="009C6FD5">
        <w:rPr>
          <w:noProof/>
          <w:lang w:val="en-ZA"/>
        </w:rPr>
        <w:t>Do you see that the whole meaning of the paragraph has now changed and that there is now no reference to slavery?</w:t>
      </w:r>
    </w:p>
    <w:p w14:paraId="56FA5C74" w14:textId="77777777" w:rsidR="00D06CEF" w:rsidRPr="009C6FD5" w:rsidRDefault="00D06CEF" w:rsidP="00830B58">
      <w:pPr>
        <w:rPr>
          <w:lang w:val="en-ZA"/>
        </w:rPr>
      </w:pPr>
      <w:r w:rsidRPr="009C6FD5">
        <w:rPr>
          <w:lang w:val="en-ZA"/>
        </w:rPr>
        <w:t>Bear in mind that you can influence your audience by what you include in your oral communication and what you leave out.</w:t>
      </w:r>
    </w:p>
    <w:p w14:paraId="5DB9C1E7" w14:textId="77777777" w:rsidR="00D06CEF" w:rsidRPr="009C6FD5" w:rsidRDefault="00D06CEF" w:rsidP="00830B58">
      <w:pPr>
        <w:rPr>
          <w:lang w:val="en-ZA"/>
        </w:rPr>
      </w:pPr>
    </w:p>
    <w:p w14:paraId="3A50AD1C" w14:textId="77777777" w:rsidR="00D06CEF" w:rsidRPr="009C6FD5" w:rsidRDefault="00D06CEF" w:rsidP="00B555C1">
      <w:pPr>
        <w:pStyle w:val="MyFormAssmtHdg"/>
      </w:pPr>
      <w:bookmarkStart w:id="525" w:name="_Toc201073939"/>
      <w:bookmarkStart w:id="526" w:name="_Toc495930139"/>
      <w:r w:rsidRPr="009C6FD5">
        <w:t>Activity 6 (</w:t>
      </w:r>
      <w:r w:rsidR="00101667" w:rsidRPr="009C6FD5">
        <w:t>8962</w:t>
      </w:r>
      <w:r w:rsidRPr="009C6FD5">
        <w:t xml:space="preserve"> SO5, AC1-3)</w:t>
      </w:r>
      <w:bookmarkEnd w:id="525"/>
      <w:bookmarkEnd w:id="526"/>
    </w:p>
    <w:p w14:paraId="440DDE1E" w14:textId="77777777" w:rsidR="00D06CEF" w:rsidRPr="009C6FD5" w:rsidRDefault="00D06CEF" w:rsidP="00830B58">
      <w:pPr>
        <w:rPr>
          <w:lang w:val="en-ZA"/>
        </w:rPr>
      </w:pPr>
    </w:p>
    <w:p w14:paraId="630F01A8" w14:textId="77777777" w:rsidR="00D06CEF" w:rsidRPr="009C6FD5" w:rsidRDefault="00D06CEF" w:rsidP="00830B58">
      <w:pPr>
        <w:rPr>
          <w:lang w:val="en-ZA"/>
        </w:rPr>
      </w:pPr>
      <w:r w:rsidRPr="009C6FD5">
        <w:rPr>
          <w:lang w:val="en-ZA"/>
        </w:rPr>
        <w:br w:type="page"/>
      </w:r>
    </w:p>
    <w:p w14:paraId="51BF854A" w14:textId="77777777" w:rsidR="00D06CEF" w:rsidRPr="009C6FD5" w:rsidRDefault="007F7CD5" w:rsidP="00D06CEF">
      <w:pPr>
        <w:pStyle w:val="LCHeading1"/>
        <w:rPr>
          <w:rFonts w:ascii="Tahoma" w:hAnsi="Tahoma" w:cs="Tahoma"/>
          <w:color w:val="000000"/>
          <w:sz w:val="18"/>
          <w:szCs w:val="18"/>
        </w:rPr>
      </w:pPr>
      <w:bookmarkStart w:id="527" w:name="_Toc201073940"/>
      <w:bookmarkStart w:id="528" w:name="_Toc495930140"/>
      <w:r w:rsidRPr="009C6FD5">
        <w:rPr>
          <w:noProof/>
        </w:rPr>
        <w:t>SECTION 6: LEARNING RESOURCES</w:t>
      </w:r>
      <w:bookmarkEnd w:id="527"/>
      <w:bookmarkEnd w:id="528"/>
      <w:r w:rsidRPr="009C6FD5">
        <w:rPr>
          <w:noProof/>
        </w:rPr>
        <w:t xml:space="preserve"> </w:t>
      </w:r>
    </w:p>
    <w:p w14:paraId="3B693A01" w14:textId="77777777" w:rsidR="000107E0" w:rsidRPr="00DB0F3E" w:rsidRDefault="000107E0" w:rsidP="00DB0F3E">
      <w:pPr>
        <w:pStyle w:val="Heading4"/>
      </w:pPr>
      <w:r w:rsidRPr="00DB0F3E">
        <w:t>Outcome</w:t>
      </w:r>
    </w:p>
    <w:p w14:paraId="4EE31533" w14:textId="77777777" w:rsidR="00D06CEF" w:rsidRPr="009C6FD5" w:rsidRDefault="00D06CEF" w:rsidP="000107E0">
      <w:pPr>
        <w:rPr>
          <w:lang w:val="en-ZA"/>
        </w:rPr>
      </w:pPr>
      <w:r w:rsidRPr="009C6FD5">
        <w:rPr>
          <w:lang w:val="en-ZA"/>
        </w:rPr>
        <w:t>Find and u</w:t>
      </w:r>
      <w:r w:rsidR="000107E0" w:rsidRPr="009C6FD5">
        <w:rPr>
          <w:lang w:val="en-ZA"/>
        </w:rPr>
        <w:t>se available learning resources</w:t>
      </w:r>
    </w:p>
    <w:p w14:paraId="78B12163" w14:textId="77777777" w:rsidR="00D06CEF" w:rsidRPr="00DB0F3E" w:rsidRDefault="001328FB" w:rsidP="00DB0F3E">
      <w:pPr>
        <w:pStyle w:val="Heading4"/>
      </w:pPr>
      <w:r w:rsidRPr="00DB0F3E">
        <w:t>Assessment criteria</w:t>
      </w:r>
      <w:r w:rsidR="00D06CEF" w:rsidRPr="00DB0F3E">
        <w:t xml:space="preserve"> </w:t>
      </w:r>
    </w:p>
    <w:p w14:paraId="3E5AC754" w14:textId="77777777" w:rsidR="00D06CEF" w:rsidRPr="009C6FD5" w:rsidRDefault="00D06CEF" w:rsidP="00830B58">
      <w:pPr>
        <w:rPr>
          <w:lang w:val="en-ZA"/>
        </w:rPr>
      </w:pPr>
      <w:r w:rsidRPr="009C6FD5">
        <w:rPr>
          <w:lang w:val="en-ZA"/>
        </w:rPr>
        <w:t>On completion of this section you will be able to ensure that:</w:t>
      </w:r>
    </w:p>
    <w:p w14:paraId="3B9DBECD" w14:textId="77777777" w:rsidR="00D06CEF" w:rsidRPr="009C6FD5" w:rsidRDefault="00D06CEF" w:rsidP="000107E0">
      <w:pPr>
        <w:pStyle w:val="ListBullet2"/>
        <w:rPr>
          <w:lang w:val="en-ZA"/>
        </w:rPr>
      </w:pPr>
      <w:r w:rsidRPr="009C6FD5">
        <w:rPr>
          <w:lang w:val="en-ZA"/>
        </w:rPr>
        <w:t>Relevant learning resources are identified</w:t>
      </w:r>
    </w:p>
    <w:p w14:paraId="2DAD9DC8" w14:textId="77777777" w:rsidR="00D06CEF" w:rsidRPr="009C6FD5" w:rsidRDefault="00D06CEF" w:rsidP="000107E0">
      <w:pPr>
        <w:pStyle w:val="ListBullet2"/>
        <w:rPr>
          <w:lang w:val="en-ZA"/>
        </w:rPr>
      </w:pPr>
      <w:r w:rsidRPr="009C6FD5">
        <w:rPr>
          <w:lang w:val="en-ZA"/>
        </w:rPr>
        <w:t>Resource centres, dictionaries, general texts, internet, other learners, videos</w:t>
      </w:r>
    </w:p>
    <w:p w14:paraId="788ADD4A" w14:textId="77777777" w:rsidR="00D06CEF" w:rsidRPr="009C6FD5" w:rsidRDefault="00D06CEF" w:rsidP="000107E0">
      <w:pPr>
        <w:pStyle w:val="ListBullet2"/>
        <w:rPr>
          <w:lang w:val="en-ZA"/>
        </w:rPr>
      </w:pPr>
      <w:r w:rsidRPr="009C6FD5">
        <w:rPr>
          <w:lang w:val="en-ZA"/>
        </w:rPr>
        <w:t>Learning resources are used effectively through appropriate selection of information and acknowledgement of sources</w:t>
      </w:r>
    </w:p>
    <w:p w14:paraId="025865B5" w14:textId="77777777" w:rsidR="00D06CEF" w:rsidRPr="009C6FD5" w:rsidRDefault="00D06CEF" w:rsidP="005736AC">
      <w:pPr>
        <w:pStyle w:val="Heading2"/>
        <w:rPr>
          <w:lang w:val="en-ZA"/>
        </w:rPr>
      </w:pPr>
      <w:bookmarkStart w:id="529" w:name="_Toc151357252"/>
      <w:bookmarkStart w:id="530" w:name="_Toc137908211"/>
      <w:bookmarkStart w:id="531" w:name="_Toc201073941"/>
      <w:bookmarkStart w:id="532" w:name="_Toc495930141"/>
      <w:r w:rsidRPr="009C6FD5">
        <w:rPr>
          <w:lang w:val="en-ZA"/>
        </w:rPr>
        <w:t>Learning Resources</w:t>
      </w:r>
      <w:bookmarkEnd w:id="529"/>
      <w:bookmarkEnd w:id="530"/>
      <w:bookmarkEnd w:id="531"/>
      <w:bookmarkEnd w:id="532"/>
    </w:p>
    <w:p w14:paraId="1442941E" w14:textId="77777777" w:rsidR="00D06CEF" w:rsidRPr="00DB0F3E" w:rsidRDefault="00D06CEF" w:rsidP="00DB0F3E">
      <w:pPr>
        <w:pStyle w:val="Heading3"/>
      </w:pPr>
      <w:bookmarkStart w:id="533" w:name="_Toc495930142"/>
      <w:r w:rsidRPr="00DB0F3E">
        <w:t>Text Books</w:t>
      </w:r>
      <w:bookmarkEnd w:id="533"/>
    </w:p>
    <w:p w14:paraId="593901B1" w14:textId="77777777" w:rsidR="00D06CEF" w:rsidRPr="009C6FD5" w:rsidRDefault="00D06CEF" w:rsidP="00D06CEF">
      <w:pPr>
        <w:rPr>
          <w:lang w:val="en-ZA"/>
        </w:rPr>
      </w:pPr>
      <w:r w:rsidRPr="009C6FD5">
        <w:rPr>
          <w:lang w:val="en-ZA"/>
        </w:rPr>
        <w:t>A textbook is a book that is used as a standard work for the study of a subject.  We all used textbooks in school in order to study the grammar, spelling and language rules for English, Afrikaans, Sotho or Zulu, we also used textbooks to study economics, history, geography and so on.</w:t>
      </w:r>
    </w:p>
    <w:p w14:paraId="7B02B605" w14:textId="77777777" w:rsidR="00D06CEF" w:rsidRPr="009C6FD5" w:rsidRDefault="00D06CEF" w:rsidP="00D06CEF">
      <w:pPr>
        <w:rPr>
          <w:lang w:val="en-ZA"/>
        </w:rPr>
      </w:pPr>
      <w:r w:rsidRPr="009C6FD5">
        <w:rPr>
          <w:lang w:val="en-ZA"/>
        </w:rPr>
        <w:t>Having a textbook for a language is a valuable reference resource, because you can refer to the textbook to solve issues</w:t>
      </w:r>
    </w:p>
    <w:p w14:paraId="320DCC09" w14:textId="77777777" w:rsidR="00D06CEF" w:rsidRPr="009C6FD5" w:rsidRDefault="00D06CEF" w:rsidP="00D06CEF">
      <w:pPr>
        <w:rPr>
          <w:lang w:val="en-ZA"/>
        </w:rPr>
      </w:pPr>
      <w:r w:rsidRPr="009C6FD5">
        <w:rPr>
          <w:lang w:val="en-ZA"/>
        </w:rPr>
        <w:t>Of course, you get more kinds of textbooks than language textbooks.  As stated, you get textbooks about geography, history, architecture, interior decorating, garden landscaping, computer software and hardware.  There are textbooks about arts and crafts, woodworking, driving, just about anything that you want to learn about.</w:t>
      </w:r>
    </w:p>
    <w:p w14:paraId="5659569A" w14:textId="77777777" w:rsidR="00D06CEF" w:rsidRPr="009C6FD5" w:rsidRDefault="00D06CEF" w:rsidP="00D06CEF">
      <w:pPr>
        <w:rPr>
          <w:lang w:val="en-ZA"/>
        </w:rPr>
      </w:pPr>
      <w:r w:rsidRPr="009C6FD5">
        <w:rPr>
          <w:lang w:val="en-ZA"/>
        </w:rPr>
        <w:t>If you look up the word textbook in a thesaurus, you will find the following list:</w:t>
      </w:r>
    </w:p>
    <w:p w14:paraId="3C5C29E9" w14:textId="77777777" w:rsidR="00D06CEF" w:rsidRPr="009C6FD5" w:rsidRDefault="00D06CEF" w:rsidP="00413069">
      <w:pPr>
        <w:pStyle w:val="ListBullet2"/>
        <w:rPr>
          <w:lang w:val="en-ZA"/>
        </w:rPr>
      </w:pPr>
      <w:r w:rsidRPr="009C6FD5">
        <w:rPr>
          <w:lang w:val="en-ZA"/>
        </w:rPr>
        <w:t>Schoolbook</w:t>
      </w:r>
    </w:p>
    <w:p w14:paraId="36C0B2ED" w14:textId="77777777" w:rsidR="00D06CEF" w:rsidRPr="009C6FD5" w:rsidRDefault="00D06CEF" w:rsidP="00413069">
      <w:pPr>
        <w:pStyle w:val="ListBullet2"/>
        <w:rPr>
          <w:lang w:val="en-ZA"/>
        </w:rPr>
      </w:pPr>
      <w:r w:rsidRPr="009C6FD5">
        <w:rPr>
          <w:lang w:val="en-ZA"/>
        </w:rPr>
        <w:t>Manual</w:t>
      </w:r>
    </w:p>
    <w:p w14:paraId="199CFB6D" w14:textId="77777777" w:rsidR="00D06CEF" w:rsidRPr="009C6FD5" w:rsidRDefault="00D06CEF" w:rsidP="00413069">
      <w:pPr>
        <w:pStyle w:val="ListBullet2"/>
        <w:rPr>
          <w:lang w:val="en-ZA"/>
        </w:rPr>
      </w:pPr>
      <w:r w:rsidRPr="009C6FD5">
        <w:rPr>
          <w:lang w:val="en-ZA"/>
        </w:rPr>
        <w:t>Workbook</w:t>
      </w:r>
    </w:p>
    <w:p w14:paraId="36664975" w14:textId="77777777" w:rsidR="00D06CEF" w:rsidRPr="009C6FD5" w:rsidRDefault="00D06CEF" w:rsidP="00D06CEF">
      <w:pPr>
        <w:rPr>
          <w:lang w:val="en-ZA"/>
        </w:rPr>
      </w:pPr>
      <w:r w:rsidRPr="009C6FD5">
        <w:rPr>
          <w:lang w:val="en-ZA"/>
        </w:rPr>
        <w:t>In other words, a textbook, or manual, contains information about a subject.  This means that you can use a textbook to look up information about a subject.  This learner guide is an example of a textbook or manual.</w:t>
      </w:r>
    </w:p>
    <w:p w14:paraId="0D1CE493" w14:textId="77777777" w:rsidR="00D06CEF" w:rsidRPr="00DB0F3E" w:rsidRDefault="00D06CEF" w:rsidP="00DB0F3E">
      <w:pPr>
        <w:pStyle w:val="Heading3"/>
      </w:pPr>
      <w:bookmarkStart w:id="534" w:name="_Toc495930143"/>
      <w:r w:rsidRPr="00DB0F3E">
        <w:t>Using Textbooks To Collect Information</w:t>
      </w:r>
      <w:bookmarkEnd w:id="534"/>
    </w:p>
    <w:p w14:paraId="2879916D" w14:textId="77777777" w:rsidR="00D06CEF" w:rsidRPr="009C6FD5" w:rsidRDefault="00D06CEF" w:rsidP="00D06CEF">
      <w:pPr>
        <w:rPr>
          <w:lang w:val="en-ZA"/>
        </w:rPr>
      </w:pPr>
      <w:r w:rsidRPr="009C6FD5">
        <w:rPr>
          <w:lang w:val="en-ZA"/>
        </w:rPr>
        <w:t>You could read the entire book and hope you get the specific information you are looking for, but there are easier ways.</w:t>
      </w:r>
    </w:p>
    <w:p w14:paraId="5ACCDB03" w14:textId="77777777" w:rsidR="00D06CEF" w:rsidRPr="009C6FD5" w:rsidRDefault="00D06CEF" w:rsidP="00D06CEF">
      <w:pPr>
        <w:rPr>
          <w:lang w:val="en-ZA"/>
        </w:rPr>
      </w:pPr>
      <w:r w:rsidRPr="009C6FD5">
        <w:rPr>
          <w:lang w:val="en-ZA"/>
        </w:rPr>
        <w:t>Textbooks are divided into chapters.  Each chapter will contain information about a specific subject.  The chapters can be subdivided into sections and, if the manual is comprehensive, even sub-sections.</w:t>
      </w:r>
    </w:p>
    <w:p w14:paraId="7FFAE8D0" w14:textId="77777777" w:rsidR="00D06CEF" w:rsidRPr="00DB0F3E" w:rsidRDefault="00D06CEF" w:rsidP="00DB0F3E">
      <w:pPr>
        <w:pStyle w:val="Heading4"/>
      </w:pPr>
      <w:r w:rsidRPr="00DB0F3E">
        <w:t>Contents Page</w:t>
      </w:r>
    </w:p>
    <w:p w14:paraId="57C274E3" w14:textId="77777777" w:rsidR="00D06CEF" w:rsidRPr="009C6FD5" w:rsidRDefault="00D06CEF" w:rsidP="00D06CEF">
      <w:pPr>
        <w:rPr>
          <w:lang w:val="en-ZA"/>
        </w:rPr>
      </w:pPr>
      <w:r w:rsidRPr="009C6FD5">
        <w:rPr>
          <w:lang w:val="en-ZA"/>
        </w:rPr>
        <w:t>The writers who compile text books always try to make it easy for us to find specific information about a certain subject.  Every textbook will have a contents page, which will give the main headings of the different chapters of the textbook.</w:t>
      </w:r>
    </w:p>
    <w:p w14:paraId="5A0B1615" w14:textId="77777777" w:rsidR="00D06CEF" w:rsidRPr="009C6FD5" w:rsidRDefault="00D06CEF" w:rsidP="00D06CEF">
      <w:pPr>
        <w:rPr>
          <w:lang w:val="en-ZA"/>
        </w:rPr>
      </w:pPr>
      <w:r w:rsidRPr="009C6FD5">
        <w:rPr>
          <w:lang w:val="en-ZA"/>
        </w:rPr>
        <w:t>You can then go to that page and look at the contents from that page on.  Following is a contents page of a textbook about General Management.</w:t>
      </w:r>
    </w:p>
    <w:p w14:paraId="765B19DD" w14:textId="77777777" w:rsidR="00D06CEF" w:rsidRPr="009C6FD5" w:rsidRDefault="00D06CEF" w:rsidP="00D06CEF">
      <w:pPr>
        <w:rPr>
          <w:lang w:val="en-ZA"/>
        </w:rPr>
      </w:pPr>
      <w:r w:rsidRPr="009C6FD5">
        <w:rPr>
          <w:lang w:val="en-ZA"/>
        </w:rPr>
        <w:t>Can you see that subjects are grouped together in a sensible manner?  Can you see that it is easy to obtain information about a specific subject?</w:t>
      </w:r>
    </w:p>
    <w:p w14:paraId="1FFC2541" w14:textId="77777777" w:rsidR="00D06CEF" w:rsidRPr="009C6FD5" w:rsidRDefault="00D06CEF" w:rsidP="00D06CEF">
      <w:pPr>
        <w:rPr>
          <w:lang w:val="en-ZA"/>
        </w:rPr>
      </w:pPr>
      <w:r w:rsidRPr="009C6FD5">
        <w:rPr>
          <w:lang w:val="en-ZA"/>
        </w:rPr>
        <w:t>If I need information about motivation, I will go to page 347, as indicated in the contents page.  Here I will see that the chapter is further divided into sections, which are indicated by text typed in bold.</w:t>
      </w:r>
    </w:p>
    <w:p w14:paraId="272DECBB" w14:textId="77777777" w:rsidR="00D06CEF" w:rsidRPr="009C6FD5" w:rsidRDefault="00D06CEF" w:rsidP="00D06CEF">
      <w:pPr>
        <w:rPr>
          <w:lang w:val="en-ZA"/>
        </w:rPr>
      </w:pPr>
      <w:r w:rsidRPr="009C6FD5">
        <w:rPr>
          <w:lang w:val="en-ZA"/>
        </w:rPr>
        <w:t xml:space="preserve">Now I can page through the chapter, looking only at the headings of sections until I find the information I am looking for. </w:t>
      </w:r>
    </w:p>
    <w:p w14:paraId="27DF8BAA" w14:textId="77777777" w:rsidR="00D06CEF" w:rsidRPr="009C6FD5" w:rsidRDefault="00D06CEF" w:rsidP="00D06CEF">
      <w:pPr>
        <w:rPr>
          <w:lang w:val="en-ZA"/>
        </w:rPr>
      </w:pPr>
      <w:r w:rsidRPr="009C6FD5">
        <w:rPr>
          <w:lang w:val="en-ZA"/>
        </w:rPr>
        <w:t>Did you notice that the headings in this textbook are also numbered?  All this is done to make it easy for you to find the information again.  I would make a note of the page number, as well as the heading number: p347, 16.2 Meaning of motivation.</w:t>
      </w:r>
    </w:p>
    <w:p w14:paraId="45FDC868" w14:textId="77777777" w:rsidR="00D06CEF" w:rsidRPr="009C6FD5" w:rsidRDefault="00D06CEF" w:rsidP="00E215F6">
      <w:pPr>
        <w:pStyle w:val="Tip"/>
        <w:rPr>
          <w:lang w:val="en-ZA"/>
        </w:rPr>
      </w:pPr>
      <w:r w:rsidRPr="009C6FD5">
        <w:rPr>
          <w:lang w:val="en-ZA"/>
        </w:rPr>
        <w:t>All this makes it easy for you to find the information the first time and also to refer back to the information afterwards.</w:t>
      </w:r>
    </w:p>
    <w:p w14:paraId="33FE1AD8" w14:textId="77777777" w:rsidR="00D06CEF" w:rsidRPr="00DB0F3E" w:rsidRDefault="00D06CEF" w:rsidP="00DB0F3E">
      <w:pPr>
        <w:pStyle w:val="Heading4"/>
      </w:pPr>
      <w:r w:rsidRPr="00DB0F3E">
        <w:t>Index</w:t>
      </w:r>
    </w:p>
    <w:p w14:paraId="36589AE0" w14:textId="77777777" w:rsidR="00D06CEF" w:rsidRPr="009C6FD5" w:rsidRDefault="00D06CEF" w:rsidP="00D06CEF">
      <w:pPr>
        <w:rPr>
          <w:lang w:val="en-ZA"/>
        </w:rPr>
      </w:pPr>
      <w:r w:rsidRPr="009C6FD5">
        <w:rPr>
          <w:lang w:val="en-ZA"/>
        </w:rPr>
        <w:t>Most textbooks also contain an Index, situated at the back of the book.  Using the Index, you can look up information by looking for a specific word.  The Index is always sorted alphabetically, so if I want to look up the word motivation, I will have to go to M in the Index.</w:t>
      </w:r>
    </w:p>
    <w:p w14:paraId="003A4504" w14:textId="77777777" w:rsidR="00D06CEF" w:rsidRPr="009C6FD5" w:rsidRDefault="00D06CEF" w:rsidP="00D06CEF">
      <w:pPr>
        <w:rPr>
          <w:lang w:val="en-ZA"/>
        </w:rPr>
      </w:pPr>
      <w:r w:rsidRPr="009C6FD5">
        <w:rPr>
          <w:lang w:val="en-ZA"/>
        </w:rPr>
        <w:t>From the Index, under M, (shown on the next page)  I can see that there are references to motivation on pages 10 as well as 347.  I can therefore find information about motivation on page 10 and 347.</w:t>
      </w:r>
    </w:p>
    <w:p w14:paraId="5676626C" w14:textId="77777777" w:rsidR="00D06CEF" w:rsidRPr="009C6FD5" w:rsidRDefault="00D06CEF" w:rsidP="00D06CEF">
      <w:pPr>
        <w:rPr>
          <w:lang w:val="en-ZA"/>
        </w:rPr>
      </w:pPr>
      <w:r w:rsidRPr="009C6FD5">
        <w:rPr>
          <w:lang w:val="en-ZA"/>
        </w:rPr>
        <w:br w:type="page"/>
      </w:r>
    </w:p>
    <w:p w14:paraId="16AABD61" w14:textId="77777777" w:rsidR="00D06CEF" w:rsidRPr="009C6FD5" w:rsidRDefault="00483466" w:rsidP="00D06CEF">
      <w:pPr>
        <w:rPr>
          <w:lang w:val="en-ZA"/>
        </w:rPr>
      </w:pPr>
      <w:r w:rsidRPr="009C6FD5">
        <w:rPr>
          <w:noProof/>
          <w:lang w:val="en-ZA" w:eastAsia="en-ZA"/>
        </w:rPr>
        <w:drawing>
          <wp:anchor distT="0" distB="0" distL="114300" distR="114300" simplePos="0" relativeHeight="251632128" behindDoc="0" locked="0" layoutInCell="1" allowOverlap="1" wp14:anchorId="36FC97CB" wp14:editId="135828F1">
            <wp:simplePos x="0" y="0"/>
            <wp:positionH relativeFrom="column">
              <wp:posOffset>139700</wp:posOffset>
            </wp:positionH>
            <wp:positionV relativeFrom="paragraph">
              <wp:posOffset>4399280</wp:posOffset>
            </wp:positionV>
            <wp:extent cx="5867400" cy="4145280"/>
            <wp:effectExtent l="19050" t="19050" r="19050" b="26670"/>
            <wp:wrapSquare wrapText="bothSides"/>
            <wp:docPr id="9626" name="Picture 9626" descr="ch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6" descr="chapter"/>
                    <pic:cNvPicPr>
                      <a:picLocks noChangeAspect="1" noChangeArrowheads="1"/>
                    </pic:cNvPicPr>
                  </pic:nvPicPr>
                  <pic:blipFill>
                    <a:blip r:embed="rId81" cstate="print">
                      <a:extLst>
                        <a:ext uri="{28A0092B-C50C-407E-A947-70E740481C1C}">
                          <a14:useLocalDpi xmlns:a14="http://schemas.microsoft.com/office/drawing/2010/main" val="0"/>
                        </a:ext>
                      </a:extLst>
                    </a:blip>
                    <a:srcRect t="3340" r="2225"/>
                    <a:stretch>
                      <a:fillRect/>
                    </a:stretch>
                  </pic:blipFill>
                  <pic:spPr bwMode="auto">
                    <a:xfrm>
                      <a:off x="0" y="0"/>
                      <a:ext cx="5867400" cy="414528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9C6FD5">
        <w:rPr>
          <w:noProof/>
          <w:lang w:val="en-ZA" w:eastAsia="en-ZA"/>
        </w:rPr>
        <w:drawing>
          <wp:inline distT="0" distB="0" distL="0" distR="0" wp14:anchorId="38276DC8" wp14:editId="5BAB6F64">
            <wp:extent cx="6067425" cy="4267200"/>
            <wp:effectExtent l="0" t="0" r="9525" b="0"/>
            <wp:docPr id="9729" name="Picture 9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67425" cy="4267200"/>
                    </a:xfrm>
                    <a:prstGeom prst="rect">
                      <a:avLst/>
                    </a:prstGeom>
                    <a:noFill/>
                  </pic:spPr>
                </pic:pic>
              </a:graphicData>
            </a:graphic>
          </wp:inline>
        </w:drawing>
      </w:r>
    </w:p>
    <w:p w14:paraId="2F2FE292" w14:textId="77777777" w:rsidR="00D06CEF" w:rsidRPr="009C6FD5" w:rsidRDefault="00D06CEF" w:rsidP="00D06CEF">
      <w:pPr>
        <w:rPr>
          <w:lang w:val="en-ZA"/>
        </w:rPr>
      </w:pPr>
    </w:p>
    <w:p w14:paraId="5B13B495" w14:textId="77777777" w:rsidR="00D06CEF" w:rsidRPr="009C6FD5" w:rsidRDefault="00D06CEF" w:rsidP="00D06CEF">
      <w:pPr>
        <w:rPr>
          <w:lang w:val="en-ZA"/>
        </w:rPr>
      </w:pPr>
    </w:p>
    <w:p w14:paraId="1E03A527" w14:textId="77777777" w:rsidR="00D06CEF" w:rsidRPr="009C6FD5" w:rsidRDefault="00483466" w:rsidP="00D06CEF">
      <w:pPr>
        <w:rPr>
          <w:lang w:val="en-ZA"/>
        </w:rPr>
      </w:pPr>
      <w:r w:rsidRPr="009C6FD5">
        <w:rPr>
          <w:noProof/>
          <w:lang w:val="en-ZA" w:eastAsia="en-ZA"/>
        </w:rPr>
        <w:drawing>
          <wp:inline distT="0" distB="0" distL="0" distR="0" wp14:anchorId="5ADD3215" wp14:editId="72D738E6">
            <wp:extent cx="5610225" cy="6086475"/>
            <wp:effectExtent l="0" t="0" r="9525" b="9525"/>
            <wp:docPr id="9730" name="Picture 9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10225" cy="6086475"/>
                    </a:xfrm>
                    <a:prstGeom prst="rect">
                      <a:avLst/>
                    </a:prstGeom>
                    <a:noFill/>
                  </pic:spPr>
                </pic:pic>
              </a:graphicData>
            </a:graphic>
          </wp:inline>
        </w:drawing>
      </w:r>
    </w:p>
    <w:p w14:paraId="0CE387A9" w14:textId="77777777" w:rsidR="00D06CEF" w:rsidRPr="009C6FD5" w:rsidRDefault="00D06CEF" w:rsidP="00D06CEF">
      <w:pPr>
        <w:rPr>
          <w:lang w:val="en-ZA"/>
        </w:rPr>
      </w:pPr>
    </w:p>
    <w:p w14:paraId="0FD8249B" w14:textId="77777777" w:rsidR="00D06CEF" w:rsidRPr="009C6FD5" w:rsidRDefault="00D06CEF" w:rsidP="00D06CEF">
      <w:pPr>
        <w:rPr>
          <w:lang w:val="en-ZA"/>
        </w:rPr>
      </w:pPr>
    </w:p>
    <w:p w14:paraId="72010959" w14:textId="77777777" w:rsidR="00D06CEF" w:rsidRPr="009C6FD5" w:rsidRDefault="00D06CEF" w:rsidP="00D06CEF">
      <w:pPr>
        <w:rPr>
          <w:lang w:val="en-ZA"/>
        </w:rPr>
      </w:pPr>
      <w:r w:rsidRPr="009C6FD5">
        <w:rPr>
          <w:lang w:val="en-ZA"/>
        </w:rPr>
        <w:br w:type="page"/>
      </w:r>
    </w:p>
    <w:p w14:paraId="2CD0A0A2" w14:textId="77777777" w:rsidR="00D06CEF" w:rsidRPr="00DB0F3E" w:rsidRDefault="00D06CEF" w:rsidP="00DB0F3E">
      <w:pPr>
        <w:pStyle w:val="Heading3"/>
      </w:pPr>
      <w:bookmarkStart w:id="535" w:name="_Toc495930144"/>
      <w:r w:rsidRPr="00DB0F3E">
        <w:t>Internet</w:t>
      </w:r>
      <w:bookmarkEnd w:id="535"/>
    </w:p>
    <w:p w14:paraId="5AAF1FB9" w14:textId="77777777" w:rsidR="00D06CEF" w:rsidRPr="009C6FD5" w:rsidRDefault="00D06CEF" w:rsidP="00D06CEF">
      <w:pPr>
        <w:rPr>
          <w:lang w:val="en-ZA"/>
        </w:rPr>
      </w:pPr>
      <w:r w:rsidRPr="009C6FD5">
        <w:rPr>
          <w:lang w:val="en-ZA"/>
        </w:rPr>
        <w:t>You can also search the Internet for information.  The Internet is like a very large library.  Where a library is filled with books containing information, the Internet is made up of web sites that are filled with information.</w:t>
      </w:r>
    </w:p>
    <w:p w14:paraId="0B60D0E1" w14:textId="77777777" w:rsidR="00D06CEF" w:rsidRPr="009C6FD5" w:rsidRDefault="00D06CEF" w:rsidP="00D06CEF">
      <w:pPr>
        <w:rPr>
          <w:lang w:val="en-ZA"/>
        </w:rPr>
      </w:pPr>
      <w:r w:rsidRPr="009C6FD5">
        <w:rPr>
          <w:lang w:val="en-ZA"/>
        </w:rPr>
        <w:t xml:space="preserve">Searching the Internet is a lot like using an Index book: you go online to a website such as Mweb or MSN and you will find a Search option somewhere on the first page, that is also called the Home page of the website.  </w:t>
      </w:r>
    </w:p>
    <w:p w14:paraId="1C3A04F5" w14:textId="77777777" w:rsidR="00D06CEF" w:rsidRPr="009C6FD5" w:rsidRDefault="00D06CEF" w:rsidP="00D06CEF">
      <w:pPr>
        <w:rPr>
          <w:lang w:val="en-ZA"/>
        </w:rPr>
      </w:pPr>
      <w:r w:rsidRPr="009C6FD5">
        <w:rPr>
          <w:lang w:val="en-ZA"/>
        </w:rPr>
        <w:t>The Search option will give you space in which to enter a keyword or keywords, just like you would look in an Index.  You then click on a button and the computer searches for websites that contain information about the word you typed in.</w:t>
      </w:r>
    </w:p>
    <w:p w14:paraId="78DCEDD6" w14:textId="77777777" w:rsidR="00D06CEF" w:rsidRPr="009C6FD5" w:rsidRDefault="00D06CEF" w:rsidP="00D06CEF">
      <w:pPr>
        <w:rPr>
          <w:lang w:val="en-ZA"/>
        </w:rPr>
      </w:pPr>
      <w:r w:rsidRPr="009C6FD5">
        <w:rPr>
          <w:lang w:val="en-ZA"/>
        </w:rPr>
        <w:t xml:space="preserve">Because the Internet is a worldwide resource of information, there is an awful lot of information to be found out there, so you have to be very specific when you search for information on the Internet. </w:t>
      </w:r>
    </w:p>
    <w:p w14:paraId="4E9D2BD8" w14:textId="77777777" w:rsidR="00D06CEF" w:rsidRPr="009C6FD5" w:rsidRDefault="00D06CEF" w:rsidP="00D06CEF">
      <w:pPr>
        <w:rPr>
          <w:lang w:val="en-ZA"/>
        </w:rPr>
      </w:pPr>
      <w:r w:rsidRPr="009C6FD5">
        <w:rPr>
          <w:lang w:val="en-ZA"/>
        </w:rPr>
        <w:t>If you, for example, enter dogs as your keyword, you will end up with a couple of million hits.  It is impossible for you to visit all those websites, so you have to narrow down your search, for example by typing in the specific breed of dog you want information on: golden retriever or whatever breed of dog you want information on.  This will give you less hits, hopefully only about twenty or thirty websites, which is much more manageable.</w:t>
      </w:r>
    </w:p>
    <w:p w14:paraId="7EA7D61B" w14:textId="77777777" w:rsidR="00D06CEF" w:rsidRPr="009C6FD5" w:rsidRDefault="00D06CEF" w:rsidP="00D06CEF">
      <w:pPr>
        <w:rPr>
          <w:lang w:val="en-ZA"/>
        </w:rPr>
      </w:pPr>
      <w:r w:rsidRPr="009C6FD5">
        <w:rPr>
          <w:lang w:val="en-ZA"/>
        </w:rPr>
        <w:t>Some websites you can use:</w:t>
      </w:r>
    </w:p>
    <w:p w14:paraId="07CDC572" w14:textId="77777777" w:rsidR="00D06CEF" w:rsidRPr="009C6FD5" w:rsidRDefault="00BC7895" w:rsidP="00D06CEF">
      <w:pPr>
        <w:rPr>
          <w:lang w:val="en-ZA"/>
        </w:rPr>
      </w:pPr>
      <w:hyperlink r:id="rId84" w:history="1">
        <w:r w:rsidR="00D06CEF" w:rsidRPr="009C6FD5">
          <w:rPr>
            <w:rStyle w:val="Hyperlink"/>
            <w:lang w:val="en-ZA"/>
          </w:rPr>
          <w:t>www.howstuffworks.com</w:t>
        </w:r>
      </w:hyperlink>
    </w:p>
    <w:p w14:paraId="7C1C4ECC" w14:textId="77777777" w:rsidR="00D06CEF" w:rsidRPr="009C6FD5" w:rsidRDefault="00BC7895" w:rsidP="00D06CEF">
      <w:pPr>
        <w:rPr>
          <w:lang w:val="en-ZA"/>
        </w:rPr>
      </w:pPr>
      <w:hyperlink r:id="rId85" w:history="1">
        <w:r w:rsidR="00D06CEF" w:rsidRPr="009C6FD5">
          <w:rPr>
            <w:rStyle w:val="Hyperlink"/>
            <w:lang w:val="en-ZA"/>
          </w:rPr>
          <w:t>www.answers.com</w:t>
        </w:r>
      </w:hyperlink>
    </w:p>
    <w:p w14:paraId="6507E4A3" w14:textId="77777777" w:rsidR="00D06CEF" w:rsidRPr="00DB0F3E" w:rsidRDefault="00D06CEF" w:rsidP="00DB0F3E">
      <w:pPr>
        <w:pStyle w:val="Heading3"/>
      </w:pPr>
      <w:bookmarkStart w:id="536" w:name="_Toc495930145"/>
      <w:r w:rsidRPr="00DB0F3E">
        <w:t>Magazines and Newspapers</w:t>
      </w:r>
      <w:bookmarkEnd w:id="536"/>
    </w:p>
    <w:p w14:paraId="7ADB3D38" w14:textId="77777777" w:rsidR="00D06CEF" w:rsidRPr="009C6FD5" w:rsidRDefault="00D06CEF" w:rsidP="00D06CEF">
      <w:pPr>
        <w:rPr>
          <w:lang w:val="en-ZA"/>
        </w:rPr>
      </w:pPr>
      <w:r w:rsidRPr="009C6FD5">
        <w:rPr>
          <w:lang w:val="en-ZA"/>
        </w:rPr>
        <w:t xml:space="preserve">Magazines and newspapers always contain a lot of information.  You will find information about developments in the business world such as labour unrest, technology as well as industry specific information.  </w:t>
      </w:r>
    </w:p>
    <w:p w14:paraId="47C87EC9" w14:textId="77777777" w:rsidR="00D06CEF" w:rsidRPr="009C6FD5" w:rsidRDefault="00D06CEF" w:rsidP="00D06CEF">
      <w:pPr>
        <w:rPr>
          <w:lang w:val="en-ZA"/>
        </w:rPr>
      </w:pPr>
      <w:r w:rsidRPr="009C6FD5">
        <w:rPr>
          <w:lang w:val="en-ZA"/>
        </w:rPr>
        <w:t>Most newspapers and magazines have sections about: business, sport, new developments, technology, books, music, art, general news and more.</w:t>
      </w:r>
    </w:p>
    <w:p w14:paraId="71B4BF28" w14:textId="77777777" w:rsidR="00D06CEF" w:rsidRPr="009C6FD5" w:rsidRDefault="00D06CEF" w:rsidP="00D06CEF">
      <w:pPr>
        <w:rPr>
          <w:lang w:val="en-ZA"/>
        </w:rPr>
      </w:pPr>
      <w:r w:rsidRPr="009C6FD5">
        <w:rPr>
          <w:lang w:val="en-ZA"/>
        </w:rPr>
        <w:t>You will also find industry specific magazines that are about computers and IT, language and culture, transport industry, training and education, mining, marketing and advertising, the HR industry, the retail industry, etc.</w:t>
      </w:r>
    </w:p>
    <w:p w14:paraId="3E164F14" w14:textId="77777777" w:rsidR="00D06CEF" w:rsidRPr="009C6FD5" w:rsidRDefault="00D06CEF" w:rsidP="00D06CEF">
      <w:pPr>
        <w:rPr>
          <w:lang w:val="en-ZA"/>
        </w:rPr>
      </w:pPr>
      <w:r w:rsidRPr="009C6FD5">
        <w:rPr>
          <w:lang w:val="en-ZA"/>
        </w:rPr>
        <w:t xml:space="preserve">Then there are magazines dedicated to geography, aviation, wildlife, animals, the Internet, computer games, sport, fashion, home improvements, gardening – in short for just about any subject you will find a magazine. </w:t>
      </w:r>
    </w:p>
    <w:p w14:paraId="78E47B51" w14:textId="77777777" w:rsidR="00D06CEF" w:rsidRPr="009C6FD5" w:rsidRDefault="00D06CEF" w:rsidP="00BD3566">
      <w:pPr>
        <w:pStyle w:val="H3"/>
        <w:rPr>
          <w:lang w:val="en-ZA"/>
        </w:rPr>
      </w:pPr>
      <w:bookmarkStart w:id="537" w:name="_Toc495930146"/>
      <w:r w:rsidRPr="009C6FD5">
        <w:rPr>
          <w:lang w:val="en-ZA"/>
        </w:rPr>
        <w:t>Resource centres</w:t>
      </w:r>
      <w:bookmarkEnd w:id="537"/>
    </w:p>
    <w:p w14:paraId="705BD672" w14:textId="77777777" w:rsidR="00D06CEF" w:rsidRPr="00DB0F3E" w:rsidRDefault="00D06CEF" w:rsidP="00DB0F3E">
      <w:pPr>
        <w:pStyle w:val="Heading4"/>
      </w:pPr>
      <w:r w:rsidRPr="00DB0F3E">
        <w:t>Libraries</w:t>
      </w:r>
    </w:p>
    <w:p w14:paraId="0E3ED5B8" w14:textId="77777777" w:rsidR="00D06CEF" w:rsidRPr="009C6FD5" w:rsidRDefault="00D06CEF" w:rsidP="00D06CEF">
      <w:pPr>
        <w:rPr>
          <w:lang w:val="en-ZA"/>
        </w:rPr>
      </w:pPr>
      <w:r w:rsidRPr="009C6FD5">
        <w:rPr>
          <w:lang w:val="en-ZA"/>
        </w:rPr>
        <w:t>Libraries stock most of the magazines and newspapers read in their areas.  There are also encyclopaedias, text books on any subject, biographies and autobiographies and, of course books of fiction available in libraries.</w:t>
      </w:r>
    </w:p>
    <w:p w14:paraId="1B99A287" w14:textId="77777777" w:rsidR="00D06CEF" w:rsidRPr="009C6FD5" w:rsidRDefault="00D06CEF" w:rsidP="00D06CEF">
      <w:pPr>
        <w:rPr>
          <w:lang w:val="en-ZA"/>
        </w:rPr>
      </w:pPr>
      <w:r w:rsidRPr="009C6FD5">
        <w:rPr>
          <w:lang w:val="en-ZA"/>
        </w:rPr>
        <w:t>If you are unsure where to find a book about a specific subject, you can ask the librarian to assist you.</w:t>
      </w:r>
    </w:p>
    <w:p w14:paraId="6FFCCEBC" w14:textId="77777777" w:rsidR="00D06CEF" w:rsidRPr="009C6FD5" w:rsidRDefault="00D06CEF" w:rsidP="00D06CEF">
      <w:pPr>
        <w:rPr>
          <w:lang w:val="en-ZA"/>
        </w:rPr>
      </w:pPr>
      <w:r w:rsidRPr="009C6FD5">
        <w:rPr>
          <w:lang w:val="en-ZA"/>
        </w:rPr>
        <w:t>Certain books can be taken out of the library, but the so-called reference books may only be used inside the library.</w:t>
      </w:r>
    </w:p>
    <w:p w14:paraId="5093FD41" w14:textId="77777777" w:rsidR="00D06CEF" w:rsidRPr="009C6FD5" w:rsidRDefault="00D06CEF" w:rsidP="00D06CEF">
      <w:pPr>
        <w:rPr>
          <w:lang w:val="en-ZA"/>
        </w:rPr>
      </w:pPr>
      <w:r w:rsidRPr="009C6FD5">
        <w:rPr>
          <w:lang w:val="en-ZA"/>
        </w:rPr>
        <w:t xml:space="preserve">Many bigger organisations have in-house libraries.  These libraries typically contain books about the industry in which the organisation operates, as well as operational procedures and training manuals. </w:t>
      </w:r>
    </w:p>
    <w:p w14:paraId="5867834C" w14:textId="77777777" w:rsidR="00D06CEF" w:rsidRPr="00DB0F3E" w:rsidRDefault="00D06CEF" w:rsidP="00DB0F3E">
      <w:pPr>
        <w:pStyle w:val="Heading4"/>
      </w:pPr>
      <w:r w:rsidRPr="00DB0F3E">
        <w:t>Archive</w:t>
      </w:r>
    </w:p>
    <w:p w14:paraId="1624EEE7" w14:textId="77777777" w:rsidR="00D06CEF" w:rsidRPr="009C6FD5" w:rsidRDefault="00D06CEF" w:rsidP="00830B58">
      <w:pPr>
        <w:rPr>
          <w:noProof/>
          <w:lang w:val="en-ZA"/>
        </w:rPr>
      </w:pPr>
      <w:r w:rsidRPr="009C6FD5">
        <w:rPr>
          <w:noProof/>
          <w:lang w:val="en-ZA"/>
        </w:rPr>
        <w:t>An archive is a collection of historical documents or records.  In business, documents and records are usually sent to the archives of the business once a year in order to make place for the documents of the new year.</w:t>
      </w:r>
    </w:p>
    <w:p w14:paraId="21EDC3CD" w14:textId="77777777" w:rsidR="00D06CEF" w:rsidRPr="009C6FD5" w:rsidRDefault="00D06CEF" w:rsidP="00830B58">
      <w:pPr>
        <w:rPr>
          <w:noProof/>
          <w:lang w:val="en-ZA"/>
        </w:rPr>
      </w:pPr>
      <w:r w:rsidRPr="009C6FD5">
        <w:rPr>
          <w:noProof/>
          <w:lang w:val="en-ZA"/>
        </w:rPr>
        <w:t>Government departments also have archives where old documents and records are kept, for example birth and death certificates, appications for ID books and passports, etc.</w:t>
      </w:r>
    </w:p>
    <w:p w14:paraId="397D4592" w14:textId="77777777" w:rsidR="00D06CEF" w:rsidRPr="00DB0F3E" w:rsidRDefault="00D06CEF" w:rsidP="00DB0F3E">
      <w:pPr>
        <w:pStyle w:val="Heading4"/>
      </w:pPr>
      <w:r w:rsidRPr="00DB0F3E">
        <w:t>Museum</w:t>
      </w:r>
    </w:p>
    <w:p w14:paraId="15E2D16D" w14:textId="77777777" w:rsidR="00D06CEF" w:rsidRPr="009C6FD5" w:rsidRDefault="00D06CEF" w:rsidP="00830B58">
      <w:pPr>
        <w:rPr>
          <w:noProof/>
          <w:lang w:val="en-ZA"/>
        </w:rPr>
      </w:pPr>
      <w:r w:rsidRPr="009C6FD5">
        <w:rPr>
          <w:noProof/>
          <w:lang w:val="en-ZA"/>
        </w:rPr>
        <w:t>A museum is a building in which objects of importance or interest are stored and displayed.  The Transport Museum and Police Museum are examples of this.</w:t>
      </w:r>
    </w:p>
    <w:p w14:paraId="3988FED7" w14:textId="77777777" w:rsidR="00D06CEF" w:rsidRPr="00DB0F3E" w:rsidRDefault="00D06CEF" w:rsidP="00DB0F3E">
      <w:pPr>
        <w:pStyle w:val="Heading3"/>
      </w:pPr>
      <w:bookmarkStart w:id="538" w:name="_Toc495930147"/>
      <w:r w:rsidRPr="00DB0F3E">
        <w:t>Other People</w:t>
      </w:r>
      <w:bookmarkEnd w:id="538"/>
    </w:p>
    <w:p w14:paraId="57A55971" w14:textId="77777777" w:rsidR="00D06CEF" w:rsidRPr="009C6FD5" w:rsidRDefault="00D06CEF" w:rsidP="00D06CEF">
      <w:pPr>
        <w:rPr>
          <w:lang w:val="en-ZA"/>
        </w:rPr>
      </w:pPr>
      <w:r w:rsidRPr="009C6FD5">
        <w:rPr>
          <w:lang w:val="en-ZA"/>
        </w:rPr>
        <w:t>Friends, family, colleagues at work are all sources of information.  Often, if they cannot give you the information or confirm the information, they can tell you who will be able to give you the information.  Or, they can tell you where to find the information – in the operations manual, the training manual, the in-house library or which magazines or books contain the information.</w:t>
      </w:r>
    </w:p>
    <w:p w14:paraId="7D652DFF" w14:textId="77777777" w:rsidR="00D06CEF" w:rsidRPr="009C6FD5" w:rsidRDefault="00D06CEF" w:rsidP="00D06CEF">
      <w:pPr>
        <w:rPr>
          <w:lang w:val="en-ZA"/>
        </w:rPr>
      </w:pPr>
      <w:r w:rsidRPr="009C6FD5">
        <w:rPr>
          <w:lang w:val="en-ZA"/>
        </w:rPr>
        <w:t>Other learners can also help you to do research – they might know where to find information.</w:t>
      </w:r>
    </w:p>
    <w:p w14:paraId="2DA289B2" w14:textId="77777777" w:rsidR="00D06CEF" w:rsidRPr="009C6FD5" w:rsidRDefault="00D06CEF" w:rsidP="00D06CEF">
      <w:pPr>
        <w:rPr>
          <w:lang w:val="en-ZA"/>
        </w:rPr>
      </w:pPr>
      <w:r w:rsidRPr="009C6FD5">
        <w:rPr>
          <w:lang w:val="en-ZA"/>
        </w:rPr>
        <w:t xml:space="preserve">Never be afraid to ask someone if you need help to gather information. </w:t>
      </w:r>
    </w:p>
    <w:p w14:paraId="4F894775" w14:textId="77777777" w:rsidR="00D06CEF" w:rsidRPr="009C6FD5" w:rsidRDefault="00D06CEF" w:rsidP="00BD3566">
      <w:pPr>
        <w:pStyle w:val="H3"/>
        <w:rPr>
          <w:lang w:val="en-ZA"/>
        </w:rPr>
      </w:pPr>
      <w:bookmarkStart w:id="539" w:name="_Toc495930148"/>
      <w:r w:rsidRPr="009C6FD5">
        <w:rPr>
          <w:lang w:val="en-ZA"/>
        </w:rPr>
        <w:t>Videos</w:t>
      </w:r>
      <w:bookmarkEnd w:id="539"/>
    </w:p>
    <w:p w14:paraId="60872C84" w14:textId="77777777" w:rsidR="00D06CEF" w:rsidRPr="009C6FD5" w:rsidRDefault="00D06CEF" w:rsidP="00D06CEF">
      <w:pPr>
        <w:rPr>
          <w:lang w:val="en-ZA"/>
        </w:rPr>
      </w:pPr>
      <w:r w:rsidRPr="009C6FD5">
        <w:rPr>
          <w:lang w:val="en-ZA"/>
        </w:rPr>
        <w:t>You will find videos a valuable source of information, especially documentary videos.  These are available from video stores, some libraries and many organisations and businesses have their own training video library.</w:t>
      </w:r>
    </w:p>
    <w:p w14:paraId="3CC3BC10" w14:textId="77777777" w:rsidR="00D06CEF" w:rsidRPr="009C6FD5" w:rsidRDefault="00D06CEF" w:rsidP="00BD3566">
      <w:pPr>
        <w:pStyle w:val="H3"/>
        <w:rPr>
          <w:lang w:val="en-ZA"/>
        </w:rPr>
      </w:pPr>
      <w:bookmarkStart w:id="540" w:name="_Toc495930149"/>
      <w:r w:rsidRPr="009C6FD5">
        <w:rPr>
          <w:lang w:val="en-ZA"/>
        </w:rPr>
        <w:t>Dictionaries</w:t>
      </w:r>
      <w:bookmarkEnd w:id="540"/>
    </w:p>
    <w:p w14:paraId="3C12922C" w14:textId="77777777" w:rsidR="00D06CEF" w:rsidRPr="009C6FD5" w:rsidRDefault="00D06CEF" w:rsidP="00D06CEF">
      <w:pPr>
        <w:rPr>
          <w:lang w:val="en-ZA"/>
        </w:rPr>
      </w:pPr>
      <w:r w:rsidRPr="009C6FD5">
        <w:rPr>
          <w:lang w:val="en-ZA"/>
        </w:rPr>
        <w:t xml:space="preserve">If reading is a form of communication then you, as the reader, have certain responsibilities in order to ensure that the communication process is successful.  One of the actions that you will have to take is to ensure that you understand what the writer is trying to say to you. </w:t>
      </w:r>
    </w:p>
    <w:p w14:paraId="2F7E6C17" w14:textId="77777777" w:rsidR="00D06CEF" w:rsidRPr="009C6FD5" w:rsidRDefault="00D06CEF" w:rsidP="00D06CEF">
      <w:pPr>
        <w:rPr>
          <w:lang w:val="en-ZA"/>
        </w:rPr>
      </w:pPr>
      <w:r w:rsidRPr="009C6FD5">
        <w:rPr>
          <w:lang w:val="en-ZA"/>
        </w:rPr>
        <w:t>One of the most common problems in communication is that the recipient of the communication – in this instance you as the reader – does not understand the message.  If this is due to words being used that you don’t understand, it is your responsibility to find out what the words mean.  There are various resources that you could use to find out what words mean.  You could use a dictionary or a thesaurus.</w:t>
      </w:r>
    </w:p>
    <w:p w14:paraId="20057A7C" w14:textId="77777777" w:rsidR="00D06CEF" w:rsidRPr="009C6FD5" w:rsidRDefault="00D06CEF" w:rsidP="00D06CEF">
      <w:pPr>
        <w:rPr>
          <w:lang w:val="en-ZA"/>
        </w:rPr>
      </w:pPr>
      <w:r w:rsidRPr="009C6FD5">
        <w:rPr>
          <w:lang w:val="en-ZA"/>
        </w:rPr>
        <w:t>There are various kinds of dictionaries available:</w:t>
      </w:r>
    </w:p>
    <w:p w14:paraId="0D38AF82" w14:textId="77777777" w:rsidR="00D06CEF" w:rsidRPr="00DB0F3E" w:rsidRDefault="00D06CEF" w:rsidP="00DB0F3E">
      <w:pPr>
        <w:pStyle w:val="Heading4"/>
      </w:pPr>
      <w:r w:rsidRPr="00DB0F3E">
        <w:t>Bilingual Dictionary</w:t>
      </w:r>
    </w:p>
    <w:p w14:paraId="52B1B424" w14:textId="77777777" w:rsidR="00D06CEF" w:rsidRPr="009C6FD5" w:rsidRDefault="00D06CEF" w:rsidP="00D06CEF">
      <w:pPr>
        <w:rPr>
          <w:lang w:val="en-ZA"/>
        </w:rPr>
      </w:pPr>
      <w:r w:rsidRPr="009C6FD5">
        <w:rPr>
          <w:lang w:val="en-ZA"/>
        </w:rPr>
        <w:t>A bilingual dictionary, e.g. and Afrikaans/English dictionary will give the  word, in Afrikaans with the English equivalent, and vice versa.  A word like “walk” would, in an English/Afrikaans diary give the following information:</w:t>
      </w:r>
    </w:p>
    <w:p w14:paraId="06589F79" w14:textId="77777777" w:rsidR="00D06CEF" w:rsidRPr="009C6FD5" w:rsidRDefault="000107E0" w:rsidP="00D06CEF">
      <w:pPr>
        <w:ind w:left="363"/>
        <w:rPr>
          <w:lang w:val="en-ZA"/>
        </w:rPr>
      </w:pPr>
      <w:r w:rsidRPr="009C6FD5">
        <w:rPr>
          <w:lang w:val="en-ZA"/>
        </w:rPr>
        <w:br w:type="page"/>
      </w:r>
    </w:p>
    <w:p w14:paraId="10EAA8FF" w14:textId="77777777" w:rsidR="00D06CEF" w:rsidRPr="009C6FD5" w:rsidRDefault="00483466" w:rsidP="00D06CEF">
      <w:pPr>
        <w:ind w:left="363"/>
        <w:rPr>
          <w:lang w:val="en-ZA"/>
        </w:rPr>
      </w:pPr>
      <w:r w:rsidRPr="009C6FD5">
        <w:rPr>
          <w:noProof/>
          <w:lang w:val="en-ZA" w:eastAsia="en-ZA"/>
        </w:rPr>
        <w:drawing>
          <wp:anchor distT="0" distB="0" distL="114300" distR="114300" simplePos="0" relativeHeight="251636224" behindDoc="0" locked="0" layoutInCell="1" allowOverlap="1" wp14:anchorId="45AED7A0" wp14:editId="5F92E991">
            <wp:simplePos x="0" y="0"/>
            <wp:positionH relativeFrom="column">
              <wp:posOffset>571500</wp:posOffset>
            </wp:positionH>
            <wp:positionV relativeFrom="paragraph">
              <wp:posOffset>-144780</wp:posOffset>
            </wp:positionV>
            <wp:extent cx="3835400" cy="1402080"/>
            <wp:effectExtent l="0" t="0" r="0" b="7620"/>
            <wp:wrapSquare wrapText="bothSides"/>
            <wp:docPr id="9669" name="Picture 9669" descr="wor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9" descr="word description"/>
                    <pic:cNvPicPr>
                      <a:picLocks noChangeAspect="1" noChangeArrowheads="1"/>
                    </pic:cNvPicPr>
                  </pic:nvPicPr>
                  <pic:blipFill>
                    <a:blip r:embed="rId86">
                      <a:extLst>
                        <a:ext uri="{28A0092B-C50C-407E-A947-70E740481C1C}">
                          <a14:useLocalDpi xmlns:a14="http://schemas.microsoft.com/office/drawing/2010/main" val="0"/>
                        </a:ext>
                      </a:extLst>
                    </a:blip>
                    <a:srcRect l="4688" t="31586" r="49435" b="5908"/>
                    <a:stretch>
                      <a:fillRect/>
                    </a:stretch>
                  </pic:blipFill>
                  <pic:spPr bwMode="auto">
                    <a:xfrm>
                      <a:off x="0" y="0"/>
                      <a:ext cx="3835400" cy="1402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61EF6B" w14:textId="77777777" w:rsidR="00D06CEF" w:rsidRPr="009C6FD5" w:rsidRDefault="00D06CEF" w:rsidP="00D06CEF">
      <w:pPr>
        <w:ind w:left="363"/>
        <w:rPr>
          <w:lang w:val="en-ZA"/>
        </w:rPr>
      </w:pPr>
    </w:p>
    <w:p w14:paraId="692A98DC" w14:textId="77777777" w:rsidR="00D06CEF" w:rsidRPr="009C6FD5" w:rsidRDefault="00D06CEF" w:rsidP="00D06CEF">
      <w:pPr>
        <w:ind w:left="363"/>
        <w:rPr>
          <w:lang w:val="en-ZA"/>
        </w:rPr>
      </w:pPr>
    </w:p>
    <w:p w14:paraId="22372A95" w14:textId="77777777" w:rsidR="00D06CEF" w:rsidRPr="009C6FD5" w:rsidRDefault="00D06CEF" w:rsidP="00D06CEF">
      <w:pPr>
        <w:ind w:left="363"/>
        <w:rPr>
          <w:lang w:val="en-ZA"/>
        </w:rPr>
      </w:pPr>
    </w:p>
    <w:p w14:paraId="396956DE" w14:textId="77777777" w:rsidR="00D06CEF" w:rsidRPr="009C6FD5" w:rsidRDefault="00D06CEF" w:rsidP="00D06CEF">
      <w:pPr>
        <w:ind w:left="363"/>
        <w:rPr>
          <w:lang w:val="en-ZA"/>
        </w:rPr>
      </w:pPr>
    </w:p>
    <w:p w14:paraId="19365A18" w14:textId="77777777" w:rsidR="000107E0" w:rsidRPr="009C6FD5" w:rsidRDefault="000107E0" w:rsidP="00D06CEF">
      <w:pPr>
        <w:rPr>
          <w:lang w:val="en-ZA"/>
        </w:rPr>
      </w:pPr>
    </w:p>
    <w:p w14:paraId="552AFD38" w14:textId="77777777" w:rsidR="00D06CEF" w:rsidRPr="009C6FD5" w:rsidRDefault="00D06CEF" w:rsidP="00D06CEF">
      <w:pPr>
        <w:rPr>
          <w:lang w:val="en-ZA"/>
        </w:rPr>
      </w:pPr>
      <w:r w:rsidRPr="009C6FD5">
        <w:rPr>
          <w:lang w:val="en-ZA"/>
        </w:rPr>
        <w:t>If we now look at the second word quoted, stap, the dictionary would give the following information:</w:t>
      </w:r>
    </w:p>
    <w:p w14:paraId="6D413784" w14:textId="77777777" w:rsidR="00D06CEF" w:rsidRPr="009C6FD5" w:rsidRDefault="00483466" w:rsidP="00D06CEF">
      <w:pPr>
        <w:rPr>
          <w:lang w:val="en-ZA"/>
        </w:rPr>
      </w:pPr>
      <w:r w:rsidRPr="009C6FD5">
        <w:rPr>
          <w:noProof/>
          <w:lang w:val="en-ZA" w:eastAsia="en-ZA"/>
        </w:rPr>
        <w:drawing>
          <wp:anchor distT="0" distB="0" distL="114300" distR="114300" simplePos="0" relativeHeight="251638272" behindDoc="0" locked="0" layoutInCell="1" allowOverlap="1" wp14:anchorId="221754B7" wp14:editId="7419BFAD">
            <wp:simplePos x="0" y="0"/>
            <wp:positionH relativeFrom="column">
              <wp:posOffset>1600200</wp:posOffset>
            </wp:positionH>
            <wp:positionV relativeFrom="paragraph">
              <wp:posOffset>162560</wp:posOffset>
            </wp:positionV>
            <wp:extent cx="3149600" cy="1889760"/>
            <wp:effectExtent l="0" t="0" r="0" b="0"/>
            <wp:wrapSquare wrapText="bothSides"/>
            <wp:docPr id="9671" name="Picture 9671" descr="word description afr to e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1" descr="word description afr to eng"/>
                    <pic:cNvPicPr>
                      <a:picLocks noChangeAspect="1" noChangeArrowheads="1"/>
                    </pic:cNvPicPr>
                  </pic:nvPicPr>
                  <pic:blipFill>
                    <a:blip r:embed="rId87">
                      <a:extLst>
                        <a:ext uri="{28A0092B-C50C-407E-A947-70E740481C1C}">
                          <a14:useLocalDpi xmlns:a14="http://schemas.microsoft.com/office/drawing/2010/main" val="0"/>
                        </a:ext>
                      </a:extLst>
                    </a:blip>
                    <a:srcRect l="15517" t="9662" r="6897" b="55499"/>
                    <a:stretch>
                      <a:fillRect/>
                    </a:stretch>
                  </pic:blipFill>
                  <pic:spPr bwMode="auto">
                    <a:xfrm>
                      <a:off x="0" y="0"/>
                      <a:ext cx="3149600" cy="1889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FBAB8D" w14:textId="77777777" w:rsidR="00D06CEF" w:rsidRPr="009C6FD5" w:rsidRDefault="00D06CEF" w:rsidP="00D06CEF">
      <w:pPr>
        <w:rPr>
          <w:lang w:val="en-ZA"/>
        </w:rPr>
      </w:pPr>
    </w:p>
    <w:p w14:paraId="46F12FF1" w14:textId="77777777" w:rsidR="00D06CEF" w:rsidRPr="009C6FD5" w:rsidRDefault="00D06CEF" w:rsidP="00D06CEF">
      <w:pPr>
        <w:rPr>
          <w:lang w:val="en-ZA"/>
        </w:rPr>
      </w:pPr>
    </w:p>
    <w:p w14:paraId="2DC903CC" w14:textId="77777777" w:rsidR="00D06CEF" w:rsidRPr="009C6FD5" w:rsidRDefault="00D06CEF" w:rsidP="00D06CEF">
      <w:pPr>
        <w:rPr>
          <w:lang w:val="en-ZA"/>
        </w:rPr>
      </w:pPr>
    </w:p>
    <w:p w14:paraId="13A37B62" w14:textId="77777777" w:rsidR="00D06CEF" w:rsidRPr="009C6FD5" w:rsidRDefault="00D06CEF" w:rsidP="00D06CEF">
      <w:pPr>
        <w:rPr>
          <w:lang w:val="en-ZA"/>
        </w:rPr>
      </w:pPr>
    </w:p>
    <w:p w14:paraId="01C12304" w14:textId="77777777" w:rsidR="00D06CEF" w:rsidRPr="009C6FD5" w:rsidRDefault="00D06CEF" w:rsidP="00D06CEF">
      <w:pPr>
        <w:rPr>
          <w:lang w:val="en-ZA"/>
        </w:rPr>
      </w:pPr>
    </w:p>
    <w:p w14:paraId="6968FDB5" w14:textId="77777777" w:rsidR="00D06CEF" w:rsidRPr="009C6FD5" w:rsidRDefault="00D06CEF" w:rsidP="00D06CEF">
      <w:pPr>
        <w:rPr>
          <w:lang w:val="en-ZA"/>
        </w:rPr>
      </w:pPr>
    </w:p>
    <w:p w14:paraId="7BD9FDDE" w14:textId="77777777" w:rsidR="00D06CEF" w:rsidRPr="009C6FD5" w:rsidRDefault="00D06CEF" w:rsidP="00D06CEF">
      <w:pPr>
        <w:rPr>
          <w:lang w:val="en-ZA"/>
        </w:rPr>
      </w:pPr>
    </w:p>
    <w:p w14:paraId="74ED1AD1" w14:textId="77777777" w:rsidR="00D06CEF" w:rsidRPr="009C6FD5" w:rsidRDefault="00D06CEF" w:rsidP="00D06CEF">
      <w:pPr>
        <w:rPr>
          <w:lang w:val="en-ZA"/>
        </w:rPr>
      </w:pPr>
    </w:p>
    <w:p w14:paraId="472AB6CA" w14:textId="77777777" w:rsidR="00D06CEF" w:rsidRPr="00DB0F3E" w:rsidRDefault="00D06CEF" w:rsidP="00DB0F3E">
      <w:pPr>
        <w:pStyle w:val="Heading4"/>
      </w:pPr>
      <w:r w:rsidRPr="00DB0F3E">
        <w:t>Explanatory Dictionary</w:t>
      </w:r>
    </w:p>
    <w:p w14:paraId="4CB34EC1" w14:textId="77777777" w:rsidR="00D06CEF" w:rsidRPr="009C6FD5" w:rsidRDefault="00D06CEF" w:rsidP="00D06CEF">
      <w:pPr>
        <w:rPr>
          <w:lang w:val="en-ZA"/>
        </w:rPr>
      </w:pPr>
      <w:r w:rsidRPr="009C6FD5">
        <w:rPr>
          <w:lang w:val="en-ZA"/>
        </w:rPr>
        <w:t>An explanatory dictionary gives the word, its meaning as well as advice on how to use it in practice.  This dictionary would be in one language only,  English or Afrikaans or Sotho, etc.  There is only one language involved, so there will not be references to the Afrikaans or Sotho equivalent.</w:t>
      </w:r>
    </w:p>
    <w:p w14:paraId="15E1271F" w14:textId="77777777" w:rsidR="00D06CEF" w:rsidRPr="009C6FD5" w:rsidRDefault="00D06CEF" w:rsidP="00D06CEF">
      <w:pPr>
        <w:rPr>
          <w:lang w:val="en-ZA"/>
        </w:rPr>
      </w:pPr>
      <w:r w:rsidRPr="009C6FD5">
        <w:rPr>
          <w:lang w:val="en-ZA"/>
        </w:rPr>
        <w:t>If we look up the word walk in an explanatory dictionary, we will get the following information:</w:t>
      </w:r>
    </w:p>
    <w:p w14:paraId="79A67E0A" w14:textId="77777777" w:rsidR="00D06CEF" w:rsidRPr="009C6FD5" w:rsidRDefault="00483466" w:rsidP="00D06CEF">
      <w:pPr>
        <w:rPr>
          <w:lang w:val="en-ZA"/>
        </w:rPr>
      </w:pPr>
      <w:r w:rsidRPr="009C6FD5">
        <w:rPr>
          <w:noProof/>
          <w:lang w:val="en-ZA" w:eastAsia="en-ZA"/>
        </w:rPr>
        <w:drawing>
          <wp:anchor distT="0" distB="0" distL="114300" distR="114300" simplePos="0" relativeHeight="251637248" behindDoc="0" locked="0" layoutInCell="1" allowOverlap="1" wp14:anchorId="1ADB4FD4" wp14:editId="6A9234C8">
            <wp:simplePos x="0" y="0"/>
            <wp:positionH relativeFrom="column">
              <wp:posOffset>1028700</wp:posOffset>
            </wp:positionH>
            <wp:positionV relativeFrom="paragraph">
              <wp:posOffset>146685</wp:posOffset>
            </wp:positionV>
            <wp:extent cx="2984500" cy="1816735"/>
            <wp:effectExtent l="0" t="0" r="6350" b="0"/>
            <wp:wrapSquare wrapText="bothSides"/>
            <wp:docPr id="9670" name="Picture 9670" descr="word description expl d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0" descr="word description expl dict"/>
                    <pic:cNvPicPr>
                      <a:picLocks noChangeAspect="1" noChangeArrowheads="1"/>
                    </pic:cNvPicPr>
                  </pic:nvPicPr>
                  <pic:blipFill>
                    <a:blip r:embed="rId88">
                      <a:extLst>
                        <a:ext uri="{28A0092B-C50C-407E-A947-70E740481C1C}">
                          <a14:useLocalDpi xmlns:a14="http://schemas.microsoft.com/office/drawing/2010/main" val="0"/>
                        </a:ext>
                      </a:extLst>
                    </a:blip>
                    <a:srcRect l="3847" t="10381" r="7692" b="30031"/>
                    <a:stretch>
                      <a:fillRect/>
                    </a:stretch>
                  </pic:blipFill>
                  <pic:spPr bwMode="auto">
                    <a:xfrm>
                      <a:off x="0" y="0"/>
                      <a:ext cx="2984500" cy="18167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3E452A" w14:textId="77777777" w:rsidR="00D06CEF" w:rsidRPr="009C6FD5" w:rsidRDefault="00D06CEF" w:rsidP="00D06CEF">
      <w:pPr>
        <w:rPr>
          <w:lang w:val="en-ZA"/>
        </w:rPr>
      </w:pPr>
    </w:p>
    <w:p w14:paraId="06F015BB" w14:textId="77777777" w:rsidR="00D06CEF" w:rsidRPr="009C6FD5" w:rsidRDefault="00D06CEF" w:rsidP="00D06CEF">
      <w:pPr>
        <w:rPr>
          <w:lang w:val="en-ZA"/>
        </w:rPr>
      </w:pPr>
    </w:p>
    <w:p w14:paraId="437E66A0" w14:textId="77777777" w:rsidR="00D06CEF" w:rsidRPr="009C6FD5" w:rsidRDefault="00D06CEF" w:rsidP="00D06CEF">
      <w:pPr>
        <w:rPr>
          <w:lang w:val="en-ZA"/>
        </w:rPr>
      </w:pPr>
    </w:p>
    <w:p w14:paraId="6333E1BA" w14:textId="77777777" w:rsidR="00D06CEF" w:rsidRPr="009C6FD5" w:rsidRDefault="00D06CEF" w:rsidP="00D06CEF">
      <w:pPr>
        <w:rPr>
          <w:lang w:val="en-ZA"/>
        </w:rPr>
      </w:pPr>
    </w:p>
    <w:p w14:paraId="586796C7" w14:textId="77777777" w:rsidR="00D06CEF" w:rsidRPr="009C6FD5" w:rsidRDefault="00D06CEF" w:rsidP="00D06CEF">
      <w:pPr>
        <w:rPr>
          <w:lang w:val="en-ZA"/>
        </w:rPr>
      </w:pPr>
    </w:p>
    <w:p w14:paraId="191033F3" w14:textId="77777777" w:rsidR="00D06CEF" w:rsidRPr="009C6FD5" w:rsidRDefault="00D06CEF" w:rsidP="00D06CEF">
      <w:pPr>
        <w:rPr>
          <w:lang w:val="en-ZA"/>
        </w:rPr>
      </w:pPr>
    </w:p>
    <w:p w14:paraId="1DA5BB16" w14:textId="77777777" w:rsidR="00D06CEF" w:rsidRPr="009C6FD5" w:rsidRDefault="00D06CEF" w:rsidP="00D06CEF">
      <w:pPr>
        <w:rPr>
          <w:lang w:val="en-ZA"/>
        </w:rPr>
      </w:pPr>
    </w:p>
    <w:p w14:paraId="7A06EB3E" w14:textId="77777777" w:rsidR="000107E0" w:rsidRPr="009C6FD5" w:rsidRDefault="000107E0" w:rsidP="00D06CEF">
      <w:pPr>
        <w:rPr>
          <w:lang w:val="en-ZA"/>
        </w:rPr>
      </w:pPr>
    </w:p>
    <w:p w14:paraId="767BA8D3" w14:textId="77777777" w:rsidR="00D06CEF" w:rsidRPr="009C6FD5" w:rsidRDefault="00D06CEF" w:rsidP="00D06CEF">
      <w:pPr>
        <w:rPr>
          <w:lang w:val="en-ZA"/>
        </w:rPr>
      </w:pPr>
      <w:r w:rsidRPr="009C6FD5">
        <w:rPr>
          <w:lang w:val="en-ZA"/>
        </w:rPr>
        <w:t>In the front of the dictionary you will find a guide on how to use the dictionary.</w:t>
      </w:r>
    </w:p>
    <w:p w14:paraId="010897E0" w14:textId="77777777" w:rsidR="00D06CEF" w:rsidRPr="009C6FD5" w:rsidRDefault="00D06CEF" w:rsidP="00D06CEF">
      <w:pPr>
        <w:rPr>
          <w:lang w:val="en-ZA"/>
        </w:rPr>
      </w:pPr>
      <w:r w:rsidRPr="009C6FD5">
        <w:rPr>
          <w:lang w:val="en-ZA"/>
        </w:rPr>
        <w:t>Many of these descriptions will sound like gobbledygook to you.  What is important for now is that you can refer to the beginning of the dictionary in order to understand what the descriptions in the dictionary mean.</w:t>
      </w:r>
    </w:p>
    <w:p w14:paraId="41B70B2C" w14:textId="77777777" w:rsidR="00D06CEF" w:rsidRPr="009C6FD5" w:rsidRDefault="00D06CEF" w:rsidP="00D06CEF">
      <w:pPr>
        <w:rPr>
          <w:lang w:val="en-ZA"/>
        </w:rPr>
      </w:pPr>
    </w:p>
    <w:p w14:paraId="26346390" w14:textId="77777777" w:rsidR="00D06CEF" w:rsidRPr="009C6FD5" w:rsidRDefault="00D06CEF" w:rsidP="00D06CEF">
      <w:pPr>
        <w:rPr>
          <w:lang w:val="en-ZA"/>
        </w:rPr>
      </w:pPr>
      <w:r w:rsidRPr="009C6FD5">
        <w:rPr>
          <w:lang w:val="en-ZA"/>
        </w:rPr>
        <w:t>As you can see, the main word is quoted in bold, with variations of the same word quoted afterwards and then follow explanations of what the word means as well as how to use the word in a sentence.</w:t>
      </w:r>
    </w:p>
    <w:p w14:paraId="42DC62AE" w14:textId="77777777" w:rsidR="00D06CEF" w:rsidRPr="009C6FD5" w:rsidRDefault="00D06CEF" w:rsidP="00D06CEF">
      <w:pPr>
        <w:rPr>
          <w:lang w:val="en-ZA"/>
        </w:rPr>
      </w:pPr>
      <w:r w:rsidRPr="009C6FD5">
        <w:rPr>
          <w:lang w:val="en-ZA"/>
        </w:rPr>
        <w:t>Dictionaries usually also tell you how to pronounce the word correctly.</w:t>
      </w:r>
    </w:p>
    <w:p w14:paraId="1BC27F1C" w14:textId="77777777" w:rsidR="00D06CEF" w:rsidRPr="009C6FD5" w:rsidRDefault="00D06CEF" w:rsidP="00D06CEF">
      <w:pPr>
        <w:rPr>
          <w:lang w:val="en-ZA"/>
        </w:rPr>
      </w:pPr>
    </w:p>
    <w:p w14:paraId="0F931D1B" w14:textId="77777777" w:rsidR="00D06CEF" w:rsidRPr="009C6FD5" w:rsidRDefault="00483466" w:rsidP="00D06CEF">
      <w:pPr>
        <w:rPr>
          <w:lang w:val="en-ZA"/>
        </w:rPr>
      </w:pPr>
      <w:r w:rsidRPr="009C6FD5">
        <w:rPr>
          <w:noProof/>
          <w:lang w:val="en-ZA" w:eastAsia="en-ZA"/>
        </w:rPr>
        <w:drawing>
          <wp:inline distT="0" distB="0" distL="0" distR="0" wp14:anchorId="05FFC26A" wp14:editId="3FD2033F">
            <wp:extent cx="5876925" cy="4829175"/>
            <wp:effectExtent l="0" t="0" r="9525" b="9525"/>
            <wp:docPr id="9731" name="Picture 9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76925" cy="4829175"/>
                    </a:xfrm>
                    <a:prstGeom prst="rect">
                      <a:avLst/>
                    </a:prstGeom>
                    <a:noFill/>
                  </pic:spPr>
                </pic:pic>
              </a:graphicData>
            </a:graphic>
          </wp:inline>
        </w:drawing>
      </w:r>
    </w:p>
    <w:p w14:paraId="19D056AC" w14:textId="77777777" w:rsidR="00D06CEF" w:rsidRPr="009C6FD5" w:rsidRDefault="00D06CEF" w:rsidP="00D06CEF">
      <w:pPr>
        <w:rPr>
          <w:lang w:val="en-ZA"/>
        </w:rPr>
      </w:pPr>
    </w:p>
    <w:p w14:paraId="6899D15C" w14:textId="77777777" w:rsidR="00D06CEF" w:rsidRPr="00DB0F3E" w:rsidRDefault="00D06CEF" w:rsidP="00DB0F3E">
      <w:pPr>
        <w:pStyle w:val="Heading4"/>
      </w:pPr>
      <w:r w:rsidRPr="00DB0F3E">
        <w:t>Thesaurus</w:t>
      </w:r>
    </w:p>
    <w:p w14:paraId="70019E32" w14:textId="77777777" w:rsidR="00D06CEF" w:rsidRPr="009C6FD5" w:rsidRDefault="00D06CEF" w:rsidP="00D06CEF">
      <w:pPr>
        <w:rPr>
          <w:lang w:val="en-ZA"/>
        </w:rPr>
      </w:pPr>
      <w:r w:rsidRPr="009C6FD5">
        <w:rPr>
          <w:lang w:val="en-ZA"/>
        </w:rPr>
        <w:t>A thesaurus is a dictionary that contains lists of words that have the same, similar or related meaning.  If you look up the word walk in a thesaurus, you will find the following lists, usually with explanations of the words included: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58"/>
        <w:gridCol w:w="1650"/>
      </w:tblGrid>
      <w:tr w:rsidR="00D06CEF" w:rsidRPr="009C6FD5" w14:paraId="2F94AAA0" w14:textId="77777777" w:rsidTr="005C3AF6">
        <w:tc>
          <w:tcPr>
            <w:tcW w:w="1758" w:type="dxa"/>
          </w:tcPr>
          <w:p w14:paraId="091ED3F6" w14:textId="77777777" w:rsidR="00D06CEF" w:rsidRPr="009C6FD5" w:rsidRDefault="00D06CEF" w:rsidP="00830B58">
            <w:pPr>
              <w:rPr>
                <w:lang w:val="en-ZA"/>
              </w:rPr>
            </w:pPr>
            <w:r w:rsidRPr="009C6FD5">
              <w:rPr>
                <w:lang w:val="en-ZA"/>
              </w:rPr>
              <w:t>Saunter</w:t>
            </w:r>
          </w:p>
        </w:tc>
        <w:tc>
          <w:tcPr>
            <w:tcW w:w="1650" w:type="dxa"/>
          </w:tcPr>
          <w:p w14:paraId="7EB63824" w14:textId="77777777" w:rsidR="00D06CEF" w:rsidRPr="009C6FD5" w:rsidRDefault="00D06CEF" w:rsidP="00830B58">
            <w:pPr>
              <w:rPr>
                <w:lang w:val="en-ZA"/>
              </w:rPr>
            </w:pPr>
            <w:r w:rsidRPr="009C6FD5">
              <w:rPr>
                <w:lang w:val="en-ZA"/>
              </w:rPr>
              <w:t>Stroll</w:t>
            </w:r>
          </w:p>
        </w:tc>
      </w:tr>
      <w:tr w:rsidR="00D06CEF" w:rsidRPr="009C6FD5" w14:paraId="019FFF74" w14:textId="77777777" w:rsidTr="005C3AF6">
        <w:tc>
          <w:tcPr>
            <w:tcW w:w="1758" w:type="dxa"/>
          </w:tcPr>
          <w:p w14:paraId="7562852D" w14:textId="77777777" w:rsidR="00D06CEF" w:rsidRPr="009C6FD5" w:rsidRDefault="00D06CEF" w:rsidP="00830B58">
            <w:pPr>
              <w:rPr>
                <w:lang w:val="en-ZA"/>
              </w:rPr>
            </w:pPr>
            <w:r w:rsidRPr="009C6FD5">
              <w:rPr>
                <w:lang w:val="en-ZA"/>
              </w:rPr>
              <w:t>Amble</w:t>
            </w:r>
          </w:p>
        </w:tc>
        <w:tc>
          <w:tcPr>
            <w:tcW w:w="1650" w:type="dxa"/>
          </w:tcPr>
          <w:p w14:paraId="5F9C135F" w14:textId="77777777" w:rsidR="00D06CEF" w:rsidRPr="009C6FD5" w:rsidRDefault="00D06CEF" w:rsidP="00830B58">
            <w:pPr>
              <w:rPr>
                <w:lang w:val="en-ZA"/>
              </w:rPr>
            </w:pPr>
            <w:r w:rsidRPr="009C6FD5">
              <w:rPr>
                <w:lang w:val="en-ZA"/>
              </w:rPr>
              <w:t>March</w:t>
            </w:r>
          </w:p>
        </w:tc>
      </w:tr>
      <w:tr w:rsidR="00D06CEF" w:rsidRPr="009C6FD5" w14:paraId="41C24FA6" w14:textId="77777777" w:rsidTr="005C3AF6">
        <w:tc>
          <w:tcPr>
            <w:tcW w:w="1758" w:type="dxa"/>
          </w:tcPr>
          <w:p w14:paraId="7217B3BE" w14:textId="77777777" w:rsidR="00D06CEF" w:rsidRPr="009C6FD5" w:rsidRDefault="00D06CEF" w:rsidP="00830B58">
            <w:pPr>
              <w:rPr>
                <w:lang w:val="en-ZA"/>
              </w:rPr>
            </w:pPr>
            <w:r w:rsidRPr="009C6FD5">
              <w:rPr>
                <w:lang w:val="en-ZA"/>
              </w:rPr>
              <w:t>Stride</w:t>
            </w:r>
          </w:p>
        </w:tc>
        <w:tc>
          <w:tcPr>
            <w:tcW w:w="1650" w:type="dxa"/>
          </w:tcPr>
          <w:p w14:paraId="12577F7B" w14:textId="77777777" w:rsidR="00D06CEF" w:rsidRPr="009C6FD5" w:rsidRDefault="00D06CEF" w:rsidP="00830B58">
            <w:pPr>
              <w:rPr>
                <w:lang w:val="en-ZA"/>
              </w:rPr>
            </w:pPr>
            <w:r w:rsidRPr="009C6FD5">
              <w:rPr>
                <w:lang w:val="en-ZA"/>
              </w:rPr>
              <w:t>Pace</w:t>
            </w:r>
          </w:p>
        </w:tc>
      </w:tr>
      <w:tr w:rsidR="00D06CEF" w:rsidRPr="009C6FD5" w14:paraId="1F8779CA" w14:textId="77777777" w:rsidTr="005C3AF6">
        <w:tc>
          <w:tcPr>
            <w:tcW w:w="1758" w:type="dxa"/>
          </w:tcPr>
          <w:p w14:paraId="56767576" w14:textId="77777777" w:rsidR="00D06CEF" w:rsidRPr="009C6FD5" w:rsidRDefault="00D06CEF" w:rsidP="00830B58">
            <w:pPr>
              <w:rPr>
                <w:lang w:val="en-ZA"/>
              </w:rPr>
            </w:pPr>
            <w:r w:rsidRPr="009C6FD5">
              <w:rPr>
                <w:lang w:val="en-ZA"/>
              </w:rPr>
              <w:t>Hike</w:t>
            </w:r>
          </w:p>
        </w:tc>
        <w:tc>
          <w:tcPr>
            <w:tcW w:w="1650" w:type="dxa"/>
          </w:tcPr>
          <w:p w14:paraId="198507C3" w14:textId="77777777" w:rsidR="00D06CEF" w:rsidRPr="009C6FD5" w:rsidRDefault="00D06CEF" w:rsidP="00830B58">
            <w:pPr>
              <w:rPr>
                <w:lang w:val="en-ZA"/>
              </w:rPr>
            </w:pPr>
            <w:r w:rsidRPr="009C6FD5">
              <w:rPr>
                <w:lang w:val="en-ZA"/>
              </w:rPr>
              <w:t>Toddle</w:t>
            </w:r>
          </w:p>
        </w:tc>
      </w:tr>
      <w:tr w:rsidR="00D06CEF" w:rsidRPr="009C6FD5" w14:paraId="59A32EDF" w14:textId="77777777" w:rsidTr="005C3AF6">
        <w:tc>
          <w:tcPr>
            <w:tcW w:w="1758" w:type="dxa"/>
          </w:tcPr>
          <w:p w14:paraId="2B580BD5" w14:textId="77777777" w:rsidR="00D06CEF" w:rsidRPr="009C6FD5" w:rsidRDefault="00D06CEF" w:rsidP="00830B58">
            <w:pPr>
              <w:rPr>
                <w:lang w:val="en-ZA"/>
              </w:rPr>
            </w:pPr>
            <w:r w:rsidRPr="009C6FD5">
              <w:rPr>
                <w:lang w:val="en-ZA"/>
              </w:rPr>
              <w:t>Totter</w:t>
            </w:r>
          </w:p>
        </w:tc>
        <w:tc>
          <w:tcPr>
            <w:tcW w:w="1650" w:type="dxa"/>
          </w:tcPr>
          <w:p w14:paraId="6BCAAEDC" w14:textId="77777777" w:rsidR="00D06CEF" w:rsidRPr="009C6FD5" w:rsidRDefault="00D06CEF" w:rsidP="00D06CEF">
            <w:pPr>
              <w:pStyle w:val="LCNormal"/>
            </w:pPr>
          </w:p>
        </w:tc>
      </w:tr>
    </w:tbl>
    <w:p w14:paraId="644A1214" w14:textId="77777777" w:rsidR="00D06CEF" w:rsidRPr="009C6FD5" w:rsidRDefault="00D06CEF" w:rsidP="00D06CEF">
      <w:pPr>
        <w:pStyle w:val="L"/>
        <w:tabs>
          <w:tab w:val="clear" w:pos="556"/>
        </w:tabs>
        <w:ind w:left="170" w:firstLine="0"/>
        <w:rPr>
          <w:lang w:val="en-ZA"/>
        </w:rPr>
      </w:pPr>
    </w:p>
    <w:p w14:paraId="08A466C8" w14:textId="77777777" w:rsidR="00D06CEF" w:rsidRPr="009C6FD5" w:rsidRDefault="00D06CEF" w:rsidP="00D06CEF">
      <w:pPr>
        <w:rPr>
          <w:lang w:val="en-ZA"/>
        </w:rPr>
      </w:pPr>
      <w:r w:rsidRPr="009C6FD5">
        <w:rPr>
          <w:lang w:val="en-ZA"/>
        </w:rPr>
        <w:t>This will enable you to choose the exact word to use, or to determine the exact meaning of the word that was used in the piece of writing.</w:t>
      </w:r>
    </w:p>
    <w:p w14:paraId="2607AE25" w14:textId="77777777" w:rsidR="00D06CEF" w:rsidRPr="009C6FD5" w:rsidRDefault="00D06CEF" w:rsidP="00D06CEF">
      <w:pPr>
        <w:rPr>
          <w:lang w:val="en-ZA"/>
        </w:rPr>
      </w:pPr>
      <w:r w:rsidRPr="009C6FD5">
        <w:rPr>
          <w:lang w:val="en-ZA"/>
        </w:rPr>
        <w:t>The sooner you get into the habit of looking up words that you don’t understand, the sooner you will improve your language and communication skills in general.  If you don’t own a dictionary, you will probably find one at your place of employment and your local library will also have dictionaries.</w:t>
      </w:r>
    </w:p>
    <w:p w14:paraId="0FB090B8" w14:textId="77777777" w:rsidR="00D06CEF" w:rsidRPr="009C6FD5" w:rsidRDefault="00D06CEF" w:rsidP="005736AC">
      <w:pPr>
        <w:pStyle w:val="Heading2"/>
        <w:rPr>
          <w:lang w:val="en-ZA"/>
        </w:rPr>
      </w:pPr>
      <w:bookmarkStart w:id="541" w:name="_Toc201073942"/>
      <w:bookmarkStart w:id="542" w:name="_Toc495930150"/>
      <w:r w:rsidRPr="009C6FD5">
        <w:rPr>
          <w:lang w:val="en-ZA"/>
        </w:rPr>
        <w:t>Use learning resources effectively</w:t>
      </w:r>
      <w:bookmarkEnd w:id="541"/>
      <w:bookmarkEnd w:id="542"/>
    </w:p>
    <w:p w14:paraId="03AC9D11" w14:textId="77777777" w:rsidR="00D06CEF" w:rsidRPr="009C6FD5" w:rsidRDefault="00D06CEF" w:rsidP="00D06CEF">
      <w:pPr>
        <w:rPr>
          <w:lang w:val="en-ZA"/>
        </w:rPr>
      </w:pPr>
      <w:r w:rsidRPr="009C6FD5">
        <w:rPr>
          <w:lang w:val="en-ZA"/>
        </w:rPr>
        <w:t xml:space="preserve">The purpose of using learning resources is to gather information.  This is called research.  When doing research, make sure that you focus on collecting information that applies to the topic or subject you want information on. </w:t>
      </w:r>
    </w:p>
    <w:p w14:paraId="10124DD3" w14:textId="77777777" w:rsidR="00D06CEF" w:rsidRPr="009C6FD5" w:rsidRDefault="00D06CEF" w:rsidP="00D06CEF">
      <w:pPr>
        <w:rPr>
          <w:lang w:val="en-ZA"/>
        </w:rPr>
      </w:pPr>
      <w:r w:rsidRPr="009C6FD5">
        <w:rPr>
          <w:lang w:val="en-ZA"/>
        </w:rPr>
        <w:t>Once you have gathered information, the material you have collected has to be organised.  Follow these steps:</w:t>
      </w:r>
    </w:p>
    <w:p w14:paraId="2940576B" w14:textId="77777777" w:rsidR="00D06CEF" w:rsidRPr="009C6FD5" w:rsidRDefault="00D06CEF" w:rsidP="00BD3566">
      <w:pPr>
        <w:pStyle w:val="H3"/>
        <w:rPr>
          <w:lang w:val="en-ZA"/>
        </w:rPr>
      </w:pPr>
      <w:bookmarkStart w:id="543" w:name="_Toc495930151"/>
      <w:r w:rsidRPr="009C6FD5">
        <w:rPr>
          <w:lang w:val="en-ZA"/>
        </w:rPr>
        <w:t>Sorting and categorizing</w:t>
      </w:r>
      <w:bookmarkEnd w:id="543"/>
    </w:p>
    <w:p w14:paraId="24666D74" w14:textId="77777777" w:rsidR="00D06CEF" w:rsidRPr="009C6FD5" w:rsidRDefault="00D06CEF" w:rsidP="00D06CEF">
      <w:pPr>
        <w:rPr>
          <w:lang w:val="en-ZA"/>
        </w:rPr>
      </w:pPr>
      <w:r w:rsidRPr="009C6FD5">
        <w:rPr>
          <w:lang w:val="en-ZA"/>
        </w:rPr>
        <w:t xml:space="preserve">Arrange or organise the information with common features or characteristics systematically in groups.  </w:t>
      </w:r>
    </w:p>
    <w:p w14:paraId="0881BCDB" w14:textId="77777777" w:rsidR="00D06CEF" w:rsidRPr="009C6FD5" w:rsidRDefault="00D06CEF" w:rsidP="00D06CEF">
      <w:pPr>
        <w:rPr>
          <w:lang w:val="en-ZA"/>
        </w:rPr>
      </w:pPr>
      <w:r w:rsidRPr="009C6FD5">
        <w:rPr>
          <w:lang w:val="en-ZA"/>
        </w:rPr>
        <w:t xml:space="preserve">All the information with similar content is grouped together.  Your classification will depend on the order in which you are going to write the document: you can sort the information </w:t>
      </w:r>
      <w:r w:rsidRPr="009C6FD5">
        <w:rPr>
          <w:b/>
          <w:lang w:val="en-ZA"/>
        </w:rPr>
        <w:t>chronologically</w:t>
      </w:r>
      <w:r w:rsidRPr="009C6FD5">
        <w:rPr>
          <w:lang w:val="en-ZA"/>
        </w:rPr>
        <w:t xml:space="preserve">, using </w:t>
      </w:r>
      <w:r w:rsidRPr="009C6FD5">
        <w:rPr>
          <w:b/>
          <w:lang w:val="en-ZA"/>
        </w:rPr>
        <w:t>contrast</w:t>
      </w:r>
      <w:r w:rsidRPr="009C6FD5">
        <w:rPr>
          <w:lang w:val="en-ZA"/>
        </w:rPr>
        <w:t xml:space="preserve"> or </w:t>
      </w:r>
      <w:r w:rsidRPr="009C6FD5">
        <w:rPr>
          <w:b/>
          <w:lang w:val="en-ZA"/>
        </w:rPr>
        <w:t>cause and effect</w:t>
      </w:r>
      <w:r w:rsidRPr="009C6FD5">
        <w:rPr>
          <w:lang w:val="en-ZA"/>
        </w:rPr>
        <w:t>.</w:t>
      </w:r>
    </w:p>
    <w:p w14:paraId="7436DC7F" w14:textId="77777777" w:rsidR="00D06CEF" w:rsidRPr="009C6FD5" w:rsidRDefault="00D06CEF" w:rsidP="00BD3566">
      <w:pPr>
        <w:pStyle w:val="H3"/>
        <w:rPr>
          <w:lang w:val="en-ZA"/>
        </w:rPr>
      </w:pPr>
      <w:bookmarkStart w:id="544" w:name="_Toc495930152"/>
      <w:r w:rsidRPr="009C6FD5">
        <w:rPr>
          <w:lang w:val="en-ZA"/>
        </w:rPr>
        <w:t>Sifting for relevance</w:t>
      </w:r>
      <w:bookmarkEnd w:id="544"/>
    </w:p>
    <w:p w14:paraId="77B5E427" w14:textId="77777777" w:rsidR="00D06CEF" w:rsidRPr="009C6FD5" w:rsidRDefault="00D06CEF" w:rsidP="00D06CEF">
      <w:pPr>
        <w:rPr>
          <w:lang w:val="en-ZA"/>
        </w:rPr>
      </w:pPr>
      <w:r w:rsidRPr="009C6FD5">
        <w:rPr>
          <w:lang w:val="en-ZA"/>
        </w:rPr>
        <w:t xml:space="preserve">Once you have classified the information and data, you have to sift through it for relevance.  </w:t>
      </w:r>
    </w:p>
    <w:p w14:paraId="17FE9B4A" w14:textId="77777777" w:rsidR="00D06CEF" w:rsidRPr="009C6FD5" w:rsidRDefault="00D06CEF" w:rsidP="00D06CEF">
      <w:pPr>
        <w:rPr>
          <w:lang w:val="en-ZA"/>
        </w:rPr>
      </w:pPr>
      <w:r w:rsidRPr="009C6FD5">
        <w:rPr>
          <w:lang w:val="en-ZA"/>
        </w:rPr>
        <w:t xml:space="preserve">Keep only the information that is </w:t>
      </w:r>
      <w:r w:rsidRPr="009C6FD5">
        <w:rPr>
          <w:b/>
          <w:lang w:val="en-ZA"/>
        </w:rPr>
        <w:t>relevant</w:t>
      </w:r>
      <w:r w:rsidRPr="009C6FD5">
        <w:rPr>
          <w:lang w:val="en-ZA"/>
        </w:rPr>
        <w:t xml:space="preserve"> to your topic, everything else can be discarded. In other words, if you are writing about plants that flower in summer, any information about plants that flower in autumn is not relevant, you cannot use it to enhance your writing and you should throw it away or put it to one side in case you need it in the future. </w:t>
      </w:r>
    </w:p>
    <w:p w14:paraId="1D9827BF" w14:textId="77777777" w:rsidR="00D06CEF" w:rsidRPr="009C6FD5" w:rsidRDefault="00D06CEF" w:rsidP="00BD3566">
      <w:pPr>
        <w:pStyle w:val="H3"/>
        <w:rPr>
          <w:lang w:val="en-ZA"/>
        </w:rPr>
      </w:pPr>
      <w:bookmarkStart w:id="545" w:name="_Toc495930153"/>
      <w:r w:rsidRPr="009C6FD5">
        <w:rPr>
          <w:lang w:val="en-ZA"/>
        </w:rPr>
        <w:t>Validity and reliability</w:t>
      </w:r>
      <w:bookmarkEnd w:id="545"/>
    </w:p>
    <w:p w14:paraId="71399743" w14:textId="77777777" w:rsidR="00D06CEF" w:rsidRPr="009C6FD5" w:rsidRDefault="00D06CEF" w:rsidP="00D06CEF">
      <w:pPr>
        <w:rPr>
          <w:lang w:val="en-ZA"/>
        </w:rPr>
      </w:pPr>
      <w:r w:rsidRPr="009C6FD5">
        <w:rPr>
          <w:lang w:val="en-ZA"/>
        </w:rPr>
        <w:t xml:space="preserve">Now you have to check your information for </w:t>
      </w:r>
      <w:r w:rsidRPr="009C6FD5">
        <w:rPr>
          <w:b/>
          <w:lang w:val="en-ZA"/>
        </w:rPr>
        <w:t>validity and reliability</w:t>
      </w:r>
      <w:r w:rsidRPr="009C6FD5">
        <w:rPr>
          <w:lang w:val="en-ZA"/>
        </w:rPr>
        <w:t xml:space="preserve">.  The obvious way of doing this is to </w:t>
      </w:r>
      <w:r w:rsidRPr="009C6FD5">
        <w:rPr>
          <w:b/>
          <w:lang w:val="en-ZA"/>
        </w:rPr>
        <w:t>check your facts with more than one source</w:t>
      </w:r>
      <w:r w:rsidRPr="009C6FD5">
        <w:rPr>
          <w:lang w:val="en-ZA"/>
        </w:rPr>
        <w:t xml:space="preserve">: </w:t>
      </w:r>
    </w:p>
    <w:p w14:paraId="496CCD1E" w14:textId="77777777" w:rsidR="00D06CEF" w:rsidRPr="009C6FD5" w:rsidRDefault="00D06CEF" w:rsidP="00BA7A58">
      <w:pPr>
        <w:numPr>
          <w:ilvl w:val="0"/>
          <w:numId w:val="26"/>
        </w:numPr>
        <w:spacing w:before="0" w:after="0"/>
        <w:rPr>
          <w:lang w:val="en-ZA"/>
        </w:rPr>
      </w:pPr>
      <w:r w:rsidRPr="009C6FD5">
        <w:rPr>
          <w:lang w:val="en-ZA"/>
        </w:rPr>
        <w:t xml:space="preserve">check more than one manual, </w:t>
      </w:r>
    </w:p>
    <w:p w14:paraId="6E05C167" w14:textId="77777777" w:rsidR="00D06CEF" w:rsidRPr="009C6FD5" w:rsidRDefault="00D06CEF" w:rsidP="00BA7A58">
      <w:pPr>
        <w:numPr>
          <w:ilvl w:val="0"/>
          <w:numId w:val="26"/>
        </w:numPr>
        <w:spacing w:before="0" w:after="0"/>
        <w:rPr>
          <w:lang w:val="en-ZA"/>
        </w:rPr>
      </w:pPr>
      <w:r w:rsidRPr="009C6FD5">
        <w:rPr>
          <w:lang w:val="en-ZA"/>
        </w:rPr>
        <w:t xml:space="preserve">talk to more than one expert, </w:t>
      </w:r>
    </w:p>
    <w:p w14:paraId="6DD96D86" w14:textId="77777777" w:rsidR="00D06CEF" w:rsidRPr="009C6FD5" w:rsidRDefault="00D06CEF" w:rsidP="00BA7A58">
      <w:pPr>
        <w:numPr>
          <w:ilvl w:val="0"/>
          <w:numId w:val="26"/>
        </w:numPr>
        <w:spacing w:before="0" w:after="0"/>
        <w:rPr>
          <w:lang w:val="en-ZA"/>
        </w:rPr>
      </w:pPr>
      <w:r w:rsidRPr="009C6FD5">
        <w:rPr>
          <w:lang w:val="en-ZA"/>
        </w:rPr>
        <w:t xml:space="preserve">visit more than one website, to ensure that your facts are correct.  </w:t>
      </w:r>
    </w:p>
    <w:p w14:paraId="494B971B" w14:textId="77777777" w:rsidR="00D06CEF" w:rsidRPr="009C6FD5" w:rsidRDefault="00D06CEF" w:rsidP="00D06CEF">
      <w:pPr>
        <w:rPr>
          <w:lang w:val="en-ZA"/>
        </w:rPr>
      </w:pPr>
      <w:r w:rsidRPr="009C6FD5">
        <w:rPr>
          <w:lang w:val="en-ZA"/>
        </w:rPr>
        <w:t>Preferably, you should use more than one manual, more than one website and the knowledge of more than one expert for each aspect that has to be checked.  If most of or all your sources state the same basic fact, you can be reasonably sure that the fact is correct.</w:t>
      </w:r>
    </w:p>
    <w:p w14:paraId="73F0B029" w14:textId="77777777" w:rsidR="00D06CEF" w:rsidRPr="009C6FD5" w:rsidRDefault="00D06CEF" w:rsidP="00BD3566">
      <w:pPr>
        <w:pStyle w:val="H3"/>
        <w:rPr>
          <w:lang w:val="en-ZA"/>
        </w:rPr>
      </w:pPr>
      <w:bookmarkStart w:id="546" w:name="_Toc151357253"/>
      <w:bookmarkStart w:id="547" w:name="_Toc137908212"/>
      <w:bookmarkStart w:id="548" w:name="_Toc495930154"/>
      <w:r w:rsidRPr="009C6FD5">
        <w:rPr>
          <w:lang w:val="en-ZA"/>
        </w:rPr>
        <w:t>Acknowledgement Of Resource</w:t>
      </w:r>
      <w:bookmarkEnd w:id="546"/>
      <w:bookmarkEnd w:id="547"/>
      <w:bookmarkEnd w:id="548"/>
    </w:p>
    <w:p w14:paraId="73A30E6D" w14:textId="77777777" w:rsidR="00D06CEF" w:rsidRPr="009C6FD5" w:rsidRDefault="00D06CEF" w:rsidP="00D06CEF">
      <w:pPr>
        <w:rPr>
          <w:lang w:val="en-ZA"/>
        </w:rPr>
      </w:pPr>
      <w:r w:rsidRPr="009C6FD5">
        <w:rPr>
          <w:lang w:val="en-ZA"/>
        </w:rPr>
        <w:t>You will often find information in a book, magazine article or even a web site that someone else has written.  When you use this information, you  have to give credit to the person whose written work you are using, even if you get the information from the Internet.</w:t>
      </w:r>
    </w:p>
    <w:p w14:paraId="516D5D6A" w14:textId="77777777" w:rsidR="00D06CEF" w:rsidRPr="009C6FD5" w:rsidRDefault="00D06CEF" w:rsidP="00D06CEF">
      <w:pPr>
        <w:rPr>
          <w:lang w:val="en-ZA"/>
        </w:rPr>
      </w:pPr>
    </w:p>
    <w:p w14:paraId="6BA5820C" w14:textId="77777777" w:rsidR="00D06CEF" w:rsidRPr="009C6FD5" w:rsidRDefault="00D06CEF" w:rsidP="00D06CEF">
      <w:pPr>
        <w:rPr>
          <w:lang w:val="en-ZA"/>
        </w:rPr>
      </w:pPr>
      <w:r w:rsidRPr="009C6FD5">
        <w:rPr>
          <w:lang w:val="en-ZA"/>
        </w:rPr>
        <w:t>Sometimes you have to get the approval of the author or publisher of the book before you are allowed to use the information.  If this is the case, you have to contact them before you can use the information.</w:t>
      </w:r>
    </w:p>
    <w:p w14:paraId="477AFEB2" w14:textId="77777777" w:rsidR="00D06CEF" w:rsidRPr="009C6FD5" w:rsidRDefault="00D06CEF" w:rsidP="00D06CEF">
      <w:pPr>
        <w:rPr>
          <w:lang w:val="en-ZA"/>
        </w:rPr>
      </w:pPr>
      <w:r w:rsidRPr="009C6FD5">
        <w:rPr>
          <w:lang w:val="en-ZA"/>
        </w:rPr>
        <w:t>Mostly, though, it is sufficient to acknowledge the original author and publisher by quoting their details in your work.  This is called a bibliography.</w:t>
      </w:r>
    </w:p>
    <w:p w14:paraId="5489C1B6" w14:textId="77777777" w:rsidR="00D06CEF" w:rsidRPr="009C6FD5" w:rsidRDefault="00D06CEF" w:rsidP="00D06CEF">
      <w:pPr>
        <w:rPr>
          <w:lang w:val="en-ZA"/>
        </w:rPr>
      </w:pPr>
      <w:r w:rsidRPr="009C6FD5">
        <w:rPr>
          <w:lang w:val="en-ZA"/>
        </w:rPr>
        <w:t>A bibliography is a record of the resources and sources you used during your research.  Follow the following format when quoting the sources of your information:</w:t>
      </w:r>
    </w:p>
    <w:p w14:paraId="43D95528" w14:textId="77777777" w:rsidR="00D06CEF" w:rsidRPr="009C6FD5" w:rsidRDefault="00D06CEF" w:rsidP="000107E0">
      <w:pPr>
        <w:pStyle w:val="ListBullet2"/>
        <w:rPr>
          <w:lang w:val="en-ZA"/>
        </w:rPr>
      </w:pPr>
      <w:r w:rsidRPr="009C6FD5">
        <w:rPr>
          <w:lang w:val="en-ZA"/>
        </w:rPr>
        <w:t>Author surname and initials</w:t>
      </w:r>
    </w:p>
    <w:p w14:paraId="03A4CAE8" w14:textId="77777777" w:rsidR="00D06CEF" w:rsidRPr="009C6FD5" w:rsidRDefault="00D06CEF" w:rsidP="000107E0">
      <w:pPr>
        <w:pStyle w:val="ListBullet2"/>
        <w:rPr>
          <w:lang w:val="en-ZA"/>
        </w:rPr>
      </w:pPr>
      <w:r w:rsidRPr="009C6FD5">
        <w:rPr>
          <w:lang w:val="en-ZA"/>
        </w:rPr>
        <w:t>The year it was published</w:t>
      </w:r>
    </w:p>
    <w:p w14:paraId="6408E4EB" w14:textId="77777777" w:rsidR="00D06CEF" w:rsidRPr="009C6FD5" w:rsidRDefault="00D06CEF" w:rsidP="000107E0">
      <w:pPr>
        <w:pStyle w:val="ListBullet2"/>
        <w:rPr>
          <w:lang w:val="en-ZA"/>
        </w:rPr>
      </w:pPr>
      <w:r w:rsidRPr="009C6FD5">
        <w:rPr>
          <w:lang w:val="en-ZA"/>
        </w:rPr>
        <w:t>The title of the book</w:t>
      </w:r>
    </w:p>
    <w:p w14:paraId="444305E1" w14:textId="77777777" w:rsidR="00D06CEF" w:rsidRPr="009C6FD5" w:rsidRDefault="00D06CEF" w:rsidP="000107E0">
      <w:pPr>
        <w:pStyle w:val="ListBullet2"/>
        <w:rPr>
          <w:lang w:val="en-ZA"/>
        </w:rPr>
      </w:pPr>
      <w:r w:rsidRPr="009C6FD5">
        <w:rPr>
          <w:lang w:val="en-ZA"/>
        </w:rPr>
        <w:t>Where it was published</w:t>
      </w:r>
    </w:p>
    <w:p w14:paraId="5A4561E7" w14:textId="77777777" w:rsidR="00D06CEF" w:rsidRPr="009C6FD5" w:rsidRDefault="00D06CEF" w:rsidP="000107E0">
      <w:pPr>
        <w:pStyle w:val="ListBullet2"/>
        <w:rPr>
          <w:lang w:val="en-ZA"/>
        </w:rPr>
      </w:pPr>
      <w:r w:rsidRPr="009C6FD5">
        <w:rPr>
          <w:lang w:val="en-ZA"/>
        </w:rPr>
        <w:t>The name of the publisher</w:t>
      </w:r>
    </w:p>
    <w:p w14:paraId="32C9BA9A" w14:textId="77777777" w:rsidR="00D06CEF" w:rsidRPr="009C6FD5" w:rsidRDefault="00D06CEF" w:rsidP="00D06CEF">
      <w:pPr>
        <w:rPr>
          <w:lang w:val="en-ZA"/>
        </w:rPr>
      </w:pPr>
      <w:r w:rsidRPr="009C6FD5">
        <w:rPr>
          <w:lang w:val="en-ZA"/>
        </w:rPr>
        <w:t xml:space="preserve">When you quote the author directly, you have to add the following to your text where you use the quote: (Sayles &amp; Chandler, 1971:185) </w:t>
      </w:r>
    </w:p>
    <w:p w14:paraId="00087E11" w14:textId="77777777" w:rsidR="00D06CEF" w:rsidRPr="009C6FD5" w:rsidRDefault="00D06CEF" w:rsidP="000107E0">
      <w:pPr>
        <w:pStyle w:val="ListBullet2"/>
        <w:rPr>
          <w:lang w:val="en-ZA"/>
        </w:rPr>
      </w:pPr>
      <w:r w:rsidRPr="009C6FD5">
        <w:rPr>
          <w:lang w:val="en-ZA"/>
        </w:rPr>
        <w:t>Sayles &amp; Chandler are the authors</w:t>
      </w:r>
    </w:p>
    <w:p w14:paraId="60D8F6AA" w14:textId="77777777" w:rsidR="00D06CEF" w:rsidRPr="009C6FD5" w:rsidRDefault="00D06CEF" w:rsidP="000107E0">
      <w:pPr>
        <w:pStyle w:val="ListBullet2"/>
        <w:rPr>
          <w:lang w:val="en-ZA"/>
        </w:rPr>
      </w:pPr>
      <w:r w:rsidRPr="009C6FD5">
        <w:rPr>
          <w:lang w:val="en-ZA"/>
        </w:rPr>
        <w:t>1971 is the year the book was published</w:t>
      </w:r>
    </w:p>
    <w:p w14:paraId="7E7BC334" w14:textId="77777777" w:rsidR="00D06CEF" w:rsidRPr="009C6FD5" w:rsidRDefault="00D06CEF" w:rsidP="000107E0">
      <w:pPr>
        <w:pStyle w:val="ListBullet2"/>
        <w:rPr>
          <w:lang w:val="en-ZA"/>
        </w:rPr>
      </w:pPr>
      <w:r w:rsidRPr="009C6FD5">
        <w:rPr>
          <w:lang w:val="en-ZA"/>
        </w:rPr>
        <w:t>185 is the page number where the quote appears</w:t>
      </w:r>
    </w:p>
    <w:p w14:paraId="6CFC9B7F" w14:textId="77777777" w:rsidR="00D06CEF" w:rsidRPr="009C6FD5" w:rsidRDefault="00D06CEF" w:rsidP="00D06CEF">
      <w:pPr>
        <w:rPr>
          <w:lang w:val="en-ZA"/>
        </w:rPr>
      </w:pPr>
      <w:r w:rsidRPr="009C6FD5">
        <w:rPr>
          <w:lang w:val="en-ZA"/>
        </w:rPr>
        <w:t>Then, of course, you have to add the details of book to the bibliography.</w:t>
      </w:r>
    </w:p>
    <w:p w14:paraId="31E64FD9" w14:textId="77777777" w:rsidR="00D06CEF" w:rsidRPr="009C6FD5" w:rsidRDefault="00D06CEF" w:rsidP="00D06CEF">
      <w:pPr>
        <w:rPr>
          <w:lang w:val="en-ZA"/>
        </w:rPr>
      </w:pPr>
    </w:p>
    <w:p w14:paraId="6B920348" w14:textId="77777777" w:rsidR="00D06CEF" w:rsidRPr="009C6FD5" w:rsidRDefault="00483466" w:rsidP="00D06CEF">
      <w:pPr>
        <w:rPr>
          <w:lang w:val="en-ZA"/>
        </w:rPr>
      </w:pPr>
      <w:r w:rsidRPr="009C6FD5">
        <w:rPr>
          <w:noProof/>
          <w:lang w:val="en-ZA" w:eastAsia="en-ZA"/>
        </w:rPr>
        <w:drawing>
          <wp:inline distT="0" distB="0" distL="0" distR="0" wp14:anchorId="76D35E33" wp14:editId="25D1D453">
            <wp:extent cx="5143500" cy="3705225"/>
            <wp:effectExtent l="0" t="0" r="0" b="9525"/>
            <wp:docPr id="9732" name="Picture 9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43500" cy="3705225"/>
                    </a:xfrm>
                    <a:prstGeom prst="rect">
                      <a:avLst/>
                    </a:prstGeom>
                    <a:noFill/>
                  </pic:spPr>
                </pic:pic>
              </a:graphicData>
            </a:graphic>
          </wp:inline>
        </w:drawing>
      </w:r>
    </w:p>
    <w:p w14:paraId="5B94DDFC" w14:textId="77777777" w:rsidR="00D06CEF" w:rsidRPr="009C6FD5" w:rsidRDefault="00D06CEF" w:rsidP="00D06CEF">
      <w:pPr>
        <w:rPr>
          <w:lang w:val="en-ZA"/>
        </w:rPr>
      </w:pPr>
    </w:p>
    <w:p w14:paraId="7914FE0F" w14:textId="77777777" w:rsidR="00D06CEF" w:rsidRPr="009C6FD5" w:rsidRDefault="00D06CEF" w:rsidP="0076549A">
      <w:pPr>
        <w:pStyle w:val="MyFormAssmtHdg"/>
      </w:pPr>
      <w:bookmarkStart w:id="549" w:name="_Toc201073943"/>
      <w:bookmarkStart w:id="550" w:name="_Toc495930155"/>
      <w:r w:rsidRPr="009C6FD5">
        <w:t>Activity 7 (</w:t>
      </w:r>
      <w:r w:rsidR="00101667" w:rsidRPr="009C6FD5">
        <w:t>8967</w:t>
      </w:r>
      <w:r w:rsidRPr="009C6FD5">
        <w:t xml:space="preserve"> SO1, AC1-2)</w:t>
      </w:r>
      <w:bookmarkEnd w:id="549"/>
      <w:bookmarkEnd w:id="550"/>
    </w:p>
    <w:p w14:paraId="35638CC5" w14:textId="77777777" w:rsidR="00D06CEF" w:rsidRPr="009C6FD5" w:rsidRDefault="00D06CEF" w:rsidP="00D06CEF">
      <w:pPr>
        <w:rPr>
          <w:lang w:val="en-ZA"/>
        </w:rPr>
      </w:pPr>
    </w:p>
    <w:p w14:paraId="471C3D34" w14:textId="77777777" w:rsidR="00D06CEF" w:rsidRPr="009C6FD5" w:rsidRDefault="00D06CEF" w:rsidP="00D06CEF">
      <w:pPr>
        <w:rPr>
          <w:lang w:val="en-ZA"/>
        </w:rPr>
      </w:pPr>
      <w:r w:rsidRPr="009C6FD5">
        <w:rPr>
          <w:lang w:val="en-ZA"/>
        </w:rPr>
        <w:br w:type="page"/>
      </w:r>
    </w:p>
    <w:p w14:paraId="2164D35A" w14:textId="77777777" w:rsidR="00D06CEF" w:rsidRPr="009C6FD5" w:rsidRDefault="008A1D28" w:rsidP="00D06CEF">
      <w:pPr>
        <w:pStyle w:val="LCHeading1"/>
        <w:rPr>
          <w:rFonts w:ascii="Tahoma" w:hAnsi="Tahoma" w:cs="Tahoma"/>
          <w:color w:val="000000"/>
          <w:sz w:val="18"/>
          <w:szCs w:val="18"/>
        </w:rPr>
      </w:pPr>
      <w:bookmarkStart w:id="551" w:name="_Toc201073944"/>
      <w:bookmarkStart w:id="552" w:name="_Toc495930156"/>
      <w:r w:rsidRPr="009C6FD5">
        <w:rPr>
          <w:noProof/>
        </w:rPr>
        <w:t>SECTION 7: LEARNING STRATEGIES</w:t>
      </w:r>
      <w:bookmarkEnd w:id="551"/>
      <w:bookmarkEnd w:id="552"/>
    </w:p>
    <w:p w14:paraId="340CE6E8" w14:textId="77777777" w:rsidR="00212931" w:rsidRPr="00DB0F3E" w:rsidRDefault="00212931" w:rsidP="00DB0F3E">
      <w:pPr>
        <w:pStyle w:val="Heading4"/>
      </w:pPr>
      <w:r w:rsidRPr="00DB0F3E">
        <w:t>Outcome</w:t>
      </w:r>
    </w:p>
    <w:p w14:paraId="6E03297F" w14:textId="77777777" w:rsidR="00D06CEF" w:rsidRPr="009C6FD5" w:rsidRDefault="00D06CEF" w:rsidP="00212931">
      <w:pPr>
        <w:rPr>
          <w:lang w:val="en-ZA"/>
        </w:rPr>
      </w:pPr>
      <w:r w:rsidRPr="009C6FD5">
        <w:rPr>
          <w:lang w:val="en-ZA"/>
        </w:rPr>
        <w:t>Use learning strategies</w:t>
      </w:r>
    </w:p>
    <w:p w14:paraId="0A5BD777" w14:textId="77777777" w:rsidR="00D06CEF" w:rsidRPr="00DB0F3E" w:rsidRDefault="001328FB" w:rsidP="00DB0F3E">
      <w:pPr>
        <w:pStyle w:val="Heading4"/>
      </w:pPr>
      <w:r w:rsidRPr="00DB0F3E">
        <w:t>Assessment criteria</w:t>
      </w:r>
      <w:r w:rsidR="00D06CEF" w:rsidRPr="00DB0F3E">
        <w:t xml:space="preserve"> </w:t>
      </w:r>
    </w:p>
    <w:p w14:paraId="00659A1F" w14:textId="77777777" w:rsidR="00D06CEF" w:rsidRPr="009C6FD5" w:rsidRDefault="00D06CEF" w:rsidP="00830B58">
      <w:pPr>
        <w:rPr>
          <w:lang w:val="en-ZA"/>
        </w:rPr>
      </w:pPr>
      <w:r w:rsidRPr="009C6FD5">
        <w:rPr>
          <w:lang w:val="en-ZA"/>
        </w:rPr>
        <w:t>On completion of this section you will be able to ensure that:</w:t>
      </w:r>
    </w:p>
    <w:p w14:paraId="54D638FA" w14:textId="77777777" w:rsidR="00D06CEF" w:rsidRPr="009C6FD5" w:rsidRDefault="00D06CEF" w:rsidP="00212931">
      <w:pPr>
        <w:pStyle w:val="ListBullet2"/>
        <w:rPr>
          <w:lang w:val="en-ZA"/>
        </w:rPr>
      </w:pPr>
      <w:r w:rsidRPr="009C6FD5">
        <w:rPr>
          <w:lang w:val="en-ZA"/>
        </w:rPr>
        <w:t xml:space="preserve">Information is summarized and used for learning purposes </w:t>
      </w:r>
    </w:p>
    <w:p w14:paraId="3954C4FC" w14:textId="77777777" w:rsidR="00D06CEF" w:rsidRPr="009C6FD5" w:rsidRDefault="00D06CEF" w:rsidP="00212931">
      <w:pPr>
        <w:pStyle w:val="ListBullet2"/>
        <w:rPr>
          <w:lang w:val="en-ZA"/>
        </w:rPr>
      </w:pPr>
      <w:r w:rsidRPr="009C6FD5">
        <w:rPr>
          <w:lang w:val="en-ZA"/>
        </w:rPr>
        <w:t>Specific techniques are selected and applied appropriately: Mind maps, note taking, memorising, key words, underlining, skimming and scanning</w:t>
      </w:r>
    </w:p>
    <w:p w14:paraId="0415CA92" w14:textId="77777777" w:rsidR="00D06CEF" w:rsidRPr="009C6FD5" w:rsidRDefault="00D06CEF" w:rsidP="00212931">
      <w:pPr>
        <w:pStyle w:val="ListBullet2"/>
        <w:rPr>
          <w:lang w:val="en-ZA"/>
        </w:rPr>
      </w:pPr>
      <w:r w:rsidRPr="009C6FD5">
        <w:rPr>
          <w:lang w:val="en-ZA"/>
        </w:rPr>
        <w:t>Relevant questions are asked: Checking understanding, clarifying meaning, getting information, asking for help</w:t>
      </w:r>
    </w:p>
    <w:p w14:paraId="53090068" w14:textId="77777777" w:rsidR="00D06CEF" w:rsidRPr="009C6FD5" w:rsidRDefault="00D06CEF" w:rsidP="00212931">
      <w:pPr>
        <w:pStyle w:val="ListBullet2"/>
        <w:rPr>
          <w:lang w:val="en-ZA"/>
        </w:rPr>
      </w:pPr>
      <w:r w:rsidRPr="009C6FD5">
        <w:rPr>
          <w:lang w:val="en-ZA"/>
        </w:rPr>
        <w:t>Texts are read/viewed for detail: Signed/spoken input is listened to/viewed for detail</w:t>
      </w:r>
    </w:p>
    <w:p w14:paraId="1B61668E" w14:textId="77777777" w:rsidR="00D06CEF" w:rsidRPr="009C6FD5" w:rsidRDefault="00D06CEF" w:rsidP="00212931">
      <w:pPr>
        <w:pStyle w:val="ListBullet2"/>
        <w:rPr>
          <w:lang w:val="en-ZA"/>
        </w:rPr>
      </w:pPr>
      <w:r w:rsidRPr="009C6FD5">
        <w:rPr>
          <w:lang w:val="en-ZA"/>
        </w:rPr>
        <w:t>Learning takes place through communicating with others in groups or as individuals: Facilitators, other learners, colleagues</w:t>
      </w:r>
    </w:p>
    <w:p w14:paraId="02A82816" w14:textId="77777777" w:rsidR="00D06CEF" w:rsidRPr="009C6FD5" w:rsidRDefault="00D06CEF" w:rsidP="005736AC">
      <w:pPr>
        <w:pStyle w:val="Heading2"/>
        <w:rPr>
          <w:lang w:val="en-ZA"/>
        </w:rPr>
      </w:pPr>
      <w:bookmarkStart w:id="553" w:name="_Toc137908214"/>
      <w:bookmarkStart w:id="554" w:name="_Toc151357256"/>
      <w:bookmarkStart w:id="555" w:name="_Toc201073945"/>
      <w:bookmarkStart w:id="556" w:name="_Toc495930157"/>
      <w:r w:rsidRPr="009C6FD5">
        <w:rPr>
          <w:lang w:val="en-ZA"/>
        </w:rPr>
        <w:t>How You Remember</w:t>
      </w:r>
      <w:bookmarkEnd w:id="553"/>
      <w:bookmarkEnd w:id="554"/>
      <w:bookmarkEnd w:id="555"/>
      <w:bookmarkEnd w:id="556"/>
    </w:p>
    <w:p w14:paraId="081686F2" w14:textId="77777777" w:rsidR="00D06CEF" w:rsidRPr="00DB0F3E" w:rsidRDefault="00D06CEF" w:rsidP="00DB0F3E">
      <w:pPr>
        <w:pStyle w:val="Heading3"/>
      </w:pPr>
      <w:bookmarkStart w:id="557" w:name="_Toc495930158"/>
      <w:r w:rsidRPr="00DB0F3E">
        <w:t>Association</w:t>
      </w:r>
      <w:bookmarkEnd w:id="557"/>
    </w:p>
    <w:p w14:paraId="6343B92C" w14:textId="77777777" w:rsidR="00D06CEF" w:rsidRPr="009C6FD5" w:rsidRDefault="00483466" w:rsidP="00D06CEF">
      <w:pPr>
        <w:rPr>
          <w:bCs/>
          <w:lang w:val="en-ZA"/>
        </w:rPr>
      </w:pPr>
      <w:r w:rsidRPr="009C6FD5">
        <w:rPr>
          <w:noProof/>
          <w:lang w:val="en-ZA" w:eastAsia="en-ZA"/>
        </w:rPr>
        <w:drawing>
          <wp:anchor distT="0" distB="0" distL="114300" distR="114300" simplePos="0" relativeHeight="251629056" behindDoc="0" locked="0" layoutInCell="1" allowOverlap="1" wp14:anchorId="7DCB2920" wp14:editId="75F59A92">
            <wp:simplePos x="0" y="0"/>
            <wp:positionH relativeFrom="column">
              <wp:posOffset>0</wp:posOffset>
            </wp:positionH>
            <wp:positionV relativeFrom="paragraph">
              <wp:posOffset>122555</wp:posOffset>
            </wp:positionV>
            <wp:extent cx="1767205" cy="1221105"/>
            <wp:effectExtent l="0" t="0" r="4445" b="0"/>
            <wp:wrapSquare wrapText="bothSides"/>
            <wp:docPr id="9609" name="Picture 9609" descr="PL_MS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09" descr="PL_MS00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767205" cy="1221105"/>
                    </a:xfrm>
                    <a:prstGeom prst="rect">
                      <a:avLst/>
                    </a:prstGeom>
                    <a:noFill/>
                    <a:ln>
                      <a:noFill/>
                    </a:ln>
                  </pic:spPr>
                </pic:pic>
              </a:graphicData>
            </a:graphic>
            <wp14:sizeRelH relativeFrom="page">
              <wp14:pctWidth>0</wp14:pctWidth>
            </wp14:sizeRelH>
            <wp14:sizeRelV relativeFrom="page">
              <wp14:pctHeight>0</wp14:pctHeight>
            </wp14:sizeRelV>
          </wp:anchor>
        </w:drawing>
      </w:r>
      <w:r w:rsidR="00D06CEF" w:rsidRPr="009C6FD5">
        <w:rPr>
          <w:bCs/>
          <w:lang w:val="en-ZA"/>
        </w:rPr>
        <w:t xml:space="preserve">In the antique world, Aristotle named four kinds of associations that stimulate the memory : </w:t>
      </w:r>
    </w:p>
    <w:p w14:paraId="3823B3DA" w14:textId="77777777" w:rsidR="00D06CEF" w:rsidRPr="009C6FD5" w:rsidRDefault="00D06CEF" w:rsidP="00212931">
      <w:pPr>
        <w:pStyle w:val="ListBullet2"/>
        <w:rPr>
          <w:lang w:val="en-ZA"/>
        </w:rPr>
      </w:pPr>
      <w:r w:rsidRPr="009C6FD5">
        <w:rPr>
          <w:lang w:val="en-ZA"/>
        </w:rPr>
        <w:t>Things that are close to each other, such as the sea and the beach</w:t>
      </w:r>
    </w:p>
    <w:p w14:paraId="4CB78BCF" w14:textId="77777777" w:rsidR="00D06CEF" w:rsidRPr="009C6FD5" w:rsidRDefault="00D06CEF" w:rsidP="00212931">
      <w:pPr>
        <w:pStyle w:val="ListBullet2"/>
        <w:rPr>
          <w:lang w:val="en-ZA"/>
        </w:rPr>
      </w:pPr>
      <w:r w:rsidRPr="009C6FD5">
        <w:rPr>
          <w:lang w:val="en-ZA"/>
        </w:rPr>
        <w:t>Things that happen at the same time, such as teenage years and pimples</w:t>
      </w:r>
    </w:p>
    <w:p w14:paraId="387B6755" w14:textId="77777777" w:rsidR="00D06CEF" w:rsidRPr="009C6FD5" w:rsidRDefault="00D06CEF" w:rsidP="00212931">
      <w:pPr>
        <w:pStyle w:val="ListBullet2"/>
        <w:rPr>
          <w:lang w:val="en-ZA"/>
        </w:rPr>
      </w:pPr>
      <w:r w:rsidRPr="009C6FD5">
        <w:rPr>
          <w:lang w:val="en-ZA"/>
        </w:rPr>
        <w:t>Things that are similar, such as ice skates and roller skates</w:t>
      </w:r>
    </w:p>
    <w:p w14:paraId="7137E744" w14:textId="77777777" w:rsidR="00D06CEF" w:rsidRPr="009C6FD5" w:rsidRDefault="00D06CEF" w:rsidP="00212931">
      <w:pPr>
        <w:pStyle w:val="ListBullet2"/>
        <w:rPr>
          <w:lang w:val="en-ZA"/>
        </w:rPr>
      </w:pPr>
      <w:r w:rsidRPr="009C6FD5">
        <w:rPr>
          <w:lang w:val="en-ZA"/>
        </w:rPr>
        <w:t>Things that are different, contrasty such as rural and urban areas</w:t>
      </w:r>
    </w:p>
    <w:p w14:paraId="08B00F2C" w14:textId="77777777" w:rsidR="00D06CEF" w:rsidRPr="009C6FD5" w:rsidRDefault="00D06CEF" w:rsidP="00D06CEF">
      <w:pPr>
        <w:rPr>
          <w:bCs/>
          <w:lang w:val="en-ZA"/>
        </w:rPr>
      </w:pPr>
      <w:r w:rsidRPr="009C6FD5">
        <w:rPr>
          <w:bCs/>
          <w:lang w:val="en-ZA"/>
        </w:rPr>
        <w:t xml:space="preserve">James D Weinland added a couple of items to this list: </w:t>
      </w:r>
    </w:p>
    <w:p w14:paraId="6542BB03" w14:textId="77777777" w:rsidR="00D06CEF" w:rsidRPr="009C6FD5" w:rsidRDefault="00D06CEF" w:rsidP="00212931">
      <w:pPr>
        <w:pStyle w:val="ListBullet2"/>
        <w:rPr>
          <w:lang w:val="en-ZA"/>
        </w:rPr>
      </w:pPr>
      <w:r w:rsidRPr="009C6FD5">
        <w:rPr>
          <w:lang w:val="en-ZA"/>
        </w:rPr>
        <w:t>Cause and effect : fire and heat</w:t>
      </w:r>
    </w:p>
    <w:p w14:paraId="4C0D4C7D" w14:textId="77777777" w:rsidR="00D06CEF" w:rsidRPr="009C6FD5" w:rsidRDefault="00D06CEF" w:rsidP="00212931">
      <w:pPr>
        <w:pStyle w:val="ListBullet2"/>
        <w:rPr>
          <w:lang w:val="en-ZA"/>
        </w:rPr>
      </w:pPr>
      <w:r w:rsidRPr="009C6FD5">
        <w:rPr>
          <w:lang w:val="en-ZA"/>
        </w:rPr>
        <w:t>Part and whole : nose and face</w:t>
      </w:r>
    </w:p>
    <w:p w14:paraId="353C2E8E" w14:textId="77777777" w:rsidR="00D06CEF" w:rsidRPr="009C6FD5" w:rsidRDefault="00D06CEF" w:rsidP="00212931">
      <w:pPr>
        <w:pStyle w:val="ListBullet2"/>
        <w:rPr>
          <w:lang w:val="en-ZA"/>
        </w:rPr>
      </w:pPr>
      <w:r w:rsidRPr="009C6FD5">
        <w:rPr>
          <w:lang w:val="en-ZA"/>
        </w:rPr>
        <w:t>Detail and general: bee and insect</w:t>
      </w:r>
    </w:p>
    <w:p w14:paraId="60D2BA93" w14:textId="77777777" w:rsidR="00D06CEF" w:rsidRPr="009C6FD5" w:rsidRDefault="00D06CEF" w:rsidP="00212931">
      <w:pPr>
        <w:pStyle w:val="ListBullet2"/>
        <w:rPr>
          <w:lang w:val="en-ZA"/>
        </w:rPr>
      </w:pPr>
      <w:r w:rsidRPr="009C6FD5">
        <w:rPr>
          <w:lang w:val="en-ZA"/>
        </w:rPr>
        <w:t>Numbers that lie next to each other: 5 and 6</w:t>
      </w:r>
    </w:p>
    <w:p w14:paraId="0F4C9410" w14:textId="77777777" w:rsidR="00D06CEF" w:rsidRPr="00DB0F3E" w:rsidRDefault="00D06CEF" w:rsidP="00DB0F3E">
      <w:pPr>
        <w:pStyle w:val="Heading3"/>
      </w:pPr>
      <w:bookmarkStart w:id="558" w:name="_Toc495930159"/>
      <w:r w:rsidRPr="00DB0F3E">
        <w:t>The Three Stages Of Memory</w:t>
      </w:r>
      <w:bookmarkEnd w:id="558"/>
      <w:r w:rsidRPr="00DB0F3E">
        <w:t xml:space="preserve"> </w:t>
      </w:r>
    </w:p>
    <w:p w14:paraId="07D8EA8E" w14:textId="77777777" w:rsidR="00D06CEF" w:rsidRPr="009C6FD5" w:rsidRDefault="00D06CEF" w:rsidP="00D06CEF">
      <w:pPr>
        <w:rPr>
          <w:lang w:val="en-ZA"/>
        </w:rPr>
      </w:pPr>
      <w:r w:rsidRPr="009C6FD5">
        <w:rPr>
          <w:lang w:val="en-ZA"/>
        </w:rPr>
        <w:t>All the memory stages have two characteristics : how much information can be stored and the time it can be stored.</w:t>
      </w:r>
    </w:p>
    <w:p w14:paraId="27AAFAAA" w14:textId="77777777" w:rsidR="00D06CEF" w:rsidRPr="009C6FD5" w:rsidRDefault="00D06CEF" w:rsidP="00212931">
      <w:pPr>
        <w:pStyle w:val="ListBullet2"/>
        <w:rPr>
          <w:lang w:val="en-ZA"/>
        </w:rPr>
      </w:pPr>
      <w:r w:rsidRPr="009C6FD5">
        <w:rPr>
          <w:lang w:val="en-ZA"/>
        </w:rPr>
        <w:t xml:space="preserve">The </w:t>
      </w:r>
      <w:r w:rsidRPr="009C6FD5">
        <w:rPr>
          <w:b/>
          <w:lang w:val="en-ZA"/>
        </w:rPr>
        <w:t>immediate memory</w:t>
      </w:r>
      <w:r w:rsidRPr="009C6FD5">
        <w:rPr>
          <w:lang w:val="en-ZA"/>
        </w:rPr>
        <w:t>: lasts about two seconds and makes it possible for us to undertake continuous activities such as walking. Volume: thousands.</w:t>
      </w:r>
    </w:p>
    <w:p w14:paraId="655F249F" w14:textId="77777777" w:rsidR="00D06CEF" w:rsidRPr="009C6FD5" w:rsidRDefault="00D06CEF" w:rsidP="00212931">
      <w:pPr>
        <w:pStyle w:val="ListBullet2"/>
        <w:rPr>
          <w:lang w:val="en-ZA"/>
        </w:rPr>
      </w:pPr>
      <w:r w:rsidRPr="009C6FD5">
        <w:rPr>
          <w:b/>
          <w:lang w:val="en-ZA"/>
        </w:rPr>
        <w:t>Short Term Memory</w:t>
      </w:r>
      <w:r w:rsidRPr="009C6FD5">
        <w:rPr>
          <w:lang w:val="en-ZA"/>
        </w:rPr>
        <w:t>: volume 7 things and time stored: thirty seconds to two days. When you memorise, you transfer knowledge from your short term memory to your long term memory.</w:t>
      </w:r>
    </w:p>
    <w:p w14:paraId="0E0CD1F0" w14:textId="77777777" w:rsidR="00D06CEF" w:rsidRPr="009C6FD5" w:rsidRDefault="00D06CEF" w:rsidP="00212931">
      <w:pPr>
        <w:pStyle w:val="ListBullet2"/>
        <w:rPr>
          <w:lang w:val="en-ZA"/>
        </w:rPr>
      </w:pPr>
      <w:r w:rsidRPr="009C6FD5">
        <w:rPr>
          <w:b/>
          <w:lang w:val="en-ZA"/>
        </w:rPr>
        <w:t>Long Term Memory</w:t>
      </w:r>
      <w:r w:rsidRPr="009C6FD5">
        <w:rPr>
          <w:lang w:val="en-ZA"/>
        </w:rPr>
        <w:t xml:space="preserve">: Volume unlimited, time stored forever. </w:t>
      </w:r>
    </w:p>
    <w:p w14:paraId="1CDEA66D" w14:textId="77777777" w:rsidR="00D06CEF" w:rsidRPr="00DB0F3E" w:rsidRDefault="00D06CEF" w:rsidP="00DB0F3E">
      <w:pPr>
        <w:pStyle w:val="Heading3"/>
      </w:pPr>
      <w:bookmarkStart w:id="559" w:name="_Toc495930160"/>
      <w:r w:rsidRPr="00DB0F3E">
        <w:t>The Three Kinds Of Memory</w:t>
      </w:r>
      <w:bookmarkEnd w:id="559"/>
    </w:p>
    <w:p w14:paraId="24A36CF4" w14:textId="77777777" w:rsidR="00D06CEF" w:rsidRPr="009C6FD5" w:rsidRDefault="00D06CEF" w:rsidP="00D06CEF">
      <w:pPr>
        <w:rPr>
          <w:lang w:val="en-ZA"/>
        </w:rPr>
      </w:pPr>
      <w:r w:rsidRPr="009C6FD5">
        <w:rPr>
          <w:lang w:val="en-ZA"/>
        </w:rPr>
        <w:t xml:space="preserve">You need to know how you remember things in order to choose the best memorising technique for you. </w:t>
      </w:r>
    </w:p>
    <w:p w14:paraId="2C979FD0" w14:textId="77777777" w:rsidR="00D06CEF" w:rsidRPr="00DB0F3E" w:rsidRDefault="00483466" w:rsidP="00DB0F3E">
      <w:pPr>
        <w:pStyle w:val="Heading4"/>
      </w:pPr>
      <w:r w:rsidRPr="00DB0F3E">
        <w:rPr>
          <w:noProof/>
          <w:lang w:val="en-ZA" w:eastAsia="en-ZA"/>
        </w:rPr>
        <w:drawing>
          <wp:anchor distT="0" distB="0" distL="114300" distR="114300" simplePos="0" relativeHeight="251627008" behindDoc="0" locked="0" layoutInCell="1" allowOverlap="1" wp14:anchorId="6A37CD3F" wp14:editId="79C9CD9D">
            <wp:simplePos x="0" y="0"/>
            <wp:positionH relativeFrom="column">
              <wp:posOffset>4544060</wp:posOffset>
            </wp:positionH>
            <wp:positionV relativeFrom="paragraph">
              <wp:posOffset>29210</wp:posOffset>
            </wp:positionV>
            <wp:extent cx="1802765" cy="1896745"/>
            <wp:effectExtent l="0" t="0" r="6985" b="8255"/>
            <wp:wrapSquare wrapText="bothSides"/>
            <wp:docPr id="9605" name="Picture 9605" descr="B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05" descr="B000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02765" cy="1896745"/>
                    </a:xfrm>
                    <a:prstGeom prst="rect">
                      <a:avLst/>
                    </a:prstGeom>
                    <a:noFill/>
                    <a:ln>
                      <a:noFill/>
                    </a:ln>
                  </pic:spPr>
                </pic:pic>
              </a:graphicData>
            </a:graphic>
            <wp14:sizeRelH relativeFrom="page">
              <wp14:pctWidth>0</wp14:pctWidth>
            </wp14:sizeRelH>
            <wp14:sizeRelV relativeFrom="page">
              <wp14:pctHeight>0</wp14:pctHeight>
            </wp14:sizeRelV>
          </wp:anchor>
        </w:drawing>
      </w:r>
      <w:r w:rsidR="00D06CEF" w:rsidRPr="00DB0F3E">
        <w:t>Verbal</w:t>
      </w:r>
    </w:p>
    <w:p w14:paraId="4FDAB9DD" w14:textId="77777777" w:rsidR="00D06CEF" w:rsidRPr="009C6FD5" w:rsidRDefault="00D06CEF" w:rsidP="00D06CEF">
      <w:pPr>
        <w:rPr>
          <w:lang w:val="en-ZA"/>
        </w:rPr>
      </w:pPr>
      <w:r w:rsidRPr="009C6FD5">
        <w:rPr>
          <w:lang w:val="en-ZA"/>
        </w:rPr>
        <w:t xml:space="preserve">situated in the left half of the brain. People who remember like this, see the words L I O N, spelling lion,  when someone says “lion”. </w:t>
      </w:r>
    </w:p>
    <w:p w14:paraId="1519422F" w14:textId="77777777" w:rsidR="00D06CEF" w:rsidRPr="00DB0F3E" w:rsidRDefault="00D06CEF" w:rsidP="00DB0F3E">
      <w:pPr>
        <w:pStyle w:val="Heading4"/>
      </w:pPr>
      <w:r w:rsidRPr="00DB0F3E">
        <w:t>Visual</w:t>
      </w:r>
    </w:p>
    <w:p w14:paraId="050CB1F6" w14:textId="77777777" w:rsidR="00D06CEF" w:rsidRPr="009C6FD5" w:rsidRDefault="00D06CEF" w:rsidP="00D06CEF">
      <w:pPr>
        <w:rPr>
          <w:lang w:val="en-ZA"/>
        </w:rPr>
      </w:pPr>
      <w:r w:rsidRPr="009C6FD5">
        <w:rPr>
          <w:lang w:val="en-ZA"/>
        </w:rPr>
        <w:t xml:space="preserve">situated mainly in the right half of the brain. This person sees a picture of a lion, teeth, feet, muscles, etc. </w:t>
      </w:r>
    </w:p>
    <w:p w14:paraId="5313D646" w14:textId="77777777" w:rsidR="00D06CEF" w:rsidRPr="009C6FD5" w:rsidRDefault="00D06CEF" w:rsidP="00D06CEF">
      <w:pPr>
        <w:rPr>
          <w:lang w:val="en-ZA"/>
        </w:rPr>
      </w:pPr>
      <w:r w:rsidRPr="009C6FD5">
        <w:rPr>
          <w:lang w:val="en-ZA"/>
        </w:rPr>
        <w:t xml:space="preserve">Children usually remember visually until they develop language skills and then they change to verbal codes. </w:t>
      </w:r>
    </w:p>
    <w:p w14:paraId="3B102634" w14:textId="77777777" w:rsidR="00D06CEF" w:rsidRPr="00DB0F3E" w:rsidRDefault="00483466" w:rsidP="00DB0F3E">
      <w:pPr>
        <w:pStyle w:val="Heading4"/>
      </w:pPr>
      <w:r w:rsidRPr="00DB0F3E">
        <w:rPr>
          <w:noProof/>
          <w:lang w:val="en-ZA" w:eastAsia="en-ZA"/>
        </w:rPr>
        <mc:AlternateContent>
          <mc:Choice Requires="wps">
            <w:drawing>
              <wp:anchor distT="0" distB="0" distL="114300" distR="114300" simplePos="0" relativeHeight="251633152" behindDoc="0" locked="0" layoutInCell="1" allowOverlap="1" wp14:anchorId="4DE1F72C" wp14:editId="70D425A1">
                <wp:simplePos x="0" y="0"/>
                <wp:positionH relativeFrom="column">
                  <wp:posOffset>4889500</wp:posOffset>
                </wp:positionH>
                <wp:positionV relativeFrom="paragraph">
                  <wp:posOffset>12700</wp:posOffset>
                </wp:positionV>
                <wp:extent cx="1397000" cy="977900"/>
                <wp:effectExtent l="12700" t="12700" r="9525" b="9525"/>
                <wp:wrapSquare wrapText="bothSides"/>
                <wp:docPr id="9" name="WordArt 9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1397000" cy="977900"/>
                        </a:xfrm>
                        <a:prstGeom prst="rect">
                          <a:avLst/>
                        </a:prstGeom>
                        <a:extLst>
                          <a:ext uri="{AF507438-7753-43E0-B8FC-AC1667EBCBE1}">
                            <a14:hiddenEffects xmlns:a14="http://schemas.microsoft.com/office/drawing/2010/main">
                              <a:effectLst/>
                            </a14:hiddenEffects>
                          </a:ext>
                        </a:extLst>
                      </wps:spPr>
                      <wps:txbx>
                        <w:txbxContent>
                          <w:p w14:paraId="08A83310" w14:textId="77777777" w:rsidR="00DB0F3E" w:rsidRDefault="00DB0F3E" w:rsidP="00483466">
                            <w:pPr>
                              <w:pStyle w:val="NormalWeb"/>
                              <w:spacing w:before="0" w:beforeAutospacing="0" w:after="0" w:afterAutospacing="0"/>
                              <w:jc w:val="center"/>
                              <w:rPr>
                                <w:sz w:val="24"/>
                              </w:rPr>
                            </w:pPr>
                            <w:r w:rsidRPr="00D12EE7">
                              <w:rPr>
                                <w:rFonts w:ascii="Arial Black" w:hAnsi="Arial Black"/>
                                <w:outline/>
                                <w:color w:val="000000"/>
                                <w:sz w:val="72"/>
                                <w:szCs w:val="72"/>
                                <w14:textOutline w14:w="9525" w14:cap="flat" w14:cmpd="sng" w14:algn="ctr">
                                  <w14:solidFill>
                                    <w14:srgbClr w14:val="000000"/>
                                  </w14:solidFill>
                                  <w14:prstDash w14:val="solid"/>
                                  <w14:round/>
                                </w14:textOutline>
                                <w14:textFill>
                                  <w14:noFill/>
                                </w14:textFill>
                              </w:rPr>
                              <w:t>lion</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DE1F72C" id="WordArt 9637" o:spid="_x0000_s1039" type="#_x0000_t202" style="position:absolute;margin-left:385pt;margin-top:1pt;width:110pt;height:77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" filled="f" stroked="f">
                <o:lock v:ext="edit" shapetype="t"/>
                <v:textbox style="mso-fit-shape-to-text:t">
                  <w:txbxContent>
                    <w:p w14:paraId="08A83310" w14:textId="77777777" w:rsidR="00DB0F3E" w:rsidRDefault="00DB0F3E" w:rsidP="00483466">
                      <w:pPr>
                        <w:pStyle w:val="NormalWeb"/>
                        <w:spacing w:before="0" w:beforeAutospacing="0" w:after="0" w:afterAutospacing="0"/>
                        <w:jc w:val="center"/>
                        <w:rPr>
                          <w:sz w:val="24"/>
                        </w:rPr>
                      </w:pPr>
                      <w:r w:rsidRPr="00D12EE7">
                        <w:rPr>
                          <w:rFonts w:ascii="Arial Black" w:hAnsi="Arial Black"/>
                          <w:outline/>
                          <w:color w:val="000000"/>
                          <w:sz w:val="72"/>
                          <w:szCs w:val="72"/>
                          <w14:textOutline w14:w="9525" w14:cap="flat" w14:cmpd="sng" w14:algn="ctr">
                            <w14:solidFill>
                              <w14:srgbClr w14:val="000000"/>
                            </w14:solidFill>
                            <w14:prstDash w14:val="solid"/>
                            <w14:round/>
                          </w14:textOutline>
                          <w14:textFill>
                            <w14:noFill/>
                          </w14:textFill>
                        </w:rPr>
                        <w:t>lion</w:t>
                      </w:r>
                    </w:p>
                  </w:txbxContent>
                </v:textbox>
                <w10:wrap type="square"/>
              </v:shape>
            </w:pict>
          </mc:Fallback>
        </mc:AlternateContent>
      </w:r>
      <w:r w:rsidR="00212931" w:rsidRPr="00DB0F3E">
        <w:t>Kinaesthetic</w:t>
      </w:r>
    </w:p>
    <w:p w14:paraId="75966C82" w14:textId="77777777" w:rsidR="00D06CEF" w:rsidRPr="009C6FD5" w:rsidRDefault="00D06CEF" w:rsidP="00D06CEF">
      <w:pPr>
        <w:rPr>
          <w:lang w:val="en-ZA"/>
        </w:rPr>
      </w:pPr>
      <w:r w:rsidRPr="009C6FD5">
        <w:rPr>
          <w:lang w:val="en-ZA"/>
        </w:rPr>
        <w:t xml:space="preserve">this is when we remember with our muscles, e.g. when driving a car, playing tennis or tying shoelaces. Blind people use this sort of memory a lot, as does dancers, athletes, musicians, etc.  How often have you waved your arms in the air to try and describe something? At that moment, you remembered through your muscles. </w:t>
      </w:r>
    </w:p>
    <w:p w14:paraId="26CDAC57" w14:textId="77777777" w:rsidR="00D06CEF" w:rsidRPr="009C6FD5" w:rsidRDefault="00D06CEF" w:rsidP="00D06CEF">
      <w:pPr>
        <w:rPr>
          <w:lang w:val="en-ZA"/>
        </w:rPr>
      </w:pPr>
      <w:r w:rsidRPr="009C6FD5">
        <w:rPr>
          <w:lang w:val="en-ZA"/>
        </w:rPr>
        <w:t xml:space="preserve">Humans tend to remember muscle skills longer and better than visual or verbal skills, just think of riding a bicycle. Humans cannot really function without a measure of kinaesthetic memory.  </w:t>
      </w:r>
    </w:p>
    <w:p w14:paraId="3B595BD9" w14:textId="77777777" w:rsidR="00D06CEF" w:rsidRPr="009C6FD5" w:rsidRDefault="00D06CEF" w:rsidP="00D06CEF">
      <w:pPr>
        <w:rPr>
          <w:lang w:val="en-ZA"/>
        </w:rPr>
      </w:pPr>
      <w:r w:rsidRPr="009C6FD5">
        <w:rPr>
          <w:lang w:val="en-ZA"/>
        </w:rPr>
        <w:t xml:space="preserve">It would appear that we actually use all three kinds of memory, which can be an indication that we use both sides of the brain, but that we use one more than the other. By fitting your memorising technique to your memory type, you will make the learning process easier for yourself. </w:t>
      </w:r>
    </w:p>
    <w:p w14:paraId="6E25704B" w14:textId="77777777" w:rsidR="00D06CEF" w:rsidRPr="009C6FD5" w:rsidRDefault="00D06CEF" w:rsidP="00D06CEF">
      <w:pPr>
        <w:rPr>
          <w:lang w:val="en-ZA"/>
        </w:rPr>
      </w:pPr>
      <w:r w:rsidRPr="009C6FD5">
        <w:rPr>
          <w:lang w:val="en-ZA"/>
        </w:rPr>
        <w:t xml:space="preserve">Think about this: is it the thought of the taste of strawberries that recall the word or does the word remind us of the taste? Smell, taste and touch are all important tools to store information and recall it at a later stage. </w:t>
      </w:r>
    </w:p>
    <w:p w14:paraId="2D51CCA2" w14:textId="77777777" w:rsidR="00D06CEF" w:rsidRPr="00DB0F3E" w:rsidRDefault="00D06CEF" w:rsidP="00DB0F3E">
      <w:pPr>
        <w:pStyle w:val="Heading3"/>
      </w:pPr>
      <w:bookmarkStart w:id="560" w:name="_Toc495930161"/>
      <w:r w:rsidRPr="00DB0F3E">
        <w:t>The Three Stages Of Remembering</w:t>
      </w:r>
      <w:bookmarkEnd w:id="560"/>
    </w:p>
    <w:p w14:paraId="36241F2B" w14:textId="77777777" w:rsidR="00D06CEF" w:rsidRPr="009C6FD5" w:rsidRDefault="00D06CEF" w:rsidP="00D06CEF">
      <w:pPr>
        <w:rPr>
          <w:lang w:val="en-ZA"/>
        </w:rPr>
      </w:pPr>
      <w:r w:rsidRPr="009C6FD5">
        <w:rPr>
          <w:lang w:val="en-ZA"/>
        </w:rPr>
        <w:t xml:space="preserve">When you have stored information in your long term memory, you have to be able to find this information again. It is not good enough just to store information in your long term memory, you have to be able to recall it again.  The steps of learning is mentioned below, very shortly:  </w:t>
      </w:r>
    </w:p>
    <w:p w14:paraId="22CC96EE" w14:textId="77777777" w:rsidR="00D06CEF" w:rsidRPr="00DB0F3E" w:rsidRDefault="00D06CEF" w:rsidP="00DB0F3E">
      <w:pPr>
        <w:pStyle w:val="Heading4"/>
      </w:pPr>
      <w:r w:rsidRPr="00DB0F3E">
        <w:t>Register</w:t>
      </w:r>
    </w:p>
    <w:p w14:paraId="1DC6E7ED" w14:textId="77777777" w:rsidR="00D06CEF" w:rsidRPr="009C6FD5" w:rsidRDefault="00D06CEF" w:rsidP="00D06CEF">
      <w:pPr>
        <w:rPr>
          <w:lang w:val="en-ZA"/>
        </w:rPr>
      </w:pPr>
      <w:r w:rsidRPr="009C6FD5">
        <w:rPr>
          <w:lang w:val="en-ZA"/>
        </w:rPr>
        <w:t>You receive the information. You cannot forget something that you never knew to begin with. Be careful of interruptions when you are busy taking in information</w:t>
      </w:r>
    </w:p>
    <w:p w14:paraId="72BC432A" w14:textId="77777777" w:rsidR="00D06CEF" w:rsidRPr="00DB0F3E" w:rsidRDefault="00483466" w:rsidP="00DB0F3E">
      <w:pPr>
        <w:pStyle w:val="Heading4"/>
      </w:pPr>
      <w:r w:rsidRPr="00DB0F3E">
        <w:rPr>
          <w:noProof/>
          <w:lang w:val="en-ZA" w:eastAsia="en-ZA"/>
        </w:rPr>
        <mc:AlternateContent>
          <mc:Choice Requires="wps">
            <w:drawing>
              <wp:anchor distT="0" distB="0" distL="114300" distR="114300" simplePos="0" relativeHeight="251628032" behindDoc="1" locked="0" layoutInCell="1" allowOverlap="1" wp14:anchorId="15B478BE" wp14:editId="4788D030">
                <wp:simplePos x="0" y="0"/>
                <wp:positionH relativeFrom="column">
                  <wp:posOffset>5600700</wp:posOffset>
                </wp:positionH>
                <wp:positionV relativeFrom="paragraph">
                  <wp:posOffset>175895</wp:posOffset>
                </wp:positionV>
                <wp:extent cx="628650" cy="1828800"/>
                <wp:effectExtent l="19050" t="13970" r="9525" b="0"/>
                <wp:wrapSquare wrapText="bothSides"/>
                <wp:docPr id="8" name="AutoShape 96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650" cy="1828800"/>
                        </a:xfrm>
                        <a:prstGeom prst="curvedLeftArrow">
                          <a:avLst>
                            <a:gd name="adj1" fmla="val 58182"/>
                            <a:gd name="adj2" fmla="val 116364"/>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EE1069"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utoShape 9606" o:spid="_x0000_s1026" type="#_x0000_t103" style="position:absolute;margin-left:441pt;margin-top:13.85pt;width:49.5pt;height:2in;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">
                <w10:wrap type="square"/>
              </v:shape>
            </w:pict>
          </mc:Fallback>
        </mc:AlternateContent>
      </w:r>
      <w:r w:rsidR="00D06CEF" w:rsidRPr="00DB0F3E">
        <w:t>Storing</w:t>
      </w:r>
    </w:p>
    <w:p w14:paraId="3B699AD1" w14:textId="77777777" w:rsidR="00D06CEF" w:rsidRPr="009C6FD5" w:rsidRDefault="00D06CEF" w:rsidP="00D06CEF">
      <w:pPr>
        <w:rPr>
          <w:lang w:val="en-ZA"/>
        </w:rPr>
      </w:pPr>
      <w:r w:rsidRPr="009C6FD5">
        <w:rPr>
          <w:lang w:val="en-ZA"/>
        </w:rPr>
        <w:t xml:space="preserve">When you store information, you are creating the ability to recall it. You registered something and the information successfully completed the trip from your short term to your long term memory and it has been filed. Now the fun starts. </w:t>
      </w:r>
    </w:p>
    <w:p w14:paraId="5D6527CE" w14:textId="77777777" w:rsidR="00D06CEF" w:rsidRPr="00DB0F3E" w:rsidRDefault="00D06CEF" w:rsidP="00DB0F3E">
      <w:pPr>
        <w:pStyle w:val="Heading4"/>
      </w:pPr>
      <w:r w:rsidRPr="00DB0F3E">
        <w:t>Recall (recall, recognise)</w:t>
      </w:r>
    </w:p>
    <w:p w14:paraId="0CB4E88C" w14:textId="77777777" w:rsidR="00D06CEF" w:rsidRPr="009C6FD5" w:rsidRDefault="00D06CEF" w:rsidP="00D06CEF">
      <w:pPr>
        <w:rPr>
          <w:lang w:val="en-ZA"/>
        </w:rPr>
      </w:pPr>
      <w:r w:rsidRPr="009C6FD5">
        <w:rPr>
          <w:lang w:val="en-ZA"/>
        </w:rPr>
        <w:t xml:space="preserve">You can find the information later, or it looks familiar when you come across it. There are two ways of finding information again – through recall or recognition. </w:t>
      </w:r>
    </w:p>
    <w:p w14:paraId="134A0D1E" w14:textId="77777777" w:rsidR="00D06CEF" w:rsidRPr="009C6FD5" w:rsidRDefault="00D06CEF" w:rsidP="00D06CEF">
      <w:pPr>
        <w:rPr>
          <w:lang w:val="en-ZA"/>
        </w:rPr>
      </w:pPr>
      <w:r w:rsidRPr="009C6FD5">
        <w:rPr>
          <w:lang w:val="en-ZA"/>
        </w:rPr>
        <w:t xml:space="preserve">When you </w:t>
      </w:r>
      <w:r w:rsidRPr="009C6FD5">
        <w:rPr>
          <w:b/>
          <w:lang w:val="en-ZA"/>
        </w:rPr>
        <w:t>recall</w:t>
      </w:r>
      <w:r w:rsidRPr="009C6FD5">
        <w:rPr>
          <w:lang w:val="en-ZA"/>
        </w:rPr>
        <w:t xml:space="preserve">, the information comes back to your conscious thoughts. You can choose to recall it, or it can happen spontaneously – a friend’s face or the words of a song. </w:t>
      </w:r>
    </w:p>
    <w:p w14:paraId="1AE5EB9A" w14:textId="77777777" w:rsidR="00D06CEF" w:rsidRPr="009C6FD5" w:rsidRDefault="00D06CEF" w:rsidP="00D06CEF">
      <w:pPr>
        <w:rPr>
          <w:lang w:val="en-ZA"/>
        </w:rPr>
      </w:pPr>
      <w:r w:rsidRPr="009C6FD5">
        <w:rPr>
          <w:lang w:val="en-ZA"/>
        </w:rPr>
        <w:t xml:space="preserve">When you </w:t>
      </w:r>
      <w:r w:rsidRPr="009C6FD5">
        <w:rPr>
          <w:b/>
          <w:lang w:val="en-ZA"/>
        </w:rPr>
        <w:t>recognise</w:t>
      </w:r>
      <w:r w:rsidRPr="009C6FD5">
        <w:rPr>
          <w:lang w:val="en-ZA"/>
        </w:rPr>
        <w:t xml:space="preserve"> information, you did not try to bring it back, or you were not successful in bringing it back; but when you encounter it you recognise it. For example, you will recognise the Hillbrow Tower when you see it, but without a picture of it in front of you will find it difficult to draw it. </w:t>
      </w:r>
    </w:p>
    <w:p w14:paraId="018C332A" w14:textId="77777777" w:rsidR="00D06CEF" w:rsidRPr="009C6FD5" w:rsidRDefault="00D06CEF" w:rsidP="00D06CEF">
      <w:pPr>
        <w:rPr>
          <w:lang w:val="en-ZA"/>
        </w:rPr>
      </w:pPr>
      <w:r w:rsidRPr="009C6FD5">
        <w:rPr>
          <w:lang w:val="en-ZA"/>
        </w:rPr>
        <w:t xml:space="preserve">The biggest part of remembering is recognising and we can also recognise more that we can recall.  This means that when we are studying, we do it in such a way that we can find the information again when we need it. This is why we use associations and why it is not necessary to learn your work word for word.  </w:t>
      </w:r>
    </w:p>
    <w:p w14:paraId="7A9378EB" w14:textId="77777777" w:rsidR="00D06CEF" w:rsidRPr="009C6FD5" w:rsidRDefault="00D06CEF" w:rsidP="005736AC">
      <w:pPr>
        <w:pStyle w:val="Heading2"/>
        <w:rPr>
          <w:lang w:val="en-ZA"/>
        </w:rPr>
      </w:pPr>
      <w:bookmarkStart w:id="561" w:name="_Toc137908215"/>
      <w:bookmarkStart w:id="562" w:name="_Toc151357257"/>
      <w:bookmarkStart w:id="563" w:name="_Toc201073946"/>
      <w:bookmarkStart w:id="564" w:name="_Toc495930162"/>
      <w:r w:rsidRPr="009C6FD5">
        <w:rPr>
          <w:lang w:val="en-ZA"/>
        </w:rPr>
        <w:t>Memorising Techniques</w:t>
      </w:r>
      <w:bookmarkEnd w:id="561"/>
      <w:bookmarkEnd w:id="562"/>
      <w:bookmarkEnd w:id="563"/>
      <w:bookmarkEnd w:id="564"/>
    </w:p>
    <w:p w14:paraId="0692C517" w14:textId="77777777" w:rsidR="00D06CEF" w:rsidRPr="009C6FD5" w:rsidRDefault="00D06CEF" w:rsidP="00D06CEF">
      <w:pPr>
        <w:rPr>
          <w:lang w:val="en-ZA"/>
        </w:rPr>
      </w:pPr>
      <w:r w:rsidRPr="009C6FD5">
        <w:rPr>
          <w:lang w:val="en-ZA"/>
        </w:rPr>
        <w:t xml:space="preserve">The reason you study for tests and exams is to transfer the information from your short term memory to your long term memory. As with everything else in life, you need to make the right choices. You can acquire new strategies and structures or you can carry on as you always have. Please bear in mind that, if you don’t change direction, you will surely end up where you are headed!   In other words, if your current study method is not helping you get the marks you can get, and you don’t change it, you will never do as well as you can. </w:t>
      </w:r>
    </w:p>
    <w:p w14:paraId="479FA9CB" w14:textId="77777777" w:rsidR="00D06CEF" w:rsidRPr="009C6FD5" w:rsidRDefault="00D06CEF" w:rsidP="00D06CEF">
      <w:pPr>
        <w:rPr>
          <w:bCs/>
          <w:lang w:val="en-ZA"/>
        </w:rPr>
      </w:pPr>
      <w:r w:rsidRPr="009C6FD5">
        <w:rPr>
          <w:bCs/>
          <w:lang w:val="en-ZA"/>
        </w:rPr>
        <w:t>There are many techniques to help you to memorise. We will first focus on strategies to remember – plans you make in order to better remember things.</w:t>
      </w:r>
    </w:p>
    <w:p w14:paraId="5341B18D" w14:textId="77777777" w:rsidR="00D06CEF" w:rsidRPr="009C6FD5" w:rsidRDefault="00D06CEF" w:rsidP="00212931">
      <w:pPr>
        <w:pStyle w:val="ListBullet2"/>
        <w:rPr>
          <w:lang w:val="en-ZA"/>
        </w:rPr>
      </w:pPr>
      <w:r w:rsidRPr="009C6FD5">
        <w:rPr>
          <w:lang w:val="en-ZA"/>
        </w:rPr>
        <w:t xml:space="preserve">Be </w:t>
      </w:r>
      <w:r w:rsidRPr="009C6FD5">
        <w:rPr>
          <w:b/>
          <w:lang w:val="en-ZA"/>
        </w:rPr>
        <w:t>emotional</w:t>
      </w:r>
      <w:r w:rsidRPr="009C6FD5">
        <w:rPr>
          <w:lang w:val="en-ZA"/>
        </w:rPr>
        <w:t xml:space="preserve"> about what you are studying. We remember the rugby or soccer score because we get emotional about it!</w:t>
      </w:r>
    </w:p>
    <w:p w14:paraId="1A456224" w14:textId="77777777" w:rsidR="00D06CEF" w:rsidRPr="009C6FD5" w:rsidRDefault="00D06CEF" w:rsidP="00212931">
      <w:pPr>
        <w:pStyle w:val="ListBullet2"/>
        <w:rPr>
          <w:lang w:val="en-ZA"/>
        </w:rPr>
      </w:pPr>
      <w:r w:rsidRPr="009C6FD5">
        <w:rPr>
          <w:lang w:val="en-ZA"/>
        </w:rPr>
        <w:t xml:space="preserve">Be </w:t>
      </w:r>
      <w:r w:rsidRPr="009C6FD5">
        <w:rPr>
          <w:b/>
          <w:lang w:val="en-ZA"/>
        </w:rPr>
        <w:t>logical</w:t>
      </w:r>
      <w:r w:rsidRPr="009C6FD5">
        <w:rPr>
          <w:lang w:val="en-ZA"/>
        </w:rPr>
        <w:t xml:space="preserve"> and create structures to help you to remember: sequence, categories or whatever.</w:t>
      </w:r>
    </w:p>
    <w:p w14:paraId="72D2B27A" w14:textId="77777777" w:rsidR="00D06CEF" w:rsidRPr="009C6FD5" w:rsidRDefault="00D06CEF" w:rsidP="00212931">
      <w:pPr>
        <w:pStyle w:val="ListBullet2"/>
        <w:rPr>
          <w:lang w:val="en-ZA"/>
        </w:rPr>
      </w:pPr>
      <w:r w:rsidRPr="009C6FD5">
        <w:rPr>
          <w:b/>
          <w:lang w:val="en-ZA"/>
        </w:rPr>
        <w:t>Reward</w:t>
      </w:r>
      <w:r w:rsidRPr="009C6FD5">
        <w:rPr>
          <w:lang w:val="en-ZA"/>
        </w:rPr>
        <w:t xml:space="preserve"> yourself: when you have done well, finished your studies on time and you know the work, reward yourself. Also reward yourself when you have done well in a test.</w:t>
      </w:r>
    </w:p>
    <w:p w14:paraId="1815E364" w14:textId="77777777" w:rsidR="00D06CEF" w:rsidRPr="009C6FD5" w:rsidRDefault="00D06CEF" w:rsidP="00212931">
      <w:pPr>
        <w:pStyle w:val="ListBullet2"/>
        <w:rPr>
          <w:lang w:val="en-ZA"/>
        </w:rPr>
      </w:pPr>
      <w:r w:rsidRPr="009C6FD5">
        <w:rPr>
          <w:lang w:val="en-ZA"/>
        </w:rPr>
        <w:t xml:space="preserve">Use as many </w:t>
      </w:r>
      <w:r w:rsidRPr="009C6FD5">
        <w:rPr>
          <w:b/>
          <w:lang w:val="en-ZA"/>
        </w:rPr>
        <w:t>senses</w:t>
      </w:r>
      <w:r w:rsidRPr="009C6FD5">
        <w:rPr>
          <w:lang w:val="en-ZA"/>
        </w:rPr>
        <w:t xml:space="preserve"> as you can: see, hear, feel, smell, taste.</w:t>
      </w:r>
    </w:p>
    <w:p w14:paraId="1AC12A8E" w14:textId="77777777" w:rsidR="00D06CEF" w:rsidRPr="00DB0F3E" w:rsidRDefault="00D06CEF" w:rsidP="00DB0F3E">
      <w:pPr>
        <w:pStyle w:val="Heading3"/>
      </w:pPr>
      <w:bookmarkStart w:id="565" w:name="_Toc495930163"/>
      <w:r w:rsidRPr="00DB0F3E">
        <w:t>Structures To Remember</w:t>
      </w:r>
      <w:bookmarkEnd w:id="565"/>
      <w:r w:rsidRPr="00DB0F3E">
        <w:t xml:space="preserve"> </w:t>
      </w:r>
    </w:p>
    <w:p w14:paraId="7F8A380A" w14:textId="77777777" w:rsidR="00D06CEF" w:rsidRPr="009C6FD5" w:rsidRDefault="00D06CEF" w:rsidP="00D06CEF">
      <w:pPr>
        <w:rPr>
          <w:lang w:val="en-ZA"/>
        </w:rPr>
      </w:pPr>
      <w:r w:rsidRPr="009C6FD5">
        <w:rPr>
          <w:lang w:val="en-ZA"/>
        </w:rPr>
        <w:t xml:space="preserve">The brain wants structures in order to store information in the long term memory and to be able to recall it later. </w:t>
      </w:r>
    </w:p>
    <w:p w14:paraId="7494C925" w14:textId="77777777" w:rsidR="00D06CEF" w:rsidRPr="00DB0F3E" w:rsidRDefault="00D06CEF" w:rsidP="00DB0F3E">
      <w:pPr>
        <w:pStyle w:val="Heading4"/>
      </w:pPr>
      <w:r w:rsidRPr="00DB0F3E">
        <w:t>Sequence</w:t>
      </w:r>
    </w:p>
    <w:p w14:paraId="0AF597D7" w14:textId="77777777" w:rsidR="00D06CEF" w:rsidRPr="009C6FD5" w:rsidRDefault="00D06CEF" w:rsidP="00D06CEF">
      <w:pPr>
        <w:rPr>
          <w:lang w:val="en-ZA"/>
        </w:rPr>
      </w:pPr>
      <w:r w:rsidRPr="009C6FD5">
        <w:rPr>
          <w:lang w:val="en-ZA"/>
        </w:rPr>
        <w:t xml:space="preserve">Number the information so that they follow logically; you can number from 1-10, from A to Z, from birth to death or  chronologically. Learn events and happenings in the sequence they happen, the brain does not like facts that are mixed up. </w:t>
      </w:r>
    </w:p>
    <w:p w14:paraId="0ACECF47" w14:textId="77777777" w:rsidR="00D06CEF" w:rsidRPr="009C6FD5" w:rsidRDefault="00D06CEF" w:rsidP="008A1D28">
      <w:pPr>
        <w:pStyle w:val="MyFormAssmtHdg"/>
      </w:pPr>
      <w:bookmarkStart w:id="566" w:name="_Toc495930164"/>
      <w:r w:rsidRPr="009C6FD5">
        <w:rPr>
          <w:noProof/>
        </w:rPr>
        <w:t>Exercise</w:t>
      </w:r>
      <w:bookmarkEnd w:id="566"/>
      <w:r w:rsidRPr="009C6FD5">
        <w:rPr>
          <w:noProof/>
        </w:rPr>
        <w:t xml:space="preserve"> </w:t>
      </w:r>
    </w:p>
    <w:p w14:paraId="3AF284CD" w14:textId="77777777" w:rsidR="00D06CEF" w:rsidRPr="009C6FD5" w:rsidRDefault="00D06CEF" w:rsidP="00D06CEF">
      <w:pPr>
        <w:rPr>
          <w:lang w:val="en-ZA"/>
        </w:rPr>
      </w:pPr>
      <w:r w:rsidRPr="009C6FD5">
        <w:rPr>
          <w:lang w:val="en-ZA"/>
        </w:rPr>
        <w:t>Write down some examples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06CEF" w:rsidRPr="009C6FD5" w14:paraId="3EBEDC08" w14:textId="77777777" w:rsidTr="005C3AF6">
        <w:tc>
          <w:tcPr>
            <w:tcW w:w="9683" w:type="dxa"/>
          </w:tcPr>
          <w:p w14:paraId="04DD742F" w14:textId="77777777" w:rsidR="00D06CEF" w:rsidRPr="009C6FD5" w:rsidRDefault="00D06CEF" w:rsidP="00212931">
            <w:pPr>
              <w:rPr>
                <w:lang w:val="en-ZA"/>
              </w:rPr>
            </w:pPr>
          </w:p>
        </w:tc>
      </w:tr>
      <w:tr w:rsidR="00D06CEF" w:rsidRPr="009C6FD5" w14:paraId="553B8A18" w14:textId="77777777" w:rsidTr="005C3AF6">
        <w:tc>
          <w:tcPr>
            <w:tcW w:w="9683" w:type="dxa"/>
          </w:tcPr>
          <w:p w14:paraId="3B0BF825" w14:textId="77777777" w:rsidR="00D06CEF" w:rsidRPr="009C6FD5" w:rsidRDefault="00D06CEF" w:rsidP="00212931">
            <w:pPr>
              <w:rPr>
                <w:lang w:val="en-ZA"/>
              </w:rPr>
            </w:pPr>
          </w:p>
        </w:tc>
      </w:tr>
    </w:tbl>
    <w:p w14:paraId="682D8EB6" w14:textId="77777777" w:rsidR="00D06CEF" w:rsidRPr="00DB0F3E" w:rsidRDefault="00D06CEF" w:rsidP="00DB0F3E">
      <w:pPr>
        <w:pStyle w:val="Heading4"/>
      </w:pPr>
      <w:r w:rsidRPr="00DB0F3E">
        <w:t>Categorise the information</w:t>
      </w:r>
    </w:p>
    <w:p w14:paraId="36C8CDB6" w14:textId="77777777" w:rsidR="008A1D28" w:rsidRPr="009C6FD5" w:rsidRDefault="00D06CEF" w:rsidP="00D06CEF">
      <w:pPr>
        <w:rPr>
          <w:lang w:val="en-ZA"/>
        </w:rPr>
      </w:pPr>
      <w:r w:rsidRPr="009C6FD5">
        <w:rPr>
          <w:lang w:val="en-ZA"/>
        </w:rPr>
        <w:t xml:space="preserve">Group things that are similar together. If you have to remember 25 animals, remember them as follows:: 4 birds, 3 farm animals, 6 reptiles, etc. </w:t>
      </w:r>
    </w:p>
    <w:p w14:paraId="508880AE" w14:textId="77777777" w:rsidR="00D06CEF" w:rsidRPr="009C6FD5" w:rsidRDefault="008A1D28" w:rsidP="00D06CEF">
      <w:pPr>
        <w:rPr>
          <w:lang w:val="en-ZA"/>
        </w:rPr>
      </w:pPr>
      <w:r w:rsidRPr="009C6FD5">
        <w:rPr>
          <w:lang w:val="en-ZA"/>
        </w:rPr>
        <w:br w:type="page"/>
      </w:r>
    </w:p>
    <w:p w14:paraId="1FBD6A94" w14:textId="77777777" w:rsidR="00D06CEF" w:rsidRPr="009C6FD5" w:rsidRDefault="00D06CEF" w:rsidP="008A1D28">
      <w:pPr>
        <w:pStyle w:val="MyFormAssmtHdg"/>
      </w:pPr>
      <w:bookmarkStart w:id="567" w:name="_Toc495930165"/>
      <w:r w:rsidRPr="009C6FD5">
        <w:rPr>
          <w:noProof/>
        </w:rPr>
        <w:t>Exercise</w:t>
      </w:r>
      <w:bookmarkEnd w:id="567"/>
    </w:p>
    <w:p w14:paraId="40AE81AA" w14:textId="77777777" w:rsidR="00D06CEF" w:rsidRPr="009C6FD5" w:rsidRDefault="00D06CEF" w:rsidP="00D06CEF">
      <w:pPr>
        <w:rPr>
          <w:lang w:val="en-ZA"/>
        </w:rPr>
      </w:pPr>
      <w:r w:rsidRPr="009C6FD5">
        <w:rPr>
          <w:lang w:val="en-ZA"/>
        </w:rPr>
        <w:t>Write down some examples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06CEF" w:rsidRPr="009C6FD5" w14:paraId="02F32E2B" w14:textId="77777777" w:rsidTr="005C3AF6">
        <w:tc>
          <w:tcPr>
            <w:tcW w:w="9683" w:type="dxa"/>
          </w:tcPr>
          <w:p w14:paraId="01B11EB1" w14:textId="77777777" w:rsidR="00D06CEF" w:rsidRPr="009C6FD5" w:rsidRDefault="00D06CEF" w:rsidP="00212931">
            <w:pPr>
              <w:rPr>
                <w:lang w:val="en-ZA"/>
              </w:rPr>
            </w:pPr>
          </w:p>
        </w:tc>
      </w:tr>
      <w:tr w:rsidR="00D06CEF" w:rsidRPr="009C6FD5" w14:paraId="7276ED1F" w14:textId="77777777" w:rsidTr="005C3AF6">
        <w:tc>
          <w:tcPr>
            <w:tcW w:w="9683" w:type="dxa"/>
          </w:tcPr>
          <w:p w14:paraId="463ECE23" w14:textId="77777777" w:rsidR="00D06CEF" w:rsidRPr="009C6FD5" w:rsidRDefault="00D06CEF" w:rsidP="00212931">
            <w:pPr>
              <w:rPr>
                <w:lang w:val="en-ZA"/>
              </w:rPr>
            </w:pPr>
          </w:p>
        </w:tc>
      </w:tr>
    </w:tbl>
    <w:p w14:paraId="5773C3B5" w14:textId="77777777" w:rsidR="00D06CEF" w:rsidRPr="00DB0F3E" w:rsidRDefault="00D06CEF" w:rsidP="00DB0F3E">
      <w:pPr>
        <w:pStyle w:val="Heading4"/>
      </w:pPr>
      <w:r w:rsidRPr="00DB0F3E">
        <w:t xml:space="preserve">Visualise similar things </w:t>
      </w:r>
    </w:p>
    <w:p w14:paraId="0F27E3ED" w14:textId="77777777" w:rsidR="00212931" w:rsidRPr="009C6FD5" w:rsidRDefault="00D06CEF" w:rsidP="00D06CEF">
      <w:pPr>
        <w:rPr>
          <w:lang w:val="en-ZA"/>
        </w:rPr>
      </w:pPr>
      <w:r w:rsidRPr="009C6FD5">
        <w:rPr>
          <w:lang w:val="en-ZA"/>
        </w:rPr>
        <w:t xml:space="preserve">Connect things that are visually similar, such as everything that is round or red or even everything that reminds you of Christmas, etc. </w:t>
      </w:r>
    </w:p>
    <w:p w14:paraId="085FC787" w14:textId="77777777" w:rsidR="00D06CEF" w:rsidRPr="009C6FD5" w:rsidRDefault="00D06CEF" w:rsidP="008A1D28">
      <w:pPr>
        <w:pStyle w:val="MyFormAssmtHdg"/>
      </w:pPr>
      <w:bookmarkStart w:id="568" w:name="_Toc495930166"/>
      <w:r w:rsidRPr="009C6FD5">
        <w:rPr>
          <w:noProof/>
        </w:rPr>
        <w:t>Exercise</w:t>
      </w:r>
      <w:bookmarkEnd w:id="568"/>
    </w:p>
    <w:p w14:paraId="5D764402" w14:textId="77777777" w:rsidR="00D06CEF" w:rsidRPr="009C6FD5" w:rsidRDefault="00D06CEF" w:rsidP="00D06CEF">
      <w:pPr>
        <w:rPr>
          <w:lang w:val="en-ZA"/>
        </w:rPr>
      </w:pPr>
      <w:r w:rsidRPr="009C6FD5">
        <w:rPr>
          <w:lang w:val="en-ZA"/>
        </w:rPr>
        <w:t>Write down some examples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06CEF" w:rsidRPr="009C6FD5" w14:paraId="51DBCFFE" w14:textId="77777777" w:rsidTr="005C3AF6">
        <w:tc>
          <w:tcPr>
            <w:tcW w:w="9683" w:type="dxa"/>
          </w:tcPr>
          <w:p w14:paraId="1D1BE2E3" w14:textId="77777777" w:rsidR="00D06CEF" w:rsidRPr="009C6FD5" w:rsidRDefault="00D06CEF" w:rsidP="00212931">
            <w:pPr>
              <w:rPr>
                <w:lang w:val="en-ZA"/>
              </w:rPr>
            </w:pPr>
          </w:p>
        </w:tc>
      </w:tr>
      <w:tr w:rsidR="00D06CEF" w:rsidRPr="009C6FD5" w14:paraId="0A138EF1" w14:textId="77777777" w:rsidTr="005C3AF6">
        <w:tc>
          <w:tcPr>
            <w:tcW w:w="9683" w:type="dxa"/>
          </w:tcPr>
          <w:p w14:paraId="78C71F95" w14:textId="77777777" w:rsidR="00D06CEF" w:rsidRPr="009C6FD5" w:rsidRDefault="00D06CEF" w:rsidP="00212931">
            <w:pPr>
              <w:rPr>
                <w:lang w:val="en-ZA"/>
              </w:rPr>
            </w:pPr>
          </w:p>
        </w:tc>
      </w:tr>
    </w:tbl>
    <w:p w14:paraId="2B5F781D" w14:textId="77777777" w:rsidR="00D06CEF" w:rsidRPr="00DB0F3E" w:rsidRDefault="00D06CEF" w:rsidP="00DB0F3E">
      <w:pPr>
        <w:pStyle w:val="Heading3"/>
      </w:pPr>
      <w:bookmarkStart w:id="569" w:name="_Toc495930167"/>
      <w:r w:rsidRPr="00DB0F3E">
        <w:t>Associations</w:t>
      </w:r>
      <w:bookmarkEnd w:id="569"/>
    </w:p>
    <w:p w14:paraId="088FABBB" w14:textId="77777777" w:rsidR="00D06CEF" w:rsidRPr="00DB0F3E" w:rsidRDefault="00D06CEF" w:rsidP="00DB0F3E">
      <w:pPr>
        <w:pStyle w:val="Heading4"/>
      </w:pPr>
      <w:r w:rsidRPr="00DB0F3E">
        <w:t>Numbers</w:t>
      </w:r>
    </w:p>
    <w:p w14:paraId="0ABBEB72" w14:textId="77777777" w:rsidR="00D06CEF" w:rsidRPr="009C6FD5" w:rsidRDefault="00D06CEF" w:rsidP="00D06CEF">
      <w:pPr>
        <w:rPr>
          <w:lang w:val="en-ZA"/>
        </w:rPr>
      </w:pPr>
      <w:r w:rsidRPr="009C6FD5">
        <w:rPr>
          <w:lang w:val="en-ZA"/>
        </w:rPr>
        <w:t xml:space="preserve">There are a couple of ways to remember long lists or rows of numbers: One method is associations.  </w:t>
      </w:r>
    </w:p>
    <w:p w14:paraId="664424F7" w14:textId="77777777" w:rsidR="00D06CEF" w:rsidRPr="009C6FD5" w:rsidRDefault="00483466" w:rsidP="00D06CEF">
      <w:pPr>
        <w:rPr>
          <w:lang w:val="en-ZA"/>
        </w:rPr>
      </w:pPr>
      <w:r w:rsidRPr="009C6FD5">
        <w:rPr>
          <w:noProof/>
          <w:lang w:val="en-ZA" w:eastAsia="en-ZA"/>
        </w:rPr>
        <w:drawing>
          <wp:anchor distT="0" distB="0" distL="114300" distR="114300" simplePos="0" relativeHeight="251658752" behindDoc="0" locked="0" layoutInCell="1" allowOverlap="1" wp14:anchorId="66A79FFF" wp14:editId="47B1DC51">
            <wp:simplePos x="0" y="0"/>
            <wp:positionH relativeFrom="column">
              <wp:posOffset>2798445</wp:posOffset>
            </wp:positionH>
            <wp:positionV relativeFrom="paragraph">
              <wp:posOffset>0</wp:posOffset>
            </wp:positionV>
            <wp:extent cx="3152775" cy="2066925"/>
            <wp:effectExtent l="0" t="0" r="9525" b="9525"/>
            <wp:wrapNone/>
            <wp:docPr id="9734" name="Picture 9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52775" cy="2066925"/>
                    </a:xfrm>
                    <a:prstGeom prst="rect">
                      <a:avLst/>
                    </a:prstGeom>
                    <a:noFill/>
                  </pic:spPr>
                </pic:pic>
              </a:graphicData>
            </a:graphic>
            <wp14:sizeRelH relativeFrom="page">
              <wp14:pctWidth>0</wp14:pctWidth>
            </wp14:sizeRelH>
            <wp14:sizeRelV relativeFrom="page">
              <wp14:pctHeight>0</wp14:pctHeight>
            </wp14:sizeRelV>
          </wp:anchor>
        </w:drawing>
      </w:r>
      <w:r w:rsidR="00D06CEF" w:rsidRPr="009C6FD5">
        <w:rPr>
          <w:lang w:val="en-ZA"/>
        </w:rPr>
        <w:t xml:space="preserve">Think of 1 as a pen, </w:t>
      </w:r>
    </w:p>
    <w:p w14:paraId="5F4B0C8B" w14:textId="77777777" w:rsidR="00D06CEF" w:rsidRPr="009C6FD5" w:rsidRDefault="00D06CEF" w:rsidP="00D06CEF">
      <w:pPr>
        <w:rPr>
          <w:lang w:val="en-ZA"/>
        </w:rPr>
      </w:pPr>
      <w:r w:rsidRPr="009C6FD5">
        <w:rPr>
          <w:lang w:val="en-ZA"/>
        </w:rPr>
        <w:t>2 as a swan</w:t>
      </w:r>
    </w:p>
    <w:p w14:paraId="5D2D1127" w14:textId="77777777" w:rsidR="00D06CEF" w:rsidRPr="009C6FD5" w:rsidRDefault="00D06CEF" w:rsidP="00D06CEF">
      <w:pPr>
        <w:rPr>
          <w:lang w:val="en-ZA"/>
        </w:rPr>
      </w:pPr>
      <w:r w:rsidRPr="009C6FD5">
        <w:rPr>
          <w:lang w:val="en-ZA"/>
        </w:rPr>
        <w:t>3 as a double chin</w:t>
      </w:r>
    </w:p>
    <w:p w14:paraId="24F7EB26" w14:textId="77777777" w:rsidR="00D06CEF" w:rsidRPr="009C6FD5" w:rsidRDefault="00D06CEF" w:rsidP="00D06CEF">
      <w:pPr>
        <w:rPr>
          <w:lang w:val="en-ZA"/>
        </w:rPr>
      </w:pPr>
      <w:r w:rsidRPr="009C6FD5">
        <w:rPr>
          <w:lang w:val="en-ZA"/>
        </w:rPr>
        <w:t>4 as a sailboat</w:t>
      </w:r>
    </w:p>
    <w:p w14:paraId="5604CC72" w14:textId="77777777" w:rsidR="00D06CEF" w:rsidRPr="009C6FD5" w:rsidRDefault="00D06CEF" w:rsidP="00D06CEF">
      <w:pPr>
        <w:rPr>
          <w:lang w:val="en-ZA"/>
        </w:rPr>
      </w:pPr>
      <w:r w:rsidRPr="009C6FD5">
        <w:rPr>
          <w:lang w:val="en-ZA"/>
        </w:rPr>
        <w:t>5 as a fish hook</w:t>
      </w:r>
    </w:p>
    <w:p w14:paraId="112421BC" w14:textId="77777777" w:rsidR="00D06CEF" w:rsidRPr="009C6FD5" w:rsidRDefault="00D06CEF" w:rsidP="00D06CEF">
      <w:pPr>
        <w:rPr>
          <w:lang w:val="en-ZA"/>
        </w:rPr>
      </w:pPr>
      <w:r w:rsidRPr="009C6FD5">
        <w:rPr>
          <w:lang w:val="en-ZA"/>
        </w:rPr>
        <w:t>6 as a golf club</w:t>
      </w:r>
    </w:p>
    <w:p w14:paraId="322EE77D" w14:textId="77777777" w:rsidR="00D06CEF" w:rsidRPr="009C6FD5" w:rsidRDefault="00D06CEF" w:rsidP="00D06CEF">
      <w:pPr>
        <w:rPr>
          <w:lang w:val="en-ZA"/>
        </w:rPr>
      </w:pPr>
      <w:r w:rsidRPr="009C6FD5">
        <w:rPr>
          <w:lang w:val="en-ZA"/>
        </w:rPr>
        <w:t>7 as a precipice</w:t>
      </w:r>
    </w:p>
    <w:p w14:paraId="4C73771C" w14:textId="77777777" w:rsidR="00D06CEF" w:rsidRPr="009C6FD5" w:rsidRDefault="00D06CEF" w:rsidP="00D06CEF">
      <w:pPr>
        <w:rPr>
          <w:lang w:val="en-ZA"/>
        </w:rPr>
      </w:pPr>
      <w:r w:rsidRPr="009C6FD5">
        <w:rPr>
          <w:lang w:val="en-ZA"/>
        </w:rPr>
        <w:t>8 as an hourglass</w:t>
      </w:r>
    </w:p>
    <w:p w14:paraId="04AD38B4" w14:textId="77777777" w:rsidR="00D06CEF" w:rsidRPr="009C6FD5" w:rsidRDefault="00D06CEF" w:rsidP="00D06CEF">
      <w:pPr>
        <w:rPr>
          <w:lang w:val="en-ZA"/>
        </w:rPr>
      </w:pPr>
      <w:r w:rsidRPr="009C6FD5">
        <w:rPr>
          <w:lang w:val="en-ZA"/>
        </w:rPr>
        <w:t>9 as a pipe</w:t>
      </w:r>
    </w:p>
    <w:p w14:paraId="04650878" w14:textId="77777777" w:rsidR="00D06CEF" w:rsidRPr="009C6FD5" w:rsidRDefault="00D06CEF" w:rsidP="00D06CEF">
      <w:pPr>
        <w:rPr>
          <w:lang w:val="en-ZA"/>
        </w:rPr>
      </w:pPr>
      <w:r w:rsidRPr="009C6FD5">
        <w:rPr>
          <w:lang w:val="en-ZA"/>
        </w:rPr>
        <w:t>10 as a bat and ball</w:t>
      </w:r>
    </w:p>
    <w:p w14:paraId="3302841D" w14:textId="77777777" w:rsidR="00D06CEF" w:rsidRPr="009C6FD5" w:rsidRDefault="00D06CEF" w:rsidP="00D06CEF">
      <w:pPr>
        <w:rPr>
          <w:lang w:val="en-ZA"/>
        </w:rPr>
      </w:pPr>
      <w:r w:rsidRPr="009C6FD5">
        <w:rPr>
          <w:lang w:val="en-ZA"/>
        </w:rPr>
        <w:t xml:space="preserve">These are just examples, you can create your own associations. Of course, this method works well for a visual memory.  </w:t>
      </w:r>
    </w:p>
    <w:p w14:paraId="02931FEF" w14:textId="77777777" w:rsidR="00D06CEF" w:rsidRPr="009C6FD5" w:rsidRDefault="00D06CEF" w:rsidP="00D06CEF">
      <w:pPr>
        <w:rPr>
          <w:lang w:val="en-ZA"/>
        </w:rPr>
      </w:pPr>
      <w:r w:rsidRPr="009C6FD5">
        <w:rPr>
          <w:lang w:val="en-ZA"/>
        </w:rPr>
        <w:t xml:space="preserve">To use the association technique for a verbal memory: </w:t>
      </w:r>
    </w:p>
    <w:p w14:paraId="613CCDAB" w14:textId="77777777" w:rsidR="00D06CEF" w:rsidRPr="009C6FD5" w:rsidRDefault="00D06CEF" w:rsidP="00212931">
      <w:pPr>
        <w:rPr>
          <w:lang w:val="en-ZA"/>
        </w:rPr>
      </w:pPr>
      <w:r w:rsidRPr="009C6FD5">
        <w:rPr>
          <w:lang w:val="en-ZA"/>
        </w:rPr>
        <w:t xml:space="preserve">1 </w:t>
      </w:r>
      <w:r w:rsidRPr="009C6FD5">
        <w:rPr>
          <w:lang w:val="en-ZA"/>
        </w:rPr>
        <w:tab/>
        <w:t>bun</w:t>
      </w:r>
    </w:p>
    <w:p w14:paraId="74AAFBA7" w14:textId="77777777" w:rsidR="00D06CEF" w:rsidRPr="009C6FD5" w:rsidRDefault="00D06CEF" w:rsidP="00212931">
      <w:pPr>
        <w:rPr>
          <w:lang w:val="en-ZA"/>
        </w:rPr>
      </w:pPr>
      <w:r w:rsidRPr="009C6FD5">
        <w:rPr>
          <w:lang w:val="en-ZA"/>
        </w:rPr>
        <w:t>2</w:t>
      </w:r>
      <w:r w:rsidRPr="009C6FD5">
        <w:rPr>
          <w:lang w:val="en-ZA"/>
        </w:rPr>
        <w:tab/>
        <w:t>shoe</w:t>
      </w:r>
    </w:p>
    <w:p w14:paraId="5E85210A" w14:textId="77777777" w:rsidR="00D06CEF" w:rsidRPr="009C6FD5" w:rsidRDefault="00D06CEF" w:rsidP="00212931">
      <w:pPr>
        <w:rPr>
          <w:lang w:val="en-ZA"/>
        </w:rPr>
      </w:pPr>
      <w:r w:rsidRPr="009C6FD5">
        <w:rPr>
          <w:lang w:val="en-ZA"/>
        </w:rPr>
        <w:t>3</w:t>
      </w:r>
      <w:r w:rsidRPr="009C6FD5">
        <w:rPr>
          <w:lang w:val="en-ZA"/>
        </w:rPr>
        <w:tab/>
        <w:t>knee</w:t>
      </w:r>
    </w:p>
    <w:p w14:paraId="345161B6" w14:textId="77777777" w:rsidR="00D06CEF" w:rsidRPr="009C6FD5" w:rsidRDefault="00D06CEF" w:rsidP="00212931">
      <w:pPr>
        <w:rPr>
          <w:lang w:val="en-ZA"/>
        </w:rPr>
      </w:pPr>
      <w:r w:rsidRPr="009C6FD5">
        <w:rPr>
          <w:lang w:val="en-ZA"/>
        </w:rPr>
        <w:t>4</w:t>
      </w:r>
      <w:r w:rsidRPr="009C6FD5">
        <w:rPr>
          <w:lang w:val="en-ZA"/>
        </w:rPr>
        <w:tab/>
        <w:t>floor</w:t>
      </w:r>
    </w:p>
    <w:p w14:paraId="311E5E3B" w14:textId="77777777" w:rsidR="00D06CEF" w:rsidRPr="009C6FD5" w:rsidRDefault="00D06CEF" w:rsidP="00212931">
      <w:pPr>
        <w:rPr>
          <w:lang w:val="en-ZA"/>
        </w:rPr>
      </w:pPr>
      <w:r w:rsidRPr="009C6FD5">
        <w:rPr>
          <w:lang w:val="en-ZA"/>
        </w:rPr>
        <w:t>5</w:t>
      </w:r>
      <w:r w:rsidRPr="009C6FD5">
        <w:rPr>
          <w:lang w:val="en-ZA"/>
        </w:rPr>
        <w:tab/>
        <w:t>dive</w:t>
      </w:r>
    </w:p>
    <w:p w14:paraId="7511D279" w14:textId="77777777" w:rsidR="00D06CEF" w:rsidRPr="009C6FD5" w:rsidRDefault="00D06CEF" w:rsidP="00212931">
      <w:pPr>
        <w:rPr>
          <w:lang w:val="en-ZA"/>
        </w:rPr>
      </w:pPr>
      <w:r w:rsidRPr="009C6FD5">
        <w:rPr>
          <w:lang w:val="en-ZA"/>
        </w:rPr>
        <w:t xml:space="preserve">6 </w:t>
      </w:r>
      <w:r w:rsidRPr="009C6FD5">
        <w:rPr>
          <w:lang w:val="en-ZA"/>
        </w:rPr>
        <w:tab/>
        <w:t>sticks</w:t>
      </w:r>
    </w:p>
    <w:p w14:paraId="47C47261" w14:textId="77777777" w:rsidR="00D06CEF" w:rsidRPr="009C6FD5" w:rsidRDefault="00D06CEF" w:rsidP="00212931">
      <w:pPr>
        <w:rPr>
          <w:lang w:val="en-ZA"/>
        </w:rPr>
      </w:pPr>
      <w:r w:rsidRPr="009C6FD5">
        <w:rPr>
          <w:lang w:val="en-ZA"/>
        </w:rPr>
        <w:t xml:space="preserve">7 </w:t>
      </w:r>
      <w:r w:rsidRPr="009C6FD5">
        <w:rPr>
          <w:lang w:val="en-ZA"/>
        </w:rPr>
        <w:tab/>
        <w:t>heaven</w:t>
      </w:r>
    </w:p>
    <w:p w14:paraId="5664C7FB" w14:textId="77777777" w:rsidR="00D06CEF" w:rsidRPr="009C6FD5" w:rsidRDefault="00D06CEF" w:rsidP="00212931">
      <w:pPr>
        <w:rPr>
          <w:lang w:val="en-ZA"/>
        </w:rPr>
      </w:pPr>
      <w:r w:rsidRPr="009C6FD5">
        <w:rPr>
          <w:lang w:val="en-ZA"/>
        </w:rPr>
        <w:t>8</w:t>
      </w:r>
      <w:r w:rsidRPr="009C6FD5">
        <w:rPr>
          <w:lang w:val="en-ZA"/>
        </w:rPr>
        <w:tab/>
        <w:t>gate</w:t>
      </w:r>
    </w:p>
    <w:p w14:paraId="7358D2BB" w14:textId="77777777" w:rsidR="00D06CEF" w:rsidRPr="009C6FD5" w:rsidRDefault="00D06CEF" w:rsidP="00212931">
      <w:pPr>
        <w:rPr>
          <w:lang w:val="en-ZA"/>
        </w:rPr>
      </w:pPr>
      <w:r w:rsidRPr="009C6FD5">
        <w:rPr>
          <w:lang w:val="en-ZA"/>
        </w:rPr>
        <w:t>9</w:t>
      </w:r>
      <w:r w:rsidRPr="009C6FD5">
        <w:rPr>
          <w:lang w:val="en-ZA"/>
        </w:rPr>
        <w:tab/>
        <w:t>pine</w:t>
      </w:r>
    </w:p>
    <w:p w14:paraId="31993503" w14:textId="77777777" w:rsidR="00D06CEF" w:rsidRPr="009C6FD5" w:rsidRDefault="00D06CEF" w:rsidP="00212931">
      <w:pPr>
        <w:rPr>
          <w:lang w:val="en-ZA"/>
        </w:rPr>
      </w:pPr>
      <w:r w:rsidRPr="009C6FD5">
        <w:rPr>
          <w:lang w:val="en-ZA"/>
        </w:rPr>
        <w:t>10</w:t>
      </w:r>
      <w:r w:rsidRPr="009C6FD5">
        <w:rPr>
          <w:lang w:val="en-ZA"/>
        </w:rPr>
        <w:tab/>
        <w:t>hen</w:t>
      </w:r>
    </w:p>
    <w:p w14:paraId="5D938F47" w14:textId="77777777" w:rsidR="00D06CEF" w:rsidRPr="009C6FD5" w:rsidRDefault="00D06CEF" w:rsidP="00D06CEF">
      <w:pPr>
        <w:rPr>
          <w:lang w:val="en-ZA"/>
        </w:rPr>
      </w:pPr>
      <w:r w:rsidRPr="009C6FD5">
        <w:rPr>
          <w:lang w:val="en-ZA"/>
        </w:rPr>
        <w:t xml:space="preserve">Once again, these are examples, you can create your own associations. </w:t>
      </w:r>
    </w:p>
    <w:p w14:paraId="00EC72CF" w14:textId="77777777" w:rsidR="00D06CEF" w:rsidRPr="00DB0F3E" w:rsidRDefault="00D06CEF" w:rsidP="00DB0F3E">
      <w:pPr>
        <w:pStyle w:val="Heading4"/>
      </w:pPr>
      <w:r w:rsidRPr="00DB0F3E">
        <w:t>Rhythm And Rhyme</w:t>
      </w:r>
    </w:p>
    <w:p w14:paraId="09FD24C7" w14:textId="77777777" w:rsidR="00D06CEF" w:rsidRPr="009C6FD5" w:rsidRDefault="00D06CEF" w:rsidP="00D06CEF">
      <w:pPr>
        <w:rPr>
          <w:lang w:val="en-ZA"/>
        </w:rPr>
      </w:pPr>
      <w:r w:rsidRPr="009C6FD5">
        <w:rPr>
          <w:lang w:val="en-ZA"/>
        </w:rPr>
        <w:t xml:space="preserve">We’re not all poets, but those who are should use this technique to their advantage. A rhyme is when you take the first letter of every fact and arrange them in a rhyme that is easier to remember. When you remember the rhyme during the test, you will also remember the facts.  </w:t>
      </w:r>
    </w:p>
    <w:p w14:paraId="4F7894E6" w14:textId="77777777" w:rsidR="00D06CEF" w:rsidRPr="009C6FD5" w:rsidRDefault="00D06CEF" w:rsidP="00D06CEF">
      <w:pPr>
        <w:rPr>
          <w:lang w:val="en-ZA"/>
        </w:rPr>
      </w:pPr>
      <w:r w:rsidRPr="009C6FD5">
        <w:rPr>
          <w:lang w:val="en-ZA"/>
        </w:rPr>
        <w:t xml:space="preserve">Rhythm is similar but different. The most well-known example is the spelling of the work  Mississippi : mr M mr I mr S S I mr S S I mr P P I. If you have the knack of working out a rhythm, use it to your advantage.  </w:t>
      </w:r>
    </w:p>
    <w:p w14:paraId="5FF52025" w14:textId="77777777" w:rsidR="00D06CEF" w:rsidRPr="009C6FD5" w:rsidRDefault="00D06CEF" w:rsidP="008A1D28">
      <w:pPr>
        <w:pStyle w:val="MyFormAssmtHdg"/>
      </w:pPr>
      <w:bookmarkStart w:id="570" w:name="_Toc495930168"/>
      <w:r w:rsidRPr="009C6FD5">
        <w:rPr>
          <w:noProof/>
        </w:rPr>
        <w:t>Exercise</w:t>
      </w:r>
      <w:bookmarkEnd w:id="570"/>
    </w:p>
    <w:p w14:paraId="59DF12D7" w14:textId="77777777" w:rsidR="00D06CEF" w:rsidRPr="009C6FD5" w:rsidRDefault="00D06CEF" w:rsidP="00D06CEF">
      <w:pPr>
        <w:rPr>
          <w:lang w:val="en-ZA"/>
        </w:rPr>
      </w:pPr>
      <w:r w:rsidRPr="009C6FD5">
        <w:rPr>
          <w:lang w:val="en-ZA"/>
        </w:rPr>
        <w:t>In a group, write down some examples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06CEF" w:rsidRPr="009C6FD5" w14:paraId="5D56B89D" w14:textId="77777777" w:rsidTr="005C3AF6">
        <w:tc>
          <w:tcPr>
            <w:tcW w:w="9683" w:type="dxa"/>
            <w:tcBorders>
              <w:top w:val="single" w:sz="4" w:space="0" w:color="auto"/>
              <w:left w:val="single" w:sz="4" w:space="0" w:color="auto"/>
              <w:bottom w:val="single" w:sz="4" w:space="0" w:color="auto"/>
              <w:right w:val="single" w:sz="4" w:space="0" w:color="auto"/>
            </w:tcBorders>
          </w:tcPr>
          <w:p w14:paraId="5DE2B56B" w14:textId="77777777" w:rsidR="00D06CEF" w:rsidRPr="009C6FD5" w:rsidRDefault="00D06CEF" w:rsidP="00212931">
            <w:pPr>
              <w:rPr>
                <w:lang w:val="en-ZA"/>
              </w:rPr>
            </w:pPr>
          </w:p>
        </w:tc>
      </w:tr>
      <w:tr w:rsidR="00D06CEF" w:rsidRPr="009C6FD5" w14:paraId="773FDC44" w14:textId="77777777" w:rsidTr="005C3AF6">
        <w:tc>
          <w:tcPr>
            <w:tcW w:w="9683" w:type="dxa"/>
            <w:tcBorders>
              <w:top w:val="single" w:sz="4" w:space="0" w:color="auto"/>
              <w:left w:val="single" w:sz="4" w:space="0" w:color="auto"/>
              <w:bottom w:val="single" w:sz="4" w:space="0" w:color="auto"/>
              <w:right w:val="single" w:sz="4" w:space="0" w:color="auto"/>
            </w:tcBorders>
          </w:tcPr>
          <w:p w14:paraId="62F54AB5" w14:textId="77777777" w:rsidR="00D06CEF" w:rsidRPr="009C6FD5" w:rsidRDefault="00D06CEF" w:rsidP="00212931">
            <w:pPr>
              <w:rPr>
                <w:lang w:val="en-ZA"/>
              </w:rPr>
            </w:pPr>
          </w:p>
        </w:tc>
      </w:tr>
      <w:tr w:rsidR="00D06CEF" w:rsidRPr="009C6FD5" w14:paraId="4AF8E84F" w14:textId="77777777" w:rsidTr="005C3AF6">
        <w:tc>
          <w:tcPr>
            <w:tcW w:w="9683" w:type="dxa"/>
            <w:tcBorders>
              <w:top w:val="single" w:sz="4" w:space="0" w:color="auto"/>
              <w:left w:val="single" w:sz="4" w:space="0" w:color="auto"/>
              <w:bottom w:val="single" w:sz="4" w:space="0" w:color="auto"/>
              <w:right w:val="single" w:sz="4" w:space="0" w:color="auto"/>
            </w:tcBorders>
          </w:tcPr>
          <w:p w14:paraId="67F206B9" w14:textId="77777777" w:rsidR="00D06CEF" w:rsidRPr="009C6FD5" w:rsidRDefault="00D06CEF" w:rsidP="00212931">
            <w:pPr>
              <w:rPr>
                <w:lang w:val="en-ZA"/>
              </w:rPr>
            </w:pPr>
          </w:p>
        </w:tc>
      </w:tr>
      <w:tr w:rsidR="00D06CEF" w:rsidRPr="009C6FD5" w14:paraId="55BEBA01" w14:textId="77777777" w:rsidTr="005C3AF6">
        <w:tc>
          <w:tcPr>
            <w:tcW w:w="9683" w:type="dxa"/>
            <w:tcBorders>
              <w:top w:val="single" w:sz="4" w:space="0" w:color="auto"/>
              <w:left w:val="single" w:sz="4" w:space="0" w:color="auto"/>
              <w:bottom w:val="single" w:sz="4" w:space="0" w:color="auto"/>
              <w:right w:val="single" w:sz="4" w:space="0" w:color="auto"/>
            </w:tcBorders>
          </w:tcPr>
          <w:p w14:paraId="49F4F744" w14:textId="77777777" w:rsidR="00D06CEF" w:rsidRPr="009C6FD5" w:rsidRDefault="00D06CEF" w:rsidP="00212931">
            <w:pPr>
              <w:rPr>
                <w:lang w:val="en-ZA"/>
              </w:rPr>
            </w:pPr>
          </w:p>
        </w:tc>
      </w:tr>
    </w:tbl>
    <w:p w14:paraId="10F28B16" w14:textId="77777777" w:rsidR="00D06CEF" w:rsidRPr="00DB0F3E" w:rsidRDefault="00D06CEF" w:rsidP="00DB0F3E">
      <w:pPr>
        <w:pStyle w:val="Heading4"/>
      </w:pPr>
      <w:r w:rsidRPr="00DB0F3E">
        <w:t>Abbreviations</w:t>
      </w:r>
    </w:p>
    <w:p w14:paraId="43CE92D9" w14:textId="77777777" w:rsidR="00D06CEF" w:rsidRPr="009C6FD5" w:rsidRDefault="00D06CEF" w:rsidP="00D06CEF">
      <w:pPr>
        <w:rPr>
          <w:lang w:val="en-ZA"/>
        </w:rPr>
      </w:pPr>
      <w:r w:rsidRPr="009C6FD5">
        <w:rPr>
          <w:lang w:val="en-ZA"/>
        </w:rPr>
        <w:t xml:space="preserve">Some of us can make abbreviations of the first letter of the facts that have to be memorised.  </w:t>
      </w:r>
    </w:p>
    <w:p w14:paraId="66E47016" w14:textId="77777777" w:rsidR="00D06CEF" w:rsidRPr="009C6FD5" w:rsidRDefault="00D06CEF" w:rsidP="00D06CEF">
      <w:pPr>
        <w:rPr>
          <w:lang w:val="en-ZA"/>
        </w:rPr>
      </w:pPr>
      <w:r w:rsidRPr="009C6FD5">
        <w:rPr>
          <w:lang w:val="en-ZA"/>
        </w:rPr>
        <w:t xml:space="preserve">If you think about well-known abbreviations that we know, like UNISA or CNA and even AIDS, it is clear that it is a good technique to use. Please ensure that the abbreviations make sense to you, otherwise you are likely to store the information in the wrong place. Once you have stored information in the wrong place, chances are that you will not be able to recall the information when writing the exam.  </w:t>
      </w:r>
    </w:p>
    <w:p w14:paraId="64ACF35A" w14:textId="77777777" w:rsidR="00D06CEF" w:rsidRPr="009C6FD5" w:rsidRDefault="00D06CEF" w:rsidP="008A1D28">
      <w:pPr>
        <w:pStyle w:val="MyFormAssmtHdg"/>
      </w:pPr>
      <w:bookmarkStart w:id="571" w:name="_Toc495930169"/>
      <w:r w:rsidRPr="009C6FD5">
        <w:rPr>
          <w:noProof/>
        </w:rPr>
        <w:t>Exercise</w:t>
      </w:r>
      <w:bookmarkEnd w:id="571"/>
    </w:p>
    <w:p w14:paraId="5A00AB18" w14:textId="77777777" w:rsidR="00D06CEF" w:rsidRPr="009C6FD5" w:rsidRDefault="00D06CEF" w:rsidP="00D06CEF">
      <w:pPr>
        <w:rPr>
          <w:lang w:val="en-ZA"/>
        </w:rPr>
      </w:pPr>
      <w:r w:rsidRPr="009C6FD5">
        <w:rPr>
          <w:lang w:val="en-ZA"/>
        </w:rPr>
        <w:t xml:space="preserve">Write down some examples: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06CEF" w:rsidRPr="009C6FD5" w14:paraId="229E40A7" w14:textId="77777777" w:rsidTr="005C3AF6">
        <w:tc>
          <w:tcPr>
            <w:tcW w:w="9683" w:type="dxa"/>
            <w:tcBorders>
              <w:top w:val="single" w:sz="4" w:space="0" w:color="auto"/>
              <w:left w:val="single" w:sz="4" w:space="0" w:color="auto"/>
              <w:bottom w:val="single" w:sz="4" w:space="0" w:color="auto"/>
              <w:right w:val="single" w:sz="4" w:space="0" w:color="auto"/>
            </w:tcBorders>
          </w:tcPr>
          <w:p w14:paraId="66B0AB08" w14:textId="77777777" w:rsidR="00D06CEF" w:rsidRPr="009C6FD5" w:rsidRDefault="00D06CEF" w:rsidP="00212931">
            <w:pPr>
              <w:rPr>
                <w:lang w:val="en-ZA"/>
              </w:rPr>
            </w:pPr>
          </w:p>
        </w:tc>
      </w:tr>
      <w:tr w:rsidR="00D06CEF" w:rsidRPr="009C6FD5" w14:paraId="578F5055" w14:textId="77777777" w:rsidTr="005C3AF6">
        <w:tc>
          <w:tcPr>
            <w:tcW w:w="9683" w:type="dxa"/>
            <w:tcBorders>
              <w:top w:val="single" w:sz="4" w:space="0" w:color="auto"/>
              <w:left w:val="single" w:sz="4" w:space="0" w:color="auto"/>
              <w:bottom w:val="single" w:sz="4" w:space="0" w:color="auto"/>
              <w:right w:val="single" w:sz="4" w:space="0" w:color="auto"/>
            </w:tcBorders>
          </w:tcPr>
          <w:p w14:paraId="2C230BFA" w14:textId="77777777" w:rsidR="00D06CEF" w:rsidRPr="009C6FD5" w:rsidRDefault="00D06CEF" w:rsidP="00212931">
            <w:pPr>
              <w:rPr>
                <w:lang w:val="en-ZA"/>
              </w:rPr>
            </w:pPr>
          </w:p>
        </w:tc>
      </w:tr>
      <w:tr w:rsidR="00D06CEF" w:rsidRPr="009C6FD5" w14:paraId="7FBA9694" w14:textId="77777777" w:rsidTr="005C3AF6">
        <w:tc>
          <w:tcPr>
            <w:tcW w:w="9683" w:type="dxa"/>
            <w:tcBorders>
              <w:top w:val="single" w:sz="4" w:space="0" w:color="auto"/>
              <w:left w:val="single" w:sz="4" w:space="0" w:color="auto"/>
              <w:bottom w:val="single" w:sz="4" w:space="0" w:color="auto"/>
              <w:right w:val="single" w:sz="4" w:space="0" w:color="auto"/>
            </w:tcBorders>
          </w:tcPr>
          <w:p w14:paraId="3009B6E7" w14:textId="77777777" w:rsidR="00D06CEF" w:rsidRPr="009C6FD5" w:rsidRDefault="00D06CEF" w:rsidP="00212931">
            <w:pPr>
              <w:rPr>
                <w:lang w:val="en-ZA"/>
              </w:rPr>
            </w:pPr>
          </w:p>
        </w:tc>
      </w:tr>
      <w:tr w:rsidR="00D06CEF" w:rsidRPr="009C6FD5" w14:paraId="22A8E912" w14:textId="77777777" w:rsidTr="005C3AF6">
        <w:tc>
          <w:tcPr>
            <w:tcW w:w="9683" w:type="dxa"/>
            <w:tcBorders>
              <w:top w:val="single" w:sz="4" w:space="0" w:color="auto"/>
              <w:left w:val="single" w:sz="4" w:space="0" w:color="auto"/>
              <w:bottom w:val="single" w:sz="4" w:space="0" w:color="auto"/>
              <w:right w:val="single" w:sz="4" w:space="0" w:color="auto"/>
            </w:tcBorders>
          </w:tcPr>
          <w:p w14:paraId="342FA3BA" w14:textId="77777777" w:rsidR="00D06CEF" w:rsidRPr="009C6FD5" w:rsidRDefault="00D06CEF" w:rsidP="00212931">
            <w:pPr>
              <w:rPr>
                <w:lang w:val="en-ZA"/>
              </w:rPr>
            </w:pPr>
          </w:p>
        </w:tc>
      </w:tr>
    </w:tbl>
    <w:p w14:paraId="45020A7E" w14:textId="77777777" w:rsidR="00D06CEF" w:rsidRPr="009C6FD5" w:rsidRDefault="00D06CEF" w:rsidP="00D06CEF">
      <w:pPr>
        <w:rPr>
          <w:lang w:val="en-ZA"/>
        </w:rPr>
      </w:pPr>
    </w:p>
    <w:p w14:paraId="7A594B07" w14:textId="77777777" w:rsidR="00D06CEF" w:rsidRPr="00DB0F3E" w:rsidRDefault="00D06CEF" w:rsidP="00DB0F3E">
      <w:pPr>
        <w:pStyle w:val="Heading3"/>
      </w:pPr>
      <w:bookmarkStart w:id="572" w:name="_Toc137908216"/>
      <w:bookmarkStart w:id="573" w:name="_Toc495930170"/>
      <w:r w:rsidRPr="00DB0F3E">
        <w:t>Do You Know The Following Study Method?</w:t>
      </w:r>
      <w:bookmarkEnd w:id="572"/>
      <w:bookmarkEnd w:id="573"/>
    </w:p>
    <w:p w14:paraId="4EA041C7" w14:textId="77777777" w:rsidR="00D06CEF" w:rsidRPr="009C6FD5" w:rsidRDefault="00D06CEF" w:rsidP="00212931">
      <w:pPr>
        <w:pStyle w:val="ListBullet2"/>
        <w:rPr>
          <w:lang w:val="en-ZA"/>
        </w:rPr>
      </w:pPr>
      <w:r w:rsidRPr="009C6FD5">
        <w:rPr>
          <w:b/>
          <w:lang w:val="en-ZA"/>
        </w:rPr>
        <w:t>Overview</w:t>
      </w:r>
      <w:r w:rsidRPr="009C6FD5">
        <w:rPr>
          <w:lang w:val="en-ZA"/>
        </w:rPr>
        <w:t xml:space="preserve"> – quickly scan the chapter to give you a general idea of the contents</w:t>
      </w:r>
    </w:p>
    <w:p w14:paraId="75086168" w14:textId="77777777" w:rsidR="00D06CEF" w:rsidRPr="009C6FD5" w:rsidRDefault="00D06CEF" w:rsidP="00212931">
      <w:pPr>
        <w:pStyle w:val="ListBullet2"/>
        <w:rPr>
          <w:lang w:val="en-ZA"/>
        </w:rPr>
      </w:pPr>
      <w:r w:rsidRPr="009C6FD5">
        <w:rPr>
          <w:b/>
          <w:lang w:val="en-ZA"/>
        </w:rPr>
        <w:t>Questions</w:t>
      </w:r>
      <w:r w:rsidRPr="009C6FD5">
        <w:rPr>
          <w:lang w:val="en-ZA"/>
        </w:rPr>
        <w:t xml:space="preserve"> – ask yourself general questions about the chapter</w:t>
      </w:r>
    </w:p>
    <w:p w14:paraId="5D8DC51F" w14:textId="77777777" w:rsidR="00D06CEF" w:rsidRPr="009C6FD5" w:rsidRDefault="00D06CEF" w:rsidP="00212931">
      <w:pPr>
        <w:pStyle w:val="ListBullet2"/>
        <w:rPr>
          <w:lang w:val="en-ZA"/>
        </w:rPr>
      </w:pPr>
      <w:r w:rsidRPr="009C6FD5">
        <w:rPr>
          <w:b/>
          <w:lang w:val="en-ZA"/>
        </w:rPr>
        <w:t>Read</w:t>
      </w:r>
      <w:r w:rsidRPr="009C6FD5">
        <w:rPr>
          <w:lang w:val="en-ZA"/>
        </w:rPr>
        <w:t xml:space="preserve"> – now read the chapter with the view to summarising it</w:t>
      </w:r>
    </w:p>
    <w:p w14:paraId="22D0174C" w14:textId="77777777" w:rsidR="00D06CEF" w:rsidRPr="009C6FD5" w:rsidRDefault="00D06CEF" w:rsidP="00212931">
      <w:pPr>
        <w:pStyle w:val="ListBullet2"/>
        <w:rPr>
          <w:lang w:val="en-ZA"/>
        </w:rPr>
      </w:pPr>
      <w:r w:rsidRPr="009C6FD5">
        <w:rPr>
          <w:b/>
          <w:lang w:val="en-ZA"/>
        </w:rPr>
        <w:t>Summary</w:t>
      </w:r>
      <w:r w:rsidRPr="009C6FD5">
        <w:rPr>
          <w:lang w:val="en-ZA"/>
        </w:rPr>
        <w:t xml:space="preserve"> – make a brief and to the point summary, preferably using mind maps.  Your summary should not take longer than 5 to 10 minutes for each hour’s worth of studying.  Do not write down whole sentences, use keywords that will  help you to remember the facts.</w:t>
      </w:r>
    </w:p>
    <w:p w14:paraId="241A7AB4" w14:textId="77777777" w:rsidR="00D06CEF" w:rsidRPr="009C6FD5" w:rsidRDefault="00D06CEF" w:rsidP="00212931">
      <w:pPr>
        <w:pStyle w:val="ListBullet2"/>
        <w:rPr>
          <w:lang w:val="en-ZA"/>
        </w:rPr>
      </w:pPr>
      <w:r w:rsidRPr="009C6FD5">
        <w:rPr>
          <w:b/>
          <w:lang w:val="en-ZA"/>
        </w:rPr>
        <w:t>Memorise</w:t>
      </w:r>
      <w:r w:rsidRPr="009C6FD5">
        <w:rPr>
          <w:lang w:val="en-ZA"/>
        </w:rPr>
        <w:t xml:space="preserve"> – memorise the summary </w:t>
      </w:r>
    </w:p>
    <w:p w14:paraId="26E218CB" w14:textId="77777777" w:rsidR="00D06CEF" w:rsidRPr="009C6FD5" w:rsidRDefault="00D06CEF" w:rsidP="00212931">
      <w:pPr>
        <w:pStyle w:val="ListBullet2"/>
        <w:rPr>
          <w:lang w:val="en-ZA"/>
        </w:rPr>
      </w:pPr>
      <w:r w:rsidRPr="009C6FD5">
        <w:rPr>
          <w:b/>
          <w:lang w:val="en-ZA"/>
        </w:rPr>
        <w:t>Revise</w:t>
      </w:r>
      <w:r w:rsidRPr="009C6FD5">
        <w:rPr>
          <w:lang w:val="en-ZA"/>
        </w:rPr>
        <w:t xml:space="preserve"> – test your knowledge through revision</w:t>
      </w:r>
    </w:p>
    <w:p w14:paraId="4ADDEF93" w14:textId="77777777" w:rsidR="00D06CEF" w:rsidRPr="009C6FD5" w:rsidRDefault="00D06CEF" w:rsidP="008A1D28">
      <w:pPr>
        <w:pStyle w:val="Tip"/>
        <w:rPr>
          <w:lang w:val="en-ZA"/>
        </w:rPr>
      </w:pPr>
      <w:r w:rsidRPr="009C6FD5">
        <w:rPr>
          <w:lang w:val="en-ZA"/>
        </w:rPr>
        <w:t>If Your Current Study Method Is  Not Working For You, Change It!!</w:t>
      </w:r>
    </w:p>
    <w:p w14:paraId="3F3CAD59" w14:textId="77777777" w:rsidR="00D06CEF" w:rsidRPr="009C6FD5" w:rsidRDefault="00D06CEF" w:rsidP="00212931">
      <w:pPr>
        <w:pStyle w:val="ListBullet2"/>
        <w:rPr>
          <w:lang w:val="en-ZA"/>
        </w:rPr>
      </w:pPr>
      <w:r w:rsidRPr="009C6FD5">
        <w:rPr>
          <w:lang w:val="en-ZA"/>
        </w:rPr>
        <w:t xml:space="preserve">Move your desk or study in another room </w:t>
      </w:r>
    </w:p>
    <w:p w14:paraId="15D30C19" w14:textId="77777777" w:rsidR="00D06CEF" w:rsidRPr="009C6FD5" w:rsidRDefault="00D06CEF" w:rsidP="00212931">
      <w:pPr>
        <w:pStyle w:val="ListBullet2"/>
        <w:rPr>
          <w:lang w:val="en-ZA"/>
        </w:rPr>
      </w:pPr>
      <w:r w:rsidRPr="009C6FD5">
        <w:rPr>
          <w:lang w:val="en-ZA"/>
        </w:rPr>
        <w:t xml:space="preserve">Change the way you are studying. </w:t>
      </w:r>
    </w:p>
    <w:p w14:paraId="5C83C99C" w14:textId="77777777" w:rsidR="00D06CEF" w:rsidRPr="009C6FD5" w:rsidRDefault="00D06CEF" w:rsidP="00212931">
      <w:pPr>
        <w:pStyle w:val="ListBullet2"/>
        <w:rPr>
          <w:lang w:val="en-ZA"/>
        </w:rPr>
      </w:pPr>
      <w:r w:rsidRPr="009C6FD5">
        <w:rPr>
          <w:lang w:val="en-ZA"/>
        </w:rPr>
        <w:t xml:space="preserve">Change your attitude toward studying </w:t>
      </w:r>
    </w:p>
    <w:p w14:paraId="46DA5E28" w14:textId="77777777" w:rsidR="00D06CEF" w:rsidRPr="009C6FD5" w:rsidRDefault="00212931" w:rsidP="00212931">
      <w:pPr>
        <w:pStyle w:val="Tip"/>
        <w:rPr>
          <w:lang w:val="en-ZA"/>
        </w:rPr>
      </w:pPr>
      <w:r w:rsidRPr="009C6FD5">
        <w:rPr>
          <w:b w:val="0"/>
          <w:lang w:val="en-ZA"/>
        </w:rPr>
        <w:t>Note</w:t>
      </w:r>
      <w:r w:rsidRPr="009C6FD5">
        <w:rPr>
          <w:lang w:val="en-ZA"/>
        </w:rPr>
        <w:t>:</w:t>
      </w:r>
      <w:r w:rsidRPr="009C6FD5">
        <w:rPr>
          <w:lang w:val="en-ZA"/>
        </w:rPr>
        <w:tab/>
      </w:r>
      <w:r w:rsidR="00D06CEF" w:rsidRPr="009C6FD5">
        <w:rPr>
          <w:lang w:val="en-ZA"/>
        </w:rPr>
        <w:t>If it’s not working for you, change it!</w:t>
      </w:r>
    </w:p>
    <w:p w14:paraId="425B015E" w14:textId="77777777" w:rsidR="00D06CEF" w:rsidRPr="009C6FD5" w:rsidRDefault="00D06CEF" w:rsidP="005736AC">
      <w:pPr>
        <w:pStyle w:val="Heading2"/>
        <w:rPr>
          <w:lang w:val="en-ZA"/>
        </w:rPr>
      </w:pPr>
      <w:bookmarkStart w:id="574" w:name="_Toc137908217"/>
      <w:bookmarkStart w:id="575" w:name="_Toc151357263"/>
      <w:bookmarkStart w:id="576" w:name="_Toc201073947"/>
      <w:bookmarkStart w:id="577" w:name="_Toc495930171"/>
      <w:r w:rsidRPr="009C6FD5">
        <w:rPr>
          <w:lang w:val="en-ZA"/>
        </w:rPr>
        <w:t>The Process Of Learning</w:t>
      </w:r>
      <w:bookmarkEnd w:id="574"/>
      <w:bookmarkEnd w:id="575"/>
      <w:bookmarkEnd w:id="576"/>
      <w:bookmarkEnd w:id="577"/>
    </w:p>
    <w:p w14:paraId="38504F03" w14:textId="77777777" w:rsidR="00D06CEF" w:rsidRPr="009C6FD5" w:rsidRDefault="00D06CEF" w:rsidP="00D06CEF">
      <w:pPr>
        <w:rPr>
          <w:lang w:val="en-ZA"/>
        </w:rPr>
      </w:pPr>
      <w:r w:rsidRPr="009C6FD5">
        <w:rPr>
          <w:lang w:val="en-ZA"/>
        </w:rPr>
        <w:t>The learning process works as follows:</w:t>
      </w:r>
    </w:p>
    <w:p w14:paraId="7BF3F416" w14:textId="77777777" w:rsidR="00D06CEF" w:rsidRPr="009C6FD5" w:rsidRDefault="00D06CEF" w:rsidP="00212931">
      <w:pPr>
        <w:pStyle w:val="ListBullet2"/>
        <w:rPr>
          <w:lang w:val="en-ZA"/>
        </w:rPr>
      </w:pPr>
      <w:r w:rsidRPr="009C6FD5">
        <w:rPr>
          <w:lang w:val="en-ZA"/>
        </w:rPr>
        <w:t>Summarise by means of mind maps</w:t>
      </w:r>
    </w:p>
    <w:p w14:paraId="58E7F391" w14:textId="77777777" w:rsidR="00D06CEF" w:rsidRPr="009C6FD5" w:rsidRDefault="00D06CEF" w:rsidP="00212931">
      <w:pPr>
        <w:pStyle w:val="ListBullet2"/>
        <w:rPr>
          <w:lang w:val="en-ZA"/>
        </w:rPr>
      </w:pPr>
      <w:r w:rsidRPr="009C6FD5">
        <w:rPr>
          <w:lang w:val="en-ZA"/>
        </w:rPr>
        <w:t>Determine how much time you have to memorise and how much work there is per mind map</w:t>
      </w:r>
    </w:p>
    <w:p w14:paraId="5577DA04" w14:textId="77777777" w:rsidR="00D06CEF" w:rsidRPr="009C6FD5" w:rsidRDefault="00D06CEF" w:rsidP="00212931">
      <w:pPr>
        <w:pStyle w:val="ListBullet2"/>
        <w:rPr>
          <w:lang w:val="en-ZA"/>
        </w:rPr>
      </w:pPr>
      <w:r w:rsidRPr="009C6FD5">
        <w:rPr>
          <w:lang w:val="en-ZA"/>
        </w:rPr>
        <w:t>Set a time limit per mind map</w:t>
      </w:r>
    </w:p>
    <w:p w14:paraId="71F3AB35" w14:textId="77777777" w:rsidR="00D06CEF" w:rsidRPr="009C6FD5" w:rsidRDefault="00D06CEF" w:rsidP="00212931">
      <w:pPr>
        <w:pStyle w:val="ListBullet2"/>
        <w:rPr>
          <w:lang w:val="en-ZA"/>
        </w:rPr>
      </w:pPr>
      <w:r w:rsidRPr="009C6FD5">
        <w:rPr>
          <w:lang w:val="en-ZA"/>
        </w:rPr>
        <w:t>Memorise</w:t>
      </w:r>
    </w:p>
    <w:p w14:paraId="2BFC15B4" w14:textId="77777777" w:rsidR="00D06CEF" w:rsidRPr="009C6FD5" w:rsidRDefault="00D06CEF" w:rsidP="00212931">
      <w:pPr>
        <w:pStyle w:val="ListBullet2"/>
        <w:rPr>
          <w:lang w:val="en-ZA"/>
        </w:rPr>
      </w:pPr>
      <w:r w:rsidRPr="009C6FD5">
        <w:rPr>
          <w:lang w:val="en-ZA"/>
        </w:rPr>
        <w:t>Break</w:t>
      </w:r>
    </w:p>
    <w:p w14:paraId="00D96134" w14:textId="77777777" w:rsidR="00D06CEF" w:rsidRPr="009C6FD5" w:rsidRDefault="00D06CEF" w:rsidP="00212931">
      <w:pPr>
        <w:pStyle w:val="ListBullet2"/>
        <w:rPr>
          <w:lang w:val="en-ZA"/>
        </w:rPr>
      </w:pPr>
      <w:r w:rsidRPr="009C6FD5">
        <w:rPr>
          <w:lang w:val="en-ZA"/>
        </w:rPr>
        <w:t>Revise</w:t>
      </w:r>
    </w:p>
    <w:p w14:paraId="2E72ADF5" w14:textId="77777777" w:rsidR="00D06CEF" w:rsidRPr="009C6FD5" w:rsidRDefault="00D06CEF" w:rsidP="00212931">
      <w:pPr>
        <w:pStyle w:val="ListBullet2"/>
        <w:rPr>
          <w:lang w:val="en-ZA"/>
        </w:rPr>
      </w:pPr>
      <w:r w:rsidRPr="009C6FD5">
        <w:rPr>
          <w:lang w:val="en-ZA"/>
        </w:rPr>
        <w:t>Memorise new work</w:t>
      </w:r>
    </w:p>
    <w:p w14:paraId="00884DFA" w14:textId="77777777" w:rsidR="00D06CEF" w:rsidRPr="009C6FD5" w:rsidRDefault="00D06CEF" w:rsidP="00BD3566">
      <w:pPr>
        <w:pStyle w:val="H3"/>
        <w:rPr>
          <w:lang w:val="en-ZA"/>
        </w:rPr>
      </w:pPr>
      <w:bookmarkStart w:id="578" w:name="_Toc137908218"/>
      <w:bookmarkStart w:id="579" w:name="_Toc151357264"/>
      <w:bookmarkStart w:id="580" w:name="_Toc495930172"/>
      <w:r w:rsidRPr="009C6FD5">
        <w:rPr>
          <w:lang w:val="en-ZA"/>
        </w:rPr>
        <w:t>Skimming</w:t>
      </w:r>
      <w:bookmarkEnd w:id="578"/>
      <w:bookmarkEnd w:id="579"/>
      <w:bookmarkEnd w:id="580"/>
    </w:p>
    <w:p w14:paraId="082410C1" w14:textId="77777777" w:rsidR="00D06CEF" w:rsidRPr="009C6FD5" w:rsidRDefault="00D06CEF" w:rsidP="00D06CEF">
      <w:pPr>
        <w:rPr>
          <w:lang w:val="en-ZA"/>
        </w:rPr>
      </w:pPr>
      <w:r w:rsidRPr="009C6FD5">
        <w:rPr>
          <w:lang w:val="en-ZA"/>
        </w:rPr>
        <w:t xml:space="preserve">When you read through something very quickly, noting only the main points, or to pick out words in capital letters, bold or underlined, you are skimming.  We tend to do this when we are in a hurry, or when we are not interested enough in the writing to read the whole article.  We skim, looking only for the main points, and do not take notice of the body of the writing.  </w:t>
      </w:r>
    </w:p>
    <w:p w14:paraId="6AA37C4A" w14:textId="77777777" w:rsidR="00D06CEF" w:rsidRPr="009C6FD5" w:rsidRDefault="00D06CEF" w:rsidP="00D06CEF">
      <w:pPr>
        <w:rPr>
          <w:lang w:val="en-ZA"/>
        </w:rPr>
      </w:pPr>
      <w:r w:rsidRPr="009C6FD5">
        <w:rPr>
          <w:lang w:val="en-ZA"/>
        </w:rPr>
        <w:t xml:space="preserve">As an example let’s take a newspaper article about a crime that took place.  Very often, I only read the basic details of the crime: what happened, where and when </w:t>
      </w:r>
      <w:r w:rsidR="008F76AA" w:rsidRPr="009C6FD5">
        <w:rPr>
          <w:lang w:val="en-ZA"/>
        </w:rPr>
        <w:t>it happened</w:t>
      </w:r>
      <w:r w:rsidRPr="009C6FD5">
        <w:rPr>
          <w:lang w:val="en-ZA"/>
        </w:rPr>
        <w:t xml:space="preserve">, were the criminals caught.  I do not read what witnesses and bystanders or even the victims of the crime had to say about it.  I am only interested in certain aspects of the article and I therefore skim through it. </w:t>
      </w:r>
    </w:p>
    <w:p w14:paraId="1CE40B1C" w14:textId="77777777" w:rsidR="008A1D28" w:rsidRPr="009C6FD5" w:rsidRDefault="00D06CEF" w:rsidP="00D06CEF">
      <w:pPr>
        <w:rPr>
          <w:lang w:val="en-ZA"/>
        </w:rPr>
      </w:pPr>
      <w:r w:rsidRPr="009C6FD5">
        <w:rPr>
          <w:lang w:val="en-ZA"/>
        </w:rPr>
        <w:t>Skimming allows you to go through a lot of reading material, that might not be relevant to your need for information, in a very short time.</w:t>
      </w:r>
    </w:p>
    <w:p w14:paraId="738AFE0C" w14:textId="77777777" w:rsidR="00D06CEF" w:rsidRPr="009C6FD5" w:rsidRDefault="008A1D28" w:rsidP="00D06CEF">
      <w:pPr>
        <w:rPr>
          <w:lang w:val="en-ZA"/>
        </w:rPr>
      </w:pPr>
      <w:r w:rsidRPr="009C6FD5">
        <w:rPr>
          <w:lang w:val="en-ZA"/>
        </w:rPr>
        <w:br w:type="page"/>
      </w:r>
    </w:p>
    <w:p w14:paraId="3640FA23" w14:textId="77777777" w:rsidR="00D06CEF" w:rsidRPr="009C6FD5" w:rsidRDefault="00D06CEF" w:rsidP="00BD3566">
      <w:pPr>
        <w:pStyle w:val="H3"/>
        <w:rPr>
          <w:lang w:val="en-ZA"/>
        </w:rPr>
      </w:pPr>
      <w:bookmarkStart w:id="581" w:name="_Toc137908219"/>
      <w:bookmarkStart w:id="582" w:name="_Toc151357265"/>
      <w:bookmarkStart w:id="583" w:name="_Toc495930173"/>
      <w:r w:rsidRPr="009C6FD5">
        <w:rPr>
          <w:lang w:val="en-ZA"/>
        </w:rPr>
        <w:t>Scanning</w:t>
      </w:r>
      <w:bookmarkEnd w:id="581"/>
      <w:bookmarkEnd w:id="582"/>
      <w:bookmarkEnd w:id="583"/>
      <w:r w:rsidRPr="009C6FD5">
        <w:rPr>
          <w:lang w:val="en-ZA"/>
        </w:rPr>
        <w:t xml:space="preserve"> </w:t>
      </w:r>
    </w:p>
    <w:p w14:paraId="75C8DA37" w14:textId="77777777" w:rsidR="00D06CEF" w:rsidRPr="009C6FD5" w:rsidRDefault="00D06CEF" w:rsidP="00D06CEF">
      <w:pPr>
        <w:rPr>
          <w:lang w:val="en-ZA"/>
        </w:rPr>
      </w:pPr>
      <w:r w:rsidRPr="009C6FD5">
        <w:rPr>
          <w:lang w:val="en-ZA"/>
        </w:rPr>
        <w:t xml:space="preserve">Look at quickly in order to find a particular piece of information.  This is different from skimming: when you skim, you look for the main points of the reading material, when you scan you look for information that is important to you.  This information may not be included in the main points. </w:t>
      </w:r>
    </w:p>
    <w:p w14:paraId="35687774" w14:textId="77777777" w:rsidR="00D06CEF" w:rsidRPr="009C6FD5" w:rsidRDefault="00D06CEF" w:rsidP="00D06CEF">
      <w:pPr>
        <w:rPr>
          <w:lang w:val="en-ZA"/>
        </w:rPr>
      </w:pPr>
      <w:r w:rsidRPr="009C6FD5">
        <w:rPr>
          <w:lang w:val="en-ZA"/>
        </w:rPr>
        <w:t>For example, this morning I skimmed the newspaper article about the crime, now it’s evening and I want to know what one specific eye witness said.  I’m not going to read the entire article, instead I scan only for the witness’s name in order to get to the part that I am interested in.</w:t>
      </w:r>
    </w:p>
    <w:p w14:paraId="03BB6035" w14:textId="77777777" w:rsidR="00D06CEF" w:rsidRPr="009C6FD5" w:rsidRDefault="00D06CEF" w:rsidP="00BD3566">
      <w:pPr>
        <w:pStyle w:val="H3"/>
        <w:rPr>
          <w:lang w:val="en-ZA"/>
        </w:rPr>
      </w:pPr>
      <w:bookmarkStart w:id="584" w:name="_Toc137908220"/>
      <w:bookmarkStart w:id="585" w:name="_Toc151357266"/>
      <w:bookmarkStart w:id="586" w:name="_Toc495930174"/>
      <w:r w:rsidRPr="009C6FD5">
        <w:rPr>
          <w:lang w:val="en-ZA"/>
        </w:rPr>
        <w:t>Summaries</w:t>
      </w:r>
      <w:bookmarkEnd w:id="584"/>
      <w:bookmarkEnd w:id="585"/>
      <w:bookmarkEnd w:id="586"/>
    </w:p>
    <w:p w14:paraId="4666742C" w14:textId="77777777" w:rsidR="00D06CEF" w:rsidRPr="009C6FD5" w:rsidRDefault="00D06CEF" w:rsidP="008A1D28">
      <w:pPr>
        <w:pStyle w:val="Tip"/>
        <w:rPr>
          <w:lang w:val="en-ZA"/>
        </w:rPr>
      </w:pPr>
      <w:r w:rsidRPr="009C6FD5">
        <w:rPr>
          <w:lang w:val="en-ZA"/>
        </w:rPr>
        <w:t>A summary is a brief statement of the main points of something.</w:t>
      </w:r>
    </w:p>
    <w:p w14:paraId="6383882F" w14:textId="77777777" w:rsidR="00D06CEF" w:rsidRPr="009C6FD5" w:rsidRDefault="00D06CEF" w:rsidP="00D06CEF">
      <w:pPr>
        <w:rPr>
          <w:lang w:val="en-ZA"/>
        </w:rPr>
      </w:pPr>
      <w:r w:rsidRPr="009C6FD5">
        <w:rPr>
          <w:lang w:val="en-ZA"/>
        </w:rPr>
        <w:t>The purpose of using reading strategies and then rereading a piece of written word is to separate the main ideas from supporting information and also to identify the author’s purpose.</w:t>
      </w:r>
    </w:p>
    <w:p w14:paraId="480C68DC" w14:textId="77777777" w:rsidR="00D06CEF" w:rsidRPr="009C6FD5" w:rsidRDefault="00D06CEF" w:rsidP="00212931">
      <w:pPr>
        <w:pBdr>
          <w:top w:val="single" w:sz="4" w:space="1" w:color="auto"/>
          <w:left w:val="single" w:sz="4" w:space="4" w:color="auto"/>
          <w:bottom w:val="single" w:sz="4" w:space="1" w:color="auto"/>
          <w:right w:val="single" w:sz="4" w:space="4" w:color="auto"/>
        </w:pBdr>
        <w:rPr>
          <w:lang w:val="en-ZA"/>
        </w:rPr>
      </w:pPr>
      <w:r w:rsidRPr="009C6FD5">
        <w:rPr>
          <w:lang w:val="en-ZA"/>
        </w:rPr>
        <w:t>At the first cracks of gunfire, the villagers of Nyamlell in southern Sudan dropped their hoes and scattered into the bush.  Abuk Marou Keer also heard the guns.  But the blind Dinka woman could only pull her seven-year-old son and twelve-year-old daughter close.  Shaking with fear, they hid in their windowless hut and prayed.</w:t>
      </w:r>
    </w:p>
    <w:p w14:paraId="1F1FAE72" w14:textId="77777777" w:rsidR="00D06CEF" w:rsidRPr="009C6FD5" w:rsidRDefault="00D06CEF" w:rsidP="00D06CEF">
      <w:pPr>
        <w:rPr>
          <w:lang w:val="en-ZA"/>
        </w:rPr>
      </w:pPr>
      <w:r w:rsidRPr="009C6FD5">
        <w:rPr>
          <w:lang w:val="en-ZA"/>
        </w:rPr>
        <w:t>If we take the first paragraph of the article about slavery, we can summarise as follows, using the who what where when how and why questions:</w:t>
      </w:r>
    </w:p>
    <w:p w14:paraId="1D73FBD2" w14:textId="77777777" w:rsidR="00D06CEF" w:rsidRPr="009C6FD5" w:rsidRDefault="00483466" w:rsidP="00D06CEF">
      <w:pPr>
        <w:rPr>
          <w:lang w:val="en-ZA"/>
        </w:rPr>
      </w:pPr>
      <w:r w:rsidRPr="009C6FD5">
        <w:rPr>
          <w:b/>
          <w:noProof/>
          <w:lang w:val="en-ZA" w:eastAsia="en-ZA"/>
        </w:rPr>
        <mc:AlternateContent>
          <mc:Choice Requires="wps">
            <w:drawing>
              <wp:anchor distT="0" distB="0" distL="114300" distR="114300" simplePos="0" relativeHeight="251630080" behindDoc="0" locked="0" layoutInCell="1" allowOverlap="1" wp14:anchorId="0D5DF1BC" wp14:editId="680F78C2">
                <wp:simplePos x="0" y="0"/>
                <wp:positionH relativeFrom="column">
                  <wp:posOffset>5308600</wp:posOffset>
                </wp:positionH>
                <wp:positionV relativeFrom="paragraph">
                  <wp:posOffset>215900</wp:posOffset>
                </wp:positionV>
                <wp:extent cx="1187450" cy="1257300"/>
                <wp:effectExtent l="336550" t="463550" r="9525" b="12700"/>
                <wp:wrapSquare wrapText="bothSides"/>
                <wp:docPr id="6" name="WordArt 9615" descr="Paper bag"/>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1187450" cy="1257300"/>
                        </a:xfrm>
                        <a:prstGeom prst="rect">
                          <a:avLst/>
                        </a:prstGeom>
                      </wps:spPr>
                      <wps:txbx>
                        <w:txbxContent>
                          <w:p w14:paraId="344BC531" w14:textId="77777777" w:rsidR="00DB0F3E" w:rsidRDefault="00DB0F3E" w:rsidP="00483466">
                            <w:pPr>
                              <w:pStyle w:val="NormalWeb"/>
                              <w:spacing w:before="0" w:beforeAutospacing="0" w:after="0" w:afterAutospacing="0"/>
                              <w:jc w:val="center"/>
                              <w:rPr>
                                <w:sz w:val="24"/>
                              </w:rPr>
                            </w:pPr>
                            <w:r w:rsidRPr="00D12EE7">
                              <w:rPr>
                                <w:sz w:val="72"/>
                                <w:szCs w:val="72"/>
                                <w14:shadow w14:blurRad="0" w14:dist="564007" w14:dir="14049741" w14:sx="125000" w14:sy="125000" w14:kx="0" w14:ky="0" w14:algn="tl">
                                  <w14:srgbClr w14:val="C7DFD3">
                                    <w14:alpha w14:val="20000"/>
                                  </w14:srgbClr>
                                </w14:shadow>
                                <w14:textOutline w14:w="9525" w14:cap="flat" w14:cmpd="sng" w14:algn="ctr">
                                  <w14:solidFill>
                                    <w14:srgbClr w14:val="008000"/>
                                  </w14:solidFill>
                                  <w14:prstDash w14:val="solid"/>
                                  <w14:round/>
                                </w14:textOutline>
                              </w:rPr>
                              <w: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D5DF1BC" id="WordArt 9615" o:spid="_x0000_s1040" type="#_x0000_t202" alt="Paper bag" style="position:absolute;left:0;text-align:left;margin-left:418pt;margin-top:17pt;width:93.5pt;height:99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" filled="f" stroked="f">
                <o:lock v:ext="edit" shapetype="t"/>
                <v:textbox style="mso-fit-shape-to-text:t">
                  <w:txbxContent>
                    <w:p w14:paraId="344BC531" w14:textId="77777777" w:rsidR="00DB0F3E" w:rsidRDefault="00DB0F3E" w:rsidP="00483466">
                      <w:pPr>
                        <w:pStyle w:val="NormalWeb"/>
                        <w:spacing w:before="0" w:beforeAutospacing="0" w:after="0" w:afterAutospacing="0"/>
                        <w:jc w:val="center"/>
                        <w:rPr>
                          <w:sz w:val="24"/>
                        </w:rPr>
                      </w:pPr>
                      <w:r w:rsidRPr="00D12EE7">
                        <w:rPr>
                          <w:sz w:val="72"/>
                          <w:szCs w:val="72"/>
                          <w14:shadow w14:blurRad="0" w14:dist="564007" w14:dir="14049741" w14:sx="125000" w14:sy="125000" w14:kx="0" w14:ky="0" w14:algn="tl">
                            <w14:srgbClr w14:val="C7DFD3">
                              <w14:alpha w14:val="20000"/>
                            </w14:srgbClr>
                          </w14:shadow>
                          <w14:textOutline w14:w="9525" w14:cap="flat" w14:cmpd="sng" w14:algn="ctr">
                            <w14:solidFill>
                              <w14:srgbClr w14:val="008000"/>
                            </w14:solidFill>
                            <w14:prstDash w14:val="solid"/>
                            <w14:round/>
                          </w14:textOutline>
                        </w:rPr>
                        <w:t>???</w:t>
                      </w:r>
                    </w:p>
                  </w:txbxContent>
                </v:textbox>
                <w10:wrap type="square"/>
              </v:shape>
            </w:pict>
          </mc:Fallback>
        </mc:AlternateContent>
      </w:r>
      <w:r w:rsidR="00D06CEF" w:rsidRPr="009C6FD5">
        <w:rPr>
          <w:b/>
          <w:lang w:val="en-ZA"/>
        </w:rPr>
        <w:t>What</w:t>
      </w:r>
      <w:r w:rsidR="00D06CEF" w:rsidRPr="009C6FD5">
        <w:rPr>
          <w:lang w:val="en-ZA"/>
        </w:rPr>
        <w:t xml:space="preserve"> happened? </w:t>
      </w:r>
      <w:r w:rsidR="00D06CEF" w:rsidRPr="009C6FD5">
        <w:rPr>
          <w:b/>
          <w:lang w:val="en-ZA"/>
        </w:rPr>
        <w:t>Where</w:t>
      </w:r>
      <w:r w:rsidR="00D06CEF" w:rsidRPr="009C6FD5">
        <w:rPr>
          <w:lang w:val="en-ZA"/>
        </w:rPr>
        <w:t xml:space="preserve"> did it happen? </w:t>
      </w:r>
      <w:r w:rsidR="00D06CEF" w:rsidRPr="009C6FD5">
        <w:rPr>
          <w:b/>
          <w:lang w:val="en-ZA"/>
        </w:rPr>
        <w:t>Who</w:t>
      </w:r>
      <w:r w:rsidR="00D06CEF" w:rsidRPr="009C6FD5">
        <w:rPr>
          <w:lang w:val="en-ZA"/>
        </w:rPr>
        <w:t xml:space="preserve"> fled? </w:t>
      </w:r>
      <w:r w:rsidR="00D06CEF" w:rsidRPr="009C6FD5">
        <w:rPr>
          <w:b/>
          <w:lang w:val="en-ZA"/>
        </w:rPr>
        <w:t>Why</w:t>
      </w:r>
      <w:r w:rsidR="00D06CEF" w:rsidRPr="009C6FD5">
        <w:rPr>
          <w:lang w:val="en-ZA"/>
        </w:rPr>
        <w:t xml:space="preserve"> did Abuk not flee with her children?</w:t>
      </w:r>
    </w:p>
    <w:p w14:paraId="059067CE" w14:textId="77777777" w:rsidR="00D06CEF" w:rsidRPr="009C6FD5" w:rsidRDefault="00D06CEF" w:rsidP="00D06CEF">
      <w:pPr>
        <w:rPr>
          <w:lang w:val="en-ZA"/>
        </w:rPr>
      </w:pPr>
      <w:r w:rsidRPr="009C6FD5">
        <w:rPr>
          <w:lang w:val="en-ZA"/>
        </w:rPr>
        <w:t xml:space="preserve">During the day, the villagers heard gunfire and fled.  A blind Dinka woman could not flee, so she and her children hid in their hut.  </w:t>
      </w:r>
    </w:p>
    <w:p w14:paraId="0FEB0C60" w14:textId="77777777" w:rsidR="00D06CEF" w:rsidRPr="009C6FD5" w:rsidRDefault="00D06CEF" w:rsidP="00D06CEF">
      <w:pPr>
        <w:rPr>
          <w:lang w:val="en-ZA"/>
        </w:rPr>
      </w:pPr>
      <w:r w:rsidRPr="009C6FD5">
        <w:rPr>
          <w:lang w:val="en-ZA"/>
        </w:rPr>
        <w:t>I have now summarised a 54-word paragraph into a 24-word paragraph, quoting only the main ideas of the paragraph. Everything else is supporting information: the villagers dropping their hoes indicate that they were working in the fields, so it must be daytime.  The blind woman’s name is supporting information, as well as the ages of her children.  The last sentence is also supporting information.</w:t>
      </w:r>
    </w:p>
    <w:p w14:paraId="47467DBD" w14:textId="77777777" w:rsidR="00D06CEF" w:rsidRPr="009C6FD5" w:rsidRDefault="00D06CEF" w:rsidP="00D06CEF">
      <w:pPr>
        <w:rPr>
          <w:lang w:val="en-ZA"/>
        </w:rPr>
      </w:pPr>
      <w:r w:rsidRPr="009C6FD5">
        <w:rPr>
          <w:lang w:val="en-ZA"/>
        </w:rPr>
        <w:t>The purpose of a summary is to take a big piece of text and break it into smaller parts that are easy to understand and, when you are learning something, memorise it easily, separating main ideas from supporting information.</w:t>
      </w:r>
    </w:p>
    <w:p w14:paraId="7652A4B5" w14:textId="77777777" w:rsidR="00D06CEF" w:rsidRPr="009C6FD5" w:rsidRDefault="00D06CEF" w:rsidP="00D06CEF">
      <w:pPr>
        <w:rPr>
          <w:lang w:val="en-ZA"/>
        </w:rPr>
      </w:pPr>
      <w:r w:rsidRPr="009C6FD5">
        <w:rPr>
          <w:lang w:val="en-ZA"/>
        </w:rPr>
        <w:t>In everyday life we break big things into smaller parts all the time: when you have a big piece of steak in your plate, you don’t put the whole steak into your mouth, you cut it into smaller pieces so that you can eat it.  We also do this with big tasks: doing the weekly washing, we break it into smaller pieces by sorting clothes into colours and materials and then we wash them, using more than one load.  When we mow the lawn, we start with one piece, once that is finished we do the next piece, and so on.</w:t>
      </w:r>
    </w:p>
    <w:p w14:paraId="5B85A6EB" w14:textId="77777777" w:rsidR="00D06CEF" w:rsidRPr="009C6FD5" w:rsidRDefault="00D06CEF" w:rsidP="00D06CEF">
      <w:pPr>
        <w:rPr>
          <w:lang w:val="en-ZA"/>
        </w:rPr>
      </w:pPr>
      <w:r w:rsidRPr="009C6FD5">
        <w:rPr>
          <w:lang w:val="en-ZA"/>
        </w:rPr>
        <w:t>It therefore makes sense to do this with reading material as well.</w:t>
      </w:r>
    </w:p>
    <w:p w14:paraId="31616641" w14:textId="77777777" w:rsidR="00D06CEF" w:rsidRPr="009C6FD5" w:rsidRDefault="00D06CEF" w:rsidP="00D06CEF">
      <w:pPr>
        <w:rPr>
          <w:lang w:val="en-ZA"/>
        </w:rPr>
      </w:pPr>
      <w:r w:rsidRPr="009C6FD5">
        <w:rPr>
          <w:lang w:val="en-ZA"/>
        </w:rPr>
        <w:t xml:space="preserve">A summary can take many forms: </w:t>
      </w:r>
    </w:p>
    <w:p w14:paraId="009CA023" w14:textId="77777777" w:rsidR="00D06CEF" w:rsidRPr="009C6FD5" w:rsidRDefault="00D06CEF" w:rsidP="00212931">
      <w:pPr>
        <w:pStyle w:val="ListBullet2"/>
        <w:rPr>
          <w:lang w:val="en-ZA"/>
        </w:rPr>
      </w:pPr>
      <w:r w:rsidRPr="009C6FD5">
        <w:rPr>
          <w:lang w:val="en-ZA"/>
        </w:rPr>
        <w:t>As per the example above, which is called paraphrasing.  Paraphrasing is when you rewrite something using your own words.</w:t>
      </w:r>
    </w:p>
    <w:p w14:paraId="13B80DFF" w14:textId="77777777" w:rsidR="00D06CEF" w:rsidRPr="009C6FD5" w:rsidRDefault="00D06CEF" w:rsidP="00212931">
      <w:pPr>
        <w:pStyle w:val="ListBullet2"/>
        <w:rPr>
          <w:lang w:val="en-ZA"/>
        </w:rPr>
      </w:pPr>
      <w:r w:rsidRPr="009C6FD5">
        <w:rPr>
          <w:lang w:val="en-ZA"/>
        </w:rPr>
        <w:t>You can summarise in point form</w:t>
      </w:r>
    </w:p>
    <w:p w14:paraId="16FDBAB8" w14:textId="77777777" w:rsidR="00D06CEF" w:rsidRPr="009C6FD5" w:rsidRDefault="00D06CEF" w:rsidP="00212931">
      <w:pPr>
        <w:pStyle w:val="ListBullet2"/>
        <w:rPr>
          <w:lang w:val="en-ZA"/>
        </w:rPr>
      </w:pPr>
      <w:r w:rsidRPr="009C6FD5">
        <w:rPr>
          <w:lang w:val="en-ZA"/>
        </w:rPr>
        <w:t>When you are summarising a big piece of text, you will make use of headings and sub-headings.  This manual is an example of using headings and sub-headings to break a big piece of text into smaller pieces</w:t>
      </w:r>
    </w:p>
    <w:p w14:paraId="1EF0E3F9" w14:textId="77777777" w:rsidR="00D06CEF" w:rsidRPr="009C6FD5" w:rsidRDefault="00D06CEF" w:rsidP="00212931">
      <w:pPr>
        <w:pStyle w:val="ListBullet2"/>
        <w:rPr>
          <w:lang w:val="en-ZA"/>
        </w:rPr>
      </w:pPr>
      <w:r w:rsidRPr="009C6FD5">
        <w:rPr>
          <w:lang w:val="en-ZA"/>
        </w:rPr>
        <w:t>Another method of summarising is using a mind-map.</w:t>
      </w:r>
    </w:p>
    <w:p w14:paraId="1A668F5A" w14:textId="77777777" w:rsidR="00D06CEF" w:rsidRPr="009C6FD5" w:rsidRDefault="00D06CEF" w:rsidP="00BD3566">
      <w:pPr>
        <w:pStyle w:val="H3"/>
        <w:rPr>
          <w:lang w:val="en-ZA"/>
        </w:rPr>
      </w:pPr>
      <w:bookmarkStart w:id="587" w:name="_Toc137908221"/>
      <w:bookmarkStart w:id="588" w:name="_Toc151357267"/>
      <w:bookmarkStart w:id="589" w:name="_Toc495930175"/>
      <w:r w:rsidRPr="009C6FD5">
        <w:rPr>
          <w:lang w:val="en-ZA"/>
        </w:rPr>
        <w:t>Highlighting And Underlining</w:t>
      </w:r>
      <w:bookmarkEnd w:id="587"/>
      <w:bookmarkEnd w:id="588"/>
      <w:bookmarkEnd w:id="589"/>
    </w:p>
    <w:p w14:paraId="6B964141" w14:textId="77777777" w:rsidR="00D06CEF" w:rsidRPr="009C6FD5" w:rsidRDefault="00D06CEF" w:rsidP="00D06CEF">
      <w:pPr>
        <w:rPr>
          <w:lang w:val="en-ZA"/>
        </w:rPr>
      </w:pPr>
      <w:r w:rsidRPr="009C6FD5">
        <w:rPr>
          <w:lang w:val="en-ZA"/>
        </w:rPr>
        <w:t xml:space="preserve">While you are reading text you are always looking for the main points.  You can make notes of the main points while reading, or you can </w:t>
      </w:r>
      <w:r w:rsidRPr="009C6FD5">
        <w:rPr>
          <w:highlight w:val="cyan"/>
          <w:lang w:val="en-ZA"/>
        </w:rPr>
        <w:t>highlight</w:t>
      </w:r>
      <w:r w:rsidRPr="009C6FD5">
        <w:rPr>
          <w:lang w:val="en-ZA"/>
        </w:rPr>
        <w:t xml:space="preserve"> them.  Highlighting can be done by making a note in the margin of the book, by </w:t>
      </w:r>
      <w:r w:rsidRPr="009C6FD5">
        <w:rPr>
          <w:u w:val="single"/>
          <w:lang w:val="en-ZA"/>
        </w:rPr>
        <w:t>underlining</w:t>
      </w:r>
      <w:r w:rsidRPr="009C6FD5">
        <w:rPr>
          <w:lang w:val="en-ZA"/>
        </w:rPr>
        <w:t xml:space="preserve"> the relevant passages or you can use a highlighting pen.</w:t>
      </w:r>
    </w:p>
    <w:p w14:paraId="7E523CBA" w14:textId="77777777" w:rsidR="00D06CEF" w:rsidRPr="009C6FD5" w:rsidRDefault="00D06CEF" w:rsidP="00D06CEF">
      <w:pPr>
        <w:rPr>
          <w:lang w:val="en-ZA"/>
        </w:rPr>
      </w:pPr>
      <w:r w:rsidRPr="009C6FD5">
        <w:rPr>
          <w:lang w:val="en-ZA"/>
        </w:rPr>
        <w:t xml:space="preserve">If the book is your property or belongs to your organisation, feel free to highlight important points.  When the book belongs to someone else or a library, please don’t use the highlighting technique – make photo copies of the pages you require and highlight important points on these. </w:t>
      </w:r>
    </w:p>
    <w:p w14:paraId="33F0B98F" w14:textId="77777777" w:rsidR="00D06CEF" w:rsidRPr="009C6FD5" w:rsidRDefault="00D06CEF" w:rsidP="00D06CEF">
      <w:pPr>
        <w:rPr>
          <w:lang w:val="en-ZA"/>
        </w:rPr>
      </w:pPr>
      <w:r w:rsidRPr="009C6FD5">
        <w:rPr>
          <w:lang w:val="en-ZA"/>
        </w:rPr>
        <w:t xml:space="preserve">You can also use </w:t>
      </w:r>
      <w:r w:rsidRPr="009C6FD5">
        <w:rPr>
          <w:b/>
          <w:lang w:val="en-ZA"/>
        </w:rPr>
        <w:t>various coloured highlighters</w:t>
      </w:r>
      <w:r w:rsidRPr="009C6FD5">
        <w:rPr>
          <w:lang w:val="en-ZA"/>
        </w:rPr>
        <w:t xml:space="preserve"> to distinguish between different main points or headings and sub headings.  How you use the different colours is up to you, as long as there is method and order in the way you use colour.  </w:t>
      </w:r>
    </w:p>
    <w:p w14:paraId="350B84E2" w14:textId="77777777" w:rsidR="00D06CEF" w:rsidRPr="009C6FD5" w:rsidRDefault="00D06CEF" w:rsidP="00D06CEF">
      <w:pPr>
        <w:rPr>
          <w:lang w:val="en-ZA"/>
        </w:rPr>
      </w:pPr>
      <w:r w:rsidRPr="009C6FD5">
        <w:rPr>
          <w:lang w:val="en-ZA"/>
        </w:rPr>
        <w:t xml:space="preserve">You can, for example, highlight all the points relating to one topic in blue, all the points relating to another topic in yellow and so on.  Or you can highlight all the main points, irrespective of topic, in blue, all the supporting information in yellow. </w:t>
      </w:r>
    </w:p>
    <w:p w14:paraId="15F59517" w14:textId="77777777" w:rsidR="00D06CEF" w:rsidRPr="009C6FD5" w:rsidRDefault="00D06CEF" w:rsidP="00D06CEF">
      <w:pPr>
        <w:rPr>
          <w:lang w:val="en-ZA"/>
        </w:rPr>
      </w:pPr>
      <w:r w:rsidRPr="009C6FD5">
        <w:rPr>
          <w:lang w:val="en-ZA"/>
        </w:rPr>
        <w:t>Feel free to experiment but make sure that you have your system worked out before you start using your highlighter.</w:t>
      </w:r>
    </w:p>
    <w:p w14:paraId="096555AC" w14:textId="77777777" w:rsidR="00D06CEF" w:rsidRPr="009C6FD5" w:rsidRDefault="00D06CEF" w:rsidP="00BD3566">
      <w:pPr>
        <w:pStyle w:val="H3"/>
        <w:rPr>
          <w:lang w:val="en-ZA"/>
        </w:rPr>
      </w:pPr>
      <w:bookmarkStart w:id="590" w:name="_Toc137908222"/>
      <w:bookmarkStart w:id="591" w:name="_Toc151357268"/>
      <w:bookmarkStart w:id="592" w:name="_Toc495930176"/>
      <w:r w:rsidRPr="009C6FD5">
        <w:rPr>
          <w:lang w:val="en-ZA"/>
        </w:rPr>
        <w:t>Taking Notes</w:t>
      </w:r>
      <w:bookmarkEnd w:id="590"/>
      <w:bookmarkEnd w:id="591"/>
      <w:bookmarkEnd w:id="592"/>
    </w:p>
    <w:p w14:paraId="0F945173" w14:textId="77777777" w:rsidR="00D06CEF" w:rsidRPr="009C6FD5" w:rsidRDefault="00D06CEF" w:rsidP="00D06CEF">
      <w:pPr>
        <w:rPr>
          <w:lang w:val="en-ZA"/>
        </w:rPr>
      </w:pPr>
      <w:r w:rsidRPr="009C6FD5">
        <w:rPr>
          <w:lang w:val="en-ZA"/>
        </w:rPr>
        <w:t>As mentioned, while you are scanning or skimming or reading a piece of text, always look for the main points and key words.  Key words are words that you have to remember.  When you are summarising, taking notes or drawing a mind map, for the purpose of studying, you do not have to write down full sentences.  Writing down the only the main points and key words will help you to recall the entire idea when you have to.</w:t>
      </w:r>
    </w:p>
    <w:p w14:paraId="48055177" w14:textId="77777777" w:rsidR="00D06CEF" w:rsidRPr="009C6FD5" w:rsidRDefault="00D06CEF" w:rsidP="00D06CEF">
      <w:pPr>
        <w:rPr>
          <w:lang w:val="en-ZA"/>
        </w:rPr>
      </w:pPr>
      <w:r w:rsidRPr="009C6FD5">
        <w:rPr>
          <w:lang w:val="en-ZA"/>
        </w:rPr>
        <w:t xml:space="preserve">Of course, if you summarise this way, you have to understand what you are reading.  If you do not understand, main points and key words will not help you to recall the facts or the main ideas of the text. </w:t>
      </w:r>
    </w:p>
    <w:p w14:paraId="0F130DE9" w14:textId="77777777" w:rsidR="00D06CEF" w:rsidRPr="009C6FD5" w:rsidRDefault="00D06CEF" w:rsidP="00BD3566">
      <w:pPr>
        <w:pStyle w:val="H3"/>
        <w:rPr>
          <w:lang w:val="en-ZA"/>
        </w:rPr>
      </w:pPr>
      <w:bookmarkStart w:id="593" w:name="_Toc137908223"/>
      <w:bookmarkStart w:id="594" w:name="_Toc151357269"/>
      <w:bookmarkStart w:id="595" w:name="_Toc495930177"/>
      <w:r w:rsidRPr="009C6FD5">
        <w:rPr>
          <w:lang w:val="en-ZA"/>
        </w:rPr>
        <w:t>Ask And Answer Questions</w:t>
      </w:r>
      <w:bookmarkEnd w:id="593"/>
      <w:bookmarkEnd w:id="594"/>
      <w:bookmarkEnd w:id="595"/>
    </w:p>
    <w:p w14:paraId="690968A7" w14:textId="77777777" w:rsidR="00D06CEF" w:rsidRPr="009C6FD5" w:rsidRDefault="00D06CEF" w:rsidP="00D06CEF">
      <w:pPr>
        <w:pStyle w:val="headingbody2"/>
        <w:rPr>
          <w:noProof/>
          <w:lang w:val="en-ZA"/>
        </w:rPr>
      </w:pPr>
      <w:r w:rsidRPr="009C6FD5">
        <w:rPr>
          <w:noProof/>
          <w:lang w:val="en-ZA"/>
        </w:rPr>
        <w:t>Using this technique will help you to recognise when you are confused and it encourages active learning.</w:t>
      </w:r>
    </w:p>
    <w:p w14:paraId="2900B3AC" w14:textId="77777777" w:rsidR="00D06CEF" w:rsidRPr="009C6FD5" w:rsidRDefault="00483466" w:rsidP="00212931">
      <w:pPr>
        <w:pStyle w:val="ListBullet2"/>
        <w:rPr>
          <w:lang w:val="en-ZA"/>
        </w:rPr>
      </w:pPr>
      <w:r w:rsidRPr="009C6FD5">
        <w:rPr>
          <w:noProof/>
          <w:lang w:val="en-ZA" w:eastAsia="en-ZA"/>
        </w:rPr>
        <mc:AlternateContent>
          <mc:Choice Requires="wps">
            <w:drawing>
              <wp:anchor distT="0" distB="0" distL="114300" distR="114300" simplePos="0" relativeHeight="251631104" behindDoc="0" locked="0" layoutInCell="1" allowOverlap="1" wp14:anchorId="3498A4E9" wp14:editId="5EFB50D7">
                <wp:simplePos x="0" y="0"/>
                <wp:positionH relativeFrom="column">
                  <wp:posOffset>5143500</wp:posOffset>
                </wp:positionH>
                <wp:positionV relativeFrom="paragraph">
                  <wp:posOffset>401320</wp:posOffset>
                </wp:positionV>
                <wp:extent cx="977900" cy="977900"/>
                <wp:effectExtent l="333375" t="458470" r="12700" b="11430"/>
                <wp:wrapSquare wrapText="bothSides"/>
                <wp:docPr id="5" name="WordArt 9620" descr="Paper bag"/>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977900" cy="977900"/>
                        </a:xfrm>
                        <a:prstGeom prst="rect">
                          <a:avLst/>
                        </a:prstGeom>
                      </wps:spPr>
                      <wps:txbx>
                        <w:txbxContent>
                          <w:p w14:paraId="6CCF5251" w14:textId="77777777" w:rsidR="00DB0F3E" w:rsidRDefault="00DB0F3E" w:rsidP="00483466">
                            <w:pPr>
                              <w:pStyle w:val="NormalWeb"/>
                              <w:spacing w:before="0" w:beforeAutospacing="0" w:after="0" w:afterAutospacing="0"/>
                              <w:jc w:val="center"/>
                              <w:rPr>
                                <w:sz w:val="24"/>
                              </w:rPr>
                            </w:pPr>
                            <w:r w:rsidRPr="00D12EE7">
                              <w:rPr>
                                <w:sz w:val="72"/>
                                <w:szCs w:val="72"/>
                                <w14:shadow w14:blurRad="0" w14:dist="564007" w14:dir="14049741" w14:sx="125000" w14:sy="125000" w14:kx="0" w14:ky="0" w14:algn="tl">
                                  <w14:srgbClr w14:val="C7DFD3">
                                    <w14:alpha w14:val="20000"/>
                                  </w14:srgbClr>
                                </w14:shadow>
                                <w14:textOutline w14:w="9525" w14:cap="flat" w14:cmpd="sng" w14:algn="ctr">
                                  <w14:solidFill>
                                    <w14:srgbClr w14:val="008000"/>
                                  </w14:solidFill>
                                  <w14:prstDash w14:val="solid"/>
                                  <w14:round/>
                                </w14:textOutline>
                              </w:rPr>
                              <w: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3498A4E9" id="WordArt 9620" o:spid="_x0000_s1041" type="#_x0000_t202" alt="Paper bag" style="position:absolute;left:0;text-align:left;margin-left:405pt;margin-top:31.6pt;width:77pt;height:77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" filled="f" stroked="f">
                <o:lock v:ext="edit" shapetype="t"/>
                <v:textbox style="mso-fit-shape-to-text:t">
                  <w:txbxContent>
                    <w:p w14:paraId="6CCF5251" w14:textId="77777777" w:rsidR="00DB0F3E" w:rsidRDefault="00DB0F3E" w:rsidP="00483466">
                      <w:pPr>
                        <w:pStyle w:val="NormalWeb"/>
                        <w:spacing w:before="0" w:beforeAutospacing="0" w:after="0" w:afterAutospacing="0"/>
                        <w:jc w:val="center"/>
                        <w:rPr>
                          <w:sz w:val="24"/>
                        </w:rPr>
                      </w:pPr>
                      <w:r w:rsidRPr="00D12EE7">
                        <w:rPr>
                          <w:sz w:val="72"/>
                          <w:szCs w:val="72"/>
                          <w14:shadow w14:blurRad="0" w14:dist="564007" w14:dir="14049741" w14:sx="125000" w14:sy="125000" w14:kx="0" w14:ky="0" w14:algn="tl">
                            <w14:srgbClr w14:val="C7DFD3">
                              <w14:alpha w14:val="20000"/>
                            </w14:srgbClr>
                          </w14:shadow>
                          <w14:textOutline w14:w="9525" w14:cap="flat" w14:cmpd="sng" w14:algn="ctr">
                            <w14:solidFill>
                              <w14:srgbClr w14:val="008000"/>
                            </w14:solidFill>
                            <w14:prstDash w14:val="solid"/>
                            <w14:round/>
                          </w14:textOutline>
                        </w:rPr>
                        <w:t>???</w:t>
                      </w:r>
                    </w:p>
                  </w:txbxContent>
                </v:textbox>
                <w10:wrap type="square"/>
              </v:shape>
            </w:pict>
          </mc:Fallback>
        </mc:AlternateContent>
      </w:r>
      <w:r w:rsidR="00D06CEF" w:rsidRPr="009C6FD5">
        <w:rPr>
          <w:lang w:val="en-ZA"/>
        </w:rPr>
        <w:t>Before reading, think about the subject based on the title, chapter heads and visual information.  Make notes about anything you are curious about.</w:t>
      </w:r>
    </w:p>
    <w:p w14:paraId="1AF9A1A2" w14:textId="77777777" w:rsidR="00D06CEF" w:rsidRPr="009C6FD5" w:rsidRDefault="00D06CEF" w:rsidP="00212931">
      <w:pPr>
        <w:pStyle w:val="ListBullet2"/>
        <w:rPr>
          <w:lang w:val="en-ZA"/>
        </w:rPr>
      </w:pPr>
      <w:r w:rsidRPr="009C6FD5">
        <w:rPr>
          <w:lang w:val="en-ZA"/>
        </w:rPr>
        <w:t>While reading, pause and write down any questions.  Be sure to write down questions if you are confused.</w:t>
      </w:r>
    </w:p>
    <w:p w14:paraId="75BA76A6" w14:textId="77777777" w:rsidR="00D06CEF" w:rsidRPr="009C6FD5" w:rsidRDefault="00D06CEF" w:rsidP="00212931">
      <w:pPr>
        <w:pStyle w:val="ListBullet2"/>
        <w:rPr>
          <w:lang w:val="en-ZA"/>
        </w:rPr>
      </w:pPr>
      <w:r w:rsidRPr="009C6FD5">
        <w:rPr>
          <w:lang w:val="en-ZA"/>
        </w:rPr>
        <w:t>Look for the answers while reading.  Pause and write down the answers.</w:t>
      </w:r>
    </w:p>
    <w:p w14:paraId="0D66C45B" w14:textId="77777777" w:rsidR="00D06CEF" w:rsidRPr="009C6FD5" w:rsidRDefault="00D06CEF" w:rsidP="00212931">
      <w:pPr>
        <w:pStyle w:val="ListBullet2"/>
        <w:rPr>
          <w:lang w:val="en-ZA"/>
        </w:rPr>
      </w:pPr>
      <w:r w:rsidRPr="009C6FD5">
        <w:rPr>
          <w:lang w:val="en-ZA"/>
        </w:rPr>
        <w:t>Were all your questions answered?  Could the answers come from other sources?</w:t>
      </w:r>
    </w:p>
    <w:p w14:paraId="3A8788E3" w14:textId="77777777" w:rsidR="00D06CEF" w:rsidRPr="009C6FD5" w:rsidRDefault="00D06CEF" w:rsidP="00212931">
      <w:pPr>
        <w:pStyle w:val="ListBullet2"/>
        <w:rPr>
          <w:lang w:val="en-ZA"/>
        </w:rPr>
      </w:pPr>
      <w:r w:rsidRPr="009C6FD5">
        <w:rPr>
          <w:lang w:val="en-ZA"/>
        </w:rPr>
        <w:t>While you are taking notes, make sure that you understand what is being said.</w:t>
      </w:r>
    </w:p>
    <w:p w14:paraId="7C9B3E48" w14:textId="77777777" w:rsidR="00D06CEF" w:rsidRPr="009C6FD5" w:rsidRDefault="00D06CEF" w:rsidP="00212931">
      <w:pPr>
        <w:pStyle w:val="ListBullet2"/>
        <w:rPr>
          <w:lang w:val="en-ZA"/>
        </w:rPr>
      </w:pPr>
      <w:r w:rsidRPr="009C6FD5">
        <w:rPr>
          <w:lang w:val="en-ZA"/>
        </w:rPr>
        <w:t>If there are words you don’t understand, look up their meaning in a dictionary</w:t>
      </w:r>
    </w:p>
    <w:p w14:paraId="6AB15DD8" w14:textId="77777777" w:rsidR="00D06CEF" w:rsidRPr="009C6FD5" w:rsidRDefault="00D06CEF" w:rsidP="00212931">
      <w:pPr>
        <w:pStyle w:val="ListBullet2"/>
        <w:rPr>
          <w:lang w:val="en-ZA"/>
        </w:rPr>
      </w:pPr>
      <w:r w:rsidRPr="009C6FD5">
        <w:rPr>
          <w:lang w:val="en-ZA"/>
        </w:rPr>
        <w:t>Always make sure that your information is accurate.  You will do this by checking more than one source: e.g., not only a website but a text book as well.</w:t>
      </w:r>
    </w:p>
    <w:p w14:paraId="316A13E4" w14:textId="77777777" w:rsidR="008A1D28" w:rsidRPr="009C6FD5" w:rsidRDefault="008A1D28" w:rsidP="008A1D28">
      <w:pPr>
        <w:rPr>
          <w:lang w:val="en-ZA"/>
        </w:rPr>
      </w:pPr>
      <w:r w:rsidRPr="009C6FD5">
        <w:rPr>
          <w:lang w:val="en-ZA"/>
        </w:rPr>
        <w:br w:type="page"/>
      </w:r>
    </w:p>
    <w:p w14:paraId="4D89E54C" w14:textId="77777777" w:rsidR="00D06CEF" w:rsidRPr="009C6FD5" w:rsidRDefault="00D06CEF" w:rsidP="00BD3566">
      <w:pPr>
        <w:pStyle w:val="H3"/>
        <w:rPr>
          <w:lang w:val="en-ZA"/>
        </w:rPr>
      </w:pPr>
      <w:bookmarkStart w:id="596" w:name="_Toc137908224"/>
      <w:bookmarkStart w:id="597" w:name="_Toc151357270"/>
      <w:bookmarkStart w:id="598" w:name="_Toc495930178"/>
      <w:r w:rsidRPr="009C6FD5">
        <w:rPr>
          <w:lang w:val="en-ZA"/>
        </w:rPr>
        <w:t>Mind-map</w:t>
      </w:r>
      <w:bookmarkEnd w:id="596"/>
      <w:bookmarkEnd w:id="597"/>
      <w:bookmarkEnd w:id="598"/>
    </w:p>
    <w:p w14:paraId="3E2E7BC9" w14:textId="77777777" w:rsidR="00D06CEF" w:rsidRPr="009C6FD5" w:rsidRDefault="00D06CEF" w:rsidP="00D06CEF">
      <w:pPr>
        <w:rPr>
          <w:lang w:val="en-ZA"/>
        </w:rPr>
      </w:pPr>
      <w:r w:rsidRPr="009C6FD5">
        <w:rPr>
          <w:lang w:val="en-ZA"/>
        </w:rPr>
        <w:t>A mind-map is a summary that looks like a diagram.  When you are learning and trying to memorise facts, a mind-map is your easiest and best method of summarising.</w:t>
      </w:r>
    </w:p>
    <w:p w14:paraId="184FAC6F" w14:textId="77777777" w:rsidR="00D06CEF" w:rsidRPr="009C6FD5" w:rsidRDefault="00D06CEF" w:rsidP="00D06CEF">
      <w:pPr>
        <w:rPr>
          <w:lang w:val="en-ZA"/>
        </w:rPr>
      </w:pPr>
    </w:p>
    <w:p w14:paraId="4396CCB4" w14:textId="77777777" w:rsidR="00D06CEF" w:rsidRPr="009C6FD5" w:rsidRDefault="00483466" w:rsidP="00D06CEF">
      <w:pPr>
        <w:rPr>
          <w:lang w:val="en-ZA"/>
        </w:rPr>
      </w:pPr>
      <w:r w:rsidRPr="009C6FD5">
        <w:rPr>
          <w:noProof/>
          <w:lang w:val="en-ZA" w:eastAsia="en-ZA"/>
        </w:rPr>
        <w:drawing>
          <wp:inline distT="0" distB="0" distL="0" distR="0" wp14:anchorId="6A592BE8" wp14:editId="79F66162">
            <wp:extent cx="5267325" cy="3829050"/>
            <wp:effectExtent l="0" t="0" r="9525" b="0"/>
            <wp:docPr id="9733" name="Picture 9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67325" cy="3829050"/>
                    </a:xfrm>
                    <a:prstGeom prst="rect">
                      <a:avLst/>
                    </a:prstGeom>
                    <a:noFill/>
                  </pic:spPr>
                </pic:pic>
              </a:graphicData>
            </a:graphic>
          </wp:inline>
        </w:drawing>
      </w:r>
    </w:p>
    <w:p w14:paraId="0B37FFF1" w14:textId="77777777" w:rsidR="00D06CEF" w:rsidRPr="009C6FD5" w:rsidRDefault="00D06CEF" w:rsidP="00D06CEF">
      <w:pPr>
        <w:rPr>
          <w:lang w:val="en-ZA"/>
        </w:rPr>
      </w:pPr>
    </w:p>
    <w:p w14:paraId="7E627F43" w14:textId="77777777" w:rsidR="00D06CEF" w:rsidRPr="009C6FD5" w:rsidRDefault="00D06CEF" w:rsidP="00D06CEF">
      <w:pPr>
        <w:rPr>
          <w:lang w:val="en-ZA"/>
        </w:rPr>
      </w:pPr>
      <w:r w:rsidRPr="009C6FD5">
        <w:rPr>
          <w:lang w:val="en-ZA"/>
        </w:rPr>
        <w:t>A mind-map is more effective for studying than summarising facts in points, underneath each other, since the human brain is capable of absorbing facts in all directions, not only  from top to bottom, but also from left to right.</w:t>
      </w:r>
    </w:p>
    <w:p w14:paraId="23B92ED1" w14:textId="77777777" w:rsidR="00D06CEF" w:rsidRPr="009C6FD5" w:rsidRDefault="00D06CEF" w:rsidP="00D06CEF">
      <w:pPr>
        <w:rPr>
          <w:lang w:val="en-ZA"/>
        </w:rPr>
      </w:pPr>
      <w:r w:rsidRPr="009C6FD5">
        <w:rPr>
          <w:lang w:val="en-ZA"/>
        </w:rPr>
        <w:t>With a mind-map, you follow the same procedures as for any other summary.  You take a big piece of writing, break it into smaller parts by using headings and sub-headings, and then you summarise in point form or paragraph form.</w:t>
      </w:r>
    </w:p>
    <w:p w14:paraId="1245DCF9" w14:textId="77777777" w:rsidR="00D06CEF" w:rsidRPr="009C6FD5" w:rsidRDefault="00D06CEF" w:rsidP="00D06CEF">
      <w:pPr>
        <w:rPr>
          <w:lang w:val="en-ZA"/>
        </w:rPr>
      </w:pPr>
      <w:r w:rsidRPr="009C6FD5">
        <w:rPr>
          <w:lang w:val="en-ZA"/>
        </w:rPr>
        <w:t>A mind-map looks different, since it resembles a diagram.  The one main point of the summary is quoted in the middle.  This would be a heading in your summary.</w:t>
      </w:r>
    </w:p>
    <w:p w14:paraId="1D3AF627" w14:textId="77777777" w:rsidR="00D06CEF" w:rsidRPr="009C6FD5" w:rsidRDefault="00D06CEF" w:rsidP="00D06CEF">
      <w:pPr>
        <w:rPr>
          <w:lang w:val="en-ZA"/>
        </w:rPr>
      </w:pPr>
      <w:r w:rsidRPr="009C6FD5">
        <w:rPr>
          <w:lang w:val="en-ZA"/>
        </w:rPr>
        <w:t>The sub-headings are written on lines that flow out of the main point.  Any further points would branch out from the lines that contain sub-headings.</w:t>
      </w:r>
    </w:p>
    <w:p w14:paraId="7A020AC2" w14:textId="77777777" w:rsidR="00D06CEF" w:rsidRPr="009C6FD5" w:rsidRDefault="00D06CEF" w:rsidP="00BD3566">
      <w:pPr>
        <w:pStyle w:val="H3"/>
        <w:rPr>
          <w:lang w:val="en-ZA"/>
        </w:rPr>
      </w:pPr>
      <w:bookmarkStart w:id="599" w:name="_Toc495930179"/>
      <w:r w:rsidRPr="009C6FD5">
        <w:rPr>
          <w:lang w:val="en-ZA"/>
        </w:rPr>
        <w:t>Key words</w:t>
      </w:r>
      <w:bookmarkEnd w:id="599"/>
    </w:p>
    <w:p w14:paraId="3B63B774" w14:textId="77777777" w:rsidR="00D06CEF" w:rsidRPr="009C6FD5" w:rsidRDefault="00D06CEF" w:rsidP="00D06CEF">
      <w:pPr>
        <w:rPr>
          <w:lang w:val="en-ZA"/>
        </w:rPr>
      </w:pPr>
      <w:r w:rsidRPr="009C6FD5">
        <w:rPr>
          <w:lang w:val="en-ZA"/>
        </w:rPr>
        <w:t>A key word is an important word in a sentence or paragraph that you can highlight or underline.</w:t>
      </w:r>
    </w:p>
    <w:p w14:paraId="7B81A418" w14:textId="77777777" w:rsidR="00D06CEF" w:rsidRPr="009C6FD5" w:rsidRDefault="00D06CEF" w:rsidP="00D06CEF">
      <w:pPr>
        <w:rPr>
          <w:lang w:val="en-ZA"/>
        </w:rPr>
      </w:pPr>
      <w:r w:rsidRPr="009C6FD5">
        <w:rPr>
          <w:lang w:val="en-ZA"/>
        </w:rPr>
        <w:t>To explain this, I will use an example of text with the key words in the text and then show the text without the key words:</w:t>
      </w:r>
    </w:p>
    <w:p w14:paraId="37812D72" w14:textId="77777777" w:rsidR="00D06CEF" w:rsidRPr="009C6FD5" w:rsidRDefault="00D06CEF" w:rsidP="007B194D">
      <w:pPr>
        <w:pBdr>
          <w:top w:val="single" w:sz="4" w:space="1" w:color="auto"/>
          <w:left w:val="single" w:sz="4" w:space="4" w:color="auto"/>
          <w:bottom w:val="single" w:sz="4" w:space="1" w:color="auto"/>
          <w:right w:val="single" w:sz="4" w:space="4" w:color="auto"/>
        </w:pBdr>
        <w:rPr>
          <w:i/>
          <w:lang w:val="en-ZA"/>
        </w:rPr>
      </w:pPr>
      <w:r w:rsidRPr="009C6FD5">
        <w:rPr>
          <w:i/>
          <w:lang w:val="en-ZA"/>
        </w:rPr>
        <w:t>Among the last of its kind, a young gorilla peers from its leafy refuge in Rwanda – a nation bloodied by ethnic slaughter.</w:t>
      </w:r>
    </w:p>
    <w:p w14:paraId="71B94AA6" w14:textId="77777777" w:rsidR="00D06CEF" w:rsidRPr="009C6FD5" w:rsidRDefault="00D06CEF" w:rsidP="00D06CEF">
      <w:pPr>
        <w:rPr>
          <w:lang w:val="en-ZA"/>
        </w:rPr>
      </w:pPr>
      <w:r w:rsidRPr="009C6FD5">
        <w:rPr>
          <w:lang w:val="en-ZA"/>
        </w:rPr>
        <w:t>As it stands the paragraph above is clear.  If I leave out certain key words, I can change the paragraph so that it does not make any sense:</w:t>
      </w:r>
    </w:p>
    <w:p w14:paraId="6C71B325" w14:textId="77777777" w:rsidR="00D06CEF" w:rsidRPr="009C6FD5" w:rsidRDefault="00D06CEF" w:rsidP="00D06CEF">
      <w:pPr>
        <w:rPr>
          <w:lang w:val="en-ZA"/>
        </w:rPr>
      </w:pPr>
      <w:r w:rsidRPr="009C6FD5">
        <w:rPr>
          <w:lang w:val="en-ZA"/>
        </w:rPr>
        <w:t>“A young gorilla peers from its leafy refuge and instability could endanger the gorilla’s survival.”  What on earth am I talking about?  Where is the gorilla, why would its survival be endangered and what is the instability that I wrote about?</w:t>
      </w:r>
    </w:p>
    <w:p w14:paraId="60F2818F" w14:textId="77777777" w:rsidR="00D06CEF" w:rsidRPr="009C6FD5" w:rsidRDefault="00D06CEF" w:rsidP="005736AC">
      <w:pPr>
        <w:pStyle w:val="Heading2"/>
        <w:rPr>
          <w:lang w:val="en-ZA"/>
        </w:rPr>
      </w:pPr>
      <w:bookmarkStart w:id="600" w:name="_Toc201073948"/>
      <w:bookmarkStart w:id="601" w:name="_Toc495930180"/>
      <w:r w:rsidRPr="009C6FD5">
        <w:rPr>
          <w:lang w:val="en-ZA"/>
        </w:rPr>
        <w:t>Ask relevant questions</w:t>
      </w:r>
      <w:bookmarkEnd w:id="600"/>
      <w:bookmarkEnd w:id="601"/>
    </w:p>
    <w:p w14:paraId="5261332C" w14:textId="77777777" w:rsidR="00D06CEF" w:rsidRPr="009C6FD5" w:rsidRDefault="00D06CEF" w:rsidP="00D06CEF">
      <w:pPr>
        <w:rPr>
          <w:lang w:val="en-ZA"/>
        </w:rPr>
      </w:pPr>
      <w:r w:rsidRPr="009C6FD5">
        <w:rPr>
          <w:lang w:val="en-ZA"/>
        </w:rPr>
        <w:t>You can check your understanding of text, clarify the meaning, get information or ask for help by asking questions.</w:t>
      </w:r>
    </w:p>
    <w:p w14:paraId="75F51239" w14:textId="77777777" w:rsidR="00D06CEF" w:rsidRPr="009C6FD5" w:rsidRDefault="00D06CEF" w:rsidP="00D06CEF">
      <w:pPr>
        <w:rPr>
          <w:lang w:val="en-ZA"/>
        </w:rPr>
      </w:pPr>
      <w:r w:rsidRPr="009C6FD5">
        <w:rPr>
          <w:lang w:val="en-ZA"/>
        </w:rPr>
        <w:t>Typical questions to ask are: What, why, where, when, how and which</w:t>
      </w:r>
    </w:p>
    <w:p w14:paraId="55C8FC7B" w14:textId="77777777" w:rsidR="00D06CEF" w:rsidRPr="00DB0F3E" w:rsidRDefault="00D06CEF" w:rsidP="00DB0F3E">
      <w:pPr>
        <w:pStyle w:val="Heading4"/>
      </w:pPr>
      <w:r w:rsidRPr="00DB0F3E">
        <w:t>WHAT</w:t>
      </w:r>
      <w:r w:rsidRPr="00DB0F3E">
        <w:tab/>
      </w:r>
    </w:p>
    <w:p w14:paraId="1A8AEA8E" w14:textId="77777777" w:rsidR="00D06CEF" w:rsidRPr="009C6FD5" w:rsidRDefault="00D06CEF" w:rsidP="00BA7A58">
      <w:pPr>
        <w:numPr>
          <w:ilvl w:val="0"/>
          <w:numId w:val="31"/>
        </w:numPr>
        <w:tabs>
          <w:tab w:val="left" w:pos="50"/>
          <w:tab w:val="left" w:pos="720"/>
          <w:tab w:val="left" w:pos="1670"/>
          <w:tab w:val="left" w:leader="dot" w:pos="4699"/>
          <w:tab w:val="right" w:pos="4951"/>
        </w:tabs>
        <w:overflowPunct w:val="0"/>
        <w:autoSpaceDE w:val="0"/>
        <w:autoSpaceDN w:val="0"/>
        <w:adjustRightInd w:val="0"/>
        <w:spacing w:before="0" w:after="0"/>
        <w:jc w:val="left"/>
        <w:rPr>
          <w:lang w:val="en-ZA"/>
        </w:rPr>
      </w:pPr>
      <w:r w:rsidRPr="009C6FD5">
        <w:rPr>
          <w:b/>
          <w:lang w:val="en-ZA"/>
        </w:rPr>
        <w:t xml:space="preserve">What </w:t>
      </w:r>
      <w:r w:rsidRPr="009C6FD5">
        <w:rPr>
          <w:lang w:val="en-ZA"/>
        </w:rPr>
        <w:t>were your duties?</w:t>
      </w:r>
    </w:p>
    <w:p w14:paraId="5E550454" w14:textId="77777777" w:rsidR="00D06CEF" w:rsidRPr="009C6FD5" w:rsidRDefault="00D06CEF" w:rsidP="00BA7A58">
      <w:pPr>
        <w:numPr>
          <w:ilvl w:val="0"/>
          <w:numId w:val="32"/>
        </w:numPr>
        <w:tabs>
          <w:tab w:val="left" w:pos="50"/>
          <w:tab w:val="left" w:pos="720"/>
          <w:tab w:val="left" w:pos="1670"/>
          <w:tab w:val="left" w:leader="dot" w:pos="4699"/>
          <w:tab w:val="right" w:pos="4951"/>
        </w:tabs>
        <w:overflowPunct w:val="0"/>
        <w:autoSpaceDE w:val="0"/>
        <w:autoSpaceDN w:val="0"/>
        <w:adjustRightInd w:val="0"/>
        <w:spacing w:before="0" w:after="0"/>
        <w:jc w:val="left"/>
        <w:rPr>
          <w:lang w:val="en-ZA"/>
        </w:rPr>
      </w:pPr>
      <w:r w:rsidRPr="009C6FD5">
        <w:rPr>
          <w:b/>
          <w:lang w:val="en-ZA"/>
        </w:rPr>
        <w:t xml:space="preserve">What </w:t>
      </w:r>
      <w:r w:rsidRPr="009C6FD5">
        <w:rPr>
          <w:lang w:val="en-ZA"/>
        </w:rPr>
        <w:t>did you do then?</w:t>
      </w:r>
    </w:p>
    <w:p w14:paraId="7E93F3F0" w14:textId="77777777" w:rsidR="00D06CEF" w:rsidRPr="009C6FD5" w:rsidRDefault="00D06CEF" w:rsidP="00BA7A58">
      <w:pPr>
        <w:numPr>
          <w:ilvl w:val="0"/>
          <w:numId w:val="33"/>
        </w:numPr>
        <w:tabs>
          <w:tab w:val="left" w:pos="720"/>
          <w:tab w:val="right" w:pos="3830"/>
        </w:tabs>
        <w:overflowPunct w:val="0"/>
        <w:autoSpaceDE w:val="0"/>
        <w:autoSpaceDN w:val="0"/>
        <w:adjustRightInd w:val="0"/>
        <w:spacing w:before="0" w:after="0"/>
        <w:jc w:val="left"/>
        <w:rPr>
          <w:lang w:val="en-ZA"/>
        </w:rPr>
      </w:pPr>
      <w:r w:rsidRPr="009C6FD5">
        <w:rPr>
          <w:b/>
          <w:lang w:val="en-ZA"/>
        </w:rPr>
        <w:t xml:space="preserve">What </w:t>
      </w:r>
      <w:r w:rsidRPr="009C6FD5">
        <w:rPr>
          <w:lang w:val="en-ZA"/>
        </w:rPr>
        <w:t>subjects did you take?</w:t>
      </w:r>
    </w:p>
    <w:p w14:paraId="0D022DD6" w14:textId="77777777" w:rsidR="00D06CEF" w:rsidRPr="009C6FD5" w:rsidRDefault="00D06CEF" w:rsidP="00BA7A58">
      <w:pPr>
        <w:numPr>
          <w:ilvl w:val="0"/>
          <w:numId w:val="34"/>
        </w:numPr>
        <w:tabs>
          <w:tab w:val="left" w:pos="720"/>
          <w:tab w:val="right" w:pos="3830"/>
        </w:tabs>
        <w:overflowPunct w:val="0"/>
        <w:autoSpaceDE w:val="0"/>
        <w:autoSpaceDN w:val="0"/>
        <w:adjustRightInd w:val="0"/>
        <w:spacing w:before="0" w:after="0"/>
        <w:jc w:val="left"/>
        <w:rPr>
          <w:lang w:val="en-ZA"/>
        </w:rPr>
      </w:pPr>
      <w:r w:rsidRPr="009C6FD5">
        <w:rPr>
          <w:b/>
          <w:lang w:val="en-ZA"/>
        </w:rPr>
        <w:t xml:space="preserve">What </w:t>
      </w:r>
      <w:r w:rsidRPr="009C6FD5">
        <w:rPr>
          <w:lang w:val="en-ZA"/>
        </w:rPr>
        <w:t>happened then?</w:t>
      </w:r>
    </w:p>
    <w:p w14:paraId="27A510BC" w14:textId="77777777" w:rsidR="00D06CEF" w:rsidRPr="009C6FD5" w:rsidRDefault="00D06CEF" w:rsidP="00BA7A58">
      <w:pPr>
        <w:numPr>
          <w:ilvl w:val="0"/>
          <w:numId w:val="35"/>
        </w:numPr>
        <w:tabs>
          <w:tab w:val="left" w:pos="720"/>
          <w:tab w:val="right" w:pos="3830"/>
        </w:tabs>
        <w:overflowPunct w:val="0"/>
        <w:autoSpaceDE w:val="0"/>
        <w:autoSpaceDN w:val="0"/>
        <w:adjustRightInd w:val="0"/>
        <w:spacing w:before="0" w:after="0"/>
        <w:jc w:val="left"/>
        <w:rPr>
          <w:lang w:val="en-ZA"/>
        </w:rPr>
      </w:pPr>
      <w:r w:rsidRPr="009C6FD5">
        <w:rPr>
          <w:b/>
          <w:lang w:val="en-ZA"/>
        </w:rPr>
        <w:t xml:space="preserve">What </w:t>
      </w:r>
      <w:r w:rsidRPr="009C6FD5">
        <w:rPr>
          <w:lang w:val="en-ZA"/>
        </w:rPr>
        <w:t>sort of...?</w:t>
      </w:r>
    </w:p>
    <w:p w14:paraId="027FB34C" w14:textId="77777777" w:rsidR="00D06CEF" w:rsidRPr="00DB0F3E" w:rsidRDefault="00D06CEF" w:rsidP="00DB0F3E">
      <w:pPr>
        <w:pStyle w:val="Heading4"/>
      </w:pPr>
      <w:r w:rsidRPr="00DB0F3E">
        <w:t>WHEN</w:t>
      </w:r>
    </w:p>
    <w:p w14:paraId="780E2A85" w14:textId="77777777" w:rsidR="00D06CEF" w:rsidRPr="009C6FD5" w:rsidRDefault="00D06CEF" w:rsidP="00BA7A58">
      <w:pPr>
        <w:numPr>
          <w:ilvl w:val="0"/>
          <w:numId w:val="36"/>
        </w:numPr>
        <w:tabs>
          <w:tab w:val="left" w:pos="50"/>
          <w:tab w:val="left" w:pos="720"/>
          <w:tab w:val="left" w:pos="1680"/>
          <w:tab w:val="left" w:leader="dot" w:pos="3739"/>
          <w:tab w:val="right" w:pos="3996"/>
        </w:tabs>
        <w:overflowPunct w:val="0"/>
        <w:autoSpaceDE w:val="0"/>
        <w:autoSpaceDN w:val="0"/>
        <w:adjustRightInd w:val="0"/>
        <w:spacing w:before="0" w:after="0"/>
        <w:jc w:val="left"/>
        <w:rPr>
          <w:lang w:val="en-ZA"/>
        </w:rPr>
      </w:pPr>
      <w:r w:rsidRPr="009C6FD5">
        <w:rPr>
          <w:b/>
          <w:lang w:val="en-ZA"/>
        </w:rPr>
        <w:t xml:space="preserve">When </w:t>
      </w:r>
      <w:r w:rsidRPr="009C6FD5">
        <w:rPr>
          <w:lang w:val="en-ZA"/>
        </w:rPr>
        <w:t xml:space="preserve">was that </w:t>
      </w:r>
      <w:r w:rsidRPr="009C6FD5">
        <w:rPr>
          <w:lang w:val="en-ZA"/>
        </w:rPr>
        <w:tab/>
        <w:t>?</w:t>
      </w:r>
    </w:p>
    <w:p w14:paraId="52822E33" w14:textId="77777777" w:rsidR="00D06CEF" w:rsidRPr="009C6FD5" w:rsidRDefault="00D06CEF" w:rsidP="00BA7A58">
      <w:pPr>
        <w:numPr>
          <w:ilvl w:val="0"/>
          <w:numId w:val="37"/>
        </w:numPr>
        <w:tabs>
          <w:tab w:val="left" w:pos="720"/>
          <w:tab w:val="right" w:pos="4792"/>
        </w:tabs>
        <w:overflowPunct w:val="0"/>
        <w:autoSpaceDE w:val="0"/>
        <w:autoSpaceDN w:val="0"/>
        <w:adjustRightInd w:val="0"/>
        <w:spacing w:before="0" w:after="0"/>
        <w:jc w:val="left"/>
        <w:rPr>
          <w:lang w:val="en-ZA"/>
        </w:rPr>
      </w:pPr>
      <w:r w:rsidRPr="009C6FD5">
        <w:rPr>
          <w:b/>
          <w:lang w:val="en-ZA"/>
        </w:rPr>
        <w:t xml:space="preserve">When </w:t>
      </w:r>
      <w:r w:rsidRPr="009C6FD5">
        <w:rPr>
          <w:lang w:val="en-ZA"/>
        </w:rPr>
        <w:t>did that happen...?</w:t>
      </w:r>
    </w:p>
    <w:p w14:paraId="67332B13" w14:textId="77777777" w:rsidR="00D06CEF" w:rsidRPr="009C6FD5" w:rsidRDefault="00D06CEF" w:rsidP="00BA7A58">
      <w:pPr>
        <w:numPr>
          <w:ilvl w:val="0"/>
          <w:numId w:val="38"/>
        </w:numPr>
        <w:tabs>
          <w:tab w:val="left" w:pos="720"/>
          <w:tab w:val="right" w:pos="4792"/>
        </w:tabs>
        <w:overflowPunct w:val="0"/>
        <w:autoSpaceDE w:val="0"/>
        <w:autoSpaceDN w:val="0"/>
        <w:adjustRightInd w:val="0"/>
        <w:spacing w:before="0" w:after="0"/>
        <w:jc w:val="left"/>
        <w:rPr>
          <w:lang w:val="en-ZA"/>
        </w:rPr>
      </w:pPr>
      <w:r w:rsidRPr="009C6FD5">
        <w:rPr>
          <w:b/>
          <w:lang w:val="en-ZA"/>
        </w:rPr>
        <w:t xml:space="preserve">When </w:t>
      </w:r>
      <w:r w:rsidRPr="009C6FD5">
        <w:rPr>
          <w:lang w:val="en-ZA"/>
        </w:rPr>
        <w:t>did you go...?</w:t>
      </w:r>
    </w:p>
    <w:p w14:paraId="31085BDC" w14:textId="77777777" w:rsidR="00D06CEF" w:rsidRPr="009C6FD5" w:rsidRDefault="00D06CEF" w:rsidP="00BA7A58">
      <w:pPr>
        <w:numPr>
          <w:ilvl w:val="0"/>
          <w:numId w:val="39"/>
        </w:numPr>
        <w:tabs>
          <w:tab w:val="left" w:pos="720"/>
          <w:tab w:val="right" w:pos="2996"/>
        </w:tabs>
        <w:overflowPunct w:val="0"/>
        <w:autoSpaceDE w:val="0"/>
        <w:autoSpaceDN w:val="0"/>
        <w:adjustRightInd w:val="0"/>
        <w:spacing w:before="0" w:after="0"/>
        <w:jc w:val="left"/>
        <w:rPr>
          <w:lang w:val="en-ZA"/>
        </w:rPr>
      </w:pPr>
      <w:r w:rsidRPr="009C6FD5">
        <w:rPr>
          <w:b/>
          <w:lang w:val="en-ZA"/>
        </w:rPr>
        <w:t xml:space="preserve">When </w:t>
      </w:r>
      <w:r w:rsidRPr="009C6FD5">
        <w:rPr>
          <w:lang w:val="en-ZA"/>
        </w:rPr>
        <w:t>did you decide...?</w:t>
      </w:r>
    </w:p>
    <w:p w14:paraId="28B8C63D" w14:textId="77777777" w:rsidR="00D06CEF" w:rsidRPr="009C6FD5" w:rsidRDefault="00D06CEF" w:rsidP="00BA7A58">
      <w:pPr>
        <w:numPr>
          <w:ilvl w:val="0"/>
          <w:numId w:val="40"/>
        </w:numPr>
        <w:tabs>
          <w:tab w:val="left" w:pos="720"/>
          <w:tab w:val="right" w:pos="2709"/>
        </w:tabs>
        <w:overflowPunct w:val="0"/>
        <w:autoSpaceDE w:val="0"/>
        <w:autoSpaceDN w:val="0"/>
        <w:adjustRightInd w:val="0"/>
        <w:spacing w:before="0" w:after="0"/>
        <w:jc w:val="left"/>
        <w:rPr>
          <w:lang w:val="en-ZA"/>
        </w:rPr>
      </w:pPr>
      <w:r w:rsidRPr="009C6FD5">
        <w:rPr>
          <w:b/>
          <w:lang w:val="en-ZA"/>
        </w:rPr>
        <w:t xml:space="preserve">When </w:t>
      </w:r>
      <w:r w:rsidRPr="009C6FD5">
        <w:rPr>
          <w:lang w:val="en-ZA"/>
        </w:rPr>
        <w:t>did the company</w:t>
      </w:r>
    </w:p>
    <w:p w14:paraId="5399D84B" w14:textId="77777777" w:rsidR="00D06CEF" w:rsidRPr="00DB0F3E" w:rsidRDefault="00D06CEF" w:rsidP="00DB0F3E">
      <w:pPr>
        <w:pStyle w:val="Heading4"/>
      </w:pPr>
      <w:r w:rsidRPr="00DB0F3E">
        <w:t>WHY</w:t>
      </w:r>
    </w:p>
    <w:p w14:paraId="500B8FAF" w14:textId="77777777" w:rsidR="00D06CEF" w:rsidRPr="009C6FD5" w:rsidRDefault="00D06CEF" w:rsidP="00BA7A58">
      <w:pPr>
        <w:numPr>
          <w:ilvl w:val="0"/>
          <w:numId w:val="41"/>
        </w:numPr>
        <w:tabs>
          <w:tab w:val="left" w:pos="720"/>
          <w:tab w:val="right" w:pos="3238"/>
        </w:tabs>
        <w:overflowPunct w:val="0"/>
        <w:autoSpaceDE w:val="0"/>
        <w:autoSpaceDN w:val="0"/>
        <w:adjustRightInd w:val="0"/>
        <w:spacing w:before="0" w:after="0"/>
        <w:jc w:val="left"/>
        <w:rPr>
          <w:lang w:val="en-ZA"/>
        </w:rPr>
      </w:pPr>
      <w:r w:rsidRPr="009C6FD5">
        <w:rPr>
          <w:b/>
          <w:lang w:val="en-ZA"/>
        </w:rPr>
        <w:t>Why</w:t>
      </w:r>
      <w:r w:rsidRPr="009C6FD5">
        <w:rPr>
          <w:lang w:val="en-ZA"/>
        </w:rPr>
        <w:t xml:space="preserve"> was that...?</w:t>
      </w:r>
    </w:p>
    <w:p w14:paraId="66940FA1" w14:textId="77777777" w:rsidR="00D06CEF" w:rsidRPr="009C6FD5" w:rsidRDefault="00D06CEF" w:rsidP="00BA7A58">
      <w:pPr>
        <w:numPr>
          <w:ilvl w:val="0"/>
          <w:numId w:val="42"/>
        </w:numPr>
        <w:tabs>
          <w:tab w:val="left" w:pos="720"/>
          <w:tab w:val="right" w:pos="3238"/>
        </w:tabs>
        <w:overflowPunct w:val="0"/>
        <w:autoSpaceDE w:val="0"/>
        <w:autoSpaceDN w:val="0"/>
        <w:adjustRightInd w:val="0"/>
        <w:spacing w:before="0" w:after="0"/>
        <w:jc w:val="left"/>
        <w:rPr>
          <w:lang w:val="en-ZA"/>
        </w:rPr>
      </w:pPr>
      <w:r w:rsidRPr="009C6FD5">
        <w:rPr>
          <w:b/>
          <w:lang w:val="en-ZA"/>
        </w:rPr>
        <w:t>Why</w:t>
      </w:r>
      <w:r w:rsidRPr="009C6FD5">
        <w:rPr>
          <w:lang w:val="en-ZA"/>
        </w:rPr>
        <w:t xml:space="preserve"> did you choose...?</w:t>
      </w:r>
    </w:p>
    <w:p w14:paraId="59287245" w14:textId="77777777" w:rsidR="00D06CEF" w:rsidRPr="009C6FD5" w:rsidRDefault="00D06CEF" w:rsidP="00BA7A58">
      <w:pPr>
        <w:numPr>
          <w:ilvl w:val="0"/>
          <w:numId w:val="43"/>
        </w:numPr>
        <w:tabs>
          <w:tab w:val="left" w:pos="720"/>
          <w:tab w:val="right" w:pos="3238"/>
        </w:tabs>
        <w:overflowPunct w:val="0"/>
        <w:autoSpaceDE w:val="0"/>
        <w:autoSpaceDN w:val="0"/>
        <w:adjustRightInd w:val="0"/>
        <w:spacing w:before="0" w:after="0"/>
        <w:jc w:val="left"/>
        <w:rPr>
          <w:lang w:val="en-ZA"/>
        </w:rPr>
      </w:pPr>
      <w:r w:rsidRPr="009C6FD5">
        <w:rPr>
          <w:b/>
          <w:lang w:val="en-ZA"/>
        </w:rPr>
        <w:t>Why</w:t>
      </w:r>
      <w:r w:rsidRPr="009C6FD5">
        <w:rPr>
          <w:lang w:val="en-ZA"/>
        </w:rPr>
        <w:t xml:space="preserve"> do you think that...?</w:t>
      </w:r>
    </w:p>
    <w:p w14:paraId="7FB4B8A6" w14:textId="77777777" w:rsidR="00D06CEF" w:rsidRPr="009C6FD5" w:rsidRDefault="00D06CEF" w:rsidP="00BA7A58">
      <w:pPr>
        <w:numPr>
          <w:ilvl w:val="0"/>
          <w:numId w:val="44"/>
        </w:numPr>
        <w:tabs>
          <w:tab w:val="left" w:pos="720"/>
          <w:tab w:val="right" w:pos="3238"/>
        </w:tabs>
        <w:overflowPunct w:val="0"/>
        <w:autoSpaceDE w:val="0"/>
        <w:autoSpaceDN w:val="0"/>
        <w:adjustRightInd w:val="0"/>
        <w:spacing w:before="0" w:after="0"/>
        <w:jc w:val="left"/>
        <w:rPr>
          <w:lang w:val="en-ZA"/>
        </w:rPr>
      </w:pPr>
      <w:r w:rsidRPr="009C6FD5">
        <w:rPr>
          <w:b/>
          <w:lang w:val="en-ZA"/>
        </w:rPr>
        <w:t>Why</w:t>
      </w:r>
      <w:r w:rsidRPr="009C6FD5">
        <w:rPr>
          <w:lang w:val="en-ZA"/>
        </w:rPr>
        <w:t xml:space="preserve"> did you do...?</w:t>
      </w:r>
    </w:p>
    <w:p w14:paraId="531CB49C" w14:textId="77777777" w:rsidR="00D06CEF" w:rsidRPr="009C6FD5" w:rsidRDefault="00D06CEF" w:rsidP="00BA7A58">
      <w:pPr>
        <w:numPr>
          <w:ilvl w:val="0"/>
          <w:numId w:val="45"/>
        </w:numPr>
        <w:tabs>
          <w:tab w:val="left" w:pos="720"/>
          <w:tab w:val="right" w:pos="3238"/>
        </w:tabs>
        <w:overflowPunct w:val="0"/>
        <w:autoSpaceDE w:val="0"/>
        <w:autoSpaceDN w:val="0"/>
        <w:adjustRightInd w:val="0"/>
        <w:spacing w:before="0" w:after="0"/>
        <w:jc w:val="left"/>
        <w:rPr>
          <w:lang w:val="en-ZA"/>
        </w:rPr>
      </w:pPr>
      <w:r w:rsidRPr="009C6FD5">
        <w:rPr>
          <w:b/>
          <w:lang w:val="en-ZA"/>
        </w:rPr>
        <w:t>Why</w:t>
      </w:r>
      <w:r w:rsidRPr="009C6FD5">
        <w:rPr>
          <w:lang w:val="en-ZA"/>
        </w:rPr>
        <w:t xml:space="preserve"> did they...?</w:t>
      </w:r>
    </w:p>
    <w:p w14:paraId="0F49ABB4" w14:textId="77777777" w:rsidR="00D06CEF" w:rsidRPr="00DB0F3E" w:rsidRDefault="00D06CEF" w:rsidP="00DB0F3E">
      <w:pPr>
        <w:pStyle w:val="Heading4"/>
      </w:pPr>
      <w:r w:rsidRPr="00DB0F3E">
        <w:t>WHERE</w:t>
      </w:r>
    </w:p>
    <w:p w14:paraId="184CC281" w14:textId="77777777" w:rsidR="00D06CEF" w:rsidRPr="009C6FD5" w:rsidRDefault="00D06CEF" w:rsidP="007B194D">
      <w:pPr>
        <w:pStyle w:val="ListBullet2"/>
        <w:rPr>
          <w:lang w:val="en-ZA"/>
        </w:rPr>
      </w:pPr>
      <w:r w:rsidRPr="009C6FD5">
        <w:rPr>
          <w:b/>
          <w:lang w:val="en-ZA"/>
        </w:rPr>
        <w:t>Where</w:t>
      </w:r>
      <w:r w:rsidRPr="009C6FD5">
        <w:rPr>
          <w:lang w:val="en-ZA"/>
        </w:rPr>
        <w:t xml:space="preserve"> was that...? </w:t>
      </w:r>
    </w:p>
    <w:p w14:paraId="53CE857C" w14:textId="77777777" w:rsidR="00D06CEF" w:rsidRPr="009C6FD5" w:rsidRDefault="00D06CEF" w:rsidP="007B194D">
      <w:pPr>
        <w:pStyle w:val="ListBullet2"/>
        <w:rPr>
          <w:lang w:val="en-ZA"/>
        </w:rPr>
      </w:pPr>
      <w:r w:rsidRPr="009C6FD5">
        <w:rPr>
          <w:b/>
          <w:lang w:val="en-ZA"/>
        </w:rPr>
        <w:t>Where</w:t>
      </w:r>
      <w:r w:rsidRPr="009C6FD5">
        <w:rPr>
          <w:lang w:val="en-ZA"/>
        </w:rPr>
        <w:t xml:space="preserve"> did you go next...? </w:t>
      </w:r>
    </w:p>
    <w:p w14:paraId="34E3CFD9" w14:textId="77777777" w:rsidR="00D06CEF" w:rsidRPr="009C6FD5" w:rsidRDefault="00D06CEF" w:rsidP="007B194D">
      <w:pPr>
        <w:pStyle w:val="ListBullet2"/>
        <w:rPr>
          <w:lang w:val="en-ZA"/>
        </w:rPr>
      </w:pPr>
      <w:r w:rsidRPr="009C6FD5">
        <w:rPr>
          <w:b/>
          <w:lang w:val="en-ZA"/>
        </w:rPr>
        <w:t>Where</w:t>
      </w:r>
      <w:r w:rsidRPr="009C6FD5">
        <w:rPr>
          <w:lang w:val="en-ZA"/>
        </w:rPr>
        <w:t xml:space="preserve"> were you when...? </w:t>
      </w:r>
    </w:p>
    <w:p w14:paraId="22A97D98" w14:textId="77777777" w:rsidR="00D06CEF" w:rsidRPr="009C6FD5" w:rsidRDefault="00D06CEF" w:rsidP="007B194D">
      <w:pPr>
        <w:pStyle w:val="ListBullet2"/>
        <w:rPr>
          <w:lang w:val="en-ZA"/>
        </w:rPr>
      </w:pPr>
      <w:r w:rsidRPr="009C6FD5">
        <w:rPr>
          <w:b/>
          <w:lang w:val="en-ZA"/>
        </w:rPr>
        <w:t>Where</w:t>
      </w:r>
      <w:r w:rsidRPr="009C6FD5">
        <w:rPr>
          <w:lang w:val="en-ZA"/>
        </w:rPr>
        <w:t xml:space="preserve"> did you go...? </w:t>
      </w:r>
    </w:p>
    <w:p w14:paraId="5B43E7D0" w14:textId="77777777" w:rsidR="00D06CEF" w:rsidRPr="009C6FD5" w:rsidRDefault="00D06CEF" w:rsidP="007B194D">
      <w:pPr>
        <w:pStyle w:val="ListBullet2"/>
        <w:rPr>
          <w:lang w:val="en-ZA"/>
        </w:rPr>
      </w:pPr>
      <w:r w:rsidRPr="009C6FD5">
        <w:rPr>
          <w:b/>
          <w:lang w:val="en-ZA"/>
        </w:rPr>
        <w:t>Where</w:t>
      </w:r>
      <w:r w:rsidRPr="009C6FD5">
        <w:rPr>
          <w:lang w:val="en-ZA"/>
        </w:rPr>
        <w:t xml:space="preserve"> do you think...?</w:t>
      </w:r>
    </w:p>
    <w:p w14:paraId="57210E39" w14:textId="77777777" w:rsidR="00D06CEF" w:rsidRPr="00DB0F3E" w:rsidRDefault="00D06CEF" w:rsidP="00DB0F3E">
      <w:pPr>
        <w:pStyle w:val="Heading4"/>
      </w:pPr>
      <w:r w:rsidRPr="00DB0F3E">
        <w:t>WHICH</w:t>
      </w:r>
    </w:p>
    <w:p w14:paraId="2A2B7D9F" w14:textId="77777777" w:rsidR="00D06CEF" w:rsidRPr="009C6FD5" w:rsidRDefault="00D06CEF" w:rsidP="007B194D">
      <w:pPr>
        <w:pStyle w:val="ListBullet2"/>
        <w:rPr>
          <w:lang w:val="en-ZA"/>
        </w:rPr>
      </w:pPr>
      <w:r w:rsidRPr="009C6FD5">
        <w:rPr>
          <w:b/>
          <w:lang w:val="en-ZA"/>
        </w:rPr>
        <w:t>Which</w:t>
      </w:r>
      <w:r w:rsidRPr="009C6FD5">
        <w:rPr>
          <w:lang w:val="en-ZA"/>
        </w:rPr>
        <w:t xml:space="preserve"> school was that...? </w:t>
      </w:r>
    </w:p>
    <w:p w14:paraId="617EF93A" w14:textId="77777777" w:rsidR="00D06CEF" w:rsidRPr="009C6FD5" w:rsidRDefault="00D06CEF" w:rsidP="007B194D">
      <w:pPr>
        <w:pStyle w:val="ListBullet2"/>
        <w:rPr>
          <w:lang w:val="en-ZA"/>
        </w:rPr>
      </w:pPr>
      <w:r w:rsidRPr="009C6FD5">
        <w:rPr>
          <w:b/>
          <w:lang w:val="en-ZA"/>
        </w:rPr>
        <w:t>Which</w:t>
      </w:r>
      <w:r w:rsidRPr="009C6FD5">
        <w:rPr>
          <w:lang w:val="en-ZA"/>
        </w:rPr>
        <w:t xml:space="preserve"> course did you...? </w:t>
      </w:r>
    </w:p>
    <w:p w14:paraId="5F2C1650" w14:textId="77777777" w:rsidR="00D06CEF" w:rsidRPr="009C6FD5" w:rsidRDefault="00D06CEF" w:rsidP="007B194D">
      <w:pPr>
        <w:pStyle w:val="ListBullet2"/>
        <w:rPr>
          <w:lang w:val="en-ZA"/>
        </w:rPr>
      </w:pPr>
      <w:r w:rsidRPr="009C6FD5">
        <w:rPr>
          <w:b/>
          <w:lang w:val="en-ZA"/>
        </w:rPr>
        <w:t>Which</w:t>
      </w:r>
      <w:r w:rsidRPr="009C6FD5">
        <w:rPr>
          <w:lang w:val="en-ZA"/>
        </w:rPr>
        <w:t xml:space="preserve"> were your best...? </w:t>
      </w:r>
    </w:p>
    <w:p w14:paraId="3960D8A6" w14:textId="77777777" w:rsidR="00D06CEF" w:rsidRPr="009C6FD5" w:rsidRDefault="00D06CEF" w:rsidP="007B194D">
      <w:pPr>
        <w:pStyle w:val="ListBullet2"/>
        <w:rPr>
          <w:lang w:val="en-ZA"/>
        </w:rPr>
      </w:pPr>
      <w:r w:rsidRPr="009C6FD5">
        <w:rPr>
          <w:b/>
          <w:lang w:val="en-ZA"/>
        </w:rPr>
        <w:t>Which</w:t>
      </w:r>
      <w:r w:rsidRPr="009C6FD5">
        <w:rPr>
          <w:lang w:val="en-ZA"/>
        </w:rPr>
        <w:t xml:space="preserve"> department was...?</w:t>
      </w:r>
    </w:p>
    <w:p w14:paraId="53642D1F" w14:textId="77777777" w:rsidR="00D06CEF" w:rsidRPr="009C6FD5" w:rsidRDefault="00D06CEF" w:rsidP="007B194D">
      <w:pPr>
        <w:pStyle w:val="ListBullet2"/>
        <w:rPr>
          <w:lang w:val="en-ZA"/>
        </w:rPr>
      </w:pPr>
      <w:r w:rsidRPr="009C6FD5">
        <w:rPr>
          <w:b/>
          <w:lang w:val="en-ZA"/>
        </w:rPr>
        <w:t xml:space="preserve">Which </w:t>
      </w:r>
      <w:r w:rsidRPr="009C6FD5">
        <w:rPr>
          <w:lang w:val="en-ZA"/>
        </w:rPr>
        <w:t>was that...?</w:t>
      </w:r>
    </w:p>
    <w:p w14:paraId="4523EFC7" w14:textId="77777777" w:rsidR="00D06CEF" w:rsidRPr="00DB0F3E" w:rsidRDefault="00D06CEF" w:rsidP="00DB0F3E">
      <w:pPr>
        <w:pStyle w:val="Heading4"/>
      </w:pPr>
      <w:r w:rsidRPr="00DB0F3E">
        <w:t>HOW</w:t>
      </w:r>
    </w:p>
    <w:p w14:paraId="0EB28641" w14:textId="77777777" w:rsidR="00D06CEF" w:rsidRPr="009C6FD5" w:rsidRDefault="00D06CEF" w:rsidP="007B194D">
      <w:pPr>
        <w:pStyle w:val="ListBullet2"/>
        <w:rPr>
          <w:lang w:val="en-ZA"/>
        </w:rPr>
      </w:pPr>
      <w:r w:rsidRPr="009C6FD5">
        <w:rPr>
          <w:b/>
          <w:lang w:val="en-ZA"/>
        </w:rPr>
        <w:t>How</w:t>
      </w:r>
      <w:r w:rsidRPr="009C6FD5">
        <w:rPr>
          <w:lang w:val="en-ZA"/>
        </w:rPr>
        <w:t xml:space="preserve"> did that come about...? </w:t>
      </w:r>
    </w:p>
    <w:p w14:paraId="71D520BC" w14:textId="77777777" w:rsidR="00D06CEF" w:rsidRPr="009C6FD5" w:rsidRDefault="00D06CEF" w:rsidP="007B194D">
      <w:pPr>
        <w:pStyle w:val="ListBullet2"/>
        <w:rPr>
          <w:lang w:val="en-ZA"/>
        </w:rPr>
      </w:pPr>
      <w:r w:rsidRPr="009C6FD5">
        <w:rPr>
          <w:b/>
          <w:lang w:val="en-ZA"/>
        </w:rPr>
        <w:t>How</w:t>
      </w:r>
      <w:r w:rsidRPr="009C6FD5">
        <w:rPr>
          <w:lang w:val="en-ZA"/>
        </w:rPr>
        <w:t xml:space="preserve"> do you think that...? </w:t>
      </w:r>
    </w:p>
    <w:p w14:paraId="1855C42F" w14:textId="77777777" w:rsidR="00D06CEF" w:rsidRPr="009C6FD5" w:rsidRDefault="00D06CEF" w:rsidP="007B194D">
      <w:pPr>
        <w:pStyle w:val="ListBullet2"/>
        <w:rPr>
          <w:lang w:val="en-ZA"/>
        </w:rPr>
      </w:pPr>
      <w:r w:rsidRPr="009C6FD5">
        <w:rPr>
          <w:b/>
          <w:lang w:val="en-ZA"/>
        </w:rPr>
        <w:t>How</w:t>
      </w:r>
      <w:r w:rsidRPr="009C6FD5">
        <w:rPr>
          <w:lang w:val="en-ZA"/>
        </w:rPr>
        <w:t xml:space="preserve"> much did that...? </w:t>
      </w:r>
    </w:p>
    <w:p w14:paraId="2D540A87" w14:textId="77777777" w:rsidR="00D06CEF" w:rsidRPr="009C6FD5" w:rsidRDefault="00D06CEF" w:rsidP="007B194D">
      <w:pPr>
        <w:pStyle w:val="ListBullet2"/>
        <w:rPr>
          <w:lang w:val="en-ZA"/>
        </w:rPr>
      </w:pPr>
      <w:r w:rsidRPr="009C6FD5">
        <w:rPr>
          <w:b/>
          <w:lang w:val="en-ZA"/>
        </w:rPr>
        <w:t>How</w:t>
      </w:r>
      <w:r w:rsidRPr="009C6FD5">
        <w:rPr>
          <w:lang w:val="en-ZA"/>
        </w:rPr>
        <w:t xml:space="preserve"> did you get...? </w:t>
      </w:r>
    </w:p>
    <w:p w14:paraId="0C24B384" w14:textId="77777777" w:rsidR="00D06CEF" w:rsidRPr="009C6FD5" w:rsidRDefault="00D06CEF" w:rsidP="007B194D">
      <w:pPr>
        <w:pStyle w:val="ListBullet2"/>
        <w:rPr>
          <w:lang w:val="en-ZA"/>
        </w:rPr>
      </w:pPr>
      <w:r w:rsidRPr="009C6FD5">
        <w:rPr>
          <w:b/>
          <w:lang w:val="en-ZA"/>
        </w:rPr>
        <w:t>How</w:t>
      </w:r>
      <w:r w:rsidRPr="009C6FD5">
        <w:rPr>
          <w:lang w:val="en-ZA"/>
        </w:rPr>
        <w:t xml:space="preserve"> was that...?</w:t>
      </w:r>
    </w:p>
    <w:p w14:paraId="77077397" w14:textId="77777777" w:rsidR="00D06CEF" w:rsidRPr="009C6FD5" w:rsidRDefault="00D06CEF" w:rsidP="005736AC">
      <w:pPr>
        <w:pStyle w:val="Heading2"/>
        <w:rPr>
          <w:lang w:val="en-ZA"/>
        </w:rPr>
      </w:pPr>
      <w:bookmarkStart w:id="602" w:name="_Toc201051982"/>
      <w:bookmarkStart w:id="603" w:name="_Toc201073949"/>
      <w:bookmarkStart w:id="604" w:name="_Toc495930181"/>
      <w:r w:rsidRPr="009C6FD5">
        <w:rPr>
          <w:lang w:val="en-ZA"/>
        </w:rPr>
        <w:t>What Do We Read?</w:t>
      </w:r>
      <w:bookmarkEnd w:id="602"/>
      <w:bookmarkEnd w:id="603"/>
      <w:bookmarkEnd w:id="604"/>
    </w:p>
    <w:p w14:paraId="73EA613D" w14:textId="77777777" w:rsidR="00D06CEF" w:rsidRPr="009C6FD5" w:rsidRDefault="00D06CEF" w:rsidP="00D06CEF">
      <w:pPr>
        <w:rPr>
          <w:lang w:val="en-ZA"/>
        </w:rPr>
      </w:pPr>
      <w:r w:rsidRPr="009C6FD5">
        <w:rPr>
          <w:lang w:val="en-ZA"/>
        </w:rPr>
        <w:t>We read, or look at and interpret a variety of written and visual material during our lives, including:</w:t>
      </w:r>
    </w:p>
    <w:p w14:paraId="01A144E5" w14:textId="77777777" w:rsidR="00D06CEF" w:rsidRPr="009C6FD5" w:rsidRDefault="00D06CEF" w:rsidP="007B194D">
      <w:pPr>
        <w:pStyle w:val="ListBullet2"/>
        <w:rPr>
          <w:lang w:val="en-ZA"/>
        </w:rPr>
      </w:pPr>
      <w:r w:rsidRPr="009C6FD5">
        <w:rPr>
          <w:lang w:val="en-ZA"/>
        </w:rPr>
        <w:t>Textbooks</w:t>
      </w:r>
    </w:p>
    <w:p w14:paraId="22DCAFAE" w14:textId="77777777" w:rsidR="00D06CEF" w:rsidRPr="009C6FD5" w:rsidRDefault="00D06CEF" w:rsidP="007B194D">
      <w:pPr>
        <w:pStyle w:val="ListBullet2"/>
        <w:rPr>
          <w:lang w:val="en-ZA"/>
        </w:rPr>
      </w:pPr>
      <w:r w:rsidRPr="009C6FD5">
        <w:rPr>
          <w:lang w:val="en-ZA"/>
        </w:rPr>
        <w:t>Magazines: a periodical publication containing articles and pictures</w:t>
      </w:r>
    </w:p>
    <w:p w14:paraId="074C5951" w14:textId="77777777" w:rsidR="00D06CEF" w:rsidRPr="009C6FD5" w:rsidRDefault="00D06CEF" w:rsidP="007B194D">
      <w:pPr>
        <w:pStyle w:val="ListBullet2"/>
        <w:rPr>
          <w:lang w:val="en-ZA"/>
        </w:rPr>
      </w:pPr>
      <w:r w:rsidRPr="009C6FD5">
        <w:rPr>
          <w:lang w:val="en-ZA"/>
        </w:rPr>
        <w:t>Newspapers: a daily or weekly publication containing news, articles and advertisements</w:t>
      </w:r>
    </w:p>
    <w:p w14:paraId="170B32C3" w14:textId="77777777" w:rsidR="00D06CEF" w:rsidRPr="009C6FD5" w:rsidRDefault="00D06CEF" w:rsidP="007B194D">
      <w:pPr>
        <w:pStyle w:val="ListBullet2"/>
        <w:rPr>
          <w:lang w:val="en-ZA"/>
        </w:rPr>
      </w:pPr>
      <w:r w:rsidRPr="009C6FD5">
        <w:rPr>
          <w:lang w:val="en-ZA"/>
        </w:rPr>
        <w:t>brochures: a leaflet containing information about a product or service</w:t>
      </w:r>
    </w:p>
    <w:p w14:paraId="23A712C2" w14:textId="77777777" w:rsidR="00D06CEF" w:rsidRPr="009C6FD5" w:rsidRDefault="00D06CEF" w:rsidP="007B194D">
      <w:pPr>
        <w:pStyle w:val="ListBullet2"/>
        <w:rPr>
          <w:lang w:val="en-ZA"/>
        </w:rPr>
      </w:pPr>
      <w:r w:rsidRPr="009C6FD5">
        <w:rPr>
          <w:lang w:val="en-ZA"/>
        </w:rPr>
        <w:t>policies: a document containing the course of action adopted or proposed by an organisation – how the organisation goes about its business</w:t>
      </w:r>
    </w:p>
    <w:p w14:paraId="5B87693D" w14:textId="77777777" w:rsidR="00D06CEF" w:rsidRPr="009C6FD5" w:rsidRDefault="00D06CEF" w:rsidP="007B194D">
      <w:pPr>
        <w:pStyle w:val="ListBullet2"/>
        <w:rPr>
          <w:lang w:val="en-ZA"/>
        </w:rPr>
      </w:pPr>
      <w:r w:rsidRPr="009C6FD5">
        <w:rPr>
          <w:lang w:val="en-ZA"/>
        </w:rPr>
        <w:t>questionnaires: a document containing printed questions that have to be completed, usually done to conduct a survey</w:t>
      </w:r>
    </w:p>
    <w:p w14:paraId="74DD39A9" w14:textId="77777777" w:rsidR="00D06CEF" w:rsidRPr="009C6FD5" w:rsidRDefault="00D06CEF" w:rsidP="007B194D">
      <w:pPr>
        <w:pStyle w:val="ListBullet2"/>
        <w:rPr>
          <w:lang w:val="en-ZA"/>
        </w:rPr>
      </w:pPr>
      <w:r w:rsidRPr="009C6FD5">
        <w:rPr>
          <w:lang w:val="en-ZA"/>
        </w:rPr>
        <w:t>notices: announcements or advertisements printed in the media</w:t>
      </w:r>
    </w:p>
    <w:p w14:paraId="65FA1183" w14:textId="77777777" w:rsidR="00D06CEF" w:rsidRPr="009C6FD5" w:rsidRDefault="00D06CEF" w:rsidP="007B194D">
      <w:pPr>
        <w:pStyle w:val="ListBullet2"/>
        <w:rPr>
          <w:lang w:val="en-ZA"/>
        </w:rPr>
      </w:pPr>
      <w:r w:rsidRPr="009C6FD5">
        <w:rPr>
          <w:lang w:val="en-ZA"/>
        </w:rPr>
        <w:t>memorandum: a  note sent from one person to another in an organisation</w:t>
      </w:r>
    </w:p>
    <w:p w14:paraId="457EB804" w14:textId="77777777" w:rsidR="00D06CEF" w:rsidRPr="009C6FD5" w:rsidRDefault="00D06CEF" w:rsidP="007B194D">
      <w:pPr>
        <w:pStyle w:val="ListBullet2"/>
        <w:rPr>
          <w:lang w:val="en-ZA"/>
        </w:rPr>
      </w:pPr>
      <w:r w:rsidRPr="009C6FD5">
        <w:rPr>
          <w:lang w:val="en-ZA"/>
        </w:rPr>
        <w:t xml:space="preserve">agenda: a list of matters that have to be discussed and/or dealt with in a meeting </w:t>
      </w:r>
    </w:p>
    <w:p w14:paraId="29663ABC" w14:textId="77777777" w:rsidR="00D06CEF" w:rsidRPr="009C6FD5" w:rsidRDefault="00D06CEF" w:rsidP="007B194D">
      <w:pPr>
        <w:pStyle w:val="ListBullet2"/>
        <w:rPr>
          <w:lang w:val="en-ZA"/>
        </w:rPr>
      </w:pPr>
      <w:r w:rsidRPr="009C6FD5">
        <w:rPr>
          <w:lang w:val="en-ZA"/>
        </w:rPr>
        <w:t xml:space="preserve">application forms:  forms similar to questionnaires, that have to be completed when you are applying for something – job applications, credit applications at shops and so on </w:t>
      </w:r>
    </w:p>
    <w:p w14:paraId="51E80A80" w14:textId="77777777" w:rsidR="00D06CEF" w:rsidRPr="009C6FD5" w:rsidRDefault="00D06CEF" w:rsidP="007B194D">
      <w:pPr>
        <w:pStyle w:val="ListBullet2"/>
        <w:rPr>
          <w:lang w:val="en-ZA"/>
        </w:rPr>
      </w:pPr>
      <w:r w:rsidRPr="009C6FD5">
        <w:rPr>
          <w:lang w:val="en-ZA"/>
        </w:rPr>
        <w:t xml:space="preserve">documentary: a factual report of real events where use is made of documents, film, photographs and sound recordings in order to convey the message </w:t>
      </w:r>
    </w:p>
    <w:p w14:paraId="4DE79FEC" w14:textId="77777777" w:rsidR="00D06CEF" w:rsidRPr="009C6FD5" w:rsidRDefault="00D06CEF" w:rsidP="007B194D">
      <w:pPr>
        <w:pStyle w:val="ListBullet2"/>
        <w:rPr>
          <w:lang w:val="en-ZA"/>
        </w:rPr>
      </w:pPr>
      <w:r w:rsidRPr="009C6FD5">
        <w:rPr>
          <w:lang w:val="en-ZA"/>
        </w:rPr>
        <w:t>novel: a story of book length about imaginary people and events</w:t>
      </w:r>
    </w:p>
    <w:p w14:paraId="49EF0F41" w14:textId="77777777" w:rsidR="00D06CEF" w:rsidRPr="009C6FD5" w:rsidRDefault="00D06CEF" w:rsidP="007B194D">
      <w:pPr>
        <w:pStyle w:val="ListBullet2"/>
        <w:rPr>
          <w:lang w:val="en-ZA"/>
        </w:rPr>
      </w:pPr>
      <w:r w:rsidRPr="009C6FD5">
        <w:rPr>
          <w:lang w:val="en-ZA"/>
        </w:rPr>
        <w:t>photographs: still pictures made with cameras</w:t>
      </w:r>
    </w:p>
    <w:p w14:paraId="73290761" w14:textId="77777777" w:rsidR="00D06CEF" w:rsidRPr="009C6FD5" w:rsidRDefault="00D06CEF" w:rsidP="007B194D">
      <w:pPr>
        <w:pStyle w:val="ListBullet2"/>
        <w:rPr>
          <w:lang w:val="en-ZA"/>
        </w:rPr>
      </w:pPr>
      <w:r w:rsidRPr="009C6FD5">
        <w:rPr>
          <w:lang w:val="en-ZA"/>
        </w:rPr>
        <w:t>diagrams: are discussed fully later on</w:t>
      </w:r>
    </w:p>
    <w:p w14:paraId="080CFB1E" w14:textId="77777777" w:rsidR="00D06CEF" w:rsidRPr="009C6FD5" w:rsidRDefault="00D06CEF" w:rsidP="007B194D">
      <w:pPr>
        <w:pStyle w:val="ListBullet2"/>
        <w:rPr>
          <w:lang w:val="en-ZA"/>
        </w:rPr>
      </w:pPr>
      <w:r w:rsidRPr="009C6FD5">
        <w:rPr>
          <w:lang w:val="en-ZA"/>
        </w:rPr>
        <w:t>blueprints: design plans or other technical drawings</w:t>
      </w:r>
    </w:p>
    <w:p w14:paraId="750A7082" w14:textId="77777777" w:rsidR="00D06CEF" w:rsidRPr="009C6FD5" w:rsidRDefault="00D06CEF" w:rsidP="007B194D">
      <w:pPr>
        <w:pStyle w:val="ListBullet2"/>
        <w:rPr>
          <w:lang w:val="en-ZA"/>
        </w:rPr>
      </w:pPr>
      <w:r w:rsidRPr="009C6FD5">
        <w:rPr>
          <w:lang w:val="en-ZA"/>
        </w:rPr>
        <w:t>films: a story or event recorded by a camera and shown in a cinema or on television</w:t>
      </w:r>
    </w:p>
    <w:p w14:paraId="2C8B176D" w14:textId="77777777" w:rsidR="00D06CEF" w:rsidRPr="009C6FD5" w:rsidRDefault="00D06CEF" w:rsidP="00D06CEF">
      <w:pPr>
        <w:rPr>
          <w:lang w:val="en-ZA"/>
        </w:rPr>
      </w:pPr>
      <w:r w:rsidRPr="009C6FD5">
        <w:rPr>
          <w:lang w:val="en-ZA"/>
        </w:rPr>
        <w:t xml:space="preserve">We also read the following in order to familiarise ourselves with the instructions and directions given: </w:t>
      </w:r>
    </w:p>
    <w:p w14:paraId="6F0E6F29" w14:textId="77777777" w:rsidR="00D06CEF" w:rsidRPr="009C6FD5" w:rsidRDefault="00D06CEF" w:rsidP="007B194D">
      <w:pPr>
        <w:pStyle w:val="ListBullet2"/>
        <w:rPr>
          <w:lang w:val="en-ZA"/>
        </w:rPr>
      </w:pPr>
      <w:r w:rsidRPr="009C6FD5">
        <w:rPr>
          <w:lang w:val="en-ZA"/>
        </w:rPr>
        <w:t>instructions to  play games and effect basic repairs to objects</w:t>
      </w:r>
    </w:p>
    <w:p w14:paraId="17CB6B70" w14:textId="77777777" w:rsidR="00D06CEF" w:rsidRPr="009C6FD5" w:rsidRDefault="00D06CEF" w:rsidP="007B194D">
      <w:pPr>
        <w:pStyle w:val="ListBullet2"/>
        <w:rPr>
          <w:lang w:val="en-ZA"/>
        </w:rPr>
      </w:pPr>
      <w:r w:rsidRPr="009C6FD5">
        <w:rPr>
          <w:lang w:val="en-ZA"/>
        </w:rPr>
        <w:t>classroom and workplace procedures</w:t>
      </w:r>
    </w:p>
    <w:p w14:paraId="71E55EC2" w14:textId="77777777" w:rsidR="00D06CEF" w:rsidRPr="009C6FD5" w:rsidRDefault="00D06CEF" w:rsidP="007B194D">
      <w:pPr>
        <w:pStyle w:val="ListBullet2"/>
        <w:rPr>
          <w:lang w:val="en-ZA"/>
        </w:rPr>
      </w:pPr>
      <w:r w:rsidRPr="009C6FD5">
        <w:rPr>
          <w:lang w:val="en-ZA"/>
        </w:rPr>
        <w:t>recipe: a list of ingredients and instructions for preparing a dish</w:t>
      </w:r>
    </w:p>
    <w:p w14:paraId="077125BA" w14:textId="77777777" w:rsidR="00D06CEF" w:rsidRPr="009C6FD5" w:rsidRDefault="00D06CEF" w:rsidP="007B194D">
      <w:pPr>
        <w:pStyle w:val="ListBullet2"/>
        <w:rPr>
          <w:lang w:val="en-ZA"/>
        </w:rPr>
      </w:pPr>
      <w:r w:rsidRPr="009C6FD5">
        <w:rPr>
          <w:lang w:val="en-ZA"/>
        </w:rPr>
        <w:t>schedule: a plan for doing something, giving lists of intended events and times</w:t>
      </w:r>
    </w:p>
    <w:p w14:paraId="1AC0FDC1" w14:textId="77777777" w:rsidR="00D06CEF" w:rsidRPr="009C6FD5" w:rsidRDefault="00D06CEF" w:rsidP="007B194D">
      <w:pPr>
        <w:pStyle w:val="ListBullet2"/>
        <w:rPr>
          <w:lang w:val="en-ZA"/>
        </w:rPr>
      </w:pPr>
      <w:r w:rsidRPr="009C6FD5">
        <w:rPr>
          <w:lang w:val="en-ZA"/>
        </w:rPr>
        <w:t>map: a diagram of an are showing physical features, cities, roads, etc</w:t>
      </w:r>
    </w:p>
    <w:p w14:paraId="78D39CE4" w14:textId="77777777" w:rsidR="00D06CEF" w:rsidRPr="009C6FD5" w:rsidRDefault="00D06CEF" w:rsidP="007B194D">
      <w:pPr>
        <w:pStyle w:val="ListBullet2"/>
        <w:rPr>
          <w:lang w:val="en-ZA"/>
        </w:rPr>
      </w:pPr>
      <w:r w:rsidRPr="009C6FD5">
        <w:rPr>
          <w:lang w:val="en-ZA"/>
        </w:rPr>
        <w:t>warranties: a written guarantee that promises to repair or replace an article if necessary within a certain period, if certain conditions are met.</w:t>
      </w:r>
    </w:p>
    <w:p w14:paraId="6936D77A" w14:textId="77777777" w:rsidR="00D06CEF" w:rsidRPr="009C6FD5" w:rsidRDefault="00D06CEF" w:rsidP="007B194D">
      <w:pPr>
        <w:pStyle w:val="ListBullet2"/>
        <w:rPr>
          <w:lang w:val="en-ZA"/>
        </w:rPr>
      </w:pPr>
      <w:r w:rsidRPr="009C6FD5">
        <w:rPr>
          <w:lang w:val="en-ZA"/>
        </w:rPr>
        <w:t>Simple instructions and directions are read and interpreted and subsequent explanations are consistent with the intention of the text</w:t>
      </w:r>
    </w:p>
    <w:p w14:paraId="77F55EE0" w14:textId="77777777" w:rsidR="00D06CEF" w:rsidRPr="009C6FD5" w:rsidRDefault="00D06CEF" w:rsidP="00D06CEF">
      <w:pPr>
        <w:rPr>
          <w:lang w:val="en-ZA"/>
        </w:rPr>
      </w:pPr>
      <w:r w:rsidRPr="009C6FD5">
        <w:rPr>
          <w:lang w:val="en-ZA"/>
        </w:rPr>
        <w:t>Each of the above serves a different purpose, but all of them influence how we read and look at things.</w:t>
      </w:r>
    </w:p>
    <w:p w14:paraId="1B45A55F" w14:textId="77777777" w:rsidR="00D06CEF" w:rsidRPr="009C6FD5" w:rsidRDefault="00D06CEF" w:rsidP="00D06CEF">
      <w:pPr>
        <w:rPr>
          <w:lang w:val="en-ZA"/>
        </w:rPr>
      </w:pPr>
      <w:r w:rsidRPr="009C6FD5">
        <w:rPr>
          <w:lang w:val="en-ZA"/>
        </w:rPr>
        <w:t>When you read for study purposes, make sure that you read or view the text for detail.  It is very important that your notes and summaries contain the correct information.  If necessary, check your notes against the source.</w:t>
      </w:r>
    </w:p>
    <w:p w14:paraId="59E5F9DD" w14:textId="77777777" w:rsidR="00D06CEF" w:rsidRPr="009C6FD5" w:rsidRDefault="00D06CEF" w:rsidP="005736AC">
      <w:pPr>
        <w:pStyle w:val="Heading2"/>
        <w:rPr>
          <w:lang w:val="en-ZA"/>
        </w:rPr>
      </w:pPr>
      <w:bookmarkStart w:id="605" w:name="_Toc201073950"/>
      <w:bookmarkStart w:id="606" w:name="_Toc495930182"/>
      <w:r w:rsidRPr="009C6FD5">
        <w:rPr>
          <w:lang w:val="en-ZA"/>
        </w:rPr>
        <w:t>Listen for detail</w:t>
      </w:r>
      <w:bookmarkEnd w:id="605"/>
      <w:bookmarkEnd w:id="606"/>
    </w:p>
    <w:p w14:paraId="66AF70A5" w14:textId="77777777" w:rsidR="00D06CEF" w:rsidRPr="009C6FD5" w:rsidRDefault="00D06CEF" w:rsidP="00D06CEF">
      <w:pPr>
        <w:rPr>
          <w:lang w:val="en-ZA"/>
        </w:rPr>
      </w:pPr>
      <w:r w:rsidRPr="009C6FD5">
        <w:rPr>
          <w:lang w:val="en-ZA"/>
        </w:rPr>
        <w:t>When you are attending a workshop or a seminar, make sure that you listen actively for detail.  make notes and ask questions if necessary.</w:t>
      </w:r>
    </w:p>
    <w:p w14:paraId="73815037" w14:textId="77777777" w:rsidR="00D06CEF" w:rsidRPr="009C6FD5" w:rsidRDefault="00D06CEF" w:rsidP="00D06CEF">
      <w:pPr>
        <w:rPr>
          <w:lang w:val="en-ZA"/>
        </w:rPr>
      </w:pPr>
      <w:r w:rsidRPr="009C6FD5">
        <w:rPr>
          <w:lang w:val="en-ZA"/>
        </w:rPr>
        <w:t>Refer to the section about active listening and communication skills for hints on improving your listening skills. Start practicing these skills immediately as you will need them.</w:t>
      </w:r>
    </w:p>
    <w:p w14:paraId="42EF4BDC" w14:textId="77777777" w:rsidR="00D06CEF" w:rsidRPr="009C6FD5" w:rsidRDefault="00D06CEF" w:rsidP="005736AC">
      <w:pPr>
        <w:pStyle w:val="Heading2"/>
        <w:rPr>
          <w:lang w:val="en-ZA"/>
        </w:rPr>
      </w:pPr>
      <w:bookmarkStart w:id="607" w:name="_Toc137908225"/>
      <w:bookmarkStart w:id="608" w:name="_Toc151357271"/>
      <w:bookmarkStart w:id="609" w:name="_Toc201073951"/>
      <w:bookmarkStart w:id="610" w:name="_Toc495930183"/>
      <w:r w:rsidRPr="009C6FD5">
        <w:rPr>
          <w:lang w:val="en-ZA"/>
        </w:rPr>
        <w:t>Peer And Self-Assessment</w:t>
      </w:r>
      <w:bookmarkEnd w:id="607"/>
      <w:bookmarkEnd w:id="608"/>
      <w:bookmarkEnd w:id="609"/>
      <w:bookmarkEnd w:id="610"/>
    </w:p>
    <w:p w14:paraId="713E16C1" w14:textId="77777777" w:rsidR="00D06CEF" w:rsidRPr="009C6FD5" w:rsidRDefault="00D06CEF" w:rsidP="00D06CEF">
      <w:pPr>
        <w:rPr>
          <w:lang w:val="en-ZA"/>
        </w:rPr>
      </w:pPr>
      <w:r w:rsidRPr="009C6FD5">
        <w:rPr>
          <w:lang w:val="en-ZA"/>
        </w:rPr>
        <w:t xml:space="preserve">It is always a good thing to check your notes, summaries, mind maps and understanding of the work. </w:t>
      </w:r>
    </w:p>
    <w:p w14:paraId="75FBD02A" w14:textId="77777777" w:rsidR="00D06CEF" w:rsidRPr="009C6FD5" w:rsidRDefault="00D06CEF" w:rsidP="00D06CEF">
      <w:pPr>
        <w:rPr>
          <w:lang w:val="en-ZA"/>
        </w:rPr>
      </w:pPr>
      <w:r w:rsidRPr="009C6FD5">
        <w:rPr>
          <w:lang w:val="en-ZA"/>
        </w:rPr>
        <w:t>You can do a self-assessment by reading through the main text again and comparing your notes to what you understand from the main text.</w:t>
      </w:r>
    </w:p>
    <w:p w14:paraId="586DC462" w14:textId="77777777" w:rsidR="00D06CEF" w:rsidRPr="009C6FD5" w:rsidRDefault="00D06CEF" w:rsidP="00D06CEF">
      <w:pPr>
        <w:rPr>
          <w:lang w:val="en-ZA"/>
        </w:rPr>
      </w:pPr>
      <w:r w:rsidRPr="009C6FD5">
        <w:rPr>
          <w:lang w:val="en-ZA"/>
        </w:rPr>
        <w:t xml:space="preserve">Then compare your notes and understanding to the notes and understanding of your colleagues and fellow students.  When you find points that you do not agree on, you then go through the main text together, ask questions and make notes in order to clarify your understanding.  </w:t>
      </w:r>
    </w:p>
    <w:p w14:paraId="0613B773" w14:textId="77777777" w:rsidR="00D06CEF" w:rsidRPr="009C6FD5" w:rsidRDefault="00D06CEF" w:rsidP="00D06CEF">
      <w:pPr>
        <w:rPr>
          <w:lang w:val="en-ZA"/>
        </w:rPr>
      </w:pPr>
      <w:r w:rsidRPr="009C6FD5">
        <w:rPr>
          <w:lang w:val="en-ZA"/>
        </w:rPr>
        <w:t>If you still do not agree, go to the facilitator or another colleague or fellow student.  Carry on in this way until you all agree about what the content of the text is.  Use all the strategies you have learnt to clarify the meaning of text.</w:t>
      </w:r>
    </w:p>
    <w:p w14:paraId="3D717412" w14:textId="77777777" w:rsidR="00D06CEF" w:rsidRPr="009C6FD5" w:rsidRDefault="00D06CEF" w:rsidP="005736AC">
      <w:pPr>
        <w:pStyle w:val="Heading2"/>
        <w:rPr>
          <w:lang w:val="en-ZA"/>
        </w:rPr>
      </w:pPr>
      <w:bookmarkStart w:id="611" w:name="_Toc137908226"/>
      <w:bookmarkStart w:id="612" w:name="_Toc151357272"/>
      <w:bookmarkStart w:id="613" w:name="_Toc201073952"/>
      <w:bookmarkStart w:id="614" w:name="_Toc495930184"/>
      <w:r w:rsidRPr="009C6FD5">
        <w:rPr>
          <w:lang w:val="en-ZA"/>
        </w:rPr>
        <w:t>Communicating With Others</w:t>
      </w:r>
      <w:bookmarkEnd w:id="611"/>
      <w:bookmarkEnd w:id="612"/>
      <w:bookmarkEnd w:id="613"/>
      <w:bookmarkEnd w:id="614"/>
      <w:r w:rsidRPr="009C6FD5">
        <w:rPr>
          <w:lang w:val="en-ZA"/>
        </w:rPr>
        <w:t xml:space="preserve"> </w:t>
      </w:r>
    </w:p>
    <w:p w14:paraId="447EA058" w14:textId="77777777" w:rsidR="00D06CEF" w:rsidRPr="009C6FD5" w:rsidRDefault="00D06CEF" w:rsidP="00D06CEF">
      <w:pPr>
        <w:rPr>
          <w:lang w:val="en-ZA"/>
        </w:rPr>
      </w:pPr>
      <w:r w:rsidRPr="009C6FD5">
        <w:rPr>
          <w:lang w:val="en-ZA"/>
        </w:rPr>
        <w:t xml:space="preserve">Studying and the learning process do not have to be an individual activity.  In fact, if you do it alone, without consulting your facilitator, colleagues and fellow students, you are making it hard on yourself. </w:t>
      </w:r>
    </w:p>
    <w:p w14:paraId="48DA2696" w14:textId="77777777" w:rsidR="00D06CEF" w:rsidRPr="009C6FD5" w:rsidRDefault="00D06CEF" w:rsidP="00D06CEF">
      <w:pPr>
        <w:rPr>
          <w:lang w:val="en-ZA"/>
        </w:rPr>
      </w:pPr>
      <w:r w:rsidRPr="009C6FD5">
        <w:rPr>
          <w:lang w:val="en-ZA"/>
        </w:rPr>
        <w:t>There is always a collective knowledge in a group, where the total knowledge in the group is more than the knowledge of individuals:  you might know something about computers that the other group members do not know, while some other members of the group may have more knowledge about Labour Law, etc.</w:t>
      </w:r>
    </w:p>
    <w:p w14:paraId="7407216E" w14:textId="77777777" w:rsidR="00D06CEF" w:rsidRPr="009C6FD5" w:rsidRDefault="00D06CEF" w:rsidP="00D06CEF">
      <w:pPr>
        <w:rPr>
          <w:lang w:val="en-ZA"/>
        </w:rPr>
      </w:pPr>
      <w:r w:rsidRPr="009C6FD5">
        <w:rPr>
          <w:lang w:val="en-ZA"/>
        </w:rPr>
        <w:t xml:space="preserve">Talk to your facilitator, your colleagues and your fellow students if you do not understand a subject. </w:t>
      </w:r>
    </w:p>
    <w:p w14:paraId="509A6A1A" w14:textId="77777777" w:rsidR="00D06CEF" w:rsidRPr="009C6FD5" w:rsidRDefault="00D06CEF" w:rsidP="00D06CEF">
      <w:pPr>
        <w:rPr>
          <w:lang w:val="en-ZA"/>
        </w:rPr>
      </w:pPr>
      <w:r w:rsidRPr="009C6FD5">
        <w:rPr>
          <w:lang w:val="en-ZA"/>
        </w:rPr>
        <w:t>In the same way, you must be willing to share the knowledge you have with the group.  In the end, everyone benefits from working in a group.</w:t>
      </w:r>
    </w:p>
    <w:p w14:paraId="4EE54C13" w14:textId="77777777" w:rsidR="00D06CEF" w:rsidRPr="009C6FD5" w:rsidRDefault="00D06CEF" w:rsidP="00D06CEF">
      <w:pPr>
        <w:rPr>
          <w:color w:val="000000"/>
          <w:lang w:val="en-ZA"/>
        </w:rPr>
      </w:pPr>
    </w:p>
    <w:p w14:paraId="4DA44C91" w14:textId="77777777" w:rsidR="00D06CEF" w:rsidRPr="009C6FD5" w:rsidRDefault="00D06CEF" w:rsidP="008A1D28">
      <w:pPr>
        <w:pStyle w:val="MyFormAssmtHdg"/>
      </w:pPr>
      <w:bookmarkStart w:id="615" w:name="_Toc201073953"/>
      <w:bookmarkStart w:id="616" w:name="_Toc495930185"/>
      <w:r w:rsidRPr="009C6FD5">
        <w:t>Activity 8 (</w:t>
      </w:r>
      <w:r w:rsidR="00101667" w:rsidRPr="009C6FD5">
        <w:t>8967</w:t>
      </w:r>
      <w:r w:rsidRPr="009C6FD5">
        <w:t xml:space="preserve"> SO2, AC1-6)</w:t>
      </w:r>
      <w:bookmarkEnd w:id="615"/>
      <w:bookmarkEnd w:id="616"/>
    </w:p>
    <w:p w14:paraId="331A4472" w14:textId="77777777" w:rsidR="00D06CEF" w:rsidRPr="009C6FD5" w:rsidRDefault="00D06CEF" w:rsidP="00D06CEF">
      <w:pPr>
        <w:rPr>
          <w:color w:val="000000"/>
          <w:lang w:val="en-ZA"/>
        </w:rPr>
      </w:pPr>
    </w:p>
    <w:p w14:paraId="11C0A73A" w14:textId="77777777" w:rsidR="00D06CEF" w:rsidRPr="009C6FD5" w:rsidRDefault="00D06CEF" w:rsidP="00D06CEF">
      <w:pPr>
        <w:rPr>
          <w:color w:val="000000"/>
          <w:lang w:val="en-ZA"/>
        </w:rPr>
      </w:pPr>
      <w:r w:rsidRPr="009C6FD5">
        <w:rPr>
          <w:color w:val="000000"/>
          <w:lang w:val="en-ZA"/>
        </w:rPr>
        <w:br w:type="page"/>
      </w:r>
    </w:p>
    <w:p w14:paraId="26DC1F6F" w14:textId="77777777" w:rsidR="00D06CEF" w:rsidRPr="009C6FD5" w:rsidRDefault="00284100" w:rsidP="00D06CEF">
      <w:pPr>
        <w:pStyle w:val="LCHeading1"/>
        <w:rPr>
          <w:rFonts w:ascii="Tahoma" w:hAnsi="Tahoma" w:cs="Tahoma"/>
          <w:color w:val="000000"/>
          <w:sz w:val="18"/>
          <w:szCs w:val="18"/>
        </w:rPr>
      </w:pPr>
      <w:bookmarkStart w:id="617" w:name="_Toc201073954"/>
      <w:bookmarkStart w:id="618" w:name="_Toc495930186"/>
      <w:r w:rsidRPr="009C6FD5">
        <w:rPr>
          <w:noProof/>
        </w:rPr>
        <w:t>SECTION 8: PLAN AND GATHER INFORMATION</w:t>
      </w:r>
      <w:bookmarkEnd w:id="617"/>
      <w:bookmarkEnd w:id="618"/>
    </w:p>
    <w:p w14:paraId="65AEA41D" w14:textId="77777777" w:rsidR="004B6149" w:rsidRPr="009C6FD5" w:rsidRDefault="004B6149" w:rsidP="004B6149">
      <w:pPr>
        <w:rPr>
          <w:lang w:val="en-ZA"/>
        </w:rPr>
      </w:pPr>
    </w:p>
    <w:p w14:paraId="77DACE9D" w14:textId="77777777" w:rsidR="004B6149" w:rsidRPr="009C6FD5" w:rsidRDefault="004B6149" w:rsidP="004B6149">
      <w:pPr>
        <w:rPr>
          <w:lang w:val="en-ZA"/>
        </w:rPr>
      </w:pPr>
    </w:p>
    <w:p w14:paraId="20355453" w14:textId="77777777" w:rsidR="004B6149" w:rsidRPr="00DB0F3E" w:rsidRDefault="004B6149" w:rsidP="00DB0F3E">
      <w:pPr>
        <w:pStyle w:val="Heading4"/>
      </w:pPr>
      <w:r w:rsidRPr="00DB0F3E">
        <w:t>Outcome</w:t>
      </w:r>
    </w:p>
    <w:p w14:paraId="38F0AE39" w14:textId="77777777" w:rsidR="00D06CEF" w:rsidRPr="009C6FD5" w:rsidRDefault="00D06CEF" w:rsidP="004B6149">
      <w:pPr>
        <w:rPr>
          <w:lang w:val="en-ZA"/>
        </w:rPr>
      </w:pPr>
      <w:r w:rsidRPr="009C6FD5">
        <w:rPr>
          <w:lang w:val="en-ZA"/>
        </w:rPr>
        <w:t xml:space="preserve">Plan and gather relevant information for a given </w:t>
      </w:r>
      <w:r w:rsidR="004B6149" w:rsidRPr="009C6FD5">
        <w:rPr>
          <w:lang w:val="en-ZA"/>
        </w:rPr>
        <w:t>context</w:t>
      </w:r>
      <w:r w:rsidRPr="009C6FD5">
        <w:rPr>
          <w:lang w:val="en-ZA"/>
        </w:rPr>
        <w:t xml:space="preserve"> and purpose</w:t>
      </w:r>
    </w:p>
    <w:p w14:paraId="045891C9" w14:textId="77777777" w:rsidR="004B6149" w:rsidRPr="009C6FD5" w:rsidRDefault="004B6149" w:rsidP="004B6149">
      <w:pPr>
        <w:rPr>
          <w:lang w:val="en-ZA"/>
        </w:rPr>
      </w:pPr>
    </w:p>
    <w:p w14:paraId="54DD6DA9" w14:textId="77777777" w:rsidR="004B6149" w:rsidRPr="009C6FD5" w:rsidRDefault="004B6149" w:rsidP="004B6149">
      <w:pPr>
        <w:rPr>
          <w:lang w:val="en-ZA"/>
        </w:rPr>
      </w:pPr>
    </w:p>
    <w:p w14:paraId="4DC4DB96" w14:textId="77777777" w:rsidR="00D06CEF" w:rsidRPr="00DB0F3E" w:rsidRDefault="001328FB" w:rsidP="00DB0F3E">
      <w:pPr>
        <w:pStyle w:val="Heading4"/>
      </w:pPr>
      <w:r w:rsidRPr="00DB0F3E">
        <w:t>Assessment criteria</w:t>
      </w:r>
      <w:r w:rsidR="00D06CEF" w:rsidRPr="00DB0F3E">
        <w:t xml:space="preserve"> </w:t>
      </w:r>
    </w:p>
    <w:p w14:paraId="1428F89D" w14:textId="77777777" w:rsidR="00D06CEF" w:rsidRPr="009C6FD5" w:rsidRDefault="00D06CEF" w:rsidP="00830B58">
      <w:pPr>
        <w:rPr>
          <w:lang w:val="en-ZA"/>
        </w:rPr>
      </w:pPr>
      <w:r w:rsidRPr="009C6FD5">
        <w:rPr>
          <w:lang w:val="en-ZA"/>
        </w:rPr>
        <w:t>On completion of this section you will be able to ensure that:</w:t>
      </w:r>
    </w:p>
    <w:p w14:paraId="02D660D4" w14:textId="77777777" w:rsidR="00D06CEF" w:rsidRPr="009C6FD5" w:rsidRDefault="00D06CEF" w:rsidP="004B6149">
      <w:pPr>
        <w:pStyle w:val="ListBullet2"/>
        <w:rPr>
          <w:lang w:val="en-ZA"/>
        </w:rPr>
      </w:pPr>
      <w:r w:rsidRPr="009C6FD5">
        <w:rPr>
          <w:lang w:val="en-ZA"/>
        </w:rPr>
        <w:t>Information gathering steps are planned and sequenced appropriately</w:t>
      </w:r>
    </w:p>
    <w:p w14:paraId="754D448F" w14:textId="77777777" w:rsidR="00D06CEF" w:rsidRPr="009C6FD5" w:rsidRDefault="00D06CEF" w:rsidP="004B6149">
      <w:pPr>
        <w:pStyle w:val="ListBullet2"/>
        <w:rPr>
          <w:lang w:val="en-ZA"/>
        </w:rPr>
      </w:pPr>
      <w:r w:rsidRPr="009C6FD5">
        <w:rPr>
          <w:lang w:val="en-ZA"/>
        </w:rPr>
        <w:t>Information gathering techniques are applied: Gathering information, reading/viewing, interviewing, observing, using appropriate electronic sources</w:t>
      </w:r>
    </w:p>
    <w:p w14:paraId="304C0DD9" w14:textId="77777777" w:rsidR="00D06CEF" w:rsidRPr="009C6FD5" w:rsidRDefault="00D06CEF" w:rsidP="004B6149">
      <w:pPr>
        <w:pStyle w:val="ListBullet2"/>
        <w:rPr>
          <w:lang w:val="en-ZA"/>
        </w:rPr>
      </w:pPr>
      <w:r w:rsidRPr="009C6FD5">
        <w:rPr>
          <w:lang w:val="en-ZA"/>
        </w:rPr>
        <w:t>Information is sifted for relevance</w:t>
      </w:r>
    </w:p>
    <w:p w14:paraId="70BC1DF6" w14:textId="77777777" w:rsidR="00D06CEF" w:rsidRPr="009C6FD5" w:rsidRDefault="00D06CEF" w:rsidP="004B6149">
      <w:pPr>
        <w:pStyle w:val="ListBullet2"/>
        <w:rPr>
          <w:lang w:val="en-ZA"/>
        </w:rPr>
      </w:pPr>
      <w:r w:rsidRPr="009C6FD5">
        <w:rPr>
          <w:lang w:val="en-ZA"/>
        </w:rPr>
        <w:t>Information is classified, categorized and sorted</w:t>
      </w:r>
    </w:p>
    <w:p w14:paraId="7BD6684A" w14:textId="77777777" w:rsidR="00D06CEF" w:rsidRPr="009C6FD5" w:rsidRDefault="00D06CEF" w:rsidP="004B6149">
      <w:pPr>
        <w:pStyle w:val="ListBullet2"/>
        <w:rPr>
          <w:lang w:val="en-ZA"/>
        </w:rPr>
      </w:pPr>
      <w:r w:rsidRPr="009C6FD5">
        <w:rPr>
          <w:lang w:val="en-ZA"/>
        </w:rPr>
        <w:t>Scope of information gathered is appropriate for given context and purpose</w:t>
      </w:r>
    </w:p>
    <w:p w14:paraId="6B6BDDE2" w14:textId="77777777" w:rsidR="00D06CEF" w:rsidRPr="009C6FD5" w:rsidRDefault="00D06CEF" w:rsidP="004B6149">
      <w:pPr>
        <w:pStyle w:val="ListBullet2"/>
        <w:rPr>
          <w:lang w:val="en-ZA"/>
        </w:rPr>
      </w:pPr>
      <w:r w:rsidRPr="009C6FD5">
        <w:rPr>
          <w:lang w:val="en-ZA"/>
        </w:rPr>
        <w:t>Conclusions are presented in the appropriate format</w:t>
      </w:r>
    </w:p>
    <w:p w14:paraId="242C22CF" w14:textId="77777777" w:rsidR="00D06CEF" w:rsidRPr="009C6FD5" w:rsidRDefault="00D06CEF" w:rsidP="005736AC">
      <w:pPr>
        <w:pStyle w:val="Heading2"/>
        <w:rPr>
          <w:lang w:val="en-ZA"/>
        </w:rPr>
      </w:pPr>
      <w:bookmarkStart w:id="619" w:name="_Toc137908234"/>
      <w:bookmarkStart w:id="620" w:name="_Toc151357282"/>
      <w:bookmarkStart w:id="621" w:name="_Toc201073955"/>
      <w:bookmarkStart w:id="622" w:name="_Toc495930187"/>
      <w:r w:rsidRPr="009C6FD5">
        <w:rPr>
          <w:lang w:val="en-ZA"/>
        </w:rPr>
        <w:t>Sources of Information</w:t>
      </w:r>
      <w:bookmarkEnd w:id="619"/>
      <w:bookmarkEnd w:id="620"/>
      <w:bookmarkEnd w:id="621"/>
      <w:bookmarkEnd w:id="622"/>
    </w:p>
    <w:p w14:paraId="4C4034D8" w14:textId="77777777" w:rsidR="00D06CEF" w:rsidRPr="009C6FD5" w:rsidRDefault="00D06CEF" w:rsidP="00D06CEF">
      <w:pPr>
        <w:rPr>
          <w:lang w:val="en-ZA"/>
        </w:rPr>
      </w:pPr>
      <w:r w:rsidRPr="009C6FD5">
        <w:rPr>
          <w:lang w:val="en-ZA"/>
        </w:rPr>
        <w:t xml:space="preserve">Before you start writing your document, you have to plan what you are going to write.  First, you are going to define the topic and then you have to gather information about the topic. </w:t>
      </w:r>
    </w:p>
    <w:p w14:paraId="56380D8C" w14:textId="77777777" w:rsidR="00D06CEF" w:rsidRPr="009C6FD5" w:rsidRDefault="00D06CEF" w:rsidP="00D06CEF">
      <w:pPr>
        <w:rPr>
          <w:lang w:val="en-ZA"/>
        </w:rPr>
      </w:pPr>
    </w:p>
    <w:tbl>
      <w:tblPr>
        <w:tblW w:w="9513"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619"/>
        <w:gridCol w:w="5894"/>
      </w:tblGrid>
      <w:tr w:rsidR="00D06CEF" w:rsidRPr="009C6FD5" w14:paraId="5AC6C932" w14:textId="77777777" w:rsidTr="005C3AF6">
        <w:tc>
          <w:tcPr>
            <w:tcW w:w="3619" w:type="dxa"/>
          </w:tcPr>
          <w:p w14:paraId="3F6C8DD9" w14:textId="77777777" w:rsidR="00D06CEF" w:rsidRPr="009C6FD5" w:rsidRDefault="00D06CEF" w:rsidP="005C3AF6">
            <w:pPr>
              <w:spacing w:before="60" w:after="60"/>
              <w:rPr>
                <w:lang w:val="en-ZA"/>
              </w:rPr>
            </w:pPr>
            <w:r w:rsidRPr="009C6FD5">
              <w:rPr>
                <w:b/>
                <w:lang w:val="en-ZA"/>
              </w:rPr>
              <w:t>Information can be gathered from</w:t>
            </w:r>
            <w:r w:rsidRPr="009C6FD5">
              <w:rPr>
                <w:lang w:val="en-ZA"/>
              </w:rPr>
              <w:t>:</w:t>
            </w:r>
          </w:p>
        </w:tc>
        <w:tc>
          <w:tcPr>
            <w:tcW w:w="5894" w:type="dxa"/>
          </w:tcPr>
          <w:p w14:paraId="428A9D71" w14:textId="77777777" w:rsidR="00D06CEF" w:rsidRPr="009C6FD5" w:rsidRDefault="00D06CEF" w:rsidP="005C3AF6">
            <w:pPr>
              <w:spacing w:before="60" w:after="60"/>
              <w:ind w:left="72"/>
              <w:rPr>
                <w:b/>
                <w:lang w:val="en-ZA"/>
              </w:rPr>
            </w:pPr>
            <w:r w:rsidRPr="009C6FD5">
              <w:rPr>
                <w:b/>
                <w:lang w:val="en-ZA"/>
              </w:rPr>
              <w:t>In the case of business correspondence, you will find information in:</w:t>
            </w:r>
          </w:p>
        </w:tc>
      </w:tr>
      <w:tr w:rsidR="00D06CEF" w:rsidRPr="009C6FD5" w14:paraId="20611D89" w14:textId="77777777" w:rsidTr="005C3AF6">
        <w:tc>
          <w:tcPr>
            <w:tcW w:w="3619" w:type="dxa"/>
          </w:tcPr>
          <w:p w14:paraId="17217881" w14:textId="77777777" w:rsidR="00D06CEF" w:rsidRPr="009C6FD5" w:rsidRDefault="00D06CEF" w:rsidP="005C3AF6">
            <w:pPr>
              <w:spacing w:before="60" w:after="60"/>
              <w:rPr>
                <w:lang w:val="en-ZA"/>
              </w:rPr>
            </w:pPr>
            <w:r w:rsidRPr="009C6FD5">
              <w:rPr>
                <w:lang w:val="en-ZA"/>
              </w:rPr>
              <w:t>Libraries</w:t>
            </w:r>
          </w:p>
        </w:tc>
        <w:tc>
          <w:tcPr>
            <w:tcW w:w="5894" w:type="dxa"/>
          </w:tcPr>
          <w:p w14:paraId="7A18B192" w14:textId="77777777" w:rsidR="00D06CEF" w:rsidRPr="009C6FD5" w:rsidRDefault="00D06CEF" w:rsidP="005C3AF6">
            <w:pPr>
              <w:spacing w:before="60" w:after="60"/>
              <w:rPr>
                <w:lang w:val="en-ZA"/>
              </w:rPr>
            </w:pPr>
            <w:r w:rsidRPr="009C6FD5">
              <w:rPr>
                <w:lang w:val="en-ZA"/>
              </w:rPr>
              <w:t>Minutes of meetings.</w:t>
            </w:r>
          </w:p>
        </w:tc>
      </w:tr>
      <w:tr w:rsidR="00D06CEF" w:rsidRPr="009C6FD5" w14:paraId="09D3B599" w14:textId="77777777" w:rsidTr="005C3AF6">
        <w:tc>
          <w:tcPr>
            <w:tcW w:w="3619" w:type="dxa"/>
          </w:tcPr>
          <w:p w14:paraId="48B6CF09" w14:textId="77777777" w:rsidR="00D06CEF" w:rsidRPr="009C6FD5" w:rsidRDefault="00D06CEF" w:rsidP="005C3AF6">
            <w:pPr>
              <w:spacing w:before="60" w:after="60"/>
              <w:rPr>
                <w:lang w:val="en-ZA"/>
              </w:rPr>
            </w:pPr>
            <w:r w:rsidRPr="009C6FD5">
              <w:rPr>
                <w:lang w:val="en-ZA"/>
              </w:rPr>
              <w:t>Encyclopaedias</w:t>
            </w:r>
          </w:p>
        </w:tc>
        <w:tc>
          <w:tcPr>
            <w:tcW w:w="5894" w:type="dxa"/>
          </w:tcPr>
          <w:p w14:paraId="283163F0" w14:textId="77777777" w:rsidR="00D06CEF" w:rsidRPr="009C6FD5" w:rsidRDefault="00D06CEF" w:rsidP="005C3AF6">
            <w:pPr>
              <w:spacing w:before="60" w:after="60"/>
              <w:rPr>
                <w:lang w:val="en-ZA"/>
              </w:rPr>
            </w:pPr>
            <w:r w:rsidRPr="009C6FD5">
              <w:rPr>
                <w:lang w:val="en-ZA"/>
              </w:rPr>
              <w:t>Correspondence with clients and suppliers.</w:t>
            </w:r>
          </w:p>
        </w:tc>
      </w:tr>
      <w:tr w:rsidR="00D06CEF" w:rsidRPr="009C6FD5" w14:paraId="020589DC" w14:textId="77777777" w:rsidTr="005C3AF6">
        <w:tc>
          <w:tcPr>
            <w:tcW w:w="3619" w:type="dxa"/>
          </w:tcPr>
          <w:p w14:paraId="19EA6608" w14:textId="77777777" w:rsidR="00D06CEF" w:rsidRPr="009C6FD5" w:rsidRDefault="00D06CEF" w:rsidP="005C3AF6">
            <w:pPr>
              <w:spacing w:before="60" w:after="60"/>
              <w:rPr>
                <w:lang w:val="en-ZA"/>
              </w:rPr>
            </w:pPr>
            <w:r w:rsidRPr="009C6FD5">
              <w:rPr>
                <w:lang w:val="en-ZA"/>
              </w:rPr>
              <w:t>Manuals</w:t>
            </w:r>
          </w:p>
        </w:tc>
        <w:tc>
          <w:tcPr>
            <w:tcW w:w="5894" w:type="dxa"/>
          </w:tcPr>
          <w:p w14:paraId="50590444" w14:textId="77777777" w:rsidR="00D06CEF" w:rsidRPr="009C6FD5" w:rsidRDefault="00D06CEF" w:rsidP="005C3AF6">
            <w:pPr>
              <w:spacing w:before="60" w:after="60"/>
              <w:rPr>
                <w:lang w:val="en-ZA"/>
              </w:rPr>
            </w:pPr>
            <w:r w:rsidRPr="009C6FD5">
              <w:rPr>
                <w:lang w:val="en-ZA"/>
              </w:rPr>
              <w:t>Operations and procedures manuals</w:t>
            </w:r>
          </w:p>
        </w:tc>
      </w:tr>
      <w:tr w:rsidR="00D06CEF" w:rsidRPr="009C6FD5" w14:paraId="6DB9B1EF" w14:textId="77777777" w:rsidTr="005C3AF6">
        <w:tc>
          <w:tcPr>
            <w:tcW w:w="3619" w:type="dxa"/>
          </w:tcPr>
          <w:p w14:paraId="298678A4" w14:textId="77777777" w:rsidR="00D06CEF" w:rsidRPr="009C6FD5" w:rsidRDefault="00D06CEF" w:rsidP="005C3AF6">
            <w:pPr>
              <w:spacing w:before="60" w:after="60"/>
              <w:rPr>
                <w:lang w:val="en-ZA"/>
              </w:rPr>
            </w:pPr>
            <w:r w:rsidRPr="009C6FD5">
              <w:rPr>
                <w:lang w:val="en-ZA"/>
              </w:rPr>
              <w:t>Magazines</w:t>
            </w:r>
          </w:p>
        </w:tc>
        <w:tc>
          <w:tcPr>
            <w:tcW w:w="5894" w:type="dxa"/>
          </w:tcPr>
          <w:p w14:paraId="26CEFC81" w14:textId="77777777" w:rsidR="00D06CEF" w:rsidRPr="009C6FD5" w:rsidRDefault="00D06CEF" w:rsidP="005C3AF6">
            <w:pPr>
              <w:spacing w:before="60" w:after="60"/>
              <w:rPr>
                <w:lang w:val="en-ZA"/>
              </w:rPr>
            </w:pPr>
            <w:r w:rsidRPr="009C6FD5">
              <w:rPr>
                <w:lang w:val="en-ZA"/>
              </w:rPr>
              <w:t>Internal correspondence between departments, branches and regions.</w:t>
            </w:r>
          </w:p>
        </w:tc>
      </w:tr>
      <w:tr w:rsidR="00D06CEF" w:rsidRPr="009C6FD5" w14:paraId="6528B943" w14:textId="77777777" w:rsidTr="005C3AF6">
        <w:tc>
          <w:tcPr>
            <w:tcW w:w="3619" w:type="dxa"/>
          </w:tcPr>
          <w:p w14:paraId="07EC0C33" w14:textId="77777777" w:rsidR="00D06CEF" w:rsidRPr="009C6FD5" w:rsidRDefault="00D06CEF" w:rsidP="005C3AF6">
            <w:pPr>
              <w:spacing w:before="60" w:after="60"/>
              <w:rPr>
                <w:lang w:val="en-ZA"/>
              </w:rPr>
            </w:pPr>
            <w:r w:rsidRPr="009C6FD5">
              <w:rPr>
                <w:lang w:val="en-ZA"/>
              </w:rPr>
              <w:t>Newspapers</w:t>
            </w:r>
          </w:p>
        </w:tc>
        <w:tc>
          <w:tcPr>
            <w:tcW w:w="5894" w:type="dxa"/>
          </w:tcPr>
          <w:p w14:paraId="059CA313" w14:textId="77777777" w:rsidR="00D06CEF" w:rsidRPr="009C6FD5" w:rsidRDefault="00D06CEF" w:rsidP="005C3AF6">
            <w:pPr>
              <w:spacing w:before="60" w:after="60"/>
              <w:rPr>
                <w:lang w:val="en-ZA"/>
              </w:rPr>
            </w:pPr>
            <w:r w:rsidRPr="009C6FD5">
              <w:rPr>
                <w:lang w:val="en-ZA"/>
              </w:rPr>
              <w:t>Correspondence between management and their departments.</w:t>
            </w:r>
          </w:p>
        </w:tc>
      </w:tr>
      <w:tr w:rsidR="00D06CEF" w:rsidRPr="009C6FD5" w14:paraId="00518920" w14:textId="77777777" w:rsidTr="005C3AF6">
        <w:tc>
          <w:tcPr>
            <w:tcW w:w="3619" w:type="dxa"/>
          </w:tcPr>
          <w:p w14:paraId="6658235E" w14:textId="77777777" w:rsidR="00D06CEF" w:rsidRPr="009C6FD5" w:rsidRDefault="00D06CEF" w:rsidP="005C3AF6">
            <w:pPr>
              <w:spacing w:before="60" w:after="60"/>
              <w:rPr>
                <w:lang w:val="en-ZA"/>
              </w:rPr>
            </w:pPr>
            <w:r w:rsidRPr="009C6FD5">
              <w:rPr>
                <w:lang w:val="en-ZA"/>
              </w:rPr>
              <w:t>Interviews with experts</w:t>
            </w:r>
          </w:p>
        </w:tc>
        <w:tc>
          <w:tcPr>
            <w:tcW w:w="5894" w:type="dxa"/>
          </w:tcPr>
          <w:p w14:paraId="5E51B9CB" w14:textId="77777777" w:rsidR="00D06CEF" w:rsidRPr="009C6FD5" w:rsidRDefault="00D06CEF" w:rsidP="005C3AF6">
            <w:pPr>
              <w:spacing w:before="60" w:after="60"/>
              <w:rPr>
                <w:lang w:val="en-ZA"/>
              </w:rPr>
            </w:pPr>
          </w:p>
        </w:tc>
      </w:tr>
      <w:tr w:rsidR="00D06CEF" w:rsidRPr="009C6FD5" w14:paraId="1100A642" w14:textId="77777777" w:rsidTr="005C3AF6">
        <w:tc>
          <w:tcPr>
            <w:tcW w:w="3619" w:type="dxa"/>
          </w:tcPr>
          <w:p w14:paraId="53064513" w14:textId="77777777" w:rsidR="00D06CEF" w:rsidRPr="009C6FD5" w:rsidRDefault="00D06CEF" w:rsidP="005C3AF6">
            <w:pPr>
              <w:spacing w:before="60" w:after="60"/>
              <w:rPr>
                <w:lang w:val="en-ZA"/>
              </w:rPr>
            </w:pPr>
            <w:r w:rsidRPr="009C6FD5">
              <w:rPr>
                <w:lang w:val="en-ZA"/>
              </w:rPr>
              <w:t>Internet</w:t>
            </w:r>
          </w:p>
        </w:tc>
        <w:tc>
          <w:tcPr>
            <w:tcW w:w="5894" w:type="dxa"/>
          </w:tcPr>
          <w:p w14:paraId="3294C970" w14:textId="77777777" w:rsidR="00D06CEF" w:rsidRPr="009C6FD5" w:rsidRDefault="00D06CEF" w:rsidP="005C3AF6">
            <w:pPr>
              <w:spacing w:before="60" w:after="60"/>
              <w:rPr>
                <w:lang w:val="en-ZA"/>
              </w:rPr>
            </w:pPr>
          </w:p>
        </w:tc>
      </w:tr>
    </w:tbl>
    <w:p w14:paraId="60F6D9E9" w14:textId="77777777" w:rsidR="00D06CEF" w:rsidRPr="009C6FD5" w:rsidRDefault="00D06CEF" w:rsidP="00D06CEF">
      <w:pPr>
        <w:rPr>
          <w:lang w:val="en-ZA"/>
        </w:rPr>
      </w:pPr>
    </w:p>
    <w:p w14:paraId="7912B8BA" w14:textId="77777777" w:rsidR="00D06CEF" w:rsidRPr="009C6FD5" w:rsidRDefault="00D06CEF" w:rsidP="00D06CEF">
      <w:pPr>
        <w:rPr>
          <w:lang w:val="en-ZA"/>
        </w:rPr>
      </w:pPr>
      <w:r w:rsidRPr="009C6FD5">
        <w:rPr>
          <w:lang w:val="en-ZA"/>
        </w:rPr>
        <w:t>When doing research about a topic it is important that you gather as much information about a subject as possible.  The more information you have, the better.  Of course, the information and data must be relevant to the topic that you are going to write about.</w:t>
      </w:r>
    </w:p>
    <w:p w14:paraId="5E45A5CA" w14:textId="77777777" w:rsidR="00D06CEF" w:rsidRPr="009C6FD5" w:rsidRDefault="00D06CEF" w:rsidP="00BD3566">
      <w:pPr>
        <w:pStyle w:val="H3"/>
        <w:rPr>
          <w:lang w:val="en-ZA"/>
        </w:rPr>
      </w:pPr>
      <w:bookmarkStart w:id="623" w:name="_Toc495930188"/>
      <w:r w:rsidRPr="009C6FD5">
        <w:rPr>
          <w:lang w:val="en-ZA"/>
        </w:rPr>
        <w:t>Interviews (asking people questions)</w:t>
      </w:r>
      <w:bookmarkEnd w:id="623"/>
    </w:p>
    <w:p w14:paraId="30F617B7" w14:textId="77777777" w:rsidR="00D06CEF" w:rsidRPr="009C6FD5" w:rsidRDefault="00D06CEF" w:rsidP="00D06CEF">
      <w:pPr>
        <w:rPr>
          <w:lang w:val="en-ZA"/>
        </w:rPr>
      </w:pPr>
      <w:r w:rsidRPr="009C6FD5">
        <w:rPr>
          <w:lang w:val="en-ZA"/>
        </w:rPr>
        <w:t>These may be structured or unstructured.  Tools used include:-</w:t>
      </w:r>
    </w:p>
    <w:p w14:paraId="6BF89F72" w14:textId="77777777" w:rsidR="00D06CEF" w:rsidRPr="009C6FD5" w:rsidRDefault="00D06CEF" w:rsidP="004B6149">
      <w:pPr>
        <w:pStyle w:val="ListBullet2"/>
        <w:rPr>
          <w:lang w:val="en-ZA"/>
        </w:rPr>
      </w:pPr>
      <w:r w:rsidRPr="009C6FD5">
        <w:rPr>
          <w:lang w:val="en-ZA"/>
        </w:rPr>
        <w:t>Questionnaires: draw up a form containing questions relevant to the subject</w:t>
      </w:r>
    </w:p>
    <w:p w14:paraId="3C09BBB2" w14:textId="77777777" w:rsidR="00D06CEF" w:rsidRPr="009C6FD5" w:rsidRDefault="00D06CEF" w:rsidP="004B6149">
      <w:pPr>
        <w:pStyle w:val="ListBullet2"/>
        <w:rPr>
          <w:lang w:val="en-ZA"/>
        </w:rPr>
      </w:pPr>
      <w:r w:rsidRPr="009C6FD5">
        <w:rPr>
          <w:lang w:val="en-ZA"/>
        </w:rPr>
        <w:t>Discussions: this includes discussions in teams, study groups, etc.</w:t>
      </w:r>
    </w:p>
    <w:p w14:paraId="5C726910" w14:textId="77777777" w:rsidR="00D06CEF" w:rsidRPr="00DB0F3E" w:rsidRDefault="00D06CEF" w:rsidP="00DB0F3E">
      <w:pPr>
        <w:pStyle w:val="Heading4"/>
      </w:pPr>
      <w:bookmarkStart w:id="624" w:name="_Toc134588555"/>
      <w:r w:rsidRPr="00DB0F3E">
        <w:t>Preparing for an interview</w:t>
      </w:r>
      <w:bookmarkEnd w:id="624"/>
    </w:p>
    <w:p w14:paraId="2C357D01" w14:textId="77777777" w:rsidR="00D06CEF" w:rsidRPr="009C6FD5" w:rsidRDefault="00D06CEF" w:rsidP="00D06CEF">
      <w:pPr>
        <w:rPr>
          <w:lang w:val="en-ZA"/>
        </w:rPr>
      </w:pPr>
      <w:r w:rsidRPr="009C6FD5">
        <w:rPr>
          <w:lang w:val="en-ZA"/>
        </w:rPr>
        <w:t>The key to a successful interview is good preparation.  If you take time to prepare for the interview you will find that you will confidently be able to participate in the interview even if you are nervous.  You will instinctively know how to respond to the questions put to you and you will have a good interview.</w:t>
      </w:r>
    </w:p>
    <w:p w14:paraId="1B096250" w14:textId="77777777" w:rsidR="00D06CEF" w:rsidRPr="009C6FD5" w:rsidRDefault="00D06CEF" w:rsidP="004B6149">
      <w:pPr>
        <w:pStyle w:val="ListBullet2"/>
        <w:rPr>
          <w:lang w:val="en-ZA"/>
        </w:rPr>
      </w:pPr>
      <w:r w:rsidRPr="009C6FD5">
        <w:rPr>
          <w:lang w:val="en-ZA"/>
        </w:rPr>
        <w:t>Do some research and find out as much as possible about the subject and the person you are interviewing.</w:t>
      </w:r>
    </w:p>
    <w:p w14:paraId="520D4D76" w14:textId="77777777" w:rsidR="00D06CEF" w:rsidRPr="009C6FD5" w:rsidRDefault="00D06CEF" w:rsidP="004B6149">
      <w:pPr>
        <w:pStyle w:val="ListBullet2"/>
        <w:rPr>
          <w:lang w:val="en-ZA"/>
        </w:rPr>
      </w:pPr>
      <w:r w:rsidRPr="009C6FD5">
        <w:rPr>
          <w:lang w:val="en-ZA"/>
        </w:rPr>
        <w:t>It is a good idea to make a list of all the questions you want to ask.</w:t>
      </w:r>
    </w:p>
    <w:p w14:paraId="63617CC2" w14:textId="77777777" w:rsidR="00D06CEF" w:rsidRPr="009C6FD5" w:rsidRDefault="00D06CEF" w:rsidP="004B6149">
      <w:pPr>
        <w:pStyle w:val="ListBullet2"/>
        <w:rPr>
          <w:lang w:val="en-ZA"/>
        </w:rPr>
      </w:pPr>
      <w:r w:rsidRPr="009C6FD5">
        <w:rPr>
          <w:lang w:val="en-ZA"/>
        </w:rPr>
        <w:t>Make a list of question you think you may be asked.  How would you answer them?</w:t>
      </w:r>
    </w:p>
    <w:p w14:paraId="2DFC16F6" w14:textId="77777777" w:rsidR="00D06CEF" w:rsidRPr="009C6FD5" w:rsidRDefault="00D06CEF" w:rsidP="00BD3566">
      <w:pPr>
        <w:pStyle w:val="H3"/>
        <w:rPr>
          <w:lang w:val="en-ZA"/>
        </w:rPr>
      </w:pPr>
      <w:bookmarkStart w:id="625" w:name="_Toc495930189"/>
      <w:r w:rsidRPr="009C6FD5">
        <w:rPr>
          <w:lang w:val="en-ZA"/>
        </w:rPr>
        <w:t>Observation</w:t>
      </w:r>
      <w:bookmarkEnd w:id="625"/>
    </w:p>
    <w:p w14:paraId="3B09B834" w14:textId="77777777" w:rsidR="00D06CEF" w:rsidRPr="009C6FD5" w:rsidRDefault="00D06CEF" w:rsidP="00D06CEF">
      <w:pPr>
        <w:rPr>
          <w:lang w:val="en-ZA"/>
        </w:rPr>
      </w:pPr>
      <w:r w:rsidRPr="009C6FD5">
        <w:rPr>
          <w:lang w:val="en-ZA"/>
        </w:rPr>
        <w:t xml:space="preserve">Observing someone whilst he/she is carrying out the work or doing something – watching what is being done.  </w:t>
      </w:r>
    </w:p>
    <w:p w14:paraId="7EEC7EC0" w14:textId="77777777" w:rsidR="00D06CEF" w:rsidRPr="009C6FD5" w:rsidRDefault="00D06CEF" w:rsidP="00D06CEF">
      <w:pPr>
        <w:rPr>
          <w:lang w:val="en-ZA"/>
        </w:rPr>
      </w:pPr>
      <w:r w:rsidRPr="009C6FD5">
        <w:rPr>
          <w:lang w:val="en-ZA"/>
        </w:rPr>
        <w:t>Questions to ask include:</w:t>
      </w:r>
    </w:p>
    <w:p w14:paraId="51C7801D" w14:textId="77777777" w:rsidR="00D06CEF" w:rsidRPr="009C6FD5" w:rsidRDefault="00D06CEF" w:rsidP="004B6149">
      <w:pPr>
        <w:pStyle w:val="ListBullet2"/>
        <w:rPr>
          <w:lang w:val="en-ZA"/>
        </w:rPr>
      </w:pPr>
      <w:r w:rsidRPr="009C6FD5">
        <w:rPr>
          <w:lang w:val="en-ZA"/>
        </w:rPr>
        <w:t xml:space="preserve">What is being done and how is it done?  </w:t>
      </w:r>
    </w:p>
    <w:p w14:paraId="6D8AB5D2" w14:textId="77777777" w:rsidR="00D06CEF" w:rsidRPr="009C6FD5" w:rsidRDefault="00D06CEF" w:rsidP="004B6149">
      <w:pPr>
        <w:pStyle w:val="ListBullet2"/>
        <w:rPr>
          <w:lang w:val="en-ZA"/>
        </w:rPr>
      </w:pPr>
      <w:r w:rsidRPr="009C6FD5">
        <w:rPr>
          <w:lang w:val="en-ZA"/>
        </w:rPr>
        <w:t xml:space="preserve">Does it conform to the official policies and procedures?  </w:t>
      </w:r>
    </w:p>
    <w:p w14:paraId="7D6E1898" w14:textId="77777777" w:rsidR="00D06CEF" w:rsidRPr="009C6FD5" w:rsidRDefault="00D06CEF" w:rsidP="004B6149">
      <w:pPr>
        <w:pStyle w:val="ListBullet2"/>
        <w:rPr>
          <w:lang w:val="en-ZA"/>
        </w:rPr>
      </w:pPr>
      <w:r w:rsidRPr="009C6FD5">
        <w:rPr>
          <w:lang w:val="en-ZA"/>
        </w:rPr>
        <w:t xml:space="preserve">What deviations are taking place?  </w:t>
      </w:r>
    </w:p>
    <w:p w14:paraId="03B28139" w14:textId="77777777" w:rsidR="00D06CEF" w:rsidRPr="009C6FD5" w:rsidRDefault="00D06CEF" w:rsidP="005736AC">
      <w:pPr>
        <w:pStyle w:val="Heading2"/>
        <w:rPr>
          <w:lang w:val="en-ZA"/>
        </w:rPr>
      </w:pPr>
      <w:bookmarkStart w:id="626" w:name="_Toc137908235"/>
      <w:bookmarkStart w:id="627" w:name="_Toc151357283"/>
      <w:bookmarkStart w:id="628" w:name="_Toc201073956"/>
      <w:bookmarkStart w:id="629" w:name="_Toc495930190"/>
      <w:r w:rsidRPr="009C6FD5">
        <w:rPr>
          <w:lang w:val="en-ZA"/>
        </w:rPr>
        <w:t>Organise The Material</w:t>
      </w:r>
      <w:bookmarkEnd w:id="626"/>
      <w:bookmarkEnd w:id="627"/>
      <w:bookmarkEnd w:id="628"/>
      <w:bookmarkEnd w:id="629"/>
    </w:p>
    <w:p w14:paraId="721420E0" w14:textId="77777777" w:rsidR="00D06CEF" w:rsidRPr="009C6FD5" w:rsidRDefault="00D06CEF" w:rsidP="00D06CEF">
      <w:pPr>
        <w:rPr>
          <w:lang w:val="en-ZA"/>
        </w:rPr>
      </w:pPr>
      <w:r w:rsidRPr="009C6FD5">
        <w:rPr>
          <w:lang w:val="en-ZA"/>
        </w:rPr>
        <w:t>Once you have gathered information, the material you have collected has to be organised.</w:t>
      </w:r>
    </w:p>
    <w:p w14:paraId="093E21EC" w14:textId="77777777" w:rsidR="00D06CEF" w:rsidRPr="00DB0F3E" w:rsidRDefault="00D06CEF" w:rsidP="00DB0F3E">
      <w:pPr>
        <w:pStyle w:val="Heading3"/>
      </w:pPr>
      <w:bookmarkStart w:id="630" w:name="_Toc495930191"/>
      <w:r w:rsidRPr="00DB0F3E">
        <w:t>Sorting and categorizing</w:t>
      </w:r>
      <w:bookmarkEnd w:id="630"/>
    </w:p>
    <w:p w14:paraId="2FA8079E" w14:textId="77777777" w:rsidR="00D06CEF" w:rsidRPr="009C6FD5" w:rsidRDefault="00D06CEF" w:rsidP="00D06CEF">
      <w:pPr>
        <w:rPr>
          <w:lang w:val="en-ZA"/>
        </w:rPr>
      </w:pPr>
      <w:r w:rsidRPr="009C6FD5">
        <w:rPr>
          <w:lang w:val="en-ZA"/>
        </w:rPr>
        <w:t xml:space="preserve">Arrange or organise the information with common features or characteristics systematically in groups.  </w:t>
      </w:r>
    </w:p>
    <w:p w14:paraId="5C390AAB" w14:textId="77777777" w:rsidR="00D06CEF" w:rsidRPr="009C6FD5" w:rsidRDefault="00D06CEF" w:rsidP="00D06CEF">
      <w:pPr>
        <w:rPr>
          <w:lang w:val="en-ZA"/>
        </w:rPr>
      </w:pPr>
      <w:r w:rsidRPr="009C6FD5">
        <w:rPr>
          <w:lang w:val="en-ZA"/>
        </w:rPr>
        <w:t>All the information with similar content is grouped together.  Your classification will depend on the order in which you are going to write the document: you can sort the information chronologically, using contrast or cause and effect.</w:t>
      </w:r>
    </w:p>
    <w:p w14:paraId="135B2CE6" w14:textId="77777777" w:rsidR="00D06CEF" w:rsidRPr="009C6FD5" w:rsidRDefault="00D06CEF" w:rsidP="00D06CEF">
      <w:pPr>
        <w:rPr>
          <w:szCs w:val="22"/>
          <w:lang w:val="en-ZA"/>
        </w:rPr>
      </w:pPr>
      <w:r w:rsidRPr="009C6FD5">
        <w:rPr>
          <w:lang w:val="en-ZA"/>
        </w:rPr>
        <w:t xml:space="preserve">You can use </w:t>
      </w:r>
      <w:r w:rsidRPr="009C6FD5">
        <w:rPr>
          <w:szCs w:val="22"/>
          <w:lang w:val="en-ZA"/>
        </w:rPr>
        <w:t xml:space="preserve">cause and effect, and contrast to help you arrange your paragraphs in a logical way.  </w:t>
      </w:r>
    </w:p>
    <w:p w14:paraId="2BD620D0" w14:textId="77777777" w:rsidR="00D06CEF" w:rsidRPr="009C6FD5" w:rsidRDefault="00D06CEF" w:rsidP="004B6149">
      <w:pPr>
        <w:pStyle w:val="ListBullet2"/>
        <w:rPr>
          <w:lang w:val="en-ZA"/>
        </w:rPr>
      </w:pPr>
      <w:r w:rsidRPr="009C6FD5">
        <w:rPr>
          <w:b/>
          <w:lang w:val="en-ZA"/>
        </w:rPr>
        <w:t>Contrast</w:t>
      </w:r>
      <w:r w:rsidRPr="009C6FD5">
        <w:rPr>
          <w:lang w:val="en-ZA"/>
        </w:rPr>
        <w:t xml:space="preserve"> is when you contrast one theme, thought, opinion or product with another.  Refer back to the introduction of the article about the gorillas:  you can contrast the concern of conservationists who were worried about the gorillas, with the views of humanists who were more concerned about the people being killed.</w:t>
      </w:r>
    </w:p>
    <w:p w14:paraId="50B59A50" w14:textId="77777777" w:rsidR="00D06CEF" w:rsidRPr="009C6FD5" w:rsidRDefault="00D06CEF" w:rsidP="004B6149">
      <w:pPr>
        <w:pStyle w:val="ListBullet2"/>
        <w:rPr>
          <w:szCs w:val="22"/>
          <w:lang w:val="en-ZA"/>
        </w:rPr>
      </w:pPr>
      <w:r w:rsidRPr="009C6FD5">
        <w:rPr>
          <w:b/>
          <w:lang w:val="en-ZA"/>
        </w:rPr>
        <w:t>Cause and effect</w:t>
      </w:r>
      <w:r w:rsidRPr="009C6FD5">
        <w:rPr>
          <w:lang w:val="en-ZA"/>
        </w:rPr>
        <w:t>: referring back to the same text, you can progress from the causes of the war to the consequences</w:t>
      </w:r>
      <w:r w:rsidRPr="009C6FD5">
        <w:rPr>
          <w:szCs w:val="22"/>
          <w:lang w:val="en-ZA"/>
        </w:rPr>
        <w:t>(effect) of the civil war on ordinary people.</w:t>
      </w:r>
    </w:p>
    <w:p w14:paraId="61EDC53A" w14:textId="77777777" w:rsidR="00D06CEF" w:rsidRPr="009C6FD5" w:rsidRDefault="00D06CEF" w:rsidP="00D06CEF">
      <w:pPr>
        <w:rPr>
          <w:lang w:val="en-ZA"/>
        </w:rPr>
      </w:pPr>
      <w:r w:rsidRPr="009C6FD5">
        <w:rPr>
          <w:szCs w:val="22"/>
          <w:lang w:val="en-ZA"/>
        </w:rPr>
        <w:t>If you are writing about something that happens over a period of time, you can arrange your paragraphs chronologically: start with the earliest date and end with the latest date.  When writing about droughts in South Africa you can start with the big drought in the 1930s and end with the current drought.</w:t>
      </w:r>
      <w:r w:rsidRPr="009C6FD5">
        <w:rPr>
          <w:lang w:val="en-ZA"/>
        </w:rPr>
        <w:t xml:space="preserve"> </w:t>
      </w:r>
    </w:p>
    <w:p w14:paraId="79B43DEC" w14:textId="77777777" w:rsidR="00D06CEF" w:rsidRPr="00DB0F3E" w:rsidRDefault="00D06CEF" w:rsidP="00DB0F3E">
      <w:pPr>
        <w:pStyle w:val="Heading3"/>
      </w:pPr>
      <w:bookmarkStart w:id="631" w:name="_Toc495930192"/>
      <w:r w:rsidRPr="00DB0F3E">
        <w:t>Sifting for relevance</w:t>
      </w:r>
      <w:bookmarkEnd w:id="631"/>
    </w:p>
    <w:p w14:paraId="12B8909B" w14:textId="77777777" w:rsidR="00D06CEF" w:rsidRPr="009C6FD5" w:rsidRDefault="00D06CEF" w:rsidP="00D06CEF">
      <w:pPr>
        <w:rPr>
          <w:lang w:val="en-ZA"/>
        </w:rPr>
      </w:pPr>
      <w:r w:rsidRPr="009C6FD5">
        <w:rPr>
          <w:lang w:val="en-ZA"/>
        </w:rPr>
        <w:t>Once you have classified the information and data, you have to sift through it for relevance.  You should keep only the information that is relevant to your topic, everything else can be discarded. In other words, if you are writing about plants that flower in summer, all information about plants that flower in autumn is not relevant, you cannot use it to enhance your writing and you should discard it.</w:t>
      </w:r>
    </w:p>
    <w:p w14:paraId="4D90462D" w14:textId="77777777" w:rsidR="00D06CEF" w:rsidRPr="00DB0F3E" w:rsidRDefault="00D06CEF" w:rsidP="00DB0F3E">
      <w:pPr>
        <w:pStyle w:val="Heading3"/>
      </w:pPr>
      <w:bookmarkStart w:id="632" w:name="_Toc495930193"/>
      <w:r w:rsidRPr="00DB0F3E">
        <w:t>Validity and reliability</w:t>
      </w:r>
      <w:bookmarkEnd w:id="632"/>
    </w:p>
    <w:p w14:paraId="32E10B35" w14:textId="77777777" w:rsidR="00D06CEF" w:rsidRPr="009C6FD5" w:rsidRDefault="00D06CEF" w:rsidP="00D06CEF">
      <w:pPr>
        <w:rPr>
          <w:lang w:val="en-ZA"/>
        </w:rPr>
      </w:pPr>
      <w:r w:rsidRPr="009C6FD5">
        <w:rPr>
          <w:lang w:val="en-ZA"/>
        </w:rPr>
        <w:t xml:space="preserve">Now you have to check your information for validity and reliability.  The obvious way of doing this is to check your facts with more than one source: </w:t>
      </w:r>
    </w:p>
    <w:p w14:paraId="7E77C871" w14:textId="77777777" w:rsidR="00D06CEF" w:rsidRPr="009C6FD5" w:rsidRDefault="00D06CEF" w:rsidP="004B6149">
      <w:pPr>
        <w:pStyle w:val="ListBullet2"/>
        <w:rPr>
          <w:lang w:val="en-ZA"/>
        </w:rPr>
      </w:pPr>
      <w:r w:rsidRPr="009C6FD5">
        <w:rPr>
          <w:lang w:val="en-ZA"/>
        </w:rPr>
        <w:t xml:space="preserve">check more than one manual, </w:t>
      </w:r>
    </w:p>
    <w:p w14:paraId="54518F3C" w14:textId="77777777" w:rsidR="00D06CEF" w:rsidRPr="009C6FD5" w:rsidRDefault="00D06CEF" w:rsidP="004B6149">
      <w:pPr>
        <w:pStyle w:val="ListBullet2"/>
        <w:rPr>
          <w:lang w:val="en-ZA"/>
        </w:rPr>
      </w:pPr>
      <w:r w:rsidRPr="009C6FD5">
        <w:rPr>
          <w:lang w:val="en-ZA"/>
        </w:rPr>
        <w:t xml:space="preserve">talk to more than one person, </w:t>
      </w:r>
    </w:p>
    <w:p w14:paraId="57F0D81F" w14:textId="77777777" w:rsidR="00D06CEF" w:rsidRPr="009C6FD5" w:rsidRDefault="00D06CEF" w:rsidP="004B6149">
      <w:pPr>
        <w:pStyle w:val="ListBullet2"/>
        <w:rPr>
          <w:lang w:val="en-ZA"/>
        </w:rPr>
      </w:pPr>
      <w:r w:rsidRPr="009C6FD5">
        <w:rPr>
          <w:lang w:val="en-ZA"/>
        </w:rPr>
        <w:t xml:space="preserve">visit more than one website, </w:t>
      </w:r>
    </w:p>
    <w:p w14:paraId="4DA0099C" w14:textId="77777777" w:rsidR="00D06CEF" w:rsidRPr="009C6FD5" w:rsidRDefault="00D06CEF" w:rsidP="00D06CEF">
      <w:pPr>
        <w:rPr>
          <w:lang w:val="en-ZA"/>
        </w:rPr>
      </w:pPr>
      <w:r w:rsidRPr="009C6FD5">
        <w:rPr>
          <w:lang w:val="en-ZA"/>
        </w:rPr>
        <w:t xml:space="preserve">to ensure that your facts are correct.  </w:t>
      </w:r>
    </w:p>
    <w:p w14:paraId="0F9D722D" w14:textId="77777777" w:rsidR="00D06CEF" w:rsidRPr="009C6FD5" w:rsidRDefault="00D06CEF" w:rsidP="00D06CEF">
      <w:pPr>
        <w:rPr>
          <w:lang w:val="en-ZA"/>
        </w:rPr>
      </w:pPr>
      <w:r w:rsidRPr="009C6FD5">
        <w:rPr>
          <w:lang w:val="en-ZA"/>
        </w:rPr>
        <w:t>Preferably, you should use more than one manual, more than one website and the knowledge of more than one expert for each aspect that has to be checked.  If most or all you sources state the same basic fact, you can be reasonably sure that the fact is correct.</w:t>
      </w:r>
    </w:p>
    <w:p w14:paraId="2631ED49" w14:textId="77777777" w:rsidR="00D06CEF" w:rsidRPr="00DB0F3E" w:rsidRDefault="00D06CEF" w:rsidP="00DB0F3E">
      <w:pPr>
        <w:pStyle w:val="Heading3"/>
      </w:pPr>
      <w:bookmarkStart w:id="633" w:name="_Toc495930194"/>
      <w:r w:rsidRPr="00DB0F3E">
        <w:t>Recording</w:t>
      </w:r>
      <w:bookmarkEnd w:id="633"/>
    </w:p>
    <w:p w14:paraId="6468C130" w14:textId="77777777" w:rsidR="00D06CEF" w:rsidRPr="009C6FD5" w:rsidRDefault="00D06CEF" w:rsidP="00D06CEF">
      <w:pPr>
        <w:rPr>
          <w:lang w:val="en-ZA"/>
        </w:rPr>
      </w:pPr>
      <w:r w:rsidRPr="009C6FD5">
        <w:rPr>
          <w:lang w:val="en-ZA"/>
        </w:rPr>
        <w:t>Once you have sifted and verified your information, record it in the categories you have selected.  This recording is in draft form, usually in the form of rough notes.</w:t>
      </w:r>
    </w:p>
    <w:p w14:paraId="21C84D12" w14:textId="77777777" w:rsidR="00D06CEF" w:rsidRPr="009C6FD5" w:rsidRDefault="00D06CEF" w:rsidP="00D06CEF">
      <w:pPr>
        <w:rPr>
          <w:lang w:val="en-ZA"/>
        </w:rPr>
      </w:pPr>
      <w:r w:rsidRPr="009C6FD5">
        <w:rPr>
          <w:lang w:val="en-ZA"/>
        </w:rPr>
        <w:t>Any arguments used in your document must be supported by sound reasons and facts.  You have to justify your feeling about the matter with facts in order to persuade the reader to your point of view.  Something your neighbour said about the matter is not fact – you have to verify the statement your neighbour made.</w:t>
      </w:r>
    </w:p>
    <w:p w14:paraId="1C415DF8" w14:textId="77777777" w:rsidR="00D06CEF" w:rsidRPr="009C6FD5" w:rsidRDefault="00D06CEF" w:rsidP="00D06CEF">
      <w:pPr>
        <w:rPr>
          <w:lang w:val="en-ZA"/>
        </w:rPr>
      </w:pPr>
      <w:r w:rsidRPr="009C6FD5">
        <w:rPr>
          <w:lang w:val="en-ZA"/>
        </w:rPr>
        <w:t>Now you are ready to draft a copy of the final document.</w:t>
      </w:r>
    </w:p>
    <w:p w14:paraId="12BEAFF0" w14:textId="77777777" w:rsidR="00D06CEF" w:rsidRPr="00DB0F3E" w:rsidRDefault="00D06CEF" w:rsidP="00DB0F3E">
      <w:pPr>
        <w:pStyle w:val="Heading4"/>
      </w:pPr>
      <w:r w:rsidRPr="00DB0F3E">
        <w:t>Before you start writing/signing your text you have to plan what you are going to write</w:t>
      </w:r>
    </w:p>
    <w:p w14:paraId="3870508C" w14:textId="77777777" w:rsidR="00D06CEF" w:rsidRPr="009C6FD5" w:rsidRDefault="00483466" w:rsidP="004B6149">
      <w:pPr>
        <w:pStyle w:val="ListBullet2"/>
        <w:rPr>
          <w:lang w:val="en-ZA"/>
        </w:rPr>
      </w:pPr>
      <w:r w:rsidRPr="009C6FD5">
        <w:rPr>
          <w:noProof/>
          <w:lang w:val="en-ZA" w:eastAsia="en-ZA"/>
        </w:rPr>
        <w:drawing>
          <wp:anchor distT="0" distB="0" distL="114300" distR="114300" simplePos="0" relativeHeight="251639296" behindDoc="0" locked="0" layoutInCell="1" allowOverlap="1" wp14:anchorId="7C02E156" wp14:editId="158BA073">
            <wp:simplePos x="0" y="0"/>
            <wp:positionH relativeFrom="column">
              <wp:posOffset>-228600</wp:posOffset>
            </wp:positionH>
            <wp:positionV relativeFrom="paragraph">
              <wp:posOffset>116840</wp:posOffset>
            </wp:positionV>
            <wp:extent cx="2374900" cy="1334770"/>
            <wp:effectExtent l="0" t="0" r="6350" b="0"/>
            <wp:wrapSquare wrapText="bothSides"/>
            <wp:docPr id="9674" name="Picture 9674" descr="BOOK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4" descr="BOOK05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74900" cy="1334770"/>
                    </a:xfrm>
                    <a:prstGeom prst="rect">
                      <a:avLst/>
                    </a:prstGeom>
                    <a:noFill/>
                  </pic:spPr>
                </pic:pic>
              </a:graphicData>
            </a:graphic>
            <wp14:sizeRelH relativeFrom="page">
              <wp14:pctWidth>0</wp14:pctWidth>
            </wp14:sizeRelH>
            <wp14:sizeRelV relativeFrom="page">
              <wp14:pctHeight>0</wp14:pctHeight>
            </wp14:sizeRelV>
          </wp:anchor>
        </w:drawing>
      </w:r>
      <w:r w:rsidR="00D06CEF" w:rsidRPr="009C6FD5">
        <w:rPr>
          <w:lang w:val="en-ZA"/>
        </w:rPr>
        <w:t>Who will you be writing for:  your friends and family, the general public, a business document, a newspaper or magazine article, etc.</w:t>
      </w:r>
    </w:p>
    <w:p w14:paraId="47CED3D7" w14:textId="77777777" w:rsidR="00D06CEF" w:rsidRPr="009C6FD5" w:rsidRDefault="00D06CEF" w:rsidP="004B6149">
      <w:pPr>
        <w:pStyle w:val="ListBullet2"/>
        <w:rPr>
          <w:lang w:val="en-ZA"/>
        </w:rPr>
      </w:pPr>
      <w:r w:rsidRPr="009C6FD5">
        <w:rPr>
          <w:lang w:val="en-ZA"/>
        </w:rPr>
        <w:t>In which register will you be writing the text: formal or informal</w:t>
      </w:r>
    </w:p>
    <w:p w14:paraId="64A1B5CC" w14:textId="77777777" w:rsidR="00D06CEF" w:rsidRPr="009C6FD5" w:rsidRDefault="00D06CEF" w:rsidP="004B6149">
      <w:pPr>
        <w:pStyle w:val="ListBullet2"/>
        <w:rPr>
          <w:lang w:val="en-ZA"/>
        </w:rPr>
      </w:pPr>
      <w:r w:rsidRPr="009C6FD5">
        <w:rPr>
          <w:lang w:val="en-ZA"/>
        </w:rPr>
        <w:t>Which writing style will you use: narrative, discursive, expository, etc.</w:t>
      </w:r>
    </w:p>
    <w:p w14:paraId="2AC83305" w14:textId="77777777" w:rsidR="00D06CEF" w:rsidRPr="009C6FD5" w:rsidRDefault="00D06CEF" w:rsidP="004B6149">
      <w:pPr>
        <w:pStyle w:val="ListBullet2"/>
        <w:rPr>
          <w:lang w:val="en-ZA"/>
        </w:rPr>
      </w:pPr>
      <w:r w:rsidRPr="009C6FD5">
        <w:rPr>
          <w:lang w:val="en-ZA"/>
        </w:rPr>
        <w:t>Will you write in the first person or the third person?</w:t>
      </w:r>
    </w:p>
    <w:p w14:paraId="5D5A0D79" w14:textId="77777777" w:rsidR="00D06CEF" w:rsidRPr="009C6FD5" w:rsidRDefault="00D06CEF" w:rsidP="004B6149">
      <w:pPr>
        <w:pStyle w:val="ListBullet2"/>
        <w:rPr>
          <w:lang w:val="en-ZA"/>
        </w:rPr>
      </w:pPr>
      <w:r w:rsidRPr="009C6FD5">
        <w:rPr>
          <w:lang w:val="en-ZA"/>
        </w:rPr>
        <w:t>Determine the research you will do</w:t>
      </w:r>
    </w:p>
    <w:p w14:paraId="62C3BFCF" w14:textId="77777777" w:rsidR="00D06CEF" w:rsidRPr="009C6FD5" w:rsidRDefault="00D06CEF" w:rsidP="004B6149">
      <w:pPr>
        <w:pStyle w:val="ListBullet2"/>
        <w:rPr>
          <w:lang w:val="en-ZA"/>
        </w:rPr>
      </w:pPr>
      <w:r w:rsidRPr="009C6FD5">
        <w:rPr>
          <w:lang w:val="en-ZA"/>
        </w:rPr>
        <w:t>Organise your writing: make sure ideas and facts flow logically</w:t>
      </w:r>
    </w:p>
    <w:p w14:paraId="0AA254C6" w14:textId="77777777" w:rsidR="00D06CEF" w:rsidRPr="00DB0F3E" w:rsidRDefault="00D06CEF" w:rsidP="00DB0F3E">
      <w:pPr>
        <w:pStyle w:val="Heading4"/>
      </w:pPr>
      <w:r w:rsidRPr="00DB0F3E">
        <w:t>Make your writing/signing interesting</w:t>
      </w:r>
    </w:p>
    <w:p w14:paraId="109AEAFA" w14:textId="77777777" w:rsidR="00D06CEF" w:rsidRPr="009C6FD5" w:rsidRDefault="00D06CEF" w:rsidP="004B6149">
      <w:pPr>
        <w:pStyle w:val="ListBullet2"/>
        <w:rPr>
          <w:lang w:val="en-ZA"/>
        </w:rPr>
      </w:pPr>
      <w:r w:rsidRPr="009C6FD5">
        <w:rPr>
          <w:lang w:val="en-ZA"/>
        </w:rPr>
        <w:t>Use numbers and bullets to separate ideas, facts and paragraphs.  You will find examples of bullets and numbers in this learner guide</w:t>
      </w:r>
    </w:p>
    <w:p w14:paraId="22353165" w14:textId="77777777" w:rsidR="00D06CEF" w:rsidRPr="009C6FD5" w:rsidRDefault="00D06CEF" w:rsidP="004B6149">
      <w:pPr>
        <w:pStyle w:val="ListBullet2"/>
        <w:rPr>
          <w:lang w:val="en-ZA"/>
        </w:rPr>
      </w:pPr>
      <w:r w:rsidRPr="009C6FD5">
        <w:rPr>
          <w:lang w:val="en-ZA"/>
        </w:rPr>
        <w:t>Use punctuation correctly: commas, periods, etc.</w:t>
      </w:r>
    </w:p>
    <w:p w14:paraId="6DB4A87C" w14:textId="77777777" w:rsidR="00D06CEF" w:rsidRPr="009C6FD5" w:rsidRDefault="00D06CEF" w:rsidP="004B6149">
      <w:pPr>
        <w:pStyle w:val="ListBullet2"/>
        <w:rPr>
          <w:lang w:val="en-ZA"/>
        </w:rPr>
      </w:pPr>
      <w:r w:rsidRPr="009C6FD5">
        <w:rPr>
          <w:lang w:val="en-ZA"/>
        </w:rPr>
        <w:t>Use titles, subtitles, headings, contents and index</w:t>
      </w:r>
    </w:p>
    <w:p w14:paraId="46B0911C" w14:textId="77777777" w:rsidR="00D06CEF" w:rsidRPr="009C6FD5" w:rsidRDefault="00D06CEF" w:rsidP="004B6149">
      <w:pPr>
        <w:pStyle w:val="ListBullet2"/>
        <w:rPr>
          <w:lang w:val="en-ZA"/>
        </w:rPr>
      </w:pPr>
      <w:r w:rsidRPr="009C6FD5">
        <w:rPr>
          <w:lang w:val="en-ZA"/>
        </w:rPr>
        <w:t>Use an introduction and a conclusion</w:t>
      </w:r>
    </w:p>
    <w:p w14:paraId="7EBBC6F2" w14:textId="77777777" w:rsidR="00D06CEF" w:rsidRPr="009C6FD5" w:rsidRDefault="00D06CEF" w:rsidP="004B6149">
      <w:pPr>
        <w:pStyle w:val="ListBullet2"/>
        <w:rPr>
          <w:lang w:val="en-ZA"/>
        </w:rPr>
      </w:pPr>
      <w:r w:rsidRPr="009C6FD5">
        <w:rPr>
          <w:lang w:val="en-ZA"/>
        </w:rPr>
        <w:t>Use visual images and captions with these images</w:t>
      </w:r>
    </w:p>
    <w:p w14:paraId="04CC21B6" w14:textId="77777777" w:rsidR="00D06CEF" w:rsidRPr="009C6FD5" w:rsidRDefault="00D06CEF" w:rsidP="004B6149">
      <w:pPr>
        <w:pStyle w:val="ListBullet2"/>
        <w:rPr>
          <w:lang w:val="en-ZA"/>
        </w:rPr>
      </w:pPr>
      <w:r w:rsidRPr="009C6FD5">
        <w:rPr>
          <w:lang w:val="en-ZA"/>
        </w:rPr>
        <w:t>Vary the length of your sentences</w:t>
      </w:r>
    </w:p>
    <w:p w14:paraId="2635F6E5" w14:textId="77777777" w:rsidR="00D06CEF" w:rsidRPr="009C6FD5" w:rsidRDefault="00D06CEF" w:rsidP="004B6149">
      <w:pPr>
        <w:pStyle w:val="ListBullet2"/>
        <w:rPr>
          <w:lang w:val="en-ZA"/>
        </w:rPr>
      </w:pPr>
      <w:r w:rsidRPr="009C6FD5">
        <w:rPr>
          <w:lang w:val="en-ZA"/>
        </w:rPr>
        <w:t>Structure your paragraphs correctly</w:t>
      </w:r>
    </w:p>
    <w:p w14:paraId="7F4D765F" w14:textId="77777777" w:rsidR="00D06CEF" w:rsidRPr="009C6FD5" w:rsidRDefault="00D06CEF" w:rsidP="004B6149">
      <w:pPr>
        <w:pStyle w:val="ListBullet2"/>
        <w:rPr>
          <w:lang w:val="en-ZA"/>
        </w:rPr>
      </w:pPr>
      <w:r w:rsidRPr="009C6FD5">
        <w:rPr>
          <w:lang w:val="en-ZA"/>
        </w:rPr>
        <w:t>If any action is required, make suggestions about the actions</w:t>
      </w:r>
    </w:p>
    <w:p w14:paraId="59C309C7" w14:textId="77777777" w:rsidR="00D06CEF" w:rsidRPr="009C6FD5" w:rsidRDefault="00D06CEF" w:rsidP="004B6149">
      <w:pPr>
        <w:pStyle w:val="ListBullet2"/>
        <w:rPr>
          <w:lang w:val="en-ZA"/>
        </w:rPr>
      </w:pPr>
      <w:r w:rsidRPr="009C6FD5">
        <w:rPr>
          <w:lang w:val="en-ZA"/>
        </w:rPr>
        <w:t>Put ideas forward</w:t>
      </w:r>
    </w:p>
    <w:p w14:paraId="2A5B0D75" w14:textId="77777777" w:rsidR="00D06CEF" w:rsidRPr="009C6FD5" w:rsidRDefault="00D06CEF" w:rsidP="004B6149">
      <w:pPr>
        <w:pStyle w:val="ListBullet2"/>
        <w:rPr>
          <w:lang w:val="en-ZA"/>
        </w:rPr>
      </w:pPr>
      <w:r w:rsidRPr="009C6FD5">
        <w:rPr>
          <w:lang w:val="en-ZA"/>
        </w:rPr>
        <w:t>Use appendices or addenda if required</w:t>
      </w:r>
    </w:p>
    <w:p w14:paraId="02200624" w14:textId="77777777" w:rsidR="00D06CEF" w:rsidRPr="009C6FD5" w:rsidRDefault="00D06CEF" w:rsidP="004B6149">
      <w:pPr>
        <w:pStyle w:val="ListBullet2"/>
        <w:rPr>
          <w:lang w:val="en-ZA"/>
        </w:rPr>
      </w:pPr>
      <w:r w:rsidRPr="009C6FD5">
        <w:rPr>
          <w:lang w:val="en-ZA"/>
        </w:rPr>
        <w:t>Use NMF’s (non manual features) appropriately</w:t>
      </w:r>
    </w:p>
    <w:p w14:paraId="2198553E" w14:textId="77777777" w:rsidR="00D06CEF" w:rsidRPr="00DB0F3E" w:rsidRDefault="00D06CEF" w:rsidP="00DB0F3E">
      <w:pPr>
        <w:pStyle w:val="Heading4"/>
      </w:pPr>
      <w:r w:rsidRPr="00DB0F3E">
        <w:t>Diction</w:t>
      </w:r>
    </w:p>
    <w:p w14:paraId="6C0AEDE9" w14:textId="77777777" w:rsidR="00D06CEF" w:rsidRPr="009C6FD5" w:rsidRDefault="00D06CEF" w:rsidP="004B6149">
      <w:pPr>
        <w:pStyle w:val="ListBullet2"/>
        <w:rPr>
          <w:lang w:val="en-ZA"/>
        </w:rPr>
      </w:pPr>
      <w:r w:rsidRPr="009C6FD5">
        <w:rPr>
          <w:lang w:val="en-ZA"/>
        </w:rPr>
        <w:t>Choose words or signs that are familiar and easy to understand</w:t>
      </w:r>
    </w:p>
    <w:p w14:paraId="7A55F1F0" w14:textId="77777777" w:rsidR="00D06CEF" w:rsidRPr="009C6FD5" w:rsidRDefault="00D06CEF" w:rsidP="004B6149">
      <w:pPr>
        <w:pStyle w:val="ListBullet2"/>
        <w:rPr>
          <w:lang w:val="en-ZA"/>
        </w:rPr>
      </w:pPr>
      <w:r w:rsidRPr="009C6FD5">
        <w:rPr>
          <w:lang w:val="en-ZA"/>
        </w:rPr>
        <w:t>Make sure that you are using the correct words or signs</w:t>
      </w:r>
    </w:p>
    <w:p w14:paraId="4E2F6C6A" w14:textId="77777777" w:rsidR="00D06CEF" w:rsidRPr="009C6FD5" w:rsidRDefault="00D06CEF" w:rsidP="004B6149">
      <w:pPr>
        <w:pStyle w:val="ListBullet2"/>
        <w:rPr>
          <w:lang w:val="en-ZA"/>
        </w:rPr>
      </w:pPr>
      <w:r w:rsidRPr="009C6FD5">
        <w:rPr>
          <w:lang w:val="en-ZA"/>
        </w:rPr>
        <w:t>Do not use technical language, legalisms, etc. when writing/signing for the general public.  When it is a business document, use of technical terms and jargon will be acceptable</w:t>
      </w:r>
    </w:p>
    <w:p w14:paraId="0C5EEB76" w14:textId="77777777" w:rsidR="00D06CEF" w:rsidRPr="009C6FD5" w:rsidRDefault="00D06CEF" w:rsidP="004B6149">
      <w:pPr>
        <w:pStyle w:val="ListBullet2"/>
        <w:rPr>
          <w:lang w:val="en-ZA"/>
        </w:rPr>
      </w:pPr>
      <w:r w:rsidRPr="009C6FD5">
        <w:rPr>
          <w:lang w:val="en-ZA"/>
        </w:rPr>
        <w:t>Do not use slang or write in dialect unless you are writing to entertain</w:t>
      </w:r>
    </w:p>
    <w:p w14:paraId="307BD640" w14:textId="77777777" w:rsidR="00D06CEF" w:rsidRPr="00DB0F3E" w:rsidRDefault="00D06CEF" w:rsidP="00DB0F3E">
      <w:pPr>
        <w:pStyle w:val="Heading4"/>
      </w:pPr>
      <w:bookmarkStart w:id="634" w:name="_Toc201052015"/>
      <w:r w:rsidRPr="00DB0F3E">
        <w:t>Document</w:t>
      </w:r>
      <w:bookmarkEnd w:id="634"/>
    </w:p>
    <w:p w14:paraId="19D71A90" w14:textId="77777777" w:rsidR="00D06CEF" w:rsidRPr="009C6FD5" w:rsidRDefault="00D06CEF" w:rsidP="00D06CEF">
      <w:pPr>
        <w:rPr>
          <w:lang w:val="en-ZA"/>
        </w:rPr>
      </w:pPr>
      <w:r w:rsidRPr="009C6FD5">
        <w:rPr>
          <w:lang w:val="en-ZA"/>
        </w:rPr>
        <w:t xml:space="preserve">When you are writing a document, it should be about a specific topic or theme.  The text you are writing will usually consist </w:t>
      </w:r>
      <w:r w:rsidRPr="009C6FD5">
        <w:rPr>
          <w:b/>
          <w:lang w:val="en-ZA"/>
        </w:rPr>
        <w:t>of more than one paragraph</w:t>
      </w:r>
      <w:r w:rsidRPr="009C6FD5">
        <w:rPr>
          <w:lang w:val="en-ZA"/>
        </w:rPr>
        <w:t>, each with its own topic but relating to the main topic of the document.</w:t>
      </w:r>
    </w:p>
    <w:p w14:paraId="6C22BA76" w14:textId="77777777" w:rsidR="00D06CEF" w:rsidRPr="009C6FD5" w:rsidRDefault="00D06CEF" w:rsidP="00D06CEF">
      <w:pPr>
        <w:rPr>
          <w:lang w:val="en-ZA"/>
        </w:rPr>
      </w:pPr>
      <w:r w:rsidRPr="009C6FD5">
        <w:rPr>
          <w:lang w:val="en-ZA"/>
        </w:rPr>
        <w:t xml:space="preserve">Your piece of writing should start with an </w:t>
      </w:r>
      <w:r w:rsidRPr="009C6FD5">
        <w:rPr>
          <w:b/>
          <w:lang w:val="en-ZA"/>
        </w:rPr>
        <w:t>introduction</w:t>
      </w:r>
      <w:r w:rsidRPr="009C6FD5">
        <w:rPr>
          <w:lang w:val="en-ZA"/>
        </w:rPr>
        <w:t xml:space="preserve"> of the theme of the document.  Your first paragraph would therefore be the introductory paragraph.  Keep your introductory paragraph short, relevant, and introduce the theme of the document.  The introductory paragraph must get the </w:t>
      </w:r>
      <w:r w:rsidRPr="009C6FD5">
        <w:rPr>
          <w:b/>
          <w:lang w:val="en-ZA"/>
        </w:rPr>
        <w:t>attention of the reader</w:t>
      </w:r>
      <w:r w:rsidRPr="009C6FD5">
        <w:rPr>
          <w:lang w:val="en-ZA"/>
        </w:rPr>
        <w:t>.</w:t>
      </w:r>
    </w:p>
    <w:p w14:paraId="0B582AE5" w14:textId="77777777" w:rsidR="00D06CEF" w:rsidRPr="009C6FD5" w:rsidRDefault="00D06CEF" w:rsidP="00D06CEF">
      <w:pPr>
        <w:rPr>
          <w:lang w:val="en-ZA"/>
        </w:rPr>
      </w:pPr>
      <w:r w:rsidRPr="009C6FD5">
        <w:rPr>
          <w:lang w:val="en-ZA"/>
        </w:rPr>
        <w:t>Your paragraphs must follow each other in a logical way, from point A to point B to point C.  The last sentence of the previous paragraph should lead to the next paragraph.  One thought should be connected to the next thought in a logical way.  Do not jump around from one topic to another without giving the reader some clues about your purpose.</w:t>
      </w:r>
    </w:p>
    <w:p w14:paraId="50724791" w14:textId="77777777" w:rsidR="00D06CEF" w:rsidRPr="00DB0F3E" w:rsidRDefault="00D06CEF" w:rsidP="00DB0F3E">
      <w:pPr>
        <w:pStyle w:val="Heading4"/>
      </w:pPr>
      <w:bookmarkStart w:id="635" w:name="_Toc201052016"/>
      <w:r w:rsidRPr="00DB0F3E">
        <w:t>Arranging The Paragraphs In A Logical Order</w:t>
      </w:r>
      <w:bookmarkEnd w:id="635"/>
    </w:p>
    <w:p w14:paraId="4B305E3E" w14:textId="77777777" w:rsidR="00D06CEF" w:rsidRPr="009C6FD5" w:rsidRDefault="00D06CEF" w:rsidP="00D06CEF">
      <w:pPr>
        <w:rPr>
          <w:szCs w:val="22"/>
          <w:lang w:val="en-ZA"/>
        </w:rPr>
      </w:pPr>
      <w:r w:rsidRPr="009C6FD5">
        <w:rPr>
          <w:lang w:val="en-ZA"/>
        </w:rPr>
        <w:t xml:space="preserve">You can use </w:t>
      </w:r>
      <w:r w:rsidRPr="009C6FD5">
        <w:rPr>
          <w:szCs w:val="22"/>
          <w:lang w:val="en-ZA"/>
        </w:rPr>
        <w:t xml:space="preserve">cause and effect and contrast to help you arrange your paragraphs in a logical way.  </w:t>
      </w:r>
    </w:p>
    <w:p w14:paraId="199C3ED4" w14:textId="77777777" w:rsidR="00D06CEF" w:rsidRPr="009C6FD5" w:rsidRDefault="00D06CEF" w:rsidP="004B6149">
      <w:pPr>
        <w:pStyle w:val="ListBullet2"/>
        <w:rPr>
          <w:lang w:val="en-ZA"/>
        </w:rPr>
      </w:pPr>
      <w:r w:rsidRPr="009C6FD5">
        <w:rPr>
          <w:b/>
          <w:lang w:val="en-ZA"/>
        </w:rPr>
        <w:t>Contrast</w:t>
      </w:r>
      <w:r w:rsidRPr="009C6FD5">
        <w:rPr>
          <w:lang w:val="en-ZA"/>
        </w:rPr>
        <w:t xml:space="preserve"> is when you contrast one theme, thought, opinion or product with another. </w:t>
      </w:r>
    </w:p>
    <w:p w14:paraId="1A22F760" w14:textId="77777777" w:rsidR="00D06CEF" w:rsidRPr="009C6FD5" w:rsidRDefault="00D06CEF" w:rsidP="004B6149">
      <w:pPr>
        <w:pStyle w:val="ListBullet2"/>
        <w:rPr>
          <w:szCs w:val="22"/>
          <w:lang w:val="en-ZA"/>
        </w:rPr>
      </w:pPr>
      <w:r w:rsidRPr="009C6FD5">
        <w:rPr>
          <w:b/>
          <w:lang w:val="en-ZA"/>
        </w:rPr>
        <w:t>Cause and effect</w:t>
      </w:r>
      <w:r w:rsidRPr="009C6FD5">
        <w:rPr>
          <w:lang w:val="en-ZA"/>
        </w:rPr>
        <w:t>: you can, for example, progress from the causes of war to the consequences</w:t>
      </w:r>
      <w:r w:rsidRPr="009C6FD5">
        <w:rPr>
          <w:szCs w:val="22"/>
          <w:lang w:val="en-ZA"/>
        </w:rPr>
        <w:t>(effect) of the civil war on ordinary people.</w:t>
      </w:r>
    </w:p>
    <w:p w14:paraId="4A78E5BB" w14:textId="77777777" w:rsidR="00D06CEF" w:rsidRPr="009C6FD5" w:rsidRDefault="00483466" w:rsidP="00D06CEF">
      <w:pPr>
        <w:rPr>
          <w:lang w:val="en-ZA"/>
        </w:rPr>
      </w:pPr>
      <w:r w:rsidRPr="009C6FD5">
        <w:rPr>
          <w:noProof/>
          <w:lang w:val="en-ZA" w:eastAsia="en-ZA"/>
        </w:rPr>
        <mc:AlternateContent>
          <mc:Choice Requires="wps">
            <w:drawing>
              <wp:anchor distT="0" distB="0" distL="114300" distR="114300" simplePos="0" relativeHeight="251641344" behindDoc="0" locked="0" layoutInCell="1" allowOverlap="1" wp14:anchorId="2897072A" wp14:editId="44FA9041">
                <wp:simplePos x="0" y="0"/>
                <wp:positionH relativeFrom="column">
                  <wp:posOffset>57150</wp:posOffset>
                </wp:positionH>
                <wp:positionV relativeFrom="paragraph">
                  <wp:posOffset>141605</wp:posOffset>
                </wp:positionV>
                <wp:extent cx="2057400" cy="974090"/>
                <wp:effectExtent l="9525" t="8255" r="9525" b="8255"/>
                <wp:wrapSquare wrapText="bothSides"/>
                <wp:docPr id="4" name="WordArt 96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2057400" cy="974090"/>
                        </a:xfrm>
                        <a:prstGeom prst="rect">
                          <a:avLst/>
                        </a:prstGeom>
                        <a:extLst>
                          <a:ext uri="{AF507438-7753-43E0-B8FC-AC1667EBCBE1}">
                            <a14:hiddenEffects xmlns:a14="http://schemas.microsoft.com/office/drawing/2010/main">
                              <a:effectLst/>
                            </a14:hiddenEffects>
                          </a:ext>
                        </a:extLst>
                      </wps:spPr>
                      <wps:txbx>
                        <w:txbxContent>
                          <w:p w14:paraId="56747D27" w14:textId="77777777" w:rsidR="00DB0F3E" w:rsidRDefault="00DB0F3E" w:rsidP="00483466">
                            <w:pPr>
                              <w:pStyle w:val="NormalWeb"/>
                              <w:spacing w:before="0" w:beforeAutospacing="0" w:after="0" w:afterAutospacing="0"/>
                              <w:jc w:val="center"/>
                              <w:rPr>
                                <w:sz w:val="24"/>
                              </w:rPr>
                            </w:pPr>
                            <w:r>
                              <w:rPr>
                                <w:rFonts w:ascii="Aladdin" w:hAnsi="Aladdin"/>
                                <w:color w:val="C0C0C0"/>
                                <w:sz w:val="72"/>
                                <w:szCs w:val="72"/>
                                <w14:textOutline w14:w="9525" w14:cap="flat" w14:cmpd="sng" w14:algn="ctr">
                                  <w14:solidFill>
                                    <w14:srgbClr w14:val="000000"/>
                                  </w14:solidFill>
                                  <w14:prstDash w14:val="solid"/>
                                  <w14:round/>
                                </w14:textOutline>
                              </w:rPr>
                              <w:t>1930 - 2006</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897072A" id="WordArt 9676" o:spid="_x0000_s1042" type="#_x0000_t202" style="position:absolute;left:0;text-align:left;margin-left:4.5pt;margin-top:11.15pt;width:162pt;height:76.7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" filled="f" stroked="f">
                <o:lock v:ext="edit" shapetype="t"/>
                <v:textbox style="mso-fit-shape-to-text:t">
                  <w:txbxContent>
                    <w:p w14:paraId="56747D27" w14:textId="77777777" w:rsidR="00DB0F3E" w:rsidRDefault="00DB0F3E" w:rsidP="00483466">
                      <w:pPr>
                        <w:pStyle w:val="NormalWeb"/>
                        <w:spacing w:before="0" w:beforeAutospacing="0" w:after="0" w:afterAutospacing="0"/>
                        <w:jc w:val="center"/>
                        <w:rPr>
                          <w:sz w:val="24"/>
                        </w:rPr>
                      </w:pPr>
                      <w:r>
                        <w:rPr>
                          <w:rFonts w:ascii="Aladdin" w:hAnsi="Aladdin"/>
                          <w:color w:val="C0C0C0"/>
                          <w:sz w:val="72"/>
                          <w:szCs w:val="72"/>
                          <w14:textOutline w14:w="9525" w14:cap="flat" w14:cmpd="sng" w14:algn="ctr">
                            <w14:solidFill>
                              <w14:srgbClr w14:val="000000"/>
                            </w14:solidFill>
                            <w14:prstDash w14:val="solid"/>
                            <w14:round/>
                          </w14:textOutline>
                        </w:rPr>
                        <w:t>1930 - 2006</w:t>
                      </w:r>
                    </w:p>
                  </w:txbxContent>
                </v:textbox>
                <w10:wrap type="square"/>
              </v:shape>
            </w:pict>
          </mc:Fallback>
        </mc:AlternateContent>
      </w:r>
      <w:r w:rsidR="00D06CEF" w:rsidRPr="009C6FD5">
        <w:rPr>
          <w:szCs w:val="22"/>
          <w:lang w:val="en-ZA"/>
        </w:rPr>
        <w:t xml:space="preserve">If you are writing about something that happens over a period of time, you can arrange your paragraphs </w:t>
      </w:r>
      <w:r w:rsidR="00D06CEF" w:rsidRPr="009C6FD5">
        <w:rPr>
          <w:b/>
          <w:szCs w:val="22"/>
          <w:lang w:val="en-ZA"/>
        </w:rPr>
        <w:t>chronologically</w:t>
      </w:r>
      <w:r w:rsidR="00D06CEF" w:rsidRPr="009C6FD5">
        <w:rPr>
          <w:szCs w:val="22"/>
          <w:lang w:val="en-ZA"/>
        </w:rPr>
        <w:t>: start with the earliest date and end with the latest date.  When writing about droughts in South Africa you can start with the big drought in the 1930s and end with the current drought.</w:t>
      </w:r>
    </w:p>
    <w:p w14:paraId="1B121831" w14:textId="77777777" w:rsidR="00D06CEF" w:rsidRPr="009C6FD5" w:rsidRDefault="00D06CEF" w:rsidP="00D06CEF">
      <w:pPr>
        <w:rPr>
          <w:lang w:val="en-ZA"/>
        </w:rPr>
      </w:pPr>
      <w:r w:rsidRPr="009C6FD5">
        <w:rPr>
          <w:lang w:val="en-ZA"/>
        </w:rPr>
        <w:t xml:space="preserve">Any arguments used in your document must be </w:t>
      </w:r>
      <w:r w:rsidRPr="009C6FD5">
        <w:rPr>
          <w:b/>
          <w:lang w:val="en-ZA"/>
        </w:rPr>
        <w:t>supported by sound reasons and facts</w:t>
      </w:r>
      <w:r w:rsidRPr="009C6FD5">
        <w:rPr>
          <w:lang w:val="en-ZA"/>
        </w:rPr>
        <w:t>.  You have to justify your feeling about the matter with facts in order to persuade the reader to your point of view.  Something your neighbour said about the matter is not fact – you have to verify the statement your neighbour made.</w:t>
      </w:r>
    </w:p>
    <w:p w14:paraId="2036E0CD" w14:textId="77777777" w:rsidR="00D06CEF" w:rsidRPr="009C6FD5" w:rsidRDefault="00D06CEF" w:rsidP="00D06CEF">
      <w:pPr>
        <w:rPr>
          <w:lang w:val="en-ZA"/>
        </w:rPr>
      </w:pPr>
      <w:r w:rsidRPr="009C6FD5">
        <w:rPr>
          <w:lang w:val="en-ZA"/>
        </w:rPr>
        <w:t xml:space="preserve">Ensure that you </w:t>
      </w:r>
      <w:r w:rsidRPr="009C6FD5">
        <w:rPr>
          <w:b/>
          <w:lang w:val="en-ZA"/>
        </w:rPr>
        <w:t>state your point of view clearly</w:t>
      </w:r>
      <w:r w:rsidRPr="009C6FD5">
        <w:rPr>
          <w:lang w:val="en-ZA"/>
        </w:rPr>
        <w:t>.  Remember other people also have to understand your point of view.</w:t>
      </w:r>
    </w:p>
    <w:p w14:paraId="745AD982" w14:textId="77777777" w:rsidR="00D06CEF" w:rsidRPr="009C6FD5" w:rsidRDefault="00D06CEF" w:rsidP="00D06CEF">
      <w:pPr>
        <w:rPr>
          <w:lang w:val="en-ZA"/>
        </w:rPr>
      </w:pPr>
      <w:r w:rsidRPr="009C6FD5">
        <w:rPr>
          <w:lang w:val="en-ZA"/>
        </w:rPr>
        <w:t xml:space="preserve">If you want your writing to be clear, you have to ensure that you give the reader </w:t>
      </w:r>
      <w:r w:rsidRPr="009C6FD5">
        <w:rPr>
          <w:b/>
          <w:lang w:val="en-ZA"/>
        </w:rPr>
        <w:t>all the information</w:t>
      </w:r>
      <w:r w:rsidRPr="009C6FD5">
        <w:rPr>
          <w:lang w:val="en-ZA"/>
        </w:rPr>
        <w:t xml:space="preserve"> he/she requires to understand your reasoning.</w:t>
      </w:r>
    </w:p>
    <w:p w14:paraId="5C57438A" w14:textId="77777777" w:rsidR="00D06CEF" w:rsidRPr="009C6FD5" w:rsidRDefault="00483466" w:rsidP="00D06CEF">
      <w:pPr>
        <w:rPr>
          <w:lang w:val="en-ZA"/>
        </w:rPr>
      </w:pPr>
      <w:r w:rsidRPr="009C6FD5">
        <w:rPr>
          <w:noProof/>
          <w:lang w:val="en-ZA" w:eastAsia="en-ZA"/>
        </w:rPr>
        <mc:AlternateContent>
          <mc:Choice Requires="wps">
            <w:drawing>
              <wp:anchor distT="0" distB="0" distL="114300" distR="114300" simplePos="0" relativeHeight="251640320" behindDoc="0" locked="0" layoutInCell="1" allowOverlap="1" wp14:anchorId="5B7CD7B7" wp14:editId="5F6C79F8">
                <wp:simplePos x="0" y="0"/>
                <wp:positionH relativeFrom="column">
                  <wp:posOffset>5200650</wp:posOffset>
                </wp:positionH>
                <wp:positionV relativeFrom="paragraph">
                  <wp:posOffset>300355</wp:posOffset>
                </wp:positionV>
                <wp:extent cx="1155700" cy="1448435"/>
                <wp:effectExtent l="28575" t="0" r="92075" b="0"/>
                <wp:wrapSquare wrapText="bothSides"/>
                <wp:docPr id="3" name="WordArt 96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1155700" cy="1448435"/>
                        </a:xfrm>
                        <a:prstGeom prst="rect">
                          <a:avLst/>
                        </a:prstGeom>
                      </wps:spPr>
                      <wps:txbx>
                        <w:txbxContent>
                          <w:p w14:paraId="5FA9235E" w14:textId="77777777" w:rsidR="00DB0F3E" w:rsidRDefault="00DB0F3E" w:rsidP="00483466">
                            <w:pPr>
                              <w:pStyle w:val="NormalWeb"/>
                              <w:spacing w:before="0" w:beforeAutospacing="0" w:after="0" w:afterAutospacing="0"/>
                              <w:jc w:val="center"/>
                              <w:rPr>
                                <w:sz w:val="24"/>
                              </w:rPr>
                            </w:pPr>
                            <w:r w:rsidRPr="00D12EE7">
                              <w:rPr>
                                <w:rFonts w:ascii="Wingdings"/>
                                <w:color w:val="33CCFF"/>
                                <w:spacing w:val="-72"/>
                                <w:sz w:val="72"/>
                                <w:szCs w:val="72"/>
                                <w14:shadow w14:blurRad="0" w14:dist="125730" w14:dir="18900000" w14:sx="100000" w14:sy="100000" w14:kx="0" w14:ky="0" w14:algn="ctr">
                                  <w14:srgbClr w14:val="000099"/>
                                </w14:shadow>
                                <w14:textOutline w14:w="12700" w14:cap="flat" w14:cmpd="sng" w14:algn="ctr">
                                  <w14:solidFill>
                                    <w14:srgbClr w14:val="000099"/>
                                  </w14:solidFill>
                                  <w14:prstDash w14:val="solid"/>
                                  <w14:round/>
                                </w14:textOutline>
                              </w:rPr>
                              <w:t></w:t>
                            </w:r>
                          </w:p>
                        </w:txbxContent>
                      </wps:txbx>
                      <wps:bodyPr wrap="square" numCol="1" fromWordArt="1">
                        <a:prstTxWarp prst="textDoubleWave1">
                          <a:avLst>
                            <a:gd name="adj1" fmla="val 6500"/>
                            <a:gd name="adj2" fmla="val 0"/>
                          </a:avLst>
                        </a:prstTxWarp>
                        <a:spAutoFit/>
                      </wps:bodyPr>
                    </wps:wsp>
                  </a:graphicData>
                </a:graphic>
                <wp14:sizeRelH relativeFrom="page">
                  <wp14:pctWidth>0</wp14:pctWidth>
                </wp14:sizeRelH>
                <wp14:sizeRelV relativeFrom="page">
                  <wp14:pctHeight>0</wp14:pctHeight>
                </wp14:sizeRelV>
              </wp:anchor>
            </w:drawing>
          </mc:Choice>
          <mc:Fallback>
            <w:pict>
              <v:shape w14:anchorId="5B7CD7B7" id="WordArt 9675" o:spid="_x0000_s1043" type="#_x0000_t202" style="position:absolute;left:0;text-align:left;margin-left:409.5pt;margin-top:23.65pt;width:91pt;height:114.0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" filled="f" stroked="f">
                <o:lock v:ext="edit" shapetype="t"/>
                <v:textbox style="mso-fit-shape-to-text:t">
                  <w:txbxContent>
                    <w:p w14:paraId="5FA9235E" w14:textId="77777777" w:rsidR="00DB0F3E" w:rsidRDefault="00DB0F3E" w:rsidP="00483466">
                      <w:pPr>
                        <w:pStyle w:val="NormalWeb"/>
                        <w:spacing w:before="0" w:beforeAutospacing="0" w:after="0" w:afterAutospacing="0"/>
                        <w:jc w:val="center"/>
                        <w:rPr>
                          <w:sz w:val="24"/>
                        </w:rPr>
                      </w:pPr>
                      <w:r w:rsidRPr="00D12EE7">
                        <w:rPr>
                          <w:rFonts w:ascii="Wingdings"/>
                          <w:color w:val="33CCFF"/>
                          <w:spacing w:val="-72"/>
                          <w:sz w:val="72"/>
                          <w:szCs w:val="72"/>
                          <w14:shadow w14:blurRad="0" w14:dist="125730" w14:dir="18900000" w14:sx="100000" w14:sy="100000" w14:kx="0" w14:ky="0" w14:algn="ctr">
                            <w14:srgbClr w14:val="000099"/>
                          </w14:shadow>
                          <w14:textOutline w14:w="12700" w14:cap="flat" w14:cmpd="sng" w14:algn="ctr">
                            <w14:solidFill>
                              <w14:srgbClr w14:val="000099"/>
                            </w14:solidFill>
                            <w14:prstDash w14:val="solid"/>
                            <w14:round/>
                          </w14:textOutline>
                        </w:rPr>
                        <w:t></w:t>
                      </w:r>
                    </w:p>
                  </w:txbxContent>
                </v:textbox>
                <w10:wrap type="square"/>
              </v:shape>
            </w:pict>
          </mc:Fallback>
        </mc:AlternateContent>
      </w:r>
      <w:r w:rsidR="00D06CEF" w:rsidRPr="009C6FD5">
        <w:rPr>
          <w:lang w:val="en-ZA"/>
        </w:rPr>
        <w:t xml:space="preserve">“They said it is going to rain today.”  This is a terrible sentence.  Who are “they”, where did they get their information from, where is it going to rain, where do they live – do they even live in the same area as you and I?  </w:t>
      </w:r>
    </w:p>
    <w:p w14:paraId="1AC6F3F4" w14:textId="77777777" w:rsidR="00D06CEF" w:rsidRPr="009C6FD5" w:rsidRDefault="00D06CEF" w:rsidP="00D06CEF">
      <w:pPr>
        <w:rPr>
          <w:lang w:val="en-ZA"/>
        </w:rPr>
      </w:pPr>
      <w:r w:rsidRPr="009C6FD5">
        <w:rPr>
          <w:b/>
          <w:lang w:val="en-ZA"/>
        </w:rPr>
        <w:t>Always check your facts for correctness</w:t>
      </w:r>
      <w:r w:rsidRPr="009C6FD5">
        <w:rPr>
          <w:lang w:val="en-ZA"/>
        </w:rPr>
        <w:t xml:space="preserve"> before you commit them to writing.  Readers are very critical and will never forgive you if you get your facts wrong.  Anything you write in future will be viewed with suspicion</w:t>
      </w:r>
    </w:p>
    <w:p w14:paraId="5D89A3EB" w14:textId="77777777" w:rsidR="00D06CEF" w:rsidRPr="009C6FD5" w:rsidRDefault="00D06CEF" w:rsidP="00D06CEF">
      <w:pPr>
        <w:rPr>
          <w:lang w:val="en-ZA"/>
        </w:rPr>
      </w:pPr>
      <w:r w:rsidRPr="009C6FD5">
        <w:rPr>
          <w:lang w:val="en-ZA"/>
        </w:rPr>
        <w:t>“The Weather Bureau predicts that there is an 80% chance of rain in Gauteng today.”  Now you have stated the source of your fact, you have backed your statement with an estimate of the possibility of rain and you have also made it clear where it will rain.  If it doesn’t rain, your readers cannot be angry with you, since you only reported what the Weather Bureau predicted.</w:t>
      </w:r>
    </w:p>
    <w:p w14:paraId="046244C4" w14:textId="77777777" w:rsidR="00D06CEF" w:rsidRPr="009C6FD5" w:rsidRDefault="00D06CEF" w:rsidP="00D06CEF">
      <w:pPr>
        <w:rPr>
          <w:lang w:val="en-ZA"/>
        </w:rPr>
      </w:pPr>
    </w:p>
    <w:p w14:paraId="48F4D73D" w14:textId="77777777" w:rsidR="00D06CEF" w:rsidRPr="009C6FD5" w:rsidRDefault="00D06CEF" w:rsidP="00D06CEF">
      <w:pPr>
        <w:rPr>
          <w:lang w:val="en-ZA"/>
        </w:rPr>
      </w:pPr>
      <w:r w:rsidRPr="009C6FD5">
        <w:rPr>
          <w:lang w:val="en-ZA"/>
        </w:rPr>
        <w:t xml:space="preserve">At the end of your document, you have to come to a </w:t>
      </w:r>
      <w:r w:rsidRPr="009C6FD5">
        <w:rPr>
          <w:b/>
          <w:lang w:val="en-ZA"/>
        </w:rPr>
        <w:t>conclusion</w:t>
      </w:r>
      <w:r w:rsidRPr="009C6FD5">
        <w:rPr>
          <w:lang w:val="en-ZA"/>
        </w:rPr>
        <w:t>, where you connect all the facts that you stated previously.  State your conclusion or recommendation clearly and make sure that it is based on the facts you stated.  The conclusion can be:</w:t>
      </w:r>
    </w:p>
    <w:p w14:paraId="73F2164D" w14:textId="77777777" w:rsidR="00D06CEF" w:rsidRPr="009C6FD5" w:rsidRDefault="00D06CEF" w:rsidP="004B6149">
      <w:pPr>
        <w:pStyle w:val="ListBullet2"/>
        <w:rPr>
          <w:lang w:val="en-ZA"/>
        </w:rPr>
      </w:pPr>
      <w:r w:rsidRPr="009C6FD5">
        <w:rPr>
          <w:lang w:val="en-ZA"/>
        </w:rPr>
        <w:t xml:space="preserve">A short </w:t>
      </w:r>
      <w:r w:rsidRPr="009C6FD5">
        <w:rPr>
          <w:b/>
          <w:lang w:val="en-ZA"/>
        </w:rPr>
        <w:t>summary</w:t>
      </w:r>
      <w:r w:rsidRPr="009C6FD5">
        <w:rPr>
          <w:lang w:val="en-ZA"/>
        </w:rPr>
        <w:t xml:space="preserve"> of the main points of your document.</w:t>
      </w:r>
    </w:p>
    <w:p w14:paraId="294E6B54" w14:textId="77777777" w:rsidR="00D06CEF" w:rsidRPr="009C6FD5" w:rsidRDefault="00D06CEF" w:rsidP="004B6149">
      <w:pPr>
        <w:pStyle w:val="ListBullet2"/>
        <w:rPr>
          <w:lang w:val="en-ZA"/>
        </w:rPr>
      </w:pPr>
      <w:r w:rsidRPr="009C6FD5">
        <w:rPr>
          <w:lang w:val="en-ZA"/>
        </w:rPr>
        <w:t xml:space="preserve">A </w:t>
      </w:r>
      <w:r w:rsidRPr="009C6FD5">
        <w:rPr>
          <w:b/>
          <w:lang w:val="en-ZA"/>
        </w:rPr>
        <w:t>direct-approach</w:t>
      </w:r>
      <w:r w:rsidRPr="009C6FD5">
        <w:rPr>
          <w:lang w:val="en-ZA"/>
        </w:rPr>
        <w:t xml:space="preserve"> conclusion where you show the reader how the message relates to him/her.</w:t>
      </w:r>
    </w:p>
    <w:p w14:paraId="407849F6" w14:textId="77777777" w:rsidR="00D06CEF" w:rsidRPr="009C6FD5" w:rsidRDefault="00D06CEF" w:rsidP="004B6149">
      <w:pPr>
        <w:pStyle w:val="ListBullet2"/>
        <w:rPr>
          <w:lang w:val="en-ZA"/>
        </w:rPr>
      </w:pPr>
      <w:r w:rsidRPr="009C6FD5">
        <w:rPr>
          <w:b/>
          <w:lang w:val="en-ZA"/>
        </w:rPr>
        <w:t>Plan of action</w:t>
      </w:r>
      <w:r w:rsidRPr="009C6FD5">
        <w:rPr>
          <w:lang w:val="en-ZA"/>
        </w:rPr>
        <w:t xml:space="preserve"> conclusion where you answer the question of what should be done about the matters discussed in the body of your document.</w:t>
      </w:r>
    </w:p>
    <w:p w14:paraId="61BA310A" w14:textId="77777777" w:rsidR="00D06CEF" w:rsidRPr="009C6FD5" w:rsidRDefault="00D06CEF" w:rsidP="00D06CEF">
      <w:pPr>
        <w:pStyle w:val="L"/>
        <w:tabs>
          <w:tab w:val="clear" w:pos="556"/>
        </w:tabs>
        <w:ind w:left="0" w:firstLine="0"/>
        <w:rPr>
          <w:color w:val="000000"/>
          <w:lang w:val="en-ZA"/>
        </w:rPr>
      </w:pPr>
    </w:p>
    <w:p w14:paraId="3EF84232" w14:textId="77777777" w:rsidR="00D06CEF" w:rsidRPr="009C6FD5" w:rsidRDefault="00D06CEF" w:rsidP="00284100">
      <w:pPr>
        <w:pStyle w:val="MyFormAssmtHdg"/>
      </w:pPr>
      <w:bookmarkStart w:id="636" w:name="_Toc201073957"/>
      <w:bookmarkStart w:id="637" w:name="_Toc495930195"/>
      <w:r w:rsidRPr="009C6FD5">
        <w:t>Activity 9 (</w:t>
      </w:r>
      <w:r w:rsidR="00101667" w:rsidRPr="009C6FD5">
        <w:t>8967</w:t>
      </w:r>
      <w:r w:rsidRPr="009C6FD5">
        <w:t xml:space="preserve"> SO4, AC1-6)</w:t>
      </w:r>
      <w:bookmarkEnd w:id="636"/>
      <w:bookmarkEnd w:id="637"/>
    </w:p>
    <w:p w14:paraId="551051C7" w14:textId="77777777" w:rsidR="00D06CEF" w:rsidRPr="009C6FD5" w:rsidRDefault="00D06CEF" w:rsidP="00D06CEF">
      <w:pPr>
        <w:pStyle w:val="L"/>
        <w:tabs>
          <w:tab w:val="clear" w:pos="556"/>
        </w:tabs>
        <w:ind w:left="0" w:firstLine="0"/>
        <w:rPr>
          <w:color w:val="000000"/>
          <w:lang w:val="en-ZA"/>
        </w:rPr>
      </w:pPr>
    </w:p>
    <w:p w14:paraId="6E1E226C" w14:textId="77777777" w:rsidR="00D06CEF" w:rsidRPr="009C6FD5" w:rsidRDefault="00D06CEF" w:rsidP="00D06CEF">
      <w:pPr>
        <w:pStyle w:val="L"/>
        <w:tabs>
          <w:tab w:val="clear" w:pos="556"/>
        </w:tabs>
        <w:rPr>
          <w:lang w:val="en-ZA"/>
        </w:rPr>
      </w:pPr>
      <w:r w:rsidRPr="009C6FD5">
        <w:rPr>
          <w:lang w:val="en-ZA"/>
        </w:rPr>
        <w:br w:type="page"/>
      </w:r>
    </w:p>
    <w:p w14:paraId="151B6EFD" w14:textId="77777777" w:rsidR="00D06CEF" w:rsidRPr="009C6FD5" w:rsidRDefault="00284100" w:rsidP="00D06CEF">
      <w:pPr>
        <w:pStyle w:val="LCHeading1"/>
        <w:rPr>
          <w:rFonts w:ascii="Tahoma" w:hAnsi="Tahoma" w:cs="Tahoma"/>
          <w:color w:val="000000"/>
          <w:sz w:val="18"/>
          <w:szCs w:val="18"/>
        </w:rPr>
      </w:pPr>
      <w:bookmarkStart w:id="638" w:name="_Toc201073958"/>
      <w:bookmarkStart w:id="639" w:name="_Toc495930196"/>
      <w:r w:rsidRPr="009C6FD5">
        <w:rPr>
          <w:noProof/>
        </w:rPr>
        <w:t>SECTION 9: TEAMWORK</w:t>
      </w:r>
      <w:bookmarkEnd w:id="638"/>
      <w:bookmarkEnd w:id="639"/>
    </w:p>
    <w:p w14:paraId="587DAD29" w14:textId="77777777" w:rsidR="002A7E9C" w:rsidRPr="00DB0F3E" w:rsidRDefault="002A7E9C" w:rsidP="00DB0F3E">
      <w:pPr>
        <w:pStyle w:val="Heading4"/>
      </w:pPr>
      <w:r w:rsidRPr="00DB0F3E">
        <w:t>Outcome</w:t>
      </w:r>
    </w:p>
    <w:p w14:paraId="6868E225" w14:textId="77777777" w:rsidR="00D06CEF" w:rsidRPr="009C6FD5" w:rsidRDefault="00D06CEF" w:rsidP="002A7E9C">
      <w:pPr>
        <w:rPr>
          <w:lang w:val="en-ZA"/>
        </w:rPr>
      </w:pPr>
      <w:r w:rsidRPr="009C6FD5">
        <w:rPr>
          <w:lang w:val="en-ZA"/>
        </w:rPr>
        <w:t>Function in a team</w:t>
      </w:r>
    </w:p>
    <w:p w14:paraId="1AB8A6FF" w14:textId="77777777" w:rsidR="00D06CEF" w:rsidRPr="00DB0F3E" w:rsidRDefault="001328FB" w:rsidP="00DB0F3E">
      <w:pPr>
        <w:pStyle w:val="Heading4"/>
      </w:pPr>
      <w:r w:rsidRPr="00DB0F3E">
        <w:t>Assessment criteria</w:t>
      </w:r>
      <w:r w:rsidR="00D06CEF" w:rsidRPr="00DB0F3E">
        <w:t xml:space="preserve"> </w:t>
      </w:r>
    </w:p>
    <w:p w14:paraId="38EB3A49" w14:textId="77777777" w:rsidR="00D06CEF" w:rsidRPr="009C6FD5" w:rsidRDefault="00D06CEF" w:rsidP="00830B58">
      <w:pPr>
        <w:rPr>
          <w:lang w:val="en-ZA"/>
        </w:rPr>
      </w:pPr>
      <w:r w:rsidRPr="009C6FD5">
        <w:rPr>
          <w:lang w:val="en-ZA"/>
        </w:rPr>
        <w:t>On completion of this section you will be able to ensure that:</w:t>
      </w:r>
    </w:p>
    <w:p w14:paraId="3327DE75" w14:textId="77777777" w:rsidR="00D06CEF" w:rsidRPr="009C6FD5" w:rsidRDefault="00D06CEF" w:rsidP="002A7E9C">
      <w:pPr>
        <w:pStyle w:val="ListBullet2"/>
        <w:rPr>
          <w:lang w:val="en-ZA"/>
        </w:rPr>
      </w:pPr>
      <w:r w:rsidRPr="009C6FD5">
        <w:rPr>
          <w:lang w:val="en-ZA"/>
        </w:rPr>
        <w:t>Active participation happens in group learning situations: Discussions, activities, workshops</w:t>
      </w:r>
    </w:p>
    <w:p w14:paraId="1B8E037A" w14:textId="77777777" w:rsidR="00D06CEF" w:rsidRPr="009C6FD5" w:rsidRDefault="00D06CEF" w:rsidP="002A7E9C">
      <w:pPr>
        <w:pStyle w:val="ListBullet2"/>
        <w:rPr>
          <w:lang w:val="en-ZA"/>
        </w:rPr>
      </w:pPr>
      <w:r w:rsidRPr="009C6FD5">
        <w:rPr>
          <w:lang w:val="en-ZA"/>
        </w:rPr>
        <w:t>Responsibilities in the team are taken up and group work conventions are applied in learning situations: Turn taking, rotation of roles: conducting, chairing, recording, and reporting</w:t>
      </w:r>
    </w:p>
    <w:p w14:paraId="3228120C" w14:textId="77777777" w:rsidR="00D06CEF" w:rsidRPr="009C6FD5" w:rsidRDefault="00D06CEF" w:rsidP="002A7E9C">
      <w:pPr>
        <w:pStyle w:val="ListBullet2"/>
        <w:rPr>
          <w:lang w:val="en-ZA"/>
        </w:rPr>
      </w:pPr>
      <w:r w:rsidRPr="009C6FD5">
        <w:rPr>
          <w:lang w:val="en-ZA"/>
        </w:rPr>
        <w:t>Negotiating techniques are practised</w:t>
      </w:r>
    </w:p>
    <w:p w14:paraId="46492F13" w14:textId="77777777" w:rsidR="00D06CEF" w:rsidRPr="009C6FD5" w:rsidRDefault="00D06CEF" w:rsidP="002A7E9C">
      <w:pPr>
        <w:pStyle w:val="ListBullet2"/>
        <w:rPr>
          <w:lang w:val="en-ZA"/>
        </w:rPr>
      </w:pPr>
      <w:r w:rsidRPr="009C6FD5">
        <w:rPr>
          <w:lang w:val="en-ZA"/>
        </w:rPr>
        <w:t>Teamwork results in meaningful products or outcomes: Reaching consensus, completing tasks</w:t>
      </w:r>
    </w:p>
    <w:p w14:paraId="009FC825" w14:textId="77777777" w:rsidR="00D06CEF" w:rsidRPr="009C6FD5" w:rsidRDefault="00D06CEF" w:rsidP="005736AC">
      <w:pPr>
        <w:pStyle w:val="Heading2"/>
        <w:rPr>
          <w:lang w:val="en-ZA"/>
        </w:rPr>
      </w:pPr>
      <w:bookmarkStart w:id="640" w:name="_Toc151357293"/>
      <w:bookmarkStart w:id="641" w:name="_Toc137908244"/>
      <w:bookmarkStart w:id="642" w:name="_Toc201073959"/>
      <w:bookmarkStart w:id="643" w:name="_Toc495930197"/>
      <w:r w:rsidRPr="009C6FD5">
        <w:rPr>
          <w:lang w:val="en-ZA"/>
        </w:rPr>
        <w:t>Team Members</w:t>
      </w:r>
      <w:bookmarkEnd w:id="640"/>
      <w:bookmarkEnd w:id="641"/>
      <w:bookmarkEnd w:id="642"/>
      <w:bookmarkEnd w:id="643"/>
    </w:p>
    <w:p w14:paraId="0CCDD78F" w14:textId="77777777" w:rsidR="00D06CEF" w:rsidRPr="009C6FD5" w:rsidRDefault="00D06CEF" w:rsidP="00D06CEF">
      <w:pPr>
        <w:rPr>
          <w:szCs w:val="26"/>
          <w:lang w:val="en-ZA"/>
        </w:rPr>
      </w:pPr>
      <w:r w:rsidRPr="009C6FD5">
        <w:rPr>
          <w:szCs w:val="26"/>
          <w:lang w:val="en-ZA"/>
        </w:rPr>
        <w:t>When you are working in a team each team member has to commit to the following in order to ensure the team functions effectively:</w:t>
      </w:r>
      <w:r w:rsidRPr="009C6FD5">
        <w:rPr>
          <w:lang w:val="en-ZA"/>
        </w:rPr>
        <w:t xml:space="preserve"> </w:t>
      </w:r>
    </w:p>
    <w:p w14:paraId="4FD3518E" w14:textId="77777777" w:rsidR="00D06CEF" w:rsidRPr="009C6FD5" w:rsidRDefault="00D06CEF" w:rsidP="002A7E9C">
      <w:pPr>
        <w:pStyle w:val="ListBullet2"/>
        <w:rPr>
          <w:lang w:val="en-ZA"/>
        </w:rPr>
      </w:pPr>
      <w:r w:rsidRPr="009C6FD5">
        <w:rPr>
          <w:lang w:val="en-ZA"/>
        </w:rPr>
        <w:t>Commit to work together in a team, commit to the goals and purposes of a team, find your place in the team so that you can also feel you belong.</w:t>
      </w:r>
    </w:p>
    <w:p w14:paraId="78EC9A4C" w14:textId="77777777" w:rsidR="00D06CEF" w:rsidRPr="009C6FD5" w:rsidRDefault="00D06CEF" w:rsidP="002A7E9C">
      <w:pPr>
        <w:pStyle w:val="ListBullet2"/>
        <w:rPr>
          <w:lang w:val="en-ZA"/>
        </w:rPr>
      </w:pPr>
      <w:r w:rsidRPr="009C6FD5">
        <w:rPr>
          <w:lang w:val="en-ZA"/>
        </w:rPr>
        <w:t>Ensure that all team members are travelling in the same direction – working towards the same goals and purposes.</w:t>
      </w:r>
    </w:p>
    <w:p w14:paraId="27E858BC" w14:textId="77777777" w:rsidR="00D06CEF" w:rsidRPr="009C6FD5" w:rsidRDefault="00D06CEF" w:rsidP="002A7E9C">
      <w:pPr>
        <w:pStyle w:val="ListBullet2"/>
        <w:rPr>
          <w:lang w:val="en-ZA"/>
        </w:rPr>
      </w:pPr>
      <w:r w:rsidRPr="009C6FD5">
        <w:rPr>
          <w:lang w:val="en-ZA"/>
        </w:rPr>
        <w:t>Take turns doing the hard jobs, it will benefit the team in the long run and therefore also benefit individual team members.</w:t>
      </w:r>
    </w:p>
    <w:p w14:paraId="17A0F958" w14:textId="77777777" w:rsidR="00D06CEF" w:rsidRPr="009C6FD5" w:rsidRDefault="00D06CEF" w:rsidP="002A7E9C">
      <w:pPr>
        <w:pStyle w:val="ListBullet2"/>
        <w:rPr>
          <w:lang w:val="en-ZA"/>
        </w:rPr>
      </w:pPr>
      <w:r w:rsidRPr="009C6FD5">
        <w:rPr>
          <w:lang w:val="en-ZA"/>
        </w:rPr>
        <w:t>Encourage, support and praise each other.</w:t>
      </w:r>
    </w:p>
    <w:p w14:paraId="158A5EAB" w14:textId="77777777" w:rsidR="00D06CEF" w:rsidRPr="009C6FD5" w:rsidRDefault="00D06CEF" w:rsidP="002A7E9C">
      <w:pPr>
        <w:pStyle w:val="ListBullet2"/>
        <w:rPr>
          <w:lang w:val="en-ZA"/>
        </w:rPr>
      </w:pPr>
      <w:r w:rsidRPr="009C6FD5">
        <w:rPr>
          <w:lang w:val="en-ZA"/>
        </w:rPr>
        <w:t>Stand by each other and help each other in times of need.</w:t>
      </w:r>
    </w:p>
    <w:p w14:paraId="785E7459" w14:textId="77777777" w:rsidR="00D06CEF" w:rsidRPr="009C6FD5" w:rsidRDefault="00D06CEF" w:rsidP="002A7E9C">
      <w:pPr>
        <w:pStyle w:val="ListBullet2"/>
        <w:rPr>
          <w:lang w:val="en-ZA"/>
        </w:rPr>
      </w:pPr>
      <w:r w:rsidRPr="009C6FD5">
        <w:rPr>
          <w:lang w:val="en-ZA"/>
        </w:rPr>
        <w:t>Team members have to take responsibility for their own jobs as well as the achievement of the goal or purpose of the team.  Members support each other so that the objectives and goals can be met by the entire team.</w:t>
      </w:r>
    </w:p>
    <w:p w14:paraId="5AA27D4E" w14:textId="77777777" w:rsidR="00D06CEF" w:rsidRPr="009C6FD5" w:rsidRDefault="00D06CEF" w:rsidP="002A7E9C">
      <w:pPr>
        <w:pStyle w:val="ListBullet2"/>
        <w:rPr>
          <w:lang w:val="en-ZA"/>
        </w:rPr>
      </w:pPr>
      <w:r w:rsidRPr="009C6FD5">
        <w:rPr>
          <w:lang w:val="en-ZA"/>
        </w:rPr>
        <w:t>There should also be a culture of respect for each other and this is the responsibility of the entire team.</w:t>
      </w:r>
    </w:p>
    <w:p w14:paraId="26AE06A8" w14:textId="77777777" w:rsidR="00D06CEF" w:rsidRPr="009C6FD5" w:rsidRDefault="00D06CEF" w:rsidP="00D06CEF">
      <w:pPr>
        <w:rPr>
          <w:lang w:val="en-ZA"/>
        </w:rPr>
      </w:pPr>
      <w:r w:rsidRPr="009C6FD5">
        <w:rPr>
          <w:lang w:val="en-ZA"/>
        </w:rPr>
        <w:t>If team members commit to the above it means that they will actively participate in</w:t>
      </w:r>
    </w:p>
    <w:p w14:paraId="7D423564" w14:textId="77777777" w:rsidR="00D06CEF" w:rsidRPr="009C6FD5" w:rsidRDefault="00D06CEF" w:rsidP="002A7E9C">
      <w:pPr>
        <w:pStyle w:val="ListBullet2"/>
        <w:rPr>
          <w:lang w:val="en-ZA"/>
        </w:rPr>
      </w:pPr>
      <w:r w:rsidRPr="009C6FD5">
        <w:rPr>
          <w:lang w:val="en-ZA"/>
        </w:rPr>
        <w:t>Meetings</w:t>
      </w:r>
    </w:p>
    <w:p w14:paraId="70073FC7" w14:textId="77777777" w:rsidR="00D06CEF" w:rsidRPr="009C6FD5" w:rsidRDefault="00D06CEF" w:rsidP="002A7E9C">
      <w:pPr>
        <w:pStyle w:val="ListBullet2"/>
        <w:rPr>
          <w:lang w:val="en-ZA"/>
        </w:rPr>
      </w:pPr>
      <w:r w:rsidRPr="009C6FD5">
        <w:rPr>
          <w:lang w:val="en-ZA"/>
        </w:rPr>
        <w:t>Site visits</w:t>
      </w:r>
    </w:p>
    <w:p w14:paraId="61269846" w14:textId="77777777" w:rsidR="00D06CEF" w:rsidRPr="009C6FD5" w:rsidRDefault="00D06CEF" w:rsidP="002A7E9C">
      <w:pPr>
        <w:pStyle w:val="ListBullet2"/>
        <w:rPr>
          <w:lang w:val="en-ZA"/>
        </w:rPr>
      </w:pPr>
      <w:r w:rsidRPr="009C6FD5">
        <w:rPr>
          <w:lang w:val="en-ZA"/>
        </w:rPr>
        <w:t>Excursions</w:t>
      </w:r>
    </w:p>
    <w:p w14:paraId="20AC8D53" w14:textId="77777777" w:rsidR="00D06CEF" w:rsidRPr="009C6FD5" w:rsidRDefault="00D06CEF" w:rsidP="002A7E9C">
      <w:pPr>
        <w:pStyle w:val="ListBullet2"/>
        <w:rPr>
          <w:lang w:val="en-ZA"/>
        </w:rPr>
      </w:pPr>
      <w:r w:rsidRPr="009C6FD5">
        <w:rPr>
          <w:lang w:val="en-ZA"/>
        </w:rPr>
        <w:t>Discussions</w:t>
      </w:r>
    </w:p>
    <w:p w14:paraId="16B65F1B" w14:textId="77777777" w:rsidR="00D06CEF" w:rsidRPr="009C6FD5" w:rsidRDefault="00D06CEF" w:rsidP="002A7E9C">
      <w:pPr>
        <w:pStyle w:val="ListBullet2"/>
        <w:rPr>
          <w:lang w:val="en-ZA"/>
        </w:rPr>
      </w:pPr>
      <w:r w:rsidRPr="009C6FD5">
        <w:rPr>
          <w:lang w:val="en-ZA"/>
        </w:rPr>
        <w:t>Activities</w:t>
      </w:r>
    </w:p>
    <w:p w14:paraId="6D6B39E4" w14:textId="77777777" w:rsidR="00D06CEF" w:rsidRPr="009C6FD5" w:rsidRDefault="00D06CEF" w:rsidP="002A7E9C">
      <w:pPr>
        <w:pStyle w:val="ListBullet2"/>
        <w:rPr>
          <w:lang w:val="en-ZA"/>
        </w:rPr>
      </w:pPr>
      <w:r w:rsidRPr="009C6FD5">
        <w:rPr>
          <w:lang w:val="en-ZA"/>
        </w:rPr>
        <w:t>workshops</w:t>
      </w:r>
    </w:p>
    <w:p w14:paraId="4598CAAD" w14:textId="77777777" w:rsidR="00D06CEF" w:rsidRPr="009C6FD5" w:rsidRDefault="00D06CEF" w:rsidP="00D06CEF">
      <w:pPr>
        <w:rPr>
          <w:lang w:val="en-ZA"/>
        </w:rPr>
      </w:pPr>
      <w:r w:rsidRPr="009C6FD5">
        <w:rPr>
          <w:lang w:val="en-ZA"/>
        </w:rPr>
        <w:t>Participating in group activities means that you also take part in discussions by saying your say, agreeing or disagreeing with someone.  It also means that at times you keep quiet and listen to what someone else is saying, without interrupting that person.  You can have your say when that person has finished talking.</w:t>
      </w:r>
    </w:p>
    <w:p w14:paraId="11A42997" w14:textId="77777777" w:rsidR="00D06CEF" w:rsidRPr="009C6FD5" w:rsidRDefault="00D06CEF" w:rsidP="00D06CEF">
      <w:pPr>
        <w:rPr>
          <w:lang w:val="en-ZA"/>
        </w:rPr>
      </w:pPr>
      <w:r w:rsidRPr="009C6FD5">
        <w:rPr>
          <w:lang w:val="en-ZA"/>
        </w:rPr>
        <w:t xml:space="preserve">In effective teams, the roles of the team members are also rotated.  Of course, specialist roles are not included, but the following roles should be rotated among the team members: </w:t>
      </w:r>
    </w:p>
    <w:p w14:paraId="61DC380E" w14:textId="77777777" w:rsidR="00D06CEF" w:rsidRPr="009C6FD5" w:rsidRDefault="00D06CEF" w:rsidP="002A7E9C">
      <w:pPr>
        <w:pStyle w:val="ListBullet2"/>
        <w:rPr>
          <w:lang w:val="en-ZA"/>
        </w:rPr>
      </w:pPr>
      <w:r w:rsidRPr="009C6FD5">
        <w:rPr>
          <w:lang w:val="en-ZA"/>
        </w:rPr>
        <w:t>Chairman of meetings: each member should get an opportunity to preside as chairman of a meeting</w:t>
      </w:r>
    </w:p>
    <w:p w14:paraId="585F65C0" w14:textId="77777777" w:rsidR="00D06CEF" w:rsidRPr="009C6FD5" w:rsidRDefault="00D06CEF" w:rsidP="002A7E9C">
      <w:pPr>
        <w:pStyle w:val="ListBullet2"/>
        <w:rPr>
          <w:lang w:val="en-ZA"/>
        </w:rPr>
      </w:pPr>
      <w:r w:rsidRPr="009C6FD5">
        <w:rPr>
          <w:lang w:val="en-ZA"/>
        </w:rPr>
        <w:t>Secretary: each team member should take a turn in arranging the agenda, taking the minutes and circulating the minutes of a meeting</w:t>
      </w:r>
    </w:p>
    <w:p w14:paraId="5ECF4978" w14:textId="77777777" w:rsidR="00D06CEF" w:rsidRPr="009C6FD5" w:rsidRDefault="00D06CEF" w:rsidP="002A7E9C">
      <w:pPr>
        <w:pStyle w:val="ListBullet2"/>
        <w:rPr>
          <w:lang w:val="en-ZA"/>
        </w:rPr>
      </w:pPr>
      <w:r w:rsidRPr="009C6FD5">
        <w:rPr>
          <w:lang w:val="en-ZA"/>
        </w:rPr>
        <w:t>Mentor: each team member should be a mentor for one other team member.  A mentor is a trusted advisor who helps to develop the professional and personal skills of another team member.</w:t>
      </w:r>
    </w:p>
    <w:p w14:paraId="51426ED0" w14:textId="77777777" w:rsidR="00D06CEF" w:rsidRPr="009C6FD5" w:rsidRDefault="00D06CEF" w:rsidP="002A7E9C">
      <w:pPr>
        <w:pStyle w:val="ListBullet2"/>
        <w:rPr>
          <w:lang w:val="en-ZA"/>
        </w:rPr>
      </w:pPr>
      <w:r w:rsidRPr="009C6FD5">
        <w:rPr>
          <w:lang w:val="en-ZA"/>
        </w:rPr>
        <w:t>Coach:  the job of coaching other team members or newcomers to the team should be shared equally amongst team members</w:t>
      </w:r>
    </w:p>
    <w:p w14:paraId="7CA202D1" w14:textId="77777777" w:rsidR="00D06CEF" w:rsidRPr="009C6FD5" w:rsidRDefault="00D06CEF" w:rsidP="002A7E9C">
      <w:pPr>
        <w:pStyle w:val="ListBullet2"/>
        <w:rPr>
          <w:lang w:val="en-ZA"/>
        </w:rPr>
      </w:pPr>
      <w:r w:rsidRPr="009C6FD5">
        <w:rPr>
          <w:lang w:val="en-ZA"/>
        </w:rPr>
        <w:t>Team leader:  this is not always possible, but if it can be done, each team member should be the team leader of the team for a period of, say, two weeks or a month</w:t>
      </w:r>
    </w:p>
    <w:p w14:paraId="6E530349" w14:textId="77777777" w:rsidR="00D06CEF" w:rsidRPr="009C6FD5" w:rsidRDefault="00D06CEF" w:rsidP="002A7E9C">
      <w:pPr>
        <w:pStyle w:val="ListBullet2"/>
        <w:rPr>
          <w:lang w:val="en-ZA"/>
        </w:rPr>
      </w:pPr>
      <w:r w:rsidRPr="009C6FD5">
        <w:rPr>
          <w:lang w:val="en-ZA"/>
        </w:rPr>
        <w:t>Reporting:  each team member should get an opportunity to report to management about the progress of the team</w:t>
      </w:r>
    </w:p>
    <w:p w14:paraId="01B1EF00" w14:textId="77777777" w:rsidR="00D06CEF" w:rsidRPr="009C6FD5" w:rsidRDefault="00D06CEF" w:rsidP="005736AC">
      <w:pPr>
        <w:pStyle w:val="Heading2"/>
        <w:rPr>
          <w:lang w:val="en-ZA"/>
        </w:rPr>
      </w:pPr>
      <w:bookmarkStart w:id="644" w:name="_Toc137908246"/>
      <w:bookmarkStart w:id="645" w:name="_Toc151357295"/>
      <w:bookmarkStart w:id="646" w:name="_Toc201073960"/>
      <w:bookmarkStart w:id="647" w:name="_Toc495930198"/>
      <w:r w:rsidRPr="009C6FD5">
        <w:rPr>
          <w:lang w:val="en-ZA"/>
        </w:rPr>
        <w:t>The Role Of The Team Leader</w:t>
      </w:r>
      <w:bookmarkEnd w:id="644"/>
      <w:bookmarkEnd w:id="645"/>
      <w:bookmarkEnd w:id="646"/>
      <w:bookmarkEnd w:id="647"/>
    </w:p>
    <w:p w14:paraId="222A80A2" w14:textId="77777777" w:rsidR="00D06CEF" w:rsidRPr="009C6FD5" w:rsidRDefault="00D06CEF" w:rsidP="00D06CEF">
      <w:pPr>
        <w:rPr>
          <w:szCs w:val="26"/>
          <w:lang w:val="en-ZA"/>
        </w:rPr>
      </w:pPr>
      <w:r w:rsidRPr="009C6FD5">
        <w:rPr>
          <w:szCs w:val="26"/>
          <w:lang w:val="en-ZA"/>
        </w:rPr>
        <w:t>What can you, as team leader (when your turn comes), do in order to promote the effectiveness of the team?</w:t>
      </w:r>
      <w:r w:rsidRPr="009C6FD5">
        <w:rPr>
          <w:lang w:val="en-ZA"/>
        </w:rPr>
        <w:t xml:space="preserve"> </w:t>
      </w:r>
    </w:p>
    <w:p w14:paraId="53959215" w14:textId="77777777" w:rsidR="00D06CEF" w:rsidRPr="009C6FD5" w:rsidRDefault="00D06CEF" w:rsidP="002A7E9C">
      <w:pPr>
        <w:pStyle w:val="ListBullet2"/>
        <w:rPr>
          <w:lang w:val="en-ZA"/>
        </w:rPr>
      </w:pPr>
      <w:r w:rsidRPr="009C6FD5">
        <w:rPr>
          <w:lang w:val="en-ZA"/>
        </w:rPr>
        <w:t xml:space="preserve">Be tolerant towards the team members, and promote and demonstrate this attitude of tolerance </w:t>
      </w:r>
    </w:p>
    <w:p w14:paraId="2C120832" w14:textId="77777777" w:rsidR="00D06CEF" w:rsidRPr="009C6FD5" w:rsidRDefault="00D06CEF" w:rsidP="002A7E9C">
      <w:pPr>
        <w:pStyle w:val="ListBullet2"/>
        <w:rPr>
          <w:lang w:val="en-ZA"/>
        </w:rPr>
      </w:pPr>
      <w:r w:rsidRPr="009C6FD5">
        <w:rPr>
          <w:lang w:val="en-ZA"/>
        </w:rPr>
        <w:t>Acknowledge you own faults and shortcomings.  If team members have an insight into the mistakes of the team leader, they will be more inclined to confide their own mistakes to their leader.</w:t>
      </w:r>
    </w:p>
    <w:p w14:paraId="4AD13477" w14:textId="77777777" w:rsidR="00D06CEF" w:rsidRPr="009C6FD5" w:rsidRDefault="00D06CEF" w:rsidP="002A7E9C">
      <w:pPr>
        <w:pStyle w:val="ListBullet2"/>
        <w:rPr>
          <w:lang w:val="en-ZA"/>
        </w:rPr>
      </w:pPr>
      <w:r w:rsidRPr="009C6FD5">
        <w:rPr>
          <w:lang w:val="en-ZA"/>
        </w:rPr>
        <w:t>Create a learning culture and not a knowing culture.  The result of any exercise or task should be a learning result</w:t>
      </w:r>
    </w:p>
    <w:p w14:paraId="56D68BF3" w14:textId="77777777" w:rsidR="00D06CEF" w:rsidRPr="009C6FD5" w:rsidRDefault="00D06CEF" w:rsidP="002A7E9C">
      <w:pPr>
        <w:pStyle w:val="ListBullet2"/>
        <w:rPr>
          <w:lang w:val="en-ZA"/>
        </w:rPr>
      </w:pPr>
      <w:r w:rsidRPr="009C6FD5">
        <w:rPr>
          <w:lang w:val="en-ZA"/>
        </w:rPr>
        <w:t>Give credit and show appreciation for all contributions.</w:t>
      </w:r>
    </w:p>
    <w:p w14:paraId="7FC3D77E" w14:textId="77777777" w:rsidR="00D06CEF" w:rsidRPr="009C6FD5" w:rsidRDefault="00D06CEF" w:rsidP="002A7E9C">
      <w:pPr>
        <w:pStyle w:val="ListBullet2"/>
        <w:rPr>
          <w:lang w:val="en-ZA"/>
        </w:rPr>
      </w:pPr>
      <w:r w:rsidRPr="009C6FD5">
        <w:rPr>
          <w:lang w:val="en-ZA"/>
        </w:rPr>
        <w:t>Stop taking decisions on behalf of team members.  Involve the team in the decision making process.</w:t>
      </w:r>
    </w:p>
    <w:p w14:paraId="172F0465" w14:textId="77777777" w:rsidR="00D06CEF" w:rsidRPr="009C6FD5" w:rsidRDefault="00D06CEF" w:rsidP="002A7E9C">
      <w:pPr>
        <w:pStyle w:val="ListBullet2"/>
        <w:rPr>
          <w:lang w:val="en-ZA"/>
        </w:rPr>
      </w:pPr>
      <w:r w:rsidRPr="009C6FD5">
        <w:rPr>
          <w:lang w:val="en-ZA"/>
        </w:rPr>
        <w:t>Accept decisions made by team members.</w:t>
      </w:r>
    </w:p>
    <w:p w14:paraId="01C867D8" w14:textId="77777777" w:rsidR="00D06CEF" w:rsidRPr="009C6FD5" w:rsidRDefault="00D06CEF" w:rsidP="002A7E9C">
      <w:pPr>
        <w:pStyle w:val="ListBullet2"/>
        <w:rPr>
          <w:lang w:val="en-ZA"/>
        </w:rPr>
      </w:pPr>
      <w:r w:rsidRPr="009C6FD5">
        <w:rPr>
          <w:lang w:val="en-ZA"/>
        </w:rPr>
        <w:t>Encourage differences of opinion.</w:t>
      </w:r>
    </w:p>
    <w:p w14:paraId="00447216" w14:textId="77777777" w:rsidR="00D06CEF" w:rsidRPr="009C6FD5" w:rsidRDefault="00D06CEF" w:rsidP="002A7E9C">
      <w:pPr>
        <w:pStyle w:val="ListBullet2"/>
        <w:rPr>
          <w:lang w:val="en-ZA"/>
        </w:rPr>
      </w:pPr>
      <w:r w:rsidRPr="009C6FD5">
        <w:rPr>
          <w:lang w:val="en-ZA"/>
        </w:rPr>
        <w:t xml:space="preserve">Be consistent.  Do not say one thing and do something else.  </w:t>
      </w:r>
    </w:p>
    <w:p w14:paraId="5CD95457" w14:textId="77777777" w:rsidR="00D06CEF" w:rsidRPr="009C6FD5" w:rsidRDefault="00D06CEF" w:rsidP="002A7E9C">
      <w:pPr>
        <w:pStyle w:val="ListBullet2"/>
        <w:rPr>
          <w:lang w:val="en-ZA"/>
        </w:rPr>
      </w:pPr>
      <w:r w:rsidRPr="009C6FD5">
        <w:rPr>
          <w:lang w:val="en-ZA"/>
        </w:rPr>
        <w:t xml:space="preserve">Trust your team members and encourage them to trust each other.  It is important to note that when team members agree that trust </w:t>
      </w:r>
      <w:r w:rsidRPr="009C6FD5">
        <w:rPr>
          <w:u w:val="single"/>
          <w:lang w:val="en-ZA"/>
        </w:rPr>
        <w:t>is</w:t>
      </w:r>
      <w:r w:rsidRPr="009C6FD5">
        <w:rPr>
          <w:lang w:val="en-ZA"/>
        </w:rPr>
        <w:t xml:space="preserve"> important, they invariably win.  Teams that try to ignore the issue of trust rarely work.  Trust is like customer relations.  It takes a long time to achieve but it can be destroyed in a few seconds.   Trust cannot be imposed and it only comes through experience some say.  </w:t>
      </w:r>
      <w:r w:rsidRPr="009C6FD5">
        <w:rPr>
          <w:b/>
          <w:bCs/>
          <w:lang w:val="en-ZA"/>
        </w:rPr>
        <w:t>Definition of Trust</w:t>
      </w:r>
      <w:r w:rsidRPr="009C6FD5">
        <w:rPr>
          <w:lang w:val="en-ZA"/>
        </w:rPr>
        <w:t>:</w:t>
      </w:r>
      <w:r w:rsidRPr="009C6FD5">
        <w:rPr>
          <w:lang w:val="en-ZA"/>
        </w:rPr>
        <w:tab/>
        <w:t>TRUST IS THE BELIEF THAT WORDS WILL BE TRANSLATED INTO ACTION AND THAT OTHERS WILL TAKE YOUR INTEREST INTO ACCOUNT</w:t>
      </w:r>
    </w:p>
    <w:p w14:paraId="18856DBC" w14:textId="77777777" w:rsidR="00D06CEF" w:rsidRPr="009C6FD5" w:rsidRDefault="00D06CEF" w:rsidP="002A7E9C">
      <w:pPr>
        <w:pStyle w:val="ListBullet2"/>
        <w:rPr>
          <w:lang w:val="en-ZA"/>
        </w:rPr>
      </w:pPr>
      <w:r w:rsidRPr="009C6FD5">
        <w:rPr>
          <w:lang w:val="en-ZA"/>
        </w:rPr>
        <w:t>Support your team members and encourage them to support each other.  Support and trust go together for without the one the other cannot exist.  Both can best be achieved where individual members do not feel they have to protect their territory or function, and feel able to talk straight to other team members.  With trust people can talk freely about their fears and problems and receive from others the help which they need to be more effective.</w:t>
      </w:r>
    </w:p>
    <w:p w14:paraId="51CF9099" w14:textId="77777777" w:rsidR="00D06CEF" w:rsidRPr="009C6FD5" w:rsidRDefault="00D06CEF" w:rsidP="002A7E9C">
      <w:pPr>
        <w:pStyle w:val="ListBullet2"/>
        <w:rPr>
          <w:lang w:val="en-ZA"/>
        </w:rPr>
      </w:pPr>
      <w:r w:rsidRPr="009C6FD5">
        <w:rPr>
          <w:lang w:val="en-ZA"/>
        </w:rPr>
        <w:t>Do not avoid conflict, address the problem.  Conflict and avoidance in the name of support is like building relationships on sand.  People working together must sense that their shortcomings or mistakes will be accepted along with their strengths and weaknesses, if a healthy supportive climate is to exist.</w:t>
      </w:r>
    </w:p>
    <w:p w14:paraId="22EB2C7A" w14:textId="77777777" w:rsidR="00D06CEF" w:rsidRPr="009C6FD5" w:rsidRDefault="00D06CEF" w:rsidP="005736AC">
      <w:pPr>
        <w:pStyle w:val="Heading2"/>
        <w:rPr>
          <w:lang w:val="en-ZA"/>
        </w:rPr>
      </w:pPr>
      <w:bookmarkStart w:id="648" w:name="_Toc137908247"/>
      <w:bookmarkStart w:id="649" w:name="_Toc151357296"/>
      <w:bookmarkStart w:id="650" w:name="_Toc201073961"/>
      <w:bookmarkStart w:id="651" w:name="_Toc495930199"/>
      <w:r w:rsidRPr="009C6FD5">
        <w:rPr>
          <w:lang w:val="en-ZA"/>
        </w:rPr>
        <w:t>Purpose Of A Team</w:t>
      </w:r>
      <w:bookmarkEnd w:id="648"/>
      <w:bookmarkEnd w:id="649"/>
      <w:bookmarkEnd w:id="650"/>
      <w:bookmarkEnd w:id="651"/>
    </w:p>
    <w:p w14:paraId="33161791" w14:textId="77777777" w:rsidR="00D06CEF" w:rsidRPr="009C6FD5" w:rsidRDefault="00D06CEF" w:rsidP="00D06CEF">
      <w:pPr>
        <w:rPr>
          <w:lang w:val="en-ZA"/>
        </w:rPr>
      </w:pPr>
      <w:r w:rsidRPr="009C6FD5">
        <w:rPr>
          <w:lang w:val="en-ZA"/>
        </w:rPr>
        <w:t>All teams have a purpose: the purpose of a sport team is to win, the purpose of a team in the workplace could be to finish a product at a certain time or any other work related purpose and the purpose of a study group is to give support to all the members so that all will pas the test or exam.</w:t>
      </w:r>
    </w:p>
    <w:p w14:paraId="7192E7F2" w14:textId="77777777" w:rsidR="00D06CEF" w:rsidRPr="009C6FD5" w:rsidRDefault="00D06CEF" w:rsidP="00D06CEF">
      <w:pPr>
        <w:rPr>
          <w:lang w:val="en-ZA"/>
        </w:rPr>
      </w:pPr>
      <w:r w:rsidRPr="009C6FD5">
        <w:rPr>
          <w:lang w:val="en-ZA"/>
        </w:rPr>
        <w:t xml:space="preserve">If all teams have a purpose, it stands to reason that all teams also have goals and objectives that have to be met in a certain way at a certain time.  </w:t>
      </w:r>
    </w:p>
    <w:p w14:paraId="2BD919B0" w14:textId="77777777" w:rsidR="00D06CEF" w:rsidRPr="009C6FD5" w:rsidRDefault="00D06CEF" w:rsidP="00D06CEF">
      <w:pPr>
        <w:rPr>
          <w:lang w:val="en-ZA"/>
        </w:rPr>
      </w:pPr>
      <w:r w:rsidRPr="009C6FD5">
        <w:rPr>
          <w:lang w:val="en-ZA"/>
        </w:rPr>
        <w:t>All the team members have to work together towards achieving the goals and objectives of the team.  If one team member is not doing his/her bit, it affects the entire team.</w:t>
      </w:r>
    </w:p>
    <w:p w14:paraId="42BB48A2" w14:textId="77777777" w:rsidR="00D06CEF" w:rsidRPr="009C6FD5" w:rsidRDefault="00D06CEF" w:rsidP="00D06CEF">
      <w:pPr>
        <w:rPr>
          <w:lang w:val="en-ZA"/>
        </w:rPr>
      </w:pPr>
      <w:r w:rsidRPr="009C6FD5">
        <w:rPr>
          <w:lang w:val="en-ZA"/>
        </w:rPr>
        <w:t>It means, therefore, that all team members have to identify with the goals and objectives of the team, agree with them and work together in order to achieve them.</w:t>
      </w:r>
    </w:p>
    <w:p w14:paraId="25DE4492" w14:textId="77777777" w:rsidR="00D06CEF" w:rsidRPr="009C6FD5" w:rsidRDefault="00D06CEF" w:rsidP="005736AC">
      <w:pPr>
        <w:pStyle w:val="Heading2"/>
        <w:rPr>
          <w:lang w:val="en-ZA"/>
        </w:rPr>
      </w:pPr>
      <w:bookmarkStart w:id="652" w:name="_Toc201073962"/>
      <w:bookmarkStart w:id="653" w:name="_Toc495930200"/>
      <w:r w:rsidRPr="009C6FD5">
        <w:rPr>
          <w:lang w:val="en-ZA"/>
        </w:rPr>
        <w:t>Negotiation</w:t>
      </w:r>
      <w:bookmarkEnd w:id="652"/>
      <w:bookmarkEnd w:id="653"/>
    </w:p>
    <w:p w14:paraId="5AF96716" w14:textId="77777777" w:rsidR="00D06CEF" w:rsidRPr="009C6FD5" w:rsidRDefault="00D06CEF" w:rsidP="00BD3566">
      <w:pPr>
        <w:pStyle w:val="H3"/>
        <w:rPr>
          <w:lang w:val="en-ZA"/>
        </w:rPr>
      </w:pPr>
      <w:bookmarkStart w:id="654" w:name="_Toc495930201"/>
      <w:r w:rsidRPr="009C6FD5">
        <w:rPr>
          <w:lang w:val="en-ZA"/>
        </w:rPr>
        <w:t>Preparation</w:t>
      </w:r>
      <w:bookmarkEnd w:id="654"/>
    </w:p>
    <w:p w14:paraId="2CF48CDD" w14:textId="77777777" w:rsidR="00D06CEF" w:rsidRPr="009C6FD5" w:rsidRDefault="00D06CEF" w:rsidP="00D06CEF">
      <w:pPr>
        <w:rPr>
          <w:lang w:val="en-ZA"/>
        </w:rPr>
      </w:pPr>
      <w:r w:rsidRPr="009C6FD5">
        <w:rPr>
          <w:lang w:val="en-ZA"/>
        </w:rPr>
        <w:t>The first step in the bargaining process is to prepare.  Follow these steps:</w:t>
      </w:r>
    </w:p>
    <w:p w14:paraId="3CCCB3E8" w14:textId="77777777" w:rsidR="00D06CEF" w:rsidRPr="00DB0F3E" w:rsidRDefault="00D06CEF" w:rsidP="00DB0F3E">
      <w:pPr>
        <w:pStyle w:val="Heading4"/>
      </w:pPr>
      <w:r w:rsidRPr="00DB0F3E">
        <w:t xml:space="preserve">Gathering Information </w:t>
      </w:r>
    </w:p>
    <w:p w14:paraId="141E98E9" w14:textId="77777777" w:rsidR="00D06CEF" w:rsidRPr="009C6FD5" w:rsidRDefault="00D06CEF" w:rsidP="00D06CEF">
      <w:pPr>
        <w:rPr>
          <w:lang w:val="en-ZA"/>
        </w:rPr>
      </w:pPr>
      <w:r w:rsidRPr="009C6FD5">
        <w:rPr>
          <w:lang w:val="en-ZA"/>
        </w:rPr>
        <w:t xml:space="preserve">You have to be clear about ideas and views held by others and you must also identify the position of others before beginning to negotiate.  You also have to clarify where a common ground can exist).  </w:t>
      </w:r>
    </w:p>
    <w:p w14:paraId="74DCDD03" w14:textId="77777777" w:rsidR="00284100" w:rsidRPr="009C6FD5" w:rsidRDefault="00D06CEF" w:rsidP="00D06CEF">
      <w:pPr>
        <w:rPr>
          <w:lang w:val="en-ZA"/>
        </w:rPr>
      </w:pPr>
      <w:r w:rsidRPr="009C6FD5">
        <w:rPr>
          <w:lang w:val="en-ZA"/>
        </w:rPr>
        <w:t>Find out what they think and where they stand so that you can find a point where you all agree.  Always make sure that you are well prepared so that you are not caught off guard.</w:t>
      </w:r>
    </w:p>
    <w:p w14:paraId="5817A909" w14:textId="77777777" w:rsidR="00D06CEF" w:rsidRPr="009C6FD5" w:rsidRDefault="00483466" w:rsidP="00284100">
      <w:pPr>
        <w:ind w:left="720" w:firstLine="720"/>
        <w:rPr>
          <w:lang w:val="en-ZA"/>
        </w:rPr>
      </w:pPr>
      <w:r w:rsidRPr="009C6FD5">
        <w:rPr>
          <w:noProof/>
          <w:lang w:val="en-ZA" w:eastAsia="en-ZA"/>
        </w:rPr>
        <w:drawing>
          <wp:inline distT="0" distB="0" distL="0" distR="0" wp14:anchorId="5F900DE9" wp14:editId="34729649">
            <wp:extent cx="3409950" cy="2857500"/>
            <wp:effectExtent l="0" t="0" r="0" b="0"/>
            <wp:docPr id="9738" name="Picture 9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409950" cy="2857500"/>
                    </a:xfrm>
                    <a:prstGeom prst="rect">
                      <a:avLst/>
                    </a:prstGeom>
                    <a:noFill/>
                  </pic:spPr>
                </pic:pic>
              </a:graphicData>
            </a:graphic>
          </wp:inline>
        </w:drawing>
      </w:r>
      <w:r w:rsidR="00284100" w:rsidRPr="009C6FD5">
        <w:rPr>
          <w:lang w:val="en-ZA"/>
        </w:rPr>
        <w:br w:type="page"/>
      </w:r>
    </w:p>
    <w:p w14:paraId="1EBC9C4F" w14:textId="77777777" w:rsidR="00D06CEF" w:rsidRPr="00DB0F3E" w:rsidRDefault="00D06CEF" w:rsidP="00DB0F3E">
      <w:pPr>
        <w:pStyle w:val="Heading4"/>
      </w:pPr>
      <w:r w:rsidRPr="00DB0F3E">
        <w:t>Define goals</w:t>
      </w:r>
    </w:p>
    <w:p w14:paraId="44C5349A" w14:textId="77777777" w:rsidR="00D06CEF" w:rsidRPr="009C6FD5" w:rsidRDefault="00D06CEF" w:rsidP="002A7E9C">
      <w:pPr>
        <w:pStyle w:val="ListBullet2"/>
        <w:rPr>
          <w:lang w:val="en-ZA"/>
        </w:rPr>
      </w:pPr>
      <w:r w:rsidRPr="009C6FD5">
        <w:rPr>
          <w:lang w:val="en-ZA"/>
        </w:rPr>
        <w:t>What do you want to achieve?</w:t>
      </w:r>
    </w:p>
    <w:p w14:paraId="5C7FD0BC" w14:textId="77777777" w:rsidR="00D06CEF" w:rsidRPr="009C6FD5" w:rsidRDefault="00D06CEF" w:rsidP="002A7E9C">
      <w:pPr>
        <w:pStyle w:val="ListBullet2"/>
        <w:rPr>
          <w:lang w:val="en-ZA"/>
        </w:rPr>
      </w:pPr>
      <w:r w:rsidRPr="009C6FD5">
        <w:rPr>
          <w:lang w:val="en-ZA"/>
        </w:rPr>
        <w:t>Which issues are not negotiable?</w:t>
      </w:r>
    </w:p>
    <w:p w14:paraId="2E779F81" w14:textId="77777777" w:rsidR="00D06CEF" w:rsidRPr="009C6FD5" w:rsidRDefault="00D06CEF" w:rsidP="002A7E9C">
      <w:pPr>
        <w:pStyle w:val="ListBullet2"/>
        <w:rPr>
          <w:lang w:val="en-ZA"/>
        </w:rPr>
      </w:pPr>
      <w:r w:rsidRPr="009C6FD5">
        <w:rPr>
          <w:lang w:val="en-ZA"/>
        </w:rPr>
        <w:t>Which issues are negotiable</w:t>
      </w:r>
    </w:p>
    <w:p w14:paraId="3E2EDE39" w14:textId="77777777" w:rsidR="00D06CEF" w:rsidRPr="00DB0F3E" w:rsidRDefault="00D06CEF" w:rsidP="00DB0F3E">
      <w:pPr>
        <w:pStyle w:val="Heading4"/>
      </w:pPr>
      <w:r w:rsidRPr="00DB0F3E">
        <w:t>Clarify the issues</w:t>
      </w:r>
    </w:p>
    <w:p w14:paraId="270FF9B0" w14:textId="77777777" w:rsidR="00D06CEF" w:rsidRPr="009C6FD5" w:rsidRDefault="00D06CEF" w:rsidP="00D06CEF">
      <w:pPr>
        <w:rPr>
          <w:lang w:val="en-ZA"/>
        </w:rPr>
      </w:pPr>
      <w:r w:rsidRPr="009C6FD5">
        <w:rPr>
          <w:lang w:val="en-ZA"/>
        </w:rPr>
        <w:t>In most conflict situations realistic negotiators are interested only in the most relevant circumstances. A broad understanding of the background is important, particularly a knowledge of any previous attempts at negotiation.. However, getting bogged down in arguments about history is usually a waste of time. Your main need is to understand the mood and the aspirations of the individuals that you will be talking with so that the common interests and common hopes can be put in the foreground.</w:t>
      </w:r>
    </w:p>
    <w:p w14:paraId="2AEAABA2" w14:textId="77777777" w:rsidR="00D06CEF" w:rsidRPr="009C6FD5" w:rsidRDefault="00D06CEF" w:rsidP="00D06CEF">
      <w:pPr>
        <w:rPr>
          <w:lang w:val="en-ZA"/>
        </w:rPr>
      </w:pPr>
      <w:r w:rsidRPr="009C6FD5">
        <w:rPr>
          <w:lang w:val="en-ZA"/>
        </w:rPr>
        <w:t xml:space="preserve">As a negotiator one of your prime responsibilities will be to present your group's perception of the conflict. Discussion may occur at formal meetings round a negotiating table or in a street-corner cafe, but whatever the surroundings, your objective is always the same. </w:t>
      </w:r>
    </w:p>
    <w:p w14:paraId="07C71F66" w14:textId="77777777" w:rsidR="00D06CEF" w:rsidRPr="009C6FD5" w:rsidRDefault="00D06CEF" w:rsidP="00D06CEF">
      <w:pPr>
        <w:rPr>
          <w:lang w:val="en-ZA"/>
        </w:rPr>
      </w:pPr>
      <w:r w:rsidRPr="009C6FD5">
        <w:rPr>
          <w:lang w:val="en-ZA"/>
        </w:rPr>
        <w:t>You want to put your case across in such a way that your opponents cannot fail to understand more clearly than before the needs and aspirations of your group. Their reactions cannot be predicted but it is your task to give them the clearest possible picture to start with.</w:t>
      </w:r>
    </w:p>
    <w:p w14:paraId="7D0C52B5" w14:textId="77777777" w:rsidR="00D06CEF" w:rsidRPr="00DB0F3E" w:rsidRDefault="00D06CEF" w:rsidP="00DB0F3E">
      <w:pPr>
        <w:pStyle w:val="Heading4"/>
      </w:pPr>
      <w:r w:rsidRPr="00DB0F3E">
        <w:t>Compromise/resolution</w:t>
      </w:r>
    </w:p>
    <w:p w14:paraId="5CCDF4F8" w14:textId="77777777" w:rsidR="00D06CEF" w:rsidRPr="009C6FD5" w:rsidRDefault="00D06CEF" w:rsidP="00D06CEF">
      <w:pPr>
        <w:rPr>
          <w:lang w:val="en-ZA"/>
        </w:rPr>
      </w:pPr>
      <w:r w:rsidRPr="009C6FD5">
        <w:rPr>
          <w:lang w:val="en-ZA"/>
        </w:rPr>
        <w:t xml:space="preserve">You have to determine what is vital for the success of the organisation and keep these points in mind when going into negotiation. However you should also remain realistic and think about both the ideal agreement or conclusion and the worst possible settlement which might have to be accepted. </w:t>
      </w:r>
    </w:p>
    <w:p w14:paraId="643BBAD0" w14:textId="77777777" w:rsidR="00D06CEF" w:rsidRPr="009C6FD5" w:rsidRDefault="00D06CEF" w:rsidP="00D06CEF">
      <w:pPr>
        <w:rPr>
          <w:lang w:val="en-ZA"/>
        </w:rPr>
      </w:pPr>
      <w:r w:rsidRPr="009C6FD5">
        <w:rPr>
          <w:lang w:val="en-ZA"/>
        </w:rPr>
        <w:t xml:space="preserve">At this stage you should also consider the disadvantages of each party to each bargaining position.  </w:t>
      </w:r>
    </w:p>
    <w:p w14:paraId="627AACE7" w14:textId="77777777" w:rsidR="00D06CEF" w:rsidRPr="009C6FD5" w:rsidRDefault="00483466" w:rsidP="00D06CEF">
      <w:pPr>
        <w:rPr>
          <w:lang w:val="en-ZA"/>
        </w:rPr>
      </w:pPr>
      <w:r w:rsidRPr="009C6FD5">
        <w:rPr>
          <w:noProof/>
          <w:lang w:val="en-ZA" w:eastAsia="en-ZA"/>
        </w:rPr>
        <w:drawing>
          <wp:anchor distT="0" distB="0" distL="114300" distR="114300" simplePos="0" relativeHeight="251659776" behindDoc="1" locked="0" layoutInCell="1" allowOverlap="1" wp14:anchorId="2AFC44EA" wp14:editId="2AEC890B">
            <wp:simplePos x="0" y="0"/>
            <wp:positionH relativeFrom="column">
              <wp:posOffset>635</wp:posOffset>
            </wp:positionH>
            <wp:positionV relativeFrom="paragraph">
              <wp:posOffset>0</wp:posOffset>
            </wp:positionV>
            <wp:extent cx="1562100" cy="1838325"/>
            <wp:effectExtent l="0" t="0" r="0" b="9525"/>
            <wp:wrapTight wrapText="bothSides">
              <wp:wrapPolygon edited="0">
                <wp:start x="8693" y="0"/>
                <wp:lineTo x="0" y="1791"/>
                <wp:lineTo x="0" y="4924"/>
                <wp:lineTo x="527" y="7163"/>
                <wp:lineTo x="1580" y="10744"/>
                <wp:lineTo x="2898" y="14325"/>
                <wp:lineTo x="3951" y="17907"/>
                <wp:lineTo x="5268" y="21488"/>
                <wp:lineTo x="7639" y="21488"/>
                <wp:lineTo x="7902" y="21488"/>
                <wp:lineTo x="6585" y="17907"/>
                <wp:lineTo x="5532" y="14325"/>
                <wp:lineTo x="11590" y="14325"/>
                <wp:lineTo x="20283" y="12087"/>
                <wp:lineTo x="20020" y="10744"/>
                <wp:lineTo x="21337" y="10073"/>
                <wp:lineTo x="21337" y="8282"/>
                <wp:lineTo x="10537" y="0"/>
                <wp:lineTo x="8693" y="0"/>
              </wp:wrapPolygon>
            </wp:wrapTight>
            <wp:docPr id="9739" name="Picture 9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62100" cy="1838325"/>
                    </a:xfrm>
                    <a:prstGeom prst="rect">
                      <a:avLst/>
                    </a:prstGeom>
                    <a:noFill/>
                  </pic:spPr>
                </pic:pic>
              </a:graphicData>
            </a:graphic>
            <wp14:sizeRelH relativeFrom="page">
              <wp14:pctWidth>0</wp14:pctWidth>
            </wp14:sizeRelH>
            <wp14:sizeRelV relativeFrom="page">
              <wp14:pctHeight>0</wp14:pctHeight>
            </wp14:sizeRelV>
          </wp:anchor>
        </w:drawing>
      </w:r>
      <w:r w:rsidR="00D06CEF" w:rsidRPr="009C6FD5">
        <w:rPr>
          <w:lang w:val="en-ZA"/>
        </w:rPr>
        <w:t>If we use a wage increase example, what happens to the business and the employees if an agreement is not reached and the employees go on strike:</w:t>
      </w:r>
    </w:p>
    <w:p w14:paraId="174816FA" w14:textId="77777777" w:rsidR="00D06CEF" w:rsidRPr="009C6FD5" w:rsidRDefault="00D06CEF" w:rsidP="002A7E9C">
      <w:pPr>
        <w:pStyle w:val="ListBullet2"/>
        <w:rPr>
          <w:lang w:val="en-ZA"/>
        </w:rPr>
      </w:pPr>
      <w:r w:rsidRPr="009C6FD5">
        <w:rPr>
          <w:lang w:val="en-ZA"/>
        </w:rPr>
        <w:t>The business has a shortage of skilled workers and has to employ workers who are not trained in the company’s procedures.  The business will lose money while the matter is sent for mediation or arbitration.  This is not ideal, if an agreement can be reached with just  little effort.</w:t>
      </w:r>
    </w:p>
    <w:p w14:paraId="43A62E5E" w14:textId="77777777" w:rsidR="00D06CEF" w:rsidRPr="009C6FD5" w:rsidRDefault="00D06CEF" w:rsidP="002A7E9C">
      <w:pPr>
        <w:pStyle w:val="ListBullet2"/>
        <w:rPr>
          <w:lang w:val="en-ZA"/>
        </w:rPr>
      </w:pPr>
      <w:r w:rsidRPr="009C6FD5">
        <w:rPr>
          <w:lang w:val="en-ZA"/>
        </w:rPr>
        <w:t xml:space="preserve">The employees will  not be paid for the entire period they are on strike.  Can they really afford to do that for a mere 1% or 2% extra on their wages?  </w:t>
      </w:r>
    </w:p>
    <w:p w14:paraId="594D92CE" w14:textId="77777777" w:rsidR="00D06CEF" w:rsidRPr="009C6FD5" w:rsidRDefault="00D06CEF" w:rsidP="00D06CEF">
      <w:pPr>
        <w:ind w:left="239"/>
        <w:rPr>
          <w:lang w:val="en-ZA"/>
        </w:rPr>
      </w:pPr>
    </w:p>
    <w:p w14:paraId="1005CDB1" w14:textId="77777777" w:rsidR="00D06CEF" w:rsidRPr="009C6FD5" w:rsidRDefault="00D06CEF" w:rsidP="00D06CEF">
      <w:pPr>
        <w:ind w:left="239"/>
        <w:rPr>
          <w:lang w:val="en-ZA"/>
        </w:rPr>
      </w:pPr>
      <w:r w:rsidRPr="009C6FD5">
        <w:rPr>
          <w:lang w:val="en-ZA"/>
        </w:rPr>
        <w:t>To calculate the impact on the employees, let us take a salary of R5000 per month.  The offer on the table has gone up from 6% to 8%.  The union, on behalf of employees, is demanding 10%.  A 10% increase on R5000 would be R500 per month, or about R22,73 per day.  If the union accepts the offer of 8%, the increase would be R400 per month, or about R18,18 per day.</w:t>
      </w:r>
    </w:p>
    <w:p w14:paraId="49B0C582" w14:textId="77777777" w:rsidR="00D06CEF" w:rsidRPr="009C6FD5" w:rsidRDefault="00D06CEF" w:rsidP="00D06CEF">
      <w:pPr>
        <w:ind w:left="239"/>
        <w:rPr>
          <w:lang w:val="en-ZA"/>
        </w:rPr>
      </w:pPr>
      <w:r w:rsidRPr="009C6FD5">
        <w:rPr>
          <w:lang w:val="en-ZA"/>
        </w:rPr>
        <w:t>If the employees go on strike for a period of two weeks, they will lose R5400 per month, or R245,45 per day, of which R18,18 per day would be the value of their increase, in order to gain R4,55 per day – the difference between a 10% increase and an 8% increase.</w:t>
      </w:r>
    </w:p>
    <w:p w14:paraId="1D95EDA3" w14:textId="77777777" w:rsidR="00D06CEF" w:rsidRPr="009C6FD5" w:rsidRDefault="00D06CEF" w:rsidP="00D06CEF">
      <w:pPr>
        <w:ind w:left="239"/>
        <w:rPr>
          <w:lang w:val="en-ZA"/>
        </w:rPr>
      </w:pPr>
      <w:r w:rsidRPr="009C6FD5">
        <w:rPr>
          <w:lang w:val="en-ZA"/>
        </w:rPr>
        <w:t>If the strike lasts for fourteen days, the worker will have lost R3436,30.  How long must he now work to make up this loss if he gets an increase of 10%?  He lost R3436,30 in order to gain R4,55 per day, so R3436,3 divided by R4,55 means that he must now work for 755 days to make up the loss.  This is a period of more than two years.</w:t>
      </w:r>
    </w:p>
    <w:p w14:paraId="1BCA3ECA" w14:textId="77777777" w:rsidR="00D06CEF" w:rsidRPr="009C6FD5" w:rsidRDefault="00D06CEF" w:rsidP="00D06CEF">
      <w:pPr>
        <w:ind w:left="239"/>
        <w:rPr>
          <w:lang w:val="en-ZA"/>
        </w:rPr>
      </w:pPr>
      <w:r w:rsidRPr="009C6FD5">
        <w:rPr>
          <w:lang w:val="en-ZA"/>
        </w:rPr>
        <w:t>So, the question remains, was it worth it?  should the workers not have settled for the 8% increase?</w:t>
      </w:r>
    </w:p>
    <w:p w14:paraId="38D7842E" w14:textId="77777777" w:rsidR="00D06CEF" w:rsidRPr="009C6FD5" w:rsidRDefault="00D06CEF" w:rsidP="00D06CEF">
      <w:pPr>
        <w:ind w:left="239"/>
        <w:rPr>
          <w:lang w:val="en-ZA"/>
        </w:rPr>
      </w:pPr>
      <w:r w:rsidRPr="009C6FD5">
        <w:rPr>
          <w:lang w:val="en-ZA"/>
        </w:rPr>
        <w:t>There would also be a cost to the business as production will be lower, there is negative publicity which impacts on the name of the business and there is a loss of faith between management and employees.  In the end, taking a hard-line view means that everyone loses.</w:t>
      </w:r>
    </w:p>
    <w:p w14:paraId="3EF6A669" w14:textId="77777777" w:rsidR="00D06CEF" w:rsidRPr="009C6FD5" w:rsidRDefault="00D06CEF" w:rsidP="00D06CEF">
      <w:pPr>
        <w:ind w:left="239"/>
        <w:rPr>
          <w:lang w:val="en-ZA"/>
        </w:rPr>
      </w:pPr>
      <w:r w:rsidRPr="009C6FD5">
        <w:rPr>
          <w:lang w:val="en-ZA"/>
        </w:rPr>
        <w:t>Always consider the disadvantages of not reaching a compromise as disadvantages impact negatively on both parties.</w:t>
      </w:r>
    </w:p>
    <w:p w14:paraId="175AF1D9" w14:textId="77777777" w:rsidR="00D06CEF" w:rsidRPr="009C6FD5" w:rsidRDefault="00D06CEF" w:rsidP="00BD3566">
      <w:pPr>
        <w:pStyle w:val="H3"/>
        <w:rPr>
          <w:lang w:val="en-ZA"/>
        </w:rPr>
      </w:pPr>
      <w:bookmarkStart w:id="655" w:name="_Toc495930202"/>
      <w:r w:rsidRPr="009C6FD5">
        <w:rPr>
          <w:lang w:val="en-ZA"/>
        </w:rPr>
        <w:t>Building Understanding</w:t>
      </w:r>
      <w:bookmarkEnd w:id="655"/>
    </w:p>
    <w:p w14:paraId="16FCD44C" w14:textId="77777777" w:rsidR="00D06CEF" w:rsidRPr="009C6FD5" w:rsidRDefault="00D06CEF" w:rsidP="00D06CEF">
      <w:pPr>
        <w:tabs>
          <w:tab w:val="num" w:pos="630"/>
        </w:tabs>
        <w:ind w:left="239"/>
        <w:rPr>
          <w:lang w:val="en-ZA"/>
        </w:rPr>
      </w:pPr>
      <w:r w:rsidRPr="009C6FD5">
        <w:rPr>
          <w:lang w:val="en-ZA"/>
        </w:rPr>
        <w:t>Once the negotiation process has started, you have to build understanding between yourself and the other party.  You can do the following to ensure that you build understanding:</w:t>
      </w:r>
    </w:p>
    <w:p w14:paraId="7C691F81" w14:textId="77777777" w:rsidR="00D06CEF" w:rsidRPr="009C6FD5" w:rsidRDefault="00D06CEF" w:rsidP="002A7E9C">
      <w:pPr>
        <w:pStyle w:val="ListBullet2"/>
        <w:rPr>
          <w:lang w:val="en-ZA"/>
        </w:rPr>
      </w:pPr>
      <w:r w:rsidRPr="009C6FD5">
        <w:rPr>
          <w:lang w:val="en-ZA"/>
        </w:rPr>
        <w:t>Communicate main points effectively by paraphrasing, summarising, etc</w:t>
      </w:r>
    </w:p>
    <w:p w14:paraId="67EA8508" w14:textId="77777777" w:rsidR="00D06CEF" w:rsidRPr="009C6FD5" w:rsidRDefault="00D06CEF" w:rsidP="002A7E9C">
      <w:pPr>
        <w:pStyle w:val="ListBullet2"/>
        <w:rPr>
          <w:lang w:val="en-ZA"/>
        </w:rPr>
      </w:pPr>
      <w:r w:rsidRPr="009C6FD5">
        <w:rPr>
          <w:lang w:val="en-ZA"/>
        </w:rPr>
        <w:t>Listening to the other party</w:t>
      </w:r>
    </w:p>
    <w:p w14:paraId="2AFE76C6" w14:textId="77777777" w:rsidR="00D06CEF" w:rsidRPr="009C6FD5" w:rsidRDefault="00D06CEF" w:rsidP="002A7E9C">
      <w:pPr>
        <w:pStyle w:val="ListBullet2"/>
        <w:rPr>
          <w:lang w:val="en-ZA"/>
        </w:rPr>
      </w:pPr>
      <w:r w:rsidRPr="009C6FD5">
        <w:rPr>
          <w:lang w:val="en-ZA"/>
        </w:rPr>
        <w:t>Ask questions</w:t>
      </w:r>
    </w:p>
    <w:p w14:paraId="7F1F4EDC" w14:textId="77777777" w:rsidR="00D06CEF" w:rsidRPr="009C6FD5" w:rsidRDefault="00D06CEF" w:rsidP="002A7E9C">
      <w:pPr>
        <w:pStyle w:val="ListBullet2"/>
        <w:rPr>
          <w:lang w:val="en-ZA"/>
        </w:rPr>
      </w:pPr>
      <w:r w:rsidRPr="009C6FD5">
        <w:rPr>
          <w:lang w:val="en-ZA"/>
        </w:rPr>
        <w:t xml:space="preserve">When the discussion is becoming heated, consider adjourning the discussion for a body break, tea break, etc. </w:t>
      </w:r>
    </w:p>
    <w:p w14:paraId="6F215251" w14:textId="77777777" w:rsidR="00D06CEF" w:rsidRPr="009C6FD5" w:rsidRDefault="00D06CEF" w:rsidP="002A7E9C">
      <w:pPr>
        <w:pStyle w:val="ListBullet2"/>
        <w:rPr>
          <w:lang w:val="en-ZA"/>
        </w:rPr>
      </w:pPr>
      <w:r w:rsidRPr="009C6FD5">
        <w:rPr>
          <w:lang w:val="en-ZA"/>
        </w:rPr>
        <w:t>Testing arguments and positions:  you have to test the other side’s arguments and bargaining positions.  Remember that negotiation is a process of giving and taking until a mutual agreement is reached.</w:t>
      </w:r>
    </w:p>
    <w:p w14:paraId="6C5FEC21" w14:textId="77777777" w:rsidR="00D06CEF" w:rsidRPr="009C6FD5" w:rsidRDefault="00D06CEF" w:rsidP="00D06CEF">
      <w:pPr>
        <w:rPr>
          <w:lang w:val="en-ZA"/>
        </w:rPr>
      </w:pPr>
      <w:r w:rsidRPr="009C6FD5">
        <w:rPr>
          <w:lang w:val="en-ZA"/>
        </w:rPr>
        <w:t>When preparing your proposal, keep these guidelines in mind:</w:t>
      </w:r>
    </w:p>
    <w:p w14:paraId="36F28DD3" w14:textId="77777777" w:rsidR="00D06CEF" w:rsidRPr="009C6FD5" w:rsidRDefault="00D06CEF" w:rsidP="002A7E9C">
      <w:pPr>
        <w:pStyle w:val="ListBullet2"/>
        <w:rPr>
          <w:lang w:val="en-ZA"/>
        </w:rPr>
      </w:pPr>
      <w:r w:rsidRPr="009C6FD5">
        <w:rPr>
          <w:lang w:val="en-ZA"/>
        </w:rPr>
        <w:t>Know what you want to say and what you do not want to say</w:t>
      </w:r>
    </w:p>
    <w:p w14:paraId="1237976B" w14:textId="77777777" w:rsidR="00D06CEF" w:rsidRPr="009C6FD5" w:rsidRDefault="00D06CEF" w:rsidP="002A7E9C">
      <w:pPr>
        <w:pStyle w:val="ListBullet2"/>
        <w:rPr>
          <w:lang w:val="en-ZA"/>
        </w:rPr>
      </w:pPr>
      <w:r w:rsidRPr="009C6FD5">
        <w:rPr>
          <w:lang w:val="en-ZA"/>
        </w:rPr>
        <w:t>Use words that tell what is on your mind in such a way that the listener will get the same picture</w:t>
      </w:r>
    </w:p>
    <w:p w14:paraId="79B8AD73" w14:textId="77777777" w:rsidR="00D06CEF" w:rsidRPr="009C6FD5" w:rsidRDefault="00D06CEF" w:rsidP="002A7E9C">
      <w:pPr>
        <w:pStyle w:val="ListBullet2"/>
        <w:rPr>
          <w:lang w:val="en-ZA"/>
        </w:rPr>
      </w:pPr>
      <w:r w:rsidRPr="009C6FD5">
        <w:rPr>
          <w:lang w:val="en-ZA"/>
        </w:rPr>
        <w:t>Provide actual examples to make your point</w:t>
      </w:r>
    </w:p>
    <w:p w14:paraId="3CE2FCDA" w14:textId="77777777" w:rsidR="00D06CEF" w:rsidRPr="009C6FD5" w:rsidRDefault="00D06CEF" w:rsidP="002A7E9C">
      <w:pPr>
        <w:pStyle w:val="ListBullet2"/>
        <w:rPr>
          <w:lang w:val="en-ZA"/>
        </w:rPr>
      </w:pPr>
      <w:r w:rsidRPr="009C6FD5">
        <w:rPr>
          <w:lang w:val="en-ZA"/>
        </w:rPr>
        <w:t>Separate what you think (assumptions and opinions) from what you know (facts)</w:t>
      </w:r>
    </w:p>
    <w:p w14:paraId="6B0B1C92" w14:textId="77777777" w:rsidR="00D06CEF" w:rsidRPr="009C6FD5" w:rsidRDefault="00D06CEF" w:rsidP="002A7E9C">
      <w:pPr>
        <w:pStyle w:val="ListBullet2"/>
        <w:rPr>
          <w:lang w:val="en-ZA"/>
        </w:rPr>
      </w:pPr>
      <w:r w:rsidRPr="009C6FD5">
        <w:rPr>
          <w:lang w:val="en-ZA"/>
        </w:rPr>
        <w:t>Encourage feedback. Check for understanding</w:t>
      </w:r>
    </w:p>
    <w:p w14:paraId="24540407" w14:textId="77777777" w:rsidR="00D06CEF" w:rsidRPr="009C6FD5" w:rsidRDefault="00D06CEF" w:rsidP="002A7E9C">
      <w:pPr>
        <w:pStyle w:val="ListBullet2"/>
        <w:rPr>
          <w:lang w:val="en-ZA"/>
        </w:rPr>
      </w:pPr>
      <w:r w:rsidRPr="009C6FD5">
        <w:rPr>
          <w:lang w:val="en-ZA"/>
        </w:rPr>
        <w:t>Keep the talk centred on the main problem, not side issues</w:t>
      </w:r>
    </w:p>
    <w:p w14:paraId="462B451A" w14:textId="77777777" w:rsidR="00D06CEF" w:rsidRPr="009C6FD5" w:rsidRDefault="00D06CEF" w:rsidP="002A7E9C">
      <w:pPr>
        <w:pStyle w:val="ListBullet2"/>
        <w:rPr>
          <w:lang w:val="en-ZA"/>
        </w:rPr>
      </w:pPr>
      <w:r w:rsidRPr="009C6FD5">
        <w:rPr>
          <w:lang w:val="en-ZA"/>
        </w:rPr>
        <w:t>Try to make the other person feel good, and important</w:t>
      </w:r>
    </w:p>
    <w:p w14:paraId="0506D802" w14:textId="77777777" w:rsidR="00D06CEF" w:rsidRPr="009C6FD5" w:rsidRDefault="00D06CEF" w:rsidP="00BD3566">
      <w:pPr>
        <w:pStyle w:val="H3"/>
        <w:rPr>
          <w:lang w:val="en-ZA"/>
        </w:rPr>
      </w:pPr>
      <w:bookmarkStart w:id="656" w:name="_Toc495930203"/>
      <w:r w:rsidRPr="009C6FD5">
        <w:rPr>
          <w:lang w:val="en-ZA"/>
        </w:rPr>
        <w:t>Bargaining</w:t>
      </w:r>
      <w:bookmarkEnd w:id="656"/>
    </w:p>
    <w:p w14:paraId="729964DE" w14:textId="77777777" w:rsidR="00D06CEF" w:rsidRPr="009C6FD5" w:rsidRDefault="00483466" w:rsidP="00D06CEF">
      <w:pPr>
        <w:ind w:left="239"/>
        <w:rPr>
          <w:lang w:val="en-ZA"/>
        </w:rPr>
      </w:pPr>
      <w:r w:rsidRPr="009C6FD5">
        <w:rPr>
          <w:noProof/>
          <w:lang w:val="en-ZA" w:eastAsia="en-ZA"/>
        </w:rPr>
        <w:drawing>
          <wp:anchor distT="0" distB="0" distL="114300" distR="114300" simplePos="0" relativeHeight="251660800" behindDoc="1" locked="0" layoutInCell="1" allowOverlap="1" wp14:anchorId="4F524223" wp14:editId="21C01C12">
            <wp:simplePos x="0" y="0"/>
            <wp:positionH relativeFrom="column">
              <wp:posOffset>151765</wp:posOffset>
            </wp:positionH>
            <wp:positionV relativeFrom="paragraph">
              <wp:posOffset>3810</wp:posOffset>
            </wp:positionV>
            <wp:extent cx="2466975" cy="1800225"/>
            <wp:effectExtent l="0" t="0" r="9525" b="9525"/>
            <wp:wrapTight wrapText="bothSides">
              <wp:wrapPolygon edited="0">
                <wp:start x="5004" y="0"/>
                <wp:lineTo x="5004" y="3657"/>
                <wp:lineTo x="2002" y="5257"/>
                <wp:lineTo x="667" y="6400"/>
                <wp:lineTo x="0" y="11657"/>
                <wp:lineTo x="0" y="17829"/>
                <wp:lineTo x="1668" y="18286"/>
                <wp:lineTo x="2335" y="21486"/>
                <wp:lineTo x="18848" y="21486"/>
                <wp:lineTo x="19515" y="18286"/>
                <wp:lineTo x="21183" y="18286"/>
                <wp:lineTo x="21517" y="17600"/>
                <wp:lineTo x="21517" y="11886"/>
                <wp:lineTo x="20683" y="10971"/>
                <wp:lineTo x="21016" y="8229"/>
                <wp:lineTo x="21016" y="7314"/>
                <wp:lineTo x="16513" y="3657"/>
                <wp:lineTo x="16513" y="0"/>
                <wp:lineTo x="5004" y="0"/>
              </wp:wrapPolygon>
            </wp:wrapTight>
            <wp:docPr id="9740" name="Picture 9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66975" cy="1800225"/>
                    </a:xfrm>
                    <a:prstGeom prst="rect">
                      <a:avLst/>
                    </a:prstGeom>
                    <a:noFill/>
                  </pic:spPr>
                </pic:pic>
              </a:graphicData>
            </a:graphic>
            <wp14:sizeRelH relativeFrom="page">
              <wp14:pctWidth>0</wp14:pctWidth>
            </wp14:sizeRelH>
            <wp14:sizeRelV relativeFrom="page">
              <wp14:pctHeight>0</wp14:pctHeight>
            </wp14:sizeRelV>
          </wp:anchor>
        </w:drawing>
      </w:r>
      <w:r w:rsidR="00D06CEF" w:rsidRPr="009C6FD5">
        <w:rPr>
          <w:lang w:val="en-ZA"/>
        </w:rPr>
        <w:t xml:space="preserve">The bargaining process usually includes: </w:t>
      </w:r>
    </w:p>
    <w:p w14:paraId="01BF95EF" w14:textId="77777777" w:rsidR="00D06CEF" w:rsidRPr="009C6FD5" w:rsidRDefault="00D06CEF" w:rsidP="002A7E9C">
      <w:pPr>
        <w:pStyle w:val="ListBullet2"/>
        <w:rPr>
          <w:lang w:val="en-ZA"/>
        </w:rPr>
      </w:pPr>
      <w:r w:rsidRPr="009C6FD5">
        <w:rPr>
          <w:lang w:val="en-ZA"/>
        </w:rPr>
        <w:t>Getting and making concessions.  Here you will refer back to your bargaining objectives.  From these you will know which concessions you can make and which objectives are really not negotiable.</w:t>
      </w:r>
    </w:p>
    <w:p w14:paraId="2DE799EA" w14:textId="77777777" w:rsidR="00D06CEF" w:rsidRPr="009C6FD5" w:rsidRDefault="00D06CEF" w:rsidP="002A7E9C">
      <w:pPr>
        <w:pStyle w:val="ListBullet2"/>
        <w:rPr>
          <w:lang w:val="en-ZA"/>
        </w:rPr>
      </w:pPr>
      <w:r w:rsidRPr="009C6FD5">
        <w:rPr>
          <w:lang w:val="en-ZA"/>
        </w:rPr>
        <w:t>Breaking deadlock: at times during the negotiation process it could look like agreement cannot be reached.  There are strategies for trying to break this deadlock.</w:t>
      </w:r>
    </w:p>
    <w:p w14:paraId="2908604E" w14:textId="77777777" w:rsidR="00284100" w:rsidRPr="009C6FD5" w:rsidRDefault="00D06CEF" w:rsidP="002A7E9C">
      <w:pPr>
        <w:pStyle w:val="ListBullet2"/>
        <w:rPr>
          <w:lang w:val="en-ZA"/>
        </w:rPr>
      </w:pPr>
      <w:r w:rsidRPr="009C6FD5">
        <w:rPr>
          <w:lang w:val="en-ZA"/>
        </w:rPr>
        <w:t>Moving towards agreements:  once the concessions have been made and given and deadlocks have been broken, the parties will start moving towards agreements on the issues at hand.</w:t>
      </w:r>
    </w:p>
    <w:p w14:paraId="416366F4" w14:textId="77777777" w:rsidR="00D06CEF" w:rsidRPr="009C6FD5" w:rsidRDefault="00284100" w:rsidP="00284100">
      <w:pPr>
        <w:rPr>
          <w:lang w:val="en-ZA"/>
        </w:rPr>
      </w:pPr>
      <w:r w:rsidRPr="009C6FD5">
        <w:rPr>
          <w:lang w:val="en-ZA"/>
        </w:rPr>
        <w:br w:type="page"/>
      </w:r>
    </w:p>
    <w:p w14:paraId="1D717795" w14:textId="77777777" w:rsidR="00D06CEF" w:rsidRPr="009C6FD5" w:rsidRDefault="00D06CEF" w:rsidP="00BD3566">
      <w:pPr>
        <w:pStyle w:val="H3"/>
        <w:rPr>
          <w:lang w:val="en-ZA"/>
        </w:rPr>
      </w:pPr>
      <w:bookmarkStart w:id="657" w:name="_Toc495930204"/>
      <w:r w:rsidRPr="009C6FD5">
        <w:rPr>
          <w:lang w:val="en-ZA"/>
        </w:rPr>
        <w:t>Closing</w:t>
      </w:r>
      <w:bookmarkEnd w:id="657"/>
    </w:p>
    <w:p w14:paraId="250559E9" w14:textId="77777777" w:rsidR="00D06CEF" w:rsidRPr="009C6FD5" w:rsidRDefault="00D06CEF" w:rsidP="00D06CEF">
      <w:pPr>
        <w:rPr>
          <w:lang w:val="en-ZA"/>
        </w:rPr>
      </w:pPr>
      <w:r w:rsidRPr="009C6FD5">
        <w:rPr>
          <w:lang w:val="en-ZA"/>
        </w:rPr>
        <w:t xml:space="preserve">When closing negotiations, do the following: </w:t>
      </w:r>
    </w:p>
    <w:p w14:paraId="5956FDC2" w14:textId="77777777" w:rsidR="00D06CEF" w:rsidRPr="009C6FD5" w:rsidRDefault="00483466" w:rsidP="002A7E9C">
      <w:pPr>
        <w:pStyle w:val="ListBullet2"/>
        <w:rPr>
          <w:lang w:val="en-ZA"/>
        </w:rPr>
      </w:pPr>
      <w:r w:rsidRPr="009C6FD5">
        <w:rPr>
          <w:noProof/>
          <w:lang w:val="en-ZA" w:eastAsia="en-ZA"/>
        </w:rPr>
        <w:drawing>
          <wp:anchor distT="0" distB="0" distL="114300" distR="114300" simplePos="0" relativeHeight="251661824" behindDoc="1" locked="0" layoutInCell="1" allowOverlap="1" wp14:anchorId="6201B2D5" wp14:editId="76367C7A">
            <wp:simplePos x="0" y="0"/>
            <wp:positionH relativeFrom="column">
              <wp:posOffset>5205095</wp:posOffset>
            </wp:positionH>
            <wp:positionV relativeFrom="paragraph">
              <wp:posOffset>198120</wp:posOffset>
            </wp:positionV>
            <wp:extent cx="1276350" cy="2152650"/>
            <wp:effectExtent l="0" t="0" r="0" b="0"/>
            <wp:wrapTight wrapText="bothSides">
              <wp:wrapPolygon edited="0">
                <wp:start x="12251" y="0"/>
                <wp:lineTo x="10316" y="573"/>
                <wp:lineTo x="7737" y="2485"/>
                <wp:lineTo x="7093" y="6117"/>
                <wp:lineTo x="4513" y="7646"/>
                <wp:lineTo x="2579" y="8984"/>
                <wp:lineTo x="0" y="14145"/>
                <wp:lineTo x="0" y="16248"/>
                <wp:lineTo x="2901" y="18350"/>
                <wp:lineTo x="8382" y="21409"/>
                <wp:lineTo x="8704" y="21409"/>
                <wp:lineTo x="11606" y="21409"/>
                <wp:lineTo x="14830" y="21409"/>
                <wp:lineTo x="20310" y="19497"/>
                <wp:lineTo x="19988" y="18350"/>
                <wp:lineTo x="21278" y="12616"/>
                <wp:lineTo x="21278" y="2294"/>
                <wp:lineTo x="19021" y="382"/>
                <wp:lineTo x="17409" y="0"/>
                <wp:lineTo x="12251" y="0"/>
              </wp:wrapPolygon>
            </wp:wrapTight>
            <wp:docPr id="9741" name="Picture 9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76350" cy="2152650"/>
                    </a:xfrm>
                    <a:prstGeom prst="rect">
                      <a:avLst/>
                    </a:prstGeom>
                    <a:noFill/>
                  </pic:spPr>
                </pic:pic>
              </a:graphicData>
            </a:graphic>
            <wp14:sizeRelH relativeFrom="page">
              <wp14:pctWidth>0</wp14:pctWidth>
            </wp14:sizeRelH>
            <wp14:sizeRelV relativeFrom="page">
              <wp14:pctHeight>0</wp14:pctHeight>
            </wp14:sizeRelV>
          </wp:anchor>
        </w:drawing>
      </w:r>
      <w:r w:rsidR="00D06CEF" w:rsidRPr="009C6FD5">
        <w:rPr>
          <w:lang w:val="en-ZA"/>
        </w:rPr>
        <w:t>If an agreement has been reached, summarise the agreement points and get commitment from both parties to uphold the agreements.  Ideally, these agreements should be put on paper and signed by both parties.</w:t>
      </w:r>
    </w:p>
    <w:p w14:paraId="7951EB91" w14:textId="77777777" w:rsidR="00D06CEF" w:rsidRPr="009C6FD5" w:rsidRDefault="00483466" w:rsidP="002A7E9C">
      <w:pPr>
        <w:pStyle w:val="ListBullet2"/>
        <w:rPr>
          <w:lang w:val="en-ZA"/>
        </w:rPr>
      </w:pPr>
      <w:r w:rsidRPr="009C6FD5">
        <w:rPr>
          <w:noProof/>
          <w:lang w:val="en-ZA" w:eastAsia="en-ZA"/>
        </w:rPr>
        <w:drawing>
          <wp:anchor distT="0" distB="0" distL="114300" distR="114300" simplePos="0" relativeHeight="251662848" behindDoc="1" locked="0" layoutInCell="1" allowOverlap="1" wp14:anchorId="23525221" wp14:editId="28256E91">
            <wp:simplePos x="0" y="0"/>
            <wp:positionH relativeFrom="column">
              <wp:posOffset>455295</wp:posOffset>
            </wp:positionH>
            <wp:positionV relativeFrom="paragraph">
              <wp:posOffset>2540</wp:posOffset>
            </wp:positionV>
            <wp:extent cx="1724025" cy="1695450"/>
            <wp:effectExtent l="0" t="0" r="9525" b="0"/>
            <wp:wrapTight wrapText="bothSides">
              <wp:wrapPolygon edited="0">
                <wp:start x="0" y="0"/>
                <wp:lineTo x="0" y="21357"/>
                <wp:lineTo x="21481" y="21357"/>
                <wp:lineTo x="21481" y="0"/>
                <wp:lineTo x="0" y="0"/>
              </wp:wrapPolygon>
            </wp:wrapTight>
            <wp:docPr id="9742" name="Picture 9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24025" cy="1695450"/>
                    </a:xfrm>
                    <a:prstGeom prst="rect">
                      <a:avLst/>
                    </a:prstGeom>
                    <a:noFill/>
                  </pic:spPr>
                </pic:pic>
              </a:graphicData>
            </a:graphic>
            <wp14:sizeRelH relativeFrom="page">
              <wp14:pctWidth>0</wp14:pctWidth>
            </wp14:sizeRelH>
            <wp14:sizeRelV relativeFrom="page">
              <wp14:pctHeight>0</wp14:pctHeight>
            </wp14:sizeRelV>
          </wp:anchor>
        </w:drawing>
      </w:r>
      <w:r w:rsidR="00D06CEF" w:rsidRPr="009C6FD5">
        <w:rPr>
          <w:lang w:val="en-ZA"/>
        </w:rPr>
        <w:t>If an agreement has been reached but the negotiators have to go back to their organisation or members to confirm, set a follow up date to finalise the proceedings.</w:t>
      </w:r>
    </w:p>
    <w:p w14:paraId="56C70FB0" w14:textId="77777777" w:rsidR="00D06CEF" w:rsidRPr="009C6FD5" w:rsidRDefault="00D06CEF" w:rsidP="002A7E9C">
      <w:pPr>
        <w:pStyle w:val="ListBullet2"/>
        <w:rPr>
          <w:lang w:val="en-ZA"/>
        </w:rPr>
      </w:pPr>
      <w:r w:rsidRPr="009C6FD5">
        <w:rPr>
          <w:lang w:val="en-ZA"/>
        </w:rPr>
        <w:t>If an agreement has not been reached, both parties have to agree on the next step: set a new meeting to discuss issues that have not been resolved, maybe using a facilitator, mediation or arbitration</w:t>
      </w:r>
    </w:p>
    <w:p w14:paraId="2DB1B013" w14:textId="77777777" w:rsidR="00D06CEF" w:rsidRPr="009C6FD5" w:rsidRDefault="00D06CEF" w:rsidP="002A7E9C">
      <w:pPr>
        <w:pStyle w:val="ListBullet2"/>
        <w:rPr>
          <w:lang w:val="en-ZA"/>
        </w:rPr>
      </w:pPr>
      <w:r w:rsidRPr="009C6FD5">
        <w:rPr>
          <w:lang w:val="en-ZA"/>
        </w:rPr>
        <w:t>Walking out of the negotiation procedure is also a way of ending negotiations, but this is a very negative step.</w:t>
      </w:r>
    </w:p>
    <w:p w14:paraId="14BC9A47" w14:textId="77777777" w:rsidR="00D06CEF" w:rsidRPr="009C6FD5" w:rsidRDefault="00D06CEF" w:rsidP="002A7E9C">
      <w:pPr>
        <w:pStyle w:val="ListBullet2"/>
        <w:rPr>
          <w:lang w:val="en-ZA"/>
        </w:rPr>
      </w:pPr>
      <w:r w:rsidRPr="009C6FD5">
        <w:rPr>
          <w:lang w:val="en-ZA"/>
        </w:rPr>
        <w:t>Strikes and legal proceedings should really be a last resort, once all the other options have been tried and no agreement was reached.</w:t>
      </w:r>
    </w:p>
    <w:p w14:paraId="22775350" w14:textId="77777777" w:rsidR="00D06CEF" w:rsidRPr="009C6FD5" w:rsidRDefault="00D06CEF" w:rsidP="00D06CEF">
      <w:pPr>
        <w:rPr>
          <w:lang w:val="en-ZA"/>
        </w:rPr>
      </w:pPr>
    </w:p>
    <w:p w14:paraId="56C3DC68" w14:textId="77777777" w:rsidR="00D06CEF" w:rsidRPr="009C6FD5" w:rsidRDefault="00D06CEF" w:rsidP="00284100">
      <w:pPr>
        <w:pStyle w:val="ListBullet3"/>
        <w:rPr>
          <w:lang w:val="en-ZA"/>
        </w:rPr>
      </w:pPr>
      <w:bookmarkStart w:id="658" w:name="_Toc201073963"/>
      <w:r w:rsidRPr="009C6FD5">
        <w:rPr>
          <w:lang w:val="en-ZA"/>
        </w:rPr>
        <w:t>Activity 10 (</w:t>
      </w:r>
      <w:r w:rsidR="00101667" w:rsidRPr="009C6FD5">
        <w:rPr>
          <w:lang w:val="en-ZA"/>
        </w:rPr>
        <w:t>8967</w:t>
      </w:r>
      <w:r w:rsidRPr="009C6FD5">
        <w:rPr>
          <w:lang w:val="en-ZA"/>
        </w:rPr>
        <w:t xml:space="preserve"> SO5, AC1-4)</w:t>
      </w:r>
      <w:bookmarkEnd w:id="658"/>
    </w:p>
    <w:p w14:paraId="32EB7266" w14:textId="77777777" w:rsidR="00D06CEF" w:rsidRPr="009C6FD5" w:rsidRDefault="00D06CEF" w:rsidP="00D06CEF">
      <w:pPr>
        <w:rPr>
          <w:lang w:val="en-ZA"/>
        </w:rPr>
      </w:pPr>
    </w:p>
    <w:p w14:paraId="0D908D1F" w14:textId="77777777" w:rsidR="00D06CEF" w:rsidRPr="009C6FD5" w:rsidRDefault="00D06CEF" w:rsidP="00D06CEF">
      <w:pPr>
        <w:pStyle w:val="L"/>
        <w:tabs>
          <w:tab w:val="clear" w:pos="556"/>
        </w:tabs>
        <w:ind w:left="0" w:firstLine="0"/>
        <w:rPr>
          <w:lang w:val="en-ZA"/>
        </w:rPr>
      </w:pPr>
      <w:r w:rsidRPr="009C6FD5">
        <w:rPr>
          <w:lang w:val="en-ZA"/>
        </w:rPr>
        <w:br w:type="page"/>
      </w:r>
    </w:p>
    <w:p w14:paraId="7D829E79" w14:textId="77777777" w:rsidR="00D06CEF" w:rsidRPr="009C6FD5" w:rsidRDefault="0073310D" w:rsidP="00D06CEF">
      <w:pPr>
        <w:pStyle w:val="LCHeading1"/>
        <w:rPr>
          <w:rFonts w:ascii="Tahoma" w:hAnsi="Tahoma" w:cs="Tahoma"/>
          <w:color w:val="000000"/>
          <w:sz w:val="18"/>
          <w:szCs w:val="18"/>
        </w:rPr>
      </w:pPr>
      <w:bookmarkStart w:id="659" w:name="_Toc201073964"/>
      <w:bookmarkStart w:id="660" w:name="_Toc495930205"/>
      <w:r w:rsidRPr="009C6FD5">
        <w:rPr>
          <w:noProof/>
        </w:rPr>
        <w:t>SECTION 10: WORKPLACE CHARACTERISTICS</w:t>
      </w:r>
      <w:bookmarkEnd w:id="659"/>
      <w:bookmarkEnd w:id="660"/>
    </w:p>
    <w:p w14:paraId="17067B59" w14:textId="77777777" w:rsidR="00265803" w:rsidRPr="00DB0F3E" w:rsidRDefault="00265803" w:rsidP="00DB0F3E">
      <w:pPr>
        <w:pStyle w:val="Heading4"/>
      </w:pPr>
      <w:r w:rsidRPr="00DB0F3E">
        <w:t>Outcome</w:t>
      </w:r>
    </w:p>
    <w:p w14:paraId="6EB6D4AE" w14:textId="77777777" w:rsidR="00D06CEF" w:rsidRPr="009C6FD5" w:rsidRDefault="00D06CEF" w:rsidP="002A7E9C">
      <w:pPr>
        <w:rPr>
          <w:lang w:val="en-ZA"/>
        </w:rPr>
      </w:pPr>
      <w:r w:rsidRPr="009C6FD5">
        <w:rPr>
          <w:lang w:val="en-ZA"/>
        </w:rPr>
        <w:t>Reflect on how characteristics of the workplace and occupational context affect learning</w:t>
      </w:r>
    </w:p>
    <w:p w14:paraId="7709FEC2" w14:textId="77777777" w:rsidR="00D06CEF" w:rsidRPr="009C6FD5" w:rsidRDefault="00D06CEF" w:rsidP="00265803">
      <w:pPr>
        <w:rPr>
          <w:b/>
          <w:lang w:val="en-ZA"/>
        </w:rPr>
      </w:pPr>
      <w:r w:rsidRPr="009C6FD5">
        <w:rPr>
          <w:b/>
          <w:lang w:val="en-ZA"/>
        </w:rPr>
        <w:t>Outcome Range</w:t>
      </w:r>
    </w:p>
    <w:p w14:paraId="557F59E0" w14:textId="77777777" w:rsidR="00D06CEF" w:rsidRPr="009C6FD5" w:rsidRDefault="00D06CEF" w:rsidP="00830B58">
      <w:pPr>
        <w:rPr>
          <w:lang w:val="en-ZA"/>
        </w:rPr>
      </w:pPr>
      <w:r w:rsidRPr="009C6FD5">
        <w:rPr>
          <w:lang w:val="en-ZA"/>
        </w:rPr>
        <w:t>Environmental features, technological resources, communication resources, communication strategies, and multilingual needs in relation to client or colleague interaction. </w:t>
      </w:r>
    </w:p>
    <w:p w14:paraId="11A7DAE4" w14:textId="77777777" w:rsidR="00D06CEF" w:rsidRPr="00DB0F3E" w:rsidRDefault="001328FB" w:rsidP="00DB0F3E">
      <w:pPr>
        <w:pStyle w:val="Heading4"/>
      </w:pPr>
      <w:r w:rsidRPr="00DB0F3E">
        <w:t>Assessment criteria</w:t>
      </w:r>
      <w:r w:rsidR="00D06CEF" w:rsidRPr="00DB0F3E">
        <w:t xml:space="preserve"> </w:t>
      </w:r>
    </w:p>
    <w:p w14:paraId="6F85219C" w14:textId="77777777" w:rsidR="00D06CEF" w:rsidRPr="009C6FD5" w:rsidRDefault="00D06CEF" w:rsidP="00830B58">
      <w:pPr>
        <w:rPr>
          <w:lang w:val="en-ZA"/>
        </w:rPr>
      </w:pPr>
      <w:r w:rsidRPr="009C6FD5">
        <w:rPr>
          <w:lang w:val="en-ZA"/>
        </w:rPr>
        <w:t>On completion of this section you will be able to ensure that:</w:t>
      </w:r>
    </w:p>
    <w:p w14:paraId="61675422" w14:textId="77777777" w:rsidR="00D06CEF" w:rsidRPr="009C6FD5" w:rsidRDefault="00D06CEF" w:rsidP="00265803">
      <w:pPr>
        <w:pStyle w:val="ListBullet2"/>
        <w:rPr>
          <w:lang w:val="en-ZA"/>
        </w:rPr>
      </w:pPr>
      <w:r w:rsidRPr="009C6FD5">
        <w:rPr>
          <w:lang w:val="en-ZA"/>
        </w:rPr>
        <w:t>Sector and organisation type is identified: Sector/occupational focus: Services, manufacturing, financial, educational etc Organisation type: Government, parastatal, heavy/light industry, large organisation, small business</w:t>
      </w:r>
    </w:p>
    <w:p w14:paraId="54137CEF" w14:textId="77777777" w:rsidR="00D06CEF" w:rsidRPr="009C6FD5" w:rsidRDefault="00D06CEF" w:rsidP="00265803">
      <w:pPr>
        <w:pStyle w:val="ListBullet2"/>
        <w:rPr>
          <w:lang w:val="en-ZA"/>
        </w:rPr>
      </w:pPr>
      <w:r w:rsidRPr="009C6FD5">
        <w:rPr>
          <w:lang w:val="en-ZA"/>
        </w:rPr>
        <w:t>Features of the occupational environment are described and discussed</w:t>
      </w:r>
    </w:p>
    <w:p w14:paraId="0AACBBD6" w14:textId="77777777" w:rsidR="00D06CEF" w:rsidRPr="009C6FD5" w:rsidRDefault="00D06CEF" w:rsidP="00265803">
      <w:pPr>
        <w:pStyle w:val="ListBullet2"/>
        <w:rPr>
          <w:lang w:val="en-ZA"/>
        </w:rPr>
      </w:pPr>
      <w:r w:rsidRPr="009C6FD5">
        <w:rPr>
          <w:lang w:val="en-ZA"/>
        </w:rPr>
        <w:t>Ways in which these features affect learning processes and/or application of learning are described and discussed</w:t>
      </w:r>
    </w:p>
    <w:p w14:paraId="1FAEC082" w14:textId="77777777" w:rsidR="00D06CEF" w:rsidRPr="009C6FD5" w:rsidRDefault="00D06CEF" w:rsidP="00D06CEF">
      <w:pPr>
        <w:rPr>
          <w:lang w:val="en-ZA"/>
        </w:rPr>
      </w:pPr>
      <w:r w:rsidRPr="009C6FD5">
        <w:rPr>
          <w:lang w:val="en-ZA"/>
        </w:rPr>
        <w:t>The characteristics of a workplace varies according to the industry in which the organisation is:</w:t>
      </w:r>
    </w:p>
    <w:p w14:paraId="0E1C04CF" w14:textId="77777777" w:rsidR="00D06CEF" w:rsidRPr="009C6FD5" w:rsidRDefault="00D06CEF" w:rsidP="00D06CEF">
      <w:pPr>
        <w:rPr>
          <w:lang w:val="en-ZA"/>
        </w:rPr>
      </w:pPr>
      <w:r w:rsidRPr="009C6FD5">
        <w:rPr>
          <w:lang w:val="en-ZA"/>
        </w:rPr>
        <w:t>You will find that the workplace of a services organisation, a manufacturing organisation, a financial organisation and an educational organisation will differ in terms of availability of resources and interaction between learners and colleagues or employees and clients:</w:t>
      </w:r>
    </w:p>
    <w:p w14:paraId="63F13AE9" w14:textId="77777777" w:rsidR="00D06CEF" w:rsidRPr="009C6FD5" w:rsidRDefault="00D06CEF" w:rsidP="00265803">
      <w:pPr>
        <w:pStyle w:val="ListBullet2"/>
        <w:rPr>
          <w:lang w:val="en-ZA"/>
        </w:rPr>
      </w:pPr>
      <w:r w:rsidRPr="009C6FD5">
        <w:rPr>
          <w:lang w:val="en-ZA"/>
        </w:rPr>
        <w:t>Technological resources: such as computers, machinery and equipment</w:t>
      </w:r>
    </w:p>
    <w:p w14:paraId="386DE1F3" w14:textId="77777777" w:rsidR="00D06CEF" w:rsidRPr="009C6FD5" w:rsidRDefault="00D06CEF" w:rsidP="00265803">
      <w:pPr>
        <w:pStyle w:val="ListBullet2"/>
        <w:rPr>
          <w:lang w:val="en-ZA"/>
        </w:rPr>
      </w:pPr>
      <w:r w:rsidRPr="009C6FD5">
        <w:rPr>
          <w:lang w:val="en-ZA"/>
        </w:rPr>
        <w:t>Communication strategies and resources: how the employees and different departments communicate with each other, as well as how the organisation communicates with the world outside the organisation</w:t>
      </w:r>
    </w:p>
    <w:p w14:paraId="6A81F0EE" w14:textId="77777777" w:rsidR="00D06CEF" w:rsidRPr="009C6FD5" w:rsidRDefault="00D06CEF" w:rsidP="00265803">
      <w:pPr>
        <w:pStyle w:val="ListBullet2"/>
        <w:rPr>
          <w:lang w:val="en-ZA"/>
        </w:rPr>
      </w:pPr>
      <w:r w:rsidRPr="009C6FD5">
        <w:rPr>
          <w:lang w:val="en-ZA"/>
        </w:rPr>
        <w:t>Multilingual needs regarding the interaction between clients and employees as well as between employees in the organisation: how languages differ in the organisation as well as between the organisation and the rest of the world.</w:t>
      </w:r>
    </w:p>
    <w:p w14:paraId="1604C982" w14:textId="77777777" w:rsidR="00D06CEF" w:rsidRPr="009C6FD5" w:rsidRDefault="00D06CEF" w:rsidP="00265803">
      <w:pPr>
        <w:pStyle w:val="ListBullet2"/>
        <w:rPr>
          <w:lang w:val="en-ZA"/>
        </w:rPr>
      </w:pPr>
      <w:r w:rsidRPr="009C6FD5">
        <w:rPr>
          <w:lang w:val="en-ZA"/>
        </w:rPr>
        <w:t>Environmental features: the conditions in which the organisation functions will also influence occupational learning.  For instance, a small business in Kathy or some remote place will not have the same facilities that a large organisation in the same location will have.  Also, business in urban areas (cities) are closer to resource centres such as libraries, etc.</w:t>
      </w:r>
    </w:p>
    <w:p w14:paraId="50B33B0B" w14:textId="77777777" w:rsidR="00D06CEF" w:rsidRPr="009C6FD5" w:rsidRDefault="00D06CEF" w:rsidP="00D06CEF">
      <w:pPr>
        <w:rPr>
          <w:lang w:val="en-ZA"/>
        </w:rPr>
      </w:pPr>
      <w:r w:rsidRPr="009C6FD5">
        <w:rPr>
          <w:lang w:val="en-ZA"/>
        </w:rPr>
        <w:t>The workplace of different types of organisation will also differ:</w:t>
      </w:r>
    </w:p>
    <w:p w14:paraId="06ED0564" w14:textId="77777777" w:rsidR="00D06CEF" w:rsidRPr="009C6FD5" w:rsidRDefault="00D06CEF" w:rsidP="00265803">
      <w:pPr>
        <w:pStyle w:val="ListBullet2"/>
        <w:rPr>
          <w:lang w:val="en-ZA"/>
        </w:rPr>
      </w:pPr>
      <w:r w:rsidRPr="009C6FD5">
        <w:rPr>
          <w:lang w:val="en-ZA"/>
        </w:rPr>
        <w:t>Government:  the workplace of government organisations differ vastly from those in private enterprise.</w:t>
      </w:r>
    </w:p>
    <w:p w14:paraId="4DF4927D" w14:textId="77777777" w:rsidR="00D06CEF" w:rsidRPr="009C6FD5" w:rsidRDefault="00D06CEF" w:rsidP="00265803">
      <w:pPr>
        <w:pStyle w:val="ListBullet2"/>
        <w:rPr>
          <w:lang w:val="en-ZA"/>
        </w:rPr>
      </w:pPr>
      <w:r w:rsidRPr="009C6FD5">
        <w:rPr>
          <w:lang w:val="en-ZA"/>
        </w:rPr>
        <w:t>Parastatal: a semi-government organisation such as Telkom</w:t>
      </w:r>
    </w:p>
    <w:p w14:paraId="3AA491FD" w14:textId="77777777" w:rsidR="00D06CEF" w:rsidRPr="009C6FD5" w:rsidRDefault="00D06CEF" w:rsidP="00265803">
      <w:pPr>
        <w:pStyle w:val="ListBullet2"/>
        <w:rPr>
          <w:lang w:val="en-ZA"/>
        </w:rPr>
      </w:pPr>
      <w:r w:rsidRPr="009C6FD5">
        <w:rPr>
          <w:lang w:val="en-ZA"/>
        </w:rPr>
        <w:t>Heavy industry: mining, car manufacturers and so on</w:t>
      </w:r>
    </w:p>
    <w:p w14:paraId="568162D0" w14:textId="77777777" w:rsidR="00D06CEF" w:rsidRPr="009C6FD5" w:rsidRDefault="00D06CEF" w:rsidP="00265803">
      <w:pPr>
        <w:pStyle w:val="ListBullet2"/>
        <w:rPr>
          <w:lang w:val="en-ZA"/>
        </w:rPr>
      </w:pPr>
      <w:r w:rsidRPr="009C6FD5">
        <w:rPr>
          <w:lang w:val="en-ZA"/>
        </w:rPr>
        <w:t xml:space="preserve">Light industry: providers of packaging materials, </w:t>
      </w:r>
    </w:p>
    <w:p w14:paraId="3CB89F7A" w14:textId="77777777" w:rsidR="00D06CEF" w:rsidRPr="009C6FD5" w:rsidRDefault="00D06CEF" w:rsidP="00265803">
      <w:pPr>
        <w:pStyle w:val="ListBullet2"/>
        <w:rPr>
          <w:lang w:val="en-ZA"/>
        </w:rPr>
      </w:pPr>
      <w:r w:rsidRPr="009C6FD5">
        <w:rPr>
          <w:lang w:val="en-ZA"/>
        </w:rPr>
        <w:t>Large organisation: such as De Beers, Putco bus company, etc</w:t>
      </w:r>
    </w:p>
    <w:p w14:paraId="11CAE3F7" w14:textId="77777777" w:rsidR="00D06CEF" w:rsidRPr="009C6FD5" w:rsidRDefault="00D06CEF" w:rsidP="00265803">
      <w:pPr>
        <w:pStyle w:val="ListBullet2"/>
        <w:rPr>
          <w:lang w:val="en-ZA"/>
        </w:rPr>
      </w:pPr>
      <w:r w:rsidRPr="009C6FD5">
        <w:rPr>
          <w:lang w:val="en-ZA"/>
        </w:rPr>
        <w:t>Small business:  such as a hairdresser, taxi service and so on.</w:t>
      </w:r>
    </w:p>
    <w:p w14:paraId="2F9829A3" w14:textId="77777777" w:rsidR="00D06CEF" w:rsidRPr="009C6FD5" w:rsidRDefault="00D06CEF" w:rsidP="00D06CEF">
      <w:pPr>
        <w:pStyle w:val="ListBullet"/>
        <w:numPr>
          <w:ilvl w:val="0"/>
          <w:numId w:val="0"/>
        </w:numPr>
        <w:tabs>
          <w:tab w:val="left" w:pos="720"/>
        </w:tabs>
        <w:rPr>
          <w:lang w:val="en-ZA"/>
        </w:rPr>
      </w:pPr>
    </w:p>
    <w:p w14:paraId="7B8220D0" w14:textId="77777777" w:rsidR="00D06CEF" w:rsidRPr="009C6FD5" w:rsidRDefault="00D06CEF" w:rsidP="0073310D">
      <w:pPr>
        <w:pStyle w:val="MyFormAssmtHdg"/>
      </w:pPr>
      <w:bookmarkStart w:id="661" w:name="_Toc201073965"/>
      <w:bookmarkStart w:id="662" w:name="_Toc495930206"/>
      <w:r w:rsidRPr="009C6FD5">
        <w:t>Activity 11 (</w:t>
      </w:r>
      <w:r w:rsidR="00101667" w:rsidRPr="009C6FD5">
        <w:t>8967</w:t>
      </w:r>
      <w:r w:rsidRPr="009C6FD5">
        <w:t xml:space="preserve"> SO6, AC1-3)</w:t>
      </w:r>
      <w:bookmarkEnd w:id="661"/>
      <w:bookmarkEnd w:id="662"/>
    </w:p>
    <w:p w14:paraId="4A31BA28" w14:textId="77777777" w:rsidR="00D06CEF" w:rsidRPr="009C6FD5" w:rsidRDefault="00D06CEF" w:rsidP="00D06CEF">
      <w:pPr>
        <w:pStyle w:val="ListBullet"/>
        <w:numPr>
          <w:ilvl w:val="0"/>
          <w:numId w:val="0"/>
        </w:numPr>
        <w:tabs>
          <w:tab w:val="left" w:pos="720"/>
        </w:tabs>
        <w:rPr>
          <w:lang w:val="en-ZA"/>
        </w:rPr>
      </w:pPr>
    </w:p>
    <w:p w14:paraId="70BF6E44" w14:textId="77777777" w:rsidR="00D06CEF" w:rsidRPr="009C6FD5" w:rsidRDefault="00D06CEF" w:rsidP="00D06CEF">
      <w:pPr>
        <w:pStyle w:val="L"/>
        <w:tabs>
          <w:tab w:val="clear" w:pos="556"/>
        </w:tabs>
        <w:rPr>
          <w:lang w:val="en-ZA"/>
        </w:rPr>
      </w:pPr>
      <w:r w:rsidRPr="009C6FD5">
        <w:rPr>
          <w:lang w:val="en-ZA"/>
        </w:rPr>
        <w:br w:type="page"/>
      </w:r>
    </w:p>
    <w:p w14:paraId="7AF60975" w14:textId="77777777" w:rsidR="00D06CEF" w:rsidRPr="009C6FD5" w:rsidRDefault="0073310D" w:rsidP="00D06CEF">
      <w:pPr>
        <w:pStyle w:val="LCHeading1"/>
        <w:rPr>
          <w:rFonts w:ascii="Tahoma" w:hAnsi="Tahoma" w:cs="Tahoma"/>
          <w:color w:val="000000"/>
          <w:sz w:val="18"/>
          <w:szCs w:val="18"/>
        </w:rPr>
      </w:pPr>
      <w:bookmarkStart w:id="663" w:name="_Toc201073966"/>
      <w:bookmarkStart w:id="664" w:name="_Toc495930207"/>
      <w:r w:rsidRPr="009C6FD5">
        <w:rPr>
          <w:noProof/>
        </w:rPr>
        <w:t>SECTION 11: OCCUPATIONAL LEARNING MATERIALS</w:t>
      </w:r>
      <w:bookmarkEnd w:id="663"/>
      <w:bookmarkEnd w:id="664"/>
    </w:p>
    <w:p w14:paraId="4BD5B6ED" w14:textId="77777777" w:rsidR="00265803" w:rsidRPr="00DB0F3E" w:rsidRDefault="00265803" w:rsidP="00DB0F3E">
      <w:pPr>
        <w:pStyle w:val="Heading4"/>
      </w:pPr>
      <w:r w:rsidRPr="00DB0F3E">
        <w:t>Outcome</w:t>
      </w:r>
    </w:p>
    <w:p w14:paraId="60D791D0" w14:textId="77777777" w:rsidR="00D06CEF" w:rsidRPr="009C6FD5" w:rsidRDefault="00D06CEF" w:rsidP="00265803">
      <w:pPr>
        <w:rPr>
          <w:lang w:val="en-ZA"/>
        </w:rPr>
      </w:pPr>
      <w:r w:rsidRPr="009C6FD5">
        <w:rPr>
          <w:lang w:val="en-ZA"/>
        </w:rPr>
        <w:t>Occupational learning materials are organised for efficient use</w:t>
      </w:r>
    </w:p>
    <w:p w14:paraId="4901D219" w14:textId="77777777" w:rsidR="00D06CEF" w:rsidRPr="00DB0F3E" w:rsidRDefault="001328FB" w:rsidP="00DB0F3E">
      <w:pPr>
        <w:pStyle w:val="Heading4"/>
      </w:pPr>
      <w:r w:rsidRPr="00DB0F3E">
        <w:t>Assessment criteria</w:t>
      </w:r>
      <w:r w:rsidR="00D06CEF" w:rsidRPr="00DB0F3E">
        <w:t xml:space="preserve"> </w:t>
      </w:r>
    </w:p>
    <w:p w14:paraId="65E5D462" w14:textId="77777777" w:rsidR="00D06CEF" w:rsidRPr="009C6FD5" w:rsidRDefault="00D06CEF" w:rsidP="00830B58">
      <w:pPr>
        <w:rPr>
          <w:lang w:val="en-ZA"/>
        </w:rPr>
      </w:pPr>
      <w:r w:rsidRPr="009C6FD5">
        <w:rPr>
          <w:lang w:val="en-ZA"/>
        </w:rPr>
        <w:t>On completion of this section you will be able to ensure that:</w:t>
      </w:r>
    </w:p>
    <w:p w14:paraId="3D11A27F" w14:textId="77777777" w:rsidR="00D06CEF" w:rsidRPr="009C6FD5" w:rsidRDefault="00D06CEF" w:rsidP="00265803">
      <w:pPr>
        <w:pStyle w:val="ListBullet2"/>
        <w:rPr>
          <w:lang w:val="en-ZA"/>
        </w:rPr>
      </w:pPr>
      <w:r w:rsidRPr="009C6FD5">
        <w:rPr>
          <w:lang w:val="en-ZA"/>
        </w:rPr>
        <w:t>Occupational learning materials are organized for efficient use: Videos, texts, handouts, textbooks, charts, maps, plans, and diagrams</w:t>
      </w:r>
    </w:p>
    <w:p w14:paraId="6893B561" w14:textId="77777777" w:rsidR="00D06CEF" w:rsidRPr="009C6FD5" w:rsidRDefault="00D06CEF" w:rsidP="00265803">
      <w:pPr>
        <w:pStyle w:val="ListBullet2"/>
        <w:rPr>
          <w:lang w:val="en-ZA"/>
        </w:rPr>
      </w:pPr>
      <w:r w:rsidRPr="009C6FD5">
        <w:rPr>
          <w:lang w:val="en-ZA"/>
        </w:rPr>
        <w:t>Layout and presentation of learning materials is understood and used effectively: Index, contents page or glossaries are used effectively</w:t>
      </w:r>
    </w:p>
    <w:p w14:paraId="05A242E0" w14:textId="77777777" w:rsidR="00D06CEF" w:rsidRPr="009C6FD5" w:rsidRDefault="00D06CEF" w:rsidP="00265803">
      <w:pPr>
        <w:pStyle w:val="ListBullet2"/>
        <w:rPr>
          <w:lang w:val="en-ZA"/>
        </w:rPr>
      </w:pPr>
      <w:r w:rsidRPr="009C6FD5">
        <w:rPr>
          <w:lang w:val="en-ZA"/>
        </w:rPr>
        <w:t>Technical language/ terminology is engaged with, and clarification sought if needed</w:t>
      </w:r>
    </w:p>
    <w:p w14:paraId="3CEC4FC9" w14:textId="77777777" w:rsidR="00D06CEF" w:rsidRPr="009C6FD5" w:rsidRDefault="00D06CEF" w:rsidP="005736AC">
      <w:pPr>
        <w:pStyle w:val="Heading2"/>
        <w:rPr>
          <w:lang w:val="en-ZA"/>
        </w:rPr>
      </w:pPr>
      <w:bookmarkStart w:id="665" w:name="_Toc137908230"/>
      <w:bookmarkStart w:id="666" w:name="_Toc151357277"/>
      <w:bookmarkStart w:id="667" w:name="_Toc201073967"/>
      <w:bookmarkStart w:id="668" w:name="_Toc495930208"/>
      <w:r w:rsidRPr="009C6FD5">
        <w:rPr>
          <w:lang w:val="en-ZA"/>
        </w:rPr>
        <w:t>Occupational Learning Materials</w:t>
      </w:r>
      <w:bookmarkEnd w:id="665"/>
      <w:bookmarkEnd w:id="666"/>
      <w:bookmarkEnd w:id="667"/>
      <w:bookmarkEnd w:id="668"/>
    </w:p>
    <w:p w14:paraId="50BDA5A4" w14:textId="77777777" w:rsidR="00D06CEF" w:rsidRPr="009C6FD5" w:rsidRDefault="00D06CEF" w:rsidP="00D06CEF">
      <w:pPr>
        <w:rPr>
          <w:lang w:val="en-ZA"/>
        </w:rPr>
      </w:pPr>
      <w:r w:rsidRPr="009C6FD5">
        <w:rPr>
          <w:lang w:val="en-ZA"/>
        </w:rPr>
        <w:t>There are many types of learning materials available:</w:t>
      </w:r>
    </w:p>
    <w:p w14:paraId="16885355" w14:textId="77777777" w:rsidR="00D06CEF" w:rsidRPr="009C6FD5" w:rsidRDefault="00D06CEF" w:rsidP="00265803">
      <w:pPr>
        <w:pStyle w:val="ListBullet2"/>
        <w:rPr>
          <w:lang w:val="en-ZA"/>
        </w:rPr>
      </w:pPr>
      <w:r w:rsidRPr="009C6FD5">
        <w:rPr>
          <w:lang w:val="en-ZA"/>
        </w:rPr>
        <w:t>Training videos and DVD’s</w:t>
      </w:r>
    </w:p>
    <w:p w14:paraId="06F193B0" w14:textId="77777777" w:rsidR="00D06CEF" w:rsidRPr="009C6FD5" w:rsidRDefault="00D06CEF" w:rsidP="00265803">
      <w:pPr>
        <w:pStyle w:val="ListBullet2"/>
        <w:rPr>
          <w:lang w:val="en-ZA"/>
        </w:rPr>
      </w:pPr>
      <w:r w:rsidRPr="009C6FD5">
        <w:rPr>
          <w:lang w:val="en-ZA"/>
        </w:rPr>
        <w:t>Text books</w:t>
      </w:r>
    </w:p>
    <w:p w14:paraId="7CBB7610" w14:textId="77777777" w:rsidR="00D06CEF" w:rsidRPr="009C6FD5" w:rsidRDefault="00D06CEF" w:rsidP="00265803">
      <w:pPr>
        <w:pStyle w:val="ListBullet2"/>
        <w:rPr>
          <w:lang w:val="en-ZA"/>
        </w:rPr>
      </w:pPr>
      <w:r w:rsidRPr="009C6FD5">
        <w:rPr>
          <w:lang w:val="en-ZA"/>
        </w:rPr>
        <w:t>Charts</w:t>
      </w:r>
    </w:p>
    <w:p w14:paraId="3EAD4DAE" w14:textId="77777777" w:rsidR="00D06CEF" w:rsidRPr="009C6FD5" w:rsidRDefault="00D06CEF" w:rsidP="00265803">
      <w:pPr>
        <w:pStyle w:val="ListBullet2"/>
        <w:rPr>
          <w:lang w:val="en-ZA"/>
        </w:rPr>
      </w:pPr>
      <w:r w:rsidRPr="009C6FD5">
        <w:rPr>
          <w:lang w:val="en-ZA"/>
        </w:rPr>
        <w:t>Maps</w:t>
      </w:r>
    </w:p>
    <w:p w14:paraId="1989EE72" w14:textId="77777777" w:rsidR="00D06CEF" w:rsidRPr="009C6FD5" w:rsidRDefault="00D06CEF" w:rsidP="00265803">
      <w:pPr>
        <w:pStyle w:val="ListBullet2"/>
        <w:rPr>
          <w:lang w:val="en-ZA"/>
        </w:rPr>
      </w:pPr>
      <w:r w:rsidRPr="009C6FD5">
        <w:rPr>
          <w:lang w:val="en-ZA"/>
        </w:rPr>
        <w:t>Plans</w:t>
      </w:r>
    </w:p>
    <w:p w14:paraId="5B8D43E9" w14:textId="77777777" w:rsidR="00D06CEF" w:rsidRPr="009C6FD5" w:rsidRDefault="00D06CEF" w:rsidP="00265803">
      <w:pPr>
        <w:pStyle w:val="ListBullet2"/>
        <w:rPr>
          <w:lang w:val="en-ZA"/>
        </w:rPr>
      </w:pPr>
      <w:r w:rsidRPr="009C6FD5">
        <w:rPr>
          <w:lang w:val="en-ZA"/>
        </w:rPr>
        <w:t>Diagrams</w:t>
      </w:r>
    </w:p>
    <w:p w14:paraId="557319D6" w14:textId="77777777" w:rsidR="00D06CEF" w:rsidRPr="009C6FD5" w:rsidRDefault="00D06CEF" w:rsidP="00265803">
      <w:pPr>
        <w:pStyle w:val="ListBullet2"/>
        <w:rPr>
          <w:lang w:val="en-ZA"/>
        </w:rPr>
      </w:pPr>
      <w:r w:rsidRPr="009C6FD5">
        <w:rPr>
          <w:lang w:val="en-ZA"/>
        </w:rPr>
        <w:t>Handouts</w:t>
      </w:r>
    </w:p>
    <w:p w14:paraId="3BB2F891" w14:textId="77777777" w:rsidR="00D06CEF" w:rsidRPr="009C6FD5" w:rsidRDefault="00D06CEF" w:rsidP="00265803">
      <w:pPr>
        <w:pStyle w:val="ListBullet2"/>
        <w:rPr>
          <w:lang w:val="en-ZA"/>
        </w:rPr>
      </w:pPr>
      <w:r w:rsidRPr="009C6FD5">
        <w:rPr>
          <w:lang w:val="en-ZA"/>
        </w:rPr>
        <w:t>Internet</w:t>
      </w:r>
    </w:p>
    <w:p w14:paraId="5BF693A3" w14:textId="77777777" w:rsidR="00D06CEF" w:rsidRPr="009C6FD5" w:rsidRDefault="00D06CEF" w:rsidP="005736AC">
      <w:pPr>
        <w:pStyle w:val="Heading2"/>
        <w:rPr>
          <w:lang w:val="en-ZA"/>
        </w:rPr>
      </w:pPr>
      <w:bookmarkStart w:id="669" w:name="_Toc201073968"/>
      <w:bookmarkStart w:id="670" w:name="_Toc495930209"/>
      <w:r w:rsidRPr="009C6FD5">
        <w:rPr>
          <w:lang w:val="en-ZA"/>
        </w:rPr>
        <w:t>Layout of learning material</w:t>
      </w:r>
      <w:bookmarkEnd w:id="669"/>
      <w:bookmarkEnd w:id="670"/>
    </w:p>
    <w:p w14:paraId="1D8AC090" w14:textId="77777777" w:rsidR="00D06CEF" w:rsidRPr="009C6FD5" w:rsidRDefault="00D06CEF" w:rsidP="00D06CEF">
      <w:pPr>
        <w:rPr>
          <w:lang w:val="en-ZA"/>
        </w:rPr>
      </w:pPr>
      <w:r w:rsidRPr="009C6FD5">
        <w:rPr>
          <w:lang w:val="en-ZA"/>
        </w:rPr>
        <w:t>When you start gathering information about subjects for research or for studying purposes, you will find that the layout of learning materials is very similar.  You will find an Index, a contents page and a glossary in most learning sources.</w:t>
      </w:r>
    </w:p>
    <w:p w14:paraId="6F0A20D0" w14:textId="77777777" w:rsidR="00D06CEF" w:rsidRPr="009C6FD5" w:rsidRDefault="00D06CEF" w:rsidP="00D06CEF">
      <w:pPr>
        <w:rPr>
          <w:lang w:val="en-ZA"/>
        </w:rPr>
      </w:pPr>
      <w:r w:rsidRPr="009C6FD5">
        <w:rPr>
          <w:lang w:val="en-ZA"/>
        </w:rPr>
        <w:t xml:space="preserve">The Index and Contents Page were discussed in a previous section.  Refer to this section for information on how to used them. </w:t>
      </w:r>
    </w:p>
    <w:p w14:paraId="7299B6DB" w14:textId="77777777" w:rsidR="00D06CEF" w:rsidRPr="009C6FD5" w:rsidRDefault="00D06CEF" w:rsidP="00BD3566">
      <w:pPr>
        <w:pStyle w:val="H3"/>
        <w:rPr>
          <w:lang w:val="en-ZA"/>
        </w:rPr>
      </w:pPr>
      <w:bookmarkStart w:id="671" w:name="_Toc495930210"/>
      <w:r w:rsidRPr="009C6FD5">
        <w:rPr>
          <w:lang w:val="en-ZA"/>
        </w:rPr>
        <w:t>Glossary</w:t>
      </w:r>
      <w:bookmarkEnd w:id="671"/>
    </w:p>
    <w:p w14:paraId="0E08F3F6" w14:textId="77777777" w:rsidR="00D06CEF" w:rsidRPr="009C6FD5" w:rsidRDefault="00D06CEF" w:rsidP="00D06CEF">
      <w:pPr>
        <w:rPr>
          <w:lang w:val="en-ZA"/>
        </w:rPr>
      </w:pPr>
      <w:r w:rsidRPr="009C6FD5">
        <w:rPr>
          <w:lang w:val="en-ZA"/>
        </w:rPr>
        <w:t>A glossary is usually found at the back of a text book.  It is a list of words, usually unusual words, that are used in the manual, with an explanation of  their meanings.</w:t>
      </w:r>
    </w:p>
    <w:p w14:paraId="0883D659" w14:textId="77777777" w:rsidR="00D06CEF" w:rsidRPr="009C6FD5" w:rsidRDefault="00D06CEF" w:rsidP="00D06CEF">
      <w:pPr>
        <w:rPr>
          <w:lang w:val="en-ZA"/>
        </w:rPr>
      </w:pPr>
      <w:r w:rsidRPr="009C6FD5">
        <w:rPr>
          <w:lang w:val="en-ZA"/>
        </w:rPr>
        <w:t>An example of a glossary can be found on the next page.  When you find an unfamiliar word while working through the text book, you can refer to the glossary to find out the meaning of the word, if it is stated there.</w:t>
      </w:r>
    </w:p>
    <w:p w14:paraId="44C2CDBA" w14:textId="77777777" w:rsidR="00D06CEF" w:rsidRPr="009C6FD5" w:rsidRDefault="0073310D" w:rsidP="00D06CEF">
      <w:pPr>
        <w:rPr>
          <w:lang w:val="en-ZA"/>
        </w:rPr>
      </w:pPr>
      <w:r w:rsidRPr="009C6FD5">
        <w:rPr>
          <w:lang w:val="en-ZA"/>
        </w:rPr>
        <w:br w:type="page"/>
      </w:r>
    </w:p>
    <w:tbl>
      <w:tblPr>
        <w:tblW w:w="4764" w:type="pct"/>
        <w:jc w:val="center"/>
        <w:tblBorders>
          <w:top w:val="single" w:sz="12" w:space="0" w:color="C0C0C0"/>
          <w:left w:val="single" w:sz="12" w:space="0" w:color="C0C0C0"/>
          <w:bottom w:val="single" w:sz="12" w:space="0" w:color="C0C0C0"/>
          <w:right w:val="single" w:sz="12" w:space="0" w:color="C0C0C0"/>
          <w:insideH w:val="single" w:sz="12" w:space="0" w:color="C0C0C0"/>
          <w:insideV w:val="single" w:sz="12" w:space="0" w:color="C0C0C0"/>
        </w:tblBorders>
        <w:tblLook w:val="01E0" w:firstRow="1" w:lastRow="1" w:firstColumn="1" w:lastColumn="1" w:noHBand="0" w:noVBand="0"/>
      </w:tblPr>
      <w:tblGrid>
        <w:gridCol w:w="2162"/>
        <w:gridCol w:w="6993"/>
      </w:tblGrid>
      <w:tr w:rsidR="00D06CEF" w:rsidRPr="009C6FD5" w14:paraId="423E9AAA" w14:textId="77777777">
        <w:trPr>
          <w:cantSplit/>
          <w:tblHeader/>
          <w:jc w:val="center"/>
        </w:trPr>
        <w:tc>
          <w:tcPr>
            <w:tcW w:w="1181" w:type="pct"/>
            <w:tcBorders>
              <w:right w:val="single" w:sz="12" w:space="0" w:color="FFFFFF"/>
            </w:tcBorders>
            <w:shd w:val="pct25" w:color="000000" w:fill="FFFFFF"/>
            <w:vAlign w:val="center"/>
          </w:tcPr>
          <w:p w14:paraId="005B37A9" w14:textId="77777777" w:rsidR="00D06CEF" w:rsidRPr="009C6FD5" w:rsidRDefault="00D06CEF" w:rsidP="00265803">
            <w:pPr>
              <w:spacing w:before="60" w:after="60"/>
              <w:rPr>
                <w:lang w:val="en-ZA"/>
              </w:rPr>
            </w:pPr>
            <w:r w:rsidRPr="009C6FD5">
              <w:rPr>
                <w:lang w:val="en-ZA"/>
              </w:rPr>
              <w:t>Term</w:t>
            </w:r>
          </w:p>
        </w:tc>
        <w:tc>
          <w:tcPr>
            <w:tcW w:w="3819" w:type="pct"/>
            <w:tcBorders>
              <w:left w:val="single" w:sz="12" w:space="0" w:color="FFFFFF"/>
            </w:tcBorders>
            <w:shd w:val="pct25" w:color="000000" w:fill="FFFFFF"/>
            <w:vAlign w:val="center"/>
          </w:tcPr>
          <w:p w14:paraId="4672EEC3" w14:textId="77777777" w:rsidR="00D06CEF" w:rsidRPr="009C6FD5" w:rsidRDefault="00D06CEF" w:rsidP="00265803">
            <w:pPr>
              <w:spacing w:before="60" w:after="60"/>
              <w:rPr>
                <w:lang w:val="en-ZA"/>
              </w:rPr>
            </w:pPr>
            <w:r w:rsidRPr="009C6FD5">
              <w:rPr>
                <w:lang w:val="en-ZA"/>
              </w:rPr>
              <w:t>Definition</w:t>
            </w:r>
          </w:p>
        </w:tc>
      </w:tr>
      <w:tr w:rsidR="00D06CEF" w:rsidRPr="009C6FD5" w14:paraId="17F272BF" w14:textId="77777777">
        <w:trPr>
          <w:cantSplit/>
          <w:jc w:val="center"/>
        </w:trPr>
        <w:tc>
          <w:tcPr>
            <w:tcW w:w="1181" w:type="pct"/>
          </w:tcPr>
          <w:p w14:paraId="76C03C3A" w14:textId="77777777" w:rsidR="00D06CEF" w:rsidRPr="009C6FD5" w:rsidRDefault="00D06CEF" w:rsidP="00265803">
            <w:pPr>
              <w:spacing w:before="60" w:after="60"/>
              <w:rPr>
                <w:rFonts w:eastAsia="Arial Unicode MS"/>
                <w:lang w:val="en-ZA"/>
              </w:rPr>
            </w:pPr>
            <w:r w:rsidRPr="009C6FD5">
              <w:rPr>
                <w:lang w:val="en-ZA"/>
              </w:rPr>
              <w:t>Address Book</w:t>
            </w:r>
          </w:p>
        </w:tc>
        <w:tc>
          <w:tcPr>
            <w:tcW w:w="3819" w:type="pct"/>
          </w:tcPr>
          <w:p w14:paraId="47D3806B" w14:textId="77777777" w:rsidR="00D06CEF" w:rsidRPr="009C6FD5" w:rsidRDefault="00D06CEF" w:rsidP="00265803">
            <w:pPr>
              <w:spacing w:before="60" w:after="60"/>
              <w:rPr>
                <w:rFonts w:eastAsia="Arial Unicode MS"/>
                <w:lang w:val="en-ZA"/>
              </w:rPr>
            </w:pPr>
            <w:r w:rsidRPr="009C6FD5">
              <w:rPr>
                <w:lang w:val="en-ZA"/>
              </w:rPr>
              <w:t>A list of names and email addresses.</w:t>
            </w:r>
          </w:p>
        </w:tc>
      </w:tr>
      <w:tr w:rsidR="00D06CEF" w:rsidRPr="009C6FD5" w14:paraId="50D4648C" w14:textId="77777777">
        <w:trPr>
          <w:cantSplit/>
          <w:jc w:val="center"/>
        </w:trPr>
        <w:tc>
          <w:tcPr>
            <w:tcW w:w="1181" w:type="pct"/>
          </w:tcPr>
          <w:p w14:paraId="4B28D61D" w14:textId="77777777" w:rsidR="00D06CEF" w:rsidRPr="009C6FD5" w:rsidRDefault="00D06CEF" w:rsidP="00265803">
            <w:pPr>
              <w:spacing w:before="60" w:after="60"/>
              <w:rPr>
                <w:rFonts w:eastAsia="Arial Unicode MS"/>
                <w:lang w:val="en-ZA"/>
              </w:rPr>
            </w:pPr>
            <w:r w:rsidRPr="009C6FD5">
              <w:rPr>
                <w:lang w:val="en-ZA"/>
              </w:rPr>
              <w:t>Appointment</w:t>
            </w:r>
          </w:p>
        </w:tc>
        <w:tc>
          <w:tcPr>
            <w:tcW w:w="3819" w:type="pct"/>
          </w:tcPr>
          <w:p w14:paraId="78AAF05F" w14:textId="77777777" w:rsidR="00D06CEF" w:rsidRPr="009C6FD5" w:rsidRDefault="00D06CEF" w:rsidP="00265803">
            <w:pPr>
              <w:spacing w:before="60" w:after="60"/>
              <w:rPr>
                <w:rFonts w:eastAsia="Arial Unicode MS"/>
                <w:lang w:val="en-ZA"/>
              </w:rPr>
            </w:pPr>
            <w:r w:rsidRPr="009C6FD5">
              <w:rPr>
                <w:lang w:val="en-ZA"/>
              </w:rPr>
              <w:t>A reminder to do something on a particular date at a particular time (and optionally in a particular place).</w:t>
            </w:r>
          </w:p>
        </w:tc>
      </w:tr>
      <w:tr w:rsidR="00D06CEF" w:rsidRPr="009C6FD5" w14:paraId="03260102" w14:textId="77777777">
        <w:trPr>
          <w:cantSplit/>
          <w:jc w:val="center"/>
        </w:trPr>
        <w:tc>
          <w:tcPr>
            <w:tcW w:w="1181" w:type="pct"/>
          </w:tcPr>
          <w:p w14:paraId="7F222865" w14:textId="77777777" w:rsidR="00D06CEF" w:rsidRPr="009C6FD5" w:rsidRDefault="00D06CEF" w:rsidP="00265803">
            <w:pPr>
              <w:spacing w:before="60" w:after="60"/>
              <w:rPr>
                <w:rFonts w:eastAsia="Arial Unicode MS"/>
                <w:lang w:val="en-ZA"/>
              </w:rPr>
            </w:pPr>
            <w:r w:rsidRPr="009C6FD5">
              <w:rPr>
                <w:lang w:val="en-ZA"/>
              </w:rPr>
              <w:t>Archiving</w:t>
            </w:r>
          </w:p>
        </w:tc>
        <w:tc>
          <w:tcPr>
            <w:tcW w:w="3819" w:type="pct"/>
          </w:tcPr>
          <w:p w14:paraId="5C74AD37" w14:textId="77777777" w:rsidR="00D06CEF" w:rsidRPr="009C6FD5" w:rsidRDefault="00D06CEF" w:rsidP="00265803">
            <w:pPr>
              <w:spacing w:before="60" w:after="60"/>
              <w:rPr>
                <w:rFonts w:eastAsia="Arial Unicode MS"/>
                <w:lang w:val="en-ZA"/>
              </w:rPr>
            </w:pPr>
            <w:r w:rsidRPr="009C6FD5">
              <w:rPr>
                <w:lang w:val="en-ZA"/>
              </w:rPr>
              <w:t>Removing old items from Outlook folders by either deleting them or storing them in a compressed file.</w:t>
            </w:r>
          </w:p>
        </w:tc>
      </w:tr>
      <w:tr w:rsidR="00D06CEF" w:rsidRPr="009C6FD5" w14:paraId="2788C281" w14:textId="77777777">
        <w:trPr>
          <w:cantSplit/>
          <w:jc w:val="center"/>
        </w:trPr>
        <w:tc>
          <w:tcPr>
            <w:tcW w:w="1181" w:type="pct"/>
          </w:tcPr>
          <w:p w14:paraId="64015E06" w14:textId="77777777" w:rsidR="00D06CEF" w:rsidRPr="009C6FD5" w:rsidRDefault="00D06CEF" w:rsidP="00265803">
            <w:pPr>
              <w:spacing w:before="60" w:after="60"/>
              <w:rPr>
                <w:rFonts w:eastAsia="Arial Unicode MS"/>
                <w:lang w:val="en-ZA"/>
              </w:rPr>
            </w:pPr>
            <w:r w:rsidRPr="009C6FD5">
              <w:rPr>
                <w:lang w:val="en-ZA"/>
              </w:rPr>
              <w:t>Attachment</w:t>
            </w:r>
          </w:p>
        </w:tc>
        <w:tc>
          <w:tcPr>
            <w:tcW w:w="3819" w:type="pct"/>
          </w:tcPr>
          <w:p w14:paraId="23810425" w14:textId="77777777" w:rsidR="00D06CEF" w:rsidRPr="009C6FD5" w:rsidRDefault="00D06CEF" w:rsidP="00265803">
            <w:pPr>
              <w:spacing w:before="60" w:after="60"/>
              <w:rPr>
                <w:rFonts w:eastAsia="Arial Unicode MS"/>
                <w:lang w:val="en-ZA"/>
              </w:rPr>
            </w:pPr>
            <w:r w:rsidRPr="009C6FD5">
              <w:rPr>
                <w:lang w:val="en-ZA"/>
              </w:rPr>
              <w:t>A file sent by email.</w:t>
            </w:r>
          </w:p>
        </w:tc>
      </w:tr>
      <w:tr w:rsidR="00D06CEF" w:rsidRPr="009C6FD5" w14:paraId="11527C5E" w14:textId="77777777">
        <w:trPr>
          <w:cantSplit/>
          <w:jc w:val="center"/>
        </w:trPr>
        <w:tc>
          <w:tcPr>
            <w:tcW w:w="1181" w:type="pct"/>
          </w:tcPr>
          <w:p w14:paraId="449A9825" w14:textId="77777777" w:rsidR="00D06CEF" w:rsidRPr="009C6FD5" w:rsidRDefault="00D06CEF" w:rsidP="00265803">
            <w:pPr>
              <w:spacing w:before="60" w:after="60"/>
              <w:rPr>
                <w:rFonts w:eastAsia="Arial Unicode MS"/>
                <w:lang w:val="en-ZA"/>
              </w:rPr>
            </w:pPr>
            <w:r w:rsidRPr="009C6FD5">
              <w:rPr>
                <w:lang w:val="en-ZA"/>
              </w:rPr>
              <w:t>AutoSignature</w:t>
            </w:r>
          </w:p>
        </w:tc>
        <w:tc>
          <w:tcPr>
            <w:tcW w:w="3819" w:type="pct"/>
          </w:tcPr>
          <w:p w14:paraId="79CB8FA4" w14:textId="77777777" w:rsidR="00D06CEF" w:rsidRPr="009C6FD5" w:rsidRDefault="00D06CEF" w:rsidP="00265803">
            <w:pPr>
              <w:spacing w:before="60" w:after="60"/>
              <w:rPr>
                <w:rFonts w:eastAsia="Arial Unicode MS"/>
                <w:lang w:val="en-ZA"/>
              </w:rPr>
            </w:pPr>
            <w:r w:rsidRPr="009C6FD5">
              <w:rPr>
                <w:lang w:val="en-ZA"/>
              </w:rPr>
              <w:t>An Outlook tool for inserting text into a message. An AutoSignature can be a line or block of text and can be added to all new messages by default.</w:t>
            </w:r>
          </w:p>
        </w:tc>
      </w:tr>
      <w:tr w:rsidR="00D06CEF" w:rsidRPr="009C6FD5" w14:paraId="527E9152" w14:textId="77777777">
        <w:trPr>
          <w:cantSplit/>
          <w:jc w:val="center"/>
        </w:trPr>
        <w:tc>
          <w:tcPr>
            <w:tcW w:w="1181" w:type="pct"/>
          </w:tcPr>
          <w:p w14:paraId="2479EA4E" w14:textId="77777777" w:rsidR="00D06CEF" w:rsidRPr="009C6FD5" w:rsidRDefault="00D06CEF" w:rsidP="00265803">
            <w:pPr>
              <w:spacing w:before="60" w:after="60"/>
              <w:rPr>
                <w:lang w:val="en-ZA"/>
              </w:rPr>
            </w:pPr>
            <w:r w:rsidRPr="009C6FD5">
              <w:rPr>
                <w:lang w:val="en-ZA"/>
              </w:rPr>
              <w:t>Bcc</w:t>
            </w:r>
          </w:p>
        </w:tc>
        <w:tc>
          <w:tcPr>
            <w:tcW w:w="3819" w:type="pct"/>
          </w:tcPr>
          <w:p w14:paraId="741E891A" w14:textId="77777777" w:rsidR="00D06CEF" w:rsidRPr="009C6FD5" w:rsidRDefault="00D06CEF" w:rsidP="00265803">
            <w:pPr>
              <w:spacing w:before="60" w:after="60"/>
              <w:rPr>
                <w:lang w:val="en-ZA"/>
              </w:rPr>
            </w:pPr>
            <w:r w:rsidRPr="009C6FD5">
              <w:rPr>
                <w:lang w:val="en-ZA"/>
              </w:rPr>
              <w:t>Blind Carbon Copy - sending a copy of a message to another recipient without other Bcc recipients knowing.</w:t>
            </w:r>
          </w:p>
        </w:tc>
      </w:tr>
      <w:tr w:rsidR="00D06CEF" w:rsidRPr="009C6FD5" w14:paraId="6A4EC632" w14:textId="77777777">
        <w:trPr>
          <w:cantSplit/>
          <w:jc w:val="center"/>
        </w:trPr>
        <w:tc>
          <w:tcPr>
            <w:tcW w:w="1181" w:type="pct"/>
          </w:tcPr>
          <w:p w14:paraId="5C99DFC3" w14:textId="77777777" w:rsidR="00D06CEF" w:rsidRPr="009C6FD5" w:rsidRDefault="00D06CEF" w:rsidP="00265803">
            <w:pPr>
              <w:spacing w:before="60" w:after="60"/>
              <w:rPr>
                <w:rFonts w:eastAsia="Arial Unicode MS"/>
                <w:lang w:val="en-ZA"/>
              </w:rPr>
            </w:pPr>
            <w:r w:rsidRPr="009C6FD5">
              <w:rPr>
                <w:lang w:val="en-ZA"/>
              </w:rPr>
              <w:t>Calendar</w:t>
            </w:r>
          </w:p>
        </w:tc>
        <w:tc>
          <w:tcPr>
            <w:tcW w:w="3819" w:type="pct"/>
          </w:tcPr>
          <w:p w14:paraId="162A280A" w14:textId="77777777" w:rsidR="00D06CEF" w:rsidRPr="009C6FD5" w:rsidRDefault="00D06CEF" w:rsidP="00265803">
            <w:pPr>
              <w:spacing w:before="60" w:after="60"/>
              <w:rPr>
                <w:rFonts w:eastAsia="Arial Unicode MS"/>
                <w:lang w:val="en-ZA"/>
              </w:rPr>
            </w:pPr>
            <w:r w:rsidRPr="009C6FD5">
              <w:rPr>
                <w:lang w:val="en-ZA"/>
              </w:rPr>
              <w:t>The diary component of Outlook.</w:t>
            </w:r>
          </w:p>
        </w:tc>
      </w:tr>
      <w:tr w:rsidR="00D06CEF" w:rsidRPr="009C6FD5" w14:paraId="5C17213B" w14:textId="77777777">
        <w:trPr>
          <w:cantSplit/>
          <w:jc w:val="center"/>
        </w:trPr>
        <w:tc>
          <w:tcPr>
            <w:tcW w:w="1181" w:type="pct"/>
          </w:tcPr>
          <w:p w14:paraId="6B165FB4" w14:textId="77777777" w:rsidR="00D06CEF" w:rsidRPr="009C6FD5" w:rsidRDefault="00D06CEF" w:rsidP="00265803">
            <w:pPr>
              <w:spacing w:before="60" w:after="60"/>
              <w:rPr>
                <w:rFonts w:eastAsia="Arial Unicode MS"/>
                <w:lang w:val="en-ZA"/>
              </w:rPr>
            </w:pPr>
            <w:r w:rsidRPr="009C6FD5">
              <w:rPr>
                <w:lang w:val="en-ZA"/>
              </w:rPr>
              <w:t>Categories</w:t>
            </w:r>
          </w:p>
        </w:tc>
        <w:tc>
          <w:tcPr>
            <w:tcW w:w="3819" w:type="pct"/>
          </w:tcPr>
          <w:p w14:paraId="546259AD" w14:textId="77777777" w:rsidR="00D06CEF" w:rsidRPr="009C6FD5" w:rsidRDefault="00D06CEF" w:rsidP="00265803">
            <w:pPr>
              <w:spacing w:before="60" w:after="60"/>
              <w:rPr>
                <w:rFonts w:eastAsia="Arial Unicode MS"/>
                <w:lang w:val="en-ZA"/>
              </w:rPr>
            </w:pPr>
            <w:r w:rsidRPr="009C6FD5">
              <w:rPr>
                <w:lang w:val="en-ZA"/>
              </w:rPr>
              <w:t>A tool for grouping related items together.</w:t>
            </w:r>
          </w:p>
        </w:tc>
      </w:tr>
    </w:tbl>
    <w:p w14:paraId="7E62B709" w14:textId="77777777" w:rsidR="00D06CEF" w:rsidRPr="009C6FD5" w:rsidRDefault="00D06CEF" w:rsidP="00D06CEF">
      <w:pPr>
        <w:rPr>
          <w:lang w:val="en-ZA"/>
        </w:rPr>
      </w:pPr>
    </w:p>
    <w:p w14:paraId="2C14D5F9" w14:textId="77777777" w:rsidR="00D06CEF" w:rsidRPr="009C6FD5" w:rsidRDefault="00D06CEF" w:rsidP="00BD3566">
      <w:pPr>
        <w:pStyle w:val="H3"/>
        <w:rPr>
          <w:lang w:val="en-ZA"/>
        </w:rPr>
      </w:pPr>
      <w:bookmarkStart w:id="672" w:name="_Toc495930211"/>
      <w:r w:rsidRPr="009C6FD5">
        <w:rPr>
          <w:lang w:val="en-ZA"/>
        </w:rPr>
        <w:t>Technical language and terminology (Jargon)</w:t>
      </w:r>
      <w:bookmarkEnd w:id="672"/>
    </w:p>
    <w:p w14:paraId="3661751E" w14:textId="77777777" w:rsidR="00D06CEF" w:rsidRPr="009C6FD5" w:rsidRDefault="00D06CEF" w:rsidP="00830B58">
      <w:pPr>
        <w:rPr>
          <w:noProof/>
          <w:lang w:val="en-ZA"/>
        </w:rPr>
      </w:pPr>
      <w:r w:rsidRPr="009C6FD5">
        <w:rPr>
          <w:noProof/>
          <w:lang w:val="en-ZA"/>
        </w:rPr>
        <w:t>Words or expressions that are used by a specific trade, business or industry.</w:t>
      </w:r>
    </w:p>
    <w:p w14:paraId="53D6DA90" w14:textId="77777777" w:rsidR="00D06CEF" w:rsidRPr="009C6FD5" w:rsidRDefault="00D06CEF" w:rsidP="00265803">
      <w:pPr>
        <w:pStyle w:val="ListBullet2"/>
        <w:rPr>
          <w:lang w:val="en-ZA"/>
        </w:rPr>
      </w:pPr>
      <w:r w:rsidRPr="009C6FD5">
        <w:rPr>
          <w:b/>
          <w:lang w:val="en-ZA"/>
        </w:rPr>
        <w:t>A paper tiger:</w:t>
      </w:r>
      <w:r w:rsidRPr="009C6FD5">
        <w:rPr>
          <w:lang w:val="en-ZA"/>
        </w:rPr>
        <w:t xml:space="preserve"> when a committee or other body is established to investigate an occurrence, and nothing much happens, it is called a paper tiger.  </w:t>
      </w:r>
    </w:p>
    <w:p w14:paraId="748B97E8" w14:textId="77777777" w:rsidR="00D06CEF" w:rsidRPr="009C6FD5" w:rsidRDefault="00D06CEF" w:rsidP="00265803">
      <w:pPr>
        <w:pStyle w:val="ListBullet2"/>
        <w:rPr>
          <w:lang w:val="en-ZA"/>
        </w:rPr>
      </w:pPr>
      <w:r w:rsidRPr="009C6FD5">
        <w:rPr>
          <w:lang w:val="en-ZA"/>
        </w:rPr>
        <w:t>It means that the committee is not doing what it is supposed to do, the members of the committee postpone actions and make up imaginary problems as to why they cannot do the work in time.</w:t>
      </w:r>
    </w:p>
    <w:p w14:paraId="2A4F9811" w14:textId="77777777" w:rsidR="00D06CEF" w:rsidRPr="009C6FD5" w:rsidRDefault="00D06CEF" w:rsidP="00265803">
      <w:pPr>
        <w:pStyle w:val="ListBullet2"/>
        <w:rPr>
          <w:lang w:val="en-ZA"/>
        </w:rPr>
      </w:pPr>
      <w:r w:rsidRPr="009C6FD5">
        <w:rPr>
          <w:lang w:val="en-ZA"/>
        </w:rPr>
        <w:t xml:space="preserve">In the training environment in South Africa we find a lot of jargon – words that are used in a context not previously used and existing words put together to mean something that is unique to the education and training environment.  </w:t>
      </w:r>
    </w:p>
    <w:p w14:paraId="4A899686" w14:textId="77777777" w:rsidR="00D06CEF" w:rsidRPr="009C6FD5" w:rsidRDefault="00D06CEF" w:rsidP="00D06CEF">
      <w:pPr>
        <w:ind w:left="556"/>
        <w:rPr>
          <w:lang w:val="en-ZA"/>
        </w:rPr>
      </w:pPr>
      <w:r w:rsidRPr="009C6FD5">
        <w:rPr>
          <w:lang w:val="en-ZA"/>
        </w:rPr>
        <w:t>We talk about Unit Standards, which previously was called training courses, we talk about assessments rather than tests and we have standards generating bodies and standards governing bodies, and so on.</w:t>
      </w:r>
    </w:p>
    <w:p w14:paraId="1B605E0F" w14:textId="77777777" w:rsidR="00D06CEF" w:rsidRPr="009C6FD5" w:rsidRDefault="00D06CEF" w:rsidP="00265803">
      <w:pPr>
        <w:pStyle w:val="ListBullet2"/>
        <w:rPr>
          <w:lang w:val="en-ZA"/>
        </w:rPr>
      </w:pPr>
      <w:r w:rsidRPr="009C6FD5">
        <w:rPr>
          <w:b/>
          <w:lang w:val="en-ZA"/>
        </w:rPr>
        <w:t>Electrocardiograph</w:t>
      </w:r>
      <w:r w:rsidRPr="009C6FD5">
        <w:rPr>
          <w:lang w:val="en-ZA"/>
        </w:rPr>
        <w:t>:  monitors the heartbeat</w:t>
      </w:r>
    </w:p>
    <w:p w14:paraId="5B0534F2" w14:textId="77777777" w:rsidR="00D06CEF" w:rsidRPr="009C6FD5" w:rsidRDefault="00D06CEF" w:rsidP="00265803">
      <w:pPr>
        <w:pStyle w:val="ListBullet2"/>
        <w:rPr>
          <w:lang w:val="en-ZA"/>
        </w:rPr>
      </w:pPr>
      <w:r w:rsidRPr="009C6FD5">
        <w:rPr>
          <w:b/>
          <w:lang w:val="en-ZA"/>
        </w:rPr>
        <w:t>Government fiscal matters</w:t>
      </w:r>
      <w:r w:rsidRPr="009C6FD5">
        <w:rPr>
          <w:lang w:val="en-ZA"/>
        </w:rPr>
        <w:t>:  to do with the governments budget and how they spend the money that we pay in taxes.</w:t>
      </w:r>
    </w:p>
    <w:p w14:paraId="71CD1D66" w14:textId="77777777" w:rsidR="00D06CEF" w:rsidRPr="009C6FD5" w:rsidRDefault="00D06CEF" w:rsidP="00265803">
      <w:pPr>
        <w:pStyle w:val="ListBullet2"/>
        <w:rPr>
          <w:lang w:val="en-ZA"/>
        </w:rPr>
      </w:pPr>
      <w:r w:rsidRPr="009C6FD5">
        <w:rPr>
          <w:lang w:val="en-ZA"/>
        </w:rPr>
        <w:t xml:space="preserve">The </w:t>
      </w:r>
      <w:r w:rsidRPr="009C6FD5">
        <w:rPr>
          <w:b/>
          <w:lang w:val="en-ZA"/>
        </w:rPr>
        <w:t>metallurgist</w:t>
      </w:r>
      <w:r w:rsidRPr="009C6FD5">
        <w:rPr>
          <w:lang w:val="en-ZA"/>
        </w:rPr>
        <w:t xml:space="preserve"> in charge is Karis Allen, 35, a specialist in fractions and corrosion:  a metallurgist is a person who specialises in studying metals, fractions and corrosion in this instance means how metal, such as steel, breaks and corrodes</w:t>
      </w:r>
    </w:p>
    <w:p w14:paraId="64EDCB10" w14:textId="77777777" w:rsidR="00D06CEF" w:rsidRPr="009C6FD5" w:rsidRDefault="00D06CEF" w:rsidP="00D06CEF">
      <w:pPr>
        <w:rPr>
          <w:lang w:val="en-ZA"/>
        </w:rPr>
      </w:pPr>
      <w:r w:rsidRPr="009C6FD5">
        <w:rPr>
          <w:lang w:val="en-ZA"/>
        </w:rPr>
        <w:t>When you come across technical language and terms in your learning resource, you will have to make an effort to find out what the word means.  You can use dictionaries, thesauruses or even the Internet to find out what the word means.</w:t>
      </w:r>
    </w:p>
    <w:p w14:paraId="11940C24" w14:textId="77777777" w:rsidR="00D06CEF" w:rsidRPr="009C6FD5" w:rsidRDefault="00D06CEF" w:rsidP="005736AC">
      <w:pPr>
        <w:pStyle w:val="Heading2"/>
        <w:rPr>
          <w:lang w:val="en-ZA"/>
        </w:rPr>
      </w:pPr>
      <w:bookmarkStart w:id="673" w:name="_Toc122775876"/>
      <w:bookmarkStart w:id="674" w:name="_Toc137908231"/>
      <w:bookmarkStart w:id="675" w:name="_Toc151357278"/>
      <w:bookmarkStart w:id="676" w:name="_Toc201073969"/>
      <w:bookmarkStart w:id="677" w:name="_Toc495930212"/>
      <w:r w:rsidRPr="009C6FD5">
        <w:rPr>
          <w:lang w:val="en-ZA"/>
        </w:rPr>
        <w:t>A Filing System</w:t>
      </w:r>
      <w:bookmarkEnd w:id="673"/>
      <w:bookmarkEnd w:id="674"/>
      <w:bookmarkEnd w:id="675"/>
      <w:bookmarkEnd w:id="676"/>
      <w:bookmarkEnd w:id="677"/>
    </w:p>
    <w:p w14:paraId="77A2870F" w14:textId="77777777" w:rsidR="00D06CEF" w:rsidRPr="009C6FD5" w:rsidRDefault="00D06CEF" w:rsidP="00D06CEF">
      <w:pPr>
        <w:rPr>
          <w:lang w:val="en-ZA"/>
        </w:rPr>
      </w:pPr>
      <w:r w:rsidRPr="009C6FD5">
        <w:rPr>
          <w:lang w:val="en-ZA"/>
        </w:rPr>
        <w:t>This material has to be stored in a safe place and a record of everything must be kept, so a filing system for the learning materials is necessary.  A good filing system has certain essential features:</w:t>
      </w:r>
    </w:p>
    <w:tbl>
      <w:tblPr>
        <w:tblW w:w="0" w:type="auto"/>
        <w:tblInd w:w="3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17"/>
        <w:gridCol w:w="4626"/>
      </w:tblGrid>
      <w:tr w:rsidR="00D06CEF" w:rsidRPr="009C6FD5" w14:paraId="7F16B453" w14:textId="77777777" w:rsidTr="005C3AF6">
        <w:tc>
          <w:tcPr>
            <w:tcW w:w="4657" w:type="dxa"/>
          </w:tcPr>
          <w:p w14:paraId="31243D51" w14:textId="77777777" w:rsidR="00D06CEF" w:rsidRPr="009C6FD5" w:rsidRDefault="00D06CEF" w:rsidP="00BA7A58">
            <w:pPr>
              <w:numPr>
                <w:ilvl w:val="0"/>
                <w:numId w:val="30"/>
              </w:numPr>
              <w:spacing w:before="0" w:after="0"/>
              <w:jc w:val="left"/>
              <w:rPr>
                <w:lang w:val="en-ZA"/>
              </w:rPr>
            </w:pPr>
            <w:r w:rsidRPr="009C6FD5">
              <w:rPr>
                <w:lang w:val="en-ZA"/>
              </w:rPr>
              <w:t>Simplicity</w:t>
            </w:r>
          </w:p>
        </w:tc>
        <w:tc>
          <w:tcPr>
            <w:tcW w:w="4668" w:type="dxa"/>
          </w:tcPr>
          <w:p w14:paraId="5651116F" w14:textId="77777777" w:rsidR="00D06CEF" w:rsidRPr="009C6FD5" w:rsidRDefault="00D06CEF" w:rsidP="00BA7A58">
            <w:pPr>
              <w:numPr>
                <w:ilvl w:val="0"/>
                <w:numId w:val="30"/>
              </w:numPr>
              <w:spacing w:before="0" w:after="0"/>
              <w:jc w:val="left"/>
              <w:rPr>
                <w:lang w:val="en-ZA"/>
              </w:rPr>
            </w:pPr>
            <w:r w:rsidRPr="009C6FD5">
              <w:rPr>
                <w:lang w:val="en-ZA"/>
              </w:rPr>
              <w:t>Appropriate classification</w:t>
            </w:r>
          </w:p>
        </w:tc>
      </w:tr>
      <w:tr w:rsidR="00D06CEF" w:rsidRPr="009C6FD5" w14:paraId="56D2E781" w14:textId="77777777" w:rsidTr="005C3AF6">
        <w:tc>
          <w:tcPr>
            <w:tcW w:w="4657" w:type="dxa"/>
          </w:tcPr>
          <w:p w14:paraId="2510CEA9" w14:textId="77777777" w:rsidR="00D06CEF" w:rsidRPr="009C6FD5" w:rsidRDefault="00D06CEF" w:rsidP="00BA7A58">
            <w:pPr>
              <w:numPr>
                <w:ilvl w:val="0"/>
                <w:numId w:val="30"/>
              </w:numPr>
              <w:spacing w:before="0" w:after="0"/>
              <w:jc w:val="left"/>
              <w:rPr>
                <w:lang w:val="en-ZA"/>
              </w:rPr>
            </w:pPr>
            <w:r w:rsidRPr="009C6FD5">
              <w:rPr>
                <w:lang w:val="en-ZA"/>
              </w:rPr>
              <w:t>Accessibility</w:t>
            </w:r>
          </w:p>
        </w:tc>
        <w:tc>
          <w:tcPr>
            <w:tcW w:w="4668" w:type="dxa"/>
          </w:tcPr>
          <w:p w14:paraId="10D502A3" w14:textId="77777777" w:rsidR="00D06CEF" w:rsidRPr="009C6FD5" w:rsidRDefault="00D06CEF" w:rsidP="00BA7A58">
            <w:pPr>
              <w:numPr>
                <w:ilvl w:val="0"/>
                <w:numId w:val="30"/>
              </w:numPr>
              <w:spacing w:before="0" w:after="0"/>
              <w:jc w:val="left"/>
              <w:rPr>
                <w:lang w:val="en-ZA"/>
              </w:rPr>
            </w:pPr>
            <w:r w:rsidRPr="009C6FD5">
              <w:rPr>
                <w:lang w:val="en-ZA"/>
              </w:rPr>
              <w:t>Selection of suitable equipment</w:t>
            </w:r>
          </w:p>
        </w:tc>
      </w:tr>
      <w:tr w:rsidR="00D06CEF" w:rsidRPr="009C6FD5" w14:paraId="03025BBC" w14:textId="77777777" w:rsidTr="005C3AF6">
        <w:tc>
          <w:tcPr>
            <w:tcW w:w="4657" w:type="dxa"/>
          </w:tcPr>
          <w:p w14:paraId="740813DB" w14:textId="77777777" w:rsidR="00D06CEF" w:rsidRPr="009C6FD5" w:rsidRDefault="00D06CEF" w:rsidP="00BA7A58">
            <w:pPr>
              <w:numPr>
                <w:ilvl w:val="0"/>
                <w:numId w:val="30"/>
              </w:numPr>
              <w:spacing w:before="0" w:after="0"/>
              <w:jc w:val="left"/>
              <w:rPr>
                <w:lang w:val="en-ZA"/>
              </w:rPr>
            </w:pPr>
            <w:r w:rsidRPr="009C6FD5">
              <w:rPr>
                <w:lang w:val="en-ZA"/>
              </w:rPr>
              <w:t>Safety in terms of minimizing loss</w:t>
            </w:r>
          </w:p>
        </w:tc>
        <w:tc>
          <w:tcPr>
            <w:tcW w:w="4668" w:type="dxa"/>
          </w:tcPr>
          <w:p w14:paraId="74EEAA26" w14:textId="77777777" w:rsidR="00D06CEF" w:rsidRPr="009C6FD5" w:rsidRDefault="00D06CEF" w:rsidP="00BA7A58">
            <w:pPr>
              <w:numPr>
                <w:ilvl w:val="0"/>
                <w:numId w:val="30"/>
              </w:numPr>
              <w:spacing w:before="0" w:after="0"/>
              <w:jc w:val="left"/>
              <w:rPr>
                <w:lang w:val="en-ZA"/>
              </w:rPr>
            </w:pPr>
            <w:r w:rsidRPr="009C6FD5">
              <w:rPr>
                <w:lang w:val="en-ZA"/>
              </w:rPr>
              <w:t>Safety in terms of avoiding damage by fire, water, dust</w:t>
            </w:r>
          </w:p>
        </w:tc>
      </w:tr>
      <w:tr w:rsidR="00D06CEF" w:rsidRPr="009C6FD5" w14:paraId="47320ED4" w14:textId="77777777" w:rsidTr="005C3AF6">
        <w:tc>
          <w:tcPr>
            <w:tcW w:w="4657" w:type="dxa"/>
          </w:tcPr>
          <w:p w14:paraId="0C85EC61" w14:textId="77777777" w:rsidR="00D06CEF" w:rsidRPr="009C6FD5" w:rsidRDefault="00D06CEF" w:rsidP="00BA7A58">
            <w:pPr>
              <w:numPr>
                <w:ilvl w:val="0"/>
                <w:numId w:val="30"/>
              </w:numPr>
              <w:spacing w:before="0" w:after="0"/>
              <w:jc w:val="left"/>
              <w:rPr>
                <w:lang w:val="en-ZA"/>
              </w:rPr>
            </w:pPr>
            <w:r w:rsidRPr="009C6FD5">
              <w:rPr>
                <w:lang w:val="en-ZA"/>
              </w:rPr>
              <w:t>Safety in terms of maintaining confidentiality</w:t>
            </w:r>
          </w:p>
        </w:tc>
        <w:tc>
          <w:tcPr>
            <w:tcW w:w="4668" w:type="dxa"/>
          </w:tcPr>
          <w:p w14:paraId="08C9F7BF" w14:textId="77777777" w:rsidR="00D06CEF" w:rsidRPr="009C6FD5" w:rsidRDefault="00D06CEF" w:rsidP="00BA7A58">
            <w:pPr>
              <w:numPr>
                <w:ilvl w:val="0"/>
                <w:numId w:val="30"/>
              </w:numPr>
              <w:spacing w:before="0" w:after="0"/>
              <w:jc w:val="left"/>
              <w:rPr>
                <w:lang w:val="en-ZA"/>
              </w:rPr>
            </w:pPr>
            <w:r w:rsidRPr="009C6FD5">
              <w:rPr>
                <w:lang w:val="en-ZA"/>
              </w:rPr>
              <w:t>Compactness – using space efficiently</w:t>
            </w:r>
          </w:p>
        </w:tc>
      </w:tr>
      <w:tr w:rsidR="00D06CEF" w:rsidRPr="009C6FD5" w14:paraId="789A0D82" w14:textId="77777777" w:rsidTr="005C3AF6">
        <w:tc>
          <w:tcPr>
            <w:tcW w:w="4657" w:type="dxa"/>
          </w:tcPr>
          <w:p w14:paraId="666FAB4A" w14:textId="77777777" w:rsidR="00D06CEF" w:rsidRPr="009C6FD5" w:rsidRDefault="00D06CEF" w:rsidP="00BA7A58">
            <w:pPr>
              <w:numPr>
                <w:ilvl w:val="0"/>
                <w:numId w:val="30"/>
              </w:numPr>
              <w:spacing w:before="0" w:after="0"/>
              <w:jc w:val="left"/>
              <w:rPr>
                <w:lang w:val="en-ZA"/>
              </w:rPr>
            </w:pPr>
            <w:r w:rsidRPr="009C6FD5">
              <w:rPr>
                <w:lang w:val="en-ZA"/>
              </w:rPr>
              <w:t>Elasticity – it must be able to expand if required</w:t>
            </w:r>
          </w:p>
        </w:tc>
        <w:tc>
          <w:tcPr>
            <w:tcW w:w="4668" w:type="dxa"/>
          </w:tcPr>
          <w:p w14:paraId="650B2BBE" w14:textId="77777777" w:rsidR="00D06CEF" w:rsidRPr="009C6FD5" w:rsidRDefault="00D06CEF" w:rsidP="00BA7A58">
            <w:pPr>
              <w:numPr>
                <w:ilvl w:val="0"/>
                <w:numId w:val="30"/>
              </w:numPr>
              <w:spacing w:before="0" w:after="0"/>
              <w:jc w:val="left"/>
              <w:rPr>
                <w:lang w:val="en-ZA"/>
              </w:rPr>
            </w:pPr>
            <w:r w:rsidRPr="009C6FD5">
              <w:rPr>
                <w:lang w:val="en-ZA"/>
              </w:rPr>
              <w:t>Speed of retrieval</w:t>
            </w:r>
          </w:p>
        </w:tc>
      </w:tr>
      <w:tr w:rsidR="00D06CEF" w:rsidRPr="009C6FD5" w14:paraId="6C4D179B" w14:textId="77777777" w:rsidTr="005C3AF6">
        <w:tc>
          <w:tcPr>
            <w:tcW w:w="4657" w:type="dxa"/>
          </w:tcPr>
          <w:p w14:paraId="49052D3C" w14:textId="77777777" w:rsidR="00D06CEF" w:rsidRPr="009C6FD5" w:rsidRDefault="00D06CEF" w:rsidP="00BA7A58">
            <w:pPr>
              <w:numPr>
                <w:ilvl w:val="0"/>
                <w:numId w:val="30"/>
              </w:numPr>
              <w:spacing w:before="0" w:after="0"/>
              <w:jc w:val="left"/>
              <w:rPr>
                <w:lang w:val="en-ZA"/>
              </w:rPr>
            </w:pPr>
            <w:r w:rsidRPr="009C6FD5">
              <w:rPr>
                <w:lang w:val="en-ZA"/>
              </w:rPr>
              <w:t>Trained staff</w:t>
            </w:r>
          </w:p>
        </w:tc>
        <w:tc>
          <w:tcPr>
            <w:tcW w:w="4668" w:type="dxa"/>
          </w:tcPr>
          <w:p w14:paraId="66A53E1F" w14:textId="77777777" w:rsidR="00D06CEF" w:rsidRPr="009C6FD5" w:rsidRDefault="00D06CEF" w:rsidP="00BA7A58">
            <w:pPr>
              <w:numPr>
                <w:ilvl w:val="0"/>
                <w:numId w:val="30"/>
              </w:numPr>
              <w:spacing w:before="0" w:after="0"/>
              <w:jc w:val="left"/>
              <w:rPr>
                <w:lang w:val="en-ZA"/>
              </w:rPr>
            </w:pPr>
            <w:r w:rsidRPr="009C6FD5">
              <w:rPr>
                <w:lang w:val="en-ZA"/>
              </w:rPr>
              <w:t>Economical in terms of time, cost of equipment and accessories</w:t>
            </w:r>
          </w:p>
        </w:tc>
      </w:tr>
      <w:tr w:rsidR="00D06CEF" w:rsidRPr="009C6FD5" w14:paraId="3ABCE710" w14:textId="77777777" w:rsidTr="005C3AF6">
        <w:tc>
          <w:tcPr>
            <w:tcW w:w="4657" w:type="dxa"/>
          </w:tcPr>
          <w:p w14:paraId="648F882C" w14:textId="77777777" w:rsidR="00D06CEF" w:rsidRPr="009C6FD5" w:rsidRDefault="00D06CEF" w:rsidP="00BA7A58">
            <w:pPr>
              <w:numPr>
                <w:ilvl w:val="0"/>
                <w:numId w:val="30"/>
              </w:numPr>
              <w:spacing w:before="0" w:after="0"/>
              <w:jc w:val="left"/>
              <w:rPr>
                <w:lang w:val="en-ZA"/>
              </w:rPr>
            </w:pPr>
            <w:r w:rsidRPr="009C6FD5">
              <w:rPr>
                <w:lang w:val="en-ZA"/>
              </w:rPr>
              <w:t>Sufficient cross-referencing</w:t>
            </w:r>
          </w:p>
        </w:tc>
        <w:tc>
          <w:tcPr>
            <w:tcW w:w="4668" w:type="dxa"/>
          </w:tcPr>
          <w:p w14:paraId="7167EB5B" w14:textId="77777777" w:rsidR="00D06CEF" w:rsidRPr="009C6FD5" w:rsidRDefault="00D06CEF" w:rsidP="00BA7A58">
            <w:pPr>
              <w:numPr>
                <w:ilvl w:val="0"/>
                <w:numId w:val="30"/>
              </w:numPr>
              <w:spacing w:before="0" w:after="0"/>
              <w:jc w:val="left"/>
              <w:rPr>
                <w:lang w:val="en-ZA"/>
              </w:rPr>
            </w:pPr>
            <w:r w:rsidRPr="009C6FD5">
              <w:rPr>
                <w:lang w:val="en-ZA"/>
              </w:rPr>
              <w:t>An “out” guide or “tracer” system should be incorporated</w:t>
            </w:r>
          </w:p>
        </w:tc>
      </w:tr>
      <w:tr w:rsidR="00D06CEF" w:rsidRPr="009C6FD5" w14:paraId="79A5E574" w14:textId="77777777" w:rsidTr="005C3AF6">
        <w:tc>
          <w:tcPr>
            <w:tcW w:w="4657" w:type="dxa"/>
          </w:tcPr>
          <w:p w14:paraId="7BF924F4" w14:textId="77777777" w:rsidR="00D06CEF" w:rsidRPr="009C6FD5" w:rsidRDefault="00D06CEF" w:rsidP="00BA7A58">
            <w:pPr>
              <w:numPr>
                <w:ilvl w:val="0"/>
                <w:numId w:val="30"/>
              </w:numPr>
              <w:spacing w:before="0" w:after="0"/>
              <w:jc w:val="left"/>
              <w:rPr>
                <w:lang w:val="en-ZA"/>
              </w:rPr>
            </w:pPr>
            <w:r w:rsidRPr="009C6FD5">
              <w:rPr>
                <w:lang w:val="en-ZA"/>
              </w:rPr>
              <w:t>Thinning out should be performed on a regular basis</w:t>
            </w:r>
          </w:p>
        </w:tc>
        <w:tc>
          <w:tcPr>
            <w:tcW w:w="4668" w:type="dxa"/>
          </w:tcPr>
          <w:p w14:paraId="200BA42C" w14:textId="77777777" w:rsidR="00D06CEF" w:rsidRPr="009C6FD5" w:rsidRDefault="00D06CEF" w:rsidP="00BA7A58">
            <w:pPr>
              <w:numPr>
                <w:ilvl w:val="0"/>
                <w:numId w:val="30"/>
              </w:numPr>
              <w:spacing w:before="0" w:after="0"/>
              <w:jc w:val="left"/>
              <w:rPr>
                <w:lang w:val="en-ZA"/>
              </w:rPr>
            </w:pPr>
            <w:r w:rsidRPr="009C6FD5">
              <w:rPr>
                <w:lang w:val="en-ZA"/>
              </w:rPr>
              <w:t>Daily filing</w:t>
            </w:r>
          </w:p>
        </w:tc>
      </w:tr>
    </w:tbl>
    <w:p w14:paraId="6C607931" w14:textId="77777777" w:rsidR="00D06CEF" w:rsidRPr="009C6FD5" w:rsidRDefault="00D06CEF" w:rsidP="005736AC">
      <w:pPr>
        <w:pStyle w:val="Heading2"/>
        <w:rPr>
          <w:lang w:val="en-ZA"/>
        </w:rPr>
      </w:pPr>
      <w:bookmarkStart w:id="678" w:name="_Toc122775877"/>
      <w:bookmarkStart w:id="679" w:name="_Toc137908232"/>
      <w:bookmarkStart w:id="680" w:name="_Toc151357279"/>
      <w:bookmarkStart w:id="681" w:name="_Toc201073970"/>
      <w:bookmarkStart w:id="682" w:name="_Toc495930213"/>
      <w:r w:rsidRPr="009C6FD5">
        <w:rPr>
          <w:lang w:val="en-ZA"/>
        </w:rPr>
        <w:t>Methods Of Classification</w:t>
      </w:r>
      <w:bookmarkEnd w:id="678"/>
      <w:bookmarkEnd w:id="679"/>
      <w:bookmarkEnd w:id="680"/>
      <w:bookmarkEnd w:id="681"/>
      <w:bookmarkEnd w:id="682"/>
    </w:p>
    <w:p w14:paraId="4C1635ED" w14:textId="77777777" w:rsidR="00D06CEF" w:rsidRPr="00DB0F3E" w:rsidRDefault="00D06CEF" w:rsidP="00DB0F3E">
      <w:pPr>
        <w:pStyle w:val="Heading3"/>
      </w:pPr>
      <w:bookmarkStart w:id="683" w:name="_Toc495930214"/>
      <w:r w:rsidRPr="00DB0F3E">
        <w:t>Alphabetical Order</w:t>
      </w:r>
      <w:bookmarkEnd w:id="683"/>
    </w:p>
    <w:p w14:paraId="0B1F98F2" w14:textId="77777777" w:rsidR="00D06CEF" w:rsidRPr="009C6FD5" w:rsidRDefault="00483466" w:rsidP="00265803">
      <w:pPr>
        <w:pStyle w:val="ListBullet2"/>
        <w:rPr>
          <w:lang w:val="en-ZA"/>
        </w:rPr>
      </w:pPr>
      <w:r w:rsidRPr="009C6FD5">
        <w:rPr>
          <w:noProof/>
          <w:lang w:val="en-ZA" w:eastAsia="en-ZA"/>
        </w:rPr>
        <w:drawing>
          <wp:anchor distT="0" distB="0" distL="114300" distR="114300" simplePos="0" relativeHeight="251664896" behindDoc="1" locked="0" layoutInCell="1" allowOverlap="1" wp14:anchorId="3F0F7B74" wp14:editId="4FFFF59E">
            <wp:simplePos x="0" y="0"/>
            <wp:positionH relativeFrom="column">
              <wp:posOffset>125095</wp:posOffset>
            </wp:positionH>
            <wp:positionV relativeFrom="paragraph">
              <wp:posOffset>147320</wp:posOffset>
            </wp:positionV>
            <wp:extent cx="1839595" cy="1664970"/>
            <wp:effectExtent l="0" t="0" r="8255" b="0"/>
            <wp:wrapTight wrapText="bothSides">
              <wp:wrapPolygon edited="0">
                <wp:start x="6263" y="0"/>
                <wp:lineTo x="3803" y="1483"/>
                <wp:lineTo x="3579" y="1977"/>
                <wp:lineTo x="4250" y="3954"/>
                <wp:lineTo x="0" y="6673"/>
                <wp:lineTo x="0" y="7661"/>
                <wp:lineTo x="1566" y="11863"/>
                <wp:lineTo x="5592" y="21254"/>
                <wp:lineTo x="6934" y="21254"/>
                <wp:lineTo x="7158" y="21007"/>
                <wp:lineTo x="8947" y="19771"/>
                <wp:lineTo x="12302" y="19771"/>
                <wp:lineTo x="20579" y="17053"/>
                <wp:lineTo x="20355" y="15817"/>
                <wp:lineTo x="21473" y="11863"/>
                <wp:lineTo x="21250" y="2471"/>
                <wp:lineTo x="13868" y="0"/>
                <wp:lineTo x="8276" y="0"/>
                <wp:lineTo x="6263" y="0"/>
              </wp:wrapPolygon>
            </wp:wrapTight>
            <wp:docPr id="9744" name="Picture 9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39595" cy="1664970"/>
                    </a:xfrm>
                    <a:prstGeom prst="rect">
                      <a:avLst/>
                    </a:prstGeom>
                    <a:noFill/>
                  </pic:spPr>
                </pic:pic>
              </a:graphicData>
            </a:graphic>
            <wp14:sizeRelH relativeFrom="page">
              <wp14:pctWidth>0</wp14:pctWidth>
            </wp14:sizeRelH>
            <wp14:sizeRelV relativeFrom="page">
              <wp14:pctHeight>0</wp14:pctHeight>
            </wp14:sizeRelV>
          </wp:anchor>
        </w:drawing>
      </w:r>
      <w:r w:rsidR="00D06CEF" w:rsidRPr="009C6FD5">
        <w:rPr>
          <w:lang w:val="en-ZA"/>
        </w:rPr>
        <w:t>items are grouped alphabetically.  The file for Mahotsi would be placed before that for Ndengwe, because m comes before n.  Baker would be placed before Barker, as bak comes before bark</w:t>
      </w:r>
    </w:p>
    <w:p w14:paraId="563B3934" w14:textId="77777777" w:rsidR="00D06CEF" w:rsidRPr="009C6FD5" w:rsidRDefault="00D06CEF" w:rsidP="00265803">
      <w:pPr>
        <w:pStyle w:val="ListBullet2"/>
        <w:rPr>
          <w:lang w:val="en-ZA"/>
        </w:rPr>
      </w:pPr>
      <w:r w:rsidRPr="009C6FD5">
        <w:rPr>
          <w:lang w:val="en-ZA"/>
        </w:rPr>
        <w:t>Should more than one client have the same name, their files would be arranged in order of initials: Mahotsi, C would be placed before Mahotsi T</w:t>
      </w:r>
    </w:p>
    <w:p w14:paraId="390E700F" w14:textId="77777777" w:rsidR="00D06CEF" w:rsidRPr="009C6FD5" w:rsidRDefault="00D06CEF" w:rsidP="00265803">
      <w:pPr>
        <w:pStyle w:val="ListBullet2"/>
        <w:rPr>
          <w:lang w:val="en-ZA"/>
        </w:rPr>
      </w:pPr>
      <w:r w:rsidRPr="009C6FD5">
        <w:rPr>
          <w:lang w:val="en-ZA"/>
        </w:rPr>
        <w:t>Short before long: if all the other letters in a name are the same, you arrange the shorter name in front of the longer: Cole will be placed before Coleman.</w:t>
      </w:r>
    </w:p>
    <w:p w14:paraId="79EDC610" w14:textId="77777777" w:rsidR="00D06CEF" w:rsidRPr="009C6FD5" w:rsidRDefault="00D06CEF" w:rsidP="00265803">
      <w:pPr>
        <w:pStyle w:val="ListBullet2"/>
        <w:rPr>
          <w:lang w:val="en-ZA"/>
        </w:rPr>
      </w:pPr>
      <w:r w:rsidRPr="009C6FD5">
        <w:rPr>
          <w:lang w:val="en-ZA"/>
        </w:rPr>
        <w:t>Prefixes before surnames, such as de der le van von O, etc are considered part of the name: du Plessis will be placed alphabetically with D and not P, so will van der Merwe be placed with V.</w:t>
      </w:r>
    </w:p>
    <w:p w14:paraId="31D4531E" w14:textId="77777777" w:rsidR="00D06CEF" w:rsidRPr="009C6FD5" w:rsidRDefault="00D06CEF" w:rsidP="00265803">
      <w:pPr>
        <w:pStyle w:val="ListBullet2"/>
        <w:rPr>
          <w:lang w:val="en-ZA"/>
        </w:rPr>
      </w:pPr>
      <w:r w:rsidRPr="009C6FD5">
        <w:rPr>
          <w:lang w:val="en-ZA"/>
        </w:rPr>
        <w:t>Should more than one client have the same name and initials, a number could be added after the initials: Mahotsi T1 would be followed by Mahotsi T2</w:t>
      </w:r>
    </w:p>
    <w:p w14:paraId="398570C1" w14:textId="77777777" w:rsidR="00D06CEF" w:rsidRPr="009C6FD5" w:rsidRDefault="00D06CEF" w:rsidP="00265803">
      <w:pPr>
        <w:pStyle w:val="ListBullet2"/>
        <w:rPr>
          <w:lang w:val="en-ZA"/>
        </w:rPr>
      </w:pPr>
      <w:r w:rsidRPr="009C6FD5">
        <w:rPr>
          <w:lang w:val="en-ZA"/>
        </w:rPr>
        <w:t>Impersonal names, such as company names are placed in the order they are written: Gilbert Enterprises will be filed with G and Tiger Brands with T.</w:t>
      </w:r>
    </w:p>
    <w:p w14:paraId="4F436132" w14:textId="77777777" w:rsidR="00D06CEF" w:rsidRPr="009C6FD5" w:rsidRDefault="00D06CEF" w:rsidP="00265803">
      <w:pPr>
        <w:pStyle w:val="ListBullet2"/>
        <w:rPr>
          <w:lang w:val="en-ZA"/>
        </w:rPr>
      </w:pPr>
      <w:r w:rsidRPr="009C6FD5">
        <w:rPr>
          <w:lang w:val="en-ZA"/>
        </w:rPr>
        <w:t>Official or descriptive names: the most important word is the first filing unit: The Hotel Shelly will be filed as Hotel (The) Shelly and City of Durban will be filed as Durban City (of).</w:t>
      </w:r>
    </w:p>
    <w:p w14:paraId="66F4A722" w14:textId="77777777" w:rsidR="00D06CEF" w:rsidRPr="00DB0F3E" w:rsidRDefault="00483466" w:rsidP="00DB0F3E">
      <w:pPr>
        <w:pStyle w:val="Heading3"/>
      </w:pPr>
      <w:bookmarkStart w:id="684" w:name="_Toc495930215"/>
      <w:r w:rsidRPr="00DB0F3E">
        <w:rPr>
          <w:noProof/>
          <w:lang w:val="en-ZA" w:eastAsia="en-ZA"/>
        </w:rPr>
        <w:drawing>
          <wp:anchor distT="0" distB="0" distL="114300" distR="114300" simplePos="0" relativeHeight="251663872" behindDoc="1" locked="0" layoutInCell="1" allowOverlap="1" wp14:anchorId="297E9E7E" wp14:editId="7993176B">
            <wp:simplePos x="0" y="0"/>
            <wp:positionH relativeFrom="column">
              <wp:posOffset>4742180</wp:posOffset>
            </wp:positionH>
            <wp:positionV relativeFrom="paragraph">
              <wp:posOffset>219710</wp:posOffset>
            </wp:positionV>
            <wp:extent cx="1416685" cy="1284605"/>
            <wp:effectExtent l="0" t="0" r="0" b="0"/>
            <wp:wrapTight wrapText="bothSides">
              <wp:wrapPolygon edited="0">
                <wp:start x="6680" y="0"/>
                <wp:lineTo x="5228" y="961"/>
                <wp:lineTo x="1452" y="4805"/>
                <wp:lineTo x="290" y="10570"/>
                <wp:lineTo x="0" y="11531"/>
                <wp:lineTo x="0" y="12492"/>
                <wp:lineTo x="1162" y="15696"/>
                <wp:lineTo x="1162" y="18899"/>
                <wp:lineTo x="5519" y="20821"/>
                <wp:lineTo x="12780" y="21141"/>
                <wp:lineTo x="15394" y="21141"/>
                <wp:lineTo x="17137" y="20821"/>
                <wp:lineTo x="18589" y="18258"/>
                <wp:lineTo x="18299" y="15696"/>
                <wp:lineTo x="19751" y="15696"/>
                <wp:lineTo x="21203" y="13133"/>
                <wp:lineTo x="21203" y="7367"/>
                <wp:lineTo x="18879" y="5445"/>
                <wp:lineTo x="19460" y="3203"/>
                <wp:lineTo x="18008" y="961"/>
                <wp:lineTo x="15684" y="0"/>
                <wp:lineTo x="6680" y="0"/>
              </wp:wrapPolygon>
            </wp:wrapTight>
            <wp:docPr id="9743" name="Picture 9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416685" cy="1284605"/>
                    </a:xfrm>
                    <a:prstGeom prst="rect">
                      <a:avLst/>
                    </a:prstGeom>
                    <a:noFill/>
                  </pic:spPr>
                </pic:pic>
              </a:graphicData>
            </a:graphic>
            <wp14:sizeRelH relativeFrom="page">
              <wp14:pctWidth>0</wp14:pctWidth>
            </wp14:sizeRelH>
            <wp14:sizeRelV relativeFrom="page">
              <wp14:pctHeight>0</wp14:pctHeight>
            </wp14:sizeRelV>
          </wp:anchor>
        </w:drawing>
      </w:r>
      <w:r w:rsidR="00D06CEF" w:rsidRPr="00DB0F3E">
        <w:t>Numerical Order</w:t>
      </w:r>
      <w:bookmarkEnd w:id="684"/>
    </w:p>
    <w:p w14:paraId="52BCB9BD" w14:textId="77777777" w:rsidR="00D06CEF" w:rsidRPr="009C6FD5" w:rsidRDefault="00D06CEF" w:rsidP="00265803">
      <w:pPr>
        <w:pStyle w:val="ListBullet2"/>
        <w:rPr>
          <w:lang w:val="en-ZA"/>
        </w:rPr>
      </w:pPr>
      <w:r w:rsidRPr="009C6FD5">
        <w:rPr>
          <w:lang w:val="en-ZA"/>
        </w:rPr>
        <w:t>A number is allocated to each item, regardless of surname and initials.  This is how banks file our records.</w:t>
      </w:r>
    </w:p>
    <w:p w14:paraId="2D2E6133" w14:textId="77777777" w:rsidR="00D06CEF" w:rsidRPr="009C6FD5" w:rsidRDefault="00D06CEF" w:rsidP="00265803">
      <w:pPr>
        <w:pStyle w:val="ListBullet2"/>
        <w:rPr>
          <w:lang w:val="en-ZA"/>
        </w:rPr>
      </w:pPr>
      <w:r w:rsidRPr="009C6FD5">
        <w:rPr>
          <w:lang w:val="en-ZA"/>
        </w:rPr>
        <w:t>Files are then arranged numerically</w:t>
      </w:r>
    </w:p>
    <w:p w14:paraId="6753BDB0" w14:textId="77777777" w:rsidR="00D06CEF" w:rsidRPr="009C6FD5" w:rsidRDefault="00D06CEF" w:rsidP="00265803">
      <w:pPr>
        <w:pStyle w:val="ListBullet2"/>
        <w:rPr>
          <w:lang w:val="en-ZA"/>
        </w:rPr>
      </w:pPr>
      <w:r w:rsidRPr="009C6FD5">
        <w:rPr>
          <w:lang w:val="en-ZA"/>
        </w:rPr>
        <w:t>As it is not possible to remember each client’s number, a separate card index is kept to record clients’ personal details and file numbers</w:t>
      </w:r>
    </w:p>
    <w:p w14:paraId="12A0F2D0" w14:textId="77777777" w:rsidR="00D06CEF" w:rsidRPr="009C6FD5" w:rsidRDefault="00D06CEF" w:rsidP="00265803">
      <w:pPr>
        <w:pStyle w:val="ListBullet2"/>
        <w:rPr>
          <w:lang w:val="en-ZA"/>
        </w:rPr>
      </w:pPr>
      <w:r w:rsidRPr="009C6FD5">
        <w:rPr>
          <w:lang w:val="en-ZA"/>
        </w:rPr>
        <w:t>New clients receive the very next number after the last allocated number.  The new file is placed last in the drawer.</w:t>
      </w:r>
    </w:p>
    <w:p w14:paraId="438FE24A" w14:textId="77777777" w:rsidR="0073310D" w:rsidRPr="009C6FD5" w:rsidRDefault="0073310D" w:rsidP="0073310D">
      <w:pPr>
        <w:rPr>
          <w:lang w:val="en-ZA"/>
        </w:rPr>
      </w:pPr>
      <w:r w:rsidRPr="009C6FD5">
        <w:rPr>
          <w:lang w:val="en-ZA"/>
        </w:rPr>
        <w:br w:type="page"/>
      </w:r>
    </w:p>
    <w:p w14:paraId="01E90ABA" w14:textId="77777777" w:rsidR="00D06CEF" w:rsidRPr="00DB0F3E" w:rsidRDefault="00D06CEF" w:rsidP="00DB0F3E">
      <w:pPr>
        <w:pStyle w:val="Heading3"/>
      </w:pPr>
      <w:bookmarkStart w:id="685" w:name="_Toc495930216"/>
      <w:r w:rsidRPr="00DB0F3E">
        <w:t>Alpha-numeric filing</w:t>
      </w:r>
      <w:bookmarkEnd w:id="685"/>
    </w:p>
    <w:p w14:paraId="644D2CE1" w14:textId="77777777" w:rsidR="00D06CEF" w:rsidRPr="009C6FD5" w:rsidRDefault="00D06CEF" w:rsidP="00265803">
      <w:pPr>
        <w:pStyle w:val="ListBullet2"/>
        <w:rPr>
          <w:lang w:val="en-ZA"/>
        </w:rPr>
      </w:pPr>
      <w:r w:rsidRPr="009C6FD5">
        <w:rPr>
          <w:lang w:val="en-ZA"/>
        </w:rPr>
        <w:t>This consists of a combination of alphabetical and numerical filing systems</w:t>
      </w:r>
    </w:p>
    <w:p w14:paraId="7FBF8D20" w14:textId="77777777" w:rsidR="00D06CEF" w:rsidRPr="009C6FD5" w:rsidRDefault="00483466" w:rsidP="00265803">
      <w:pPr>
        <w:pStyle w:val="ListBullet2"/>
        <w:rPr>
          <w:lang w:val="en-ZA"/>
        </w:rPr>
      </w:pPr>
      <w:r w:rsidRPr="009C6FD5">
        <w:rPr>
          <w:noProof/>
          <w:lang w:val="en-ZA" w:eastAsia="en-ZA"/>
        </w:rPr>
        <w:drawing>
          <wp:anchor distT="0" distB="0" distL="114300" distR="114300" simplePos="0" relativeHeight="251665920" behindDoc="1" locked="0" layoutInCell="1" allowOverlap="1" wp14:anchorId="1AF6674C" wp14:editId="79E59929">
            <wp:simplePos x="0" y="0"/>
            <wp:positionH relativeFrom="column">
              <wp:posOffset>-213360</wp:posOffset>
            </wp:positionH>
            <wp:positionV relativeFrom="paragraph">
              <wp:posOffset>271780</wp:posOffset>
            </wp:positionV>
            <wp:extent cx="2571750" cy="857250"/>
            <wp:effectExtent l="0" t="0" r="0" b="0"/>
            <wp:wrapTight wrapText="bothSides">
              <wp:wrapPolygon edited="0">
                <wp:start x="11520" y="0"/>
                <wp:lineTo x="0" y="6240"/>
                <wp:lineTo x="0" y="21120"/>
                <wp:lineTo x="5280" y="21120"/>
                <wp:lineTo x="15200" y="21120"/>
                <wp:lineTo x="21440" y="21120"/>
                <wp:lineTo x="21440" y="5280"/>
                <wp:lineTo x="17920" y="0"/>
                <wp:lineTo x="11520" y="0"/>
              </wp:wrapPolygon>
            </wp:wrapTight>
            <wp:docPr id="9745" name="Picture 9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71750" cy="857250"/>
                    </a:xfrm>
                    <a:prstGeom prst="rect">
                      <a:avLst/>
                    </a:prstGeom>
                    <a:noFill/>
                  </pic:spPr>
                </pic:pic>
              </a:graphicData>
            </a:graphic>
            <wp14:sizeRelH relativeFrom="page">
              <wp14:pctWidth>0</wp14:pctWidth>
            </wp14:sizeRelH>
            <wp14:sizeRelV relativeFrom="page">
              <wp14:pctHeight>0</wp14:pctHeight>
            </wp14:sizeRelV>
          </wp:anchor>
        </w:drawing>
      </w:r>
      <w:r w:rsidR="00D06CEF" w:rsidRPr="009C6FD5">
        <w:rPr>
          <w:lang w:val="en-ZA"/>
        </w:rPr>
        <w:t>Files are placed alphabetically, but not strictly so</w:t>
      </w:r>
    </w:p>
    <w:p w14:paraId="72961037" w14:textId="77777777" w:rsidR="00D06CEF" w:rsidRPr="009C6FD5" w:rsidRDefault="00D06CEF" w:rsidP="00265803">
      <w:pPr>
        <w:pStyle w:val="ListBullet2"/>
        <w:rPr>
          <w:lang w:val="en-ZA"/>
        </w:rPr>
      </w:pPr>
      <w:r w:rsidRPr="009C6FD5">
        <w:rPr>
          <w:lang w:val="en-ZA"/>
        </w:rPr>
        <w:t>Each file is labelled with the client’s name and a number, e.g.. J Maxwell could be M5.  The next file could be B Mason, with the number M6</w:t>
      </w:r>
    </w:p>
    <w:p w14:paraId="01F8F71C" w14:textId="77777777" w:rsidR="00D06CEF" w:rsidRPr="009C6FD5" w:rsidRDefault="00D06CEF" w:rsidP="00D06CEF">
      <w:pPr>
        <w:pStyle w:val="ListBullet"/>
        <w:numPr>
          <w:ilvl w:val="0"/>
          <w:numId w:val="0"/>
        </w:numPr>
        <w:rPr>
          <w:lang w:val="en-ZA"/>
        </w:rPr>
      </w:pPr>
    </w:p>
    <w:p w14:paraId="472C9AA7" w14:textId="77777777" w:rsidR="00D06CEF" w:rsidRPr="009C6FD5" w:rsidRDefault="00D06CEF" w:rsidP="00265803">
      <w:pPr>
        <w:pStyle w:val="ListBullet2"/>
        <w:rPr>
          <w:lang w:val="en-ZA"/>
        </w:rPr>
      </w:pPr>
      <w:r w:rsidRPr="009C6FD5">
        <w:rPr>
          <w:lang w:val="en-ZA"/>
        </w:rPr>
        <w:t>You will find this form of numbering used for example for spare parts of cars or motorbikes</w:t>
      </w:r>
    </w:p>
    <w:p w14:paraId="1535DC54" w14:textId="77777777" w:rsidR="00D06CEF" w:rsidRPr="009C6FD5" w:rsidRDefault="00D06CEF" w:rsidP="00265803">
      <w:pPr>
        <w:pStyle w:val="ListBullet2"/>
        <w:rPr>
          <w:lang w:val="en-ZA"/>
        </w:rPr>
      </w:pPr>
      <w:r w:rsidRPr="009C6FD5">
        <w:rPr>
          <w:lang w:val="en-ZA"/>
        </w:rPr>
        <w:t>A separate index system is used to record files and this will be arranged alphabetically.</w:t>
      </w:r>
    </w:p>
    <w:p w14:paraId="4E523CF6" w14:textId="77777777" w:rsidR="00D06CEF" w:rsidRPr="009C6FD5" w:rsidRDefault="00D06CEF" w:rsidP="00D06CEF">
      <w:pPr>
        <w:rPr>
          <w:lang w:val="en-ZA"/>
        </w:rPr>
      </w:pPr>
      <w:r w:rsidRPr="009C6FD5">
        <w:rPr>
          <w:lang w:val="en-ZA"/>
        </w:rPr>
        <w:t xml:space="preserve">Then there must be a form of control over the “lending” of the material by individuals, so that the material can be traced if someone else needs it. </w:t>
      </w:r>
    </w:p>
    <w:p w14:paraId="43F976EB" w14:textId="77777777" w:rsidR="00D06CEF" w:rsidRPr="00DB0F3E" w:rsidRDefault="00D06CEF" w:rsidP="00DB0F3E">
      <w:pPr>
        <w:pStyle w:val="Heading3"/>
      </w:pPr>
      <w:bookmarkStart w:id="686" w:name="_Toc495930217"/>
      <w:r w:rsidRPr="00DB0F3E">
        <w:t>Selecting a classification system</w:t>
      </w:r>
      <w:bookmarkEnd w:id="686"/>
    </w:p>
    <w:p w14:paraId="5453EF22" w14:textId="77777777" w:rsidR="00D06CEF" w:rsidRPr="009C6FD5" w:rsidRDefault="00D06CEF" w:rsidP="00D06CEF">
      <w:pPr>
        <w:rPr>
          <w:lang w:val="en-ZA"/>
        </w:rPr>
      </w:pPr>
      <w:r w:rsidRPr="009C6FD5">
        <w:rPr>
          <w:lang w:val="en-ZA"/>
        </w:rPr>
        <w:t xml:space="preserve">Occupational learning materials will usually be sorted according to subject, with cross-references to the authors, publishers and date of publishing. </w:t>
      </w:r>
    </w:p>
    <w:p w14:paraId="3309DC6B" w14:textId="77777777" w:rsidR="00D06CEF" w:rsidRPr="009C6FD5" w:rsidRDefault="00D06CEF" w:rsidP="00D06CEF">
      <w:pPr>
        <w:rPr>
          <w:lang w:val="en-ZA"/>
        </w:rPr>
      </w:pPr>
      <w:r w:rsidRPr="009C6FD5">
        <w:rPr>
          <w:lang w:val="en-ZA"/>
        </w:rPr>
        <w:t>If you have access to a computer, draw up a database of learning materials, so that items can be searched for according to subject, author, publisher, etc.</w:t>
      </w:r>
    </w:p>
    <w:p w14:paraId="1C59D262" w14:textId="77777777" w:rsidR="00D06CEF" w:rsidRPr="00DB0F3E" w:rsidRDefault="00D06CEF" w:rsidP="00DB0F3E">
      <w:pPr>
        <w:pStyle w:val="Heading3"/>
      </w:pPr>
      <w:bookmarkStart w:id="687" w:name="_Toc495930218"/>
      <w:r w:rsidRPr="00DB0F3E">
        <w:t>Lending of Learning Materials</w:t>
      </w:r>
      <w:bookmarkEnd w:id="687"/>
    </w:p>
    <w:p w14:paraId="3CE8C774" w14:textId="77777777" w:rsidR="00D06CEF" w:rsidRPr="009C6FD5" w:rsidRDefault="00D06CEF" w:rsidP="00265803">
      <w:pPr>
        <w:pStyle w:val="ListBullet2"/>
        <w:rPr>
          <w:lang w:val="en-ZA"/>
        </w:rPr>
      </w:pPr>
      <w:r w:rsidRPr="009C6FD5">
        <w:rPr>
          <w:lang w:val="en-ZA"/>
        </w:rPr>
        <w:t>Ensure that the “out” cards are completed and signed for before handing over the files.</w:t>
      </w:r>
    </w:p>
    <w:p w14:paraId="49387C6A" w14:textId="77777777" w:rsidR="00D06CEF" w:rsidRPr="009C6FD5" w:rsidRDefault="00D06CEF" w:rsidP="00265803">
      <w:pPr>
        <w:pStyle w:val="ListBullet2"/>
        <w:rPr>
          <w:lang w:val="en-ZA"/>
        </w:rPr>
      </w:pPr>
      <w:r w:rsidRPr="009C6FD5">
        <w:rPr>
          <w:lang w:val="en-ZA"/>
        </w:rPr>
        <w:t>It will also be your responsibility to ensure that the item is returned.  Follow up on outstanding items on a weekly or daily basis, depending on the procedure in your organization.</w:t>
      </w:r>
    </w:p>
    <w:p w14:paraId="1709CF18" w14:textId="77777777" w:rsidR="00D06CEF" w:rsidRPr="009C6FD5" w:rsidRDefault="00D06CEF" w:rsidP="00265803">
      <w:pPr>
        <w:pStyle w:val="ListBullet2"/>
        <w:rPr>
          <w:lang w:val="en-ZA"/>
        </w:rPr>
      </w:pPr>
      <w:r w:rsidRPr="009C6FD5">
        <w:rPr>
          <w:lang w:val="en-ZA"/>
        </w:rPr>
        <w:t xml:space="preserve">When the item is returned, remember to sign it in again.  </w:t>
      </w:r>
    </w:p>
    <w:p w14:paraId="6E5A845D" w14:textId="77777777" w:rsidR="00D06CEF" w:rsidRPr="009C6FD5" w:rsidRDefault="00D06CEF" w:rsidP="00D06CEF">
      <w:pPr>
        <w:rPr>
          <w:lang w:val="en-ZA"/>
        </w:rPr>
      </w:pPr>
    </w:p>
    <w:tbl>
      <w:tblPr>
        <w:tblW w:w="0" w:type="auto"/>
        <w:tblInd w:w="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88"/>
        <w:gridCol w:w="1440"/>
        <w:gridCol w:w="2214"/>
        <w:gridCol w:w="2214"/>
      </w:tblGrid>
      <w:tr w:rsidR="00D06CEF" w:rsidRPr="009C6FD5" w14:paraId="6412DFA9" w14:textId="77777777">
        <w:trPr>
          <w:cantSplit/>
        </w:trPr>
        <w:tc>
          <w:tcPr>
            <w:tcW w:w="8856" w:type="dxa"/>
            <w:gridSpan w:val="4"/>
          </w:tcPr>
          <w:p w14:paraId="2194C9EA" w14:textId="77777777" w:rsidR="00D06CEF" w:rsidRPr="009C6FD5" w:rsidRDefault="00D06CEF" w:rsidP="00D06CEF">
            <w:pPr>
              <w:jc w:val="center"/>
              <w:rPr>
                <w:b/>
                <w:lang w:val="en-ZA"/>
              </w:rPr>
            </w:pPr>
            <w:r w:rsidRPr="009C6FD5">
              <w:rPr>
                <w:b/>
                <w:lang w:val="en-ZA"/>
              </w:rPr>
              <w:t>OUT CARD</w:t>
            </w:r>
          </w:p>
        </w:tc>
      </w:tr>
      <w:tr w:rsidR="00D06CEF" w:rsidRPr="009C6FD5" w14:paraId="733CE91B" w14:textId="77777777">
        <w:tc>
          <w:tcPr>
            <w:tcW w:w="2988" w:type="dxa"/>
          </w:tcPr>
          <w:p w14:paraId="431B4570" w14:textId="77777777" w:rsidR="00D06CEF" w:rsidRPr="009C6FD5" w:rsidRDefault="00D06CEF" w:rsidP="00D06CEF">
            <w:pPr>
              <w:rPr>
                <w:lang w:val="en-ZA"/>
              </w:rPr>
            </w:pPr>
            <w:r w:rsidRPr="009C6FD5">
              <w:rPr>
                <w:lang w:val="en-ZA"/>
              </w:rPr>
              <w:t>NAME OR SUBJECT</w:t>
            </w:r>
          </w:p>
        </w:tc>
        <w:tc>
          <w:tcPr>
            <w:tcW w:w="1440" w:type="dxa"/>
          </w:tcPr>
          <w:p w14:paraId="0843BAE0" w14:textId="77777777" w:rsidR="00D06CEF" w:rsidRPr="009C6FD5" w:rsidRDefault="00D06CEF" w:rsidP="00D06CEF">
            <w:pPr>
              <w:rPr>
                <w:lang w:val="en-ZA"/>
              </w:rPr>
            </w:pPr>
            <w:r w:rsidRPr="009C6FD5">
              <w:rPr>
                <w:lang w:val="en-ZA"/>
              </w:rPr>
              <w:t>DATE</w:t>
            </w:r>
          </w:p>
        </w:tc>
        <w:tc>
          <w:tcPr>
            <w:tcW w:w="2214" w:type="dxa"/>
          </w:tcPr>
          <w:p w14:paraId="2964C70B" w14:textId="77777777" w:rsidR="00D06CEF" w:rsidRPr="009C6FD5" w:rsidRDefault="00D06CEF" w:rsidP="00D06CEF">
            <w:pPr>
              <w:rPr>
                <w:lang w:val="en-ZA"/>
              </w:rPr>
            </w:pPr>
            <w:r w:rsidRPr="009C6FD5">
              <w:rPr>
                <w:lang w:val="en-ZA"/>
              </w:rPr>
              <w:t>TAKEN BY</w:t>
            </w:r>
          </w:p>
        </w:tc>
        <w:tc>
          <w:tcPr>
            <w:tcW w:w="2214" w:type="dxa"/>
          </w:tcPr>
          <w:p w14:paraId="1A34B628" w14:textId="77777777" w:rsidR="00D06CEF" w:rsidRPr="009C6FD5" w:rsidRDefault="00D06CEF" w:rsidP="00D06CEF">
            <w:pPr>
              <w:rPr>
                <w:lang w:val="en-ZA"/>
              </w:rPr>
            </w:pPr>
            <w:r w:rsidRPr="009C6FD5">
              <w:rPr>
                <w:lang w:val="en-ZA"/>
              </w:rPr>
              <w:t>DATE RETURNED AND INITIALS</w:t>
            </w:r>
          </w:p>
        </w:tc>
      </w:tr>
      <w:tr w:rsidR="00D06CEF" w:rsidRPr="009C6FD5" w14:paraId="5D565529" w14:textId="77777777">
        <w:tc>
          <w:tcPr>
            <w:tcW w:w="2988" w:type="dxa"/>
          </w:tcPr>
          <w:p w14:paraId="02C7A314" w14:textId="77777777" w:rsidR="00D06CEF" w:rsidRPr="009C6FD5" w:rsidRDefault="00D06CEF" w:rsidP="00D06CEF">
            <w:pPr>
              <w:rPr>
                <w:lang w:val="en-ZA"/>
              </w:rPr>
            </w:pPr>
            <w:r w:rsidRPr="009C6FD5">
              <w:rPr>
                <w:lang w:val="en-ZA"/>
              </w:rPr>
              <w:t>Smith James</w:t>
            </w:r>
          </w:p>
        </w:tc>
        <w:tc>
          <w:tcPr>
            <w:tcW w:w="1440" w:type="dxa"/>
          </w:tcPr>
          <w:p w14:paraId="3FC7E9E4" w14:textId="77777777" w:rsidR="00D06CEF" w:rsidRPr="009C6FD5" w:rsidRDefault="00D06CEF" w:rsidP="00D06CEF">
            <w:pPr>
              <w:rPr>
                <w:lang w:val="en-ZA"/>
              </w:rPr>
            </w:pPr>
            <w:r w:rsidRPr="009C6FD5">
              <w:rPr>
                <w:lang w:val="en-ZA"/>
              </w:rPr>
              <w:t>15/05/05</w:t>
            </w:r>
          </w:p>
        </w:tc>
        <w:tc>
          <w:tcPr>
            <w:tcW w:w="2214" w:type="dxa"/>
          </w:tcPr>
          <w:p w14:paraId="7364AF70" w14:textId="77777777" w:rsidR="00D06CEF" w:rsidRPr="009C6FD5" w:rsidRDefault="00D06CEF" w:rsidP="00D06CEF">
            <w:pPr>
              <w:rPr>
                <w:lang w:val="en-ZA"/>
              </w:rPr>
            </w:pPr>
            <w:r w:rsidRPr="009C6FD5">
              <w:rPr>
                <w:lang w:val="en-ZA"/>
              </w:rPr>
              <w:t>NDP</w:t>
            </w:r>
          </w:p>
        </w:tc>
        <w:tc>
          <w:tcPr>
            <w:tcW w:w="2214" w:type="dxa"/>
          </w:tcPr>
          <w:p w14:paraId="78AB43D6" w14:textId="77777777" w:rsidR="00D06CEF" w:rsidRPr="009C6FD5" w:rsidRDefault="00D06CEF" w:rsidP="00D06CEF">
            <w:pPr>
              <w:rPr>
                <w:lang w:val="en-ZA"/>
              </w:rPr>
            </w:pPr>
            <w:r w:rsidRPr="009C6FD5">
              <w:rPr>
                <w:lang w:val="en-ZA"/>
              </w:rPr>
              <w:t>31/05/05 NDP</w:t>
            </w:r>
          </w:p>
        </w:tc>
      </w:tr>
      <w:tr w:rsidR="00D06CEF" w:rsidRPr="009C6FD5" w14:paraId="5F14AD1C" w14:textId="77777777">
        <w:tc>
          <w:tcPr>
            <w:tcW w:w="2988" w:type="dxa"/>
          </w:tcPr>
          <w:p w14:paraId="540DFFCD" w14:textId="77777777" w:rsidR="00D06CEF" w:rsidRPr="009C6FD5" w:rsidRDefault="00D06CEF" w:rsidP="00D06CEF">
            <w:pPr>
              <w:rPr>
                <w:lang w:val="en-ZA"/>
              </w:rPr>
            </w:pPr>
            <w:r w:rsidRPr="009C6FD5">
              <w:rPr>
                <w:lang w:val="en-ZA"/>
              </w:rPr>
              <w:t>Tiger Brands</w:t>
            </w:r>
          </w:p>
        </w:tc>
        <w:tc>
          <w:tcPr>
            <w:tcW w:w="1440" w:type="dxa"/>
          </w:tcPr>
          <w:p w14:paraId="381B499E" w14:textId="77777777" w:rsidR="00D06CEF" w:rsidRPr="009C6FD5" w:rsidRDefault="00D06CEF" w:rsidP="00D06CEF">
            <w:pPr>
              <w:rPr>
                <w:lang w:val="en-ZA"/>
              </w:rPr>
            </w:pPr>
            <w:r w:rsidRPr="009C6FD5">
              <w:rPr>
                <w:lang w:val="en-ZA"/>
              </w:rPr>
              <w:t>15/05/05</w:t>
            </w:r>
          </w:p>
        </w:tc>
        <w:tc>
          <w:tcPr>
            <w:tcW w:w="2214" w:type="dxa"/>
          </w:tcPr>
          <w:p w14:paraId="09E40CB1" w14:textId="77777777" w:rsidR="00D06CEF" w:rsidRPr="009C6FD5" w:rsidRDefault="00D06CEF" w:rsidP="00D06CEF">
            <w:pPr>
              <w:rPr>
                <w:lang w:val="en-ZA"/>
              </w:rPr>
            </w:pPr>
            <w:r w:rsidRPr="009C6FD5">
              <w:rPr>
                <w:lang w:val="en-ZA"/>
              </w:rPr>
              <w:t>BJP</w:t>
            </w:r>
          </w:p>
        </w:tc>
        <w:tc>
          <w:tcPr>
            <w:tcW w:w="2214" w:type="dxa"/>
          </w:tcPr>
          <w:p w14:paraId="0CC7910F" w14:textId="77777777" w:rsidR="00D06CEF" w:rsidRPr="009C6FD5" w:rsidRDefault="00D06CEF" w:rsidP="00D06CEF">
            <w:pPr>
              <w:rPr>
                <w:lang w:val="en-ZA"/>
              </w:rPr>
            </w:pPr>
            <w:r w:rsidRPr="009C6FD5">
              <w:rPr>
                <w:lang w:val="en-ZA"/>
              </w:rPr>
              <w:t>26/05/05BJP</w:t>
            </w:r>
          </w:p>
        </w:tc>
      </w:tr>
      <w:tr w:rsidR="00D06CEF" w:rsidRPr="009C6FD5" w14:paraId="2F4A0F06" w14:textId="77777777">
        <w:tc>
          <w:tcPr>
            <w:tcW w:w="2988" w:type="dxa"/>
          </w:tcPr>
          <w:p w14:paraId="37420202" w14:textId="77777777" w:rsidR="00D06CEF" w:rsidRPr="009C6FD5" w:rsidRDefault="00D06CEF" w:rsidP="00D06CEF">
            <w:pPr>
              <w:rPr>
                <w:lang w:val="en-ZA"/>
              </w:rPr>
            </w:pPr>
            <w:r w:rsidRPr="009C6FD5">
              <w:rPr>
                <w:lang w:val="en-ZA"/>
              </w:rPr>
              <w:t>ABC Trading Co</w:t>
            </w:r>
          </w:p>
        </w:tc>
        <w:tc>
          <w:tcPr>
            <w:tcW w:w="1440" w:type="dxa"/>
          </w:tcPr>
          <w:p w14:paraId="7A53E3B6" w14:textId="77777777" w:rsidR="00D06CEF" w:rsidRPr="009C6FD5" w:rsidRDefault="00D06CEF" w:rsidP="00D06CEF">
            <w:pPr>
              <w:rPr>
                <w:lang w:val="en-ZA"/>
              </w:rPr>
            </w:pPr>
            <w:r w:rsidRPr="009C6FD5">
              <w:rPr>
                <w:lang w:val="en-ZA"/>
              </w:rPr>
              <w:t>26/05/05</w:t>
            </w:r>
          </w:p>
        </w:tc>
        <w:tc>
          <w:tcPr>
            <w:tcW w:w="2214" w:type="dxa"/>
          </w:tcPr>
          <w:p w14:paraId="7F53A6EA" w14:textId="77777777" w:rsidR="00D06CEF" w:rsidRPr="009C6FD5" w:rsidRDefault="00D06CEF" w:rsidP="00D06CEF">
            <w:pPr>
              <w:rPr>
                <w:lang w:val="en-ZA"/>
              </w:rPr>
            </w:pPr>
            <w:r w:rsidRPr="009C6FD5">
              <w:rPr>
                <w:lang w:val="en-ZA"/>
              </w:rPr>
              <w:t>ISN</w:t>
            </w:r>
          </w:p>
        </w:tc>
        <w:tc>
          <w:tcPr>
            <w:tcW w:w="2214" w:type="dxa"/>
          </w:tcPr>
          <w:p w14:paraId="47374B21" w14:textId="77777777" w:rsidR="00D06CEF" w:rsidRPr="009C6FD5" w:rsidRDefault="00D06CEF" w:rsidP="00D06CEF">
            <w:pPr>
              <w:rPr>
                <w:lang w:val="en-ZA"/>
              </w:rPr>
            </w:pPr>
          </w:p>
        </w:tc>
      </w:tr>
    </w:tbl>
    <w:p w14:paraId="472F3172" w14:textId="77777777" w:rsidR="00D06CEF" w:rsidRPr="009C6FD5" w:rsidRDefault="00D06CEF" w:rsidP="00D06CEF">
      <w:pPr>
        <w:rPr>
          <w:lang w:val="en-ZA"/>
        </w:rPr>
      </w:pPr>
    </w:p>
    <w:p w14:paraId="7888BB33" w14:textId="77777777" w:rsidR="00D06CEF" w:rsidRPr="009C6FD5" w:rsidRDefault="00D06CEF" w:rsidP="0073310D">
      <w:pPr>
        <w:pStyle w:val="MyFormAssmtHdg"/>
      </w:pPr>
      <w:bookmarkStart w:id="688" w:name="_Toc201073971"/>
      <w:bookmarkStart w:id="689" w:name="_Toc495930219"/>
      <w:r w:rsidRPr="009C6FD5">
        <w:t>Activity 12 (</w:t>
      </w:r>
      <w:r w:rsidR="00101667" w:rsidRPr="009C6FD5">
        <w:t>8967</w:t>
      </w:r>
      <w:r w:rsidRPr="009C6FD5">
        <w:t xml:space="preserve"> SO3, AC1-3)</w:t>
      </w:r>
      <w:bookmarkEnd w:id="688"/>
      <w:bookmarkEnd w:id="689"/>
    </w:p>
    <w:p w14:paraId="30829D19" w14:textId="77777777" w:rsidR="00D06CEF" w:rsidRPr="009C6FD5" w:rsidRDefault="00D06CEF" w:rsidP="00D06CEF">
      <w:pPr>
        <w:rPr>
          <w:lang w:val="en-ZA"/>
        </w:rPr>
      </w:pPr>
    </w:p>
    <w:p w14:paraId="1DD18E71" w14:textId="77777777" w:rsidR="009D3097" w:rsidRPr="009C6FD5" w:rsidRDefault="009D3097" w:rsidP="00DA4A45">
      <w:pPr>
        <w:rPr>
          <w:noProof/>
          <w:lang w:val="en-ZA"/>
        </w:rPr>
      </w:pPr>
    </w:p>
    <w:p w14:paraId="0B524E09" w14:textId="77777777" w:rsidR="00DB0F3E" w:rsidRDefault="00DB0F3E">
      <w:pPr>
        <w:spacing w:before="0" w:after="0"/>
        <w:jc w:val="left"/>
        <w:rPr>
          <w:rFonts w:ascii="Arial" w:hAnsi="Arial"/>
          <w:lang w:val="en-ZA"/>
        </w:rPr>
      </w:pPr>
      <w:r>
        <w:rPr>
          <w:rFonts w:ascii="Arial" w:hAnsi="Arial"/>
          <w:lang w:val="en-ZA"/>
        </w:rPr>
        <w:br w:type="page"/>
      </w:r>
    </w:p>
    <w:p w14:paraId="6F885F99" w14:textId="77777777" w:rsidR="00DB0F3E" w:rsidRPr="00DB0F3E" w:rsidRDefault="00DB0F3E" w:rsidP="00DB0F3E">
      <w:pPr>
        <w:pStyle w:val="Heading1"/>
      </w:pPr>
      <w:bookmarkStart w:id="690" w:name="_Toc495930220"/>
      <w:bookmarkStart w:id="691" w:name="_Toc416238102"/>
      <w:r w:rsidRPr="00DB0F3E">
        <w:t>FORMATIVE ASSESSMENTS WORKBOOK</w:t>
      </w:r>
      <w:bookmarkEnd w:id="690"/>
    </w:p>
    <w:p w14:paraId="5DC8507D" w14:textId="77777777" w:rsidR="00DB0F3E" w:rsidRPr="00DB0F3E" w:rsidRDefault="00DB0F3E" w:rsidP="00DB0F3E">
      <w:pPr>
        <w:pStyle w:val="Heading3"/>
      </w:pPr>
      <w:bookmarkStart w:id="692" w:name="_Toc495930221"/>
      <w:r w:rsidRPr="00DB0F3E">
        <w:t>UNIT STANDARDS 8963 &amp; 8964</w:t>
      </w:r>
      <w:bookmarkEnd w:id="691"/>
      <w:bookmarkEnd w:id="692"/>
    </w:p>
    <w:p w14:paraId="68C4B86E" w14:textId="77777777" w:rsidR="00DB0F3E" w:rsidRPr="00DB0F3E" w:rsidRDefault="00DB0F3E" w:rsidP="00DB0F3E">
      <w:pPr>
        <w:pStyle w:val="Heading3"/>
      </w:pPr>
      <w:bookmarkStart w:id="693" w:name="_Toc201070876"/>
      <w:bookmarkStart w:id="694" w:name="_Toc201123681"/>
      <w:bookmarkStart w:id="695" w:name="_Toc416238103"/>
      <w:bookmarkStart w:id="696" w:name="_Toc495930222"/>
      <w:r w:rsidRPr="00DB0F3E">
        <w:t>Activity 1</w:t>
      </w:r>
      <w:bookmarkEnd w:id="693"/>
      <w:r w:rsidRPr="00DB0F3E">
        <w:t xml:space="preserve"> (8963 SO1, AC1-7)</w:t>
      </w:r>
      <w:bookmarkEnd w:id="694"/>
      <w:bookmarkEnd w:id="695"/>
      <w:bookmarkEnd w:id="696"/>
      <w:r w:rsidRPr="00DB0F3E">
        <w:t xml:space="preserve"> </w:t>
      </w:r>
    </w:p>
    <w:p w14:paraId="5DE438D0" w14:textId="77777777" w:rsidR="00DB0F3E" w:rsidRDefault="00DB0F3E" w:rsidP="00DB0F3E">
      <w:pPr>
        <w:pStyle w:val="LCNormal"/>
        <w:rPr>
          <w:noProof/>
        </w:rPr>
      </w:pPr>
      <w:r>
        <w:rPr>
          <w:noProof/>
        </w:rPr>
        <w:t>This is an individual activity</w:t>
      </w:r>
    </w:p>
    <w:p w14:paraId="17647023" w14:textId="77777777" w:rsidR="00DB0F3E" w:rsidRDefault="00DB0F3E" w:rsidP="00DB0F3E">
      <w:pPr>
        <w:pStyle w:val="LCNormal"/>
        <w:rPr>
          <w:noProof/>
        </w:rPr>
      </w:pPr>
      <w:r>
        <w:rPr>
          <w:noProof/>
        </w:rPr>
        <w:t>Explain scanning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DB0F3E" w14:paraId="30335669" w14:textId="77777777" w:rsidTr="00DB0F3E">
        <w:tc>
          <w:tcPr>
            <w:tcW w:w="10188" w:type="dxa"/>
            <w:tcBorders>
              <w:top w:val="single" w:sz="4" w:space="0" w:color="auto"/>
              <w:left w:val="single" w:sz="4" w:space="0" w:color="auto"/>
              <w:bottom w:val="single" w:sz="4" w:space="0" w:color="auto"/>
              <w:right w:val="single" w:sz="4" w:space="0" w:color="auto"/>
            </w:tcBorders>
            <w:hideMark/>
          </w:tcPr>
          <w:p w14:paraId="032EA9C3" w14:textId="77777777" w:rsidR="00DB0F3E" w:rsidRDefault="00DB0F3E">
            <w:pPr>
              <w:spacing w:before="0" w:after="0"/>
              <w:jc w:val="left"/>
              <w:rPr>
                <w:rFonts w:ascii="Times New Roman" w:hAnsi="Times New Roman" w:cs="Times New Roman"/>
                <w:szCs w:val="20"/>
                <w:lang w:val="en-ZA" w:eastAsia="en-ZA"/>
              </w:rPr>
            </w:pPr>
          </w:p>
        </w:tc>
      </w:tr>
      <w:tr w:rsidR="00DB0F3E" w14:paraId="1C4B6A0B" w14:textId="77777777" w:rsidTr="00DB0F3E">
        <w:tc>
          <w:tcPr>
            <w:tcW w:w="10188" w:type="dxa"/>
            <w:tcBorders>
              <w:top w:val="single" w:sz="4" w:space="0" w:color="auto"/>
              <w:left w:val="single" w:sz="4" w:space="0" w:color="auto"/>
              <w:bottom w:val="single" w:sz="4" w:space="0" w:color="auto"/>
              <w:right w:val="single" w:sz="4" w:space="0" w:color="auto"/>
            </w:tcBorders>
          </w:tcPr>
          <w:p w14:paraId="3C86D94E" w14:textId="77777777" w:rsidR="00DB0F3E" w:rsidRDefault="00DB0F3E">
            <w:pPr>
              <w:pStyle w:val="Notes"/>
              <w:rPr>
                <w:noProof/>
              </w:rPr>
            </w:pPr>
          </w:p>
        </w:tc>
      </w:tr>
    </w:tbl>
    <w:p w14:paraId="142FE045" w14:textId="77777777" w:rsidR="00DB0F3E" w:rsidRDefault="00DB0F3E" w:rsidP="00DB0F3E">
      <w:pPr>
        <w:pStyle w:val="LCNormal"/>
        <w:rPr>
          <w:noProof/>
          <w:sz w:val="22"/>
        </w:rPr>
      </w:pPr>
      <w:r>
        <w:rPr>
          <w:noProof/>
        </w:rPr>
        <w:t>explain skimming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DB0F3E" w14:paraId="3251ACE2" w14:textId="77777777" w:rsidTr="00DB0F3E">
        <w:tc>
          <w:tcPr>
            <w:tcW w:w="10188" w:type="dxa"/>
            <w:tcBorders>
              <w:top w:val="single" w:sz="4" w:space="0" w:color="auto"/>
              <w:left w:val="single" w:sz="4" w:space="0" w:color="auto"/>
              <w:bottom w:val="single" w:sz="4" w:space="0" w:color="auto"/>
              <w:right w:val="single" w:sz="4" w:space="0" w:color="auto"/>
            </w:tcBorders>
            <w:hideMark/>
          </w:tcPr>
          <w:p w14:paraId="0BBB7A5B" w14:textId="77777777" w:rsidR="00DB0F3E" w:rsidRDefault="00DB0F3E">
            <w:pPr>
              <w:spacing w:before="0" w:after="0"/>
              <w:jc w:val="left"/>
              <w:rPr>
                <w:rFonts w:ascii="Times New Roman" w:hAnsi="Times New Roman" w:cs="Times New Roman"/>
                <w:szCs w:val="20"/>
                <w:lang w:val="en-ZA" w:eastAsia="en-ZA"/>
              </w:rPr>
            </w:pPr>
          </w:p>
        </w:tc>
      </w:tr>
      <w:tr w:rsidR="00DB0F3E" w14:paraId="088A031A" w14:textId="77777777" w:rsidTr="00DB0F3E">
        <w:tc>
          <w:tcPr>
            <w:tcW w:w="10188" w:type="dxa"/>
            <w:tcBorders>
              <w:top w:val="single" w:sz="4" w:space="0" w:color="auto"/>
              <w:left w:val="single" w:sz="4" w:space="0" w:color="auto"/>
              <w:bottom w:val="single" w:sz="4" w:space="0" w:color="auto"/>
              <w:right w:val="single" w:sz="4" w:space="0" w:color="auto"/>
            </w:tcBorders>
          </w:tcPr>
          <w:p w14:paraId="026219F2" w14:textId="77777777" w:rsidR="00DB0F3E" w:rsidRDefault="00DB0F3E">
            <w:pPr>
              <w:pStyle w:val="Notes"/>
              <w:rPr>
                <w:noProof/>
              </w:rPr>
            </w:pPr>
          </w:p>
        </w:tc>
      </w:tr>
    </w:tbl>
    <w:p w14:paraId="31A5BA0A" w14:textId="77777777" w:rsidR="00DB0F3E" w:rsidRDefault="00DB0F3E" w:rsidP="00DB0F3E">
      <w:pPr>
        <w:pStyle w:val="LCNormal"/>
        <w:rPr>
          <w:noProof/>
          <w:sz w:val="22"/>
        </w:rPr>
      </w:pPr>
      <w:r>
        <w:rPr>
          <w:noProof/>
        </w:rPr>
        <w:t>Explain pre-reading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DB0F3E" w14:paraId="2B74DCBC" w14:textId="77777777" w:rsidTr="00DB0F3E">
        <w:tc>
          <w:tcPr>
            <w:tcW w:w="10188" w:type="dxa"/>
            <w:tcBorders>
              <w:top w:val="single" w:sz="4" w:space="0" w:color="auto"/>
              <w:left w:val="single" w:sz="4" w:space="0" w:color="auto"/>
              <w:bottom w:val="single" w:sz="4" w:space="0" w:color="auto"/>
              <w:right w:val="single" w:sz="4" w:space="0" w:color="auto"/>
            </w:tcBorders>
            <w:hideMark/>
          </w:tcPr>
          <w:p w14:paraId="3DDEE7F1" w14:textId="77777777" w:rsidR="00DB0F3E" w:rsidRDefault="00DB0F3E">
            <w:pPr>
              <w:spacing w:before="0" w:after="0"/>
              <w:jc w:val="left"/>
              <w:rPr>
                <w:rFonts w:ascii="Times New Roman" w:hAnsi="Times New Roman" w:cs="Times New Roman"/>
                <w:szCs w:val="20"/>
                <w:lang w:val="en-ZA" w:eastAsia="en-ZA"/>
              </w:rPr>
            </w:pPr>
          </w:p>
        </w:tc>
      </w:tr>
      <w:tr w:rsidR="00DB0F3E" w14:paraId="169476B6" w14:textId="77777777" w:rsidTr="00DB0F3E">
        <w:tc>
          <w:tcPr>
            <w:tcW w:w="10188" w:type="dxa"/>
            <w:tcBorders>
              <w:top w:val="single" w:sz="4" w:space="0" w:color="auto"/>
              <w:left w:val="single" w:sz="4" w:space="0" w:color="auto"/>
              <w:bottom w:val="single" w:sz="4" w:space="0" w:color="auto"/>
              <w:right w:val="single" w:sz="4" w:space="0" w:color="auto"/>
            </w:tcBorders>
          </w:tcPr>
          <w:p w14:paraId="3D44E1BA" w14:textId="77777777" w:rsidR="00DB0F3E" w:rsidRDefault="00DB0F3E">
            <w:pPr>
              <w:pStyle w:val="Notes"/>
              <w:rPr>
                <w:noProof/>
              </w:rPr>
            </w:pPr>
          </w:p>
        </w:tc>
      </w:tr>
    </w:tbl>
    <w:p w14:paraId="589AEB4C" w14:textId="77777777" w:rsidR="00DB0F3E" w:rsidRDefault="00DB0F3E" w:rsidP="00DB0F3E">
      <w:pPr>
        <w:pStyle w:val="LCNormal"/>
        <w:rPr>
          <w:noProof/>
          <w:sz w:val="22"/>
        </w:rPr>
      </w:pPr>
      <w:r>
        <w:rPr>
          <w:noProof/>
        </w:rPr>
        <w:t>Explain re-reading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DB0F3E" w14:paraId="5551D476" w14:textId="77777777" w:rsidTr="00DB0F3E">
        <w:tc>
          <w:tcPr>
            <w:tcW w:w="10188" w:type="dxa"/>
            <w:tcBorders>
              <w:top w:val="single" w:sz="4" w:space="0" w:color="auto"/>
              <w:left w:val="single" w:sz="4" w:space="0" w:color="auto"/>
              <w:bottom w:val="single" w:sz="4" w:space="0" w:color="auto"/>
              <w:right w:val="single" w:sz="4" w:space="0" w:color="auto"/>
            </w:tcBorders>
            <w:hideMark/>
          </w:tcPr>
          <w:p w14:paraId="4A41B1E1" w14:textId="77777777" w:rsidR="00DB0F3E" w:rsidRDefault="00DB0F3E">
            <w:pPr>
              <w:spacing w:before="0" w:after="0"/>
              <w:jc w:val="left"/>
              <w:rPr>
                <w:rFonts w:ascii="Times New Roman" w:hAnsi="Times New Roman" w:cs="Times New Roman"/>
                <w:szCs w:val="20"/>
                <w:lang w:val="en-ZA" w:eastAsia="en-ZA"/>
              </w:rPr>
            </w:pPr>
          </w:p>
        </w:tc>
      </w:tr>
      <w:tr w:rsidR="00DB0F3E" w14:paraId="11B9BBD7" w14:textId="77777777" w:rsidTr="00DB0F3E">
        <w:tc>
          <w:tcPr>
            <w:tcW w:w="10188" w:type="dxa"/>
            <w:tcBorders>
              <w:top w:val="single" w:sz="4" w:space="0" w:color="auto"/>
              <w:left w:val="single" w:sz="4" w:space="0" w:color="auto"/>
              <w:bottom w:val="single" w:sz="4" w:space="0" w:color="auto"/>
              <w:right w:val="single" w:sz="4" w:space="0" w:color="auto"/>
            </w:tcBorders>
          </w:tcPr>
          <w:p w14:paraId="3F5096E6" w14:textId="77777777" w:rsidR="00DB0F3E" w:rsidRDefault="00DB0F3E">
            <w:pPr>
              <w:pStyle w:val="Notes"/>
              <w:rPr>
                <w:noProof/>
              </w:rPr>
            </w:pPr>
          </w:p>
        </w:tc>
      </w:tr>
    </w:tbl>
    <w:p w14:paraId="1D67E91F" w14:textId="77777777" w:rsidR="00DB0F3E" w:rsidRDefault="00DB0F3E" w:rsidP="00DB0F3E">
      <w:pPr>
        <w:pStyle w:val="LCNormal"/>
        <w:rPr>
          <w:noProof/>
          <w:sz w:val="22"/>
        </w:rPr>
      </w:pPr>
      <w:r>
        <w:rPr>
          <w:noProof/>
        </w:rPr>
        <w:t>Explain predicting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DB0F3E" w14:paraId="28466BA7" w14:textId="77777777" w:rsidTr="00DB0F3E">
        <w:tc>
          <w:tcPr>
            <w:tcW w:w="10188" w:type="dxa"/>
            <w:tcBorders>
              <w:top w:val="single" w:sz="4" w:space="0" w:color="auto"/>
              <w:left w:val="single" w:sz="4" w:space="0" w:color="auto"/>
              <w:bottom w:val="single" w:sz="4" w:space="0" w:color="auto"/>
              <w:right w:val="single" w:sz="4" w:space="0" w:color="auto"/>
            </w:tcBorders>
            <w:hideMark/>
          </w:tcPr>
          <w:p w14:paraId="3666FEB6" w14:textId="77777777" w:rsidR="00DB0F3E" w:rsidRDefault="00DB0F3E">
            <w:pPr>
              <w:spacing w:before="0" w:after="0"/>
              <w:jc w:val="left"/>
              <w:rPr>
                <w:rFonts w:ascii="Times New Roman" w:hAnsi="Times New Roman" w:cs="Times New Roman"/>
                <w:szCs w:val="20"/>
                <w:lang w:val="en-ZA" w:eastAsia="en-ZA"/>
              </w:rPr>
            </w:pPr>
          </w:p>
        </w:tc>
      </w:tr>
      <w:tr w:rsidR="00DB0F3E" w14:paraId="0612EAEE" w14:textId="77777777" w:rsidTr="00DB0F3E">
        <w:tc>
          <w:tcPr>
            <w:tcW w:w="10188" w:type="dxa"/>
            <w:tcBorders>
              <w:top w:val="single" w:sz="4" w:space="0" w:color="auto"/>
              <w:left w:val="single" w:sz="4" w:space="0" w:color="auto"/>
              <w:bottom w:val="single" w:sz="4" w:space="0" w:color="auto"/>
              <w:right w:val="single" w:sz="4" w:space="0" w:color="auto"/>
            </w:tcBorders>
          </w:tcPr>
          <w:p w14:paraId="309CAFD9" w14:textId="77777777" w:rsidR="00DB0F3E" w:rsidRDefault="00DB0F3E">
            <w:pPr>
              <w:pStyle w:val="Notes"/>
              <w:rPr>
                <w:noProof/>
              </w:rPr>
            </w:pPr>
          </w:p>
        </w:tc>
      </w:tr>
    </w:tbl>
    <w:p w14:paraId="1ECB70CC" w14:textId="77777777" w:rsidR="00DB0F3E" w:rsidRDefault="00DB0F3E" w:rsidP="00DB0F3E">
      <w:pPr>
        <w:pStyle w:val="LCNormal"/>
        <w:rPr>
          <w:noProof/>
          <w:sz w:val="22"/>
        </w:rPr>
      </w:pPr>
    </w:p>
    <w:p w14:paraId="7DB30EC2" w14:textId="77777777" w:rsidR="00DB0F3E" w:rsidRDefault="00DB0F3E" w:rsidP="00DB0F3E">
      <w:pPr>
        <w:pStyle w:val="LCNormal"/>
        <w:rPr>
          <w:noProof/>
        </w:rPr>
      </w:pPr>
      <w:r>
        <w:rPr>
          <w:noProof/>
        </w:rPr>
        <w:t>Explaing sifting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DB0F3E" w14:paraId="0BFC1910" w14:textId="77777777" w:rsidTr="00DB0F3E">
        <w:tc>
          <w:tcPr>
            <w:tcW w:w="10188" w:type="dxa"/>
            <w:tcBorders>
              <w:top w:val="single" w:sz="4" w:space="0" w:color="auto"/>
              <w:left w:val="single" w:sz="4" w:space="0" w:color="auto"/>
              <w:bottom w:val="single" w:sz="4" w:space="0" w:color="auto"/>
              <w:right w:val="single" w:sz="4" w:space="0" w:color="auto"/>
            </w:tcBorders>
            <w:hideMark/>
          </w:tcPr>
          <w:p w14:paraId="594A21B6" w14:textId="77777777" w:rsidR="00DB0F3E" w:rsidRDefault="00DB0F3E">
            <w:pPr>
              <w:spacing w:before="0" w:after="0"/>
              <w:jc w:val="left"/>
              <w:rPr>
                <w:rFonts w:ascii="Times New Roman" w:hAnsi="Times New Roman" w:cs="Times New Roman"/>
                <w:szCs w:val="20"/>
                <w:lang w:val="en-ZA" w:eastAsia="en-ZA"/>
              </w:rPr>
            </w:pPr>
          </w:p>
        </w:tc>
      </w:tr>
      <w:tr w:rsidR="00DB0F3E" w14:paraId="5DA5A7EC" w14:textId="77777777" w:rsidTr="00DB0F3E">
        <w:tc>
          <w:tcPr>
            <w:tcW w:w="10188" w:type="dxa"/>
            <w:tcBorders>
              <w:top w:val="single" w:sz="4" w:space="0" w:color="auto"/>
              <w:left w:val="single" w:sz="4" w:space="0" w:color="auto"/>
              <w:bottom w:val="single" w:sz="4" w:space="0" w:color="auto"/>
              <w:right w:val="single" w:sz="4" w:space="0" w:color="auto"/>
            </w:tcBorders>
          </w:tcPr>
          <w:p w14:paraId="615A3B66" w14:textId="77777777" w:rsidR="00DB0F3E" w:rsidRDefault="00DB0F3E">
            <w:pPr>
              <w:pStyle w:val="Notes"/>
              <w:rPr>
                <w:noProof/>
              </w:rPr>
            </w:pPr>
          </w:p>
        </w:tc>
      </w:tr>
    </w:tbl>
    <w:p w14:paraId="3727E9D8" w14:textId="77777777" w:rsidR="00DB0F3E" w:rsidRDefault="00DB0F3E" w:rsidP="00DB0F3E">
      <w:pPr>
        <w:pStyle w:val="LCNormal"/>
        <w:rPr>
          <w:noProof/>
          <w:sz w:val="22"/>
        </w:rPr>
      </w:pPr>
    </w:p>
    <w:p w14:paraId="1142C688" w14:textId="77777777" w:rsidR="00DB0F3E" w:rsidRDefault="00DB0F3E" w:rsidP="00DB0F3E">
      <w:pPr>
        <w:pStyle w:val="LCNormal"/>
        <w:rPr>
          <w:noProof/>
        </w:rPr>
      </w:pPr>
      <w:r>
        <w:rPr>
          <w:noProof/>
        </w:rPr>
        <w:t>This is a group activity</w:t>
      </w:r>
    </w:p>
    <w:p w14:paraId="49C718B0" w14:textId="77777777" w:rsidR="00DB0F3E" w:rsidRDefault="00DB0F3E" w:rsidP="00DB0F3E">
      <w:pPr>
        <w:pStyle w:val="LCNormal"/>
        <w:rPr>
          <w:noProof/>
        </w:rPr>
      </w:pPr>
      <w:r>
        <w:rPr>
          <w:noProof/>
        </w:rPr>
        <w:t xml:space="preserve">Following is an extract from an article about slavery in </w:t>
      </w:r>
      <w:smartTag w:uri="urn:schemas-microsoft-com:office:smarttags" w:element="place">
        <w:r>
          <w:rPr>
            <w:noProof/>
          </w:rPr>
          <w:t>Africa</w:t>
        </w:r>
      </w:smartTag>
      <w:r>
        <w:rPr>
          <w:noProof/>
        </w:rPr>
        <w:t>.  Read the extract and then answer the following questions.</w:t>
      </w:r>
    </w:p>
    <w:p w14:paraId="760AE423" w14:textId="77777777" w:rsidR="00DB0F3E" w:rsidRDefault="00DB0F3E" w:rsidP="00DB0F3E">
      <w:pPr>
        <w:pStyle w:val="LCNormal"/>
        <w:rPr>
          <w:noProof/>
        </w:rPr>
      </w:pPr>
    </w:p>
    <w:p w14:paraId="1ADF0881" w14:textId="77777777" w:rsidR="00DB0F3E" w:rsidRDefault="00DB0F3E" w:rsidP="00DB0F3E">
      <w:pPr>
        <w:pStyle w:val="LCNormal"/>
        <w:rPr>
          <w:i/>
          <w:noProof/>
        </w:rPr>
      </w:pPr>
      <w:r>
        <w:rPr>
          <w:i/>
          <w:noProof/>
        </w:rPr>
        <w:t xml:space="preserve">“At the first cracks of gunfire, the villagers of Nyamlell in southern </w:t>
      </w:r>
      <w:smartTag w:uri="urn:schemas-microsoft-com:office:smarttags" w:element="place">
        <w:smartTag w:uri="urn:schemas-microsoft-com:office:smarttags" w:element="country-region">
          <w:r>
            <w:rPr>
              <w:i/>
              <w:noProof/>
            </w:rPr>
            <w:t>Sudan</w:t>
          </w:r>
        </w:smartTag>
      </w:smartTag>
      <w:r>
        <w:rPr>
          <w:i/>
          <w:noProof/>
        </w:rPr>
        <w:t xml:space="preserve"> dropped their hoes and scattered into the bush.  Abuk Marou Keer also heard the guns.  But the blind Dinka woman could only pull her seven-year-old son and twelve-year-old daughter close.  Shaking with fear, they hid in their windowless hut and prayed.</w:t>
      </w:r>
    </w:p>
    <w:p w14:paraId="79560504" w14:textId="77777777" w:rsidR="00DB0F3E" w:rsidRDefault="00DB0F3E" w:rsidP="00DB0F3E">
      <w:pPr>
        <w:pStyle w:val="LCNormal"/>
        <w:rPr>
          <w:i/>
          <w:noProof/>
        </w:rPr>
      </w:pPr>
      <w:r>
        <w:rPr>
          <w:i/>
          <w:noProof/>
        </w:rPr>
        <w:t>Minutes later 300 men on foot, horseback and camels crashed through the fields of maize.  Clad in turbans and the long, white robes of the desert, they brandished rifles, pangas and spears.  Soon 80 village men lay dead.”</w:t>
      </w:r>
    </w:p>
    <w:p w14:paraId="740B6795" w14:textId="77777777" w:rsidR="00DB0F3E" w:rsidRDefault="00DB0F3E" w:rsidP="00DB0F3E">
      <w:pPr>
        <w:pStyle w:val="LCNormal"/>
        <w:rPr>
          <w:i/>
          <w:noProof/>
        </w:rPr>
      </w:pPr>
      <w:r>
        <w:rPr>
          <w:i/>
          <w:noProof/>
        </w:rPr>
        <w:t xml:space="preserve">The invaders were Muslim Arabs from northern </w:t>
      </w:r>
      <w:smartTag w:uri="urn:schemas-microsoft-com:office:smarttags" w:element="place">
        <w:smartTag w:uri="urn:schemas-microsoft-com:office:smarttags" w:element="country-region">
          <w:r>
            <w:rPr>
              <w:i/>
              <w:noProof/>
            </w:rPr>
            <w:t>Sudan</w:t>
          </w:r>
        </w:smartTag>
      </w:smartTag>
      <w:r>
        <w:rPr>
          <w:i/>
          <w:noProof/>
        </w:rPr>
        <w:t xml:space="preserve">; the victims darker-skinned Dinka tribes people who are Christians or practice native religions </w:t>
      </w:r>
    </w:p>
    <w:p w14:paraId="7491A627" w14:textId="77777777" w:rsidR="00DB0F3E" w:rsidRDefault="00DB0F3E" w:rsidP="00DB0F3E">
      <w:pPr>
        <w:pStyle w:val="LCNormal"/>
        <w:rPr>
          <w:i/>
          <w:noProof/>
        </w:rPr>
      </w:pPr>
      <w:r>
        <w:rPr>
          <w:i/>
          <w:noProof/>
        </w:rPr>
        <w:t>“Once the Arabs seized the cattle, they moved from hut to hut gathering grain, blankets, salt – and human booty.  Deep in the shadows of one hut, they discovered Abuk.  Grabbing the terrified woman by her bead necklace, a militiaman growled,  “Now you belong to me!”  in all, 282 Dinka, including Abuk’s mother, sister and niece were herded up and forced to march north.</w:t>
      </w:r>
    </w:p>
    <w:p w14:paraId="12A01D15" w14:textId="77777777" w:rsidR="00DB0F3E" w:rsidRDefault="00DB0F3E" w:rsidP="00DB0F3E">
      <w:pPr>
        <w:pStyle w:val="LCNormal"/>
        <w:rPr>
          <w:i/>
          <w:noProof/>
        </w:rPr>
      </w:pPr>
      <w:r>
        <w:rPr>
          <w:i/>
          <w:noProof/>
        </w:rPr>
        <w:t>Two days later Abuk and the rest of the prisoners reached a compound, which she was told would be her “home.”  Like the other Dinka women and children, she was ordered to carry water, wash clothes and collect firewood for her Arab masters.  Abuk had become a slave.”</w:t>
      </w:r>
    </w:p>
    <w:p w14:paraId="23886C4C" w14:textId="77777777" w:rsidR="00DB0F3E" w:rsidRDefault="00DB0F3E" w:rsidP="00DB0F3E">
      <w:pPr>
        <w:pStyle w:val="LCNormal"/>
      </w:pPr>
    </w:p>
    <w:p w14:paraId="43AF65E4" w14:textId="77777777" w:rsidR="00DB0F3E" w:rsidRDefault="00DB0F3E" w:rsidP="00DB0F3E">
      <w:pPr>
        <w:pStyle w:val="LCNormal"/>
      </w:pPr>
      <w:r>
        <w:t>What happened to the villagers of Nyamlell?</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DB0F3E" w14:paraId="7547D9B3" w14:textId="77777777" w:rsidTr="00DB0F3E">
        <w:tc>
          <w:tcPr>
            <w:tcW w:w="9460" w:type="dxa"/>
            <w:tcBorders>
              <w:top w:val="single" w:sz="4" w:space="0" w:color="auto"/>
              <w:left w:val="single" w:sz="4" w:space="0" w:color="auto"/>
              <w:bottom w:val="single" w:sz="4" w:space="0" w:color="auto"/>
              <w:right w:val="single" w:sz="4" w:space="0" w:color="auto"/>
            </w:tcBorders>
            <w:hideMark/>
          </w:tcPr>
          <w:p w14:paraId="3AE4C434" w14:textId="77777777" w:rsidR="00DB0F3E" w:rsidRDefault="00DB0F3E">
            <w:pPr>
              <w:spacing w:before="0" w:after="0"/>
              <w:jc w:val="left"/>
              <w:rPr>
                <w:rFonts w:ascii="Times New Roman" w:hAnsi="Times New Roman" w:cs="Times New Roman"/>
                <w:szCs w:val="20"/>
                <w:lang w:val="en-ZA" w:eastAsia="en-ZA"/>
              </w:rPr>
            </w:pPr>
          </w:p>
        </w:tc>
      </w:tr>
    </w:tbl>
    <w:p w14:paraId="6077ADEC" w14:textId="77777777" w:rsidR="00DB0F3E" w:rsidRDefault="00DB0F3E" w:rsidP="00DB0F3E">
      <w:pPr>
        <w:pStyle w:val="LCNormal"/>
        <w:rPr>
          <w:sz w:val="22"/>
        </w:rPr>
      </w:pPr>
      <w:r>
        <w:t>Who did that to them?</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DB0F3E" w14:paraId="52EA81C2" w14:textId="77777777" w:rsidTr="00DB0F3E">
        <w:tc>
          <w:tcPr>
            <w:tcW w:w="9460" w:type="dxa"/>
            <w:tcBorders>
              <w:top w:val="single" w:sz="4" w:space="0" w:color="auto"/>
              <w:left w:val="single" w:sz="4" w:space="0" w:color="auto"/>
              <w:bottom w:val="single" w:sz="4" w:space="0" w:color="auto"/>
              <w:right w:val="single" w:sz="4" w:space="0" w:color="auto"/>
            </w:tcBorders>
            <w:hideMark/>
          </w:tcPr>
          <w:p w14:paraId="6A582759" w14:textId="77777777" w:rsidR="00DB0F3E" w:rsidRDefault="00DB0F3E">
            <w:pPr>
              <w:spacing w:before="0" w:after="0"/>
              <w:jc w:val="left"/>
              <w:rPr>
                <w:rFonts w:ascii="Times New Roman" w:hAnsi="Times New Roman" w:cs="Times New Roman"/>
                <w:szCs w:val="20"/>
                <w:lang w:val="en-ZA" w:eastAsia="en-ZA"/>
              </w:rPr>
            </w:pPr>
          </w:p>
        </w:tc>
      </w:tr>
    </w:tbl>
    <w:p w14:paraId="0980D60F" w14:textId="77777777" w:rsidR="00DB0F3E" w:rsidRDefault="00DB0F3E" w:rsidP="00DB0F3E">
      <w:pPr>
        <w:pStyle w:val="LCNormal"/>
        <w:rPr>
          <w:sz w:val="22"/>
        </w:rPr>
      </w:pPr>
      <w:r>
        <w:t>Where were they forced to go?</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DB0F3E" w14:paraId="63C4BBE2" w14:textId="77777777" w:rsidTr="00DB0F3E">
        <w:tc>
          <w:tcPr>
            <w:tcW w:w="9460" w:type="dxa"/>
            <w:tcBorders>
              <w:top w:val="single" w:sz="4" w:space="0" w:color="auto"/>
              <w:left w:val="single" w:sz="4" w:space="0" w:color="auto"/>
              <w:bottom w:val="single" w:sz="4" w:space="0" w:color="auto"/>
              <w:right w:val="single" w:sz="4" w:space="0" w:color="auto"/>
            </w:tcBorders>
            <w:hideMark/>
          </w:tcPr>
          <w:p w14:paraId="2EA0A41D" w14:textId="77777777" w:rsidR="00DB0F3E" w:rsidRDefault="00DB0F3E">
            <w:pPr>
              <w:spacing w:before="0" w:after="0"/>
              <w:jc w:val="left"/>
              <w:rPr>
                <w:rFonts w:ascii="Times New Roman" w:hAnsi="Times New Roman" w:cs="Times New Roman"/>
                <w:szCs w:val="20"/>
                <w:lang w:val="en-ZA" w:eastAsia="en-ZA"/>
              </w:rPr>
            </w:pPr>
          </w:p>
        </w:tc>
      </w:tr>
    </w:tbl>
    <w:p w14:paraId="0D68B4A8" w14:textId="77777777" w:rsidR="00DB0F3E" w:rsidRDefault="00DB0F3E" w:rsidP="00DB0F3E">
      <w:pPr>
        <w:pStyle w:val="LCNormal"/>
        <w:rPr>
          <w:sz w:val="22"/>
        </w:rPr>
      </w:pPr>
      <w:r>
        <w:t>Where did the invaders come from?</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DB0F3E" w14:paraId="37643F17" w14:textId="77777777" w:rsidTr="00DB0F3E">
        <w:tc>
          <w:tcPr>
            <w:tcW w:w="9460" w:type="dxa"/>
            <w:tcBorders>
              <w:top w:val="single" w:sz="4" w:space="0" w:color="auto"/>
              <w:left w:val="single" w:sz="4" w:space="0" w:color="auto"/>
              <w:bottom w:val="single" w:sz="4" w:space="0" w:color="auto"/>
              <w:right w:val="single" w:sz="4" w:space="0" w:color="auto"/>
            </w:tcBorders>
            <w:hideMark/>
          </w:tcPr>
          <w:p w14:paraId="04E7458F" w14:textId="77777777" w:rsidR="00DB0F3E" w:rsidRDefault="00DB0F3E">
            <w:pPr>
              <w:spacing w:before="0" w:after="0"/>
              <w:jc w:val="left"/>
              <w:rPr>
                <w:rFonts w:ascii="Times New Roman" w:hAnsi="Times New Roman" w:cs="Times New Roman"/>
                <w:szCs w:val="20"/>
                <w:lang w:val="en-ZA" w:eastAsia="en-ZA"/>
              </w:rPr>
            </w:pPr>
          </w:p>
        </w:tc>
      </w:tr>
    </w:tbl>
    <w:p w14:paraId="1BD51B6A" w14:textId="77777777" w:rsidR="00DB0F3E" w:rsidRDefault="00DB0F3E" w:rsidP="00DB0F3E">
      <w:pPr>
        <w:pStyle w:val="LCNormal"/>
        <w:rPr>
          <w:sz w:val="22"/>
        </w:rPr>
      </w:pPr>
      <w:r>
        <w:t>Why did the invaders take the villagers with them?</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DB0F3E" w14:paraId="0BBF5200" w14:textId="77777777" w:rsidTr="00DB0F3E">
        <w:tc>
          <w:tcPr>
            <w:tcW w:w="9460" w:type="dxa"/>
            <w:tcBorders>
              <w:top w:val="single" w:sz="4" w:space="0" w:color="auto"/>
              <w:left w:val="single" w:sz="4" w:space="0" w:color="auto"/>
              <w:bottom w:val="single" w:sz="4" w:space="0" w:color="auto"/>
              <w:right w:val="single" w:sz="4" w:space="0" w:color="auto"/>
            </w:tcBorders>
            <w:hideMark/>
          </w:tcPr>
          <w:p w14:paraId="598984FA" w14:textId="77777777" w:rsidR="00DB0F3E" w:rsidRDefault="00DB0F3E">
            <w:pPr>
              <w:spacing w:before="0" w:after="0"/>
              <w:jc w:val="left"/>
              <w:rPr>
                <w:rFonts w:ascii="Times New Roman" w:hAnsi="Times New Roman" w:cs="Times New Roman"/>
                <w:szCs w:val="20"/>
                <w:lang w:val="en-ZA" w:eastAsia="en-ZA"/>
              </w:rPr>
            </w:pPr>
          </w:p>
        </w:tc>
      </w:tr>
    </w:tbl>
    <w:p w14:paraId="45B9820C" w14:textId="77777777" w:rsidR="00DB0F3E" w:rsidRDefault="00DB0F3E" w:rsidP="00DB0F3E">
      <w:pPr>
        <w:pStyle w:val="LCNormal"/>
        <w:rPr>
          <w:sz w:val="22"/>
        </w:rPr>
      </w:pPr>
      <w:r>
        <w:t>How did the invaders overpower the villagers?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DB0F3E" w14:paraId="4CE85EFE" w14:textId="77777777" w:rsidTr="00DB0F3E">
        <w:tc>
          <w:tcPr>
            <w:tcW w:w="9460" w:type="dxa"/>
            <w:tcBorders>
              <w:top w:val="single" w:sz="4" w:space="0" w:color="auto"/>
              <w:left w:val="single" w:sz="4" w:space="0" w:color="auto"/>
              <w:bottom w:val="single" w:sz="4" w:space="0" w:color="auto"/>
              <w:right w:val="single" w:sz="4" w:space="0" w:color="auto"/>
            </w:tcBorders>
            <w:hideMark/>
          </w:tcPr>
          <w:p w14:paraId="78BEDB1A" w14:textId="77777777" w:rsidR="00DB0F3E" w:rsidRDefault="00DB0F3E">
            <w:pPr>
              <w:spacing w:before="0" w:after="0"/>
              <w:jc w:val="left"/>
              <w:rPr>
                <w:rFonts w:ascii="Times New Roman" w:hAnsi="Times New Roman" w:cs="Times New Roman"/>
                <w:szCs w:val="20"/>
                <w:lang w:val="en-ZA" w:eastAsia="en-ZA"/>
              </w:rPr>
            </w:pPr>
          </w:p>
        </w:tc>
      </w:tr>
    </w:tbl>
    <w:p w14:paraId="09911B81" w14:textId="77777777" w:rsidR="00DB0F3E" w:rsidRDefault="00DB0F3E" w:rsidP="00DB0F3E">
      <w:pPr>
        <w:pStyle w:val="LCNormal"/>
        <w:rPr>
          <w:sz w:val="22"/>
        </w:rPr>
      </w:pPr>
      <w:r>
        <w:t xml:space="preserve">When did it happen – during the day or the night?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DB0F3E" w14:paraId="02117C07" w14:textId="77777777" w:rsidTr="00DB0F3E">
        <w:tc>
          <w:tcPr>
            <w:tcW w:w="9460" w:type="dxa"/>
            <w:tcBorders>
              <w:top w:val="single" w:sz="4" w:space="0" w:color="auto"/>
              <w:left w:val="single" w:sz="4" w:space="0" w:color="auto"/>
              <w:bottom w:val="single" w:sz="4" w:space="0" w:color="auto"/>
              <w:right w:val="single" w:sz="4" w:space="0" w:color="auto"/>
            </w:tcBorders>
            <w:hideMark/>
          </w:tcPr>
          <w:p w14:paraId="1ED8E68D" w14:textId="77777777" w:rsidR="00DB0F3E" w:rsidRDefault="00DB0F3E">
            <w:pPr>
              <w:spacing w:before="0" w:after="0"/>
              <w:jc w:val="left"/>
              <w:rPr>
                <w:rFonts w:ascii="Times New Roman" w:hAnsi="Times New Roman" w:cs="Times New Roman"/>
                <w:szCs w:val="20"/>
                <w:lang w:val="en-ZA" w:eastAsia="en-ZA"/>
              </w:rPr>
            </w:pPr>
          </w:p>
        </w:tc>
      </w:tr>
    </w:tbl>
    <w:p w14:paraId="73CFD2FC" w14:textId="77777777" w:rsidR="00DB0F3E" w:rsidRDefault="00DB0F3E" w:rsidP="00DB0F3E">
      <w:pPr>
        <w:pStyle w:val="LCNormal"/>
        <w:rPr>
          <w:sz w:val="22"/>
        </w:rPr>
      </w:pPr>
      <w:r>
        <w:t>How do you know this?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DB0F3E" w14:paraId="0DEAFCA3" w14:textId="77777777" w:rsidTr="00DB0F3E">
        <w:tc>
          <w:tcPr>
            <w:tcW w:w="9460" w:type="dxa"/>
            <w:tcBorders>
              <w:top w:val="single" w:sz="4" w:space="0" w:color="auto"/>
              <w:left w:val="single" w:sz="4" w:space="0" w:color="auto"/>
              <w:bottom w:val="single" w:sz="4" w:space="0" w:color="auto"/>
              <w:right w:val="single" w:sz="4" w:space="0" w:color="auto"/>
            </w:tcBorders>
            <w:hideMark/>
          </w:tcPr>
          <w:p w14:paraId="06DE0178" w14:textId="77777777" w:rsidR="00DB0F3E" w:rsidRDefault="00DB0F3E">
            <w:pPr>
              <w:spacing w:before="0" w:after="0"/>
              <w:jc w:val="left"/>
              <w:rPr>
                <w:rFonts w:ascii="Times New Roman" w:hAnsi="Times New Roman" w:cs="Times New Roman"/>
                <w:szCs w:val="20"/>
                <w:lang w:val="en-ZA" w:eastAsia="en-ZA"/>
              </w:rPr>
            </w:pPr>
          </w:p>
        </w:tc>
      </w:tr>
    </w:tbl>
    <w:p w14:paraId="0AEABADB" w14:textId="77777777" w:rsidR="00DB0F3E" w:rsidRDefault="00DB0F3E" w:rsidP="00DB0F3E">
      <w:pPr>
        <w:pStyle w:val="LCNormal"/>
        <w:rPr>
          <w:sz w:val="22"/>
        </w:rPr>
      </w:pPr>
      <w:r>
        <w:t>What were the invaders wearing?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DB0F3E" w14:paraId="609FFE2E" w14:textId="77777777" w:rsidTr="00DB0F3E">
        <w:tc>
          <w:tcPr>
            <w:tcW w:w="9460" w:type="dxa"/>
            <w:tcBorders>
              <w:top w:val="single" w:sz="4" w:space="0" w:color="auto"/>
              <w:left w:val="single" w:sz="4" w:space="0" w:color="auto"/>
              <w:bottom w:val="single" w:sz="4" w:space="0" w:color="auto"/>
              <w:right w:val="single" w:sz="4" w:space="0" w:color="auto"/>
            </w:tcBorders>
            <w:hideMark/>
          </w:tcPr>
          <w:p w14:paraId="6A0F1B87" w14:textId="77777777" w:rsidR="00DB0F3E" w:rsidRDefault="00DB0F3E">
            <w:pPr>
              <w:spacing w:before="0" w:after="0"/>
              <w:jc w:val="left"/>
              <w:rPr>
                <w:rFonts w:ascii="Times New Roman" w:hAnsi="Times New Roman" w:cs="Times New Roman"/>
                <w:szCs w:val="20"/>
                <w:lang w:val="en-ZA" w:eastAsia="en-ZA"/>
              </w:rPr>
            </w:pPr>
          </w:p>
        </w:tc>
      </w:tr>
    </w:tbl>
    <w:p w14:paraId="74E71961" w14:textId="77777777" w:rsidR="00DB0F3E" w:rsidRDefault="00DB0F3E" w:rsidP="00DB0F3E">
      <w:pPr>
        <w:pStyle w:val="LCNormal"/>
        <w:rPr>
          <w:sz w:val="22"/>
        </w:rPr>
      </w:pPr>
      <w:r>
        <w:t>Which weapons did they use?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DB0F3E" w14:paraId="143D3630" w14:textId="77777777" w:rsidTr="00DB0F3E">
        <w:tc>
          <w:tcPr>
            <w:tcW w:w="9460" w:type="dxa"/>
            <w:tcBorders>
              <w:top w:val="single" w:sz="4" w:space="0" w:color="auto"/>
              <w:left w:val="single" w:sz="4" w:space="0" w:color="auto"/>
              <w:bottom w:val="single" w:sz="4" w:space="0" w:color="auto"/>
              <w:right w:val="single" w:sz="4" w:space="0" w:color="auto"/>
            </w:tcBorders>
            <w:hideMark/>
          </w:tcPr>
          <w:p w14:paraId="60C582F1" w14:textId="77777777" w:rsidR="00DB0F3E" w:rsidRDefault="00DB0F3E">
            <w:pPr>
              <w:spacing w:before="0" w:after="0"/>
              <w:jc w:val="left"/>
              <w:rPr>
                <w:rFonts w:ascii="Times New Roman" w:hAnsi="Times New Roman" w:cs="Times New Roman"/>
                <w:szCs w:val="20"/>
                <w:lang w:val="en-ZA" w:eastAsia="en-ZA"/>
              </w:rPr>
            </w:pPr>
          </w:p>
        </w:tc>
      </w:tr>
    </w:tbl>
    <w:p w14:paraId="0B5492BA" w14:textId="77777777" w:rsidR="00DB0F3E" w:rsidRDefault="00DB0F3E" w:rsidP="00DB0F3E">
      <w:pPr>
        <w:pStyle w:val="LCNormal"/>
        <w:rPr>
          <w:sz w:val="22"/>
        </w:rPr>
      </w:pPr>
      <w:r>
        <w:t>Why couldn’t Abuk run away with her children?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DB0F3E" w14:paraId="42755F88" w14:textId="77777777" w:rsidTr="00DB0F3E">
        <w:tc>
          <w:tcPr>
            <w:tcW w:w="9460" w:type="dxa"/>
            <w:tcBorders>
              <w:top w:val="single" w:sz="4" w:space="0" w:color="auto"/>
              <w:left w:val="single" w:sz="4" w:space="0" w:color="auto"/>
              <w:bottom w:val="single" w:sz="4" w:space="0" w:color="auto"/>
              <w:right w:val="single" w:sz="4" w:space="0" w:color="auto"/>
            </w:tcBorders>
            <w:hideMark/>
          </w:tcPr>
          <w:p w14:paraId="468DA164" w14:textId="77777777" w:rsidR="00DB0F3E" w:rsidRDefault="00DB0F3E">
            <w:pPr>
              <w:spacing w:before="0" w:after="0"/>
              <w:jc w:val="left"/>
              <w:rPr>
                <w:rFonts w:ascii="Times New Roman" w:hAnsi="Times New Roman" w:cs="Times New Roman"/>
                <w:szCs w:val="20"/>
                <w:lang w:val="en-ZA" w:eastAsia="en-ZA"/>
              </w:rPr>
            </w:pPr>
          </w:p>
        </w:tc>
      </w:tr>
    </w:tbl>
    <w:p w14:paraId="2BDEB4F5" w14:textId="77777777" w:rsidR="00DB0F3E" w:rsidRDefault="00DB0F3E" w:rsidP="00DB0F3E">
      <w:pPr>
        <w:pStyle w:val="LCNormal"/>
        <w:rPr>
          <w:sz w:val="22"/>
        </w:rPr>
      </w:pPr>
      <w:r>
        <w:t>How many invaders were there?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DB0F3E" w14:paraId="7C1224E5" w14:textId="77777777" w:rsidTr="00DB0F3E">
        <w:tc>
          <w:tcPr>
            <w:tcW w:w="9460" w:type="dxa"/>
            <w:tcBorders>
              <w:top w:val="single" w:sz="4" w:space="0" w:color="auto"/>
              <w:left w:val="single" w:sz="4" w:space="0" w:color="auto"/>
              <w:bottom w:val="single" w:sz="4" w:space="0" w:color="auto"/>
              <w:right w:val="single" w:sz="4" w:space="0" w:color="auto"/>
            </w:tcBorders>
            <w:hideMark/>
          </w:tcPr>
          <w:p w14:paraId="19D0D899" w14:textId="77777777" w:rsidR="00DB0F3E" w:rsidRDefault="00DB0F3E">
            <w:pPr>
              <w:spacing w:before="0" w:after="0"/>
              <w:jc w:val="left"/>
              <w:rPr>
                <w:rFonts w:ascii="Times New Roman" w:hAnsi="Times New Roman" w:cs="Times New Roman"/>
                <w:szCs w:val="20"/>
                <w:lang w:val="en-ZA" w:eastAsia="en-ZA"/>
              </w:rPr>
            </w:pPr>
          </w:p>
        </w:tc>
      </w:tr>
    </w:tbl>
    <w:p w14:paraId="5F1E51B0" w14:textId="77777777" w:rsidR="00DB0F3E" w:rsidRDefault="00DB0F3E" w:rsidP="00DB0F3E">
      <w:pPr>
        <w:pStyle w:val="LCNormal"/>
        <w:rPr>
          <w:sz w:val="22"/>
        </w:rPr>
      </w:pPr>
      <w:r>
        <w:t>What did the invaders take with them when they left the village?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DB0F3E" w14:paraId="4A91F0EE" w14:textId="77777777" w:rsidTr="00DB0F3E">
        <w:tc>
          <w:tcPr>
            <w:tcW w:w="9460" w:type="dxa"/>
            <w:tcBorders>
              <w:top w:val="single" w:sz="4" w:space="0" w:color="auto"/>
              <w:left w:val="single" w:sz="4" w:space="0" w:color="auto"/>
              <w:bottom w:val="single" w:sz="4" w:space="0" w:color="auto"/>
              <w:right w:val="single" w:sz="4" w:space="0" w:color="auto"/>
            </w:tcBorders>
            <w:hideMark/>
          </w:tcPr>
          <w:p w14:paraId="2930A761" w14:textId="77777777" w:rsidR="00DB0F3E" w:rsidRDefault="00DB0F3E">
            <w:pPr>
              <w:spacing w:before="0" w:after="0"/>
              <w:jc w:val="left"/>
              <w:rPr>
                <w:rFonts w:ascii="Times New Roman" w:hAnsi="Times New Roman" w:cs="Times New Roman"/>
                <w:szCs w:val="20"/>
                <w:lang w:val="en-ZA" w:eastAsia="en-ZA"/>
              </w:rPr>
            </w:pPr>
          </w:p>
        </w:tc>
      </w:tr>
    </w:tbl>
    <w:p w14:paraId="5BD4B93E" w14:textId="77777777" w:rsidR="00DB0F3E" w:rsidRDefault="00DB0F3E" w:rsidP="00DB0F3E">
      <w:pPr>
        <w:pStyle w:val="LCNormal"/>
        <w:rPr>
          <w:sz w:val="22"/>
        </w:rPr>
      </w:pPr>
      <w:r>
        <w:t>this is an individual activity</w:t>
      </w:r>
    </w:p>
    <w:p w14:paraId="0AD3771D" w14:textId="77777777" w:rsidR="00DB0F3E" w:rsidRDefault="00DB0F3E" w:rsidP="00DB0F3E">
      <w:pPr>
        <w:pStyle w:val="LCNormal"/>
      </w:pPr>
      <w:r>
        <w:t>Refer back to the article about slavery and write a summary of the article in your own words.  Remember to use headings, sub-headings and paragraphs.  Highlight keywords in your summary. Compare your summary with that of the rest of the class.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DB0F3E" w14:paraId="5F54967C" w14:textId="77777777" w:rsidTr="00DB0F3E">
        <w:tc>
          <w:tcPr>
            <w:tcW w:w="9460" w:type="dxa"/>
            <w:tcBorders>
              <w:top w:val="single" w:sz="4" w:space="0" w:color="auto"/>
              <w:left w:val="single" w:sz="4" w:space="0" w:color="auto"/>
              <w:bottom w:val="single" w:sz="4" w:space="0" w:color="auto"/>
              <w:right w:val="single" w:sz="4" w:space="0" w:color="auto"/>
            </w:tcBorders>
            <w:hideMark/>
          </w:tcPr>
          <w:p w14:paraId="6D8D431D" w14:textId="77777777" w:rsidR="00DB0F3E" w:rsidRDefault="00DB0F3E">
            <w:pPr>
              <w:spacing w:before="0" w:after="0"/>
              <w:jc w:val="left"/>
              <w:rPr>
                <w:rFonts w:ascii="Times New Roman" w:hAnsi="Times New Roman" w:cs="Times New Roman"/>
                <w:szCs w:val="20"/>
                <w:lang w:val="en-ZA" w:eastAsia="en-ZA"/>
              </w:rPr>
            </w:pPr>
          </w:p>
        </w:tc>
      </w:tr>
      <w:tr w:rsidR="00DB0F3E" w14:paraId="59686BDB" w14:textId="77777777" w:rsidTr="00DB0F3E">
        <w:tc>
          <w:tcPr>
            <w:tcW w:w="9460" w:type="dxa"/>
            <w:tcBorders>
              <w:top w:val="single" w:sz="4" w:space="0" w:color="auto"/>
              <w:left w:val="single" w:sz="4" w:space="0" w:color="auto"/>
              <w:bottom w:val="single" w:sz="4" w:space="0" w:color="auto"/>
              <w:right w:val="single" w:sz="4" w:space="0" w:color="auto"/>
            </w:tcBorders>
          </w:tcPr>
          <w:p w14:paraId="4B1E0310" w14:textId="77777777" w:rsidR="00DB0F3E" w:rsidRDefault="00DB0F3E">
            <w:pPr>
              <w:pStyle w:val="LCNormal"/>
            </w:pPr>
          </w:p>
        </w:tc>
      </w:tr>
      <w:tr w:rsidR="00DB0F3E" w14:paraId="6229F00D" w14:textId="77777777" w:rsidTr="00DB0F3E">
        <w:tc>
          <w:tcPr>
            <w:tcW w:w="9460" w:type="dxa"/>
            <w:tcBorders>
              <w:top w:val="single" w:sz="4" w:space="0" w:color="auto"/>
              <w:left w:val="single" w:sz="4" w:space="0" w:color="auto"/>
              <w:bottom w:val="single" w:sz="4" w:space="0" w:color="auto"/>
              <w:right w:val="single" w:sz="4" w:space="0" w:color="auto"/>
            </w:tcBorders>
          </w:tcPr>
          <w:p w14:paraId="15FE91BE" w14:textId="77777777" w:rsidR="00DB0F3E" w:rsidRDefault="00DB0F3E">
            <w:pPr>
              <w:pStyle w:val="LCNormal"/>
            </w:pPr>
          </w:p>
        </w:tc>
      </w:tr>
      <w:tr w:rsidR="00DB0F3E" w14:paraId="3D8E5377" w14:textId="77777777" w:rsidTr="00DB0F3E">
        <w:tc>
          <w:tcPr>
            <w:tcW w:w="9460" w:type="dxa"/>
            <w:tcBorders>
              <w:top w:val="single" w:sz="4" w:space="0" w:color="auto"/>
              <w:left w:val="single" w:sz="4" w:space="0" w:color="auto"/>
              <w:bottom w:val="single" w:sz="4" w:space="0" w:color="auto"/>
              <w:right w:val="single" w:sz="4" w:space="0" w:color="auto"/>
            </w:tcBorders>
          </w:tcPr>
          <w:p w14:paraId="7DEB0E3E" w14:textId="77777777" w:rsidR="00DB0F3E" w:rsidRDefault="00DB0F3E">
            <w:pPr>
              <w:pStyle w:val="LCNormal"/>
            </w:pPr>
          </w:p>
        </w:tc>
      </w:tr>
      <w:tr w:rsidR="00DB0F3E" w14:paraId="56245A01" w14:textId="77777777" w:rsidTr="00DB0F3E">
        <w:tc>
          <w:tcPr>
            <w:tcW w:w="9460" w:type="dxa"/>
            <w:tcBorders>
              <w:top w:val="single" w:sz="4" w:space="0" w:color="auto"/>
              <w:left w:val="single" w:sz="4" w:space="0" w:color="auto"/>
              <w:bottom w:val="single" w:sz="4" w:space="0" w:color="auto"/>
              <w:right w:val="single" w:sz="4" w:space="0" w:color="auto"/>
            </w:tcBorders>
          </w:tcPr>
          <w:p w14:paraId="1824C849" w14:textId="77777777" w:rsidR="00DB0F3E" w:rsidRDefault="00DB0F3E">
            <w:pPr>
              <w:pStyle w:val="LCNormal"/>
            </w:pPr>
          </w:p>
        </w:tc>
      </w:tr>
      <w:tr w:rsidR="00DB0F3E" w14:paraId="001FD4A6" w14:textId="77777777" w:rsidTr="00DB0F3E">
        <w:tc>
          <w:tcPr>
            <w:tcW w:w="9460" w:type="dxa"/>
            <w:tcBorders>
              <w:top w:val="single" w:sz="4" w:space="0" w:color="auto"/>
              <w:left w:val="single" w:sz="4" w:space="0" w:color="auto"/>
              <w:bottom w:val="single" w:sz="4" w:space="0" w:color="auto"/>
              <w:right w:val="single" w:sz="4" w:space="0" w:color="auto"/>
            </w:tcBorders>
          </w:tcPr>
          <w:p w14:paraId="4B9DCF20" w14:textId="77777777" w:rsidR="00DB0F3E" w:rsidRDefault="00DB0F3E">
            <w:pPr>
              <w:pStyle w:val="LCNormal"/>
            </w:pPr>
          </w:p>
        </w:tc>
      </w:tr>
      <w:tr w:rsidR="00DB0F3E" w14:paraId="4D6744E2" w14:textId="77777777" w:rsidTr="00DB0F3E">
        <w:tc>
          <w:tcPr>
            <w:tcW w:w="9460" w:type="dxa"/>
            <w:tcBorders>
              <w:top w:val="single" w:sz="4" w:space="0" w:color="auto"/>
              <w:left w:val="single" w:sz="4" w:space="0" w:color="auto"/>
              <w:bottom w:val="single" w:sz="4" w:space="0" w:color="auto"/>
              <w:right w:val="single" w:sz="4" w:space="0" w:color="auto"/>
            </w:tcBorders>
          </w:tcPr>
          <w:p w14:paraId="602D857F" w14:textId="77777777" w:rsidR="00DB0F3E" w:rsidRDefault="00DB0F3E">
            <w:pPr>
              <w:pStyle w:val="LCNormal"/>
            </w:pPr>
          </w:p>
        </w:tc>
      </w:tr>
      <w:tr w:rsidR="00DB0F3E" w14:paraId="2CE8E834" w14:textId="77777777" w:rsidTr="00DB0F3E">
        <w:tc>
          <w:tcPr>
            <w:tcW w:w="9460" w:type="dxa"/>
            <w:tcBorders>
              <w:top w:val="single" w:sz="4" w:space="0" w:color="auto"/>
              <w:left w:val="single" w:sz="4" w:space="0" w:color="auto"/>
              <w:bottom w:val="single" w:sz="4" w:space="0" w:color="auto"/>
              <w:right w:val="single" w:sz="4" w:space="0" w:color="auto"/>
            </w:tcBorders>
          </w:tcPr>
          <w:p w14:paraId="0DCA81F9" w14:textId="77777777" w:rsidR="00DB0F3E" w:rsidRDefault="00DB0F3E">
            <w:pPr>
              <w:pStyle w:val="LCNormal"/>
            </w:pPr>
          </w:p>
        </w:tc>
      </w:tr>
      <w:tr w:rsidR="00DB0F3E" w14:paraId="4CBCBAEC" w14:textId="77777777" w:rsidTr="00DB0F3E">
        <w:tc>
          <w:tcPr>
            <w:tcW w:w="9460" w:type="dxa"/>
            <w:tcBorders>
              <w:top w:val="single" w:sz="4" w:space="0" w:color="auto"/>
              <w:left w:val="single" w:sz="4" w:space="0" w:color="auto"/>
              <w:bottom w:val="single" w:sz="4" w:space="0" w:color="auto"/>
              <w:right w:val="single" w:sz="4" w:space="0" w:color="auto"/>
            </w:tcBorders>
          </w:tcPr>
          <w:p w14:paraId="7E20D5F3" w14:textId="77777777" w:rsidR="00DB0F3E" w:rsidRDefault="00DB0F3E">
            <w:pPr>
              <w:pStyle w:val="LCNormal"/>
            </w:pPr>
          </w:p>
        </w:tc>
      </w:tr>
      <w:tr w:rsidR="00DB0F3E" w14:paraId="7D4B7559" w14:textId="77777777" w:rsidTr="00DB0F3E">
        <w:tc>
          <w:tcPr>
            <w:tcW w:w="9460" w:type="dxa"/>
            <w:tcBorders>
              <w:top w:val="single" w:sz="4" w:space="0" w:color="auto"/>
              <w:left w:val="single" w:sz="4" w:space="0" w:color="auto"/>
              <w:bottom w:val="single" w:sz="4" w:space="0" w:color="auto"/>
              <w:right w:val="single" w:sz="4" w:space="0" w:color="auto"/>
            </w:tcBorders>
          </w:tcPr>
          <w:p w14:paraId="7F5BBC15" w14:textId="77777777" w:rsidR="00DB0F3E" w:rsidRDefault="00DB0F3E">
            <w:pPr>
              <w:pStyle w:val="LCNormal"/>
            </w:pPr>
          </w:p>
        </w:tc>
      </w:tr>
      <w:tr w:rsidR="00DB0F3E" w14:paraId="3EF95ECA" w14:textId="77777777" w:rsidTr="00DB0F3E">
        <w:tc>
          <w:tcPr>
            <w:tcW w:w="9460" w:type="dxa"/>
            <w:tcBorders>
              <w:top w:val="single" w:sz="4" w:space="0" w:color="auto"/>
              <w:left w:val="single" w:sz="4" w:space="0" w:color="auto"/>
              <w:bottom w:val="single" w:sz="4" w:space="0" w:color="auto"/>
              <w:right w:val="single" w:sz="4" w:space="0" w:color="auto"/>
            </w:tcBorders>
          </w:tcPr>
          <w:p w14:paraId="52E1E41F" w14:textId="77777777" w:rsidR="00DB0F3E" w:rsidRDefault="00DB0F3E">
            <w:pPr>
              <w:pStyle w:val="LCNormal"/>
            </w:pPr>
          </w:p>
        </w:tc>
      </w:tr>
    </w:tbl>
    <w:p w14:paraId="7FB649F0" w14:textId="77777777" w:rsidR="00DB0F3E" w:rsidRDefault="00DB0F3E" w:rsidP="00DB0F3E">
      <w:pPr>
        <w:pStyle w:val="LCNormal"/>
        <w:rPr>
          <w:sz w:val="22"/>
        </w:rPr>
      </w:pPr>
      <w:r>
        <w:t>Write the summary in points form.</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47"/>
        <w:gridCol w:w="4713"/>
      </w:tblGrid>
      <w:tr w:rsidR="00DB0F3E" w14:paraId="4496BA5C" w14:textId="77777777" w:rsidTr="00DB0F3E">
        <w:tc>
          <w:tcPr>
            <w:tcW w:w="4747" w:type="dxa"/>
            <w:tcBorders>
              <w:top w:val="single" w:sz="4" w:space="0" w:color="auto"/>
              <w:left w:val="single" w:sz="4" w:space="0" w:color="auto"/>
              <w:bottom w:val="single" w:sz="4" w:space="0" w:color="auto"/>
              <w:right w:val="single" w:sz="4" w:space="0" w:color="auto"/>
            </w:tcBorders>
          </w:tcPr>
          <w:p w14:paraId="0F3F853C" w14:textId="77777777" w:rsidR="00DB0F3E" w:rsidRDefault="00DB0F3E">
            <w:pPr>
              <w:pStyle w:val="LCNormal"/>
            </w:pPr>
          </w:p>
        </w:tc>
        <w:tc>
          <w:tcPr>
            <w:tcW w:w="4713" w:type="dxa"/>
            <w:tcBorders>
              <w:top w:val="single" w:sz="4" w:space="0" w:color="auto"/>
              <w:left w:val="single" w:sz="4" w:space="0" w:color="auto"/>
              <w:bottom w:val="single" w:sz="4" w:space="0" w:color="auto"/>
              <w:right w:val="single" w:sz="4" w:space="0" w:color="auto"/>
            </w:tcBorders>
          </w:tcPr>
          <w:p w14:paraId="12E70AD1" w14:textId="77777777" w:rsidR="00DB0F3E" w:rsidRDefault="00DB0F3E">
            <w:pPr>
              <w:pStyle w:val="LCNormal"/>
            </w:pPr>
          </w:p>
        </w:tc>
      </w:tr>
      <w:tr w:rsidR="00DB0F3E" w14:paraId="70373BE9" w14:textId="77777777" w:rsidTr="00DB0F3E">
        <w:tc>
          <w:tcPr>
            <w:tcW w:w="4747" w:type="dxa"/>
            <w:tcBorders>
              <w:top w:val="single" w:sz="4" w:space="0" w:color="auto"/>
              <w:left w:val="single" w:sz="4" w:space="0" w:color="auto"/>
              <w:bottom w:val="single" w:sz="4" w:space="0" w:color="auto"/>
              <w:right w:val="single" w:sz="4" w:space="0" w:color="auto"/>
            </w:tcBorders>
          </w:tcPr>
          <w:p w14:paraId="65782B5E" w14:textId="77777777" w:rsidR="00DB0F3E" w:rsidRDefault="00DB0F3E">
            <w:pPr>
              <w:pStyle w:val="LCNormal"/>
            </w:pPr>
          </w:p>
        </w:tc>
        <w:tc>
          <w:tcPr>
            <w:tcW w:w="4713" w:type="dxa"/>
            <w:tcBorders>
              <w:top w:val="single" w:sz="4" w:space="0" w:color="auto"/>
              <w:left w:val="single" w:sz="4" w:space="0" w:color="auto"/>
              <w:bottom w:val="single" w:sz="4" w:space="0" w:color="auto"/>
              <w:right w:val="single" w:sz="4" w:space="0" w:color="auto"/>
            </w:tcBorders>
          </w:tcPr>
          <w:p w14:paraId="4E24AE15" w14:textId="77777777" w:rsidR="00DB0F3E" w:rsidRDefault="00DB0F3E">
            <w:pPr>
              <w:pStyle w:val="LCNormal"/>
            </w:pPr>
          </w:p>
        </w:tc>
      </w:tr>
      <w:tr w:rsidR="00DB0F3E" w14:paraId="7691F861" w14:textId="77777777" w:rsidTr="00DB0F3E">
        <w:tc>
          <w:tcPr>
            <w:tcW w:w="4747" w:type="dxa"/>
            <w:tcBorders>
              <w:top w:val="single" w:sz="4" w:space="0" w:color="auto"/>
              <w:left w:val="single" w:sz="4" w:space="0" w:color="auto"/>
              <w:bottom w:val="single" w:sz="4" w:space="0" w:color="auto"/>
              <w:right w:val="single" w:sz="4" w:space="0" w:color="auto"/>
            </w:tcBorders>
          </w:tcPr>
          <w:p w14:paraId="12024326" w14:textId="77777777" w:rsidR="00DB0F3E" w:rsidRDefault="00DB0F3E">
            <w:pPr>
              <w:pStyle w:val="LCNormal"/>
            </w:pPr>
          </w:p>
        </w:tc>
        <w:tc>
          <w:tcPr>
            <w:tcW w:w="4713" w:type="dxa"/>
            <w:tcBorders>
              <w:top w:val="single" w:sz="4" w:space="0" w:color="auto"/>
              <w:left w:val="single" w:sz="4" w:space="0" w:color="auto"/>
              <w:bottom w:val="single" w:sz="4" w:space="0" w:color="auto"/>
              <w:right w:val="single" w:sz="4" w:space="0" w:color="auto"/>
            </w:tcBorders>
          </w:tcPr>
          <w:p w14:paraId="7BD6B2B0" w14:textId="77777777" w:rsidR="00DB0F3E" w:rsidRDefault="00DB0F3E">
            <w:pPr>
              <w:pStyle w:val="LCNormal"/>
            </w:pPr>
          </w:p>
        </w:tc>
      </w:tr>
      <w:tr w:rsidR="00DB0F3E" w14:paraId="198901E7" w14:textId="77777777" w:rsidTr="00DB0F3E">
        <w:tc>
          <w:tcPr>
            <w:tcW w:w="4747" w:type="dxa"/>
            <w:tcBorders>
              <w:top w:val="single" w:sz="4" w:space="0" w:color="auto"/>
              <w:left w:val="single" w:sz="4" w:space="0" w:color="auto"/>
              <w:bottom w:val="single" w:sz="4" w:space="0" w:color="auto"/>
              <w:right w:val="single" w:sz="4" w:space="0" w:color="auto"/>
            </w:tcBorders>
          </w:tcPr>
          <w:p w14:paraId="58F2978D" w14:textId="77777777" w:rsidR="00DB0F3E" w:rsidRDefault="00DB0F3E">
            <w:pPr>
              <w:pStyle w:val="LCNormal"/>
            </w:pPr>
          </w:p>
        </w:tc>
        <w:tc>
          <w:tcPr>
            <w:tcW w:w="4713" w:type="dxa"/>
            <w:tcBorders>
              <w:top w:val="single" w:sz="4" w:space="0" w:color="auto"/>
              <w:left w:val="single" w:sz="4" w:space="0" w:color="auto"/>
              <w:bottom w:val="single" w:sz="4" w:space="0" w:color="auto"/>
              <w:right w:val="single" w:sz="4" w:space="0" w:color="auto"/>
            </w:tcBorders>
          </w:tcPr>
          <w:p w14:paraId="6DACCEDE" w14:textId="77777777" w:rsidR="00DB0F3E" w:rsidRDefault="00DB0F3E">
            <w:pPr>
              <w:pStyle w:val="LCNormal"/>
            </w:pPr>
          </w:p>
        </w:tc>
      </w:tr>
      <w:tr w:rsidR="00DB0F3E" w14:paraId="5ECB921E" w14:textId="77777777" w:rsidTr="00DB0F3E">
        <w:tc>
          <w:tcPr>
            <w:tcW w:w="4747" w:type="dxa"/>
            <w:tcBorders>
              <w:top w:val="single" w:sz="4" w:space="0" w:color="auto"/>
              <w:left w:val="single" w:sz="4" w:space="0" w:color="auto"/>
              <w:bottom w:val="single" w:sz="4" w:space="0" w:color="auto"/>
              <w:right w:val="single" w:sz="4" w:space="0" w:color="auto"/>
            </w:tcBorders>
          </w:tcPr>
          <w:p w14:paraId="381ABA15" w14:textId="77777777" w:rsidR="00DB0F3E" w:rsidRDefault="00DB0F3E">
            <w:pPr>
              <w:pStyle w:val="LCNormal"/>
            </w:pPr>
          </w:p>
        </w:tc>
        <w:tc>
          <w:tcPr>
            <w:tcW w:w="4713" w:type="dxa"/>
            <w:tcBorders>
              <w:top w:val="single" w:sz="4" w:space="0" w:color="auto"/>
              <w:left w:val="single" w:sz="4" w:space="0" w:color="auto"/>
              <w:bottom w:val="single" w:sz="4" w:space="0" w:color="auto"/>
              <w:right w:val="single" w:sz="4" w:space="0" w:color="auto"/>
            </w:tcBorders>
          </w:tcPr>
          <w:p w14:paraId="7461962F" w14:textId="77777777" w:rsidR="00DB0F3E" w:rsidRDefault="00DB0F3E">
            <w:pPr>
              <w:pStyle w:val="LCNormal"/>
            </w:pPr>
          </w:p>
        </w:tc>
      </w:tr>
    </w:tbl>
    <w:p w14:paraId="42B16B48" w14:textId="77777777" w:rsidR="00DB0F3E" w:rsidRDefault="00DB0F3E" w:rsidP="00DB0F3E">
      <w:pPr>
        <w:pStyle w:val="LCNormal"/>
        <w:rPr>
          <w:sz w:val="22"/>
        </w:rPr>
      </w:pPr>
      <w:r>
        <w:t>Now, paraphrase the following paragraph in your own words.  You are welcome to use slang, or to write exactly as you speak.</w:t>
      </w:r>
    </w:p>
    <w:p w14:paraId="2B6D6F97" w14:textId="77777777" w:rsidR="00DB0F3E" w:rsidRDefault="00DB0F3E" w:rsidP="00DB0F3E">
      <w:pPr>
        <w:pStyle w:val="LCNormal"/>
        <w:rPr>
          <w:i/>
          <w:noProof/>
        </w:rPr>
      </w:pPr>
      <w:r>
        <w:rPr>
          <w:i/>
          <w:noProof/>
        </w:rPr>
        <w:t>“Once the Arabs seized the cattle, they moved from hut to hut gathering grain, blankets, salt – and human booty.  Deep in the shadows of one hut, they discovered Abuk.  Grabbing the terrified woman by her bead necklace, a militiaman growled,  “Now you belong to me!”  in all, 282 Dinka, including Abuk’s mother, sister and niece were herded up and forced to march north.”</w:t>
      </w:r>
    </w:p>
    <w:tbl>
      <w:tblPr>
        <w:tblW w:w="10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206"/>
      </w:tblGrid>
      <w:tr w:rsidR="00DB0F3E" w14:paraId="6E8A8868" w14:textId="77777777" w:rsidTr="00DB0F3E">
        <w:tc>
          <w:tcPr>
            <w:tcW w:w="10206" w:type="dxa"/>
            <w:tcBorders>
              <w:top w:val="single" w:sz="4" w:space="0" w:color="auto"/>
              <w:left w:val="single" w:sz="4" w:space="0" w:color="auto"/>
              <w:bottom w:val="single" w:sz="4" w:space="0" w:color="auto"/>
              <w:right w:val="single" w:sz="4" w:space="0" w:color="auto"/>
            </w:tcBorders>
          </w:tcPr>
          <w:p w14:paraId="205EC3CE" w14:textId="77777777" w:rsidR="00DB0F3E" w:rsidRDefault="00DB0F3E">
            <w:pPr>
              <w:pStyle w:val="LCNormal"/>
            </w:pPr>
          </w:p>
        </w:tc>
      </w:tr>
      <w:tr w:rsidR="00DB0F3E" w14:paraId="3716F563" w14:textId="77777777" w:rsidTr="00DB0F3E">
        <w:tc>
          <w:tcPr>
            <w:tcW w:w="10206" w:type="dxa"/>
            <w:tcBorders>
              <w:top w:val="single" w:sz="4" w:space="0" w:color="auto"/>
              <w:left w:val="single" w:sz="4" w:space="0" w:color="auto"/>
              <w:bottom w:val="single" w:sz="4" w:space="0" w:color="auto"/>
              <w:right w:val="single" w:sz="4" w:space="0" w:color="auto"/>
            </w:tcBorders>
          </w:tcPr>
          <w:p w14:paraId="539FDE10" w14:textId="77777777" w:rsidR="00DB0F3E" w:rsidRDefault="00DB0F3E">
            <w:pPr>
              <w:pStyle w:val="LCNormal"/>
            </w:pPr>
          </w:p>
        </w:tc>
      </w:tr>
      <w:tr w:rsidR="00DB0F3E" w14:paraId="0EB7050A" w14:textId="77777777" w:rsidTr="00DB0F3E">
        <w:tc>
          <w:tcPr>
            <w:tcW w:w="10206" w:type="dxa"/>
            <w:tcBorders>
              <w:top w:val="single" w:sz="4" w:space="0" w:color="auto"/>
              <w:left w:val="single" w:sz="4" w:space="0" w:color="auto"/>
              <w:bottom w:val="single" w:sz="4" w:space="0" w:color="auto"/>
              <w:right w:val="single" w:sz="4" w:space="0" w:color="auto"/>
            </w:tcBorders>
          </w:tcPr>
          <w:p w14:paraId="06D0AE2F" w14:textId="77777777" w:rsidR="00DB0F3E" w:rsidRDefault="00DB0F3E">
            <w:pPr>
              <w:pStyle w:val="LCNormal"/>
            </w:pPr>
          </w:p>
        </w:tc>
      </w:tr>
      <w:tr w:rsidR="00DB0F3E" w14:paraId="70BCA886" w14:textId="77777777" w:rsidTr="00DB0F3E">
        <w:tc>
          <w:tcPr>
            <w:tcW w:w="10206" w:type="dxa"/>
            <w:tcBorders>
              <w:top w:val="single" w:sz="4" w:space="0" w:color="auto"/>
              <w:left w:val="single" w:sz="4" w:space="0" w:color="auto"/>
              <w:bottom w:val="single" w:sz="4" w:space="0" w:color="auto"/>
              <w:right w:val="single" w:sz="4" w:space="0" w:color="auto"/>
            </w:tcBorders>
          </w:tcPr>
          <w:p w14:paraId="1E48FA72" w14:textId="77777777" w:rsidR="00DB0F3E" w:rsidRDefault="00DB0F3E">
            <w:pPr>
              <w:pStyle w:val="LCNormal"/>
            </w:pPr>
          </w:p>
        </w:tc>
      </w:tr>
      <w:tr w:rsidR="00DB0F3E" w14:paraId="026FC5FF" w14:textId="77777777" w:rsidTr="00DB0F3E">
        <w:tc>
          <w:tcPr>
            <w:tcW w:w="10206" w:type="dxa"/>
            <w:tcBorders>
              <w:top w:val="single" w:sz="4" w:space="0" w:color="auto"/>
              <w:left w:val="single" w:sz="4" w:space="0" w:color="auto"/>
              <w:bottom w:val="single" w:sz="4" w:space="0" w:color="auto"/>
              <w:right w:val="single" w:sz="4" w:space="0" w:color="auto"/>
            </w:tcBorders>
          </w:tcPr>
          <w:p w14:paraId="109A16F7" w14:textId="77777777" w:rsidR="00DB0F3E" w:rsidRDefault="00DB0F3E">
            <w:pPr>
              <w:pStyle w:val="LCNormal"/>
            </w:pPr>
          </w:p>
        </w:tc>
      </w:tr>
      <w:tr w:rsidR="00DB0F3E" w14:paraId="71799BFF" w14:textId="77777777" w:rsidTr="00DB0F3E">
        <w:tc>
          <w:tcPr>
            <w:tcW w:w="10206" w:type="dxa"/>
            <w:tcBorders>
              <w:top w:val="single" w:sz="4" w:space="0" w:color="auto"/>
              <w:left w:val="single" w:sz="4" w:space="0" w:color="auto"/>
              <w:bottom w:val="single" w:sz="4" w:space="0" w:color="auto"/>
              <w:right w:val="single" w:sz="4" w:space="0" w:color="auto"/>
            </w:tcBorders>
          </w:tcPr>
          <w:p w14:paraId="150B66F6" w14:textId="77777777" w:rsidR="00DB0F3E" w:rsidRDefault="00DB0F3E">
            <w:pPr>
              <w:pStyle w:val="LCNormal"/>
            </w:pPr>
          </w:p>
        </w:tc>
      </w:tr>
      <w:tr w:rsidR="00DB0F3E" w14:paraId="18BE7CFF" w14:textId="77777777" w:rsidTr="00DB0F3E">
        <w:tc>
          <w:tcPr>
            <w:tcW w:w="10206" w:type="dxa"/>
            <w:tcBorders>
              <w:top w:val="single" w:sz="4" w:space="0" w:color="auto"/>
              <w:left w:val="single" w:sz="4" w:space="0" w:color="auto"/>
              <w:bottom w:val="single" w:sz="4" w:space="0" w:color="auto"/>
              <w:right w:val="single" w:sz="4" w:space="0" w:color="auto"/>
            </w:tcBorders>
          </w:tcPr>
          <w:p w14:paraId="6162720E" w14:textId="77777777" w:rsidR="00DB0F3E" w:rsidRDefault="00DB0F3E">
            <w:pPr>
              <w:pStyle w:val="LCNormal"/>
            </w:pPr>
          </w:p>
        </w:tc>
      </w:tr>
      <w:tr w:rsidR="00DB0F3E" w14:paraId="21728529" w14:textId="77777777" w:rsidTr="00DB0F3E">
        <w:tc>
          <w:tcPr>
            <w:tcW w:w="10206" w:type="dxa"/>
            <w:tcBorders>
              <w:top w:val="single" w:sz="4" w:space="0" w:color="auto"/>
              <w:left w:val="single" w:sz="4" w:space="0" w:color="auto"/>
              <w:bottom w:val="single" w:sz="4" w:space="0" w:color="auto"/>
              <w:right w:val="single" w:sz="4" w:space="0" w:color="auto"/>
            </w:tcBorders>
          </w:tcPr>
          <w:p w14:paraId="5ECE0A6B" w14:textId="77777777" w:rsidR="00DB0F3E" w:rsidRDefault="00DB0F3E">
            <w:pPr>
              <w:pStyle w:val="LCNormal"/>
            </w:pPr>
          </w:p>
        </w:tc>
      </w:tr>
      <w:tr w:rsidR="00DB0F3E" w14:paraId="4C29991E" w14:textId="77777777" w:rsidTr="00DB0F3E">
        <w:tc>
          <w:tcPr>
            <w:tcW w:w="10206" w:type="dxa"/>
            <w:tcBorders>
              <w:top w:val="single" w:sz="4" w:space="0" w:color="auto"/>
              <w:left w:val="single" w:sz="4" w:space="0" w:color="auto"/>
              <w:bottom w:val="single" w:sz="4" w:space="0" w:color="auto"/>
              <w:right w:val="single" w:sz="4" w:space="0" w:color="auto"/>
            </w:tcBorders>
          </w:tcPr>
          <w:p w14:paraId="416B4B03" w14:textId="77777777" w:rsidR="00DB0F3E" w:rsidRDefault="00DB0F3E">
            <w:pPr>
              <w:pStyle w:val="LCNormal"/>
            </w:pPr>
          </w:p>
        </w:tc>
      </w:tr>
      <w:tr w:rsidR="00DB0F3E" w14:paraId="2BBCED80" w14:textId="77777777" w:rsidTr="00DB0F3E">
        <w:tc>
          <w:tcPr>
            <w:tcW w:w="10206" w:type="dxa"/>
            <w:tcBorders>
              <w:top w:val="single" w:sz="4" w:space="0" w:color="auto"/>
              <w:left w:val="single" w:sz="4" w:space="0" w:color="auto"/>
              <w:bottom w:val="single" w:sz="4" w:space="0" w:color="auto"/>
              <w:right w:val="single" w:sz="4" w:space="0" w:color="auto"/>
            </w:tcBorders>
          </w:tcPr>
          <w:p w14:paraId="72E3E45E" w14:textId="77777777" w:rsidR="00DB0F3E" w:rsidRDefault="00DB0F3E">
            <w:pPr>
              <w:pStyle w:val="LCNormal"/>
            </w:pPr>
          </w:p>
        </w:tc>
      </w:tr>
      <w:tr w:rsidR="00DB0F3E" w14:paraId="58E33ED1" w14:textId="77777777" w:rsidTr="00DB0F3E">
        <w:tc>
          <w:tcPr>
            <w:tcW w:w="10206" w:type="dxa"/>
            <w:tcBorders>
              <w:top w:val="single" w:sz="4" w:space="0" w:color="auto"/>
              <w:left w:val="single" w:sz="4" w:space="0" w:color="auto"/>
              <w:bottom w:val="single" w:sz="4" w:space="0" w:color="auto"/>
              <w:right w:val="single" w:sz="4" w:space="0" w:color="auto"/>
            </w:tcBorders>
          </w:tcPr>
          <w:p w14:paraId="09F00B04" w14:textId="77777777" w:rsidR="00DB0F3E" w:rsidRDefault="00DB0F3E">
            <w:pPr>
              <w:pStyle w:val="LCNormal"/>
            </w:pPr>
          </w:p>
        </w:tc>
      </w:tr>
      <w:tr w:rsidR="00DB0F3E" w14:paraId="59C97DE0" w14:textId="77777777" w:rsidTr="00DB0F3E">
        <w:tc>
          <w:tcPr>
            <w:tcW w:w="10206" w:type="dxa"/>
            <w:tcBorders>
              <w:top w:val="single" w:sz="4" w:space="0" w:color="auto"/>
              <w:left w:val="single" w:sz="4" w:space="0" w:color="auto"/>
              <w:bottom w:val="single" w:sz="4" w:space="0" w:color="auto"/>
              <w:right w:val="single" w:sz="4" w:space="0" w:color="auto"/>
            </w:tcBorders>
          </w:tcPr>
          <w:p w14:paraId="20EDB1C4" w14:textId="77777777" w:rsidR="00DB0F3E" w:rsidRDefault="00DB0F3E">
            <w:pPr>
              <w:pStyle w:val="LCNormal"/>
            </w:pPr>
          </w:p>
        </w:tc>
      </w:tr>
      <w:tr w:rsidR="00DB0F3E" w14:paraId="623ED46D" w14:textId="77777777" w:rsidTr="00DB0F3E">
        <w:tc>
          <w:tcPr>
            <w:tcW w:w="10206" w:type="dxa"/>
            <w:tcBorders>
              <w:top w:val="single" w:sz="4" w:space="0" w:color="auto"/>
              <w:left w:val="single" w:sz="4" w:space="0" w:color="auto"/>
              <w:bottom w:val="single" w:sz="4" w:space="0" w:color="auto"/>
              <w:right w:val="single" w:sz="4" w:space="0" w:color="auto"/>
            </w:tcBorders>
          </w:tcPr>
          <w:p w14:paraId="21EED3C4" w14:textId="77777777" w:rsidR="00DB0F3E" w:rsidRDefault="00DB0F3E">
            <w:pPr>
              <w:pStyle w:val="LCNormal"/>
            </w:pPr>
          </w:p>
        </w:tc>
      </w:tr>
      <w:tr w:rsidR="00DB0F3E" w14:paraId="7F2D7774" w14:textId="77777777" w:rsidTr="00DB0F3E">
        <w:tc>
          <w:tcPr>
            <w:tcW w:w="10206" w:type="dxa"/>
            <w:tcBorders>
              <w:top w:val="single" w:sz="4" w:space="0" w:color="auto"/>
              <w:left w:val="single" w:sz="4" w:space="0" w:color="auto"/>
              <w:bottom w:val="single" w:sz="4" w:space="0" w:color="auto"/>
              <w:right w:val="single" w:sz="4" w:space="0" w:color="auto"/>
            </w:tcBorders>
          </w:tcPr>
          <w:p w14:paraId="1F684BB7" w14:textId="77777777" w:rsidR="00DB0F3E" w:rsidRDefault="00DB0F3E">
            <w:pPr>
              <w:pStyle w:val="LCNormal"/>
            </w:pPr>
          </w:p>
        </w:tc>
      </w:tr>
      <w:tr w:rsidR="00DB0F3E" w14:paraId="2D4B3E8F" w14:textId="77777777" w:rsidTr="00DB0F3E">
        <w:tc>
          <w:tcPr>
            <w:tcW w:w="10206" w:type="dxa"/>
            <w:tcBorders>
              <w:top w:val="single" w:sz="4" w:space="0" w:color="auto"/>
              <w:left w:val="single" w:sz="4" w:space="0" w:color="auto"/>
              <w:bottom w:val="single" w:sz="4" w:space="0" w:color="auto"/>
              <w:right w:val="single" w:sz="4" w:space="0" w:color="auto"/>
            </w:tcBorders>
          </w:tcPr>
          <w:p w14:paraId="0E4CA464" w14:textId="77777777" w:rsidR="00DB0F3E" w:rsidRDefault="00DB0F3E">
            <w:pPr>
              <w:pStyle w:val="LCNormal"/>
            </w:pPr>
          </w:p>
        </w:tc>
      </w:tr>
      <w:tr w:rsidR="00DB0F3E" w14:paraId="6C6CEB44" w14:textId="77777777" w:rsidTr="00DB0F3E">
        <w:tc>
          <w:tcPr>
            <w:tcW w:w="10206" w:type="dxa"/>
            <w:tcBorders>
              <w:top w:val="single" w:sz="4" w:space="0" w:color="auto"/>
              <w:left w:val="single" w:sz="4" w:space="0" w:color="auto"/>
              <w:bottom w:val="single" w:sz="4" w:space="0" w:color="auto"/>
              <w:right w:val="single" w:sz="4" w:space="0" w:color="auto"/>
            </w:tcBorders>
          </w:tcPr>
          <w:p w14:paraId="3AABD090" w14:textId="77777777" w:rsidR="00DB0F3E" w:rsidRDefault="00DB0F3E">
            <w:pPr>
              <w:pStyle w:val="LCNormal"/>
            </w:pPr>
          </w:p>
        </w:tc>
      </w:tr>
      <w:tr w:rsidR="00DB0F3E" w14:paraId="43D3A833" w14:textId="77777777" w:rsidTr="00DB0F3E">
        <w:tc>
          <w:tcPr>
            <w:tcW w:w="10206" w:type="dxa"/>
            <w:tcBorders>
              <w:top w:val="single" w:sz="4" w:space="0" w:color="auto"/>
              <w:left w:val="single" w:sz="4" w:space="0" w:color="auto"/>
              <w:bottom w:val="single" w:sz="4" w:space="0" w:color="auto"/>
              <w:right w:val="single" w:sz="4" w:space="0" w:color="auto"/>
            </w:tcBorders>
          </w:tcPr>
          <w:p w14:paraId="298A906E" w14:textId="77777777" w:rsidR="00DB0F3E" w:rsidRDefault="00DB0F3E">
            <w:pPr>
              <w:pStyle w:val="LCNormal"/>
            </w:pPr>
          </w:p>
        </w:tc>
      </w:tr>
      <w:tr w:rsidR="00DB0F3E" w14:paraId="562A5055" w14:textId="77777777" w:rsidTr="00DB0F3E">
        <w:tc>
          <w:tcPr>
            <w:tcW w:w="10206" w:type="dxa"/>
            <w:tcBorders>
              <w:top w:val="single" w:sz="4" w:space="0" w:color="auto"/>
              <w:left w:val="single" w:sz="4" w:space="0" w:color="auto"/>
              <w:bottom w:val="single" w:sz="4" w:space="0" w:color="auto"/>
              <w:right w:val="single" w:sz="4" w:space="0" w:color="auto"/>
            </w:tcBorders>
          </w:tcPr>
          <w:p w14:paraId="29E87702" w14:textId="77777777" w:rsidR="00DB0F3E" w:rsidRDefault="00DB0F3E">
            <w:pPr>
              <w:pStyle w:val="LCNormal"/>
            </w:pPr>
          </w:p>
        </w:tc>
      </w:tr>
      <w:tr w:rsidR="00DB0F3E" w14:paraId="540F11DE" w14:textId="77777777" w:rsidTr="00DB0F3E">
        <w:tc>
          <w:tcPr>
            <w:tcW w:w="10206" w:type="dxa"/>
            <w:tcBorders>
              <w:top w:val="single" w:sz="4" w:space="0" w:color="auto"/>
              <w:left w:val="single" w:sz="4" w:space="0" w:color="auto"/>
              <w:bottom w:val="single" w:sz="4" w:space="0" w:color="auto"/>
              <w:right w:val="single" w:sz="4" w:space="0" w:color="auto"/>
            </w:tcBorders>
          </w:tcPr>
          <w:p w14:paraId="3058A718" w14:textId="77777777" w:rsidR="00DB0F3E" w:rsidRDefault="00DB0F3E">
            <w:pPr>
              <w:pStyle w:val="LCNormal"/>
            </w:pPr>
          </w:p>
        </w:tc>
      </w:tr>
    </w:tbl>
    <w:p w14:paraId="612D5CCB" w14:textId="77777777" w:rsidR="00DB0F3E" w:rsidRDefault="00DB0F3E" w:rsidP="00DB0F3E">
      <w:pPr>
        <w:pStyle w:val="LCNormal"/>
        <w:rPr>
          <w:noProof/>
          <w:sz w:val="22"/>
        </w:rPr>
      </w:pPr>
      <w:r>
        <w:rPr>
          <w:noProof/>
        </w:rPr>
        <w:t>Explain annotations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DB0F3E" w14:paraId="57ECA7C3" w14:textId="77777777" w:rsidTr="00DB0F3E">
        <w:tc>
          <w:tcPr>
            <w:tcW w:w="10188" w:type="dxa"/>
            <w:tcBorders>
              <w:top w:val="single" w:sz="4" w:space="0" w:color="auto"/>
              <w:left w:val="single" w:sz="4" w:space="0" w:color="auto"/>
              <w:bottom w:val="single" w:sz="4" w:space="0" w:color="auto"/>
              <w:right w:val="single" w:sz="4" w:space="0" w:color="auto"/>
            </w:tcBorders>
            <w:hideMark/>
          </w:tcPr>
          <w:p w14:paraId="244DCE36" w14:textId="77777777" w:rsidR="00DB0F3E" w:rsidRDefault="00DB0F3E">
            <w:pPr>
              <w:spacing w:before="0" w:after="0"/>
              <w:jc w:val="left"/>
              <w:rPr>
                <w:rFonts w:ascii="Times New Roman" w:hAnsi="Times New Roman" w:cs="Times New Roman"/>
                <w:szCs w:val="20"/>
                <w:lang w:val="en-ZA" w:eastAsia="en-ZA"/>
              </w:rPr>
            </w:pPr>
          </w:p>
        </w:tc>
      </w:tr>
      <w:tr w:rsidR="00DB0F3E" w14:paraId="10F090FD" w14:textId="77777777" w:rsidTr="00DB0F3E">
        <w:tc>
          <w:tcPr>
            <w:tcW w:w="10188" w:type="dxa"/>
            <w:tcBorders>
              <w:top w:val="single" w:sz="4" w:space="0" w:color="auto"/>
              <w:left w:val="single" w:sz="4" w:space="0" w:color="auto"/>
              <w:bottom w:val="single" w:sz="4" w:space="0" w:color="auto"/>
              <w:right w:val="single" w:sz="4" w:space="0" w:color="auto"/>
            </w:tcBorders>
          </w:tcPr>
          <w:p w14:paraId="2CECBBE2" w14:textId="77777777" w:rsidR="00DB0F3E" w:rsidRDefault="00DB0F3E">
            <w:pPr>
              <w:pStyle w:val="Notes"/>
              <w:rPr>
                <w:noProof/>
              </w:rPr>
            </w:pPr>
          </w:p>
        </w:tc>
      </w:tr>
      <w:tr w:rsidR="00DB0F3E" w14:paraId="5A3F5B22" w14:textId="77777777" w:rsidTr="00DB0F3E">
        <w:tc>
          <w:tcPr>
            <w:tcW w:w="10188" w:type="dxa"/>
            <w:tcBorders>
              <w:top w:val="single" w:sz="4" w:space="0" w:color="auto"/>
              <w:left w:val="single" w:sz="4" w:space="0" w:color="auto"/>
              <w:bottom w:val="single" w:sz="4" w:space="0" w:color="auto"/>
              <w:right w:val="single" w:sz="4" w:space="0" w:color="auto"/>
            </w:tcBorders>
          </w:tcPr>
          <w:p w14:paraId="77F7031D" w14:textId="77777777" w:rsidR="00DB0F3E" w:rsidRDefault="00DB0F3E">
            <w:pPr>
              <w:pStyle w:val="Notes"/>
              <w:rPr>
                <w:noProof/>
              </w:rPr>
            </w:pPr>
          </w:p>
        </w:tc>
      </w:tr>
    </w:tbl>
    <w:p w14:paraId="4B97FAE5" w14:textId="77777777" w:rsidR="00DB0F3E" w:rsidRDefault="00DB0F3E" w:rsidP="00DB0F3E">
      <w:pPr>
        <w:pStyle w:val="LCNormal"/>
        <w:rPr>
          <w:noProof/>
          <w:sz w:val="22"/>
        </w:rPr>
      </w:pPr>
      <w:r>
        <w:rPr>
          <w:noProof/>
        </w:rPr>
        <w:t>Explain what a flow chart is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DB0F3E" w14:paraId="1282EA89" w14:textId="77777777" w:rsidTr="00DB0F3E">
        <w:tc>
          <w:tcPr>
            <w:tcW w:w="10188" w:type="dxa"/>
            <w:tcBorders>
              <w:top w:val="single" w:sz="4" w:space="0" w:color="auto"/>
              <w:left w:val="single" w:sz="4" w:space="0" w:color="auto"/>
              <w:bottom w:val="single" w:sz="4" w:space="0" w:color="auto"/>
              <w:right w:val="single" w:sz="4" w:space="0" w:color="auto"/>
            </w:tcBorders>
            <w:hideMark/>
          </w:tcPr>
          <w:p w14:paraId="20811157" w14:textId="77777777" w:rsidR="00DB0F3E" w:rsidRDefault="00DB0F3E">
            <w:pPr>
              <w:spacing w:before="0" w:after="0"/>
              <w:jc w:val="left"/>
              <w:rPr>
                <w:rFonts w:ascii="Times New Roman" w:hAnsi="Times New Roman" w:cs="Times New Roman"/>
                <w:szCs w:val="20"/>
                <w:lang w:val="en-ZA" w:eastAsia="en-ZA"/>
              </w:rPr>
            </w:pPr>
          </w:p>
        </w:tc>
      </w:tr>
      <w:tr w:rsidR="00DB0F3E" w14:paraId="29C153B5" w14:textId="77777777" w:rsidTr="00DB0F3E">
        <w:tc>
          <w:tcPr>
            <w:tcW w:w="10188" w:type="dxa"/>
            <w:tcBorders>
              <w:top w:val="single" w:sz="4" w:space="0" w:color="auto"/>
              <w:left w:val="single" w:sz="4" w:space="0" w:color="auto"/>
              <w:bottom w:val="single" w:sz="4" w:space="0" w:color="auto"/>
              <w:right w:val="single" w:sz="4" w:space="0" w:color="auto"/>
            </w:tcBorders>
          </w:tcPr>
          <w:p w14:paraId="436C3886" w14:textId="77777777" w:rsidR="00DB0F3E" w:rsidRDefault="00DB0F3E">
            <w:pPr>
              <w:pStyle w:val="Notes"/>
              <w:rPr>
                <w:noProof/>
              </w:rPr>
            </w:pPr>
          </w:p>
        </w:tc>
      </w:tr>
      <w:tr w:rsidR="00DB0F3E" w14:paraId="5648E90E" w14:textId="77777777" w:rsidTr="00DB0F3E">
        <w:tc>
          <w:tcPr>
            <w:tcW w:w="10188" w:type="dxa"/>
            <w:tcBorders>
              <w:top w:val="single" w:sz="4" w:space="0" w:color="auto"/>
              <w:left w:val="single" w:sz="4" w:space="0" w:color="auto"/>
              <w:bottom w:val="single" w:sz="4" w:space="0" w:color="auto"/>
              <w:right w:val="single" w:sz="4" w:space="0" w:color="auto"/>
            </w:tcBorders>
          </w:tcPr>
          <w:p w14:paraId="78B51739" w14:textId="77777777" w:rsidR="00DB0F3E" w:rsidRDefault="00DB0F3E">
            <w:pPr>
              <w:pStyle w:val="Notes"/>
              <w:rPr>
                <w:noProof/>
              </w:rPr>
            </w:pPr>
          </w:p>
        </w:tc>
      </w:tr>
    </w:tbl>
    <w:p w14:paraId="4621A7F6" w14:textId="77777777" w:rsidR="00DB0F3E" w:rsidRDefault="00DB0F3E" w:rsidP="00DB0F3E">
      <w:pPr>
        <w:pStyle w:val="LCNormal"/>
        <w:rPr>
          <w:noProof/>
          <w:sz w:val="22"/>
        </w:rPr>
      </w:pPr>
      <w:r>
        <w:rPr>
          <w:noProof/>
        </w:rPr>
        <w:t>Explain what a pie chart is used for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DB0F3E" w14:paraId="5D0E538E" w14:textId="77777777" w:rsidTr="00DB0F3E">
        <w:tc>
          <w:tcPr>
            <w:tcW w:w="10188" w:type="dxa"/>
            <w:tcBorders>
              <w:top w:val="single" w:sz="4" w:space="0" w:color="auto"/>
              <w:left w:val="single" w:sz="4" w:space="0" w:color="auto"/>
              <w:bottom w:val="single" w:sz="4" w:space="0" w:color="auto"/>
              <w:right w:val="single" w:sz="4" w:space="0" w:color="auto"/>
            </w:tcBorders>
            <w:hideMark/>
          </w:tcPr>
          <w:p w14:paraId="14355519" w14:textId="77777777" w:rsidR="00DB0F3E" w:rsidRDefault="00DB0F3E">
            <w:pPr>
              <w:spacing w:before="0" w:after="0"/>
              <w:jc w:val="left"/>
              <w:rPr>
                <w:rFonts w:ascii="Times New Roman" w:hAnsi="Times New Roman" w:cs="Times New Roman"/>
                <w:szCs w:val="20"/>
                <w:lang w:val="en-ZA" w:eastAsia="en-ZA"/>
              </w:rPr>
            </w:pPr>
          </w:p>
        </w:tc>
      </w:tr>
      <w:tr w:rsidR="00DB0F3E" w14:paraId="1C75BB27" w14:textId="77777777" w:rsidTr="00DB0F3E">
        <w:tc>
          <w:tcPr>
            <w:tcW w:w="10188" w:type="dxa"/>
            <w:tcBorders>
              <w:top w:val="single" w:sz="4" w:space="0" w:color="auto"/>
              <w:left w:val="single" w:sz="4" w:space="0" w:color="auto"/>
              <w:bottom w:val="single" w:sz="4" w:space="0" w:color="auto"/>
              <w:right w:val="single" w:sz="4" w:space="0" w:color="auto"/>
            </w:tcBorders>
          </w:tcPr>
          <w:p w14:paraId="09A866A0" w14:textId="77777777" w:rsidR="00DB0F3E" w:rsidRDefault="00DB0F3E">
            <w:pPr>
              <w:pStyle w:val="Notes"/>
              <w:rPr>
                <w:noProof/>
              </w:rPr>
            </w:pPr>
          </w:p>
        </w:tc>
      </w:tr>
      <w:tr w:rsidR="00DB0F3E" w14:paraId="7E050F71" w14:textId="77777777" w:rsidTr="00DB0F3E">
        <w:tc>
          <w:tcPr>
            <w:tcW w:w="10188" w:type="dxa"/>
            <w:tcBorders>
              <w:top w:val="single" w:sz="4" w:space="0" w:color="auto"/>
              <w:left w:val="single" w:sz="4" w:space="0" w:color="auto"/>
              <w:bottom w:val="single" w:sz="4" w:space="0" w:color="auto"/>
              <w:right w:val="single" w:sz="4" w:space="0" w:color="auto"/>
            </w:tcBorders>
          </w:tcPr>
          <w:p w14:paraId="6B999564" w14:textId="77777777" w:rsidR="00DB0F3E" w:rsidRDefault="00DB0F3E">
            <w:pPr>
              <w:pStyle w:val="Notes"/>
              <w:rPr>
                <w:noProof/>
              </w:rPr>
            </w:pPr>
          </w:p>
        </w:tc>
      </w:tr>
    </w:tbl>
    <w:p w14:paraId="232E5478" w14:textId="77777777" w:rsidR="00DB0F3E" w:rsidRDefault="00DB0F3E" w:rsidP="00DB0F3E">
      <w:pPr>
        <w:pStyle w:val="LCNormal"/>
        <w:rPr>
          <w:noProof/>
          <w:sz w:val="22"/>
        </w:rPr>
      </w:pPr>
      <w:r>
        <w:rPr>
          <w:noProof/>
        </w:rPr>
        <w:t>Explain a bar graph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DB0F3E" w14:paraId="04AF72E7" w14:textId="77777777" w:rsidTr="00DB0F3E">
        <w:tc>
          <w:tcPr>
            <w:tcW w:w="10188" w:type="dxa"/>
            <w:tcBorders>
              <w:top w:val="single" w:sz="4" w:space="0" w:color="auto"/>
              <w:left w:val="single" w:sz="4" w:space="0" w:color="auto"/>
              <w:bottom w:val="single" w:sz="4" w:space="0" w:color="auto"/>
              <w:right w:val="single" w:sz="4" w:space="0" w:color="auto"/>
            </w:tcBorders>
            <w:hideMark/>
          </w:tcPr>
          <w:p w14:paraId="436B4128" w14:textId="77777777" w:rsidR="00DB0F3E" w:rsidRDefault="00DB0F3E">
            <w:pPr>
              <w:spacing w:before="0" w:after="0"/>
              <w:jc w:val="left"/>
              <w:rPr>
                <w:rFonts w:ascii="Times New Roman" w:hAnsi="Times New Roman" w:cs="Times New Roman"/>
                <w:szCs w:val="20"/>
                <w:lang w:val="en-ZA" w:eastAsia="en-ZA"/>
              </w:rPr>
            </w:pPr>
          </w:p>
        </w:tc>
      </w:tr>
      <w:tr w:rsidR="00DB0F3E" w14:paraId="430C3112" w14:textId="77777777" w:rsidTr="00DB0F3E">
        <w:tc>
          <w:tcPr>
            <w:tcW w:w="10188" w:type="dxa"/>
            <w:tcBorders>
              <w:top w:val="single" w:sz="4" w:space="0" w:color="auto"/>
              <w:left w:val="single" w:sz="4" w:space="0" w:color="auto"/>
              <w:bottom w:val="single" w:sz="4" w:space="0" w:color="auto"/>
              <w:right w:val="single" w:sz="4" w:space="0" w:color="auto"/>
            </w:tcBorders>
          </w:tcPr>
          <w:p w14:paraId="59D7B373" w14:textId="77777777" w:rsidR="00DB0F3E" w:rsidRDefault="00DB0F3E">
            <w:pPr>
              <w:pStyle w:val="Notes"/>
              <w:rPr>
                <w:noProof/>
              </w:rPr>
            </w:pPr>
          </w:p>
        </w:tc>
      </w:tr>
      <w:tr w:rsidR="00DB0F3E" w14:paraId="74709714" w14:textId="77777777" w:rsidTr="00DB0F3E">
        <w:tc>
          <w:tcPr>
            <w:tcW w:w="10188" w:type="dxa"/>
            <w:tcBorders>
              <w:top w:val="single" w:sz="4" w:space="0" w:color="auto"/>
              <w:left w:val="single" w:sz="4" w:space="0" w:color="auto"/>
              <w:bottom w:val="single" w:sz="4" w:space="0" w:color="auto"/>
              <w:right w:val="single" w:sz="4" w:space="0" w:color="auto"/>
            </w:tcBorders>
          </w:tcPr>
          <w:p w14:paraId="45C367C4" w14:textId="77777777" w:rsidR="00DB0F3E" w:rsidRDefault="00DB0F3E">
            <w:pPr>
              <w:pStyle w:val="Notes"/>
              <w:rPr>
                <w:noProof/>
              </w:rPr>
            </w:pPr>
          </w:p>
        </w:tc>
      </w:tr>
    </w:tbl>
    <w:p w14:paraId="1E60C20B" w14:textId="77777777" w:rsidR="00DB0F3E" w:rsidRDefault="00DB0F3E" w:rsidP="00DB0F3E">
      <w:pPr>
        <w:pStyle w:val="LCNormal"/>
        <w:rPr>
          <w:noProof/>
          <w:sz w:val="22"/>
        </w:rPr>
      </w:pPr>
      <w:r>
        <w:rPr>
          <w:noProof/>
        </w:rPr>
        <w:t>Explain what a Venn diagram is used for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DB0F3E" w14:paraId="1B0AB49C" w14:textId="77777777" w:rsidTr="00DB0F3E">
        <w:tc>
          <w:tcPr>
            <w:tcW w:w="10188" w:type="dxa"/>
            <w:tcBorders>
              <w:top w:val="single" w:sz="4" w:space="0" w:color="auto"/>
              <w:left w:val="single" w:sz="4" w:space="0" w:color="auto"/>
              <w:bottom w:val="single" w:sz="4" w:space="0" w:color="auto"/>
              <w:right w:val="single" w:sz="4" w:space="0" w:color="auto"/>
            </w:tcBorders>
          </w:tcPr>
          <w:p w14:paraId="0100E981" w14:textId="77777777" w:rsidR="00DB0F3E" w:rsidRDefault="00DB0F3E">
            <w:pPr>
              <w:pStyle w:val="Notes"/>
              <w:rPr>
                <w:noProof/>
              </w:rPr>
            </w:pPr>
          </w:p>
        </w:tc>
      </w:tr>
      <w:tr w:rsidR="00DB0F3E" w14:paraId="42C70C14" w14:textId="77777777" w:rsidTr="00DB0F3E">
        <w:tc>
          <w:tcPr>
            <w:tcW w:w="10188" w:type="dxa"/>
            <w:tcBorders>
              <w:top w:val="single" w:sz="4" w:space="0" w:color="auto"/>
              <w:left w:val="single" w:sz="4" w:space="0" w:color="auto"/>
              <w:bottom w:val="single" w:sz="4" w:space="0" w:color="auto"/>
              <w:right w:val="single" w:sz="4" w:space="0" w:color="auto"/>
            </w:tcBorders>
          </w:tcPr>
          <w:p w14:paraId="04BF87BD" w14:textId="77777777" w:rsidR="00DB0F3E" w:rsidRDefault="00DB0F3E">
            <w:pPr>
              <w:pStyle w:val="Notes"/>
              <w:rPr>
                <w:noProof/>
              </w:rPr>
            </w:pPr>
          </w:p>
        </w:tc>
      </w:tr>
      <w:tr w:rsidR="00DB0F3E" w14:paraId="2053ECC6" w14:textId="77777777" w:rsidTr="00DB0F3E">
        <w:tc>
          <w:tcPr>
            <w:tcW w:w="10188" w:type="dxa"/>
            <w:tcBorders>
              <w:top w:val="single" w:sz="4" w:space="0" w:color="auto"/>
              <w:left w:val="single" w:sz="4" w:space="0" w:color="auto"/>
              <w:bottom w:val="single" w:sz="4" w:space="0" w:color="auto"/>
              <w:right w:val="single" w:sz="4" w:space="0" w:color="auto"/>
            </w:tcBorders>
          </w:tcPr>
          <w:p w14:paraId="6927361D" w14:textId="77777777" w:rsidR="00DB0F3E" w:rsidRDefault="00DB0F3E">
            <w:pPr>
              <w:pStyle w:val="Notes"/>
              <w:rPr>
                <w:noProof/>
              </w:rPr>
            </w:pPr>
          </w:p>
        </w:tc>
      </w:tr>
    </w:tbl>
    <w:p w14:paraId="4EAF3388" w14:textId="77777777" w:rsidR="00DB0F3E" w:rsidRDefault="00DB0F3E" w:rsidP="00DB0F3E">
      <w:pPr>
        <w:pStyle w:val="LCNormal"/>
        <w:rPr>
          <w:noProof/>
          <w:sz w:val="22"/>
        </w:rPr>
      </w:pPr>
      <w:r>
        <w:rPr>
          <w:noProof/>
        </w:rPr>
        <w:t>This is a group activity.</w:t>
      </w:r>
    </w:p>
    <w:p w14:paraId="3258CCD0" w14:textId="77777777" w:rsidR="00DB0F3E" w:rsidRDefault="00DB0F3E" w:rsidP="00DB0F3E">
      <w:pPr>
        <w:pStyle w:val="LCNormal"/>
        <w:rPr>
          <w:noProof/>
        </w:rPr>
      </w:pPr>
      <w:r>
        <w:rPr>
          <w:noProof/>
        </w:rPr>
        <w:t>Develop a time line for the events in the article.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DB0F3E" w14:paraId="391CC98B" w14:textId="77777777" w:rsidTr="00DB0F3E">
        <w:tc>
          <w:tcPr>
            <w:tcW w:w="10188" w:type="dxa"/>
            <w:tcBorders>
              <w:top w:val="single" w:sz="4" w:space="0" w:color="auto"/>
              <w:left w:val="single" w:sz="4" w:space="0" w:color="auto"/>
              <w:bottom w:val="single" w:sz="4" w:space="0" w:color="auto"/>
              <w:right w:val="single" w:sz="4" w:space="0" w:color="auto"/>
            </w:tcBorders>
          </w:tcPr>
          <w:p w14:paraId="13B60A54" w14:textId="77777777" w:rsidR="00DB0F3E" w:rsidRDefault="00DB0F3E">
            <w:pPr>
              <w:pStyle w:val="LCNormal"/>
              <w:rPr>
                <w:noProof/>
              </w:rPr>
            </w:pPr>
          </w:p>
          <w:p w14:paraId="49B6E5EC" w14:textId="77777777" w:rsidR="00DB0F3E" w:rsidRDefault="00DB0F3E">
            <w:pPr>
              <w:pStyle w:val="LCNormal"/>
              <w:rPr>
                <w:noProof/>
              </w:rPr>
            </w:pPr>
          </w:p>
          <w:p w14:paraId="089F6B6D" w14:textId="77777777" w:rsidR="00DB0F3E" w:rsidRDefault="00DB0F3E">
            <w:pPr>
              <w:pStyle w:val="LCNormal"/>
              <w:rPr>
                <w:noProof/>
              </w:rPr>
            </w:pPr>
          </w:p>
          <w:p w14:paraId="66E8DC28" w14:textId="77777777" w:rsidR="00DB0F3E" w:rsidRDefault="00DB0F3E">
            <w:pPr>
              <w:pStyle w:val="LCNormal"/>
              <w:rPr>
                <w:noProof/>
              </w:rPr>
            </w:pPr>
          </w:p>
          <w:p w14:paraId="0E52E724" w14:textId="77777777" w:rsidR="00DB0F3E" w:rsidRDefault="00DB0F3E">
            <w:pPr>
              <w:pStyle w:val="LCNormal"/>
              <w:rPr>
                <w:noProof/>
              </w:rPr>
            </w:pPr>
          </w:p>
          <w:p w14:paraId="1D7A062E" w14:textId="77777777" w:rsidR="00DB0F3E" w:rsidRDefault="00DB0F3E">
            <w:pPr>
              <w:pStyle w:val="LCNormal"/>
              <w:rPr>
                <w:noProof/>
              </w:rPr>
            </w:pPr>
          </w:p>
          <w:p w14:paraId="6D4BCBBB" w14:textId="77777777" w:rsidR="00DB0F3E" w:rsidRDefault="00DB0F3E">
            <w:pPr>
              <w:pStyle w:val="LCNormal"/>
              <w:rPr>
                <w:noProof/>
              </w:rPr>
            </w:pPr>
          </w:p>
          <w:p w14:paraId="0FD3A78B" w14:textId="77777777" w:rsidR="00DB0F3E" w:rsidRDefault="00DB0F3E">
            <w:pPr>
              <w:pStyle w:val="LCNormal"/>
              <w:rPr>
                <w:noProof/>
              </w:rPr>
            </w:pPr>
          </w:p>
          <w:p w14:paraId="45CF3478" w14:textId="77777777" w:rsidR="00DB0F3E" w:rsidRDefault="00DB0F3E">
            <w:pPr>
              <w:pStyle w:val="LCNormal"/>
              <w:rPr>
                <w:noProof/>
              </w:rPr>
            </w:pPr>
          </w:p>
        </w:tc>
      </w:tr>
    </w:tbl>
    <w:p w14:paraId="206CAD31" w14:textId="77777777" w:rsidR="00DB0F3E" w:rsidRDefault="00DB0F3E" w:rsidP="00DB0F3E">
      <w:pPr>
        <w:pStyle w:val="LCNormal"/>
        <w:rPr>
          <w:noProof/>
          <w:sz w:val="22"/>
        </w:rPr>
      </w:pPr>
      <w:r>
        <w:rPr>
          <w:noProof/>
        </w:rPr>
        <w:t>Do a cause and effect exercise using a tree diagram as shown in the learner guide.</w:t>
      </w:r>
    </w:p>
    <w:p w14:paraId="043D0686" w14:textId="77777777" w:rsidR="00DB0F3E" w:rsidRDefault="00DB0F3E" w:rsidP="00DB0F3E">
      <w:pPr>
        <w:pStyle w:val="LCNormal"/>
        <w:rPr>
          <w:noProof/>
        </w:rPr>
      </w:pPr>
    </w:p>
    <w:p w14:paraId="342FEE5D" w14:textId="77777777" w:rsidR="00DB0F3E" w:rsidRDefault="00DB0F3E" w:rsidP="00DB0F3E">
      <w:pPr>
        <w:pStyle w:val="LCNormal"/>
        <w:rPr>
          <w:noProof/>
        </w:rPr>
      </w:pPr>
    </w:p>
    <w:p w14:paraId="2DD83BA8" w14:textId="77777777" w:rsidR="00DB0F3E" w:rsidRDefault="00DB0F3E" w:rsidP="00DB0F3E">
      <w:pPr>
        <w:pStyle w:val="LCNormal"/>
        <w:rPr>
          <w:noProof/>
        </w:rPr>
      </w:pPr>
    </w:p>
    <w:p w14:paraId="5B7555A6" w14:textId="77777777" w:rsidR="00DB0F3E" w:rsidRDefault="00DB0F3E" w:rsidP="00DB0F3E">
      <w:pPr>
        <w:pStyle w:val="LCNormal"/>
        <w:rPr>
          <w:noProof/>
        </w:rPr>
      </w:pPr>
    </w:p>
    <w:p w14:paraId="3F63B54B" w14:textId="77777777" w:rsidR="00DB0F3E" w:rsidRDefault="00DB0F3E" w:rsidP="00DB0F3E">
      <w:pPr>
        <w:pStyle w:val="LCNormal"/>
        <w:rPr>
          <w:noProof/>
        </w:rPr>
      </w:pPr>
    </w:p>
    <w:p w14:paraId="6F2EDEFA" w14:textId="77777777" w:rsidR="00DB0F3E" w:rsidRDefault="00DB0F3E" w:rsidP="00DB0F3E">
      <w:pPr>
        <w:pStyle w:val="LCNormal"/>
        <w:rPr>
          <w:noProof/>
        </w:rPr>
      </w:pPr>
    </w:p>
    <w:p w14:paraId="742D09C3" w14:textId="77777777" w:rsidR="00DB0F3E" w:rsidRDefault="00DB0F3E" w:rsidP="00DB0F3E">
      <w:pPr>
        <w:pStyle w:val="LCNormal"/>
        <w:rPr>
          <w:noProof/>
        </w:rPr>
      </w:pPr>
    </w:p>
    <w:p w14:paraId="7EDC823C" w14:textId="77777777" w:rsidR="00DB0F3E" w:rsidRDefault="00DB0F3E" w:rsidP="00DB0F3E">
      <w:pPr>
        <w:pStyle w:val="LCNormal"/>
        <w:rPr>
          <w:noProof/>
        </w:rPr>
      </w:pPr>
    </w:p>
    <w:p w14:paraId="6C7D3680" w14:textId="77777777" w:rsidR="00DB0F3E" w:rsidRDefault="00DB0F3E" w:rsidP="00DB0F3E">
      <w:pPr>
        <w:pStyle w:val="LCNormal"/>
        <w:rPr>
          <w:noProof/>
        </w:rPr>
      </w:pPr>
    </w:p>
    <w:p w14:paraId="1AA0AC56" w14:textId="77777777" w:rsidR="00DB0F3E" w:rsidRDefault="00DB0F3E" w:rsidP="00DB0F3E">
      <w:pPr>
        <w:pStyle w:val="LCNormal"/>
        <w:rPr>
          <w:noProof/>
        </w:rPr>
      </w:pPr>
    </w:p>
    <w:p w14:paraId="21001F02" w14:textId="77777777" w:rsidR="00DB0F3E" w:rsidRDefault="00DB0F3E" w:rsidP="00DB0F3E">
      <w:pPr>
        <w:pStyle w:val="LCNormal"/>
        <w:rPr>
          <w:noProof/>
        </w:rPr>
      </w:pPr>
    </w:p>
    <w:p w14:paraId="1CB2594F" w14:textId="77777777" w:rsidR="00DB0F3E" w:rsidRDefault="00DB0F3E" w:rsidP="00DB0F3E">
      <w:pPr>
        <w:pStyle w:val="LCNormal"/>
        <w:rPr>
          <w:noProof/>
        </w:rPr>
      </w:pPr>
    </w:p>
    <w:p w14:paraId="0118ED6A" w14:textId="77777777" w:rsidR="00DB0F3E" w:rsidRDefault="00DB0F3E" w:rsidP="00DB0F3E">
      <w:pPr>
        <w:pStyle w:val="LCNormal"/>
      </w:pPr>
      <w:r>
        <w:rPr>
          <w:noProof/>
        </w:rPr>
        <w:t>This is an individual activity</w:t>
      </w:r>
    </w:p>
    <w:p w14:paraId="3458BA73" w14:textId="77777777" w:rsidR="00DB0F3E" w:rsidRDefault="00DB0F3E" w:rsidP="00DB0F3E">
      <w:pPr>
        <w:pStyle w:val="LCNormal"/>
      </w:pPr>
      <w:r>
        <w:t>What is the purpose of a bilingual dictionary?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4ABF5181" w14:textId="77777777" w:rsidTr="00DB0F3E">
        <w:tc>
          <w:tcPr>
            <w:tcW w:w="9685" w:type="dxa"/>
            <w:tcBorders>
              <w:top w:val="single" w:sz="4" w:space="0" w:color="auto"/>
              <w:left w:val="single" w:sz="4" w:space="0" w:color="auto"/>
              <w:bottom w:val="single" w:sz="4" w:space="0" w:color="auto"/>
              <w:right w:val="single" w:sz="4" w:space="0" w:color="auto"/>
            </w:tcBorders>
            <w:hideMark/>
          </w:tcPr>
          <w:p w14:paraId="4AF5976F" w14:textId="77777777" w:rsidR="00DB0F3E" w:rsidRDefault="00DB0F3E">
            <w:pPr>
              <w:spacing w:before="0" w:after="0"/>
              <w:jc w:val="left"/>
              <w:rPr>
                <w:rFonts w:ascii="Times New Roman" w:hAnsi="Times New Roman" w:cs="Times New Roman"/>
                <w:szCs w:val="20"/>
                <w:lang w:val="en-ZA" w:eastAsia="en-ZA"/>
              </w:rPr>
            </w:pPr>
          </w:p>
        </w:tc>
      </w:tr>
      <w:tr w:rsidR="00DB0F3E" w14:paraId="1DFA542C" w14:textId="77777777" w:rsidTr="00DB0F3E">
        <w:tc>
          <w:tcPr>
            <w:tcW w:w="9685" w:type="dxa"/>
            <w:tcBorders>
              <w:top w:val="single" w:sz="4" w:space="0" w:color="auto"/>
              <w:left w:val="single" w:sz="4" w:space="0" w:color="auto"/>
              <w:bottom w:val="single" w:sz="4" w:space="0" w:color="auto"/>
              <w:right w:val="single" w:sz="4" w:space="0" w:color="auto"/>
            </w:tcBorders>
          </w:tcPr>
          <w:p w14:paraId="28A6B1A8" w14:textId="77777777" w:rsidR="00DB0F3E" w:rsidRDefault="00DB0F3E">
            <w:pPr>
              <w:pStyle w:val="Notes"/>
            </w:pPr>
          </w:p>
        </w:tc>
      </w:tr>
    </w:tbl>
    <w:p w14:paraId="277BE32B" w14:textId="77777777" w:rsidR="00DB0F3E" w:rsidRDefault="00DB0F3E" w:rsidP="00DB0F3E">
      <w:pPr>
        <w:pStyle w:val="LCNormal"/>
        <w:rPr>
          <w:sz w:val="22"/>
        </w:rPr>
      </w:pPr>
      <w:r>
        <w:t>What is the purpose of an explanatory dictionary?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1F9557C5" w14:textId="77777777" w:rsidTr="00DB0F3E">
        <w:tc>
          <w:tcPr>
            <w:tcW w:w="9685" w:type="dxa"/>
            <w:tcBorders>
              <w:top w:val="single" w:sz="4" w:space="0" w:color="auto"/>
              <w:left w:val="single" w:sz="4" w:space="0" w:color="auto"/>
              <w:bottom w:val="single" w:sz="4" w:space="0" w:color="auto"/>
              <w:right w:val="single" w:sz="4" w:space="0" w:color="auto"/>
            </w:tcBorders>
            <w:hideMark/>
          </w:tcPr>
          <w:p w14:paraId="56C6B186" w14:textId="77777777" w:rsidR="00DB0F3E" w:rsidRDefault="00DB0F3E">
            <w:pPr>
              <w:spacing w:before="0" w:after="0"/>
              <w:jc w:val="left"/>
              <w:rPr>
                <w:rFonts w:ascii="Times New Roman" w:hAnsi="Times New Roman" w:cs="Times New Roman"/>
                <w:szCs w:val="20"/>
                <w:lang w:val="en-ZA" w:eastAsia="en-ZA"/>
              </w:rPr>
            </w:pPr>
          </w:p>
        </w:tc>
      </w:tr>
      <w:tr w:rsidR="00DB0F3E" w14:paraId="35DE6A15" w14:textId="77777777" w:rsidTr="00DB0F3E">
        <w:tc>
          <w:tcPr>
            <w:tcW w:w="9685" w:type="dxa"/>
            <w:tcBorders>
              <w:top w:val="single" w:sz="4" w:space="0" w:color="auto"/>
              <w:left w:val="single" w:sz="4" w:space="0" w:color="auto"/>
              <w:bottom w:val="single" w:sz="4" w:space="0" w:color="auto"/>
              <w:right w:val="single" w:sz="4" w:space="0" w:color="auto"/>
            </w:tcBorders>
          </w:tcPr>
          <w:p w14:paraId="3F54DE3C" w14:textId="77777777" w:rsidR="00DB0F3E" w:rsidRDefault="00DB0F3E">
            <w:pPr>
              <w:pStyle w:val="Notes"/>
            </w:pPr>
          </w:p>
        </w:tc>
      </w:tr>
    </w:tbl>
    <w:p w14:paraId="309869A4" w14:textId="77777777" w:rsidR="00DB0F3E" w:rsidRDefault="00DB0F3E" w:rsidP="00DB0F3E">
      <w:pPr>
        <w:pStyle w:val="LCNormal"/>
        <w:rPr>
          <w:sz w:val="22"/>
        </w:rPr>
      </w:pPr>
      <w:r>
        <w:t>What is the purpose of a thesaurus?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0A3842DE" w14:textId="77777777" w:rsidTr="00DB0F3E">
        <w:tc>
          <w:tcPr>
            <w:tcW w:w="9685" w:type="dxa"/>
            <w:tcBorders>
              <w:top w:val="single" w:sz="4" w:space="0" w:color="auto"/>
              <w:left w:val="single" w:sz="4" w:space="0" w:color="auto"/>
              <w:bottom w:val="single" w:sz="4" w:space="0" w:color="auto"/>
              <w:right w:val="single" w:sz="4" w:space="0" w:color="auto"/>
            </w:tcBorders>
            <w:hideMark/>
          </w:tcPr>
          <w:p w14:paraId="62199364" w14:textId="77777777" w:rsidR="00DB0F3E" w:rsidRDefault="00DB0F3E">
            <w:pPr>
              <w:spacing w:before="0" w:after="0"/>
              <w:jc w:val="left"/>
              <w:rPr>
                <w:rFonts w:ascii="Times New Roman" w:hAnsi="Times New Roman" w:cs="Times New Roman"/>
                <w:szCs w:val="20"/>
                <w:lang w:val="en-ZA" w:eastAsia="en-ZA"/>
              </w:rPr>
            </w:pPr>
          </w:p>
        </w:tc>
      </w:tr>
      <w:tr w:rsidR="00DB0F3E" w14:paraId="1821C254" w14:textId="77777777" w:rsidTr="00DB0F3E">
        <w:tc>
          <w:tcPr>
            <w:tcW w:w="9685" w:type="dxa"/>
            <w:tcBorders>
              <w:top w:val="single" w:sz="4" w:space="0" w:color="auto"/>
              <w:left w:val="single" w:sz="4" w:space="0" w:color="auto"/>
              <w:bottom w:val="single" w:sz="4" w:space="0" w:color="auto"/>
              <w:right w:val="single" w:sz="4" w:space="0" w:color="auto"/>
            </w:tcBorders>
          </w:tcPr>
          <w:p w14:paraId="2B69E277" w14:textId="77777777" w:rsidR="00DB0F3E" w:rsidRDefault="00DB0F3E">
            <w:pPr>
              <w:pStyle w:val="Notes"/>
            </w:pPr>
          </w:p>
        </w:tc>
      </w:tr>
    </w:tbl>
    <w:p w14:paraId="6228D4D9" w14:textId="77777777" w:rsidR="00DB0F3E" w:rsidRDefault="00DB0F3E" w:rsidP="00DB0F3E">
      <w:pPr>
        <w:pStyle w:val="LCNormal"/>
        <w:rPr>
          <w:sz w:val="22"/>
        </w:rPr>
      </w:pPr>
      <w:r>
        <w:t>What is the purpose of an instruction manual?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1CEE06B5" w14:textId="77777777" w:rsidTr="00DB0F3E">
        <w:tc>
          <w:tcPr>
            <w:tcW w:w="9685" w:type="dxa"/>
            <w:tcBorders>
              <w:top w:val="single" w:sz="4" w:space="0" w:color="auto"/>
              <w:left w:val="single" w:sz="4" w:space="0" w:color="auto"/>
              <w:bottom w:val="single" w:sz="4" w:space="0" w:color="auto"/>
              <w:right w:val="single" w:sz="4" w:space="0" w:color="auto"/>
            </w:tcBorders>
            <w:hideMark/>
          </w:tcPr>
          <w:p w14:paraId="537A7BD9" w14:textId="77777777" w:rsidR="00DB0F3E" w:rsidRDefault="00DB0F3E">
            <w:pPr>
              <w:spacing w:before="0" w:after="0"/>
              <w:jc w:val="left"/>
              <w:rPr>
                <w:rFonts w:ascii="Times New Roman" w:hAnsi="Times New Roman" w:cs="Times New Roman"/>
                <w:szCs w:val="20"/>
                <w:lang w:val="en-ZA" w:eastAsia="en-ZA"/>
              </w:rPr>
            </w:pPr>
          </w:p>
        </w:tc>
      </w:tr>
      <w:tr w:rsidR="00DB0F3E" w14:paraId="4C94CD17" w14:textId="77777777" w:rsidTr="00DB0F3E">
        <w:tc>
          <w:tcPr>
            <w:tcW w:w="9685" w:type="dxa"/>
            <w:tcBorders>
              <w:top w:val="single" w:sz="4" w:space="0" w:color="auto"/>
              <w:left w:val="single" w:sz="4" w:space="0" w:color="auto"/>
              <w:bottom w:val="single" w:sz="4" w:space="0" w:color="auto"/>
              <w:right w:val="single" w:sz="4" w:space="0" w:color="auto"/>
            </w:tcBorders>
          </w:tcPr>
          <w:p w14:paraId="7283FD2E" w14:textId="77777777" w:rsidR="00DB0F3E" w:rsidRDefault="00DB0F3E">
            <w:pPr>
              <w:pStyle w:val="Notes"/>
            </w:pPr>
          </w:p>
        </w:tc>
      </w:tr>
    </w:tbl>
    <w:p w14:paraId="038CBD1B" w14:textId="77777777" w:rsidR="00DB0F3E" w:rsidRDefault="00DB0F3E" w:rsidP="00DB0F3E">
      <w:pPr>
        <w:pStyle w:val="LCNormal"/>
        <w:rPr>
          <w:sz w:val="22"/>
        </w:rPr>
      </w:pPr>
      <w:r>
        <w:t>What is the purpose of an encyclopaedia?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218A9EF1" w14:textId="77777777" w:rsidTr="00DB0F3E">
        <w:tc>
          <w:tcPr>
            <w:tcW w:w="9685" w:type="dxa"/>
            <w:tcBorders>
              <w:top w:val="single" w:sz="4" w:space="0" w:color="auto"/>
              <w:left w:val="single" w:sz="4" w:space="0" w:color="auto"/>
              <w:bottom w:val="single" w:sz="4" w:space="0" w:color="auto"/>
              <w:right w:val="single" w:sz="4" w:space="0" w:color="auto"/>
            </w:tcBorders>
            <w:hideMark/>
          </w:tcPr>
          <w:p w14:paraId="493F6ECE" w14:textId="77777777" w:rsidR="00DB0F3E" w:rsidRDefault="00DB0F3E">
            <w:pPr>
              <w:spacing w:before="0" w:after="0"/>
              <w:jc w:val="left"/>
              <w:rPr>
                <w:rFonts w:ascii="Times New Roman" w:hAnsi="Times New Roman" w:cs="Times New Roman"/>
                <w:szCs w:val="20"/>
                <w:lang w:val="en-ZA" w:eastAsia="en-ZA"/>
              </w:rPr>
            </w:pPr>
          </w:p>
        </w:tc>
      </w:tr>
      <w:tr w:rsidR="00DB0F3E" w14:paraId="4CFD8EAB" w14:textId="77777777" w:rsidTr="00DB0F3E">
        <w:tc>
          <w:tcPr>
            <w:tcW w:w="9685" w:type="dxa"/>
            <w:tcBorders>
              <w:top w:val="single" w:sz="4" w:space="0" w:color="auto"/>
              <w:left w:val="single" w:sz="4" w:space="0" w:color="auto"/>
              <w:bottom w:val="single" w:sz="4" w:space="0" w:color="auto"/>
              <w:right w:val="single" w:sz="4" w:space="0" w:color="auto"/>
            </w:tcBorders>
          </w:tcPr>
          <w:p w14:paraId="5E004FAD" w14:textId="77777777" w:rsidR="00DB0F3E" w:rsidRDefault="00DB0F3E">
            <w:pPr>
              <w:pStyle w:val="Notes"/>
            </w:pPr>
          </w:p>
        </w:tc>
      </w:tr>
    </w:tbl>
    <w:p w14:paraId="36570266" w14:textId="77777777" w:rsidR="00DB0F3E" w:rsidRDefault="00DB0F3E" w:rsidP="00DB0F3E">
      <w:pPr>
        <w:pStyle w:val="LCNormal"/>
        <w:rPr>
          <w:sz w:val="22"/>
        </w:rPr>
      </w:pPr>
      <w:r>
        <w:t>Is the Internet a source of information?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05B9D4D1" w14:textId="77777777" w:rsidTr="00DB0F3E">
        <w:tc>
          <w:tcPr>
            <w:tcW w:w="9685" w:type="dxa"/>
            <w:tcBorders>
              <w:top w:val="single" w:sz="4" w:space="0" w:color="auto"/>
              <w:left w:val="single" w:sz="4" w:space="0" w:color="auto"/>
              <w:bottom w:val="single" w:sz="4" w:space="0" w:color="auto"/>
              <w:right w:val="single" w:sz="4" w:space="0" w:color="auto"/>
            </w:tcBorders>
            <w:hideMark/>
          </w:tcPr>
          <w:p w14:paraId="4303D972" w14:textId="77777777" w:rsidR="00DB0F3E" w:rsidRDefault="00DB0F3E">
            <w:pPr>
              <w:spacing w:before="0" w:after="0"/>
              <w:jc w:val="left"/>
              <w:rPr>
                <w:rFonts w:ascii="Times New Roman" w:hAnsi="Times New Roman" w:cs="Times New Roman"/>
                <w:szCs w:val="20"/>
                <w:lang w:val="en-ZA" w:eastAsia="en-ZA"/>
              </w:rPr>
            </w:pPr>
          </w:p>
        </w:tc>
      </w:tr>
      <w:tr w:rsidR="00DB0F3E" w14:paraId="5EDC0ABE" w14:textId="77777777" w:rsidTr="00DB0F3E">
        <w:tc>
          <w:tcPr>
            <w:tcW w:w="9685" w:type="dxa"/>
            <w:tcBorders>
              <w:top w:val="single" w:sz="4" w:space="0" w:color="auto"/>
              <w:left w:val="single" w:sz="4" w:space="0" w:color="auto"/>
              <w:bottom w:val="single" w:sz="4" w:space="0" w:color="auto"/>
              <w:right w:val="single" w:sz="4" w:space="0" w:color="auto"/>
            </w:tcBorders>
          </w:tcPr>
          <w:p w14:paraId="452606B4" w14:textId="77777777" w:rsidR="00DB0F3E" w:rsidRDefault="00DB0F3E">
            <w:pPr>
              <w:pStyle w:val="Notes"/>
            </w:pPr>
          </w:p>
        </w:tc>
      </w:tr>
    </w:tbl>
    <w:p w14:paraId="3A9515AF" w14:textId="77777777" w:rsidR="00DB0F3E" w:rsidRDefault="00DB0F3E" w:rsidP="00DB0F3E">
      <w:pPr>
        <w:pStyle w:val="LCNormal"/>
        <w:rPr>
          <w:noProof/>
          <w:sz w:val="22"/>
        </w:rPr>
      </w:pPr>
    </w:p>
    <w:p w14:paraId="046D9B51" w14:textId="77777777" w:rsidR="00DB0F3E" w:rsidRDefault="00DB0F3E" w:rsidP="00DB0F3E">
      <w:pPr>
        <w:pStyle w:val="LCNormal"/>
        <w:rPr>
          <w:noProof/>
        </w:rPr>
      </w:pPr>
    </w:p>
    <w:p w14:paraId="7BEC2380" w14:textId="77777777" w:rsidR="00DB0F3E" w:rsidRDefault="00DB0F3E" w:rsidP="00DB0F3E">
      <w:pPr>
        <w:pStyle w:val="LCNormal"/>
        <w:rPr>
          <w:noProof/>
        </w:rPr>
      </w:pPr>
    </w:p>
    <w:p w14:paraId="2D1AE4BB" w14:textId="77777777" w:rsidR="00DB0F3E" w:rsidRDefault="00DB0F3E" w:rsidP="00DB0F3E">
      <w:pPr>
        <w:pStyle w:val="LCNormal"/>
        <w:rPr>
          <w:noProof/>
        </w:rPr>
      </w:pPr>
      <w:r>
        <w:rPr>
          <w:noProof/>
        </w:rPr>
        <w:br w:type="page"/>
        <w:t>This is a group activity</w:t>
      </w:r>
    </w:p>
    <w:p w14:paraId="7BC59DE4" w14:textId="77777777" w:rsidR="00DB0F3E" w:rsidRDefault="00DB0F3E" w:rsidP="00DB0F3E">
      <w:r>
        <w:t>In a group, discuss how you would go about preparing the following dish:</w:t>
      </w:r>
    </w:p>
    <w:p w14:paraId="67472A5D" w14:textId="77777777" w:rsidR="00DB0F3E" w:rsidRDefault="00DB0F3E" w:rsidP="00DB0F3E">
      <w:r>
        <w:rPr>
          <w:noProof/>
          <w:lang w:val="en-ZA" w:eastAsia="en-ZA"/>
        </w:rPr>
        <w:drawing>
          <wp:anchor distT="0" distB="0" distL="114300" distR="114300" simplePos="0" relativeHeight="251690496" behindDoc="0" locked="0" layoutInCell="1" allowOverlap="1" wp14:anchorId="7831AFD4" wp14:editId="253354A0">
            <wp:simplePos x="0" y="0"/>
            <wp:positionH relativeFrom="column">
              <wp:posOffset>0</wp:posOffset>
            </wp:positionH>
            <wp:positionV relativeFrom="paragraph">
              <wp:posOffset>149860</wp:posOffset>
            </wp:positionV>
            <wp:extent cx="4078605" cy="5829300"/>
            <wp:effectExtent l="0" t="0" r="0" b="0"/>
            <wp:wrapSquare wrapText="bothSides"/>
            <wp:docPr id="86" name="Picture 86" descr="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5" descr="recipe"/>
                    <pic:cNvPicPr>
                      <a:picLocks noChangeAspect="1" noChangeArrowheads="1"/>
                    </pic:cNvPicPr>
                  </pic:nvPicPr>
                  <pic:blipFill>
                    <a:blip r:embed="rId102" cstate="print">
                      <a:extLst>
                        <a:ext uri="{28A0092B-C50C-407E-A947-70E740481C1C}">
                          <a14:useLocalDpi xmlns:a14="http://schemas.microsoft.com/office/drawing/2010/main" val="0"/>
                        </a:ext>
                      </a:extLst>
                    </a:blip>
                    <a:srcRect t="3922" b="3922"/>
                    <a:stretch>
                      <a:fillRect/>
                    </a:stretch>
                  </pic:blipFill>
                  <pic:spPr bwMode="auto">
                    <a:xfrm>
                      <a:off x="0" y="0"/>
                      <a:ext cx="4078605" cy="5829300"/>
                    </a:xfrm>
                    <a:prstGeom prst="rect">
                      <a:avLst/>
                    </a:prstGeom>
                    <a:noFill/>
                  </pic:spPr>
                </pic:pic>
              </a:graphicData>
            </a:graphic>
            <wp14:sizeRelH relativeFrom="page">
              <wp14:pctWidth>0</wp14:pctWidth>
            </wp14:sizeRelH>
            <wp14:sizeRelV relativeFrom="page">
              <wp14:pctHeight>0</wp14:pctHeight>
            </wp14:sizeRelV>
          </wp:anchor>
        </w:drawing>
      </w:r>
    </w:p>
    <w:p w14:paraId="3031196A" w14:textId="77777777" w:rsidR="00DB0F3E" w:rsidRDefault="00DB0F3E" w:rsidP="00DB0F3E"/>
    <w:p w14:paraId="66A8B300" w14:textId="77777777" w:rsidR="00DB0F3E" w:rsidRDefault="00DB0F3E" w:rsidP="00DB0F3E"/>
    <w:p w14:paraId="70E7E961" w14:textId="77777777" w:rsidR="00DB0F3E" w:rsidRDefault="00DB0F3E" w:rsidP="00DB0F3E"/>
    <w:p w14:paraId="0BF11B0A" w14:textId="77777777" w:rsidR="00DB0F3E" w:rsidRDefault="00DB0F3E" w:rsidP="00DB0F3E"/>
    <w:p w14:paraId="3BA6F838" w14:textId="77777777" w:rsidR="00DB0F3E" w:rsidRDefault="00DB0F3E" w:rsidP="00DB0F3E"/>
    <w:p w14:paraId="0F8D4EEB" w14:textId="77777777" w:rsidR="00DB0F3E" w:rsidRDefault="00DB0F3E" w:rsidP="00DB0F3E"/>
    <w:p w14:paraId="3B19474B" w14:textId="77777777" w:rsidR="00DB0F3E" w:rsidRDefault="00DB0F3E" w:rsidP="00DB0F3E"/>
    <w:p w14:paraId="53D0CB62" w14:textId="77777777" w:rsidR="00DB0F3E" w:rsidRDefault="00DB0F3E" w:rsidP="00DB0F3E"/>
    <w:p w14:paraId="0C173EDA" w14:textId="77777777" w:rsidR="00DB0F3E" w:rsidRDefault="00DB0F3E" w:rsidP="00DB0F3E"/>
    <w:p w14:paraId="72D2F946" w14:textId="77777777" w:rsidR="00DB0F3E" w:rsidRDefault="00DB0F3E" w:rsidP="00DB0F3E"/>
    <w:p w14:paraId="22B1E898" w14:textId="77777777" w:rsidR="00DB0F3E" w:rsidRDefault="00DB0F3E" w:rsidP="00DB0F3E"/>
    <w:p w14:paraId="1E34D3EE" w14:textId="77777777" w:rsidR="00DB0F3E" w:rsidRDefault="00DB0F3E" w:rsidP="00DB0F3E"/>
    <w:p w14:paraId="6BB31A97" w14:textId="77777777" w:rsidR="00DB0F3E" w:rsidRDefault="00DB0F3E" w:rsidP="00DB0F3E"/>
    <w:p w14:paraId="510FF77C" w14:textId="77777777" w:rsidR="00DB0F3E" w:rsidRDefault="00DB0F3E" w:rsidP="00DB0F3E"/>
    <w:p w14:paraId="6C9627C9" w14:textId="77777777" w:rsidR="00DB0F3E" w:rsidRDefault="00DB0F3E" w:rsidP="00DB0F3E"/>
    <w:p w14:paraId="57813EC2" w14:textId="77777777" w:rsidR="00DB0F3E" w:rsidRDefault="00DB0F3E" w:rsidP="00DB0F3E"/>
    <w:p w14:paraId="14517252" w14:textId="77777777" w:rsidR="00DB0F3E" w:rsidRDefault="00DB0F3E" w:rsidP="00DB0F3E"/>
    <w:p w14:paraId="139B5F1A" w14:textId="77777777" w:rsidR="00DB0F3E" w:rsidRDefault="00DB0F3E" w:rsidP="00DB0F3E"/>
    <w:p w14:paraId="4A9C1B79" w14:textId="77777777" w:rsidR="00DB0F3E" w:rsidRDefault="00DB0F3E" w:rsidP="00DB0F3E"/>
    <w:p w14:paraId="61D6BF2E" w14:textId="77777777" w:rsidR="00DB0F3E" w:rsidRDefault="00DB0F3E" w:rsidP="00DB0F3E"/>
    <w:p w14:paraId="067139D5" w14:textId="77777777" w:rsidR="00DB0F3E" w:rsidRDefault="00DB0F3E" w:rsidP="00DB0F3E"/>
    <w:p w14:paraId="40C445FE" w14:textId="77777777" w:rsidR="00DB0F3E" w:rsidRDefault="00DB0F3E" w:rsidP="00DB0F3E"/>
    <w:p w14:paraId="44BE0228" w14:textId="77777777" w:rsidR="00DB0F3E" w:rsidRDefault="00DB0F3E" w:rsidP="00DB0F3E"/>
    <w:p w14:paraId="48658D0D" w14:textId="77777777" w:rsidR="00DB0F3E" w:rsidRDefault="00DB0F3E" w:rsidP="00DB0F3E"/>
    <w:p w14:paraId="7AE1015D" w14:textId="77777777" w:rsidR="00DB0F3E" w:rsidRDefault="00DB0F3E" w:rsidP="00DB0F3E"/>
    <w:p w14:paraId="24FE3E3B" w14:textId="77777777" w:rsidR="00DB0F3E" w:rsidRDefault="00DB0F3E" w:rsidP="00DB0F3E"/>
    <w:p w14:paraId="48A61135" w14:textId="77777777" w:rsidR="00DB0F3E" w:rsidRDefault="00DB0F3E" w:rsidP="00DB0F3E"/>
    <w:p w14:paraId="25EF0BCD" w14:textId="77777777" w:rsidR="00DB0F3E" w:rsidRDefault="00DB0F3E" w:rsidP="00DB0F3E"/>
    <w:p w14:paraId="5EA48060" w14:textId="77777777" w:rsidR="00DB0F3E" w:rsidRDefault="00DB0F3E" w:rsidP="00DB0F3E">
      <w:r>
        <w:br w:type="page"/>
      </w:r>
      <w:r>
        <w:rPr>
          <w:noProof/>
          <w:lang w:val="en-ZA" w:eastAsia="en-ZA"/>
        </w:rPr>
        <w:drawing>
          <wp:anchor distT="0" distB="0" distL="114300" distR="114300" simplePos="0" relativeHeight="251691520" behindDoc="0" locked="0" layoutInCell="1" allowOverlap="1" wp14:anchorId="3D42344C" wp14:editId="2FDD2DF6">
            <wp:simplePos x="0" y="0"/>
            <wp:positionH relativeFrom="column">
              <wp:posOffset>-279400</wp:posOffset>
            </wp:positionH>
            <wp:positionV relativeFrom="paragraph">
              <wp:posOffset>300355</wp:posOffset>
            </wp:positionV>
            <wp:extent cx="6496050" cy="2134235"/>
            <wp:effectExtent l="0" t="0" r="0" b="0"/>
            <wp:wrapSquare wrapText="bothSides"/>
            <wp:docPr id="85" name="Picture 85" descr="recip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3" descr="recipe 2"/>
                    <pic:cNvPicPr>
                      <a:picLocks noChangeAspect="1" noChangeArrowheads="1"/>
                    </pic:cNvPicPr>
                  </pic:nvPicPr>
                  <pic:blipFill>
                    <a:blip r:embed="rId103" cstate="print">
                      <a:extLst>
                        <a:ext uri="{28A0092B-C50C-407E-A947-70E740481C1C}">
                          <a14:useLocalDpi xmlns:a14="http://schemas.microsoft.com/office/drawing/2010/main" val="0"/>
                        </a:ext>
                      </a:extLst>
                    </a:blip>
                    <a:srcRect l="2132" r="4070"/>
                    <a:stretch>
                      <a:fillRect/>
                    </a:stretch>
                  </pic:blipFill>
                  <pic:spPr bwMode="auto">
                    <a:xfrm>
                      <a:off x="0" y="0"/>
                      <a:ext cx="6496050" cy="2134235"/>
                    </a:xfrm>
                    <a:prstGeom prst="rect">
                      <a:avLst/>
                    </a:prstGeom>
                    <a:noFill/>
                  </pic:spPr>
                </pic:pic>
              </a:graphicData>
            </a:graphic>
            <wp14:sizeRelH relativeFrom="page">
              <wp14:pctWidth>0</wp14:pctWidth>
            </wp14:sizeRelH>
            <wp14:sizeRelV relativeFrom="page">
              <wp14:pctHeight>0</wp14:pctHeight>
            </wp14:sizeRelV>
          </wp:anchor>
        </w:drawing>
      </w:r>
    </w:p>
    <w:p w14:paraId="67DDD8F6" w14:textId="77777777" w:rsidR="00DB0F3E" w:rsidRDefault="00DB0F3E" w:rsidP="00DB0F3E">
      <w:pPr>
        <w:rPr>
          <w:rFonts w:cs="Times New Roman"/>
          <w:highlight w:val="green"/>
        </w:rPr>
      </w:pPr>
    </w:p>
    <w:p w14:paraId="44D93966" w14:textId="77777777" w:rsidR="00DB0F3E" w:rsidRDefault="00DB0F3E" w:rsidP="00DB0F3E">
      <w:pPr>
        <w:pStyle w:val="LCNormal"/>
        <w:rPr>
          <w:noProof/>
        </w:rPr>
      </w:pPr>
      <w:r>
        <w:rPr>
          <w:noProof/>
        </w:rPr>
        <w:t>On the map, find the corner of Harrison and Commissioner Streets</w:t>
      </w:r>
    </w:p>
    <w:p w14:paraId="5C7BC456" w14:textId="77777777" w:rsidR="00DB0F3E" w:rsidRDefault="00DB0F3E" w:rsidP="00DB0F3E">
      <w:r>
        <w:rPr>
          <w:noProof/>
          <w:lang w:val="en-ZA" w:eastAsia="en-ZA"/>
        </w:rPr>
        <w:drawing>
          <wp:anchor distT="0" distB="0" distL="114300" distR="114300" simplePos="0" relativeHeight="251721216" behindDoc="0" locked="0" layoutInCell="1" allowOverlap="1" wp14:anchorId="533914DA" wp14:editId="4FE1CAE8">
            <wp:simplePos x="0" y="0"/>
            <wp:positionH relativeFrom="column">
              <wp:posOffset>-237490</wp:posOffset>
            </wp:positionH>
            <wp:positionV relativeFrom="paragraph">
              <wp:posOffset>36195</wp:posOffset>
            </wp:positionV>
            <wp:extent cx="6216650" cy="5670550"/>
            <wp:effectExtent l="0" t="0" r="0" b="6350"/>
            <wp:wrapSquare wrapText="bothSides"/>
            <wp:docPr id="84" name="Picture 84" desc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2" descr="map"/>
                    <pic:cNvPicPr>
                      <a:picLocks noChangeAspect="1" noChangeArrowheads="1"/>
                    </pic:cNvPicPr>
                  </pic:nvPicPr>
                  <pic:blipFill>
                    <a:blip r:embed="rId104">
                      <a:extLst>
                        <a:ext uri="{28A0092B-C50C-407E-A947-70E740481C1C}">
                          <a14:useLocalDpi xmlns:a14="http://schemas.microsoft.com/office/drawing/2010/main" val="0"/>
                        </a:ext>
                      </a:extLst>
                    </a:blip>
                    <a:srcRect l="19223"/>
                    <a:stretch>
                      <a:fillRect/>
                    </a:stretch>
                  </pic:blipFill>
                  <pic:spPr bwMode="auto">
                    <a:xfrm>
                      <a:off x="0" y="0"/>
                      <a:ext cx="6216650" cy="5670550"/>
                    </a:xfrm>
                    <a:prstGeom prst="rect">
                      <a:avLst/>
                    </a:prstGeom>
                    <a:noFill/>
                  </pic:spPr>
                </pic:pic>
              </a:graphicData>
            </a:graphic>
            <wp14:sizeRelH relativeFrom="page">
              <wp14:pctWidth>0</wp14:pctWidth>
            </wp14:sizeRelH>
            <wp14:sizeRelV relativeFrom="page">
              <wp14:pctHeight>0</wp14:pctHeight>
            </wp14:sizeRelV>
          </wp:anchor>
        </w:drawing>
      </w:r>
    </w:p>
    <w:p w14:paraId="1327FF9F" w14:textId="77777777" w:rsidR="00DB0F3E" w:rsidRDefault="00DB0F3E" w:rsidP="00DB0F3E"/>
    <w:p w14:paraId="00862B37" w14:textId="77777777" w:rsidR="00DB0F3E" w:rsidRDefault="00DB0F3E" w:rsidP="00DB0F3E">
      <w:pPr>
        <w:spacing w:before="0" w:after="0"/>
        <w:rPr>
          <w:rFonts w:cs="Times New Roman"/>
          <w:noProof/>
        </w:rPr>
      </w:pPr>
      <w:r>
        <w:rPr>
          <w:noProof/>
        </w:rPr>
        <w:br w:type="page"/>
      </w:r>
    </w:p>
    <w:p w14:paraId="36349627" w14:textId="77777777" w:rsidR="00DB0F3E" w:rsidRDefault="00DB0F3E" w:rsidP="00DB0F3E">
      <w:pPr>
        <w:pStyle w:val="LCNormal"/>
        <w:rPr>
          <w:noProof/>
        </w:rPr>
      </w:pPr>
      <w:r>
        <w:rPr>
          <w:noProof/>
        </w:rPr>
        <w:t>Following is an example of a form to apply for a banking account.  In groups, discuss the form to identify which part of the forms have to be completed for an individual account. Then complete the form</w:t>
      </w:r>
    </w:p>
    <w:p w14:paraId="1A71205A" w14:textId="77777777" w:rsidR="00DB0F3E" w:rsidRDefault="00DB0F3E" w:rsidP="00DB0F3E">
      <w:pPr>
        <w:rPr>
          <w:sz w:val="36"/>
          <w:szCs w:val="36"/>
        </w:rPr>
      </w:pPr>
      <w:r>
        <w:rPr>
          <w:sz w:val="36"/>
          <w:szCs w:val="36"/>
        </w:rPr>
        <w:t>Your Bank</w:t>
      </w:r>
    </w:p>
    <w:p w14:paraId="00F2D4E5" w14:textId="77777777" w:rsidR="00DB0F3E" w:rsidRDefault="00DB0F3E" w:rsidP="00DB0F3E">
      <w:pPr>
        <w:spacing w:line="300" w:lineRule="auto"/>
        <w:rPr>
          <w:sz w:val="16"/>
        </w:rPr>
      </w:pPr>
      <w:r>
        <w:rPr>
          <w:sz w:val="16"/>
        </w:rPr>
        <w:t>Your Bank Limited, Reg No 1999/00789/09</w:t>
      </w:r>
    </w:p>
    <w:p w14:paraId="7EDE1181" w14:textId="77777777" w:rsidR="00DB0F3E" w:rsidRDefault="00DB0F3E" w:rsidP="00DB0F3E">
      <w:pPr>
        <w:spacing w:line="300" w:lineRule="auto"/>
        <w:ind w:right="-550"/>
        <w:rPr>
          <w:b/>
          <w:bCs/>
          <w:sz w:val="22"/>
          <w:u w:val="single"/>
        </w:rPr>
      </w:pP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p>
    <w:tbl>
      <w:tblPr>
        <w:tblW w:w="0" w:type="auto"/>
        <w:tblLook w:val="04A0" w:firstRow="1" w:lastRow="0" w:firstColumn="1" w:lastColumn="0" w:noHBand="0" w:noVBand="1"/>
      </w:tblPr>
      <w:tblGrid>
        <w:gridCol w:w="5409"/>
        <w:gridCol w:w="342"/>
      </w:tblGrid>
      <w:tr w:rsidR="00DB0F3E" w14:paraId="7721A2F2" w14:textId="77777777" w:rsidTr="00DB0F3E">
        <w:trPr>
          <w:cantSplit/>
        </w:trPr>
        <w:tc>
          <w:tcPr>
            <w:tcW w:w="5409" w:type="dxa"/>
            <w:tcBorders>
              <w:top w:val="nil"/>
              <w:left w:val="nil"/>
              <w:bottom w:val="nil"/>
              <w:right w:val="single" w:sz="4" w:space="0" w:color="auto"/>
            </w:tcBorders>
            <w:hideMark/>
          </w:tcPr>
          <w:p w14:paraId="28528A89" w14:textId="77777777" w:rsidR="00DB0F3E" w:rsidRDefault="00DB0F3E" w:rsidP="00BA7A58">
            <w:pPr>
              <w:numPr>
                <w:ilvl w:val="0"/>
                <w:numId w:val="58"/>
              </w:numPr>
              <w:spacing w:before="40" w:after="40"/>
              <w:ind w:right="-547"/>
              <w:jc w:val="left"/>
            </w:pPr>
            <w:r>
              <w:t>INDIVIDUAL/SOLE TRADER CLIENT RECORD</w:t>
            </w:r>
          </w:p>
        </w:tc>
        <w:tc>
          <w:tcPr>
            <w:tcW w:w="342" w:type="dxa"/>
            <w:tcBorders>
              <w:top w:val="single" w:sz="4" w:space="0" w:color="auto"/>
              <w:left w:val="single" w:sz="4" w:space="0" w:color="auto"/>
              <w:bottom w:val="single" w:sz="4" w:space="0" w:color="auto"/>
              <w:right w:val="single" w:sz="4" w:space="0" w:color="auto"/>
            </w:tcBorders>
          </w:tcPr>
          <w:p w14:paraId="019974C7" w14:textId="77777777" w:rsidR="00DB0F3E" w:rsidRDefault="00DB0F3E">
            <w:pPr>
              <w:spacing w:before="40" w:after="40"/>
              <w:ind w:right="-547"/>
            </w:pPr>
          </w:p>
        </w:tc>
      </w:tr>
    </w:tbl>
    <w:p w14:paraId="60752802" w14:textId="77777777" w:rsidR="00DB0F3E" w:rsidRDefault="00DB0F3E" w:rsidP="00DB0F3E">
      <w:pPr>
        <w:spacing w:before="40" w:after="40"/>
        <w:ind w:right="-550"/>
        <w:rPr>
          <w:sz w:val="2"/>
        </w:rPr>
      </w:pPr>
    </w:p>
    <w:p w14:paraId="098CB11E" w14:textId="77777777" w:rsidR="00DB0F3E" w:rsidRDefault="00DB0F3E" w:rsidP="00DB0F3E">
      <w:pPr>
        <w:spacing w:before="40" w:after="40"/>
        <w:ind w:right="-550"/>
        <w:rPr>
          <w:sz w:val="6"/>
        </w:rPr>
      </w:pPr>
    </w:p>
    <w:tbl>
      <w:tblPr>
        <w:tblW w:w="95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6"/>
        <w:gridCol w:w="165"/>
        <w:gridCol w:w="164"/>
        <w:gridCol w:w="356"/>
        <w:gridCol w:w="329"/>
        <w:gridCol w:w="149"/>
        <w:gridCol w:w="171"/>
        <w:gridCol w:w="468"/>
        <w:gridCol w:w="504"/>
        <w:gridCol w:w="171"/>
        <w:gridCol w:w="171"/>
        <w:gridCol w:w="398"/>
        <w:gridCol w:w="373"/>
        <w:gridCol w:w="208"/>
        <w:gridCol w:w="168"/>
        <w:gridCol w:w="156"/>
        <w:gridCol w:w="154"/>
        <w:gridCol w:w="26"/>
        <w:gridCol w:w="162"/>
        <w:gridCol w:w="128"/>
        <w:gridCol w:w="89"/>
        <w:gridCol w:w="215"/>
        <w:gridCol w:w="72"/>
        <w:gridCol w:w="231"/>
        <w:gridCol w:w="101"/>
        <w:gridCol w:w="74"/>
        <w:gridCol w:w="83"/>
        <w:gridCol w:w="46"/>
        <w:gridCol w:w="120"/>
        <w:gridCol w:w="184"/>
        <w:gridCol w:w="63"/>
        <w:gridCol w:w="77"/>
        <w:gridCol w:w="82"/>
        <w:gridCol w:w="131"/>
        <w:gridCol w:w="211"/>
        <w:gridCol w:w="157"/>
        <w:gridCol w:w="228"/>
        <w:gridCol w:w="104"/>
        <w:gridCol w:w="54"/>
        <w:gridCol w:w="173"/>
        <w:gridCol w:w="74"/>
        <w:gridCol w:w="268"/>
        <w:gridCol w:w="44"/>
        <w:gridCol w:w="297"/>
        <w:gridCol w:w="15"/>
        <w:gridCol w:w="333"/>
      </w:tblGrid>
      <w:tr w:rsidR="00DB0F3E" w14:paraId="6AB3BA00" w14:textId="77777777" w:rsidTr="00DB0F3E">
        <w:tc>
          <w:tcPr>
            <w:tcW w:w="9513" w:type="dxa"/>
            <w:gridSpan w:val="46"/>
            <w:tcBorders>
              <w:top w:val="single" w:sz="4" w:space="0" w:color="auto"/>
              <w:left w:val="single" w:sz="4" w:space="0" w:color="auto"/>
              <w:bottom w:val="single" w:sz="4" w:space="0" w:color="auto"/>
              <w:right w:val="single" w:sz="4" w:space="0" w:color="auto"/>
            </w:tcBorders>
            <w:hideMark/>
          </w:tcPr>
          <w:p w14:paraId="75737DF3" w14:textId="77777777" w:rsidR="00DB0F3E" w:rsidRDefault="00DB0F3E" w:rsidP="00BA7A58">
            <w:pPr>
              <w:numPr>
                <w:ilvl w:val="1"/>
                <w:numId w:val="58"/>
              </w:numPr>
              <w:spacing w:before="40" w:after="40"/>
              <w:ind w:right="-547"/>
              <w:jc w:val="left"/>
              <w:rPr>
                <w:sz w:val="22"/>
              </w:rPr>
            </w:pPr>
            <w:r>
              <w:rPr>
                <w:b/>
                <w:bCs/>
              </w:rPr>
              <w:t>INDIVIDUAL/SOLE TRADER CLIENT RECORD</w:t>
            </w:r>
          </w:p>
        </w:tc>
      </w:tr>
      <w:tr w:rsidR="00DB0F3E" w14:paraId="1A6AA47F" w14:textId="77777777" w:rsidTr="00DB0F3E">
        <w:tc>
          <w:tcPr>
            <w:tcW w:w="9513" w:type="dxa"/>
            <w:gridSpan w:val="46"/>
            <w:tcBorders>
              <w:top w:val="single" w:sz="4" w:space="0" w:color="auto"/>
              <w:left w:val="single" w:sz="4" w:space="0" w:color="auto"/>
              <w:bottom w:val="single" w:sz="4" w:space="0" w:color="auto"/>
              <w:right w:val="single" w:sz="4" w:space="0" w:color="auto"/>
            </w:tcBorders>
            <w:hideMark/>
          </w:tcPr>
          <w:p w14:paraId="0BF39368" w14:textId="77777777" w:rsidR="00DB0F3E" w:rsidRDefault="00DB0F3E">
            <w:pPr>
              <w:spacing w:before="40" w:after="40"/>
              <w:ind w:left="1037" w:right="-547" w:hanging="691"/>
              <w:rPr>
                <w:b/>
                <w:bCs/>
              </w:rPr>
            </w:pPr>
            <w:r>
              <w:rPr>
                <w:b/>
                <w:bCs/>
              </w:rPr>
              <w:t>1.1</w:t>
            </w:r>
            <w:r>
              <w:rPr>
                <w:b/>
                <w:bCs/>
              </w:rPr>
              <w:tab/>
              <w:t>PERSONAL DETAILS OF APPLICANT</w:t>
            </w:r>
          </w:p>
        </w:tc>
      </w:tr>
      <w:tr w:rsidR="00DB0F3E" w14:paraId="0C8F0D0F" w14:textId="77777777" w:rsidTr="00DB0F3E">
        <w:trPr>
          <w:cantSplit/>
        </w:trPr>
        <w:tc>
          <w:tcPr>
            <w:tcW w:w="1629" w:type="dxa"/>
            <w:tcBorders>
              <w:top w:val="single" w:sz="4" w:space="0" w:color="auto"/>
              <w:left w:val="single" w:sz="4" w:space="0" w:color="auto"/>
              <w:bottom w:val="single" w:sz="4" w:space="0" w:color="auto"/>
              <w:right w:val="single" w:sz="4" w:space="0" w:color="auto"/>
            </w:tcBorders>
            <w:vAlign w:val="center"/>
            <w:hideMark/>
          </w:tcPr>
          <w:p w14:paraId="083559F5" w14:textId="77777777" w:rsidR="00DB0F3E" w:rsidRDefault="00DB0F3E">
            <w:pPr>
              <w:spacing w:before="40" w:after="40"/>
              <w:ind w:right="-547"/>
              <w:rPr>
                <w:sz w:val="16"/>
              </w:rPr>
            </w:pPr>
            <w:r>
              <w:rPr>
                <w:sz w:val="16"/>
              </w:rPr>
              <w:t>Surname</w:t>
            </w:r>
          </w:p>
        </w:tc>
        <w:tc>
          <w:tcPr>
            <w:tcW w:w="7884" w:type="dxa"/>
            <w:gridSpan w:val="45"/>
            <w:tcBorders>
              <w:top w:val="single" w:sz="4" w:space="0" w:color="auto"/>
              <w:left w:val="single" w:sz="4" w:space="0" w:color="auto"/>
              <w:bottom w:val="single" w:sz="4" w:space="0" w:color="auto"/>
              <w:right w:val="single" w:sz="4" w:space="0" w:color="auto"/>
            </w:tcBorders>
          </w:tcPr>
          <w:p w14:paraId="01C8B9DD" w14:textId="77777777" w:rsidR="00DB0F3E" w:rsidRDefault="00DB0F3E">
            <w:pPr>
              <w:spacing w:before="40" w:after="40"/>
              <w:ind w:right="-547"/>
              <w:rPr>
                <w:sz w:val="22"/>
              </w:rPr>
            </w:pPr>
          </w:p>
        </w:tc>
      </w:tr>
      <w:tr w:rsidR="00DB0F3E" w14:paraId="497FC918" w14:textId="77777777" w:rsidTr="00DB0F3E">
        <w:trPr>
          <w:cantSplit/>
        </w:trPr>
        <w:tc>
          <w:tcPr>
            <w:tcW w:w="1629" w:type="dxa"/>
            <w:tcBorders>
              <w:top w:val="single" w:sz="4" w:space="0" w:color="auto"/>
              <w:left w:val="single" w:sz="4" w:space="0" w:color="auto"/>
              <w:bottom w:val="single" w:sz="4" w:space="0" w:color="auto"/>
              <w:right w:val="single" w:sz="4" w:space="0" w:color="auto"/>
            </w:tcBorders>
            <w:vAlign w:val="center"/>
            <w:hideMark/>
          </w:tcPr>
          <w:p w14:paraId="66F4ADA6" w14:textId="77777777" w:rsidR="00DB0F3E" w:rsidRDefault="00DB0F3E">
            <w:pPr>
              <w:spacing w:before="40" w:after="40"/>
              <w:ind w:right="-547"/>
              <w:rPr>
                <w:sz w:val="16"/>
              </w:rPr>
            </w:pPr>
            <w:r>
              <w:rPr>
                <w:sz w:val="16"/>
              </w:rPr>
              <w:t>Full first names</w:t>
            </w:r>
          </w:p>
        </w:tc>
        <w:tc>
          <w:tcPr>
            <w:tcW w:w="5801" w:type="dxa"/>
            <w:gridSpan w:val="31"/>
            <w:tcBorders>
              <w:top w:val="single" w:sz="4" w:space="0" w:color="auto"/>
              <w:left w:val="single" w:sz="4" w:space="0" w:color="auto"/>
              <w:bottom w:val="single" w:sz="4" w:space="0" w:color="auto"/>
              <w:right w:val="single" w:sz="4" w:space="0" w:color="auto"/>
            </w:tcBorders>
          </w:tcPr>
          <w:p w14:paraId="53B6A8CA" w14:textId="77777777" w:rsidR="00DB0F3E" w:rsidRDefault="00DB0F3E">
            <w:pPr>
              <w:spacing w:before="40" w:after="40"/>
              <w:ind w:right="-547"/>
              <w:rPr>
                <w:sz w:val="22"/>
              </w:rPr>
            </w:pPr>
          </w:p>
        </w:tc>
        <w:tc>
          <w:tcPr>
            <w:tcW w:w="1034" w:type="dxa"/>
            <w:gridSpan w:val="8"/>
            <w:tcBorders>
              <w:top w:val="single" w:sz="4" w:space="0" w:color="auto"/>
              <w:left w:val="single" w:sz="4" w:space="0" w:color="auto"/>
              <w:bottom w:val="single" w:sz="4" w:space="0" w:color="auto"/>
              <w:right w:val="single" w:sz="4" w:space="0" w:color="auto"/>
            </w:tcBorders>
            <w:vAlign w:val="center"/>
            <w:hideMark/>
          </w:tcPr>
          <w:p w14:paraId="217622BA" w14:textId="77777777" w:rsidR="00DB0F3E" w:rsidRDefault="00DB0F3E">
            <w:pPr>
              <w:spacing w:before="40" w:after="40"/>
              <w:ind w:right="-547"/>
              <w:rPr>
                <w:sz w:val="16"/>
              </w:rPr>
            </w:pPr>
            <w:r>
              <w:rPr>
                <w:sz w:val="16"/>
              </w:rPr>
              <w:t>Initials</w:t>
            </w:r>
          </w:p>
        </w:tc>
        <w:tc>
          <w:tcPr>
            <w:tcW w:w="347" w:type="dxa"/>
            <w:gridSpan w:val="2"/>
            <w:tcBorders>
              <w:top w:val="single" w:sz="4" w:space="0" w:color="auto"/>
              <w:left w:val="single" w:sz="4" w:space="0" w:color="auto"/>
              <w:bottom w:val="single" w:sz="4" w:space="0" w:color="auto"/>
              <w:right w:val="single" w:sz="4" w:space="0" w:color="auto"/>
            </w:tcBorders>
          </w:tcPr>
          <w:p w14:paraId="4C1F0F23" w14:textId="77777777" w:rsidR="00DB0F3E" w:rsidRDefault="00DB0F3E">
            <w:pPr>
              <w:spacing w:before="40" w:after="40"/>
              <w:ind w:right="-547"/>
              <w:rPr>
                <w:sz w:val="22"/>
              </w:rPr>
            </w:pPr>
          </w:p>
        </w:tc>
        <w:tc>
          <w:tcPr>
            <w:tcW w:w="349" w:type="dxa"/>
            <w:gridSpan w:val="2"/>
            <w:tcBorders>
              <w:top w:val="single" w:sz="4" w:space="0" w:color="auto"/>
              <w:left w:val="single" w:sz="4" w:space="0" w:color="auto"/>
              <w:bottom w:val="single" w:sz="4" w:space="0" w:color="auto"/>
              <w:right w:val="single" w:sz="4" w:space="0" w:color="auto"/>
            </w:tcBorders>
          </w:tcPr>
          <w:p w14:paraId="5E949C30" w14:textId="77777777" w:rsidR="00DB0F3E" w:rsidRDefault="00DB0F3E">
            <w:pPr>
              <w:spacing w:before="40" w:after="40"/>
              <w:ind w:right="-547"/>
              <w:rPr>
                <w:sz w:val="22"/>
              </w:rPr>
            </w:pPr>
          </w:p>
        </w:tc>
        <w:tc>
          <w:tcPr>
            <w:tcW w:w="353" w:type="dxa"/>
            <w:gridSpan w:val="2"/>
            <w:tcBorders>
              <w:top w:val="single" w:sz="4" w:space="0" w:color="auto"/>
              <w:left w:val="single" w:sz="4" w:space="0" w:color="auto"/>
              <w:bottom w:val="single" w:sz="4" w:space="0" w:color="auto"/>
              <w:right w:val="single" w:sz="4" w:space="0" w:color="auto"/>
            </w:tcBorders>
          </w:tcPr>
          <w:p w14:paraId="0638BB8D" w14:textId="77777777" w:rsidR="00DB0F3E" w:rsidRDefault="00DB0F3E">
            <w:pPr>
              <w:spacing w:before="40" w:after="40"/>
              <w:ind w:right="-547"/>
              <w:rPr>
                <w:sz w:val="22"/>
              </w:rPr>
            </w:pPr>
          </w:p>
        </w:tc>
      </w:tr>
      <w:tr w:rsidR="00DB0F3E" w14:paraId="348F74B2" w14:textId="77777777" w:rsidTr="00DB0F3E">
        <w:trPr>
          <w:cantSplit/>
        </w:trPr>
        <w:tc>
          <w:tcPr>
            <w:tcW w:w="1629" w:type="dxa"/>
            <w:tcBorders>
              <w:top w:val="single" w:sz="4" w:space="0" w:color="auto"/>
              <w:left w:val="single" w:sz="4" w:space="0" w:color="auto"/>
              <w:bottom w:val="single" w:sz="4" w:space="0" w:color="auto"/>
              <w:right w:val="single" w:sz="4" w:space="0" w:color="auto"/>
            </w:tcBorders>
            <w:vAlign w:val="center"/>
            <w:hideMark/>
          </w:tcPr>
          <w:p w14:paraId="46527263" w14:textId="77777777" w:rsidR="00DB0F3E" w:rsidRDefault="00DB0F3E">
            <w:pPr>
              <w:spacing w:before="40" w:after="40"/>
              <w:ind w:right="-547"/>
              <w:rPr>
                <w:sz w:val="16"/>
              </w:rPr>
            </w:pPr>
            <w:r>
              <w:rPr>
                <w:sz w:val="16"/>
              </w:rPr>
              <w:t>Title (specify)</w:t>
            </w:r>
          </w:p>
        </w:tc>
        <w:tc>
          <w:tcPr>
            <w:tcW w:w="7884" w:type="dxa"/>
            <w:gridSpan w:val="45"/>
            <w:tcBorders>
              <w:top w:val="single" w:sz="4" w:space="0" w:color="auto"/>
              <w:left w:val="single" w:sz="4" w:space="0" w:color="auto"/>
              <w:bottom w:val="single" w:sz="4" w:space="0" w:color="auto"/>
              <w:right w:val="single" w:sz="4" w:space="0" w:color="auto"/>
            </w:tcBorders>
          </w:tcPr>
          <w:p w14:paraId="63FB238B" w14:textId="77777777" w:rsidR="00DB0F3E" w:rsidRDefault="00DB0F3E">
            <w:pPr>
              <w:spacing w:before="40" w:after="40"/>
              <w:ind w:right="-547"/>
              <w:rPr>
                <w:sz w:val="22"/>
              </w:rPr>
            </w:pPr>
          </w:p>
        </w:tc>
      </w:tr>
      <w:tr w:rsidR="00DB0F3E" w14:paraId="140E4DCB" w14:textId="77777777" w:rsidTr="00DB0F3E">
        <w:trPr>
          <w:cantSplit/>
        </w:trPr>
        <w:tc>
          <w:tcPr>
            <w:tcW w:w="1629" w:type="dxa"/>
            <w:tcBorders>
              <w:top w:val="single" w:sz="4" w:space="0" w:color="auto"/>
              <w:left w:val="single" w:sz="4" w:space="0" w:color="auto"/>
              <w:bottom w:val="single" w:sz="4" w:space="0" w:color="auto"/>
              <w:right w:val="single" w:sz="4" w:space="0" w:color="auto"/>
            </w:tcBorders>
            <w:vAlign w:val="center"/>
            <w:hideMark/>
          </w:tcPr>
          <w:p w14:paraId="7E7CAB66" w14:textId="77777777" w:rsidR="00DB0F3E" w:rsidRDefault="00DB0F3E">
            <w:pPr>
              <w:spacing w:before="40" w:after="40"/>
              <w:ind w:right="-547"/>
              <w:rPr>
                <w:sz w:val="16"/>
              </w:rPr>
            </w:pPr>
            <w:r>
              <w:rPr>
                <w:sz w:val="16"/>
              </w:rPr>
              <w:t>Date of birth</w:t>
            </w:r>
          </w:p>
        </w:tc>
        <w:tc>
          <w:tcPr>
            <w:tcW w:w="3920" w:type="dxa"/>
            <w:gridSpan w:val="15"/>
            <w:tcBorders>
              <w:top w:val="single" w:sz="4" w:space="0" w:color="auto"/>
              <w:left w:val="single" w:sz="4" w:space="0" w:color="auto"/>
              <w:bottom w:val="single" w:sz="4" w:space="0" w:color="auto"/>
              <w:right w:val="single" w:sz="4" w:space="0" w:color="auto"/>
            </w:tcBorders>
          </w:tcPr>
          <w:p w14:paraId="0FC866FD" w14:textId="77777777" w:rsidR="00DB0F3E" w:rsidRDefault="00DB0F3E">
            <w:pPr>
              <w:spacing w:before="40" w:after="40"/>
              <w:ind w:right="-547"/>
              <w:rPr>
                <w:sz w:val="16"/>
              </w:rPr>
            </w:pPr>
          </w:p>
        </w:tc>
        <w:tc>
          <w:tcPr>
            <w:tcW w:w="1368" w:type="dxa"/>
            <w:gridSpan w:val="11"/>
            <w:tcBorders>
              <w:top w:val="single" w:sz="4" w:space="0" w:color="auto"/>
              <w:left w:val="single" w:sz="4" w:space="0" w:color="auto"/>
              <w:bottom w:val="single" w:sz="4" w:space="0" w:color="auto"/>
              <w:right w:val="single" w:sz="4" w:space="0" w:color="auto"/>
            </w:tcBorders>
            <w:vAlign w:val="center"/>
            <w:hideMark/>
          </w:tcPr>
          <w:p w14:paraId="1623A000" w14:textId="77777777" w:rsidR="00DB0F3E" w:rsidRDefault="00DB0F3E">
            <w:pPr>
              <w:spacing w:before="40" w:after="40"/>
              <w:ind w:right="-547"/>
              <w:rPr>
                <w:sz w:val="16"/>
              </w:rPr>
            </w:pPr>
            <w:r>
              <w:rPr>
                <w:sz w:val="16"/>
              </w:rPr>
              <w:t>Gender</w:t>
            </w:r>
          </w:p>
        </w:tc>
        <w:tc>
          <w:tcPr>
            <w:tcW w:w="1368" w:type="dxa"/>
            <w:gridSpan w:val="12"/>
            <w:tcBorders>
              <w:top w:val="single" w:sz="4" w:space="0" w:color="auto"/>
              <w:left w:val="single" w:sz="4" w:space="0" w:color="auto"/>
              <w:bottom w:val="single" w:sz="4" w:space="0" w:color="auto"/>
              <w:right w:val="single" w:sz="4" w:space="0" w:color="auto"/>
            </w:tcBorders>
            <w:vAlign w:val="center"/>
            <w:hideMark/>
          </w:tcPr>
          <w:p w14:paraId="6FBDDA4B" w14:textId="77777777" w:rsidR="00DB0F3E" w:rsidRDefault="00DB0F3E">
            <w:pPr>
              <w:spacing w:before="40" w:after="40"/>
              <w:ind w:right="-547"/>
              <w:rPr>
                <w:sz w:val="16"/>
              </w:rPr>
            </w:pPr>
            <w:r>
              <w:rPr>
                <w:sz w:val="16"/>
              </w:rPr>
              <w:t>Male</w:t>
            </w:r>
          </w:p>
        </w:tc>
        <w:tc>
          <w:tcPr>
            <w:tcW w:w="1228" w:type="dxa"/>
            <w:gridSpan w:val="7"/>
            <w:tcBorders>
              <w:top w:val="single" w:sz="4" w:space="0" w:color="auto"/>
              <w:left w:val="single" w:sz="4" w:space="0" w:color="auto"/>
              <w:bottom w:val="single" w:sz="4" w:space="0" w:color="auto"/>
              <w:right w:val="single" w:sz="4" w:space="0" w:color="auto"/>
            </w:tcBorders>
            <w:vAlign w:val="center"/>
            <w:hideMark/>
          </w:tcPr>
          <w:p w14:paraId="616C5539" w14:textId="77777777" w:rsidR="00DB0F3E" w:rsidRDefault="00DB0F3E">
            <w:pPr>
              <w:spacing w:before="40" w:after="40"/>
              <w:ind w:right="-547"/>
              <w:rPr>
                <w:sz w:val="16"/>
              </w:rPr>
            </w:pPr>
            <w:r>
              <w:rPr>
                <w:sz w:val="16"/>
              </w:rPr>
              <w:t>Female</w:t>
            </w:r>
          </w:p>
        </w:tc>
      </w:tr>
      <w:tr w:rsidR="00DB0F3E" w14:paraId="25A9E96E" w14:textId="77777777" w:rsidTr="00DB0F3E">
        <w:trPr>
          <w:cantSplit/>
        </w:trPr>
        <w:tc>
          <w:tcPr>
            <w:tcW w:w="1629" w:type="dxa"/>
            <w:tcBorders>
              <w:top w:val="single" w:sz="4" w:space="0" w:color="auto"/>
              <w:left w:val="single" w:sz="4" w:space="0" w:color="auto"/>
              <w:bottom w:val="single" w:sz="4" w:space="0" w:color="auto"/>
              <w:right w:val="single" w:sz="4" w:space="0" w:color="auto"/>
            </w:tcBorders>
            <w:vAlign w:val="center"/>
            <w:hideMark/>
          </w:tcPr>
          <w:p w14:paraId="03CB0F4F" w14:textId="77777777" w:rsidR="00DB0F3E" w:rsidRDefault="00DB0F3E">
            <w:pPr>
              <w:spacing w:before="40" w:after="40"/>
              <w:ind w:right="-547"/>
              <w:rPr>
                <w:sz w:val="16"/>
              </w:rPr>
            </w:pPr>
            <w:r>
              <w:rPr>
                <w:sz w:val="16"/>
              </w:rPr>
              <w:t>ID type</w:t>
            </w:r>
          </w:p>
        </w:tc>
        <w:tc>
          <w:tcPr>
            <w:tcW w:w="1187" w:type="dxa"/>
            <w:gridSpan w:val="5"/>
            <w:tcBorders>
              <w:top w:val="single" w:sz="4" w:space="0" w:color="auto"/>
              <w:left w:val="single" w:sz="4" w:space="0" w:color="auto"/>
              <w:bottom w:val="single" w:sz="4" w:space="0" w:color="auto"/>
              <w:right w:val="single" w:sz="4" w:space="0" w:color="auto"/>
            </w:tcBorders>
            <w:vAlign w:val="center"/>
            <w:hideMark/>
          </w:tcPr>
          <w:p w14:paraId="201703C5" w14:textId="77777777" w:rsidR="00DB0F3E" w:rsidRDefault="00DB0F3E">
            <w:pPr>
              <w:spacing w:before="40" w:after="40"/>
              <w:ind w:right="-547"/>
              <w:rPr>
                <w:sz w:val="16"/>
              </w:rPr>
            </w:pPr>
            <w:r>
              <w:rPr>
                <w:sz w:val="16"/>
              </w:rPr>
              <w:t>01 ID Book</w:t>
            </w:r>
          </w:p>
        </w:tc>
        <w:tc>
          <w:tcPr>
            <w:tcW w:w="1194" w:type="dxa"/>
            <w:gridSpan w:val="3"/>
            <w:tcBorders>
              <w:top w:val="single" w:sz="4" w:space="0" w:color="auto"/>
              <w:left w:val="single" w:sz="4" w:space="0" w:color="auto"/>
              <w:bottom w:val="single" w:sz="4" w:space="0" w:color="auto"/>
              <w:right w:val="single" w:sz="4" w:space="0" w:color="auto"/>
            </w:tcBorders>
            <w:vAlign w:val="center"/>
            <w:hideMark/>
          </w:tcPr>
          <w:p w14:paraId="2DF86DA4" w14:textId="77777777" w:rsidR="00DB0F3E" w:rsidRDefault="00DB0F3E">
            <w:pPr>
              <w:spacing w:before="40" w:after="40"/>
              <w:ind w:right="-547"/>
              <w:rPr>
                <w:sz w:val="16"/>
              </w:rPr>
            </w:pPr>
            <w:r>
              <w:rPr>
                <w:sz w:val="16"/>
              </w:rPr>
              <w:t>02 Passport</w:t>
            </w:r>
          </w:p>
        </w:tc>
        <w:tc>
          <w:tcPr>
            <w:tcW w:w="1377" w:type="dxa"/>
            <w:gridSpan w:val="6"/>
            <w:tcBorders>
              <w:top w:val="single" w:sz="4" w:space="0" w:color="auto"/>
              <w:left w:val="single" w:sz="4" w:space="0" w:color="auto"/>
              <w:bottom w:val="single" w:sz="4" w:space="0" w:color="auto"/>
              <w:right w:val="single" w:sz="4" w:space="0" w:color="auto"/>
            </w:tcBorders>
            <w:vAlign w:val="center"/>
            <w:hideMark/>
          </w:tcPr>
          <w:p w14:paraId="2E92F496" w14:textId="77777777" w:rsidR="00DB0F3E" w:rsidRDefault="00DB0F3E">
            <w:pPr>
              <w:spacing w:before="40" w:after="40"/>
              <w:ind w:right="-547"/>
              <w:rPr>
                <w:sz w:val="16"/>
              </w:rPr>
            </w:pPr>
            <w:r>
              <w:rPr>
                <w:sz w:val="16"/>
              </w:rPr>
              <w:t>ID/Passport No</w:t>
            </w:r>
          </w:p>
        </w:tc>
        <w:tc>
          <w:tcPr>
            <w:tcW w:w="316" w:type="dxa"/>
            <w:gridSpan w:val="2"/>
            <w:tcBorders>
              <w:top w:val="single" w:sz="4" w:space="0" w:color="auto"/>
              <w:left w:val="single" w:sz="4" w:space="0" w:color="auto"/>
              <w:bottom w:val="single" w:sz="4" w:space="0" w:color="auto"/>
              <w:right w:val="single" w:sz="4" w:space="0" w:color="auto"/>
            </w:tcBorders>
          </w:tcPr>
          <w:p w14:paraId="56BDE752" w14:textId="77777777" w:rsidR="00DB0F3E" w:rsidRDefault="00DB0F3E">
            <w:pPr>
              <w:spacing w:before="40" w:after="40"/>
              <w:ind w:right="-547"/>
              <w:rPr>
                <w:sz w:val="22"/>
              </w:rPr>
            </w:pPr>
          </w:p>
        </w:tc>
        <w:tc>
          <w:tcPr>
            <w:tcW w:w="316" w:type="dxa"/>
            <w:gridSpan w:val="3"/>
            <w:tcBorders>
              <w:top w:val="single" w:sz="4" w:space="0" w:color="auto"/>
              <w:left w:val="single" w:sz="4" w:space="0" w:color="auto"/>
              <w:bottom w:val="single" w:sz="4" w:space="0" w:color="auto"/>
              <w:right w:val="single" w:sz="4" w:space="0" w:color="auto"/>
            </w:tcBorders>
          </w:tcPr>
          <w:p w14:paraId="4E6023E8" w14:textId="77777777" w:rsidR="00DB0F3E" w:rsidRDefault="00DB0F3E">
            <w:pPr>
              <w:spacing w:before="40" w:after="40"/>
              <w:ind w:right="-547"/>
              <w:rPr>
                <w:sz w:val="22"/>
              </w:rPr>
            </w:pPr>
          </w:p>
        </w:tc>
        <w:tc>
          <w:tcPr>
            <w:tcW w:w="316" w:type="dxa"/>
            <w:gridSpan w:val="2"/>
            <w:tcBorders>
              <w:top w:val="single" w:sz="4" w:space="0" w:color="auto"/>
              <w:left w:val="single" w:sz="4" w:space="0" w:color="auto"/>
              <w:bottom w:val="single" w:sz="4" w:space="0" w:color="auto"/>
              <w:right w:val="single" w:sz="4" w:space="0" w:color="auto"/>
            </w:tcBorders>
          </w:tcPr>
          <w:p w14:paraId="594E636E" w14:textId="77777777" w:rsidR="00DB0F3E" w:rsidRDefault="00DB0F3E">
            <w:pPr>
              <w:spacing w:before="40" w:after="40"/>
              <w:ind w:right="-547"/>
              <w:rPr>
                <w:sz w:val="22"/>
              </w:rPr>
            </w:pPr>
          </w:p>
        </w:tc>
        <w:tc>
          <w:tcPr>
            <w:tcW w:w="316" w:type="dxa"/>
            <w:gridSpan w:val="2"/>
            <w:tcBorders>
              <w:top w:val="single" w:sz="4" w:space="0" w:color="auto"/>
              <w:left w:val="single" w:sz="4" w:space="0" w:color="auto"/>
              <w:bottom w:val="single" w:sz="4" w:space="0" w:color="auto"/>
              <w:right w:val="single" w:sz="4" w:space="0" w:color="auto"/>
            </w:tcBorders>
          </w:tcPr>
          <w:p w14:paraId="2F495F3C" w14:textId="77777777" w:rsidR="00DB0F3E" w:rsidRDefault="00DB0F3E">
            <w:pPr>
              <w:spacing w:before="40" w:after="40"/>
              <w:ind w:right="-547"/>
              <w:rPr>
                <w:sz w:val="22"/>
              </w:rPr>
            </w:pPr>
          </w:p>
        </w:tc>
        <w:tc>
          <w:tcPr>
            <w:tcW w:w="316" w:type="dxa"/>
            <w:gridSpan w:val="4"/>
            <w:tcBorders>
              <w:top w:val="single" w:sz="4" w:space="0" w:color="auto"/>
              <w:left w:val="single" w:sz="4" w:space="0" w:color="auto"/>
              <w:bottom w:val="single" w:sz="4" w:space="0" w:color="auto"/>
              <w:right w:val="single" w:sz="4" w:space="0" w:color="auto"/>
            </w:tcBorders>
          </w:tcPr>
          <w:p w14:paraId="2CD74655" w14:textId="77777777" w:rsidR="00DB0F3E" w:rsidRDefault="00DB0F3E">
            <w:pPr>
              <w:spacing w:before="40" w:after="40"/>
              <w:ind w:right="-547"/>
              <w:rPr>
                <w:sz w:val="22"/>
              </w:rPr>
            </w:pPr>
          </w:p>
        </w:tc>
        <w:tc>
          <w:tcPr>
            <w:tcW w:w="316" w:type="dxa"/>
            <w:gridSpan w:val="2"/>
            <w:tcBorders>
              <w:top w:val="single" w:sz="4" w:space="0" w:color="auto"/>
              <w:left w:val="single" w:sz="4" w:space="0" w:color="auto"/>
              <w:bottom w:val="single" w:sz="4" w:space="0" w:color="auto"/>
              <w:right w:val="single" w:sz="4" w:space="0" w:color="auto"/>
            </w:tcBorders>
          </w:tcPr>
          <w:p w14:paraId="59B1F3EF" w14:textId="77777777" w:rsidR="00DB0F3E" w:rsidRDefault="00DB0F3E">
            <w:pPr>
              <w:spacing w:before="40" w:after="40"/>
              <w:ind w:right="-547"/>
              <w:rPr>
                <w:sz w:val="22"/>
              </w:rPr>
            </w:pPr>
          </w:p>
        </w:tc>
        <w:tc>
          <w:tcPr>
            <w:tcW w:w="316" w:type="dxa"/>
            <w:gridSpan w:val="4"/>
            <w:tcBorders>
              <w:top w:val="single" w:sz="4" w:space="0" w:color="auto"/>
              <w:left w:val="single" w:sz="4" w:space="0" w:color="auto"/>
              <w:bottom w:val="single" w:sz="4" w:space="0" w:color="auto"/>
              <w:right w:val="single" w:sz="4" w:space="0" w:color="auto"/>
            </w:tcBorders>
          </w:tcPr>
          <w:p w14:paraId="1AE7F57D" w14:textId="77777777" w:rsidR="00DB0F3E" w:rsidRDefault="00DB0F3E">
            <w:pPr>
              <w:spacing w:before="40" w:after="40"/>
              <w:ind w:right="-547"/>
              <w:rPr>
                <w:sz w:val="22"/>
              </w:rPr>
            </w:pPr>
          </w:p>
        </w:tc>
        <w:tc>
          <w:tcPr>
            <w:tcW w:w="316" w:type="dxa"/>
            <w:gridSpan w:val="2"/>
            <w:tcBorders>
              <w:top w:val="single" w:sz="4" w:space="0" w:color="auto"/>
              <w:left w:val="single" w:sz="4" w:space="0" w:color="auto"/>
              <w:bottom w:val="single" w:sz="4" w:space="0" w:color="auto"/>
              <w:right w:val="single" w:sz="4" w:space="0" w:color="auto"/>
            </w:tcBorders>
          </w:tcPr>
          <w:p w14:paraId="4FC171D5" w14:textId="77777777" w:rsidR="00DB0F3E" w:rsidRDefault="00DB0F3E">
            <w:pPr>
              <w:spacing w:before="40" w:after="40"/>
              <w:ind w:right="-547"/>
              <w:rPr>
                <w:sz w:val="22"/>
              </w:rPr>
            </w:pPr>
          </w:p>
        </w:tc>
        <w:tc>
          <w:tcPr>
            <w:tcW w:w="316" w:type="dxa"/>
            <w:gridSpan w:val="2"/>
            <w:tcBorders>
              <w:top w:val="single" w:sz="4" w:space="0" w:color="auto"/>
              <w:left w:val="single" w:sz="4" w:space="0" w:color="auto"/>
              <w:bottom w:val="single" w:sz="4" w:space="0" w:color="auto"/>
              <w:right w:val="single" w:sz="4" w:space="0" w:color="auto"/>
            </w:tcBorders>
          </w:tcPr>
          <w:p w14:paraId="4B38E5C6" w14:textId="77777777" w:rsidR="00DB0F3E" w:rsidRDefault="00DB0F3E">
            <w:pPr>
              <w:spacing w:before="40" w:after="40"/>
              <w:ind w:right="-547"/>
              <w:rPr>
                <w:sz w:val="22"/>
              </w:rPr>
            </w:pPr>
          </w:p>
        </w:tc>
        <w:tc>
          <w:tcPr>
            <w:tcW w:w="316" w:type="dxa"/>
            <w:gridSpan w:val="3"/>
            <w:tcBorders>
              <w:top w:val="single" w:sz="4" w:space="0" w:color="auto"/>
              <w:left w:val="single" w:sz="4" w:space="0" w:color="auto"/>
              <w:bottom w:val="single" w:sz="4" w:space="0" w:color="auto"/>
              <w:right w:val="single" w:sz="4" w:space="0" w:color="auto"/>
            </w:tcBorders>
          </w:tcPr>
          <w:p w14:paraId="60D3BE43" w14:textId="77777777" w:rsidR="00DB0F3E" w:rsidRDefault="00DB0F3E">
            <w:pPr>
              <w:spacing w:before="40" w:after="40"/>
              <w:ind w:right="-547"/>
              <w:rPr>
                <w:sz w:val="22"/>
              </w:rPr>
            </w:pPr>
          </w:p>
        </w:tc>
        <w:tc>
          <w:tcPr>
            <w:tcW w:w="318" w:type="dxa"/>
            <w:gridSpan w:val="2"/>
            <w:tcBorders>
              <w:top w:val="single" w:sz="4" w:space="0" w:color="auto"/>
              <w:left w:val="single" w:sz="4" w:space="0" w:color="auto"/>
              <w:bottom w:val="single" w:sz="4" w:space="0" w:color="auto"/>
              <w:right w:val="single" w:sz="4" w:space="0" w:color="auto"/>
            </w:tcBorders>
          </w:tcPr>
          <w:p w14:paraId="3636E84E" w14:textId="77777777" w:rsidR="00DB0F3E" w:rsidRDefault="00DB0F3E">
            <w:pPr>
              <w:spacing w:before="40" w:after="40"/>
              <w:ind w:right="-547"/>
              <w:rPr>
                <w:sz w:val="22"/>
              </w:rPr>
            </w:pPr>
          </w:p>
        </w:tc>
        <w:tc>
          <w:tcPr>
            <w:tcW w:w="320" w:type="dxa"/>
            <w:gridSpan w:val="2"/>
            <w:tcBorders>
              <w:top w:val="single" w:sz="4" w:space="0" w:color="auto"/>
              <w:left w:val="single" w:sz="4" w:space="0" w:color="auto"/>
              <w:bottom w:val="single" w:sz="4" w:space="0" w:color="auto"/>
              <w:right w:val="single" w:sz="4" w:space="0" w:color="auto"/>
            </w:tcBorders>
          </w:tcPr>
          <w:p w14:paraId="737ADB9D" w14:textId="77777777" w:rsidR="00DB0F3E" w:rsidRDefault="00DB0F3E">
            <w:pPr>
              <w:spacing w:before="40" w:after="40"/>
              <w:ind w:right="-547"/>
              <w:rPr>
                <w:sz w:val="22"/>
              </w:rPr>
            </w:pPr>
          </w:p>
        </w:tc>
        <w:tc>
          <w:tcPr>
            <w:tcW w:w="328" w:type="dxa"/>
            <w:tcBorders>
              <w:top w:val="single" w:sz="4" w:space="0" w:color="auto"/>
              <w:left w:val="single" w:sz="4" w:space="0" w:color="auto"/>
              <w:bottom w:val="single" w:sz="4" w:space="0" w:color="auto"/>
              <w:right w:val="single" w:sz="4" w:space="0" w:color="auto"/>
            </w:tcBorders>
          </w:tcPr>
          <w:p w14:paraId="4B4809B9" w14:textId="77777777" w:rsidR="00DB0F3E" w:rsidRDefault="00DB0F3E">
            <w:pPr>
              <w:spacing w:before="40" w:after="40"/>
              <w:ind w:right="-547"/>
              <w:rPr>
                <w:sz w:val="22"/>
              </w:rPr>
            </w:pPr>
          </w:p>
        </w:tc>
      </w:tr>
      <w:tr w:rsidR="00DB0F3E" w14:paraId="03644B6E" w14:textId="77777777" w:rsidTr="00DB0F3E">
        <w:trPr>
          <w:cantSplit/>
        </w:trPr>
        <w:tc>
          <w:tcPr>
            <w:tcW w:w="1629" w:type="dxa"/>
            <w:tcBorders>
              <w:top w:val="single" w:sz="4" w:space="0" w:color="auto"/>
              <w:left w:val="single" w:sz="4" w:space="0" w:color="auto"/>
              <w:bottom w:val="single" w:sz="4" w:space="0" w:color="auto"/>
              <w:right w:val="single" w:sz="4" w:space="0" w:color="auto"/>
            </w:tcBorders>
            <w:vAlign w:val="center"/>
            <w:hideMark/>
          </w:tcPr>
          <w:p w14:paraId="026CF808" w14:textId="77777777" w:rsidR="00DB0F3E" w:rsidRDefault="00DB0F3E">
            <w:pPr>
              <w:spacing w:before="40" w:after="40"/>
              <w:ind w:right="-547"/>
              <w:rPr>
                <w:sz w:val="16"/>
              </w:rPr>
            </w:pPr>
            <w:r>
              <w:rPr>
                <w:sz w:val="16"/>
              </w:rPr>
              <w:t>Marital Status</w:t>
            </w:r>
          </w:p>
        </w:tc>
        <w:tc>
          <w:tcPr>
            <w:tcW w:w="1358" w:type="dxa"/>
            <w:gridSpan w:val="6"/>
            <w:tcBorders>
              <w:top w:val="single" w:sz="4" w:space="0" w:color="auto"/>
              <w:left w:val="single" w:sz="4" w:space="0" w:color="auto"/>
              <w:bottom w:val="single" w:sz="4" w:space="0" w:color="auto"/>
              <w:right w:val="single" w:sz="4" w:space="0" w:color="auto"/>
            </w:tcBorders>
            <w:vAlign w:val="center"/>
            <w:hideMark/>
          </w:tcPr>
          <w:p w14:paraId="297400EE" w14:textId="77777777" w:rsidR="00DB0F3E" w:rsidRDefault="00DB0F3E">
            <w:pPr>
              <w:spacing w:before="40" w:after="40"/>
              <w:ind w:right="-547"/>
              <w:rPr>
                <w:sz w:val="16"/>
              </w:rPr>
            </w:pPr>
            <w:r>
              <w:rPr>
                <w:sz w:val="16"/>
              </w:rPr>
              <w:t>1. Married</w:t>
            </w:r>
          </w:p>
        </w:tc>
        <w:tc>
          <w:tcPr>
            <w:tcW w:w="1365" w:type="dxa"/>
            <w:gridSpan w:val="4"/>
            <w:tcBorders>
              <w:top w:val="single" w:sz="4" w:space="0" w:color="auto"/>
              <w:left w:val="single" w:sz="4" w:space="0" w:color="auto"/>
              <w:bottom w:val="single" w:sz="4" w:space="0" w:color="auto"/>
              <w:right w:val="single" w:sz="4" w:space="0" w:color="auto"/>
            </w:tcBorders>
            <w:vAlign w:val="center"/>
            <w:hideMark/>
          </w:tcPr>
          <w:p w14:paraId="625482E0" w14:textId="77777777" w:rsidR="00DB0F3E" w:rsidRDefault="00DB0F3E">
            <w:pPr>
              <w:spacing w:before="40" w:after="40"/>
              <w:ind w:right="-547"/>
              <w:rPr>
                <w:sz w:val="16"/>
              </w:rPr>
            </w:pPr>
            <w:r>
              <w:rPr>
                <w:sz w:val="16"/>
              </w:rPr>
              <w:t>2. Single</w:t>
            </w:r>
          </w:p>
        </w:tc>
        <w:tc>
          <w:tcPr>
            <w:tcW w:w="1539" w:type="dxa"/>
            <w:gridSpan w:val="8"/>
            <w:tcBorders>
              <w:top w:val="single" w:sz="4" w:space="0" w:color="auto"/>
              <w:left w:val="single" w:sz="4" w:space="0" w:color="auto"/>
              <w:bottom w:val="single" w:sz="4" w:space="0" w:color="auto"/>
              <w:right w:val="single" w:sz="4" w:space="0" w:color="auto"/>
            </w:tcBorders>
            <w:vAlign w:val="center"/>
            <w:hideMark/>
          </w:tcPr>
          <w:p w14:paraId="5F2DC91A" w14:textId="77777777" w:rsidR="00DB0F3E" w:rsidRDefault="00DB0F3E">
            <w:pPr>
              <w:spacing w:before="40" w:after="40"/>
              <w:ind w:right="-547"/>
              <w:rPr>
                <w:sz w:val="16"/>
              </w:rPr>
            </w:pPr>
            <w:r>
              <w:rPr>
                <w:sz w:val="16"/>
              </w:rPr>
              <w:t xml:space="preserve">3. Other </w:t>
            </w:r>
          </w:p>
        </w:tc>
        <w:tc>
          <w:tcPr>
            <w:tcW w:w="1197" w:type="dxa"/>
            <w:gridSpan w:val="10"/>
            <w:tcBorders>
              <w:top w:val="single" w:sz="4" w:space="0" w:color="auto"/>
              <w:left w:val="single" w:sz="4" w:space="0" w:color="auto"/>
              <w:bottom w:val="single" w:sz="4" w:space="0" w:color="auto"/>
              <w:right w:val="single" w:sz="4" w:space="0" w:color="auto"/>
            </w:tcBorders>
            <w:vAlign w:val="center"/>
            <w:hideMark/>
          </w:tcPr>
          <w:p w14:paraId="7A88E2B4" w14:textId="77777777" w:rsidR="00DB0F3E" w:rsidRDefault="00DB0F3E">
            <w:pPr>
              <w:spacing w:before="40" w:after="40"/>
              <w:ind w:right="-547"/>
              <w:rPr>
                <w:sz w:val="16"/>
              </w:rPr>
            </w:pPr>
            <w:r>
              <w:rPr>
                <w:sz w:val="16"/>
              </w:rPr>
              <w:t>4. Divorced</w:t>
            </w:r>
          </w:p>
        </w:tc>
        <w:tc>
          <w:tcPr>
            <w:tcW w:w="1376" w:type="dxa"/>
            <w:gridSpan w:val="11"/>
            <w:tcBorders>
              <w:top w:val="single" w:sz="4" w:space="0" w:color="auto"/>
              <w:left w:val="single" w:sz="4" w:space="0" w:color="auto"/>
              <w:bottom w:val="single" w:sz="4" w:space="0" w:color="auto"/>
              <w:right w:val="single" w:sz="4" w:space="0" w:color="auto"/>
            </w:tcBorders>
            <w:vAlign w:val="center"/>
            <w:hideMark/>
          </w:tcPr>
          <w:p w14:paraId="706E01AF" w14:textId="77777777" w:rsidR="00DB0F3E" w:rsidRDefault="00DB0F3E">
            <w:pPr>
              <w:spacing w:before="40" w:after="40"/>
              <w:ind w:right="-547"/>
              <w:rPr>
                <w:sz w:val="16"/>
              </w:rPr>
            </w:pPr>
            <w:r>
              <w:rPr>
                <w:sz w:val="16"/>
              </w:rPr>
              <w:t>5. Separated</w:t>
            </w:r>
          </w:p>
        </w:tc>
        <w:tc>
          <w:tcPr>
            <w:tcW w:w="1049" w:type="dxa"/>
            <w:gridSpan w:val="6"/>
            <w:tcBorders>
              <w:top w:val="single" w:sz="4" w:space="0" w:color="auto"/>
              <w:left w:val="single" w:sz="4" w:space="0" w:color="auto"/>
              <w:bottom w:val="single" w:sz="4" w:space="0" w:color="auto"/>
              <w:right w:val="single" w:sz="4" w:space="0" w:color="auto"/>
            </w:tcBorders>
            <w:vAlign w:val="center"/>
            <w:hideMark/>
          </w:tcPr>
          <w:p w14:paraId="47437ECD" w14:textId="77777777" w:rsidR="00DB0F3E" w:rsidRDefault="00DB0F3E">
            <w:pPr>
              <w:spacing w:before="40" w:after="40"/>
              <w:ind w:right="-547"/>
              <w:rPr>
                <w:sz w:val="16"/>
              </w:rPr>
            </w:pPr>
            <w:r>
              <w:rPr>
                <w:sz w:val="16"/>
              </w:rPr>
              <w:t>6. Widowed</w:t>
            </w:r>
          </w:p>
        </w:tc>
      </w:tr>
      <w:tr w:rsidR="00DB0F3E" w14:paraId="63C78328" w14:textId="77777777" w:rsidTr="00DB0F3E">
        <w:trPr>
          <w:cantSplit/>
          <w:trHeight w:val="377"/>
        </w:trPr>
        <w:tc>
          <w:tcPr>
            <w:tcW w:w="1963" w:type="dxa"/>
            <w:gridSpan w:val="3"/>
            <w:vMerge w:val="restart"/>
            <w:tcBorders>
              <w:top w:val="single" w:sz="4" w:space="0" w:color="auto"/>
              <w:left w:val="single" w:sz="4" w:space="0" w:color="auto"/>
              <w:bottom w:val="single" w:sz="4" w:space="0" w:color="auto"/>
              <w:right w:val="single" w:sz="4" w:space="0" w:color="auto"/>
            </w:tcBorders>
            <w:vAlign w:val="center"/>
            <w:hideMark/>
          </w:tcPr>
          <w:p w14:paraId="39AE5CFB" w14:textId="77777777" w:rsidR="00DB0F3E" w:rsidRDefault="00DB0F3E">
            <w:pPr>
              <w:spacing w:before="40" w:after="40"/>
              <w:ind w:right="-547"/>
              <w:rPr>
                <w:sz w:val="16"/>
              </w:rPr>
            </w:pPr>
            <w:r>
              <w:rPr>
                <w:sz w:val="16"/>
              </w:rPr>
              <w:t>If married, state whether</w:t>
            </w:r>
          </w:p>
        </w:tc>
        <w:tc>
          <w:tcPr>
            <w:tcW w:w="2731" w:type="dxa"/>
            <w:gridSpan w:val="9"/>
            <w:tcBorders>
              <w:top w:val="single" w:sz="4" w:space="0" w:color="auto"/>
              <w:left w:val="single" w:sz="4" w:space="0" w:color="auto"/>
              <w:bottom w:val="single" w:sz="4" w:space="0" w:color="auto"/>
              <w:right w:val="single" w:sz="4" w:space="0" w:color="auto"/>
            </w:tcBorders>
            <w:vAlign w:val="center"/>
            <w:hideMark/>
          </w:tcPr>
          <w:p w14:paraId="7131CE7D" w14:textId="77777777" w:rsidR="00DB0F3E" w:rsidRDefault="00DB0F3E">
            <w:pPr>
              <w:spacing w:before="40" w:after="40"/>
              <w:ind w:right="-547"/>
              <w:rPr>
                <w:sz w:val="16"/>
              </w:rPr>
            </w:pPr>
            <w:r>
              <w:rPr>
                <w:sz w:val="16"/>
              </w:rPr>
              <w:t>1 Antenuptial Contract (</w:t>
            </w:r>
            <w:r>
              <w:rPr>
                <w:sz w:val="14"/>
              </w:rPr>
              <w:t>with accrual</w:t>
            </w:r>
            <w:r>
              <w:rPr>
                <w:sz w:val="16"/>
              </w:rPr>
              <w:t>)</w:t>
            </w:r>
          </w:p>
        </w:tc>
        <w:tc>
          <w:tcPr>
            <w:tcW w:w="2801" w:type="dxa"/>
            <w:gridSpan w:val="21"/>
            <w:tcBorders>
              <w:top w:val="single" w:sz="4" w:space="0" w:color="auto"/>
              <w:left w:val="single" w:sz="4" w:space="0" w:color="auto"/>
              <w:bottom w:val="single" w:sz="4" w:space="0" w:color="auto"/>
              <w:right w:val="single" w:sz="4" w:space="0" w:color="auto"/>
            </w:tcBorders>
            <w:vAlign w:val="center"/>
            <w:hideMark/>
          </w:tcPr>
          <w:p w14:paraId="1ECB924A" w14:textId="77777777" w:rsidR="00DB0F3E" w:rsidRDefault="00DB0F3E">
            <w:pPr>
              <w:spacing w:before="40" w:after="40"/>
              <w:ind w:right="-547"/>
              <w:rPr>
                <w:sz w:val="16"/>
              </w:rPr>
            </w:pPr>
            <w:r>
              <w:rPr>
                <w:sz w:val="16"/>
              </w:rPr>
              <w:t>2 Antenuptial Contract (</w:t>
            </w:r>
            <w:r>
              <w:rPr>
                <w:sz w:val="14"/>
              </w:rPr>
              <w:t>without accrual</w:t>
            </w:r>
            <w:r>
              <w:rPr>
                <w:sz w:val="16"/>
              </w:rPr>
              <w:t>)</w:t>
            </w:r>
          </w:p>
        </w:tc>
        <w:tc>
          <w:tcPr>
            <w:tcW w:w="2018" w:type="dxa"/>
            <w:gridSpan w:val="13"/>
            <w:tcBorders>
              <w:top w:val="single" w:sz="4" w:space="0" w:color="auto"/>
              <w:left w:val="single" w:sz="4" w:space="0" w:color="auto"/>
              <w:bottom w:val="single" w:sz="4" w:space="0" w:color="auto"/>
              <w:right w:val="single" w:sz="4" w:space="0" w:color="auto"/>
            </w:tcBorders>
            <w:vAlign w:val="center"/>
            <w:hideMark/>
          </w:tcPr>
          <w:p w14:paraId="02B7E48C" w14:textId="77777777" w:rsidR="00DB0F3E" w:rsidRDefault="00DB0F3E">
            <w:pPr>
              <w:spacing w:before="40" w:after="40"/>
              <w:ind w:right="-547"/>
              <w:rPr>
                <w:sz w:val="16"/>
              </w:rPr>
            </w:pPr>
            <w:r>
              <w:rPr>
                <w:sz w:val="16"/>
              </w:rPr>
              <w:t>3 Community of Property</w:t>
            </w:r>
          </w:p>
        </w:tc>
      </w:tr>
      <w:tr w:rsidR="00DB0F3E" w14:paraId="4381E1E2" w14:textId="77777777" w:rsidTr="00DB0F3E">
        <w:trPr>
          <w:cantSplit/>
          <w:trHeight w:val="376"/>
        </w:trPr>
        <w:tc>
          <w:tcPr>
            <w:tcW w:w="0" w:type="auto"/>
            <w:gridSpan w:val="3"/>
            <w:vMerge/>
            <w:tcBorders>
              <w:top w:val="single" w:sz="4" w:space="0" w:color="auto"/>
              <w:left w:val="single" w:sz="4" w:space="0" w:color="auto"/>
              <w:bottom w:val="single" w:sz="4" w:space="0" w:color="auto"/>
              <w:right w:val="single" w:sz="4" w:space="0" w:color="auto"/>
            </w:tcBorders>
            <w:vAlign w:val="center"/>
            <w:hideMark/>
          </w:tcPr>
          <w:p w14:paraId="77FF8D7E" w14:textId="77777777" w:rsidR="00DB0F3E" w:rsidRDefault="00DB0F3E">
            <w:pPr>
              <w:spacing w:before="0" w:after="0"/>
              <w:jc w:val="left"/>
              <w:rPr>
                <w:sz w:val="16"/>
              </w:rPr>
            </w:pPr>
          </w:p>
        </w:tc>
        <w:tc>
          <w:tcPr>
            <w:tcW w:w="7550" w:type="dxa"/>
            <w:gridSpan w:val="43"/>
            <w:tcBorders>
              <w:top w:val="single" w:sz="4" w:space="0" w:color="auto"/>
              <w:left w:val="single" w:sz="4" w:space="0" w:color="auto"/>
              <w:bottom w:val="single" w:sz="4" w:space="0" w:color="auto"/>
              <w:right w:val="single" w:sz="4" w:space="0" w:color="auto"/>
            </w:tcBorders>
            <w:vAlign w:val="center"/>
            <w:hideMark/>
          </w:tcPr>
          <w:p w14:paraId="21E40433" w14:textId="77777777" w:rsidR="00DB0F3E" w:rsidRDefault="00DB0F3E">
            <w:pPr>
              <w:spacing w:before="40" w:after="40"/>
              <w:ind w:right="-547"/>
              <w:rPr>
                <w:sz w:val="16"/>
              </w:rPr>
            </w:pPr>
            <w:r>
              <w:rPr>
                <w:sz w:val="16"/>
              </w:rPr>
              <w:t>5 Other (specify)</w:t>
            </w:r>
          </w:p>
        </w:tc>
      </w:tr>
      <w:tr w:rsidR="00DB0F3E" w14:paraId="65710872" w14:textId="77777777" w:rsidTr="00DB0F3E">
        <w:trPr>
          <w:cantSplit/>
        </w:trPr>
        <w:tc>
          <w:tcPr>
            <w:tcW w:w="4181" w:type="dxa"/>
            <w:gridSpan w:val="10"/>
            <w:tcBorders>
              <w:top w:val="single" w:sz="4" w:space="0" w:color="auto"/>
              <w:left w:val="single" w:sz="4" w:space="0" w:color="auto"/>
              <w:bottom w:val="single" w:sz="4" w:space="0" w:color="auto"/>
              <w:right w:val="single" w:sz="4" w:space="0" w:color="auto"/>
            </w:tcBorders>
            <w:vAlign w:val="center"/>
            <w:hideMark/>
          </w:tcPr>
          <w:p w14:paraId="68C36E45" w14:textId="77777777" w:rsidR="00DB0F3E" w:rsidRDefault="00DB0F3E">
            <w:pPr>
              <w:spacing w:before="40" w:after="40"/>
              <w:ind w:right="-547"/>
              <w:rPr>
                <w:sz w:val="16"/>
              </w:rPr>
            </w:pPr>
            <w:r>
              <w:rPr>
                <w:sz w:val="16"/>
              </w:rPr>
              <w:t>In which language do you require correspondence?</w:t>
            </w:r>
          </w:p>
        </w:tc>
        <w:tc>
          <w:tcPr>
            <w:tcW w:w="2226" w:type="dxa"/>
            <w:gridSpan w:val="13"/>
            <w:tcBorders>
              <w:top w:val="single" w:sz="4" w:space="0" w:color="auto"/>
              <w:left w:val="single" w:sz="4" w:space="0" w:color="auto"/>
              <w:bottom w:val="single" w:sz="4" w:space="0" w:color="auto"/>
              <w:right w:val="single" w:sz="4" w:space="0" w:color="auto"/>
            </w:tcBorders>
            <w:vAlign w:val="center"/>
            <w:hideMark/>
          </w:tcPr>
          <w:p w14:paraId="2C6A3EBC" w14:textId="77777777" w:rsidR="00DB0F3E" w:rsidRDefault="00DB0F3E">
            <w:pPr>
              <w:spacing w:before="40" w:after="40"/>
              <w:ind w:right="-547"/>
              <w:rPr>
                <w:sz w:val="16"/>
              </w:rPr>
            </w:pPr>
            <w:r>
              <w:rPr>
                <w:sz w:val="16"/>
              </w:rPr>
              <w:t>English</w:t>
            </w:r>
          </w:p>
        </w:tc>
        <w:tc>
          <w:tcPr>
            <w:tcW w:w="424" w:type="dxa"/>
            <w:gridSpan w:val="3"/>
            <w:tcBorders>
              <w:top w:val="single" w:sz="4" w:space="0" w:color="auto"/>
              <w:left w:val="single" w:sz="4" w:space="0" w:color="auto"/>
              <w:bottom w:val="single" w:sz="4" w:space="0" w:color="auto"/>
              <w:right w:val="single" w:sz="4" w:space="0" w:color="auto"/>
            </w:tcBorders>
            <w:vAlign w:val="center"/>
          </w:tcPr>
          <w:p w14:paraId="02F57AD5" w14:textId="77777777" w:rsidR="00DB0F3E" w:rsidRDefault="00DB0F3E">
            <w:pPr>
              <w:spacing w:before="40" w:after="40"/>
              <w:ind w:right="-547"/>
              <w:rPr>
                <w:sz w:val="16"/>
              </w:rPr>
            </w:pPr>
          </w:p>
        </w:tc>
        <w:tc>
          <w:tcPr>
            <w:tcW w:w="2329" w:type="dxa"/>
            <w:gridSpan w:val="18"/>
            <w:tcBorders>
              <w:top w:val="single" w:sz="4" w:space="0" w:color="auto"/>
              <w:left w:val="single" w:sz="4" w:space="0" w:color="auto"/>
              <w:bottom w:val="single" w:sz="4" w:space="0" w:color="auto"/>
              <w:right w:val="single" w:sz="4" w:space="0" w:color="auto"/>
            </w:tcBorders>
            <w:vAlign w:val="center"/>
            <w:hideMark/>
          </w:tcPr>
          <w:p w14:paraId="1E75EA43" w14:textId="77777777" w:rsidR="00DB0F3E" w:rsidRDefault="00DB0F3E">
            <w:pPr>
              <w:spacing w:before="40" w:after="40"/>
              <w:ind w:right="-547"/>
              <w:rPr>
                <w:sz w:val="16"/>
              </w:rPr>
            </w:pPr>
            <w:r>
              <w:rPr>
                <w:sz w:val="16"/>
              </w:rPr>
              <w:t>Afrikaans</w:t>
            </w:r>
          </w:p>
        </w:tc>
        <w:tc>
          <w:tcPr>
            <w:tcW w:w="353" w:type="dxa"/>
            <w:gridSpan w:val="2"/>
            <w:tcBorders>
              <w:top w:val="single" w:sz="4" w:space="0" w:color="auto"/>
              <w:left w:val="single" w:sz="4" w:space="0" w:color="auto"/>
              <w:bottom w:val="single" w:sz="4" w:space="0" w:color="auto"/>
              <w:right w:val="single" w:sz="4" w:space="0" w:color="auto"/>
            </w:tcBorders>
            <w:vAlign w:val="center"/>
          </w:tcPr>
          <w:p w14:paraId="2CA8DE9D" w14:textId="77777777" w:rsidR="00DB0F3E" w:rsidRDefault="00DB0F3E">
            <w:pPr>
              <w:spacing w:before="40" w:after="40"/>
              <w:ind w:right="-547"/>
              <w:rPr>
                <w:sz w:val="16"/>
              </w:rPr>
            </w:pPr>
          </w:p>
        </w:tc>
      </w:tr>
      <w:tr w:rsidR="00DB0F3E" w14:paraId="0EA3F23D" w14:textId="77777777" w:rsidTr="00DB0F3E">
        <w:trPr>
          <w:cantSplit/>
        </w:trPr>
        <w:tc>
          <w:tcPr>
            <w:tcW w:w="1963" w:type="dxa"/>
            <w:gridSpan w:val="3"/>
            <w:tcBorders>
              <w:top w:val="single" w:sz="4" w:space="0" w:color="auto"/>
              <w:left w:val="single" w:sz="4" w:space="0" w:color="auto"/>
              <w:bottom w:val="single" w:sz="4" w:space="0" w:color="auto"/>
              <w:right w:val="single" w:sz="4" w:space="0" w:color="auto"/>
            </w:tcBorders>
            <w:vAlign w:val="center"/>
            <w:hideMark/>
          </w:tcPr>
          <w:p w14:paraId="3C5DEE55" w14:textId="77777777" w:rsidR="00DB0F3E" w:rsidRDefault="00DB0F3E">
            <w:pPr>
              <w:spacing w:before="40" w:after="40"/>
              <w:ind w:right="-547"/>
              <w:rPr>
                <w:sz w:val="16"/>
              </w:rPr>
            </w:pPr>
            <w:r>
              <w:rPr>
                <w:sz w:val="16"/>
              </w:rPr>
              <w:t>Home language (specify)</w:t>
            </w:r>
          </w:p>
        </w:tc>
        <w:tc>
          <w:tcPr>
            <w:tcW w:w="7550" w:type="dxa"/>
            <w:gridSpan w:val="43"/>
            <w:tcBorders>
              <w:top w:val="single" w:sz="4" w:space="0" w:color="auto"/>
              <w:left w:val="single" w:sz="4" w:space="0" w:color="auto"/>
              <w:bottom w:val="single" w:sz="4" w:space="0" w:color="auto"/>
              <w:right w:val="single" w:sz="4" w:space="0" w:color="auto"/>
            </w:tcBorders>
          </w:tcPr>
          <w:p w14:paraId="7A8D0273" w14:textId="77777777" w:rsidR="00DB0F3E" w:rsidRDefault="00DB0F3E">
            <w:pPr>
              <w:spacing w:before="40" w:after="40"/>
              <w:ind w:right="-547"/>
              <w:rPr>
                <w:sz w:val="22"/>
              </w:rPr>
            </w:pPr>
          </w:p>
        </w:tc>
      </w:tr>
      <w:tr w:rsidR="00DB0F3E" w14:paraId="1FD6A124" w14:textId="77777777" w:rsidTr="00DB0F3E">
        <w:trPr>
          <w:cantSplit/>
          <w:trHeight w:val="394"/>
        </w:trPr>
        <w:tc>
          <w:tcPr>
            <w:tcW w:w="2987" w:type="dxa"/>
            <w:gridSpan w:val="7"/>
            <w:vMerge w:val="restart"/>
            <w:tcBorders>
              <w:top w:val="single" w:sz="4" w:space="0" w:color="auto"/>
              <w:left w:val="single" w:sz="4" w:space="0" w:color="auto"/>
              <w:bottom w:val="single" w:sz="4" w:space="0" w:color="auto"/>
              <w:right w:val="single" w:sz="4" w:space="0" w:color="auto"/>
            </w:tcBorders>
            <w:vAlign w:val="center"/>
          </w:tcPr>
          <w:p w14:paraId="4290B666" w14:textId="77777777" w:rsidR="00DB0F3E" w:rsidRDefault="00DB0F3E">
            <w:pPr>
              <w:spacing w:before="40" w:after="40"/>
              <w:ind w:right="-547"/>
              <w:rPr>
                <w:sz w:val="16"/>
              </w:rPr>
            </w:pPr>
          </w:p>
          <w:p w14:paraId="44B22F49" w14:textId="77777777" w:rsidR="00DB0F3E" w:rsidRDefault="00DB0F3E">
            <w:pPr>
              <w:spacing w:before="40" w:after="40"/>
              <w:ind w:right="-547"/>
              <w:rPr>
                <w:sz w:val="16"/>
              </w:rPr>
            </w:pPr>
            <w:r>
              <w:rPr>
                <w:sz w:val="16"/>
              </w:rPr>
              <w:t>Type of business (for sole trader only)</w:t>
            </w:r>
          </w:p>
          <w:p w14:paraId="02CCE142" w14:textId="77777777" w:rsidR="00DB0F3E" w:rsidRDefault="00DB0F3E">
            <w:pPr>
              <w:spacing w:before="40" w:after="40"/>
              <w:ind w:right="-547"/>
              <w:rPr>
                <w:sz w:val="16"/>
              </w:rPr>
            </w:pPr>
          </w:p>
        </w:tc>
        <w:tc>
          <w:tcPr>
            <w:tcW w:w="2737" w:type="dxa"/>
            <w:gridSpan w:val="11"/>
            <w:tcBorders>
              <w:top w:val="single" w:sz="4" w:space="0" w:color="auto"/>
              <w:left w:val="single" w:sz="4" w:space="0" w:color="auto"/>
              <w:bottom w:val="single" w:sz="4" w:space="0" w:color="auto"/>
              <w:right w:val="single" w:sz="24" w:space="0" w:color="auto"/>
            </w:tcBorders>
          </w:tcPr>
          <w:p w14:paraId="08EA5D5F" w14:textId="77777777" w:rsidR="00DB0F3E" w:rsidRDefault="00DB0F3E">
            <w:pPr>
              <w:spacing w:before="40" w:after="40"/>
              <w:ind w:right="-547"/>
              <w:rPr>
                <w:sz w:val="22"/>
              </w:rPr>
            </w:pPr>
          </w:p>
        </w:tc>
        <w:tc>
          <w:tcPr>
            <w:tcW w:w="1026" w:type="dxa"/>
            <w:gridSpan w:val="7"/>
            <w:vMerge w:val="restart"/>
            <w:tcBorders>
              <w:top w:val="single" w:sz="24" w:space="0" w:color="auto"/>
              <w:left w:val="single" w:sz="24" w:space="0" w:color="auto"/>
              <w:bottom w:val="single" w:sz="24" w:space="0" w:color="auto"/>
              <w:right w:val="single" w:sz="2" w:space="0" w:color="auto"/>
            </w:tcBorders>
            <w:vAlign w:val="center"/>
            <w:hideMark/>
          </w:tcPr>
          <w:p w14:paraId="220CC86D" w14:textId="77777777" w:rsidR="00DB0F3E" w:rsidRDefault="00DB0F3E">
            <w:pPr>
              <w:spacing w:before="40" w:after="40"/>
              <w:ind w:right="-547"/>
              <w:rPr>
                <w:sz w:val="16"/>
              </w:rPr>
            </w:pPr>
            <w:r>
              <w:rPr>
                <w:sz w:val="16"/>
              </w:rPr>
              <w:t xml:space="preserve">OFFICE </w:t>
            </w:r>
          </w:p>
          <w:p w14:paraId="5F71CFEF" w14:textId="77777777" w:rsidR="00DB0F3E" w:rsidRDefault="00DB0F3E">
            <w:pPr>
              <w:spacing w:before="40" w:after="40"/>
              <w:ind w:right="-547"/>
              <w:rPr>
                <w:sz w:val="16"/>
              </w:rPr>
            </w:pPr>
            <w:r>
              <w:rPr>
                <w:sz w:val="16"/>
              </w:rPr>
              <w:t>USE</w:t>
            </w:r>
          </w:p>
        </w:tc>
        <w:tc>
          <w:tcPr>
            <w:tcW w:w="1026" w:type="dxa"/>
            <w:gridSpan w:val="10"/>
            <w:tcBorders>
              <w:top w:val="single" w:sz="24" w:space="0" w:color="auto"/>
              <w:left w:val="single" w:sz="2" w:space="0" w:color="auto"/>
              <w:bottom w:val="single" w:sz="2" w:space="0" w:color="auto"/>
              <w:right w:val="single" w:sz="2" w:space="0" w:color="auto"/>
            </w:tcBorders>
            <w:vAlign w:val="center"/>
            <w:hideMark/>
          </w:tcPr>
          <w:p w14:paraId="2C42E652" w14:textId="77777777" w:rsidR="00DB0F3E" w:rsidRDefault="00DB0F3E">
            <w:pPr>
              <w:spacing w:before="40" w:after="40"/>
              <w:ind w:right="-547"/>
              <w:rPr>
                <w:sz w:val="16"/>
              </w:rPr>
            </w:pPr>
            <w:r>
              <w:rPr>
                <w:sz w:val="16"/>
              </w:rPr>
              <w:t>Client type</w:t>
            </w:r>
          </w:p>
        </w:tc>
        <w:tc>
          <w:tcPr>
            <w:tcW w:w="344" w:type="dxa"/>
            <w:gridSpan w:val="2"/>
            <w:tcBorders>
              <w:top w:val="single" w:sz="24" w:space="0" w:color="auto"/>
              <w:left w:val="single" w:sz="2" w:space="0" w:color="auto"/>
              <w:bottom w:val="single" w:sz="2" w:space="0" w:color="auto"/>
              <w:right w:val="single" w:sz="2" w:space="0" w:color="auto"/>
            </w:tcBorders>
          </w:tcPr>
          <w:p w14:paraId="1D8A9588" w14:textId="77777777" w:rsidR="00DB0F3E" w:rsidRDefault="00DB0F3E">
            <w:pPr>
              <w:spacing w:before="40" w:after="40"/>
              <w:ind w:right="-547"/>
              <w:rPr>
                <w:sz w:val="16"/>
              </w:rPr>
            </w:pPr>
          </w:p>
        </w:tc>
        <w:tc>
          <w:tcPr>
            <w:tcW w:w="344" w:type="dxa"/>
            <w:gridSpan w:val="3"/>
            <w:tcBorders>
              <w:top w:val="single" w:sz="24" w:space="0" w:color="auto"/>
              <w:left w:val="single" w:sz="2" w:space="0" w:color="auto"/>
              <w:bottom w:val="single" w:sz="2" w:space="0" w:color="auto"/>
              <w:right w:val="single" w:sz="2" w:space="0" w:color="auto"/>
            </w:tcBorders>
          </w:tcPr>
          <w:p w14:paraId="68974FA8" w14:textId="77777777" w:rsidR="00DB0F3E" w:rsidRDefault="00DB0F3E">
            <w:pPr>
              <w:spacing w:before="40" w:after="40"/>
              <w:ind w:right="-547"/>
              <w:rPr>
                <w:sz w:val="16"/>
              </w:rPr>
            </w:pPr>
          </w:p>
        </w:tc>
        <w:tc>
          <w:tcPr>
            <w:tcW w:w="347" w:type="dxa"/>
            <w:gridSpan w:val="2"/>
            <w:tcBorders>
              <w:top w:val="single" w:sz="24" w:space="0" w:color="auto"/>
              <w:left w:val="single" w:sz="2" w:space="0" w:color="auto"/>
              <w:bottom w:val="single" w:sz="2" w:space="0" w:color="auto"/>
              <w:right w:val="single" w:sz="2" w:space="0" w:color="auto"/>
            </w:tcBorders>
          </w:tcPr>
          <w:p w14:paraId="0FD7C44A" w14:textId="77777777" w:rsidR="00DB0F3E" w:rsidRDefault="00DB0F3E">
            <w:pPr>
              <w:spacing w:before="40" w:after="40"/>
              <w:ind w:right="-547"/>
              <w:rPr>
                <w:sz w:val="22"/>
              </w:rPr>
            </w:pPr>
          </w:p>
        </w:tc>
        <w:tc>
          <w:tcPr>
            <w:tcW w:w="349" w:type="dxa"/>
            <w:gridSpan w:val="2"/>
            <w:tcBorders>
              <w:top w:val="single" w:sz="24" w:space="0" w:color="auto"/>
              <w:left w:val="single" w:sz="2" w:space="0" w:color="auto"/>
              <w:bottom w:val="single" w:sz="2" w:space="0" w:color="auto"/>
              <w:right w:val="single" w:sz="2" w:space="0" w:color="auto"/>
            </w:tcBorders>
          </w:tcPr>
          <w:p w14:paraId="6391FFB5" w14:textId="77777777" w:rsidR="00DB0F3E" w:rsidRDefault="00DB0F3E">
            <w:pPr>
              <w:spacing w:before="40" w:after="40"/>
              <w:ind w:right="-547"/>
              <w:rPr>
                <w:sz w:val="22"/>
              </w:rPr>
            </w:pPr>
          </w:p>
        </w:tc>
        <w:tc>
          <w:tcPr>
            <w:tcW w:w="353" w:type="dxa"/>
            <w:gridSpan w:val="2"/>
            <w:tcBorders>
              <w:top w:val="single" w:sz="24" w:space="0" w:color="auto"/>
              <w:left w:val="single" w:sz="2" w:space="0" w:color="auto"/>
              <w:bottom w:val="single" w:sz="2" w:space="0" w:color="auto"/>
              <w:right w:val="single" w:sz="24" w:space="0" w:color="auto"/>
            </w:tcBorders>
          </w:tcPr>
          <w:p w14:paraId="730B9EC3" w14:textId="77777777" w:rsidR="00DB0F3E" w:rsidRDefault="00DB0F3E">
            <w:pPr>
              <w:spacing w:before="40" w:after="40"/>
              <w:ind w:right="-547"/>
              <w:rPr>
                <w:sz w:val="22"/>
              </w:rPr>
            </w:pPr>
          </w:p>
        </w:tc>
      </w:tr>
      <w:tr w:rsidR="00DB0F3E" w14:paraId="1F41E19B" w14:textId="77777777" w:rsidTr="00DB0F3E">
        <w:trPr>
          <w:cantSplit/>
          <w:trHeight w:val="393"/>
        </w:trPr>
        <w:tc>
          <w:tcPr>
            <w:tcW w:w="0" w:type="auto"/>
            <w:gridSpan w:val="7"/>
            <w:vMerge/>
            <w:tcBorders>
              <w:top w:val="single" w:sz="4" w:space="0" w:color="auto"/>
              <w:left w:val="single" w:sz="4" w:space="0" w:color="auto"/>
              <w:bottom w:val="single" w:sz="4" w:space="0" w:color="auto"/>
              <w:right w:val="single" w:sz="4" w:space="0" w:color="auto"/>
            </w:tcBorders>
            <w:vAlign w:val="center"/>
            <w:hideMark/>
          </w:tcPr>
          <w:p w14:paraId="07F0B720" w14:textId="77777777" w:rsidR="00DB0F3E" w:rsidRDefault="00DB0F3E">
            <w:pPr>
              <w:spacing w:before="0" w:after="0"/>
              <w:jc w:val="left"/>
              <w:rPr>
                <w:sz w:val="16"/>
              </w:rPr>
            </w:pPr>
          </w:p>
        </w:tc>
        <w:tc>
          <w:tcPr>
            <w:tcW w:w="2737" w:type="dxa"/>
            <w:gridSpan w:val="11"/>
            <w:tcBorders>
              <w:top w:val="single" w:sz="4" w:space="0" w:color="auto"/>
              <w:left w:val="single" w:sz="4" w:space="0" w:color="auto"/>
              <w:bottom w:val="single" w:sz="4" w:space="0" w:color="auto"/>
              <w:right w:val="single" w:sz="24" w:space="0" w:color="auto"/>
            </w:tcBorders>
          </w:tcPr>
          <w:p w14:paraId="38AE0052" w14:textId="77777777" w:rsidR="00DB0F3E" w:rsidRDefault="00DB0F3E">
            <w:pPr>
              <w:spacing w:before="40" w:after="40"/>
              <w:ind w:right="-547"/>
              <w:rPr>
                <w:sz w:val="22"/>
              </w:rPr>
            </w:pPr>
          </w:p>
        </w:tc>
        <w:tc>
          <w:tcPr>
            <w:tcW w:w="0" w:type="auto"/>
            <w:gridSpan w:val="7"/>
            <w:vMerge/>
            <w:tcBorders>
              <w:top w:val="single" w:sz="24" w:space="0" w:color="auto"/>
              <w:left w:val="single" w:sz="24" w:space="0" w:color="auto"/>
              <w:bottom w:val="single" w:sz="24" w:space="0" w:color="auto"/>
              <w:right w:val="single" w:sz="2" w:space="0" w:color="auto"/>
            </w:tcBorders>
            <w:vAlign w:val="center"/>
            <w:hideMark/>
          </w:tcPr>
          <w:p w14:paraId="064F1E63" w14:textId="77777777" w:rsidR="00DB0F3E" w:rsidRDefault="00DB0F3E">
            <w:pPr>
              <w:spacing w:before="0" w:after="0"/>
              <w:jc w:val="left"/>
              <w:rPr>
                <w:sz w:val="16"/>
              </w:rPr>
            </w:pPr>
          </w:p>
        </w:tc>
        <w:tc>
          <w:tcPr>
            <w:tcW w:w="1714" w:type="dxa"/>
            <w:gridSpan w:val="15"/>
            <w:tcBorders>
              <w:top w:val="single" w:sz="2" w:space="0" w:color="auto"/>
              <w:left w:val="single" w:sz="2" w:space="0" w:color="auto"/>
              <w:bottom w:val="single" w:sz="2" w:space="0" w:color="auto"/>
              <w:right w:val="single" w:sz="2" w:space="0" w:color="auto"/>
            </w:tcBorders>
            <w:vAlign w:val="center"/>
            <w:hideMark/>
          </w:tcPr>
          <w:p w14:paraId="244D7237" w14:textId="77777777" w:rsidR="00DB0F3E" w:rsidRDefault="00DB0F3E">
            <w:pPr>
              <w:spacing w:before="40" w:after="40"/>
              <w:ind w:right="-547"/>
              <w:rPr>
                <w:sz w:val="16"/>
              </w:rPr>
            </w:pPr>
            <w:r>
              <w:rPr>
                <w:sz w:val="16"/>
              </w:rPr>
              <w:t>SIC Code</w:t>
            </w:r>
          </w:p>
        </w:tc>
        <w:tc>
          <w:tcPr>
            <w:tcW w:w="347" w:type="dxa"/>
            <w:gridSpan w:val="2"/>
            <w:tcBorders>
              <w:top w:val="single" w:sz="2" w:space="0" w:color="auto"/>
              <w:left w:val="single" w:sz="2" w:space="0" w:color="auto"/>
              <w:bottom w:val="single" w:sz="2" w:space="0" w:color="auto"/>
              <w:right w:val="single" w:sz="2" w:space="0" w:color="auto"/>
            </w:tcBorders>
          </w:tcPr>
          <w:p w14:paraId="4A236EF0" w14:textId="77777777" w:rsidR="00DB0F3E" w:rsidRDefault="00DB0F3E">
            <w:pPr>
              <w:spacing w:before="40" w:after="40"/>
              <w:ind w:right="-547"/>
              <w:rPr>
                <w:sz w:val="22"/>
              </w:rPr>
            </w:pPr>
          </w:p>
        </w:tc>
        <w:tc>
          <w:tcPr>
            <w:tcW w:w="349" w:type="dxa"/>
            <w:gridSpan w:val="2"/>
            <w:tcBorders>
              <w:top w:val="single" w:sz="2" w:space="0" w:color="auto"/>
              <w:left w:val="single" w:sz="2" w:space="0" w:color="auto"/>
              <w:bottom w:val="single" w:sz="2" w:space="0" w:color="auto"/>
              <w:right w:val="single" w:sz="2" w:space="0" w:color="auto"/>
            </w:tcBorders>
          </w:tcPr>
          <w:p w14:paraId="4C63C78D" w14:textId="77777777" w:rsidR="00DB0F3E" w:rsidRDefault="00DB0F3E">
            <w:pPr>
              <w:spacing w:before="40" w:after="40"/>
              <w:ind w:right="-547"/>
              <w:rPr>
                <w:sz w:val="22"/>
              </w:rPr>
            </w:pPr>
          </w:p>
        </w:tc>
        <w:tc>
          <w:tcPr>
            <w:tcW w:w="353" w:type="dxa"/>
            <w:gridSpan w:val="2"/>
            <w:tcBorders>
              <w:top w:val="single" w:sz="2" w:space="0" w:color="auto"/>
              <w:left w:val="single" w:sz="2" w:space="0" w:color="auto"/>
              <w:bottom w:val="single" w:sz="2" w:space="0" w:color="auto"/>
              <w:right w:val="single" w:sz="24" w:space="0" w:color="auto"/>
            </w:tcBorders>
          </w:tcPr>
          <w:p w14:paraId="2AEB4850" w14:textId="77777777" w:rsidR="00DB0F3E" w:rsidRDefault="00DB0F3E">
            <w:pPr>
              <w:spacing w:before="40" w:after="40"/>
              <w:ind w:right="-547"/>
              <w:rPr>
                <w:sz w:val="22"/>
              </w:rPr>
            </w:pPr>
          </w:p>
        </w:tc>
      </w:tr>
      <w:tr w:rsidR="00DB0F3E" w14:paraId="6C28A595" w14:textId="77777777" w:rsidTr="00DB0F3E">
        <w:trPr>
          <w:cantSplit/>
          <w:trHeight w:val="376"/>
        </w:trPr>
        <w:tc>
          <w:tcPr>
            <w:tcW w:w="2816" w:type="dxa"/>
            <w:gridSpan w:val="6"/>
            <w:tcBorders>
              <w:top w:val="single" w:sz="4" w:space="0" w:color="auto"/>
              <w:left w:val="single" w:sz="4" w:space="0" w:color="auto"/>
              <w:bottom w:val="single" w:sz="4" w:space="0" w:color="auto"/>
              <w:right w:val="single" w:sz="4" w:space="0" w:color="auto"/>
            </w:tcBorders>
            <w:vAlign w:val="center"/>
            <w:hideMark/>
          </w:tcPr>
          <w:p w14:paraId="3D78C828" w14:textId="77777777" w:rsidR="00DB0F3E" w:rsidRDefault="00DB0F3E">
            <w:pPr>
              <w:spacing w:before="40" w:after="40"/>
              <w:ind w:right="-547"/>
              <w:rPr>
                <w:sz w:val="16"/>
              </w:rPr>
            </w:pPr>
            <w:r>
              <w:rPr>
                <w:sz w:val="16"/>
              </w:rPr>
              <w:t>Financial year end (sole trader only)</w:t>
            </w:r>
          </w:p>
        </w:tc>
        <w:tc>
          <w:tcPr>
            <w:tcW w:w="2224" w:type="dxa"/>
            <w:gridSpan w:val="7"/>
            <w:tcBorders>
              <w:top w:val="single" w:sz="4" w:space="0" w:color="auto"/>
              <w:left w:val="single" w:sz="4" w:space="0" w:color="auto"/>
              <w:bottom w:val="single" w:sz="4" w:space="0" w:color="auto"/>
              <w:right w:val="single" w:sz="4" w:space="0" w:color="auto"/>
            </w:tcBorders>
          </w:tcPr>
          <w:p w14:paraId="5DA37FFF" w14:textId="77777777" w:rsidR="00DB0F3E" w:rsidRDefault="00DB0F3E">
            <w:pPr>
              <w:spacing w:before="40" w:after="40"/>
              <w:ind w:right="-547"/>
              <w:rPr>
                <w:sz w:val="22"/>
              </w:rPr>
            </w:pPr>
          </w:p>
        </w:tc>
        <w:tc>
          <w:tcPr>
            <w:tcW w:w="342" w:type="dxa"/>
            <w:gridSpan w:val="2"/>
            <w:tcBorders>
              <w:top w:val="single" w:sz="4" w:space="0" w:color="auto"/>
              <w:left w:val="single" w:sz="4" w:space="0" w:color="auto"/>
              <w:bottom w:val="single" w:sz="4" w:space="0" w:color="auto"/>
              <w:right w:val="single" w:sz="4" w:space="0" w:color="auto"/>
            </w:tcBorders>
          </w:tcPr>
          <w:p w14:paraId="64722ED4" w14:textId="77777777" w:rsidR="00DB0F3E" w:rsidRDefault="00DB0F3E">
            <w:pPr>
              <w:spacing w:before="40" w:after="40"/>
              <w:ind w:right="-547"/>
              <w:rPr>
                <w:sz w:val="22"/>
              </w:rPr>
            </w:pPr>
          </w:p>
        </w:tc>
        <w:tc>
          <w:tcPr>
            <w:tcW w:w="342" w:type="dxa"/>
            <w:gridSpan w:val="3"/>
            <w:tcBorders>
              <w:top w:val="single" w:sz="4" w:space="0" w:color="auto"/>
              <w:left w:val="single" w:sz="4" w:space="0" w:color="auto"/>
              <w:bottom w:val="single" w:sz="4" w:space="0" w:color="auto"/>
              <w:right w:val="single" w:sz="24" w:space="0" w:color="auto"/>
            </w:tcBorders>
          </w:tcPr>
          <w:p w14:paraId="0B7B6904" w14:textId="77777777" w:rsidR="00DB0F3E" w:rsidRDefault="00DB0F3E">
            <w:pPr>
              <w:spacing w:before="40" w:after="40"/>
              <w:ind w:right="-547"/>
              <w:rPr>
                <w:sz w:val="22"/>
              </w:rPr>
            </w:pPr>
          </w:p>
        </w:tc>
        <w:tc>
          <w:tcPr>
            <w:tcW w:w="0" w:type="auto"/>
            <w:gridSpan w:val="7"/>
            <w:vMerge/>
            <w:tcBorders>
              <w:top w:val="single" w:sz="24" w:space="0" w:color="auto"/>
              <w:left w:val="single" w:sz="24" w:space="0" w:color="auto"/>
              <w:bottom w:val="single" w:sz="24" w:space="0" w:color="auto"/>
              <w:right w:val="single" w:sz="2" w:space="0" w:color="auto"/>
            </w:tcBorders>
            <w:vAlign w:val="center"/>
            <w:hideMark/>
          </w:tcPr>
          <w:p w14:paraId="18786472" w14:textId="77777777" w:rsidR="00DB0F3E" w:rsidRDefault="00DB0F3E">
            <w:pPr>
              <w:spacing w:before="0" w:after="0"/>
              <w:jc w:val="left"/>
              <w:rPr>
                <w:sz w:val="16"/>
              </w:rPr>
            </w:pPr>
          </w:p>
        </w:tc>
        <w:tc>
          <w:tcPr>
            <w:tcW w:w="2061" w:type="dxa"/>
            <w:gridSpan w:val="17"/>
            <w:tcBorders>
              <w:top w:val="single" w:sz="2" w:space="0" w:color="auto"/>
              <w:left w:val="single" w:sz="2" w:space="0" w:color="auto"/>
              <w:bottom w:val="single" w:sz="24" w:space="0" w:color="auto"/>
              <w:right w:val="single" w:sz="2" w:space="0" w:color="auto"/>
            </w:tcBorders>
            <w:vAlign w:val="center"/>
            <w:hideMark/>
          </w:tcPr>
          <w:p w14:paraId="5DB22069" w14:textId="77777777" w:rsidR="00DB0F3E" w:rsidRDefault="00DB0F3E">
            <w:pPr>
              <w:spacing w:before="40" w:after="40"/>
              <w:ind w:right="-547"/>
              <w:rPr>
                <w:sz w:val="16"/>
              </w:rPr>
            </w:pPr>
            <w:r>
              <w:rPr>
                <w:sz w:val="16"/>
              </w:rPr>
              <w:t>Occupation code</w:t>
            </w:r>
          </w:p>
        </w:tc>
        <w:tc>
          <w:tcPr>
            <w:tcW w:w="349" w:type="dxa"/>
            <w:gridSpan w:val="2"/>
            <w:tcBorders>
              <w:top w:val="single" w:sz="2" w:space="0" w:color="auto"/>
              <w:left w:val="single" w:sz="2" w:space="0" w:color="auto"/>
              <w:bottom w:val="single" w:sz="24" w:space="0" w:color="auto"/>
              <w:right w:val="single" w:sz="2" w:space="0" w:color="auto"/>
            </w:tcBorders>
          </w:tcPr>
          <w:p w14:paraId="1592426D" w14:textId="77777777" w:rsidR="00DB0F3E" w:rsidRDefault="00DB0F3E">
            <w:pPr>
              <w:spacing w:before="40" w:after="40"/>
              <w:ind w:right="-547"/>
              <w:rPr>
                <w:sz w:val="22"/>
              </w:rPr>
            </w:pPr>
          </w:p>
        </w:tc>
        <w:tc>
          <w:tcPr>
            <w:tcW w:w="353" w:type="dxa"/>
            <w:gridSpan w:val="2"/>
            <w:tcBorders>
              <w:top w:val="single" w:sz="2" w:space="0" w:color="auto"/>
              <w:left w:val="single" w:sz="2" w:space="0" w:color="auto"/>
              <w:bottom w:val="single" w:sz="24" w:space="0" w:color="auto"/>
              <w:right w:val="single" w:sz="24" w:space="0" w:color="auto"/>
            </w:tcBorders>
          </w:tcPr>
          <w:p w14:paraId="270B00C1" w14:textId="77777777" w:rsidR="00DB0F3E" w:rsidRDefault="00DB0F3E">
            <w:pPr>
              <w:spacing w:before="40" w:after="40"/>
              <w:ind w:right="-547"/>
              <w:rPr>
                <w:sz w:val="22"/>
              </w:rPr>
            </w:pPr>
          </w:p>
        </w:tc>
      </w:tr>
      <w:tr w:rsidR="00DB0F3E" w14:paraId="3A366CD6" w14:textId="77777777" w:rsidTr="00DB0F3E">
        <w:tc>
          <w:tcPr>
            <w:tcW w:w="9513" w:type="dxa"/>
            <w:gridSpan w:val="46"/>
            <w:tcBorders>
              <w:top w:val="single" w:sz="4" w:space="0" w:color="auto"/>
              <w:left w:val="single" w:sz="4" w:space="0" w:color="auto"/>
              <w:bottom w:val="single" w:sz="4" w:space="0" w:color="auto"/>
              <w:right w:val="single" w:sz="4" w:space="0" w:color="auto"/>
            </w:tcBorders>
            <w:hideMark/>
          </w:tcPr>
          <w:p w14:paraId="6E652B2E" w14:textId="77777777" w:rsidR="00DB0F3E" w:rsidRDefault="00DB0F3E">
            <w:pPr>
              <w:spacing w:before="40" w:after="40"/>
              <w:ind w:left="1037" w:right="-547" w:hanging="691"/>
              <w:rPr>
                <w:sz w:val="22"/>
              </w:rPr>
            </w:pPr>
            <w:r>
              <w:rPr>
                <w:b/>
                <w:bCs/>
              </w:rPr>
              <w:t>1.2</w:t>
            </w:r>
            <w:r>
              <w:rPr>
                <w:b/>
                <w:bCs/>
              </w:rPr>
              <w:tab/>
              <w:t>ADDRESS DETAILS</w:t>
            </w:r>
          </w:p>
        </w:tc>
      </w:tr>
      <w:tr w:rsidR="00DB0F3E" w14:paraId="38A08A9C" w14:textId="77777777" w:rsidTr="00DB0F3E">
        <w:trPr>
          <w:cantSplit/>
          <w:trHeight w:val="377"/>
        </w:trPr>
        <w:tc>
          <w:tcPr>
            <w:tcW w:w="1801" w:type="dxa"/>
            <w:gridSpan w:val="2"/>
            <w:vMerge w:val="restart"/>
            <w:tcBorders>
              <w:top w:val="single" w:sz="4" w:space="0" w:color="auto"/>
              <w:left w:val="single" w:sz="4" w:space="0" w:color="auto"/>
              <w:bottom w:val="single" w:sz="4" w:space="0" w:color="auto"/>
              <w:right w:val="single" w:sz="4" w:space="0" w:color="auto"/>
            </w:tcBorders>
            <w:vAlign w:val="center"/>
            <w:hideMark/>
          </w:tcPr>
          <w:p w14:paraId="54FA2196" w14:textId="77777777" w:rsidR="00DB0F3E" w:rsidRDefault="00DB0F3E">
            <w:pPr>
              <w:spacing w:before="40" w:after="40"/>
              <w:ind w:right="-547"/>
              <w:rPr>
                <w:sz w:val="16"/>
              </w:rPr>
            </w:pPr>
            <w:r>
              <w:rPr>
                <w:sz w:val="16"/>
              </w:rPr>
              <w:t>Business address</w:t>
            </w:r>
          </w:p>
        </w:tc>
        <w:tc>
          <w:tcPr>
            <w:tcW w:w="7712" w:type="dxa"/>
            <w:gridSpan w:val="44"/>
            <w:tcBorders>
              <w:top w:val="single" w:sz="4" w:space="0" w:color="auto"/>
              <w:left w:val="single" w:sz="4" w:space="0" w:color="auto"/>
              <w:bottom w:val="single" w:sz="4" w:space="0" w:color="auto"/>
              <w:right w:val="single" w:sz="4" w:space="0" w:color="auto"/>
            </w:tcBorders>
          </w:tcPr>
          <w:p w14:paraId="1AE75B26" w14:textId="77777777" w:rsidR="00DB0F3E" w:rsidRDefault="00DB0F3E">
            <w:pPr>
              <w:spacing w:before="40" w:after="40"/>
              <w:ind w:right="-547"/>
              <w:rPr>
                <w:sz w:val="22"/>
              </w:rPr>
            </w:pPr>
          </w:p>
        </w:tc>
      </w:tr>
      <w:tr w:rsidR="00DB0F3E" w14:paraId="37D001B2" w14:textId="77777777" w:rsidTr="00DB0F3E">
        <w:trPr>
          <w:cantSplit/>
          <w:trHeight w:val="376"/>
        </w:trPr>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01F2594B" w14:textId="77777777" w:rsidR="00DB0F3E" w:rsidRDefault="00DB0F3E">
            <w:pPr>
              <w:spacing w:before="0" w:after="0"/>
              <w:jc w:val="left"/>
              <w:rPr>
                <w:sz w:val="16"/>
              </w:rPr>
            </w:pPr>
          </w:p>
        </w:tc>
        <w:tc>
          <w:tcPr>
            <w:tcW w:w="852" w:type="dxa"/>
            <w:gridSpan w:val="3"/>
            <w:tcBorders>
              <w:top w:val="single" w:sz="4" w:space="0" w:color="auto"/>
              <w:left w:val="single" w:sz="4" w:space="0" w:color="auto"/>
              <w:bottom w:val="single" w:sz="4" w:space="0" w:color="auto"/>
              <w:right w:val="single" w:sz="4" w:space="0" w:color="auto"/>
            </w:tcBorders>
            <w:vAlign w:val="center"/>
            <w:hideMark/>
          </w:tcPr>
          <w:p w14:paraId="495844D3" w14:textId="77777777" w:rsidR="00DB0F3E" w:rsidRDefault="00DB0F3E">
            <w:pPr>
              <w:spacing w:before="40" w:after="40"/>
              <w:ind w:right="-547"/>
              <w:rPr>
                <w:sz w:val="16"/>
              </w:rPr>
            </w:pPr>
            <w:r>
              <w:rPr>
                <w:sz w:val="16"/>
              </w:rPr>
              <w:t>Suburb</w:t>
            </w:r>
          </w:p>
        </w:tc>
        <w:tc>
          <w:tcPr>
            <w:tcW w:w="1699" w:type="dxa"/>
            <w:gridSpan w:val="6"/>
            <w:tcBorders>
              <w:top w:val="single" w:sz="4" w:space="0" w:color="auto"/>
              <w:left w:val="single" w:sz="4" w:space="0" w:color="auto"/>
              <w:bottom w:val="single" w:sz="4" w:space="0" w:color="auto"/>
              <w:right w:val="single" w:sz="4" w:space="0" w:color="auto"/>
            </w:tcBorders>
          </w:tcPr>
          <w:p w14:paraId="5A551D6F" w14:textId="77777777" w:rsidR="00DB0F3E" w:rsidRDefault="00DB0F3E">
            <w:pPr>
              <w:spacing w:before="40" w:after="40"/>
              <w:ind w:right="-547"/>
              <w:rPr>
                <w:sz w:val="22"/>
              </w:rPr>
            </w:pPr>
          </w:p>
        </w:tc>
        <w:tc>
          <w:tcPr>
            <w:tcW w:w="867" w:type="dxa"/>
            <w:gridSpan w:val="3"/>
            <w:tcBorders>
              <w:top w:val="single" w:sz="4" w:space="0" w:color="auto"/>
              <w:left w:val="single" w:sz="4" w:space="0" w:color="auto"/>
              <w:bottom w:val="single" w:sz="4" w:space="0" w:color="auto"/>
              <w:right w:val="single" w:sz="4" w:space="0" w:color="auto"/>
            </w:tcBorders>
            <w:vAlign w:val="center"/>
            <w:hideMark/>
          </w:tcPr>
          <w:p w14:paraId="0E570072" w14:textId="77777777" w:rsidR="00DB0F3E" w:rsidRDefault="00DB0F3E">
            <w:pPr>
              <w:spacing w:before="40" w:after="40"/>
              <w:ind w:left="-51" w:right="-547"/>
              <w:rPr>
                <w:sz w:val="16"/>
              </w:rPr>
            </w:pPr>
            <w:r>
              <w:rPr>
                <w:sz w:val="16"/>
              </w:rPr>
              <w:t>City/Town</w:t>
            </w:r>
          </w:p>
        </w:tc>
        <w:tc>
          <w:tcPr>
            <w:tcW w:w="2133" w:type="dxa"/>
            <w:gridSpan w:val="17"/>
            <w:tcBorders>
              <w:top w:val="single" w:sz="4" w:space="0" w:color="auto"/>
              <w:left w:val="single" w:sz="4" w:space="0" w:color="auto"/>
              <w:bottom w:val="single" w:sz="4" w:space="0" w:color="auto"/>
              <w:right w:val="single" w:sz="4" w:space="0" w:color="auto"/>
            </w:tcBorders>
          </w:tcPr>
          <w:p w14:paraId="3AB8D614" w14:textId="77777777" w:rsidR="00DB0F3E" w:rsidRDefault="00DB0F3E">
            <w:pPr>
              <w:spacing w:before="40" w:after="40"/>
              <w:ind w:right="-547"/>
              <w:rPr>
                <w:sz w:val="22"/>
              </w:rPr>
            </w:pPr>
          </w:p>
        </w:tc>
        <w:tc>
          <w:tcPr>
            <w:tcW w:w="768" w:type="dxa"/>
            <w:gridSpan w:val="6"/>
            <w:tcBorders>
              <w:top w:val="single" w:sz="4" w:space="0" w:color="auto"/>
              <w:left w:val="single" w:sz="4" w:space="0" w:color="auto"/>
              <w:bottom w:val="single" w:sz="4" w:space="0" w:color="auto"/>
              <w:right w:val="single" w:sz="4" w:space="0" w:color="auto"/>
            </w:tcBorders>
            <w:vAlign w:val="center"/>
            <w:hideMark/>
          </w:tcPr>
          <w:p w14:paraId="5FF98DBD" w14:textId="77777777" w:rsidR="00DB0F3E" w:rsidRDefault="00DB0F3E">
            <w:pPr>
              <w:spacing w:before="40" w:after="40"/>
              <w:ind w:left="-51" w:right="-547"/>
              <w:rPr>
                <w:sz w:val="16"/>
              </w:rPr>
            </w:pPr>
            <w:r>
              <w:rPr>
                <w:sz w:val="16"/>
              </w:rPr>
              <w:t>Postcode</w:t>
            </w:r>
          </w:p>
        </w:tc>
        <w:tc>
          <w:tcPr>
            <w:tcW w:w="348" w:type="dxa"/>
            <w:gridSpan w:val="3"/>
            <w:tcBorders>
              <w:top w:val="single" w:sz="4" w:space="0" w:color="auto"/>
              <w:left w:val="single" w:sz="4" w:space="0" w:color="auto"/>
              <w:bottom w:val="single" w:sz="4" w:space="0" w:color="auto"/>
              <w:right w:val="single" w:sz="4" w:space="0" w:color="auto"/>
            </w:tcBorders>
          </w:tcPr>
          <w:p w14:paraId="03BF68A6" w14:textId="77777777" w:rsidR="00DB0F3E" w:rsidRDefault="00DB0F3E">
            <w:pPr>
              <w:spacing w:before="40" w:after="40"/>
              <w:ind w:right="-547"/>
              <w:rPr>
                <w:sz w:val="22"/>
              </w:rPr>
            </w:pPr>
          </w:p>
        </w:tc>
        <w:tc>
          <w:tcPr>
            <w:tcW w:w="348" w:type="dxa"/>
            <w:gridSpan w:val="2"/>
            <w:tcBorders>
              <w:top w:val="single" w:sz="4" w:space="0" w:color="auto"/>
              <w:left w:val="single" w:sz="4" w:space="0" w:color="auto"/>
              <w:bottom w:val="single" w:sz="4" w:space="0" w:color="auto"/>
              <w:right w:val="single" w:sz="4" w:space="0" w:color="auto"/>
            </w:tcBorders>
          </w:tcPr>
          <w:p w14:paraId="611E6BBD" w14:textId="77777777" w:rsidR="00DB0F3E" w:rsidRDefault="00DB0F3E">
            <w:pPr>
              <w:spacing w:before="40" w:after="40"/>
              <w:ind w:right="-547"/>
              <w:rPr>
                <w:sz w:val="22"/>
              </w:rPr>
            </w:pPr>
          </w:p>
        </w:tc>
        <w:tc>
          <w:tcPr>
            <w:tcW w:w="348" w:type="dxa"/>
            <w:gridSpan w:val="2"/>
            <w:tcBorders>
              <w:top w:val="single" w:sz="4" w:space="0" w:color="auto"/>
              <w:left w:val="single" w:sz="4" w:space="0" w:color="auto"/>
              <w:bottom w:val="single" w:sz="4" w:space="0" w:color="auto"/>
              <w:right w:val="single" w:sz="4" w:space="0" w:color="auto"/>
            </w:tcBorders>
          </w:tcPr>
          <w:p w14:paraId="67181DC8" w14:textId="77777777" w:rsidR="00DB0F3E" w:rsidRDefault="00DB0F3E">
            <w:pPr>
              <w:spacing w:before="40" w:after="40"/>
              <w:ind w:right="-547"/>
              <w:rPr>
                <w:sz w:val="22"/>
              </w:rPr>
            </w:pPr>
          </w:p>
        </w:tc>
        <w:tc>
          <w:tcPr>
            <w:tcW w:w="349" w:type="dxa"/>
            <w:gridSpan w:val="2"/>
            <w:tcBorders>
              <w:top w:val="single" w:sz="4" w:space="0" w:color="auto"/>
              <w:left w:val="single" w:sz="4" w:space="0" w:color="auto"/>
              <w:bottom w:val="single" w:sz="4" w:space="0" w:color="auto"/>
              <w:right w:val="single" w:sz="4" w:space="0" w:color="auto"/>
            </w:tcBorders>
          </w:tcPr>
          <w:p w14:paraId="233B5F9E" w14:textId="77777777" w:rsidR="00DB0F3E" w:rsidRDefault="00DB0F3E">
            <w:pPr>
              <w:spacing w:before="40" w:after="40"/>
              <w:ind w:right="-547"/>
              <w:rPr>
                <w:sz w:val="22"/>
              </w:rPr>
            </w:pPr>
          </w:p>
        </w:tc>
      </w:tr>
      <w:tr w:rsidR="00DB0F3E" w14:paraId="49885FAD" w14:textId="77777777" w:rsidTr="00DB0F3E">
        <w:trPr>
          <w:cantSplit/>
          <w:trHeight w:val="377"/>
        </w:trPr>
        <w:tc>
          <w:tcPr>
            <w:tcW w:w="1801" w:type="dxa"/>
            <w:gridSpan w:val="2"/>
            <w:vMerge w:val="restart"/>
            <w:tcBorders>
              <w:top w:val="single" w:sz="4" w:space="0" w:color="auto"/>
              <w:left w:val="single" w:sz="4" w:space="0" w:color="auto"/>
              <w:bottom w:val="single" w:sz="4" w:space="0" w:color="auto"/>
              <w:right w:val="single" w:sz="4" w:space="0" w:color="auto"/>
            </w:tcBorders>
            <w:vAlign w:val="center"/>
            <w:hideMark/>
          </w:tcPr>
          <w:p w14:paraId="41DDE693" w14:textId="77777777" w:rsidR="00DB0F3E" w:rsidRDefault="00DB0F3E">
            <w:pPr>
              <w:spacing w:before="40" w:after="40"/>
              <w:ind w:right="-547"/>
              <w:rPr>
                <w:sz w:val="16"/>
              </w:rPr>
            </w:pPr>
            <w:r>
              <w:rPr>
                <w:sz w:val="16"/>
              </w:rPr>
              <w:t>Residential address</w:t>
            </w:r>
          </w:p>
        </w:tc>
        <w:tc>
          <w:tcPr>
            <w:tcW w:w="7712" w:type="dxa"/>
            <w:gridSpan w:val="44"/>
            <w:tcBorders>
              <w:top w:val="single" w:sz="4" w:space="0" w:color="auto"/>
              <w:left w:val="single" w:sz="4" w:space="0" w:color="auto"/>
              <w:bottom w:val="single" w:sz="4" w:space="0" w:color="auto"/>
              <w:right w:val="single" w:sz="4" w:space="0" w:color="auto"/>
            </w:tcBorders>
          </w:tcPr>
          <w:p w14:paraId="78E3783B" w14:textId="77777777" w:rsidR="00DB0F3E" w:rsidRDefault="00DB0F3E">
            <w:pPr>
              <w:spacing w:before="40" w:after="40"/>
              <w:ind w:right="-547"/>
              <w:rPr>
                <w:sz w:val="22"/>
              </w:rPr>
            </w:pPr>
          </w:p>
        </w:tc>
      </w:tr>
      <w:tr w:rsidR="00DB0F3E" w14:paraId="54E4A858" w14:textId="77777777" w:rsidTr="00DB0F3E">
        <w:trPr>
          <w:cantSplit/>
          <w:trHeight w:val="376"/>
        </w:trPr>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0FCB4D96" w14:textId="77777777" w:rsidR="00DB0F3E" w:rsidRDefault="00DB0F3E">
            <w:pPr>
              <w:spacing w:before="0" w:after="0"/>
              <w:jc w:val="left"/>
              <w:rPr>
                <w:sz w:val="16"/>
              </w:rPr>
            </w:pPr>
          </w:p>
        </w:tc>
        <w:tc>
          <w:tcPr>
            <w:tcW w:w="852" w:type="dxa"/>
            <w:gridSpan w:val="3"/>
            <w:tcBorders>
              <w:top w:val="single" w:sz="4" w:space="0" w:color="auto"/>
              <w:left w:val="single" w:sz="4" w:space="0" w:color="auto"/>
              <w:bottom w:val="single" w:sz="4" w:space="0" w:color="auto"/>
              <w:right w:val="single" w:sz="4" w:space="0" w:color="auto"/>
            </w:tcBorders>
            <w:vAlign w:val="center"/>
            <w:hideMark/>
          </w:tcPr>
          <w:p w14:paraId="056C2FE3" w14:textId="77777777" w:rsidR="00DB0F3E" w:rsidRDefault="00DB0F3E">
            <w:pPr>
              <w:spacing w:before="40" w:after="40"/>
              <w:ind w:right="-547"/>
              <w:rPr>
                <w:sz w:val="16"/>
              </w:rPr>
            </w:pPr>
            <w:r>
              <w:rPr>
                <w:sz w:val="16"/>
              </w:rPr>
              <w:t>Suburb</w:t>
            </w:r>
          </w:p>
        </w:tc>
        <w:tc>
          <w:tcPr>
            <w:tcW w:w="1699" w:type="dxa"/>
            <w:gridSpan w:val="6"/>
            <w:tcBorders>
              <w:top w:val="single" w:sz="4" w:space="0" w:color="auto"/>
              <w:left w:val="single" w:sz="4" w:space="0" w:color="auto"/>
              <w:bottom w:val="single" w:sz="4" w:space="0" w:color="auto"/>
              <w:right w:val="single" w:sz="4" w:space="0" w:color="auto"/>
            </w:tcBorders>
          </w:tcPr>
          <w:p w14:paraId="2275DA61" w14:textId="77777777" w:rsidR="00DB0F3E" w:rsidRDefault="00DB0F3E">
            <w:pPr>
              <w:spacing w:before="40" w:after="40"/>
              <w:ind w:right="-547"/>
              <w:rPr>
                <w:sz w:val="22"/>
              </w:rPr>
            </w:pPr>
          </w:p>
        </w:tc>
        <w:tc>
          <w:tcPr>
            <w:tcW w:w="867" w:type="dxa"/>
            <w:gridSpan w:val="3"/>
            <w:tcBorders>
              <w:top w:val="single" w:sz="4" w:space="0" w:color="auto"/>
              <w:left w:val="single" w:sz="4" w:space="0" w:color="auto"/>
              <w:bottom w:val="single" w:sz="4" w:space="0" w:color="auto"/>
              <w:right w:val="single" w:sz="4" w:space="0" w:color="auto"/>
            </w:tcBorders>
            <w:vAlign w:val="center"/>
            <w:hideMark/>
          </w:tcPr>
          <w:p w14:paraId="1E477695" w14:textId="77777777" w:rsidR="00DB0F3E" w:rsidRDefault="00DB0F3E">
            <w:pPr>
              <w:spacing w:before="40" w:after="40"/>
              <w:ind w:left="-51" w:right="-547"/>
              <w:rPr>
                <w:sz w:val="16"/>
              </w:rPr>
            </w:pPr>
            <w:r>
              <w:rPr>
                <w:sz w:val="16"/>
              </w:rPr>
              <w:t>City/Town</w:t>
            </w:r>
          </w:p>
        </w:tc>
        <w:tc>
          <w:tcPr>
            <w:tcW w:w="2133" w:type="dxa"/>
            <w:gridSpan w:val="17"/>
            <w:tcBorders>
              <w:top w:val="single" w:sz="4" w:space="0" w:color="auto"/>
              <w:left w:val="single" w:sz="4" w:space="0" w:color="auto"/>
              <w:bottom w:val="single" w:sz="4" w:space="0" w:color="auto"/>
              <w:right w:val="single" w:sz="4" w:space="0" w:color="auto"/>
            </w:tcBorders>
          </w:tcPr>
          <w:p w14:paraId="369D0693" w14:textId="77777777" w:rsidR="00DB0F3E" w:rsidRDefault="00DB0F3E">
            <w:pPr>
              <w:spacing w:before="40" w:after="40"/>
              <w:ind w:right="-547"/>
              <w:rPr>
                <w:sz w:val="22"/>
              </w:rPr>
            </w:pPr>
          </w:p>
        </w:tc>
        <w:tc>
          <w:tcPr>
            <w:tcW w:w="768" w:type="dxa"/>
            <w:gridSpan w:val="6"/>
            <w:tcBorders>
              <w:top w:val="single" w:sz="4" w:space="0" w:color="auto"/>
              <w:left w:val="single" w:sz="4" w:space="0" w:color="auto"/>
              <w:bottom w:val="single" w:sz="4" w:space="0" w:color="auto"/>
              <w:right w:val="single" w:sz="4" w:space="0" w:color="auto"/>
            </w:tcBorders>
            <w:vAlign w:val="center"/>
            <w:hideMark/>
          </w:tcPr>
          <w:p w14:paraId="41120414" w14:textId="77777777" w:rsidR="00DB0F3E" w:rsidRDefault="00DB0F3E">
            <w:pPr>
              <w:spacing w:before="40" w:after="40"/>
              <w:ind w:left="-51" w:right="-547"/>
              <w:rPr>
                <w:sz w:val="16"/>
              </w:rPr>
            </w:pPr>
            <w:r>
              <w:rPr>
                <w:sz w:val="16"/>
              </w:rPr>
              <w:t>Postcode</w:t>
            </w:r>
          </w:p>
        </w:tc>
        <w:tc>
          <w:tcPr>
            <w:tcW w:w="344" w:type="dxa"/>
            <w:gridSpan w:val="3"/>
            <w:tcBorders>
              <w:top w:val="single" w:sz="4" w:space="0" w:color="auto"/>
              <w:left w:val="single" w:sz="4" w:space="0" w:color="auto"/>
              <w:bottom w:val="single" w:sz="4" w:space="0" w:color="auto"/>
              <w:right w:val="single" w:sz="4" w:space="0" w:color="auto"/>
            </w:tcBorders>
          </w:tcPr>
          <w:p w14:paraId="6B334276" w14:textId="77777777" w:rsidR="00DB0F3E" w:rsidRDefault="00DB0F3E">
            <w:pPr>
              <w:spacing w:before="40" w:after="40"/>
              <w:ind w:right="-547"/>
              <w:rPr>
                <w:sz w:val="22"/>
              </w:rPr>
            </w:pPr>
          </w:p>
        </w:tc>
        <w:tc>
          <w:tcPr>
            <w:tcW w:w="347" w:type="dxa"/>
            <w:gridSpan w:val="2"/>
            <w:tcBorders>
              <w:top w:val="single" w:sz="4" w:space="0" w:color="auto"/>
              <w:left w:val="single" w:sz="4" w:space="0" w:color="auto"/>
              <w:bottom w:val="single" w:sz="4" w:space="0" w:color="auto"/>
              <w:right w:val="single" w:sz="4" w:space="0" w:color="auto"/>
            </w:tcBorders>
          </w:tcPr>
          <w:p w14:paraId="2889A8D9" w14:textId="77777777" w:rsidR="00DB0F3E" w:rsidRDefault="00DB0F3E">
            <w:pPr>
              <w:spacing w:before="40" w:after="40"/>
              <w:ind w:right="-547"/>
              <w:rPr>
                <w:sz w:val="22"/>
              </w:rPr>
            </w:pPr>
          </w:p>
        </w:tc>
        <w:tc>
          <w:tcPr>
            <w:tcW w:w="349" w:type="dxa"/>
            <w:gridSpan w:val="2"/>
            <w:tcBorders>
              <w:top w:val="single" w:sz="4" w:space="0" w:color="auto"/>
              <w:left w:val="single" w:sz="4" w:space="0" w:color="auto"/>
              <w:bottom w:val="single" w:sz="4" w:space="0" w:color="auto"/>
              <w:right w:val="single" w:sz="4" w:space="0" w:color="auto"/>
            </w:tcBorders>
          </w:tcPr>
          <w:p w14:paraId="441F4999" w14:textId="77777777" w:rsidR="00DB0F3E" w:rsidRDefault="00DB0F3E">
            <w:pPr>
              <w:spacing w:before="40" w:after="40"/>
              <w:ind w:right="-547"/>
              <w:rPr>
                <w:sz w:val="22"/>
              </w:rPr>
            </w:pPr>
          </w:p>
        </w:tc>
        <w:tc>
          <w:tcPr>
            <w:tcW w:w="353" w:type="dxa"/>
            <w:gridSpan w:val="2"/>
            <w:tcBorders>
              <w:top w:val="single" w:sz="4" w:space="0" w:color="auto"/>
              <w:left w:val="single" w:sz="4" w:space="0" w:color="auto"/>
              <w:bottom w:val="single" w:sz="4" w:space="0" w:color="auto"/>
              <w:right w:val="single" w:sz="4" w:space="0" w:color="auto"/>
            </w:tcBorders>
          </w:tcPr>
          <w:p w14:paraId="7F575855" w14:textId="77777777" w:rsidR="00DB0F3E" w:rsidRDefault="00DB0F3E">
            <w:pPr>
              <w:spacing w:before="40" w:after="40"/>
              <w:ind w:right="-547"/>
              <w:rPr>
                <w:sz w:val="22"/>
              </w:rPr>
            </w:pPr>
          </w:p>
        </w:tc>
      </w:tr>
      <w:tr w:rsidR="00DB0F3E" w14:paraId="2002C9D3" w14:textId="77777777" w:rsidTr="00DB0F3E">
        <w:tc>
          <w:tcPr>
            <w:tcW w:w="9513" w:type="dxa"/>
            <w:gridSpan w:val="46"/>
            <w:tcBorders>
              <w:top w:val="single" w:sz="4" w:space="0" w:color="auto"/>
              <w:left w:val="single" w:sz="4" w:space="0" w:color="auto"/>
              <w:bottom w:val="single" w:sz="4" w:space="0" w:color="auto"/>
              <w:right w:val="single" w:sz="4" w:space="0" w:color="auto"/>
            </w:tcBorders>
            <w:hideMark/>
          </w:tcPr>
          <w:p w14:paraId="631B0E5C" w14:textId="77777777" w:rsidR="00DB0F3E" w:rsidRDefault="00DB0F3E">
            <w:pPr>
              <w:spacing w:before="40" w:after="40"/>
              <w:ind w:left="1037" w:right="-547" w:hanging="691"/>
              <w:rPr>
                <w:b/>
                <w:bCs/>
              </w:rPr>
            </w:pPr>
            <w:r>
              <w:rPr>
                <w:b/>
                <w:bCs/>
              </w:rPr>
              <w:t>1.3</w:t>
            </w:r>
            <w:r>
              <w:rPr>
                <w:b/>
                <w:bCs/>
              </w:rPr>
              <w:tab/>
              <w:t>TELEPHONE DETAILS</w:t>
            </w:r>
          </w:p>
        </w:tc>
      </w:tr>
      <w:tr w:rsidR="00DB0F3E" w14:paraId="7A5D550E" w14:textId="77777777" w:rsidTr="00DB0F3E">
        <w:trPr>
          <w:cantSplit/>
          <w:trHeight w:val="385"/>
        </w:trPr>
        <w:tc>
          <w:tcPr>
            <w:tcW w:w="1801" w:type="dxa"/>
            <w:gridSpan w:val="2"/>
            <w:vMerge w:val="restart"/>
            <w:tcBorders>
              <w:top w:val="single" w:sz="4" w:space="0" w:color="auto"/>
              <w:left w:val="single" w:sz="4" w:space="0" w:color="auto"/>
              <w:bottom w:val="single" w:sz="4" w:space="0" w:color="auto"/>
              <w:right w:val="single" w:sz="4" w:space="0" w:color="auto"/>
            </w:tcBorders>
            <w:vAlign w:val="center"/>
            <w:hideMark/>
          </w:tcPr>
          <w:p w14:paraId="2605546F" w14:textId="77777777" w:rsidR="00DB0F3E" w:rsidRDefault="00DB0F3E">
            <w:pPr>
              <w:spacing w:before="40" w:after="40"/>
              <w:ind w:right="-547"/>
              <w:rPr>
                <w:sz w:val="16"/>
              </w:rPr>
            </w:pPr>
            <w:r>
              <w:rPr>
                <w:sz w:val="16"/>
              </w:rPr>
              <w:t>Telephone</w:t>
            </w:r>
          </w:p>
        </w:tc>
        <w:tc>
          <w:tcPr>
            <w:tcW w:w="513" w:type="dxa"/>
            <w:gridSpan w:val="2"/>
            <w:tcBorders>
              <w:top w:val="single" w:sz="4" w:space="0" w:color="auto"/>
              <w:left w:val="single" w:sz="4" w:space="0" w:color="auto"/>
              <w:bottom w:val="single" w:sz="4" w:space="0" w:color="auto"/>
              <w:right w:val="single" w:sz="4" w:space="0" w:color="auto"/>
            </w:tcBorders>
            <w:vAlign w:val="center"/>
            <w:hideMark/>
          </w:tcPr>
          <w:p w14:paraId="3584E351" w14:textId="77777777" w:rsidR="00DB0F3E" w:rsidRDefault="00DB0F3E">
            <w:pPr>
              <w:spacing w:before="40" w:after="40"/>
              <w:ind w:right="-547"/>
              <w:rPr>
                <w:sz w:val="16"/>
              </w:rPr>
            </w:pPr>
            <w:r>
              <w:rPr>
                <w:sz w:val="16"/>
              </w:rPr>
              <w:t>(W)</w:t>
            </w:r>
          </w:p>
        </w:tc>
        <w:tc>
          <w:tcPr>
            <w:tcW w:w="1154" w:type="dxa"/>
            <w:gridSpan w:val="4"/>
            <w:tcBorders>
              <w:top w:val="single" w:sz="4" w:space="0" w:color="auto"/>
              <w:left w:val="single" w:sz="4" w:space="0" w:color="auto"/>
              <w:bottom w:val="single" w:sz="4" w:space="0" w:color="auto"/>
              <w:right w:val="single" w:sz="4" w:space="0" w:color="auto"/>
            </w:tcBorders>
            <w:vAlign w:val="center"/>
            <w:hideMark/>
          </w:tcPr>
          <w:p w14:paraId="46116EB8" w14:textId="77777777" w:rsidR="00DB0F3E" w:rsidRDefault="00DB0F3E">
            <w:pPr>
              <w:spacing w:before="40" w:after="40"/>
              <w:ind w:right="-547"/>
              <w:rPr>
                <w:sz w:val="16"/>
              </w:rPr>
            </w:pPr>
            <w:r>
              <w:rPr>
                <w:sz w:val="16"/>
              </w:rPr>
              <w:t>Dialling code</w:t>
            </w:r>
          </w:p>
        </w:tc>
        <w:tc>
          <w:tcPr>
            <w:tcW w:w="1751" w:type="dxa"/>
            <w:gridSpan w:val="6"/>
            <w:tcBorders>
              <w:top w:val="single" w:sz="4" w:space="0" w:color="auto"/>
              <w:left w:val="single" w:sz="4" w:space="0" w:color="auto"/>
              <w:bottom w:val="single" w:sz="4" w:space="0" w:color="auto"/>
              <w:right w:val="single" w:sz="4" w:space="0" w:color="auto"/>
            </w:tcBorders>
          </w:tcPr>
          <w:p w14:paraId="25D16FF2" w14:textId="77777777" w:rsidR="00DB0F3E" w:rsidRDefault="00DB0F3E">
            <w:pPr>
              <w:spacing w:before="40" w:after="40"/>
              <w:ind w:right="-547"/>
              <w:rPr>
                <w:sz w:val="22"/>
              </w:rPr>
            </w:pPr>
          </w:p>
        </w:tc>
        <w:tc>
          <w:tcPr>
            <w:tcW w:w="889" w:type="dxa"/>
            <w:gridSpan w:val="7"/>
            <w:tcBorders>
              <w:top w:val="single" w:sz="4" w:space="0" w:color="auto"/>
              <w:left w:val="single" w:sz="4" w:space="0" w:color="auto"/>
              <w:bottom w:val="single" w:sz="4" w:space="0" w:color="auto"/>
              <w:right w:val="single" w:sz="4" w:space="0" w:color="auto"/>
            </w:tcBorders>
            <w:vAlign w:val="center"/>
            <w:hideMark/>
          </w:tcPr>
          <w:p w14:paraId="6EC06E5A" w14:textId="77777777" w:rsidR="00DB0F3E" w:rsidRDefault="00DB0F3E">
            <w:pPr>
              <w:spacing w:before="40" w:after="40"/>
              <w:ind w:right="-547"/>
              <w:rPr>
                <w:sz w:val="16"/>
              </w:rPr>
            </w:pPr>
            <w:r>
              <w:rPr>
                <w:sz w:val="16"/>
              </w:rPr>
              <w:t>Number</w:t>
            </w:r>
          </w:p>
        </w:tc>
        <w:tc>
          <w:tcPr>
            <w:tcW w:w="3405" w:type="dxa"/>
            <w:gridSpan w:val="25"/>
            <w:tcBorders>
              <w:top w:val="single" w:sz="4" w:space="0" w:color="auto"/>
              <w:left w:val="single" w:sz="4" w:space="0" w:color="auto"/>
              <w:bottom w:val="single" w:sz="4" w:space="0" w:color="auto"/>
              <w:right w:val="single" w:sz="4" w:space="0" w:color="auto"/>
            </w:tcBorders>
          </w:tcPr>
          <w:p w14:paraId="675671EC" w14:textId="77777777" w:rsidR="00DB0F3E" w:rsidRDefault="00DB0F3E">
            <w:pPr>
              <w:spacing w:before="40" w:after="40"/>
              <w:ind w:right="-547"/>
              <w:rPr>
                <w:sz w:val="22"/>
              </w:rPr>
            </w:pPr>
          </w:p>
        </w:tc>
      </w:tr>
      <w:tr w:rsidR="00DB0F3E" w14:paraId="12854B5D" w14:textId="77777777" w:rsidTr="00DB0F3E">
        <w:trPr>
          <w:cantSplit/>
          <w:trHeight w:val="385"/>
        </w:trPr>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6994F09F" w14:textId="77777777" w:rsidR="00DB0F3E" w:rsidRDefault="00DB0F3E">
            <w:pPr>
              <w:spacing w:before="0" w:after="0"/>
              <w:jc w:val="left"/>
              <w:rPr>
                <w:sz w:val="16"/>
              </w:rPr>
            </w:pPr>
          </w:p>
        </w:tc>
        <w:tc>
          <w:tcPr>
            <w:tcW w:w="513" w:type="dxa"/>
            <w:gridSpan w:val="2"/>
            <w:tcBorders>
              <w:top w:val="single" w:sz="4" w:space="0" w:color="auto"/>
              <w:left w:val="single" w:sz="4" w:space="0" w:color="auto"/>
              <w:bottom w:val="single" w:sz="4" w:space="0" w:color="auto"/>
              <w:right w:val="single" w:sz="4" w:space="0" w:color="auto"/>
            </w:tcBorders>
            <w:vAlign w:val="center"/>
            <w:hideMark/>
          </w:tcPr>
          <w:p w14:paraId="11DFEB64" w14:textId="77777777" w:rsidR="00DB0F3E" w:rsidRDefault="00DB0F3E">
            <w:pPr>
              <w:spacing w:before="40" w:after="40"/>
              <w:ind w:right="-547"/>
              <w:rPr>
                <w:sz w:val="16"/>
              </w:rPr>
            </w:pPr>
            <w:r>
              <w:rPr>
                <w:sz w:val="16"/>
              </w:rPr>
              <w:t>(H)</w:t>
            </w:r>
          </w:p>
        </w:tc>
        <w:tc>
          <w:tcPr>
            <w:tcW w:w="1154" w:type="dxa"/>
            <w:gridSpan w:val="4"/>
            <w:tcBorders>
              <w:top w:val="single" w:sz="4" w:space="0" w:color="auto"/>
              <w:left w:val="single" w:sz="4" w:space="0" w:color="auto"/>
              <w:bottom w:val="single" w:sz="4" w:space="0" w:color="auto"/>
              <w:right w:val="single" w:sz="4" w:space="0" w:color="auto"/>
            </w:tcBorders>
            <w:vAlign w:val="center"/>
            <w:hideMark/>
          </w:tcPr>
          <w:p w14:paraId="565616D2" w14:textId="77777777" w:rsidR="00DB0F3E" w:rsidRDefault="00DB0F3E">
            <w:pPr>
              <w:spacing w:before="40" w:after="40"/>
              <w:ind w:right="-547"/>
              <w:rPr>
                <w:sz w:val="16"/>
              </w:rPr>
            </w:pPr>
            <w:r>
              <w:rPr>
                <w:sz w:val="16"/>
              </w:rPr>
              <w:t>Dialling code</w:t>
            </w:r>
          </w:p>
        </w:tc>
        <w:tc>
          <w:tcPr>
            <w:tcW w:w="1751" w:type="dxa"/>
            <w:gridSpan w:val="6"/>
            <w:tcBorders>
              <w:top w:val="single" w:sz="4" w:space="0" w:color="auto"/>
              <w:left w:val="single" w:sz="4" w:space="0" w:color="auto"/>
              <w:bottom w:val="single" w:sz="4" w:space="0" w:color="auto"/>
              <w:right w:val="single" w:sz="4" w:space="0" w:color="auto"/>
            </w:tcBorders>
          </w:tcPr>
          <w:p w14:paraId="3FB658AC" w14:textId="77777777" w:rsidR="00DB0F3E" w:rsidRDefault="00DB0F3E">
            <w:pPr>
              <w:spacing w:before="40" w:after="40"/>
              <w:ind w:right="-547"/>
              <w:rPr>
                <w:sz w:val="22"/>
              </w:rPr>
            </w:pPr>
          </w:p>
        </w:tc>
        <w:tc>
          <w:tcPr>
            <w:tcW w:w="889" w:type="dxa"/>
            <w:gridSpan w:val="7"/>
            <w:tcBorders>
              <w:top w:val="single" w:sz="4" w:space="0" w:color="auto"/>
              <w:left w:val="single" w:sz="4" w:space="0" w:color="auto"/>
              <w:bottom w:val="single" w:sz="4" w:space="0" w:color="auto"/>
              <w:right w:val="single" w:sz="4" w:space="0" w:color="auto"/>
            </w:tcBorders>
            <w:vAlign w:val="center"/>
            <w:hideMark/>
          </w:tcPr>
          <w:p w14:paraId="517484EB" w14:textId="77777777" w:rsidR="00DB0F3E" w:rsidRDefault="00DB0F3E">
            <w:pPr>
              <w:spacing w:before="40" w:after="40"/>
              <w:ind w:right="-547"/>
              <w:rPr>
                <w:sz w:val="16"/>
              </w:rPr>
            </w:pPr>
            <w:r>
              <w:rPr>
                <w:sz w:val="16"/>
              </w:rPr>
              <w:t>Number</w:t>
            </w:r>
          </w:p>
        </w:tc>
        <w:tc>
          <w:tcPr>
            <w:tcW w:w="3405" w:type="dxa"/>
            <w:gridSpan w:val="25"/>
            <w:tcBorders>
              <w:top w:val="single" w:sz="4" w:space="0" w:color="auto"/>
              <w:left w:val="single" w:sz="4" w:space="0" w:color="auto"/>
              <w:bottom w:val="single" w:sz="4" w:space="0" w:color="auto"/>
              <w:right w:val="single" w:sz="4" w:space="0" w:color="auto"/>
            </w:tcBorders>
          </w:tcPr>
          <w:p w14:paraId="7E1BFB51" w14:textId="77777777" w:rsidR="00DB0F3E" w:rsidRDefault="00DB0F3E">
            <w:pPr>
              <w:spacing w:before="40" w:after="40"/>
              <w:ind w:right="-547"/>
              <w:rPr>
                <w:sz w:val="22"/>
              </w:rPr>
            </w:pPr>
          </w:p>
        </w:tc>
      </w:tr>
      <w:tr w:rsidR="00DB0F3E" w14:paraId="22189E62" w14:textId="77777777" w:rsidTr="00DB0F3E">
        <w:trPr>
          <w:cantSplit/>
        </w:trPr>
        <w:tc>
          <w:tcPr>
            <w:tcW w:w="1801" w:type="dxa"/>
            <w:gridSpan w:val="2"/>
            <w:vMerge w:val="restart"/>
            <w:tcBorders>
              <w:top w:val="single" w:sz="4" w:space="0" w:color="auto"/>
              <w:left w:val="single" w:sz="4" w:space="0" w:color="auto"/>
              <w:bottom w:val="single" w:sz="4" w:space="0" w:color="auto"/>
              <w:right w:val="single" w:sz="4" w:space="0" w:color="auto"/>
            </w:tcBorders>
            <w:vAlign w:val="center"/>
            <w:hideMark/>
          </w:tcPr>
          <w:p w14:paraId="1EA8E8DB" w14:textId="77777777" w:rsidR="00DB0F3E" w:rsidRDefault="00DB0F3E">
            <w:pPr>
              <w:spacing w:before="40" w:after="40"/>
              <w:ind w:right="-547"/>
              <w:rPr>
                <w:sz w:val="16"/>
              </w:rPr>
            </w:pPr>
            <w:r>
              <w:rPr>
                <w:sz w:val="16"/>
              </w:rPr>
              <w:t>Fax</w:t>
            </w:r>
          </w:p>
        </w:tc>
        <w:tc>
          <w:tcPr>
            <w:tcW w:w="513" w:type="dxa"/>
            <w:gridSpan w:val="2"/>
            <w:tcBorders>
              <w:top w:val="single" w:sz="4" w:space="0" w:color="auto"/>
              <w:left w:val="single" w:sz="4" w:space="0" w:color="auto"/>
              <w:bottom w:val="single" w:sz="4" w:space="0" w:color="auto"/>
              <w:right w:val="single" w:sz="4" w:space="0" w:color="auto"/>
            </w:tcBorders>
            <w:vAlign w:val="center"/>
            <w:hideMark/>
          </w:tcPr>
          <w:p w14:paraId="50F9EAA1" w14:textId="77777777" w:rsidR="00DB0F3E" w:rsidRDefault="00DB0F3E">
            <w:pPr>
              <w:spacing w:before="40" w:after="40"/>
              <w:ind w:right="-547"/>
              <w:rPr>
                <w:sz w:val="16"/>
              </w:rPr>
            </w:pPr>
            <w:r>
              <w:rPr>
                <w:sz w:val="16"/>
              </w:rPr>
              <w:t>(W)</w:t>
            </w:r>
          </w:p>
        </w:tc>
        <w:tc>
          <w:tcPr>
            <w:tcW w:w="1154" w:type="dxa"/>
            <w:gridSpan w:val="4"/>
            <w:tcBorders>
              <w:top w:val="single" w:sz="4" w:space="0" w:color="auto"/>
              <w:left w:val="single" w:sz="4" w:space="0" w:color="auto"/>
              <w:bottom w:val="single" w:sz="4" w:space="0" w:color="auto"/>
              <w:right w:val="single" w:sz="4" w:space="0" w:color="auto"/>
            </w:tcBorders>
            <w:vAlign w:val="center"/>
            <w:hideMark/>
          </w:tcPr>
          <w:p w14:paraId="1EAB10DC" w14:textId="77777777" w:rsidR="00DB0F3E" w:rsidRDefault="00DB0F3E">
            <w:pPr>
              <w:spacing w:before="40" w:after="40"/>
              <w:ind w:right="-547"/>
              <w:rPr>
                <w:sz w:val="16"/>
              </w:rPr>
            </w:pPr>
            <w:r>
              <w:rPr>
                <w:sz w:val="16"/>
              </w:rPr>
              <w:t>Dialling code</w:t>
            </w:r>
          </w:p>
        </w:tc>
        <w:tc>
          <w:tcPr>
            <w:tcW w:w="1751" w:type="dxa"/>
            <w:gridSpan w:val="6"/>
            <w:tcBorders>
              <w:top w:val="single" w:sz="4" w:space="0" w:color="auto"/>
              <w:left w:val="single" w:sz="4" w:space="0" w:color="auto"/>
              <w:bottom w:val="single" w:sz="4" w:space="0" w:color="auto"/>
              <w:right w:val="single" w:sz="4" w:space="0" w:color="auto"/>
            </w:tcBorders>
          </w:tcPr>
          <w:p w14:paraId="23B290C1" w14:textId="77777777" w:rsidR="00DB0F3E" w:rsidRDefault="00DB0F3E">
            <w:pPr>
              <w:spacing w:before="40" w:after="40"/>
              <w:ind w:right="-547"/>
              <w:rPr>
                <w:sz w:val="22"/>
              </w:rPr>
            </w:pPr>
          </w:p>
        </w:tc>
        <w:tc>
          <w:tcPr>
            <w:tcW w:w="889" w:type="dxa"/>
            <w:gridSpan w:val="7"/>
            <w:tcBorders>
              <w:top w:val="single" w:sz="4" w:space="0" w:color="auto"/>
              <w:left w:val="single" w:sz="4" w:space="0" w:color="auto"/>
              <w:bottom w:val="single" w:sz="4" w:space="0" w:color="auto"/>
              <w:right w:val="single" w:sz="4" w:space="0" w:color="auto"/>
            </w:tcBorders>
            <w:vAlign w:val="center"/>
            <w:hideMark/>
          </w:tcPr>
          <w:p w14:paraId="146804DF" w14:textId="77777777" w:rsidR="00DB0F3E" w:rsidRDefault="00DB0F3E">
            <w:pPr>
              <w:spacing w:before="40" w:after="40"/>
              <w:ind w:right="-547"/>
              <w:rPr>
                <w:sz w:val="16"/>
              </w:rPr>
            </w:pPr>
            <w:r>
              <w:rPr>
                <w:sz w:val="16"/>
              </w:rPr>
              <w:t>Number</w:t>
            </w:r>
          </w:p>
        </w:tc>
        <w:tc>
          <w:tcPr>
            <w:tcW w:w="3405" w:type="dxa"/>
            <w:gridSpan w:val="25"/>
            <w:tcBorders>
              <w:top w:val="single" w:sz="4" w:space="0" w:color="auto"/>
              <w:left w:val="single" w:sz="4" w:space="0" w:color="auto"/>
              <w:bottom w:val="single" w:sz="4" w:space="0" w:color="auto"/>
              <w:right w:val="single" w:sz="4" w:space="0" w:color="auto"/>
            </w:tcBorders>
          </w:tcPr>
          <w:p w14:paraId="758FA0CC" w14:textId="77777777" w:rsidR="00DB0F3E" w:rsidRDefault="00DB0F3E">
            <w:pPr>
              <w:spacing w:before="40" w:after="40"/>
              <w:ind w:right="-547"/>
              <w:rPr>
                <w:sz w:val="22"/>
              </w:rPr>
            </w:pPr>
          </w:p>
        </w:tc>
      </w:tr>
      <w:tr w:rsidR="00DB0F3E" w14:paraId="39CB7073" w14:textId="77777777" w:rsidTr="00DB0F3E">
        <w:trPr>
          <w:cantSplit/>
        </w:trPr>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2580DB36" w14:textId="77777777" w:rsidR="00DB0F3E" w:rsidRDefault="00DB0F3E">
            <w:pPr>
              <w:spacing w:before="0" w:after="0"/>
              <w:jc w:val="left"/>
              <w:rPr>
                <w:sz w:val="16"/>
              </w:rPr>
            </w:pPr>
          </w:p>
        </w:tc>
        <w:tc>
          <w:tcPr>
            <w:tcW w:w="513" w:type="dxa"/>
            <w:gridSpan w:val="2"/>
            <w:tcBorders>
              <w:top w:val="single" w:sz="4" w:space="0" w:color="auto"/>
              <w:left w:val="single" w:sz="4" w:space="0" w:color="auto"/>
              <w:bottom w:val="single" w:sz="4" w:space="0" w:color="auto"/>
              <w:right w:val="single" w:sz="4" w:space="0" w:color="auto"/>
            </w:tcBorders>
            <w:vAlign w:val="center"/>
            <w:hideMark/>
          </w:tcPr>
          <w:p w14:paraId="5B6676A4" w14:textId="77777777" w:rsidR="00DB0F3E" w:rsidRDefault="00DB0F3E">
            <w:pPr>
              <w:spacing w:before="40" w:after="40"/>
              <w:ind w:right="-547"/>
              <w:rPr>
                <w:sz w:val="16"/>
              </w:rPr>
            </w:pPr>
            <w:r>
              <w:rPr>
                <w:sz w:val="16"/>
              </w:rPr>
              <w:t>(H)</w:t>
            </w:r>
          </w:p>
        </w:tc>
        <w:tc>
          <w:tcPr>
            <w:tcW w:w="1154" w:type="dxa"/>
            <w:gridSpan w:val="4"/>
            <w:tcBorders>
              <w:top w:val="single" w:sz="4" w:space="0" w:color="auto"/>
              <w:left w:val="single" w:sz="4" w:space="0" w:color="auto"/>
              <w:bottom w:val="single" w:sz="4" w:space="0" w:color="auto"/>
              <w:right w:val="single" w:sz="4" w:space="0" w:color="auto"/>
            </w:tcBorders>
            <w:vAlign w:val="center"/>
            <w:hideMark/>
          </w:tcPr>
          <w:p w14:paraId="04E24B1F" w14:textId="77777777" w:rsidR="00DB0F3E" w:rsidRDefault="00DB0F3E">
            <w:pPr>
              <w:spacing w:before="40" w:after="40"/>
              <w:ind w:right="-547"/>
              <w:rPr>
                <w:sz w:val="16"/>
              </w:rPr>
            </w:pPr>
            <w:r>
              <w:rPr>
                <w:sz w:val="16"/>
              </w:rPr>
              <w:t>Dialling code</w:t>
            </w:r>
          </w:p>
        </w:tc>
        <w:tc>
          <w:tcPr>
            <w:tcW w:w="1751" w:type="dxa"/>
            <w:gridSpan w:val="6"/>
            <w:tcBorders>
              <w:top w:val="single" w:sz="4" w:space="0" w:color="auto"/>
              <w:left w:val="single" w:sz="4" w:space="0" w:color="auto"/>
              <w:bottom w:val="single" w:sz="4" w:space="0" w:color="auto"/>
              <w:right w:val="single" w:sz="4" w:space="0" w:color="auto"/>
            </w:tcBorders>
          </w:tcPr>
          <w:p w14:paraId="78689A0F" w14:textId="77777777" w:rsidR="00DB0F3E" w:rsidRDefault="00DB0F3E">
            <w:pPr>
              <w:spacing w:before="40" w:after="40"/>
              <w:ind w:right="-547"/>
              <w:rPr>
                <w:sz w:val="22"/>
              </w:rPr>
            </w:pPr>
          </w:p>
        </w:tc>
        <w:tc>
          <w:tcPr>
            <w:tcW w:w="889" w:type="dxa"/>
            <w:gridSpan w:val="7"/>
            <w:tcBorders>
              <w:top w:val="single" w:sz="4" w:space="0" w:color="auto"/>
              <w:left w:val="single" w:sz="4" w:space="0" w:color="auto"/>
              <w:bottom w:val="single" w:sz="4" w:space="0" w:color="auto"/>
              <w:right w:val="single" w:sz="4" w:space="0" w:color="auto"/>
            </w:tcBorders>
            <w:vAlign w:val="center"/>
            <w:hideMark/>
          </w:tcPr>
          <w:p w14:paraId="5FEB1B52" w14:textId="77777777" w:rsidR="00DB0F3E" w:rsidRDefault="00DB0F3E">
            <w:pPr>
              <w:spacing w:before="40" w:after="40"/>
              <w:ind w:right="-547"/>
              <w:rPr>
                <w:sz w:val="16"/>
              </w:rPr>
            </w:pPr>
            <w:r>
              <w:rPr>
                <w:sz w:val="16"/>
              </w:rPr>
              <w:t>Number</w:t>
            </w:r>
          </w:p>
        </w:tc>
        <w:tc>
          <w:tcPr>
            <w:tcW w:w="3405" w:type="dxa"/>
            <w:gridSpan w:val="25"/>
            <w:tcBorders>
              <w:top w:val="single" w:sz="4" w:space="0" w:color="auto"/>
              <w:left w:val="single" w:sz="4" w:space="0" w:color="auto"/>
              <w:bottom w:val="single" w:sz="4" w:space="0" w:color="auto"/>
              <w:right w:val="single" w:sz="4" w:space="0" w:color="auto"/>
            </w:tcBorders>
          </w:tcPr>
          <w:p w14:paraId="59840BF4" w14:textId="77777777" w:rsidR="00DB0F3E" w:rsidRDefault="00DB0F3E">
            <w:pPr>
              <w:spacing w:before="40" w:after="40"/>
              <w:ind w:right="-547"/>
              <w:rPr>
                <w:sz w:val="22"/>
              </w:rPr>
            </w:pPr>
          </w:p>
        </w:tc>
      </w:tr>
      <w:tr w:rsidR="00DB0F3E" w14:paraId="48A885DC" w14:textId="77777777" w:rsidTr="00DB0F3E">
        <w:trPr>
          <w:cantSplit/>
        </w:trPr>
        <w:tc>
          <w:tcPr>
            <w:tcW w:w="1801" w:type="dxa"/>
            <w:gridSpan w:val="2"/>
            <w:tcBorders>
              <w:top w:val="single" w:sz="4" w:space="0" w:color="auto"/>
              <w:left w:val="single" w:sz="4" w:space="0" w:color="auto"/>
              <w:bottom w:val="single" w:sz="4" w:space="0" w:color="auto"/>
              <w:right w:val="single" w:sz="4" w:space="0" w:color="auto"/>
            </w:tcBorders>
            <w:vAlign w:val="center"/>
            <w:hideMark/>
          </w:tcPr>
          <w:p w14:paraId="4CA5B954" w14:textId="77777777" w:rsidR="00DB0F3E" w:rsidRDefault="00DB0F3E">
            <w:pPr>
              <w:spacing w:before="40" w:after="40"/>
              <w:ind w:right="-547"/>
              <w:rPr>
                <w:sz w:val="16"/>
              </w:rPr>
            </w:pPr>
            <w:r>
              <w:rPr>
                <w:sz w:val="16"/>
              </w:rPr>
              <w:t>Cell phone</w:t>
            </w:r>
          </w:p>
        </w:tc>
        <w:tc>
          <w:tcPr>
            <w:tcW w:w="7712" w:type="dxa"/>
            <w:gridSpan w:val="44"/>
            <w:tcBorders>
              <w:top w:val="single" w:sz="4" w:space="0" w:color="auto"/>
              <w:left w:val="single" w:sz="4" w:space="0" w:color="auto"/>
              <w:bottom w:val="single" w:sz="4" w:space="0" w:color="auto"/>
              <w:right w:val="single" w:sz="4" w:space="0" w:color="auto"/>
            </w:tcBorders>
          </w:tcPr>
          <w:p w14:paraId="0CC3A548" w14:textId="77777777" w:rsidR="00DB0F3E" w:rsidRDefault="00DB0F3E">
            <w:pPr>
              <w:spacing w:before="40" w:after="40"/>
              <w:ind w:right="-547"/>
              <w:rPr>
                <w:sz w:val="22"/>
              </w:rPr>
            </w:pPr>
          </w:p>
        </w:tc>
      </w:tr>
      <w:tr w:rsidR="00DB0F3E" w14:paraId="1DD513A0" w14:textId="77777777" w:rsidTr="00DB0F3E">
        <w:trPr>
          <w:cantSplit/>
        </w:trPr>
        <w:tc>
          <w:tcPr>
            <w:tcW w:w="1801" w:type="dxa"/>
            <w:gridSpan w:val="2"/>
            <w:tcBorders>
              <w:top w:val="single" w:sz="4" w:space="0" w:color="auto"/>
              <w:left w:val="single" w:sz="4" w:space="0" w:color="auto"/>
              <w:bottom w:val="single" w:sz="4" w:space="0" w:color="auto"/>
              <w:right w:val="single" w:sz="4" w:space="0" w:color="auto"/>
            </w:tcBorders>
            <w:vAlign w:val="center"/>
            <w:hideMark/>
          </w:tcPr>
          <w:p w14:paraId="04242670" w14:textId="77777777" w:rsidR="00DB0F3E" w:rsidRDefault="00DB0F3E">
            <w:pPr>
              <w:spacing w:before="40" w:after="40"/>
              <w:ind w:right="-547"/>
              <w:rPr>
                <w:sz w:val="16"/>
              </w:rPr>
            </w:pPr>
            <w:r>
              <w:rPr>
                <w:sz w:val="16"/>
              </w:rPr>
              <w:t>Email address</w:t>
            </w:r>
          </w:p>
        </w:tc>
        <w:tc>
          <w:tcPr>
            <w:tcW w:w="7712" w:type="dxa"/>
            <w:gridSpan w:val="44"/>
            <w:tcBorders>
              <w:top w:val="single" w:sz="4" w:space="0" w:color="auto"/>
              <w:left w:val="single" w:sz="4" w:space="0" w:color="auto"/>
              <w:bottom w:val="single" w:sz="4" w:space="0" w:color="auto"/>
              <w:right w:val="single" w:sz="4" w:space="0" w:color="auto"/>
            </w:tcBorders>
          </w:tcPr>
          <w:p w14:paraId="79E33E2C" w14:textId="77777777" w:rsidR="00DB0F3E" w:rsidRDefault="00DB0F3E">
            <w:pPr>
              <w:spacing w:before="40" w:after="40"/>
              <w:ind w:right="-547"/>
              <w:rPr>
                <w:sz w:val="22"/>
              </w:rPr>
            </w:pPr>
          </w:p>
        </w:tc>
      </w:tr>
      <w:tr w:rsidR="00DB0F3E" w14:paraId="1800F9BB" w14:textId="77777777" w:rsidTr="00DB0F3E">
        <w:trPr>
          <w:cantSplit/>
        </w:trPr>
        <w:tc>
          <w:tcPr>
            <w:tcW w:w="1801" w:type="dxa"/>
            <w:gridSpan w:val="2"/>
            <w:tcBorders>
              <w:top w:val="single" w:sz="4" w:space="0" w:color="auto"/>
              <w:left w:val="single" w:sz="4" w:space="0" w:color="auto"/>
              <w:bottom w:val="single" w:sz="4" w:space="0" w:color="auto"/>
              <w:right w:val="single" w:sz="4" w:space="0" w:color="auto"/>
            </w:tcBorders>
            <w:vAlign w:val="center"/>
            <w:hideMark/>
          </w:tcPr>
          <w:p w14:paraId="125E9B7F" w14:textId="77777777" w:rsidR="00DB0F3E" w:rsidRDefault="00DB0F3E">
            <w:pPr>
              <w:spacing w:before="40" w:after="40"/>
              <w:ind w:right="-547"/>
              <w:rPr>
                <w:sz w:val="16"/>
              </w:rPr>
            </w:pPr>
            <w:r>
              <w:rPr>
                <w:sz w:val="16"/>
              </w:rPr>
              <w:t>Internet website</w:t>
            </w:r>
          </w:p>
        </w:tc>
        <w:tc>
          <w:tcPr>
            <w:tcW w:w="7712" w:type="dxa"/>
            <w:gridSpan w:val="44"/>
            <w:tcBorders>
              <w:top w:val="single" w:sz="4" w:space="0" w:color="auto"/>
              <w:left w:val="single" w:sz="4" w:space="0" w:color="auto"/>
              <w:bottom w:val="single" w:sz="4" w:space="0" w:color="auto"/>
              <w:right w:val="single" w:sz="4" w:space="0" w:color="auto"/>
            </w:tcBorders>
          </w:tcPr>
          <w:p w14:paraId="52801DB8" w14:textId="77777777" w:rsidR="00DB0F3E" w:rsidRDefault="00DB0F3E">
            <w:pPr>
              <w:spacing w:before="40" w:after="40"/>
              <w:ind w:right="-547"/>
              <w:rPr>
                <w:sz w:val="22"/>
              </w:rPr>
            </w:pPr>
          </w:p>
        </w:tc>
      </w:tr>
    </w:tbl>
    <w:p w14:paraId="78794542" w14:textId="77777777" w:rsidR="00DB0F3E" w:rsidRDefault="00DB0F3E" w:rsidP="00DB0F3E">
      <w:pPr>
        <w:spacing w:line="300" w:lineRule="auto"/>
        <w:rPr>
          <w:sz w:val="2"/>
        </w:rPr>
      </w:pPr>
    </w:p>
    <w:tbl>
      <w:tblPr>
        <w:tblW w:w="95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9"/>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tblGrid>
      <w:tr w:rsidR="00DB0F3E" w14:paraId="7378AB0A" w14:textId="77777777" w:rsidTr="00DB0F3E">
        <w:tc>
          <w:tcPr>
            <w:tcW w:w="9513" w:type="dxa"/>
            <w:gridSpan w:val="41"/>
            <w:tcBorders>
              <w:top w:val="single" w:sz="4" w:space="0" w:color="auto"/>
              <w:left w:val="single" w:sz="4" w:space="0" w:color="auto"/>
              <w:bottom w:val="single" w:sz="4" w:space="0" w:color="auto"/>
              <w:right w:val="single" w:sz="4" w:space="0" w:color="auto"/>
            </w:tcBorders>
            <w:hideMark/>
          </w:tcPr>
          <w:p w14:paraId="5F62FC5F" w14:textId="77777777" w:rsidR="00DB0F3E" w:rsidRDefault="00DB0F3E">
            <w:pPr>
              <w:spacing w:before="40" w:after="40" w:line="300" w:lineRule="auto"/>
              <w:ind w:left="1037" w:right="-547" w:hanging="691"/>
              <w:rPr>
                <w:b/>
                <w:bCs/>
              </w:rPr>
            </w:pPr>
            <w:r>
              <w:rPr>
                <w:b/>
                <w:bCs/>
              </w:rPr>
              <w:t>1.4</w:t>
            </w:r>
            <w:r>
              <w:rPr>
                <w:b/>
                <w:bCs/>
              </w:rPr>
              <w:tab/>
              <w:t xml:space="preserve">EMPLOYMENT DETAILS </w:t>
            </w:r>
          </w:p>
        </w:tc>
      </w:tr>
      <w:tr w:rsidR="00DB0F3E" w14:paraId="5D26CEB2" w14:textId="77777777" w:rsidTr="00DB0F3E">
        <w:trPr>
          <w:cantSplit/>
        </w:trPr>
        <w:tc>
          <w:tcPr>
            <w:tcW w:w="1818" w:type="dxa"/>
            <w:tcBorders>
              <w:top w:val="single" w:sz="4" w:space="0" w:color="auto"/>
              <w:left w:val="single" w:sz="4" w:space="0" w:color="auto"/>
              <w:bottom w:val="single" w:sz="4" w:space="0" w:color="auto"/>
              <w:right w:val="single" w:sz="4" w:space="0" w:color="auto"/>
            </w:tcBorders>
            <w:vAlign w:val="center"/>
            <w:hideMark/>
          </w:tcPr>
          <w:p w14:paraId="7746995D" w14:textId="77777777" w:rsidR="00DB0F3E" w:rsidRDefault="00DB0F3E">
            <w:pPr>
              <w:spacing w:before="40" w:after="40" w:line="300" w:lineRule="auto"/>
              <w:ind w:right="-547"/>
              <w:rPr>
                <w:sz w:val="16"/>
              </w:rPr>
            </w:pPr>
            <w:r>
              <w:rPr>
                <w:sz w:val="16"/>
              </w:rPr>
              <w:t>Occupation (individual)</w:t>
            </w:r>
          </w:p>
        </w:tc>
        <w:tc>
          <w:tcPr>
            <w:tcW w:w="7695" w:type="dxa"/>
            <w:gridSpan w:val="40"/>
            <w:tcBorders>
              <w:top w:val="single" w:sz="4" w:space="0" w:color="auto"/>
              <w:left w:val="single" w:sz="4" w:space="0" w:color="auto"/>
              <w:bottom w:val="single" w:sz="4" w:space="0" w:color="auto"/>
              <w:right w:val="single" w:sz="4" w:space="0" w:color="auto"/>
            </w:tcBorders>
          </w:tcPr>
          <w:p w14:paraId="6A767301" w14:textId="77777777" w:rsidR="00DB0F3E" w:rsidRDefault="00DB0F3E">
            <w:pPr>
              <w:spacing w:before="40" w:after="40" w:line="300" w:lineRule="auto"/>
              <w:ind w:right="-547"/>
              <w:rPr>
                <w:sz w:val="22"/>
              </w:rPr>
            </w:pPr>
          </w:p>
        </w:tc>
      </w:tr>
      <w:tr w:rsidR="00DB0F3E" w14:paraId="4895CBC5" w14:textId="77777777" w:rsidTr="00DB0F3E">
        <w:trPr>
          <w:cantSplit/>
        </w:trPr>
        <w:tc>
          <w:tcPr>
            <w:tcW w:w="1818" w:type="dxa"/>
            <w:vMerge w:val="restart"/>
            <w:tcBorders>
              <w:top w:val="single" w:sz="4" w:space="0" w:color="auto"/>
              <w:left w:val="single" w:sz="4" w:space="0" w:color="auto"/>
              <w:bottom w:val="single" w:sz="4" w:space="0" w:color="auto"/>
              <w:right w:val="single" w:sz="4" w:space="0" w:color="auto"/>
            </w:tcBorders>
            <w:vAlign w:val="center"/>
            <w:hideMark/>
          </w:tcPr>
          <w:p w14:paraId="34D45AA2" w14:textId="77777777" w:rsidR="00DB0F3E" w:rsidRDefault="00DB0F3E">
            <w:pPr>
              <w:spacing w:before="40" w:after="40" w:line="300" w:lineRule="auto"/>
              <w:ind w:right="-547"/>
              <w:rPr>
                <w:sz w:val="16"/>
              </w:rPr>
            </w:pPr>
            <w:r>
              <w:rPr>
                <w:sz w:val="16"/>
              </w:rPr>
              <w:t>Occupational status</w:t>
            </w:r>
          </w:p>
        </w:tc>
        <w:tc>
          <w:tcPr>
            <w:tcW w:w="1710" w:type="dxa"/>
            <w:gridSpan w:val="8"/>
            <w:tcBorders>
              <w:top w:val="single" w:sz="4" w:space="0" w:color="auto"/>
              <w:left w:val="single" w:sz="4" w:space="0" w:color="auto"/>
              <w:bottom w:val="single" w:sz="4" w:space="0" w:color="auto"/>
              <w:right w:val="single" w:sz="4" w:space="0" w:color="auto"/>
            </w:tcBorders>
            <w:vAlign w:val="center"/>
            <w:hideMark/>
          </w:tcPr>
          <w:p w14:paraId="51A5B5C4" w14:textId="77777777" w:rsidR="00DB0F3E" w:rsidRDefault="00DB0F3E">
            <w:pPr>
              <w:spacing w:before="40" w:after="40" w:line="300" w:lineRule="auto"/>
              <w:ind w:left="-18" w:right="-48"/>
              <w:rPr>
                <w:sz w:val="16"/>
              </w:rPr>
            </w:pPr>
            <w:r>
              <w:rPr>
                <w:sz w:val="16"/>
              </w:rPr>
              <w:t>1 Full time employed</w:t>
            </w:r>
          </w:p>
        </w:tc>
        <w:tc>
          <w:tcPr>
            <w:tcW w:w="2223" w:type="dxa"/>
            <w:gridSpan w:val="12"/>
            <w:tcBorders>
              <w:top w:val="single" w:sz="4" w:space="0" w:color="auto"/>
              <w:left w:val="single" w:sz="4" w:space="0" w:color="auto"/>
              <w:bottom w:val="single" w:sz="4" w:space="0" w:color="auto"/>
              <w:right w:val="single" w:sz="4" w:space="0" w:color="auto"/>
            </w:tcBorders>
            <w:vAlign w:val="center"/>
            <w:hideMark/>
          </w:tcPr>
          <w:p w14:paraId="5D3B13E4" w14:textId="77777777" w:rsidR="00DB0F3E" w:rsidRDefault="00DB0F3E">
            <w:pPr>
              <w:spacing w:before="40" w:after="40" w:line="300" w:lineRule="auto"/>
              <w:ind w:left="-48" w:right="-547"/>
              <w:rPr>
                <w:sz w:val="16"/>
              </w:rPr>
            </w:pPr>
            <w:r>
              <w:rPr>
                <w:sz w:val="16"/>
              </w:rPr>
              <w:t>2 Professional self-employed</w:t>
            </w:r>
          </w:p>
        </w:tc>
        <w:tc>
          <w:tcPr>
            <w:tcW w:w="2565" w:type="dxa"/>
            <w:gridSpan w:val="15"/>
            <w:tcBorders>
              <w:top w:val="single" w:sz="4" w:space="0" w:color="auto"/>
              <w:left w:val="single" w:sz="4" w:space="0" w:color="auto"/>
              <w:bottom w:val="single" w:sz="4" w:space="0" w:color="auto"/>
              <w:right w:val="single" w:sz="4" w:space="0" w:color="auto"/>
            </w:tcBorders>
            <w:vAlign w:val="center"/>
            <w:hideMark/>
          </w:tcPr>
          <w:p w14:paraId="3E76FD0D" w14:textId="77777777" w:rsidR="00DB0F3E" w:rsidRDefault="00DB0F3E">
            <w:pPr>
              <w:spacing w:before="40" w:after="40" w:line="300" w:lineRule="auto"/>
              <w:ind w:right="-547"/>
              <w:rPr>
                <w:sz w:val="16"/>
              </w:rPr>
            </w:pPr>
            <w:r>
              <w:rPr>
                <w:sz w:val="16"/>
              </w:rPr>
              <w:t>3 Non-professional self-employed</w:t>
            </w:r>
          </w:p>
        </w:tc>
        <w:tc>
          <w:tcPr>
            <w:tcW w:w="1197" w:type="dxa"/>
            <w:gridSpan w:val="5"/>
            <w:tcBorders>
              <w:top w:val="single" w:sz="4" w:space="0" w:color="auto"/>
              <w:left w:val="single" w:sz="4" w:space="0" w:color="auto"/>
              <w:bottom w:val="single" w:sz="4" w:space="0" w:color="auto"/>
              <w:right w:val="single" w:sz="4" w:space="0" w:color="auto"/>
            </w:tcBorders>
            <w:vAlign w:val="center"/>
            <w:hideMark/>
          </w:tcPr>
          <w:p w14:paraId="75D6B2C9" w14:textId="77777777" w:rsidR="00DB0F3E" w:rsidRDefault="00DB0F3E">
            <w:pPr>
              <w:spacing w:before="40" w:after="40" w:line="300" w:lineRule="auto"/>
              <w:ind w:right="-547"/>
              <w:rPr>
                <w:sz w:val="16"/>
              </w:rPr>
            </w:pPr>
            <w:r>
              <w:rPr>
                <w:sz w:val="16"/>
              </w:rPr>
              <w:t>4 Housewife</w:t>
            </w:r>
          </w:p>
        </w:tc>
      </w:tr>
      <w:tr w:rsidR="00DB0F3E" w14:paraId="593D9B52" w14:textId="77777777" w:rsidTr="00DB0F3E">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5B71D0F" w14:textId="77777777" w:rsidR="00DB0F3E" w:rsidRDefault="00DB0F3E">
            <w:pPr>
              <w:spacing w:before="0" w:after="0"/>
              <w:jc w:val="left"/>
              <w:rPr>
                <w:sz w:val="16"/>
              </w:rPr>
            </w:pPr>
          </w:p>
        </w:tc>
        <w:tc>
          <w:tcPr>
            <w:tcW w:w="855" w:type="dxa"/>
            <w:gridSpan w:val="4"/>
            <w:tcBorders>
              <w:top w:val="single" w:sz="4" w:space="0" w:color="auto"/>
              <w:left w:val="single" w:sz="4" w:space="0" w:color="auto"/>
              <w:bottom w:val="single" w:sz="4" w:space="0" w:color="auto"/>
              <w:right w:val="single" w:sz="4" w:space="0" w:color="auto"/>
            </w:tcBorders>
            <w:vAlign w:val="center"/>
            <w:hideMark/>
          </w:tcPr>
          <w:p w14:paraId="4CE28FC8" w14:textId="77777777" w:rsidR="00DB0F3E" w:rsidRDefault="00DB0F3E">
            <w:pPr>
              <w:spacing w:before="40" w:after="40" w:line="300" w:lineRule="auto"/>
              <w:ind w:left="-18" w:right="-547"/>
              <w:rPr>
                <w:sz w:val="16"/>
              </w:rPr>
            </w:pPr>
            <w:r>
              <w:rPr>
                <w:sz w:val="16"/>
              </w:rPr>
              <w:t>5 Student</w:t>
            </w:r>
          </w:p>
        </w:tc>
        <w:tc>
          <w:tcPr>
            <w:tcW w:w="1197" w:type="dxa"/>
            <w:gridSpan w:val="6"/>
            <w:tcBorders>
              <w:top w:val="single" w:sz="4" w:space="0" w:color="auto"/>
              <w:left w:val="single" w:sz="4" w:space="0" w:color="auto"/>
              <w:bottom w:val="single" w:sz="4" w:space="0" w:color="auto"/>
              <w:right w:val="single" w:sz="4" w:space="0" w:color="auto"/>
            </w:tcBorders>
            <w:vAlign w:val="center"/>
            <w:hideMark/>
          </w:tcPr>
          <w:p w14:paraId="2AB2C280" w14:textId="77777777" w:rsidR="00DB0F3E" w:rsidRDefault="00DB0F3E">
            <w:pPr>
              <w:spacing w:before="40" w:after="40" w:line="300" w:lineRule="auto"/>
              <w:ind w:left="-33" w:right="-547"/>
              <w:rPr>
                <w:sz w:val="16"/>
              </w:rPr>
            </w:pPr>
            <w:r>
              <w:rPr>
                <w:sz w:val="16"/>
              </w:rPr>
              <w:t>6 Unemployed</w:t>
            </w:r>
          </w:p>
        </w:tc>
        <w:tc>
          <w:tcPr>
            <w:tcW w:w="1710" w:type="dxa"/>
            <w:gridSpan w:val="8"/>
            <w:tcBorders>
              <w:top w:val="single" w:sz="4" w:space="0" w:color="auto"/>
              <w:left w:val="single" w:sz="4" w:space="0" w:color="auto"/>
              <w:bottom w:val="single" w:sz="4" w:space="0" w:color="auto"/>
              <w:right w:val="single" w:sz="4" w:space="0" w:color="auto"/>
            </w:tcBorders>
            <w:vAlign w:val="center"/>
            <w:hideMark/>
          </w:tcPr>
          <w:p w14:paraId="26DC6FFC" w14:textId="77777777" w:rsidR="00DB0F3E" w:rsidRDefault="00DB0F3E">
            <w:pPr>
              <w:spacing w:before="40" w:after="40" w:line="300" w:lineRule="auto"/>
              <w:ind w:right="-547"/>
              <w:rPr>
                <w:sz w:val="16"/>
              </w:rPr>
            </w:pPr>
            <w:r>
              <w:rPr>
                <w:sz w:val="16"/>
              </w:rPr>
              <w:t>7 Part time employed</w:t>
            </w:r>
          </w:p>
        </w:tc>
        <w:tc>
          <w:tcPr>
            <w:tcW w:w="1881" w:type="dxa"/>
            <w:gridSpan w:val="10"/>
            <w:tcBorders>
              <w:top w:val="single" w:sz="4" w:space="0" w:color="auto"/>
              <w:left w:val="single" w:sz="4" w:space="0" w:color="auto"/>
              <w:bottom w:val="single" w:sz="4" w:space="0" w:color="auto"/>
              <w:right w:val="single" w:sz="4" w:space="0" w:color="auto"/>
            </w:tcBorders>
            <w:vAlign w:val="center"/>
            <w:hideMark/>
          </w:tcPr>
          <w:p w14:paraId="71C0D4F6" w14:textId="77777777" w:rsidR="00DB0F3E" w:rsidRDefault="00DB0F3E">
            <w:pPr>
              <w:spacing w:before="40" w:after="40" w:line="300" w:lineRule="auto"/>
              <w:ind w:left="-60" w:right="-547"/>
              <w:rPr>
                <w:sz w:val="16"/>
              </w:rPr>
            </w:pPr>
            <w:r>
              <w:rPr>
                <w:sz w:val="16"/>
              </w:rPr>
              <w:t>8 Temporarily employed</w:t>
            </w:r>
          </w:p>
        </w:tc>
        <w:tc>
          <w:tcPr>
            <w:tcW w:w="1026" w:type="dxa"/>
            <w:gridSpan w:val="8"/>
            <w:tcBorders>
              <w:top w:val="single" w:sz="4" w:space="0" w:color="auto"/>
              <w:left w:val="single" w:sz="4" w:space="0" w:color="auto"/>
              <w:bottom w:val="single" w:sz="4" w:space="0" w:color="auto"/>
              <w:right w:val="single" w:sz="4" w:space="0" w:color="auto"/>
            </w:tcBorders>
            <w:vAlign w:val="center"/>
            <w:hideMark/>
          </w:tcPr>
          <w:p w14:paraId="0DB6C6F9" w14:textId="77777777" w:rsidR="00DB0F3E" w:rsidRDefault="00DB0F3E">
            <w:pPr>
              <w:spacing w:before="40" w:after="40" w:line="300" w:lineRule="auto"/>
              <w:ind w:right="-547"/>
              <w:rPr>
                <w:sz w:val="16"/>
              </w:rPr>
            </w:pPr>
            <w:r>
              <w:rPr>
                <w:sz w:val="16"/>
              </w:rPr>
              <w:t>9 Scholar</w:t>
            </w:r>
          </w:p>
        </w:tc>
        <w:tc>
          <w:tcPr>
            <w:tcW w:w="1026" w:type="dxa"/>
            <w:gridSpan w:val="4"/>
            <w:tcBorders>
              <w:top w:val="single" w:sz="4" w:space="0" w:color="auto"/>
              <w:left w:val="single" w:sz="4" w:space="0" w:color="auto"/>
              <w:bottom w:val="single" w:sz="4" w:space="0" w:color="auto"/>
              <w:right w:val="single" w:sz="4" w:space="0" w:color="auto"/>
            </w:tcBorders>
            <w:vAlign w:val="center"/>
            <w:hideMark/>
          </w:tcPr>
          <w:p w14:paraId="37FBFD9F" w14:textId="77777777" w:rsidR="00DB0F3E" w:rsidRDefault="00DB0F3E">
            <w:pPr>
              <w:spacing w:before="40" w:after="40" w:line="300" w:lineRule="auto"/>
              <w:ind w:right="-547"/>
              <w:rPr>
                <w:sz w:val="16"/>
              </w:rPr>
            </w:pPr>
            <w:r>
              <w:rPr>
                <w:sz w:val="16"/>
              </w:rPr>
              <w:t>10 Pension</w:t>
            </w:r>
          </w:p>
        </w:tc>
      </w:tr>
      <w:tr w:rsidR="00DB0F3E" w14:paraId="4D6459EA" w14:textId="77777777" w:rsidTr="00DB0F3E">
        <w:trPr>
          <w:cantSplit/>
        </w:trPr>
        <w:tc>
          <w:tcPr>
            <w:tcW w:w="1818" w:type="dxa"/>
            <w:vMerge w:val="restart"/>
            <w:tcBorders>
              <w:top w:val="single" w:sz="4" w:space="0" w:color="auto"/>
              <w:left w:val="single" w:sz="4" w:space="0" w:color="auto"/>
              <w:bottom w:val="single" w:sz="4" w:space="0" w:color="auto"/>
              <w:right w:val="single" w:sz="4" w:space="0" w:color="auto"/>
            </w:tcBorders>
            <w:vAlign w:val="center"/>
            <w:hideMark/>
          </w:tcPr>
          <w:p w14:paraId="2B7C7B79" w14:textId="77777777" w:rsidR="00DB0F3E" w:rsidRDefault="00DB0F3E">
            <w:pPr>
              <w:spacing w:before="40" w:after="40" w:line="300" w:lineRule="auto"/>
              <w:ind w:right="-547"/>
              <w:rPr>
                <w:sz w:val="16"/>
              </w:rPr>
            </w:pPr>
            <w:r>
              <w:rPr>
                <w:sz w:val="16"/>
              </w:rPr>
              <w:t>Employment sector</w:t>
            </w:r>
          </w:p>
        </w:tc>
        <w:tc>
          <w:tcPr>
            <w:tcW w:w="1026" w:type="dxa"/>
            <w:gridSpan w:val="5"/>
            <w:tcBorders>
              <w:top w:val="single" w:sz="4" w:space="0" w:color="auto"/>
              <w:left w:val="single" w:sz="4" w:space="0" w:color="auto"/>
              <w:bottom w:val="single" w:sz="4" w:space="0" w:color="auto"/>
              <w:right w:val="single" w:sz="4" w:space="0" w:color="auto"/>
            </w:tcBorders>
            <w:vAlign w:val="center"/>
            <w:hideMark/>
          </w:tcPr>
          <w:p w14:paraId="61998CE6" w14:textId="77777777" w:rsidR="00DB0F3E" w:rsidRDefault="00DB0F3E">
            <w:pPr>
              <w:spacing w:before="40" w:after="40" w:line="300" w:lineRule="auto"/>
              <w:ind w:right="-547"/>
              <w:rPr>
                <w:sz w:val="16"/>
              </w:rPr>
            </w:pPr>
            <w:r>
              <w:rPr>
                <w:sz w:val="16"/>
              </w:rPr>
              <w:t>Agriculture</w:t>
            </w:r>
          </w:p>
        </w:tc>
        <w:tc>
          <w:tcPr>
            <w:tcW w:w="1944" w:type="dxa"/>
            <w:gridSpan w:val="8"/>
            <w:tcBorders>
              <w:top w:val="single" w:sz="4" w:space="0" w:color="auto"/>
              <w:left w:val="single" w:sz="4" w:space="0" w:color="auto"/>
              <w:bottom w:val="single" w:sz="4" w:space="0" w:color="auto"/>
              <w:right w:val="single" w:sz="4" w:space="0" w:color="auto"/>
            </w:tcBorders>
            <w:vAlign w:val="center"/>
            <w:hideMark/>
          </w:tcPr>
          <w:p w14:paraId="5ABF3962" w14:textId="77777777" w:rsidR="00DB0F3E" w:rsidRDefault="00DB0F3E">
            <w:pPr>
              <w:spacing w:before="40" w:after="40" w:line="300" w:lineRule="auto"/>
              <w:ind w:left="-37" w:right="-547"/>
              <w:rPr>
                <w:sz w:val="16"/>
              </w:rPr>
            </w:pPr>
            <w:r>
              <w:rPr>
                <w:sz w:val="16"/>
              </w:rPr>
              <w:t>Catering &amp; entertainment</w:t>
            </w:r>
          </w:p>
        </w:tc>
        <w:tc>
          <w:tcPr>
            <w:tcW w:w="1080" w:type="dxa"/>
            <w:gridSpan w:val="8"/>
            <w:tcBorders>
              <w:top w:val="single" w:sz="4" w:space="0" w:color="auto"/>
              <w:left w:val="single" w:sz="4" w:space="0" w:color="auto"/>
              <w:bottom w:val="single" w:sz="4" w:space="0" w:color="auto"/>
              <w:right w:val="single" w:sz="4" w:space="0" w:color="auto"/>
            </w:tcBorders>
            <w:vAlign w:val="center"/>
            <w:hideMark/>
          </w:tcPr>
          <w:p w14:paraId="750938AB" w14:textId="77777777" w:rsidR="00DB0F3E" w:rsidRDefault="00DB0F3E">
            <w:pPr>
              <w:spacing w:before="40" w:after="40" w:line="300" w:lineRule="auto"/>
              <w:ind w:right="-547"/>
              <w:rPr>
                <w:sz w:val="16"/>
              </w:rPr>
            </w:pPr>
            <w:r>
              <w:rPr>
                <w:sz w:val="16"/>
              </w:rPr>
              <w:t>Civil service</w:t>
            </w:r>
          </w:p>
        </w:tc>
        <w:tc>
          <w:tcPr>
            <w:tcW w:w="1165" w:type="dxa"/>
            <w:gridSpan w:val="6"/>
            <w:tcBorders>
              <w:top w:val="single" w:sz="4" w:space="0" w:color="auto"/>
              <w:left w:val="single" w:sz="4" w:space="0" w:color="auto"/>
              <w:bottom w:val="single" w:sz="4" w:space="0" w:color="auto"/>
              <w:right w:val="single" w:sz="4" w:space="0" w:color="auto"/>
            </w:tcBorders>
            <w:vAlign w:val="center"/>
            <w:hideMark/>
          </w:tcPr>
          <w:p w14:paraId="7DCFF0AD" w14:textId="77777777" w:rsidR="00DB0F3E" w:rsidRDefault="00DB0F3E">
            <w:pPr>
              <w:spacing w:before="40" w:after="40" w:line="300" w:lineRule="auto"/>
              <w:ind w:right="-547"/>
              <w:rPr>
                <w:sz w:val="16"/>
              </w:rPr>
            </w:pPr>
            <w:r>
              <w:rPr>
                <w:sz w:val="16"/>
              </w:rPr>
              <w:t>Construction</w:t>
            </w:r>
          </w:p>
        </w:tc>
        <w:tc>
          <w:tcPr>
            <w:tcW w:w="941" w:type="dxa"/>
            <w:gridSpan w:val="5"/>
            <w:tcBorders>
              <w:top w:val="single" w:sz="4" w:space="0" w:color="auto"/>
              <w:left w:val="single" w:sz="4" w:space="0" w:color="auto"/>
              <w:bottom w:val="single" w:sz="4" w:space="0" w:color="auto"/>
              <w:right w:val="single" w:sz="4" w:space="0" w:color="auto"/>
            </w:tcBorders>
            <w:vAlign w:val="center"/>
            <w:hideMark/>
          </w:tcPr>
          <w:p w14:paraId="2D512718" w14:textId="77777777" w:rsidR="00DB0F3E" w:rsidRDefault="00DB0F3E">
            <w:pPr>
              <w:spacing w:before="40" w:after="40" w:line="300" w:lineRule="auto"/>
              <w:ind w:right="-547"/>
              <w:rPr>
                <w:sz w:val="16"/>
              </w:rPr>
            </w:pPr>
            <w:r>
              <w:rPr>
                <w:sz w:val="16"/>
              </w:rPr>
              <w:t>Education</w:t>
            </w:r>
          </w:p>
        </w:tc>
        <w:tc>
          <w:tcPr>
            <w:tcW w:w="855" w:type="dxa"/>
            <w:gridSpan w:val="6"/>
            <w:tcBorders>
              <w:top w:val="single" w:sz="4" w:space="0" w:color="auto"/>
              <w:left w:val="single" w:sz="4" w:space="0" w:color="auto"/>
              <w:bottom w:val="single" w:sz="4" w:space="0" w:color="auto"/>
              <w:right w:val="single" w:sz="4" w:space="0" w:color="auto"/>
            </w:tcBorders>
            <w:vAlign w:val="center"/>
            <w:hideMark/>
          </w:tcPr>
          <w:p w14:paraId="1D557C24" w14:textId="77777777" w:rsidR="00DB0F3E" w:rsidRDefault="00DB0F3E">
            <w:pPr>
              <w:spacing w:before="40" w:after="40" w:line="300" w:lineRule="auto"/>
              <w:ind w:right="-547"/>
              <w:rPr>
                <w:sz w:val="16"/>
              </w:rPr>
            </w:pPr>
            <w:r>
              <w:rPr>
                <w:sz w:val="16"/>
              </w:rPr>
              <w:t>Finance</w:t>
            </w:r>
          </w:p>
        </w:tc>
        <w:tc>
          <w:tcPr>
            <w:tcW w:w="684" w:type="dxa"/>
            <w:gridSpan w:val="2"/>
            <w:tcBorders>
              <w:top w:val="single" w:sz="4" w:space="0" w:color="auto"/>
              <w:left w:val="single" w:sz="4" w:space="0" w:color="auto"/>
              <w:bottom w:val="single" w:sz="4" w:space="0" w:color="auto"/>
              <w:right w:val="single" w:sz="4" w:space="0" w:color="auto"/>
            </w:tcBorders>
            <w:vAlign w:val="center"/>
            <w:hideMark/>
          </w:tcPr>
          <w:p w14:paraId="7388424C" w14:textId="77777777" w:rsidR="00DB0F3E" w:rsidRDefault="00DB0F3E">
            <w:pPr>
              <w:spacing w:before="40" w:after="40" w:line="300" w:lineRule="auto"/>
              <w:ind w:right="-547"/>
              <w:rPr>
                <w:sz w:val="16"/>
              </w:rPr>
            </w:pPr>
            <w:r>
              <w:rPr>
                <w:sz w:val="16"/>
              </w:rPr>
              <w:t>Health</w:t>
            </w:r>
          </w:p>
        </w:tc>
      </w:tr>
      <w:tr w:rsidR="00DB0F3E" w14:paraId="5D18AD90" w14:textId="77777777" w:rsidTr="00DB0F3E">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DDA4D09" w14:textId="77777777" w:rsidR="00DB0F3E" w:rsidRDefault="00DB0F3E">
            <w:pPr>
              <w:spacing w:before="0" w:after="0"/>
              <w:jc w:val="left"/>
              <w:rPr>
                <w:sz w:val="16"/>
              </w:rPr>
            </w:pPr>
          </w:p>
        </w:tc>
        <w:tc>
          <w:tcPr>
            <w:tcW w:w="1282" w:type="dxa"/>
            <w:gridSpan w:val="6"/>
            <w:tcBorders>
              <w:top w:val="single" w:sz="4" w:space="0" w:color="auto"/>
              <w:left w:val="single" w:sz="4" w:space="0" w:color="auto"/>
              <w:bottom w:val="single" w:sz="4" w:space="0" w:color="auto"/>
              <w:right w:val="single" w:sz="4" w:space="0" w:color="auto"/>
            </w:tcBorders>
            <w:vAlign w:val="center"/>
            <w:hideMark/>
          </w:tcPr>
          <w:p w14:paraId="5ACA22BE" w14:textId="77777777" w:rsidR="00DB0F3E" w:rsidRDefault="00DB0F3E">
            <w:pPr>
              <w:spacing w:before="40" w:after="40" w:line="300" w:lineRule="auto"/>
              <w:ind w:right="-116"/>
              <w:jc w:val="center"/>
              <w:rPr>
                <w:sz w:val="16"/>
              </w:rPr>
            </w:pPr>
            <w:r>
              <w:rPr>
                <w:sz w:val="16"/>
              </w:rPr>
              <w:t>Security</w:t>
            </w:r>
          </w:p>
        </w:tc>
        <w:tc>
          <w:tcPr>
            <w:tcW w:w="1283" w:type="dxa"/>
            <w:gridSpan w:val="5"/>
            <w:tcBorders>
              <w:top w:val="single" w:sz="4" w:space="0" w:color="auto"/>
              <w:left w:val="single" w:sz="4" w:space="0" w:color="auto"/>
              <w:bottom w:val="single" w:sz="4" w:space="0" w:color="auto"/>
              <w:right w:val="single" w:sz="4" w:space="0" w:color="auto"/>
            </w:tcBorders>
            <w:vAlign w:val="center"/>
            <w:hideMark/>
          </w:tcPr>
          <w:p w14:paraId="17A3B003" w14:textId="77777777" w:rsidR="00DB0F3E" w:rsidRDefault="00DB0F3E">
            <w:pPr>
              <w:spacing w:before="40" w:after="40" w:line="300" w:lineRule="auto"/>
              <w:ind w:right="-33"/>
              <w:jc w:val="center"/>
              <w:rPr>
                <w:sz w:val="16"/>
              </w:rPr>
            </w:pPr>
            <w:r>
              <w:rPr>
                <w:sz w:val="16"/>
              </w:rPr>
              <w:t>Selling</w:t>
            </w:r>
          </w:p>
        </w:tc>
        <w:tc>
          <w:tcPr>
            <w:tcW w:w="1282" w:type="dxa"/>
            <w:gridSpan w:val="8"/>
            <w:tcBorders>
              <w:top w:val="single" w:sz="4" w:space="0" w:color="auto"/>
              <w:left w:val="single" w:sz="4" w:space="0" w:color="auto"/>
              <w:bottom w:val="single" w:sz="4" w:space="0" w:color="auto"/>
              <w:right w:val="single" w:sz="4" w:space="0" w:color="auto"/>
            </w:tcBorders>
            <w:vAlign w:val="center"/>
            <w:hideMark/>
          </w:tcPr>
          <w:p w14:paraId="7DA42686" w14:textId="77777777" w:rsidR="00DB0F3E" w:rsidRDefault="00DB0F3E">
            <w:pPr>
              <w:spacing w:before="40" w:after="40" w:line="300" w:lineRule="auto"/>
              <w:ind w:right="-71"/>
              <w:jc w:val="center"/>
              <w:rPr>
                <w:sz w:val="16"/>
              </w:rPr>
            </w:pPr>
            <w:r>
              <w:rPr>
                <w:sz w:val="16"/>
              </w:rPr>
              <w:t>Transportation</w:t>
            </w:r>
          </w:p>
        </w:tc>
        <w:tc>
          <w:tcPr>
            <w:tcW w:w="1283" w:type="dxa"/>
            <w:gridSpan w:val="7"/>
            <w:tcBorders>
              <w:top w:val="single" w:sz="4" w:space="0" w:color="auto"/>
              <w:left w:val="single" w:sz="4" w:space="0" w:color="auto"/>
              <w:bottom w:val="single" w:sz="4" w:space="0" w:color="auto"/>
              <w:right w:val="single" w:sz="4" w:space="0" w:color="auto"/>
            </w:tcBorders>
            <w:vAlign w:val="center"/>
            <w:hideMark/>
          </w:tcPr>
          <w:p w14:paraId="1D66CECE" w14:textId="77777777" w:rsidR="00DB0F3E" w:rsidRDefault="00DB0F3E">
            <w:pPr>
              <w:spacing w:before="40" w:after="40" w:line="300" w:lineRule="auto"/>
              <w:ind w:right="-108"/>
              <w:jc w:val="center"/>
              <w:rPr>
                <w:sz w:val="16"/>
              </w:rPr>
            </w:pPr>
            <w:r>
              <w:rPr>
                <w:sz w:val="16"/>
              </w:rPr>
              <w:t>Welfare</w:t>
            </w:r>
          </w:p>
        </w:tc>
        <w:tc>
          <w:tcPr>
            <w:tcW w:w="1282" w:type="dxa"/>
            <w:gridSpan w:val="8"/>
            <w:tcBorders>
              <w:top w:val="single" w:sz="4" w:space="0" w:color="auto"/>
              <w:left w:val="single" w:sz="4" w:space="0" w:color="auto"/>
              <w:bottom w:val="single" w:sz="4" w:space="0" w:color="auto"/>
              <w:right w:val="single" w:sz="4" w:space="0" w:color="auto"/>
            </w:tcBorders>
            <w:vAlign w:val="center"/>
            <w:hideMark/>
          </w:tcPr>
          <w:p w14:paraId="0C186C83" w14:textId="77777777" w:rsidR="00DB0F3E" w:rsidRDefault="00DB0F3E">
            <w:pPr>
              <w:spacing w:before="40" w:after="40" w:line="300" w:lineRule="auto"/>
              <w:ind w:right="-146"/>
              <w:jc w:val="center"/>
              <w:rPr>
                <w:sz w:val="16"/>
              </w:rPr>
            </w:pPr>
            <w:r>
              <w:rPr>
                <w:sz w:val="16"/>
              </w:rPr>
              <w:t>Armed forces</w:t>
            </w:r>
          </w:p>
        </w:tc>
        <w:tc>
          <w:tcPr>
            <w:tcW w:w="1283" w:type="dxa"/>
            <w:gridSpan w:val="6"/>
            <w:tcBorders>
              <w:top w:val="single" w:sz="4" w:space="0" w:color="auto"/>
              <w:left w:val="single" w:sz="4" w:space="0" w:color="auto"/>
              <w:bottom w:val="single" w:sz="4" w:space="0" w:color="auto"/>
              <w:right w:val="single" w:sz="4" w:space="0" w:color="auto"/>
            </w:tcBorders>
            <w:vAlign w:val="center"/>
            <w:hideMark/>
          </w:tcPr>
          <w:p w14:paraId="20078F7F" w14:textId="77777777" w:rsidR="00DB0F3E" w:rsidRDefault="00DB0F3E">
            <w:pPr>
              <w:spacing w:before="40" w:after="40" w:line="300" w:lineRule="auto"/>
              <w:ind w:right="-63"/>
              <w:jc w:val="center"/>
              <w:rPr>
                <w:sz w:val="16"/>
              </w:rPr>
            </w:pPr>
            <w:r>
              <w:rPr>
                <w:sz w:val="16"/>
              </w:rPr>
              <w:t>Media</w:t>
            </w:r>
          </w:p>
        </w:tc>
      </w:tr>
      <w:tr w:rsidR="00DB0F3E" w14:paraId="7A161EC3" w14:textId="77777777" w:rsidTr="00DB0F3E">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6C75085" w14:textId="77777777" w:rsidR="00DB0F3E" w:rsidRDefault="00DB0F3E">
            <w:pPr>
              <w:spacing w:before="0" w:after="0"/>
              <w:jc w:val="left"/>
              <w:rPr>
                <w:sz w:val="16"/>
              </w:rPr>
            </w:pPr>
          </w:p>
        </w:tc>
        <w:tc>
          <w:tcPr>
            <w:tcW w:w="1539" w:type="dxa"/>
            <w:gridSpan w:val="7"/>
            <w:tcBorders>
              <w:top w:val="single" w:sz="4" w:space="0" w:color="auto"/>
              <w:left w:val="single" w:sz="4" w:space="0" w:color="auto"/>
              <w:bottom w:val="single" w:sz="4" w:space="0" w:color="auto"/>
              <w:right w:val="single" w:sz="4" w:space="0" w:color="auto"/>
            </w:tcBorders>
            <w:vAlign w:val="center"/>
            <w:hideMark/>
          </w:tcPr>
          <w:p w14:paraId="7768C4AC" w14:textId="77777777" w:rsidR="00DB0F3E" w:rsidRDefault="00DB0F3E">
            <w:pPr>
              <w:spacing w:before="40" w:after="40" w:line="300" w:lineRule="auto"/>
              <w:ind w:right="-99"/>
              <w:jc w:val="center"/>
              <w:rPr>
                <w:sz w:val="16"/>
              </w:rPr>
            </w:pPr>
            <w:r>
              <w:rPr>
                <w:sz w:val="16"/>
              </w:rPr>
              <w:t>Industry</w:t>
            </w:r>
          </w:p>
        </w:tc>
        <w:tc>
          <w:tcPr>
            <w:tcW w:w="1539" w:type="dxa"/>
            <w:gridSpan w:val="7"/>
            <w:tcBorders>
              <w:top w:val="single" w:sz="4" w:space="0" w:color="auto"/>
              <w:left w:val="single" w:sz="4" w:space="0" w:color="auto"/>
              <w:bottom w:val="single" w:sz="4" w:space="0" w:color="auto"/>
              <w:right w:val="single" w:sz="4" w:space="0" w:color="auto"/>
            </w:tcBorders>
            <w:vAlign w:val="center"/>
            <w:hideMark/>
          </w:tcPr>
          <w:p w14:paraId="094DE9D5" w14:textId="77777777" w:rsidR="00DB0F3E" w:rsidRDefault="00DB0F3E">
            <w:pPr>
              <w:spacing w:before="40" w:after="40" w:line="300" w:lineRule="auto"/>
              <w:ind w:right="-99"/>
              <w:jc w:val="center"/>
              <w:rPr>
                <w:sz w:val="16"/>
              </w:rPr>
            </w:pPr>
            <w:r>
              <w:rPr>
                <w:sz w:val="16"/>
              </w:rPr>
              <w:t>Legal profession</w:t>
            </w:r>
          </w:p>
        </w:tc>
        <w:tc>
          <w:tcPr>
            <w:tcW w:w="1539" w:type="dxa"/>
            <w:gridSpan w:val="10"/>
            <w:tcBorders>
              <w:top w:val="single" w:sz="4" w:space="0" w:color="auto"/>
              <w:left w:val="single" w:sz="4" w:space="0" w:color="auto"/>
              <w:bottom w:val="single" w:sz="4" w:space="0" w:color="auto"/>
              <w:right w:val="single" w:sz="4" w:space="0" w:color="auto"/>
            </w:tcBorders>
            <w:vAlign w:val="center"/>
            <w:hideMark/>
          </w:tcPr>
          <w:p w14:paraId="0D1040DC" w14:textId="77777777" w:rsidR="00DB0F3E" w:rsidRDefault="00DB0F3E">
            <w:pPr>
              <w:spacing w:before="40" w:after="40" w:line="300" w:lineRule="auto"/>
              <w:ind w:right="-99"/>
              <w:jc w:val="center"/>
              <w:rPr>
                <w:sz w:val="16"/>
              </w:rPr>
            </w:pPr>
            <w:r>
              <w:rPr>
                <w:sz w:val="16"/>
              </w:rPr>
              <w:t>Nature Resources</w:t>
            </w:r>
          </w:p>
        </w:tc>
        <w:tc>
          <w:tcPr>
            <w:tcW w:w="1539" w:type="dxa"/>
            <w:gridSpan w:val="8"/>
            <w:tcBorders>
              <w:top w:val="single" w:sz="4" w:space="0" w:color="auto"/>
              <w:left w:val="single" w:sz="4" w:space="0" w:color="auto"/>
              <w:bottom w:val="single" w:sz="4" w:space="0" w:color="auto"/>
              <w:right w:val="single" w:sz="4" w:space="0" w:color="auto"/>
            </w:tcBorders>
            <w:vAlign w:val="center"/>
            <w:hideMark/>
          </w:tcPr>
          <w:p w14:paraId="4394FF67" w14:textId="77777777" w:rsidR="00DB0F3E" w:rsidRDefault="00DB0F3E">
            <w:pPr>
              <w:spacing w:before="40" w:after="40" w:line="300" w:lineRule="auto"/>
              <w:ind w:right="-99"/>
              <w:jc w:val="center"/>
              <w:rPr>
                <w:sz w:val="16"/>
              </w:rPr>
            </w:pPr>
            <w:r>
              <w:rPr>
                <w:sz w:val="16"/>
              </w:rPr>
              <w:t>Science/Computing</w:t>
            </w:r>
          </w:p>
        </w:tc>
        <w:tc>
          <w:tcPr>
            <w:tcW w:w="1539" w:type="dxa"/>
            <w:gridSpan w:val="8"/>
            <w:tcBorders>
              <w:top w:val="single" w:sz="4" w:space="0" w:color="auto"/>
              <w:left w:val="single" w:sz="4" w:space="0" w:color="auto"/>
              <w:bottom w:val="single" w:sz="4" w:space="0" w:color="auto"/>
              <w:right w:val="single" w:sz="4" w:space="0" w:color="auto"/>
            </w:tcBorders>
            <w:vAlign w:val="center"/>
            <w:hideMark/>
          </w:tcPr>
          <w:p w14:paraId="4616F732" w14:textId="77777777" w:rsidR="00DB0F3E" w:rsidRDefault="00DB0F3E">
            <w:pPr>
              <w:spacing w:before="40" w:after="40" w:line="300" w:lineRule="auto"/>
              <w:ind w:right="-99"/>
              <w:jc w:val="center"/>
              <w:rPr>
                <w:sz w:val="16"/>
              </w:rPr>
            </w:pPr>
            <w:r>
              <w:rPr>
                <w:sz w:val="16"/>
              </w:rPr>
              <w:t>Other</w:t>
            </w:r>
          </w:p>
        </w:tc>
      </w:tr>
      <w:tr w:rsidR="00DB0F3E" w14:paraId="28205B53" w14:textId="77777777" w:rsidTr="00DB0F3E">
        <w:trPr>
          <w:cantSplit/>
        </w:trPr>
        <w:tc>
          <w:tcPr>
            <w:tcW w:w="1818" w:type="dxa"/>
            <w:vMerge w:val="restart"/>
            <w:tcBorders>
              <w:top w:val="single" w:sz="4" w:space="0" w:color="auto"/>
              <w:left w:val="single" w:sz="4" w:space="0" w:color="auto"/>
              <w:bottom w:val="single" w:sz="4" w:space="0" w:color="auto"/>
              <w:right w:val="single" w:sz="4" w:space="0" w:color="auto"/>
            </w:tcBorders>
            <w:vAlign w:val="center"/>
            <w:hideMark/>
          </w:tcPr>
          <w:p w14:paraId="3DA72ABB" w14:textId="77777777" w:rsidR="00DB0F3E" w:rsidRDefault="00DB0F3E">
            <w:pPr>
              <w:spacing w:before="40" w:after="40" w:line="300" w:lineRule="auto"/>
              <w:ind w:right="-547"/>
              <w:rPr>
                <w:sz w:val="16"/>
              </w:rPr>
            </w:pPr>
            <w:r>
              <w:rPr>
                <w:sz w:val="16"/>
              </w:rPr>
              <w:t>Occupation level</w:t>
            </w:r>
          </w:p>
        </w:tc>
        <w:tc>
          <w:tcPr>
            <w:tcW w:w="1890" w:type="dxa"/>
            <w:gridSpan w:val="9"/>
            <w:tcBorders>
              <w:top w:val="single" w:sz="4" w:space="0" w:color="auto"/>
              <w:left w:val="single" w:sz="4" w:space="0" w:color="auto"/>
              <w:bottom w:val="single" w:sz="4" w:space="0" w:color="auto"/>
              <w:right w:val="single" w:sz="4" w:space="0" w:color="auto"/>
            </w:tcBorders>
            <w:vAlign w:val="center"/>
            <w:hideMark/>
          </w:tcPr>
          <w:p w14:paraId="511F2691" w14:textId="77777777" w:rsidR="00DB0F3E" w:rsidRDefault="00DB0F3E">
            <w:pPr>
              <w:spacing w:before="40" w:after="40" w:line="300" w:lineRule="auto"/>
              <w:ind w:right="-99"/>
              <w:jc w:val="center"/>
              <w:rPr>
                <w:sz w:val="16"/>
              </w:rPr>
            </w:pPr>
            <w:r>
              <w:rPr>
                <w:sz w:val="16"/>
              </w:rPr>
              <w:t>Senior management</w:t>
            </w:r>
          </w:p>
        </w:tc>
        <w:tc>
          <w:tcPr>
            <w:tcW w:w="1341" w:type="dxa"/>
            <w:gridSpan w:val="6"/>
            <w:tcBorders>
              <w:top w:val="single" w:sz="4" w:space="0" w:color="auto"/>
              <w:left w:val="single" w:sz="4" w:space="0" w:color="auto"/>
              <w:bottom w:val="single" w:sz="4" w:space="0" w:color="auto"/>
              <w:right w:val="single" w:sz="4" w:space="0" w:color="auto"/>
            </w:tcBorders>
            <w:vAlign w:val="center"/>
            <w:hideMark/>
          </w:tcPr>
          <w:p w14:paraId="33177253" w14:textId="77777777" w:rsidR="00DB0F3E" w:rsidRDefault="00DB0F3E">
            <w:pPr>
              <w:spacing w:before="40" w:after="40" w:line="300" w:lineRule="auto"/>
              <w:ind w:right="-99"/>
              <w:jc w:val="center"/>
              <w:rPr>
                <w:sz w:val="16"/>
              </w:rPr>
            </w:pPr>
            <w:r>
              <w:rPr>
                <w:sz w:val="16"/>
              </w:rPr>
              <w:t>Management</w:t>
            </w:r>
          </w:p>
        </w:tc>
        <w:tc>
          <w:tcPr>
            <w:tcW w:w="1299" w:type="dxa"/>
            <w:gridSpan w:val="8"/>
            <w:tcBorders>
              <w:top w:val="single" w:sz="4" w:space="0" w:color="auto"/>
              <w:left w:val="single" w:sz="4" w:space="0" w:color="auto"/>
              <w:bottom w:val="single" w:sz="4" w:space="0" w:color="auto"/>
              <w:right w:val="single" w:sz="4" w:space="0" w:color="auto"/>
            </w:tcBorders>
            <w:vAlign w:val="center"/>
            <w:hideMark/>
          </w:tcPr>
          <w:p w14:paraId="2589B857" w14:textId="77777777" w:rsidR="00DB0F3E" w:rsidRDefault="00DB0F3E">
            <w:pPr>
              <w:spacing w:before="40" w:after="40" w:line="300" w:lineRule="auto"/>
              <w:ind w:right="-99"/>
              <w:jc w:val="center"/>
              <w:rPr>
                <w:sz w:val="16"/>
              </w:rPr>
            </w:pPr>
            <w:r>
              <w:rPr>
                <w:sz w:val="16"/>
              </w:rPr>
              <w:t>Supervisor</w:t>
            </w:r>
          </w:p>
        </w:tc>
        <w:tc>
          <w:tcPr>
            <w:tcW w:w="1455" w:type="dxa"/>
            <w:gridSpan w:val="8"/>
            <w:tcBorders>
              <w:top w:val="single" w:sz="4" w:space="0" w:color="auto"/>
              <w:left w:val="single" w:sz="4" w:space="0" w:color="auto"/>
              <w:bottom w:val="single" w:sz="4" w:space="0" w:color="auto"/>
              <w:right w:val="single" w:sz="4" w:space="0" w:color="auto"/>
            </w:tcBorders>
            <w:vAlign w:val="center"/>
            <w:hideMark/>
          </w:tcPr>
          <w:p w14:paraId="2F71A172" w14:textId="77777777" w:rsidR="00DB0F3E" w:rsidRDefault="00DB0F3E">
            <w:pPr>
              <w:spacing w:before="40" w:after="40" w:line="300" w:lineRule="auto"/>
              <w:ind w:right="-99"/>
              <w:jc w:val="center"/>
              <w:rPr>
                <w:sz w:val="16"/>
              </w:rPr>
            </w:pPr>
            <w:r>
              <w:rPr>
                <w:sz w:val="16"/>
              </w:rPr>
              <w:t>Skilled worker</w:t>
            </w:r>
          </w:p>
        </w:tc>
        <w:tc>
          <w:tcPr>
            <w:tcW w:w="1710" w:type="dxa"/>
            <w:gridSpan w:val="9"/>
            <w:tcBorders>
              <w:top w:val="single" w:sz="4" w:space="0" w:color="auto"/>
              <w:left w:val="single" w:sz="4" w:space="0" w:color="auto"/>
              <w:bottom w:val="single" w:sz="4" w:space="0" w:color="auto"/>
              <w:right w:val="single" w:sz="4" w:space="0" w:color="auto"/>
            </w:tcBorders>
            <w:vAlign w:val="center"/>
            <w:hideMark/>
          </w:tcPr>
          <w:p w14:paraId="354B62F7" w14:textId="77777777" w:rsidR="00DB0F3E" w:rsidRDefault="00DB0F3E">
            <w:pPr>
              <w:spacing w:before="40" w:after="40" w:line="300" w:lineRule="auto"/>
              <w:ind w:right="-99"/>
              <w:jc w:val="center"/>
              <w:rPr>
                <w:sz w:val="16"/>
              </w:rPr>
            </w:pPr>
            <w:r>
              <w:rPr>
                <w:sz w:val="16"/>
              </w:rPr>
              <w:t>Semi-skilled worker</w:t>
            </w:r>
          </w:p>
        </w:tc>
      </w:tr>
      <w:tr w:rsidR="00DB0F3E" w14:paraId="13E03750" w14:textId="77777777" w:rsidTr="00DB0F3E">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C5C3E77" w14:textId="77777777" w:rsidR="00DB0F3E" w:rsidRDefault="00DB0F3E">
            <w:pPr>
              <w:spacing w:before="0" w:after="0"/>
              <w:jc w:val="left"/>
              <w:rPr>
                <w:sz w:val="16"/>
              </w:rPr>
            </w:pPr>
          </w:p>
        </w:tc>
        <w:tc>
          <w:tcPr>
            <w:tcW w:w="2565" w:type="dxa"/>
            <w:gridSpan w:val="11"/>
            <w:tcBorders>
              <w:top w:val="single" w:sz="4" w:space="0" w:color="auto"/>
              <w:left w:val="single" w:sz="4" w:space="0" w:color="auto"/>
              <w:bottom w:val="single" w:sz="4" w:space="0" w:color="auto"/>
              <w:right w:val="single" w:sz="4" w:space="0" w:color="auto"/>
            </w:tcBorders>
            <w:vAlign w:val="center"/>
            <w:hideMark/>
          </w:tcPr>
          <w:p w14:paraId="79D547B9" w14:textId="77777777" w:rsidR="00DB0F3E" w:rsidRDefault="00DB0F3E">
            <w:pPr>
              <w:spacing w:before="40" w:after="40" w:line="300" w:lineRule="auto"/>
              <w:ind w:right="-547"/>
              <w:rPr>
                <w:sz w:val="16"/>
              </w:rPr>
            </w:pPr>
            <w:r>
              <w:rPr>
                <w:sz w:val="16"/>
              </w:rPr>
              <w:t>Unskilled worker</w:t>
            </w:r>
          </w:p>
        </w:tc>
        <w:tc>
          <w:tcPr>
            <w:tcW w:w="2565" w:type="dxa"/>
            <w:gridSpan w:val="15"/>
            <w:tcBorders>
              <w:top w:val="single" w:sz="4" w:space="0" w:color="auto"/>
              <w:left w:val="single" w:sz="4" w:space="0" w:color="auto"/>
              <w:bottom w:val="single" w:sz="4" w:space="0" w:color="auto"/>
              <w:right w:val="single" w:sz="4" w:space="0" w:color="auto"/>
            </w:tcBorders>
            <w:vAlign w:val="center"/>
            <w:hideMark/>
          </w:tcPr>
          <w:p w14:paraId="062D8503" w14:textId="77777777" w:rsidR="00DB0F3E" w:rsidRDefault="00DB0F3E">
            <w:pPr>
              <w:spacing w:before="40" w:after="40" w:line="300" w:lineRule="auto"/>
              <w:ind w:right="-547"/>
              <w:rPr>
                <w:sz w:val="16"/>
              </w:rPr>
            </w:pPr>
            <w:r>
              <w:rPr>
                <w:sz w:val="16"/>
              </w:rPr>
              <w:t>Junior position</w:t>
            </w:r>
          </w:p>
        </w:tc>
        <w:tc>
          <w:tcPr>
            <w:tcW w:w="2565" w:type="dxa"/>
            <w:gridSpan w:val="14"/>
            <w:tcBorders>
              <w:top w:val="single" w:sz="4" w:space="0" w:color="auto"/>
              <w:left w:val="single" w:sz="4" w:space="0" w:color="auto"/>
              <w:bottom w:val="single" w:sz="4" w:space="0" w:color="auto"/>
              <w:right w:val="single" w:sz="4" w:space="0" w:color="auto"/>
            </w:tcBorders>
            <w:vAlign w:val="center"/>
          </w:tcPr>
          <w:p w14:paraId="1B5480DC" w14:textId="77777777" w:rsidR="00DB0F3E" w:rsidRDefault="00DB0F3E">
            <w:pPr>
              <w:spacing w:before="40" w:after="40" w:line="300" w:lineRule="auto"/>
              <w:ind w:right="-547"/>
              <w:rPr>
                <w:sz w:val="14"/>
              </w:rPr>
            </w:pPr>
          </w:p>
        </w:tc>
      </w:tr>
      <w:tr w:rsidR="00DB0F3E" w14:paraId="4DB6B293" w14:textId="77777777" w:rsidTr="00DB0F3E">
        <w:tc>
          <w:tcPr>
            <w:tcW w:w="9513" w:type="dxa"/>
            <w:gridSpan w:val="41"/>
            <w:tcBorders>
              <w:top w:val="single" w:sz="4" w:space="0" w:color="auto"/>
              <w:left w:val="single" w:sz="4" w:space="0" w:color="auto"/>
              <w:bottom w:val="single" w:sz="4" w:space="0" w:color="auto"/>
              <w:right w:val="single" w:sz="4" w:space="0" w:color="auto"/>
            </w:tcBorders>
            <w:hideMark/>
          </w:tcPr>
          <w:p w14:paraId="1BB6C52B" w14:textId="77777777" w:rsidR="00DB0F3E" w:rsidRDefault="00DB0F3E">
            <w:pPr>
              <w:spacing w:before="40" w:after="40" w:line="300" w:lineRule="auto"/>
              <w:ind w:left="1037" w:right="-547" w:hanging="691"/>
              <w:rPr>
                <w:b/>
                <w:bCs/>
              </w:rPr>
            </w:pPr>
            <w:r>
              <w:rPr>
                <w:b/>
                <w:bCs/>
              </w:rPr>
              <w:t>1.5</w:t>
            </w:r>
            <w:r>
              <w:rPr>
                <w:b/>
                <w:bCs/>
              </w:rPr>
              <w:tab/>
              <w:t xml:space="preserve">ADDITIONAL CLIENT INFORMATION </w:t>
            </w:r>
          </w:p>
        </w:tc>
      </w:tr>
      <w:tr w:rsidR="00DB0F3E" w14:paraId="2D017154" w14:textId="77777777" w:rsidTr="00DB0F3E">
        <w:trPr>
          <w:cantSplit/>
        </w:trPr>
        <w:tc>
          <w:tcPr>
            <w:tcW w:w="2160" w:type="dxa"/>
            <w:gridSpan w:val="3"/>
            <w:tcBorders>
              <w:top w:val="single" w:sz="4" w:space="0" w:color="auto"/>
              <w:left w:val="single" w:sz="4" w:space="0" w:color="auto"/>
              <w:bottom w:val="single" w:sz="4" w:space="0" w:color="auto"/>
              <w:right w:val="single" w:sz="4" w:space="0" w:color="auto"/>
            </w:tcBorders>
            <w:vAlign w:val="center"/>
            <w:hideMark/>
          </w:tcPr>
          <w:p w14:paraId="74ED94D4" w14:textId="77777777" w:rsidR="00DB0F3E" w:rsidRDefault="00DB0F3E">
            <w:pPr>
              <w:spacing w:before="40" w:after="40" w:line="300" w:lineRule="auto"/>
              <w:ind w:right="-547"/>
              <w:rPr>
                <w:sz w:val="16"/>
              </w:rPr>
            </w:pPr>
            <w:r>
              <w:rPr>
                <w:sz w:val="16"/>
              </w:rPr>
              <w:t>Monthly income (specify)</w:t>
            </w:r>
          </w:p>
        </w:tc>
        <w:tc>
          <w:tcPr>
            <w:tcW w:w="3078" w:type="dxa"/>
            <w:gridSpan w:val="14"/>
            <w:tcBorders>
              <w:top w:val="single" w:sz="4" w:space="0" w:color="auto"/>
              <w:left w:val="single" w:sz="4" w:space="0" w:color="auto"/>
              <w:bottom w:val="single" w:sz="4" w:space="0" w:color="auto"/>
              <w:right w:val="single" w:sz="4" w:space="0" w:color="auto"/>
            </w:tcBorders>
          </w:tcPr>
          <w:p w14:paraId="59738AA4" w14:textId="77777777" w:rsidR="00DB0F3E" w:rsidRDefault="00DB0F3E">
            <w:pPr>
              <w:spacing w:before="40" w:after="40" w:line="300" w:lineRule="auto"/>
              <w:ind w:right="-547"/>
              <w:rPr>
                <w:sz w:val="22"/>
              </w:rPr>
            </w:pPr>
          </w:p>
        </w:tc>
        <w:tc>
          <w:tcPr>
            <w:tcW w:w="2394" w:type="dxa"/>
            <w:gridSpan w:val="14"/>
            <w:tcBorders>
              <w:top w:val="single" w:sz="4" w:space="0" w:color="auto"/>
              <w:left w:val="single" w:sz="4" w:space="0" w:color="auto"/>
              <w:bottom w:val="single" w:sz="4" w:space="0" w:color="auto"/>
              <w:right w:val="single" w:sz="4" w:space="0" w:color="auto"/>
            </w:tcBorders>
            <w:vAlign w:val="center"/>
            <w:hideMark/>
          </w:tcPr>
          <w:p w14:paraId="409A98B5" w14:textId="77777777" w:rsidR="00DB0F3E" w:rsidRDefault="00DB0F3E">
            <w:pPr>
              <w:spacing w:before="40" w:after="40" w:line="300" w:lineRule="auto"/>
              <w:ind w:right="-547"/>
              <w:rPr>
                <w:sz w:val="16"/>
              </w:rPr>
            </w:pPr>
            <w:r>
              <w:rPr>
                <w:sz w:val="16"/>
              </w:rPr>
              <w:t>Number of dependants</w:t>
            </w:r>
          </w:p>
        </w:tc>
        <w:tc>
          <w:tcPr>
            <w:tcW w:w="1881" w:type="dxa"/>
            <w:gridSpan w:val="10"/>
            <w:tcBorders>
              <w:top w:val="single" w:sz="4" w:space="0" w:color="auto"/>
              <w:left w:val="single" w:sz="4" w:space="0" w:color="auto"/>
              <w:bottom w:val="single" w:sz="4" w:space="0" w:color="auto"/>
              <w:right w:val="single" w:sz="4" w:space="0" w:color="auto"/>
            </w:tcBorders>
          </w:tcPr>
          <w:p w14:paraId="05E13D83" w14:textId="77777777" w:rsidR="00DB0F3E" w:rsidRDefault="00DB0F3E">
            <w:pPr>
              <w:spacing w:before="40" w:after="40" w:line="300" w:lineRule="auto"/>
              <w:ind w:right="-547"/>
              <w:rPr>
                <w:sz w:val="22"/>
              </w:rPr>
            </w:pPr>
          </w:p>
        </w:tc>
      </w:tr>
      <w:tr w:rsidR="00DB0F3E" w14:paraId="1D604E28" w14:textId="77777777" w:rsidTr="00DB0F3E">
        <w:trPr>
          <w:cantSplit/>
        </w:trPr>
        <w:tc>
          <w:tcPr>
            <w:tcW w:w="1818" w:type="dxa"/>
            <w:tcBorders>
              <w:top w:val="single" w:sz="4" w:space="0" w:color="auto"/>
              <w:left w:val="single" w:sz="4" w:space="0" w:color="auto"/>
              <w:bottom w:val="single" w:sz="4" w:space="0" w:color="auto"/>
              <w:right w:val="single" w:sz="4" w:space="0" w:color="auto"/>
            </w:tcBorders>
            <w:vAlign w:val="center"/>
            <w:hideMark/>
          </w:tcPr>
          <w:p w14:paraId="2B6579D6" w14:textId="77777777" w:rsidR="00DB0F3E" w:rsidRDefault="00DB0F3E">
            <w:pPr>
              <w:spacing w:before="40" w:after="40" w:line="300" w:lineRule="auto"/>
              <w:ind w:right="-547"/>
              <w:rPr>
                <w:sz w:val="16"/>
              </w:rPr>
            </w:pPr>
            <w:r>
              <w:rPr>
                <w:sz w:val="16"/>
              </w:rPr>
              <w:t>Residential status</w:t>
            </w:r>
          </w:p>
        </w:tc>
        <w:tc>
          <w:tcPr>
            <w:tcW w:w="855" w:type="dxa"/>
            <w:gridSpan w:val="4"/>
            <w:tcBorders>
              <w:top w:val="single" w:sz="4" w:space="0" w:color="auto"/>
              <w:left w:val="single" w:sz="4" w:space="0" w:color="auto"/>
              <w:bottom w:val="single" w:sz="4" w:space="0" w:color="auto"/>
              <w:right w:val="single" w:sz="4" w:space="0" w:color="auto"/>
            </w:tcBorders>
            <w:vAlign w:val="center"/>
            <w:hideMark/>
          </w:tcPr>
          <w:p w14:paraId="6EFFC3CE" w14:textId="77777777" w:rsidR="00DB0F3E" w:rsidRDefault="00DB0F3E">
            <w:pPr>
              <w:spacing w:before="40" w:after="40" w:line="300" w:lineRule="auto"/>
              <w:ind w:right="-547"/>
              <w:rPr>
                <w:sz w:val="16"/>
              </w:rPr>
            </w:pPr>
            <w:r>
              <w:rPr>
                <w:sz w:val="16"/>
              </w:rPr>
              <w:t>Owner</w:t>
            </w:r>
          </w:p>
        </w:tc>
        <w:tc>
          <w:tcPr>
            <w:tcW w:w="855" w:type="dxa"/>
            <w:gridSpan w:val="4"/>
            <w:tcBorders>
              <w:top w:val="single" w:sz="4" w:space="0" w:color="auto"/>
              <w:left w:val="single" w:sz="4" w:space="0" w:color="auto"/>
              <w:bottom w:val="single" w:sz="4" w:space="0" w:color="auto"/>
              <w:right w:val="single" w:sz="4" w:space="0" w:color="auto"/>
            </w:tcBorders>
            <w:vAlign w:val="center"/>
            <w:hideMark/>
          </w:tcPr>
          <w:p w14:paraId="6507B776" w14:textId="77777777" w:rsidR="00DB0F3E" w:rsidRDefault="00DB0F3E">
            <w:pPr>
              <w:spacing w:before="40" w:after="40" w:line="300" w:lineRule="auto"/>
              <w:ind w:right="-547"/>
              <w:rPr>
                <w:sz w:val="16"/>
              </w:rPr>
            </w:pPr>
            <w:r>
              <w:rPr>
                <w:sz w:val="16"/>
              </w:rPr>
              <w:t>Tenant</w:t>
            </w:r>
          </w:p>
        </w:tc>
        <w:tc>
          <w:tcPr>
            <w:tcW w:w="1026" w:type="dxa"/>
            <w:gridSpan w:val="4"/>
            <w:tcBorders>
              <w:top w:val="single" w:sz="4" w:space="0" w:color="auto"/>
              <w:left w:val="single" w:sz="4" w:space="0" w:color="auto"/>
              <w:bottom w:val="single" w:sz="4" w:space="0" w:color="auto"/>
              <w:right w:val="single" w:sz="4" w:space="0" w:color="auto"/>
            </w:tcBorders>
            <w:vAlign w:val="center"/>
            <w:hideMark/>
          </w:tcPr>
          <w:p w14:paraId="74160CFF" w14:textId="77777777" w:rsidR="00DB0F3E" w:rsidRDefault="00DB0F3E">
            <w:pPr>
              <w:spacing w:before="40" w:after="40" w:line="300" w:lineRule="auto"/>
              <w:ind w:right="-547"/>
              <w:rPr>
                <w:sz w:val="16"/>
              </w:rPr>
            </w:pPr>
            <w:r>
              <w:rPr>
                <w:sz w:val="16"/>
              </w:rPr>
              <w:t>Boarder</w:t>
            </w:r>
          </w:p>
        </w:tc>
        <w:tc>
          <w:tcPr>
            <w:tcW w:w="1026" w:type="dxa"/>
            <w:gridSpan w:val="6"/>
            <w:tcBorders>
              <w:top w:val="single" w:sz="4" w:space="0" w:color="auto"/>
              <w:left w:val="single" w:sz="4" w:space="0" w:color="auto"/>
              <w:bottom w:val="single" w:sz="4" w:space="0" w:color="auto"/>
              <w:right w:val="single" w:sz="4" w:space="0" w:color="auto"/>
            </w:tcBorders>
            <w:vAlign w:val="center"/>
            <w:hideMark/>
          </w:tcPr>
          <w:p w14:paraId="0CFD7865" w14:textId="77777777" w:rsidR="00DB0F3E" w:rsidRDefault="00DB0F3E">
            <w:pPr>
              <w:spacing w:before="40" w:after="40" w:line="300" w:lineRule="auto"/>
              <w:ind w:right="-547"/>
              <w:rPr>
                <w:sz w:val="16"/>
              </w:rPr>
            </w:pPr>
            <w:r>
              <w:rPr>
                <w:sz w:val="16"/>
              </w:rPr>
              <w:t>Rented flat</w:t>
            </w:r>
          </w:p>
        </w:tc>
        <w:tc>
          <w:tcPr>
            <w:tcW w:w="2223" w:type="dxa"/>
            <w:gridSpan w:val="13"/>
            <w:tcBorders>
              <w:top w:val="single" w:sz="4" w:space="0" w:color="auto"/>
              <w:left w:val="single" w:sz="4" w:space="0" w:color="auto"/>
              <w:bottom w:val="single" w:sz="4" w:space="0" w:color="auto"/>
              <w:right w:val="single" w:sz="4" w:space="0" w:color="auto"/>
            </w:tcBorders>
            <w:vAlign w:val="center"/>
            <w:hideMark/>
          </w:tcPr>
          <w:p w14:paraId="73006194" w14:textId="77777777" w:rsidR="00DB0F3E" w:rsidRDefault="00DB0F3E">
            <w:pPr>
              <w:spacing w:before="40" w:after="40" w:line="300" w:lineRule="auto"/>
              <w:ind w:right="-547"/>
              <w:rPr>
                <w:sz w:val="16"/>
              </w:rPr>
            </w:pPr>
            <w:r>
              <w:rPr>
                <w:sz w:val="16"/>
              </w:rPr>
              <w:t>Caravan/informal settlement</w:t>
            </w:r>
          </w:p>
        </w:tc>
        <w:tc>
          <w:tcPr>
            <w:tcW w:w="1710" w:type="dxa"/>
            <w:gridSpan w:val="9"/>
            <w:tcBorders>
              <w:top w:val="single" w:sz="4" w:space="0" w:color="auto"/>
              <w:left w:val="single" w:sz="4" w:space="0" w:color="auto"/>
              <w:bottom w:val="single" w:sz="4" w:space="0" w:color="auto"/>
              <w:right w:val="single" w:sz="4" w:space="0" w:color="auto"/>
            </w:tcBorders>
            <w:vAlign w:val="center"/>
            <w:hideMark/>
          </w:tcPr>
          <w:p w14:paraId="70AC4F04" w14:textId="77777777" w:rsidR="00DB0F3E" w:rsidRDefault="00DB0F3E">
            <w:pPr>
              <w:spacing w:before="40" w:after="40" w:line="300" w:lineRule="auto"/>
              <w:ind w:right="-547"/>
              <w:rPr>
                <w:sz w:val="16"/>
              </w:rPr>
            </w:pPr>
            <w:r>
              <w:rPr>
                <w:sz w:val="16"/>
              </w:rPr>
              <w:t>Living with parents</w:t>
            </w:r>
          </w:p>
        </w:tc>
      </w:tr>
      <w:tr w:rsidR="00DB0F3E" w14:paraId="02414F99" w14:textId="77777777" w:rsidTr="00DB0F3E">
        <w:trPr>
          <w:cantSplit/>
        </w:trPr>
        <w:tc>
          <w:tcPr>
            <w:tcW w:w="1908" w:type="dxa"/>
            <w:gridSpan w:val="2"/>
            <w:tcBorders>
              <w:top w:val="single" w:sz="4" w:space="0" w:color="auto"/>
              <w:left w:val="single" w:sz="4" w:space="0" w:color="auto"/>
              <w:bottom w:val="single" w:sz="4" w:space="0" w:color="auto"/>
              <w:right w:val="single" w:sz="4" w:space="0" w:color="auto"/>
            </w:tcBorders>
            <w:vAlign w:val="center"/>
            <w:hideMark/>
          </w:tcPr>
          <w:p w14:paraId="12A31832" w14:textId="77777777" w:rsidR="00DB0F3E" w:rsidRDefault="00DB0F3E">
            <w:pPr>
              <w:spacing w:before="40" w:after="40" w:line="300" w:lineRule="auto"/>
              <w:ind w:right="-547"/>
              <w:rPr>
                <w:sz w:val="16"/>
              </w:rPr>
            </w:pPr>
            <w:r>
              <w:rPr>
                <w:sz w:val="16"/>
              </w:rPr>
              <w:t>Ever declared insolvent</w:t>
            </w:r>
          </w:p>
        </w:tc>
        <w:tc>
          <w:tcPr>
            <w:tcW w:w="468" w:type="dxa"/>
            <w:gridSpan w:val="2"/>
            <w:tcBorders>
              <w:top w:val="single" w:sz="4" w:space="0" w:color="auto"/>
              <w:left w:val="single" w:sz="4" w:space="0" w:color="auto"/>
              <w:bottom w:val="single" w:sz="4" w:space="0" w:color="auto"/>
              <w:right w:val="single" w:sz="4" w:space="0" w:color="auto"/>
            </w:tcBorders>
            <w:vAlign w:val="center"/>
            <w:hideMark/>
          </w:tcPr>
          <w:p w14:paraId="15E3EA78" w14:textId="77777777" w:rsidR="00DB0F3E" w:rsidRDefault="00DB0F3E">
            <w:pPr>
              <w:spacing w:before="40" w:after="40" w:line="300" w:lineRule="auto"/>
              <w:ind w:right="-547"/>
              <w:rPr>
                <w:sz w:val="16"/>
              </w:rPr>
            </w:pPr>
            <w:r>
              <w:rPr>
                <w:sz w:val="16"/>
              </w:rPr>
              <w:t>Yes</w:t>
            </w:r>
          </w:p>
        </w:tc>
        <w:tc>
          <w:tcPr>
            <w:tcW w:w="468" w:type="dxa"/>
            <w:gridSpan w:val="2"/>
            <w:tcBorders>
              <w:top w:val="single" w:sz="4" w:space="0" w:color="auto"/>
              <w:left w:val="single" w:sz="4" w:space="0" w:color="auto"/>
              <w:bottom w:val="single" w:sz="4" w:space="0" w:color="auto"/>
              <w:right w:val="single" w:sz="4" w:space="0" w:color="auto"/>
            </w:tcBorders>
            <w:vAlign w:val="center"/>
            <w:hideMark/>
          </w:tcPr>
          <w:p w14:paraId="63A6A8D3" w14:textId="77777777" w:rsidR="00DB0F3E" w:rsidRDefault="00DB0F3E">
            <w:pPr>
              <w:spacing w:before="40" w:after="40" w:line="300" w:lineRule="auto"/>
              <w:ind w:right="-547"/>
              <w:rPr>
                <w:sz w:val="16"/>
              </w:rPr>
            </w:pPr>
            <w:r>
              <w:rPr>
                <w:sz w:val="16"/>
              </w:rPr>
              <w:t>No</w:t>
            </w:r>
          </w:p>
        </w:tc>
        <w:tc>
          <w:tcPr>
            <w:tcW w:w="1710" w:type="dxa"/>
            <w:gridSpan w:val="7"/>
            <w:tcBorders>
              <w:top w:val="single" w:sz="4" w:space="0" w:color="auto"/>
              <w:left w:val="single" w:sz="4" w:space="0" w:color="auto"/>
              <w:bottom w:val="single" w:sz="4" w:space="0" w:color="auto"/>
              <w:right w:val="single" w:sz="4" w:space="0" w:color="auto"/>
            </w:tcBorders>
            <w:vAlign w:val="center"/>
            <w:hideMark/>
          </w:tcPr>
          <w:p w14:paraId="0BA79F71" w14:textId="77777777" w:rsidR="00DB0F3E" w:rsidRDefault="00DB0F3E">
            <w:pPr>
              <w:spacing w:before="40" w:after="40" w:line="300" w:lineRule="auto"/>
              <w:ind w:right="-547"/>
              <w:rPr>
                <w:sz w:val="16"/>
              </w:rPr>
            </w:pPr>
            <w:r>
              <w:rPr>
                <w:sz w:val="16"/>
              </w:rPr>
              <w:t>Tax number</w:t>
            </w:r>
          </w:p>
        </w:tc>
        <w:tc>
          <w:tcPr>
            <w:tcW w:w="495" w:type="dxa"/>
            <w:gridSpan w:val="3"/>
            <w:tcBorders>
              <w:top w:val="single" w:sz="4" w:space="0" w:color="auto"/>
              <w:left w:val="single" w:sz="4" w:space="0" w:color="auto"/>
              <w:bottom w:val="single" w:sz="4" w:space="0" w:color="auto"/>
              <w:right w:val="single" w:sz="4" w:space="0" w:color="auto"/>
            </w:tcBorders>
            <w:vAlign w:val="center"/>
          </w:tcPr>
          <w:p w14:paraId="389C5E09" w14:textId="77777777" w:rsidR="00DB0F3E" w:rsidRDefault="00DB0F3E">
            <w:pPr>
              <w:spacing w:before="40" w:after="40" w:line="300" w:lineRule="auto"/>
              <w:ind w:right="-547"/>
              <w:rPr>
                <w:sz w:val="16"/>
              </w:rPr>
            </w:pPr>
          </w:p>
        </w:tc>
        <w:tc>
          <w:tcPr>
            <w:tcW w:w="496" w:type="dxa"/>
            <w:gridSpan w:val="2"/>
            <w:tcBorders>
              <w:top w:val="single" w:sz="4" w:space="0" w:color="auto"/>
              <w:left w:val="single" w:sz="4" w:space="0" w:color="auto"/>
              <w:bottom w:val="single" w:sz="4" w:space="0" w:color="auto"/>
              <w:right w:val="single" w:sz="4" w:space="0" w:color="auto"/>
            </w:tcBorders>
            <w:vAlign w:val="center"/>
          </w:tcPr>
          <w:p w14:paraId="61D04AA5" w14:textId="77777777" w:rsidR="00DB0F3E" w:rsidRDefault="00DB0F3E">
            <w:pPr>
              <w:spacing w:before="40" w:after="40" w:line="300" w:lineRule="auto"/>
              <w:ind w:right="-547"/>
              <w:rPr>
                <w:sz w:val="16"/>
              </w:rPr>
            </w:pPr>
          </w:p>
        </w:tc>
        <w:tc>
          <w:tcPr>
            <w:tcW w:w="496" w:type="dxa"/>
            <w:gridSpan w:val="5"/>
            <w:tcBorders>
              <w:top w:val="single" w:sz="4" w:space="0" w:color="auto"/>
              <w:left w:val="single" w:sz="4" w:space="0" w:color="auto"/>
              <w:bottom w:val="single" w:sz="4" w:space="0" w:color="auto"/>
              <w:right w:val="single" w:sz="4" w:space="0" w:color="auto"/>
            </w:tcBorders>
            <w:vAlign w:val="center"/>
          </w:tcPr>
          <w:p w14:paraId="0ECC91CF" w14:textId="77777777" w:rsidR="00DB0F3E" w:rsidRDefault="00DB0F3E">
            <w:pPr>
              <w:spacing w:before="40" w:after="40" w:line="300" w:lineRule="auto"/>
              <w:ind w:right="-547"/>
              <w:rPr>
                <w:sz w:val="16"/>
              </w:rPr>
            </w:pPr>
          </w:p>
        </w:tc>
        <w:tc>
          <w:tcPr>
            <w:tcW w:w="496" w:type="dxa"/>
            <w:gridSpan w:val="3"/>
            <w:tcBorders>
              <w:top w:val="single" w:sz="4" w:space="0" w:color="auto"/>
              <w:left w:val="single" w:sz="4" w:space="0" w:color="auto"/>
              <w:bottom w:val="single" w:sz="4" w:space="0" w:color="auto"/>
              <w:right w:val="single" w:sz="4" w:space="0" w:color="auto"/>
            </w:tcBorders>
            <w:vAlign w:val="center"/>
          </w:tcPr>
          <w:p w14:paraId="59025AF6" w14:textId="77777777" w:rsidR="00DB0F3E" w:rsidRDefault="00DB0F3E">
            <w:pPr>
              <w:spacing w:before="40" w:after="40" w:line="300" w:lineRule="auto"/>
              <w:ind w:right="-547"/>
              <w:rPr>
                <w:sz w:val="16"/>
              </w:rPr>
            </w:pPr>
          </w:p>
        </w:tc>
        <w:tc>
          <w:tcPr>
            <w:tcW w:w="496" w:type="dxa"/>
            <w:gridSpan w:val="2"/>
            <w:tcBorders>
              <w:top w:val="single" w:sz="4" w:space="0" w:color="auto"/>
              <w:left w:val="single" w:sz="4" w:space="0" w:color="auto"/>
              <w:bottom w:val="single" w:sz="4" w:space="0" w:color="auto"/>
              <w:right w:val="single" w:sz="4" w:space="0" w:color="auto"/>
            </w:tcBorders>
            <w:vAlign w:val="center"/>
          </w:tcPr>
          <w:p w14:paraId="4A686203" w14:textId="77777777" w:rsidR="00DB0F3E" w:rsidRDefault="00DB0F3E">
            <w:pPr>
              <w:spacing w:before="40" w:after="40" w:line="300" w:lineRule="auto"/>
              <w:ind w:right="-547"/>
              <w:rPr>
                <w:sz w:val="16"/>
              </w:rPr>
            </w:pPr>
          </w:p>
        </w:tc>
        <w:tc>
          <w:tcPr>
            <w:tcW w:w="496" w:type="dxa"/>
            <w:gridSpan w:val="2"/>
            <w:tcBorders>
              <w:top w:val="single" w:sz="4" w:space="0" w:color="auto"/>
              <w:left w:val="single" w:sz="4" w:space="0" w:color="auto"/>
              <w:bottom w:val="single" w:sz="4" w:space="0" w:color="auto"/>
              <w:right w:val="single" w:sz="4" w:space="0" w:color="auto"/>
            </w:tcBorders>
            <w:vAlign w:val="center"/>
          </w:tcPr>
          <w:p w14:paraId="2184F458" w14:textId="77777777" w:rsidR="00DB0F3E" w:rsidRDefault="00DB0F3E">
            <w:pPr>
              <w:spacing w:before="40" w:after="40" w:line="300" w:lineRule="auto"/>
              <w:ind w:right="-547"/>
              <w:rPr>
                <w:sz w:val="16"/>
              </w:rPr>
            </w:pPr>
          </w:p>
        </w:tc>
        <w:tc>
          <w:tcPr>
            <w:tcW w:w="496" w:type="dxa"/>
            <w:gridSpan w:val="4"/>
            <w:tcBorders>
              <w:top w:val="single" w:sz="4" w:space="0" w:color="auto"/>
              <w:left w:val="single" w:sz="4" w:space="0" w:color="auto"/>
              <w:bottom w:val="single" w:sz="4" w:space="0" w:color="auto"/>
              <w:right w:val="single" w:sz="4" w:space="0" w:color="auto"/>
            </w:tcBorders>
            <w:vAlign w:val="center"/>
          </w:tcPr>
          <w:p w14:paraId="049E92FD" w14:textId="77777777" w:rsidR="00DB0F3E" w:rsidRDefault="00DB0F3E">
            <w:pPr>
              <w:spacing w:before="40" w:after="40" w:line="300" w:lineRule="auto"/>
              <w:ind w:right="-547"/>
              <w:rPr>
                <w:sz w:val="16"/>
              </w:rPr>
            </w:pPr>
          </w:p>
        </w:tc>
        <w:tc>
          <w:tcPr>
            <w:tcW w:w="496" w:type="dxa"/>
            <w:gridSpan w:val="4"/>
            <w:tcBorders>
              <w:top w:val="single" w:sz="4" w:space="0" w:color="auto"/>
              <w:left w:val="single" w:sz="4" w:space="0" w:color="auto"/>
              <w:bottom w:val="single" w:sz="4" w:space="0" w:color="auto"/>
              <w:right w:val="single" w:sz="4" w:space="0" w:color="auto"/>
            </w:tcBorders>
            <w:vAlign w:val="center"/>
          </w:tcPr>
          <w:p w14:paraId="52799E2B" w14:textId="77777777" w:rsidR="00DB0F3E" w:rsidRDefault="00DB0F3E">
            <w:pPr>
              <w:spacing w:before="40" w:after="40" w:line="300" w:lineRule="auto"/>
              <w:ind w:right="-547"/>
              <w:rPr>
                <w:sz w:val="16"/>
              </w:rPr>
            </w:pPr>
          </w:p>
        </w:tc>
        <w:tc>
          <w:tcPr>
            <w:tcW w:w="496" w:type="dxa"/>
            <w:gridSpan w:val="2"/>
            <w:tcBorders>
              <w:top w:val="single" w:sz="4" w:space="0" w:color="auto"/>
              <w:left w:val="single" w:sz="4" w:space="0" w:color="auto"/>
              <w:bottom w:val="single" w:sz="4" w:space="0" w:color="auto"/>
              <w:right w:val="single" w:sz="4" w:space="0" w:color="auto"/>
            </w:tcBorders>
            <w:vAlign w:val="center"/>
          </w:tcPr>
          <w:p w14:paraId="1EB5C28C" w14:textId="77777777" w:rsidR="00DB0F3E" w:rsidRDefault="00DB0F3E">
            <w:pPr>
              <w:spacing w:before="40" w:after="40" w:line="300" w:lineRule="auto"/>
              <w:ind w:right="-547"/>
              <w:rPr>
                <w:sz w:val="16"/>
              </w:rPr>
            </w:pPr>
          </w:p>
        </w:tc>
        <w:tc>
          <w:tcPr>
            <w:tcW w:w="496" w:type="dxa"/>
            <w:tcBorders>
              <w:top w:val="single" w:sz="4" w:space="0" w:color="auto"/>
              <w:left w:val="single" w:sz="4" w:space="0" w:color="auto"/>
              <w:bottom w:val="single" w:sz="4" w:space="0" w:color="auto"/>
              <w:right w:val="single" w:sz="4" w:space="0" w:color="auto"/>
            </w:tcBorders>
            <w:vAlign w:val="center"/>
          </w:tcPr>
          <w:p w14:paraId="3DF5300E" w14:textId="77777777" w:rsidR="00DB0F3E" w:rsidRDefault="00DB0F3E">
            <w:pPr>
              <w:spacing w:before="40" w:after="40" w:line="300" w:lineRule="auto"/>
              <w:ind w:right="-547"/>
              <w:rPr>
                <w:sz w:val="16"/>
              </w:rPr>
            </w:pPr>
          </w:p>
        </w:tc>
      </w:tr>
    </w:tbl>
    <w:p w14:paraId="1E975123" w14:textId="77777777" w:rsidR="00DB0F3E" w:rsidRDefault="00DB0F3E" w:rsidP="00DB0F3E">
      <w:pPr>
        <w:pStyle w:val="LCNormal"/>
        <w:rPr>
          <w:sz w:val="22"/>
        </w:rPr>
      </w:pPr>
    </w:p>
    <w:p w14:paraId="2E107A2B" w14:textId="77777777" w:rsidR="00DB0F3E" w:rsidRDefault="00DB0F3E" w:rsidP="00DB0F3E">
      <w:pPr>
        <w:pStyle w:val="LCNormal"/>
      </w:pPr>
      <w:r>
        <w:t>Explain the procedures that are followed in the classroom on the first day of training.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DB0F3E" w14:paraId="27FCD849" w14:textId="77777777" w:rsidTr="00DB0F3E">
        <w:tc>
          <w:tcPr>
            <w:tcW w:w="10188" w:type="dxa"/>
            <w:tcBorders>
              <w:top w:val="single" w:sz="4" w:space="0" w:color="auto"/>
              <w:left w:val="single" w:sz="4" w:space="0" w:color="auto"/>
              <w:bottom w:val="single" w:sz="4" w:space="0" w:color="auto"/>
              <w:right w:val="single" w:sz="4" w:space="0" w:color="auto"/>
            </w:tcBorders>
            <w:hideMark/>
          </w:tcPr>
          <w:p w14:paraId="492B94EB" w14:textId="77777777" w:rsidR="00DB0F3E" w:rsidRDefault="00DB0F3E">
            <w:pPr>
              <w:spacing w:before="0" w:after="0"/>
              <w:jc w:val="left"/>
              <w:rPr>
                <w:rFonts w:ascii="Times New Roman" w:hAnsi="Times New Roman" w:cs="Times New Roman"/>
                <w:szCs w:val="20"/>
                <w:lang w:val="en-ZA" w:eastAsia="en-ZA"/>
              </w:rPr>
            </w:pPr>
          </w:p>
        </w:tc>
      </w:tr>
      <w:tr w:rsidR="00DB0F3E" w14:paraId="2F51C7CA" w14:textId="77777777" w:rsidTr="00DB0F3E">
        <w:tc>
          <w:tcPr>
            <w:tcW w:w="10188" w:type="dxa"/>
            <w:tcBorders>
              <w:top w:val="single" w:sz="4" w:space="0" w:color="auto"/>
              <w:left w:val="single" w:sz="4" w:space="0" w:color="auto"/>
              <w:bottom w:val="single" w:sz="4" w:space="0" w:color="auto"/>
              <w:right w:val="single" w:sz="4" w:space="0" w:color="auto"/>
            </w:tcBorders>
          </w:tcPr>
          <w:p w14:paraId="2A0224FD" w14:textId="77777777" w:rsidR="00DB0F3E" w:rsidRDefault="00DB0F3E">
            <w:pPr>
              <w:pStyle w:val="Notes"/>
            </w:pPr>
          </w:p>
        </w:tc>
      </w:tr>
      <w:tr w:rsidR="00DB0F3E" w14:paraId="610997E9" w14:textId="77777777" w:rsidTr="00DB0F3E">
        <w:tc>
          <w:tcPr>
            <w:tcW w:w="10188" w:type="dxa"/>
            <w:tcBorders>
              <w:top w:val="single" w:sz="4" w:space="0" w:color="auto"/>
              <w:left w:val="single" w:sz="4" w:space="0" w:color="auto"/>
              <w:bottom w:val="single" w:sz="4" w:space="0" w:color="auto"/>
              <w:right w:val="single" w:sz="4" w:space="0" w:color="auto"/>
            </w:tcBorders>
          </w:tcPr>
          <w:p w14:paraId="6F6A6DF7" w14:textId="77777777" w:rsidR="00DB0F3E" w:rsidRDefault="00DB0F3E">
            <w:pPr>
              <w:pStyle w:val="Notes"/>
            </w:pPr>
          </w:p>
        </w:tc>
      </w:tr>
      <w:tr w:rsidR="00DB0F3E" w14:paraId="042080DB" w14:textId="77777777" w:rsidTr="00DB0F3E">
        <w:tc>
          <w:tcPr>
            <w:tcW w:w="10188" w:type="dxa"/>
            <w:tcBorders>
              <w:top w:val="single" w:sz="4" w:space="0" w:color="auto"/>
              <w:left w:val="single" w:sz="4" w:space="0" w:color="auto"/>
              <w:bottom w:val="single" w:sz="4" w:space="0" w:color="auto"/>
              <w:right w:val="single" w:sz="4" w:space="0" w:color="auto"/>
            </w:tcBorders>
          </w:tcPr>
          <w:p w14:paraId="4815B729" w14:textId="77777777" w:rsidR="00DB0F3E" w:rsidRDefault="00DB0F3E">
            <w:pPr>
              <w:pStyle w:val="Notes"/>
            </w:pPr>
          </w:p>
        </w:tc>
      </w:tr>
      <w:tr w:rsidR="00DB0F3E" w14:paraId="78993918" w14:textId="77777777" w:rsidTr="00DB0F3E">
        <w:tc>
          <w:tcPr>
            <w:tcW w:w="10188" w:type="dxa"/>
            <w:tcBorders>
              <w:top w:val="single" w:sz="4" w:space="0" w:color="auto"/>
              <w:left w:val="single" w:sz="4" w:space="0" w:color="auto"/>
              <w:bottom w:val="single" w:sz="4" w:space="0" w:color="auto"/>
              <w:right w:val="single" w:sz="4" w:space="0" w:color="auto"/>
            </w:tcBorders>
          </w:tcPr>
          <w:p w14:paraId="6DFC06AE" w14:textId="77777777" w:rsidR="00DB0F3E" w:rsidRDefault="00DB0F3E">
            <w:pPr>
              <w:pStyle w:val="Notes"/>
            </w:pPr>
          </w:p>
        </w:tc>
      </w:tr>
      <w:tr w:rsidR="00DB0F3E" w14:paraId="3B024150" w14:textId="77777777" w:rsidTr="00DB0F3E">
        <w:tc>
          <w:tcPr>
            <w:tcW w:w="10188" w:type="dxa"/>
            <w:tcBorders>
              <w:top w:val="single" w:sz="4" w:space="0" w:color="auto"/>
              <w:left w:val="single" w:sz="4" w:space="0" w:color="auto"/>
              <w:bottom w:val="single" w:sz="4" w:space="0" w:color="auto"/>
              <w:right w:val="single" w:sz="4" w:space="0" w:color="auto"/>
            </w:tcBorders>
          </w:tcPr>
          <w:p w14:paraId="29303F89" w14:textId="77777777" w:rsidR="00DB0F3E" w:rsidRDefault="00DB0F3E">
            <w:pPr>
              <w:pStyle w:val="Notes"/>
            </w:pPr>
          </w:p>
        </w:tc>
      </w:tr>
    </w:tbl>
    <w:p w14:paraId="60906C08" w14:textId="77777777" w:rsidR="00DB0F3E" w:rsidRDefault="00DB0F3E" w:rsidP="00DB0F3E">
      <w:pPr>
        <w:pStyle w:val="LCNormal"/>
        <w:rPr>
          <w:sz w:val="22"/>
        </w:rPr>
      </w:pPr>
    </w:p>
    <w:p w14:paraId="1F8D642C" w14:textId="77777777" w:rsidR="00DB0F3E" w:rsidRDefault="00DB0F3E" w:rsidP="00DB0F3E">
      <w:pPr>
        <w:pStyle w:val="LCNormal"/>
      </w:pPr>
    </w:p>
    <w:p w14:paraId="0E48A9BB" w14:textId="77777777" w:rsidR="00DB0F3E" w:rsidRDefault="00DB0F3E" w:rsidP="00DB0F3E">
      <w:pPr>
        <w:pStyle w:val="LCNormal"/>
        <w:rPr>
          <w:rFonts w:cs="Arial"/>
        </w:rPr>
      </w:pPr>
      <w:r>
        <w:rPr>
          <w:rFonts w:cs="Arial"/>
        </w:rPr>
        <w:t>In groups, discuss the rules of the game Boggle regarding forming of words.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DB0F3E" w14:paraId="754C898A" w14:textId="77777777" w:rsidTr="00DB0F3E">
        <w:tc>
          <w:tcPr>
            <w:tcW w:w="10188" w:type="dxa"/>
            <w:tcBorders>
              <w:top w:val="single" w:sz="4" w:space="0" w:color="auto"/>
              <w:left w:val="single" w:sz="4" w:space="0" w:color="auto"/>
              <w:bottom w:val="single" w:sz="4" w:space="0" w:color="auto"/>
              <w:right w:val="single" w:sz="4" w:space="0" w:color="auto"/>
            </w:tcBorders>
            <w:hideMark/>
          </w:tcPr>
          <w:p w14:paraId="14A411D3" w14:textId="77777777" w:rsidR="00DB0F3E" w:rsidRDefault="00DB0F3E">
            <w:pPr>
              <w:spacing w:before="0" w:after="0"/>
              <w:jc w:val="left"/>
              <w:rPr>
                <w:rFonts w:ascii="Times New Roman" w:hAnsi="Times New Roman" w:cs="Times New Roman"/>
                <w:szCs w:val="20"/>
                <w:lang w:val="en-ZA" w:eastAsia="en-ZA"/>
              </w:rPr>
            </w:pPr>
          </w:p>
        </w:tc>
      </w:tr>
      <w:tr w:rsidR="00DB0F3E" w14:paraId="479A39A9" w14:textId="77777777" w:rsidTr="00DB0F3E">
        <w:tc>
          <w:tcPr>
            <w:tcW w:w="10188" w:type="dxa"/>
            <w:tcBorders>
              <w:top w:val="single" w:sz="4" w:space="0" w:color="auto"/>
              <w:left w:val="single" w:sz="4" w:space="0" w:color="auto"/>
              <w:bottom w:val="single" w:sz="4" w:space="0" w:color="auto"/>
              <w:right w:val="single" w:sz="4" w:space="0" w:color="auto"/>
            </w:tcBorders>
          </w:tcPr>
          <w:p w14:paraId="144574B0" w14:textId="77777777" w:rsidR="00DB0F3E" w:rsidRDefault="00DB0F3E">
            <w:pPr>
              <w:pStyle w:val="Notes"/>
            </w:pPr>
          </w:p>
        </w:tc>
      </w:tr>
      <w:tr w:rsidR="00DB0F3E" w14:paraId="3F29B9D2" w14:textId="77777777" w:rsidTr="00DB0F3E">
        <w:tc>
          <w:tcPr>
            <w:tcW w:w="10188" w:type="dxa"/>
            <w:tcBorders>
              <w:top w:val="single" w:sz="4" w:space="0" w:color="auto"/>
              <w:left w:val="single" w:sz="4" w:space="0" w:color="auto"/>
              <w:bottom w:val="single" w:sz="4" w:space="0" w:color="auto"/>
              <w:right w:val="single" w:sz="4" w:space="0" w:color="auto"/>
            </w:tcBorders>
          </w:tcPr>
          <w:p w14:paraId="02A2EB4E" w14:textId="77777777" w:rsidR="00DB0F3E" w:rsidRDefault="00DB0F3E">
            <w:pPr>
              <w:pStyle w:val="Notes"/>
            </w:pPr>
          </w:p>
        </w:tc>
      </w:tr>
      <w:tr w:rsidR="00DB0F3E" w14:paraId="7AA0864E" w14:textId="77777777" w:rsidTr="00DB0F3E">
        <w:tc>
          <w:tcPr>
            <w:tcW w:w="10188" w:type="dxa"/>
            <w:tcBorders>
              <w:top w:val="single" w:sz="4" w:space="0" w:color="auto"/>
              <w:left w:val="single" w:sz="4" w:space="0" w:color="auto"/>
              <w:bottom w:val="single" w:sz="4" w:space="0" w:color="auto"/>
              <w:right w:val="single" w:sz="4" w:space="0" w:color="auto"/>
            </w:tcBorders>
          </w:tcPr>
          <w:p w14:paraId="3ECA86C2" w14:textId="77777777" w:rsidR="00DB0F3E" w:rsidRDefault="00DB0F3E">
            <w:pPr>
              <w:pStyle w:val="Notes"/>
            </w:pPr>
          </w:p>
        </w:tc>
      </w:tr>
      <w:tr w:rsidR="00DB0F3E" w14:paraId="63DA12BD" w14:textId="77777777" w:rsidTr="00DB0F3E">
        <w:tc>
          <w:tcPr>
            <w:tcW w:w="10188" w:type="dxa"/>
            <w:tcBorders>
              <w:top w:val="single" w:sz="4" w:space="0" w:color="auto"/>
              <w:left w:val="single" w:sz="4" w:space="0" w:color="auto"/>
              <w:bottom w:val="single" w:sz="4" w:space="0" w:color="auto"/>
              <w:right w:val="single" w:sz="4" w:space="0" w:color="auto"/>
            </w:tcBorders>
          </w:tcPr>
          <w:p w14:paraId="7B4D69A0" w14:textId="77777777" w:rsidR="00DB0F3E" w:rsidRDefault="00DB0F3E">
            <w:pPr>
              <w:pStyle w:val="Notes"/>
            </w:pPr>
          </w:p>
        </w:tc>
      </w:tr>
      <w:tr w:rsidR="00DB0F3E" w14:paraId="6AB18C10" w14:textId="77777777" w:rsidTr="00DB0F3E">
        <w:tc>
          <w:tcPr>
            <w:tcW w:w="10188" w:type="dxa"/>
            <w:tcBorders>
              <w:top w:val="single" w:sz="4" w:space="0" w:color="auto"/>
              <w:left w:val="single" w:sz="4" w:space="0" w:color="auto"/>
              <w:bottom w:val="single" w:sz="4" w:space="0" w:color="auto"/>
              <w:right w:val="single" w:sz="4" w:space="0" w:color="auto"/>
            </w:tcBorders>
          </w:tcPr>
          <w:p w14:paraId="400DC0FD" w14:textId="77777777" w:rsidR="00DB0F3E" w:rsidRDefault="00DB0F3E">
            <w:pPr>
              <w:pStyle w:val="Notes"/>
            </w:pPr>
          </w:p>
        </w:tc>
      </w:tr>
    </w:tbl>
    <w:p w14:paraId="38574011" w14:textId="77777777" w:rsidR="00DB0F3E" w:rsidRDefault="00DB0F3E" w:rsidP="00DB0F3E">
      <w:pPr>
        <w:pStyle w:val="LCNormal"/>
        <w:rPr>
          <w:rFonts w:cs="Arial"/>
          <w:sz w:val="22"/>
        </w:rPr>
      </w:pPr>
    </w:p>
    <w:p w14:paraId="0641A87E" w14:textId="77777777" w:rsidR="00DB0F3E" w:rsidRDefault="00DB0F3E" w:rsidP="00DB0F3E">
      <w:pPr>
        <w:pStyle w:val="LCNormal"/>
        <w:rPr>
          <w:rFonts w:cs="Arial"/>
        </w:rPr>
      </w:pPr>
      <w:r>
        <w:rPr>
          <w:rFonts w:cs="Arial"/>
        </w:rPr>
        <w:t xml:space="preserve">This is an individual activity. </w:t>
      </w:r>
    </w:p>
    <w:p w14:paraId="1FE994DC" w14:textId="77777777" w:rsidR="00DB0F3E" w:rsidRDefault="00DB0F3E" w:rsidP="00DB0F3E">
      <w:pPr>
        <w:pStyle w:val="LCNormal"/>
        <w:rPr>
          <w:rFonts w:cs="Arial"/>
        </w:rPr>
      </w:pPr>
      <w:r>
        <w:rPr>
          <w:rFonts w:cs="Arial"/>
        </w:rPr>
        <w:t>Find out how to change a plug for an electrical appliance such as a kettle and demonstrate the procedure to the group.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DB0F3E" w14:paraId="314AF05F" w14:textId="77777777" w:rsidTr="00DB0F3E">
        <w:tc>
          <w:tcPr>
            <w:tcW w:w="10188" w:type="dxa"/>
            <w:tcBorders>
              <w:top w:val="single" w:sz="4" w:space="0" w:color="auto"/>
              <w:left w:val="single" w:sz="4" w:space="0" w:color="auto"/>
              <w:bottom w:val="single" w:sz="4" w:space="0" w:color="auto"/>
              <w:right w:val="single" w:sz="4" w:space="0" w:color="auto"/>
            </w:tcBorders>
            <w:hideMark/>
          </w:tcPr>
          <w:p w14:paraId="5F008068" w14:textId="77777777" w:rsidR="00DB0F3E" w:rsidRDefault="00DB0F3E">
            <w:pPr>
              <w:spacing w:before="0" w:after="0"/>
              <w:jc w:val="left"/>
              <w:rPr>
                <w:rFonts w:ascii="Times New Roman" w:hAnsi="Times New Roman" w:cs="Times New Roman"/>
                <w:szCs w:val="20"/>
                <w:lang w:val="en-ZA" w:eastAsia="en-ZA"/>
              </w:rPr>
            </w:pPr>
          </w:p>
        </w:tc>
      </w:tr>
      <w:tr w:rsidR="00DB0F3E" w14:paraId="0DF436A0" w14:textId="77777777" w:rsidTr="00DB0F3E">
        <w:tc>
          <w:tcPr>
            <w:tcW w:w="10188" w:type="dxa"/>
            <w:tcBorders>
              <w:top w:val="single" w:sz="4" w:space="0" w:color="auto"/>
              <w:left w:val="single" w:sz="4" w:space="0" w:color="auto"/>
              <w:bottom w:val="single" w:sz="4" w:space="0" w:color="auto"/>
              <w:right w:val="single" w:sz="4" w:space="0" w:color="auto"/>
            </w:tcBorders>
          </w:tcPr>
          <w:p w14:paraId="22F43724" w14:textId="77777777" w:rsidR="00DB0F3E" w:rsidRDefault="00DB0F3E">
            <w:pPr>
              <w:pStyle w:val="Notes"/>
            </w:pPr>
          </w:p>
        </w:tc>
      </w:tr>
      <w:tr w:rsidR="00DB0F3E" w14:paraId="72935232" w14:textId="77777777" w:rsidTr="00DB0F3E">
        <w:tc>
          <w:tcPr>
            <w:tcW w:w="10188" w:type="dxa"/>
            <w:tcBorders>
              <w:top w:val="single" w:sz="4" w:space="0" w:color="auto"/>
              <w:left w:val="single" w:sz="4" w:space="0" w:color="auto"/>
              <w:bottom w:val="single" w:sz="4" w:space="0" w:color="auto"/>
              <w:right w:val="single" w:sz="4" w:space="0" w:color="auto"/>
            </w:tcBorders>
          </w:tcPr>
          <w:p w14:paraId="6CE043BB" w14:textId="77777777" w:rsidR="00DB0F3E" w:rsidRDefault="00DB0F3E">
            <w:pPr>
              <w:pStyle w:val="Notes"/>
            </w:pPr>
          </w:p>
        </w:tc>
      </w:tr>
      <w:tr w:rsidR="00DB0F3E" w14:paraId="5F430043" w14:textId="77777777" w:rsidTr="00DB0F3E">
        <w:tc>
          <w:tcPr>
            <w:tcW w:w="10188" w:type="dxa"/>
            <w:tcBorders>
              <w:top w:val="single" w:sz="4" w:space="0" w:color="auto"/>
              <w:left w:val="single" w:sz="4" w:space="0" w:color="auto"/>
              <w:bottom w:val="single" w:sz="4" w:space="0" w:color="auto"/>
              <w:right w:val="single" w:sz="4" w:space="0" w:color="auto"/>
            </w:tcBorders>
          </w:tcPr>
          <w:p w14:paraId="18C52C59" w14:textId="77777777" w:rsidR="00DB0F3E" w:rsidRDefault="00DB0F3E">
            <w:pPr>
              <w:pStyle w:val="Notes"/>
            </w:pPr>
          </w:p>
        </w:tc>
      </w:tr>
      <w:tr w:rsidR="00DB0F3E" w14:paraId="1CD4537F" w14:textId="77777777" w:rsidTr="00DB0F3E">
        <w:tc>
          <w:tcPr>
            <w:tcW w:w="10188" w:type="dxa"/>
            <w:tcBorders>
              <w:top w:val="single" w:sz="4" w:space="0" w:color="auto"/>
              <w:left w:val="single" w:sz="4" w:space="0" w:color="auto"/>
              <w:bottom w:val="single" w:sz="4" w:space="0" w:color="auto"/>
              <w:right w:val="single" w:sz="4" w:space="0" w:color="auto"/>
            </w:tcBorders>
          </w:tcPr>
          <w:p w14:paraId="286DF171" w14:textId="77777777" w:rsidR="00DB0F3E" w:rsidRDefault="00DB0F3E">
            <w:pPr>
              <w:pStyle w:val="Notes"/>
            </w:pPr>
          </w:p>
        </w:tc>
      </w:tr>
      <w:tr w:rsidR="00DB0F3E" w14:paraId="7C441463" w14:textId="77777777" w:rsidTr="00DB0F3E">
        <w:tc>
          <w:tcPr>
            <w:tcW w:w="10188" w:type="dxa"/>
            <w:tcBorders>
              <w:top w:val="single" w:sz="4" w:space="0" w:color="auto"/>
              <w:left w:val="single" w:sz="4" w:space="0" w:color="auto"/>
              <w:bottom w:val="single" w:sz="4" w:space="0" w:color="auto"/>
              <w:right w:val="single" w:sz="4" w:space="0" w:color="auto"/>
            </w:tcBorders>
          </w:tcPr>
          <w:p w14:paraId="1893E1A4" w14:textId="77777777" w:rsidR="00DB0F3E" w:rsidRDefault="00DB0F3E">
            <w:pPr>
              <w:pStyle w:val="Notes"/>
            </w:pPr>
          </w:p>
        </w:tc>
      </w:tr>
    </w:tbl>
    <w:p w14:paraId="5ACF0290" w14:textId="77777777" w:rsidR="00DB0F3E" w:rsidRDefault="00DB0F3E" w:rsidP="00DB0F3E">
      <w:pPr>
        <w:pStyle w:val="LCNormal"/>
        <w:rPr>
          <w:sz w:val="22"/>
        </w:rPr>
      </w:pPr>
      <w:r>
        <w:t>Read the following text and then follow the instructions below.</w:t>
      </w:r>
    </w:p>
    <w:p w14:paraId="52A23E08" w14:textId="77777777" w:rsidR="00DB0F3E" w:rsidRDefault="00DB0F3E" w:rsidP="00DB0F3E">
      <w:pPr>
        <w:pStyle w:val="LCNormal"/>
        <w:rPr>
          <w:b/>
        </w:rPr>
      </w:pPr>
      <w:r>
        <w:rPr>
          <w:b/>
        </w:rPr>
        <w:t>CHECK YOUR ATTITUDE</w:t>
      </w:r>
    </w:p>
    <w:p w14:paraId="35328C14" w14:textId="77777777" w:rsidR="00DB0F3E" w:rsidRDefault="00DB0F3E" w:rsidP="00DB0F3E">
      <w:pPr>
        <w:pStyle w:val="LCNormal"/>
      </w:pPr>
      <w:r>
        <w:t>A positive, enthusiastic attitude makes all the difference.  If you allow yourself to get down-hearted you will convey this frame of mind to your colleagues and employees.  One of the problems with a negative attitude is that it destroys action.  People who have failed spend so much time negatively analysing their business, that they take no action.  Winners do not have time for this.  They simply carry on with the tasks that have to be done.</w:t>
      </w:r>
    </w:p>
    <w:p w14:paraId="6F34A691" w14:textId="77777777" w:rsidR="00DB0F3E" w:rsidRDefault="00DB0F3E" w:rsidP="00DB0F3E">
      <w:pPr>
        <w:pStyle w:val="LCNormal"/>
      </w:pPr>
      <w:r>
        <w:t>Associate with successful people.  Meet with other business people who feel excited about what they are doing.  Enthusiasm is a wonderful thing.  It is contagious.  Just think of how quickly a crowd at a soccer match or other sport gathering can become enthusiastic.  As a leader, you have to set an example for everyone in your business.  If you are confident, have a positive attitude and act as though you are a winner, you will find that you are surrounded by other high performers.</w:t>
      </w:r>
    </w:p>
    <w:p w14:paraId="51E6F792" w14:textId="77777777" w:rsidR="00DB0F3E" w:rsidRDefault="00DB0F3E" w:rsidP="00DB0F3E">
      <w:pPr>
        <w:pStyle w:val="LCNormal"/>
        <w:rPr>
          <w:b/>
        </w:rPr>
      </w:pPr>
      <w:r>
        <w:rPr>
          <w:b/>
        </w:rPr>
        <w:t>Checklist: how do you match up?</w:t>
      </w:r>
    </w:p>
    <w:p w14:paraId="24B46F49" w14:textId="77777777" w:rsidR="00DB0F3E" w:rsidRDefault="00DB0F3E" w:rsidP="00DB0F3E">
      <w:pPr>
        <w:pStyle w:val="LCNormal"/>
      </w:pPr>
      <w:r>
        <w:t>Do you:</w:t>
      </w:r>
    </w:p>
    <w:p w14:paraId="391E15CB" w14:textId="77777777" w:rsidR="00DB0F3E" w:rsidRDefault="00DB0F3E" w:rsidP="00BA7A58">
      <w:pPr>
        <w:pStyle w:val="LCNormal"/>
        <w:numPr>
          <w:ilvl w:val="0"/>
          <w:numId w:val="59"/>
        </w:numPr>
        <w:spacing w:before="120" w:after="120"/>
      </w:pPr>
      <w:r>
        <w:t>Project an attitude of success</w:t>
      </w:r>
    </w:p>
    <w:p w14:paraId="5236D128" w14:textId="77777777" w:rsidR="00DB0F3E" w:rsidRDefault="00DB0F3E" w:rsidP="00BA7A58">
      <w:pPr>
        <w:pStyle w:val="LCNormal"/>
        <w:numPr>
          <w:ilvl w:val="0"/>
          <w:numId w:val="59"/>
        </w:numPr>
        <w:spacing w:before="120" w:after="120"/>
      </w:pPr>
      <w:r>
        <w:t>Have confidence in what you do</w:t>
      </w:r>
    </w:p>
    <w:p w14:paraId="1C02BF27" w14:textId="77777777" w:rsidR="00DB0F3E" w:rsidRDefault="00DB0F3E" w:rsidP="00BA7A58">
      <w:pPr>
        <w:pStyle w:val="LCNormal"/>
        <w:numPr>
          <w:ilvl w:val="0"/>
          <w:numId w:val="59"/>
        </w:numPr>
        <w:spacing w:before="120" w:after="120"/>
      </w:pPr>
      <w:r>
        <w:t>Encourage yourself all the time that you are doing the right thing</w:t>
      </w:r>
    </w:p>
    <w:p w14:paraId="306C09EB" w14:textId="77777777" w:rsidR="00DB0F3E" w:rsidRDefault="00DB0F3E" w:rsidP="00BA7A58">
      <w:pPr>
        <w:pStyle w:val="LCNormal"/>
        <w:numPr>
          <w:ilvl w:val="0"/>
          <w:numId w:val="59"/>
        </w:numPr>
        <w:spacing w:before="120" w:after="120"/>
      </w:pPr>
      <w:r>
        <w:t>Associate with other successful and positive people – the winners of this world</w:t>
      </w:r>
    </w:p>
    <w:p w14:paraId="3BC5528A" w14:textId="77777777" w:rsidR="00DB0F3E" w:rsidRDefault="00DB0F3E" w:rsidP="00BA7A58">
      <w:pPr>
        <w:pStyle w:val="LCNormal"/>
        <w:numPr>
          <w:ilvl w:val="0"/>
          <w:numId w:val="59"/>
        </w:numPr>
        <w:spacing w:before="120" w:after="120"/>
      </w:pPr>
      <w:r>
        <w:t>Know what you are doing</w:t>
      </w:r>
    </w:p>
    <w:p w14:paraId="1BFC4DA1" w14:textId="77777777" w:rsidR="00DB0F3E" w:rsidRDefault="00DB0F3E" w:rsidP="00BA7A58">
      <w:pPr>
        <w:pStyle w:val="LCNormal"/>
        <w:numPr>
          <w:ilvl w:val="0"/>
          <w:numId w:val="59"/>
        </w:numPr>
        <w:spacing w:before="120" w:after="120"/>
      </w:pPr>
      <w:r>
        <w:t xml:space="preserve">Work at building up relationships and providing your customers with complete satisfaction. </w:t>
      </w:r>
    </w:p>
    <w:p w14:paraId="393AD6A1" w14:textId="77777777" w:rsidR="00DB0F3E" w:rsidRDefault="00DB0F3E" w:rsidP="00DB0F3E">
      <w:pPr>
        <w:pStyle w:val="LCNormal"/>
      </w:pPr>
      <w:r>
        <w:t>Which reading strategy did you use when you read the above text?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7F1631B3" w14:textId="77777777" w:rsidTr="00DB0F3E">
        <w:tc>
          <w:tcPr>
            <w:tcW w:w="9685" w:type="dxa"/>
            <w:tcBorders>
              <w:top w:val="single" w:sz="4" w:space="0" w:color="auto"/>
              <w:left w:val="single" w:sz="4" w:space="0" w:color="auto"/>
              <w:bottom w:val="single" w:sz="4" w:space="0" w:color="auto"/>
              <w:right w:val="single" w:sz="4" w:space="0" w:color="auto"/>
            </w:tcBorders>
            <w:hideMark/>
          </w:tcPr>
          <w:p w14:paraId="2148C0B9" w14:textId="77777777" w:rsidR="00DB0F3E" w:rsidRDefault="00DB0F3E">
            <w:pPr>
              <w:spacing w:before="0" w:after="0"/>
              <w:jc w:val="left"/>
              <w:rPr>
                <w:rFonts w:ascii="Times New Roman" w:hAnsi="Times New Roman" w:cs="Times New Roman"/>
                <w:szCs w:val="20"/>
                <w:lang w:val="en-ZA" w:eastAsia="en-ZA"/>
              </w:rPr>
            </w:pPr>
          </w:p>
        </w:tc>
      </w:tr>
    </w:tbl>
    <w:p w14:paraId="117D9E96" w14:textId="77777777" w:rsidR="00DB0F3E" w:rsidRDefault="00DB0F3E" w:rsidP="00DB0F3E">
      <w:pPr>
        <w:pStyle w:val="LCNormal"/>
        <w:rPr>
          <w:sz w:val="22"/>
        </w:rPr>
      </w:pPr>
      <w:r>
        <w:t>Did the author make use of headings, sub-headings and numbers or bullets?  Give an example of each one you can identify.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09BDB07A" w14:textId="77777777" w:rsidTr="00DB0F3E">
        <w:tc>
          <w:tcPr>
            <w:tcW w:w="9685" w:type="dxa"/>
            <w:tcBorders>
              <w:top w:val="single" w:sz="4" w:space="0" w:color="auto"/>
              <w:left w:val="single" w:sz="4" w:space="0" w:color="auto"/>
              <w:bottom w:val="single" w:sz="4" w:space="0" w:color="auto"/>
              <w:right w:val="single" w:sz="4" w:space="0" w:color="auto"/>
            </w:tcBorders>
            <w:hideMark/>
          </w:tcPr>
          <w:p w14:paraId="1B398C07" w14:textId="77777777" w:rsidR="00DB0F3E" w:rsidRDefault="00DB0F3E">
            <w:pPr>
              <w:spacing w:before="0" w:after="0"/>
              <w:jc w:val="left"/>
              <w:rPr>
                <w:rFonts w:ascii="Times New Roman" w:hAnsi="Times New Roman" w:cs="Times New Roman"/>
                <w:szCs w:val="20"/>
                <w:lang w:val="en-ZA" w:eastAsia="en-ZA"/>
              </w:rPr>
            </w:pPr>
          </w:p>
        </w:tc>
      </w:tr>
      <w:tr w:rsidR="00DB0F3E" w14:paraId="11B5A9F4" w14:textId="77777777" w:rsidTr="00DB0F3E">
        <w:tc>
          <w:tcPr>
            <w:tcW w:w="9685" w:type="dxa"/>
            <w:tcBorders>
              <w:top w:val="single" w:sz="4" w:space="0" w:color="auto"/>
              <w:left w:val="single" w:sz="4" w:space="0" w:color="auto"/>
              <w:bottom w:val="single" w:sz="4" w:space="0" w:color="auto"/>
              <w:right w:val="single" w:sz="4" w:space="0" w:color="auto"/>
            </w:tcBorders>
            <w:hideMark/>
          </w:tcPr>
          <w:p w14:paraId="4D27FA2F" w14:textId="77777777" w:rsidR="00DB0F3E" w:rsidRDefault="00DB0F3E">
            <w:pPr>
              <w:spacing w:before="0" w:after="0"/>
              <w:jc w:val="left"/>
              <w:rPr>
                <w:rFonts w:ascii="Times New Roman" w:hAnsi="Times New Roman" w:cs="Times New Roman"/>
                <w:szCs w:val="20"/>
                <w:lang w:val="en-ZA" w:eastAsia="en-ZA"/>
              </w:rPr>
            </w:pPr>
          </w:p>
        </w:tc>
      </w:tr>
      <w:tr w:rsidR="00DB0F3E" w14:paraId="6A8C5D83" w14:textId="77777777" w:rsidTr="00DB0F3E">
        <w:tc>
          <w:tcPr>
            <w:tcW w:w="9685" w:type="dxa"/>
            <w:tcBorders>
              <w:top w:val="single" w:sz="4" w:space="0" w:color="auto"/>
              <w:left w:val="single" w:sz="4" w:space="0" w:color="auto"/>
              <w:bottom w:val="single" w:sz="4" w:space="0" w:color="auto"/>
              <w:right w:val="single" w:sz="4" w:space="0" w:color="auto"/>
            </w:tcBorders>
            <w:hideMark/>
          </w:tcPr>
          <w:p w14:paraId="0145B70F" w14:textId="77777777" w:rsidR="00DB0F3E" w:rsidRDefault="00DB0F3E">
            <w:pPr>
              <w:spacing w:before="0" w:after="0"/>
              <w:jc w:val="left"/>
              <w:rPr>
                <w:rFonts w:ascii="Times New Roman" w:hAnsi="Times New Roman" w:cs="Times New Roman"/>
                <w:szCs w:val="20"/>
                <w:lang w:val="en-ZA" w:eastAsia="en-ZA"/>
              </w:rPr>
            </w:pPr>
          </w:p>
        </w:tc>
      </w:tr>
    </w:tbl>
    <w:p w14:paraId="25EC6B18" w14:textId="77777777" w:rsidR="00DB0F3E" w:rsidRPr="00DB0F3E" w:rsidRDefault="00DB0F3E" w:rsidP="00DB0F3E">
      <w:pPr>
        <w:pStyle w:val="Heading3"/>
      </w:pPr>
      <w:bookmarkStart w:id="697" w:name="_Toc201123682"/>
      <w:bookmarkStart w:id="698" w:name="_Toc416238104"/>
    </w:p>
    <w:p w14:paraId="79D54A5D" w14:textId="77777777" w:rsidR="00DB0F3E" w:rsidRDefault="00DB0F3E" w:rsidP="00DB0F3E">
      <w:pPr>
        <w:spacing w:before="0" w:after="0"/>
        <w:jc w:val="left"/>
        <w:rPr>
          <w:rFonts w:cs="Times New Roman"/>
          <w:b/>
          <w:bCs/>
          <w:sz w:val="28"/>
        </w:rPr>
      </w:pPr>
      <w:r>
        <w:br w:type="page"/>
      </w:r>
    </w:p>
    <w:p w14:paraId="0692B90A" w14:textId="77777777" w:rsidR="00DB0F3E" w:rsidRPr="00DB0F3E" w:rsidRDefault="00DB0F3E" w:rsidP="00DB0F3E">
      <w:pPr>
        <w:pStyle w:val="Heading3"/>
      </w:pPr>
      <w:bookmarkStart w:id="699" w:name="_Toc495930223"/>
      <w:r w:rsidRPr="00DB0F3E">
        <w:t>Activity 2 (8963 SO2, AC1-4)</w:t>
      </w:r>
      <w:bookmarkEnd w:id="697"/>
      <w:bookmarkEnd w:id="698"/>
      <w:bookmarkEnd w:id="699"/>
    </w:p>
    <w:p w14:paraId="45D173CC" w14:textId="77777777" w:rsidR="00DB0F3E" w:rsidRDefault="00DB0F3E" w:rsidP="00DB0F3E">
      <w:pPr>
        <w:pStyle w:val="LCNormal"/>
      </w:pPr>
      <w:r>
        <w:t xml:space="preserve">Identify at least two examples of explicitly stated facts in the article about slavery.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2CE87DCE" w14:textId="77777777" w:rsidTr="00DB0F3E">
        <w:tc>
          <w:tcPr>
            <w:tcW w:w="9711" w:type="dxa"/>
            <w:tcBorders>
              <w:top w:val="single" w:sz="4" w:space="0" w:color="auto"/>
              <w:left w:val="single" w:sz="4" w:space="0" w:color="auto"/>
              <w:bottom w:val="single" w:sz="4" w:space="0" w:color="auto"/>
              <w:right w:val="single" w:sz="4" w:space="0" w:color="auto"/>
            </w:tcBorders>
            <w:hideMark/>
          </w:tcPr>
          <w:p w14:paraId="0F5437AC" w14:textId="77777777" w:rsidR="00DB0F3E" w:rsidRDefault="00DB0F3E">
            <w:pPr>
              <w:spacing w:before="0" w:after="0"/>
              <w:jc w:val="left"/>
              <w:rPr>
                <w:rFonts w:ascii="Times New Roman" w:hAnsi="Times New Roman" w:cs="Times New Roman"/>
                <w:szCs w:val="20"/>
                <w:lang w:val="en-ZA" w:eastAsia="en-ZA"/>
              </w:rPr>
            </w:pPr>
          </w:p>
        </w:tc>
      </w:tr>
      <w:tr w:rsidR="00DB0F3E" w14:paraId="1CB0CF1F" w14:textId="77777777" w:rsidTr="00DB0F3E">
        <w:tc>
          <w:tcPr>
            <w:tcW w:w="9711" w:type="dxa"/>
            <w:tcBorders>
              <w:top w:val="single" w:sz="4" w:space="0" w:color="auto"/>
              <w:left w:val="single" w:sz="4" w:space="0" w:color="auto"/>
              <w:bottom w:val="single" w:sz="4" w:space="0" w:color="auto"/>
              <w:right w:val="single" w:sz="4" w:space="0" w:color="auto"/>
            </w:tcBorders>
          </w:tcPr>
          <w:p w14:paraId="6E2F03C7" w14:textId="77777777" w:rsidR="00DB0F3E" w:rsidRDefault="00DB0F3E">
            <w:pPr>
              <w:pStyle w:val="Notes"/>
            </w:pPr>
          </w:p>
        </w:tc>
      </w:tr>
      <w:tr w:rsidR="00DB0F3E" w14:paraId="0910EAF3" w14:textId="77777777" w:rsidTr="00DB0F3E">
        <w:tc>
          <w:tcPr>
            <w:tcW w:w="9711" w:type="dxa"/>
            <w:tcBorders>
              <w:top w:val="single" w:sz="4" w:space="0" w:color="auto"/>
              <w:left w:val="single" w:sz="4" w:space="0" w:color="auto"/>
              <w:bottom w:val="single" w:sz="4" w:space="0" w:color="auto"/>
              <w:right w:val="single" w:sz="4" w:space="0" w:color="auto"/>
            </w:tcBorders>
          </w:tcPr>
          <w:p w14:paraId="4606AC68" w14:textId="77777777" w:rsidR="00DB0F3E" w:rsidRDefault="00DB0F3E">
            <w:pPr>
              <w:pStyle w:val="Notes"/>
            </w:pPr>
          </w:p>
        </w:tc>
      </w:tr>
      <w:tr w:rsidR="00DB0F3E" w14:paraId="783936B2" w14:textId="77777777" w:rsidTr="00DB0F3E">
        <w:tc>
          <w:tcPr>
            <w:tcW w:w="9711" w:type="dxa"/>
            <w:tcBorders>
              <w:top w:val="single" w:sz="4" w:space="0" w:color="auto"/>
              <w:left w:val="single" w:sz="4" w:space="0" w:color="auto"/>
              <w:bottom w:val="single" w:sz="4" w:space="0" w:color="auto"/>
              <w:right w:val="single" w:sz="4" w:space="0" w:color="auto"/>
            </w:tcBorders>
          </w:tcPr>
          <w:p w14:paraId="69122598" w14:textId="77777777" w:rsidR="00DB0F3E" w:rsidRDefault="00DB0F3E">
            <w:pPr>
              <w:pStyle w:val="Notes"/>
            </w:pPr>
          </w:p>
        </w:tc>
      </w:tr>
    </w:tbl>
    <w:p w14:paraId="45F43BE1" w14:textId="77777777" w:rsidR="00DB0F3E" w:rsidRDefault="00DB0F3E" w:rsidP="00DB0F3E">
      <w:pPr>
        <w:pStyle w:val="LCNormal"/>
        <w:rPr>
          <w:sz w:val="22"/>
        </w:rPr>
      </w:pPr>
      <w:r>
        <w:t xml:space="preserve">Identify at least three examples of implicitly stated points in the article about slavery.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288B60EB" w14:textId="77777777" w:rsidTr="00DB0F3E">
        <w:tc>
          <w:tcPr>
            <w:tcW w:w="9711" w:type="dxa"/>
            <w:tcBorders>
              <w:top w:val="single" w:sz="4" w:space="0" w:color="auto"/>
              <w:left w:val="single" w:sz="4" w:space="0" w:color="auto"/>
              <w:bottom w:val="single" w:sz="4" w:space="0" w:color="auto"/>
              <w:right w:val="single" w:sz="4" w:space="0" w:color="auto"/>
            </w:tcBorders>
            <w:hideMark/>
          </w:tcPr>
          <w:p w14:paraId="45AA1243" w14:textId="77777777" w:rsidR="00DB0F3E" w:rsidRDefault="00DB0F3E">
            <w:pPr>
              <w:spacing w:before="0" w:after="0"/>
              <w:jc w:val="left"/>
              <w:rPr>
                <w:rFonts w:ascii="Times New Roman" w:hAnsi="Times New Roman" w:cs="Times New Roman"/>
                <w:szCs w:val="20"/>
                <w:lang w:val="en-ZA" w:eastAsia="en-ZA"/>
              </w:rPr>
            </w:pPr>
          </w:p>
        </w:tc>
      </w:tr>
      <w:tr w:rsidR="00DB0F3E" w14:paraId="7748CE57" w14:textId="77777777" w:rsidTr="00DB0F3E">
        <w:tc>
          <w:tcPr>
            <w:tcW w:w="9711" w:type="dxa"/>
            <w:tcBorders>
              <w:top w:val="single" w:sz="4" w:space="0" w:color="auto"/>
              <w:left w:val="single" w:sz="4" w:space="0" w:color="auto"/>
              <w:bottom w:val="single" w:sz="4" w:space="0" w:color="auto"/>
              <w:right w:val="single" w:sz="4" w:space="0" w:color="auto"/>
            </w:tcBorders>
          </w:tcPr>
          <w:p w14:paraId="0611E347" w14:textId="77777777" w:rsidR="00DB0F3E" w:rsidRDefault="00DB0F3E">
            <w:pPr>
              <w:pStyle w:val="Notes"/>
            </w:pPr>
          </w:p>
        </w:tc>
      </w:tr>
      <w:tr w:rsidR="00DB0F3E" w14:paraId="6B08DC03" w14:textId="77777777" w:rsidTr="00DB0F3E">
        <w:tc>
          <w:tcPr>
            <w:tcW w:w="9711" w:type="dxa"/>
            <w:tcBorders>
              <w:top w:val="single" w:sz="4" w:space="0" w:color="auto"/>
              <w:left w:val="single" w:sz="4" w:space="0" w:color="auto"/>
              <w:bottom w:val="single" w:sz="4" w:space="0" w:color="auto"/>
              <w:right w:val="single" w:sz="4" w:space="0" w:color="auto"/>
            </w:tcBorders>
          </w:tcPr>
          <w:p w14:paraId="3F20DE9C" w14:textId="77777777" w:rsidR="00DB0F3E" w:rsidRDefault="00DB0F3E">
            <w:pPr>
              <w:pStyle w:val="Notes"/>
            </w:pPr>
          </w:p>
        </w:tc>
      </w:tr>
      <w:tr w:rsidR="00DB0F3E" w14:paraId="25C9B971" w14:textId="77777777" w:rsidTr="00DB0F3E">
        <w:tc>
          <w:tcPr>
            <w:tcW w:w="9711" w:type="dxa"/>
            <w:tcBorders>
              <w:top w:val="single" w:sz="4" w:space="0" w:color="auto"/>
              <w:left w:val="single" w:sz="4" w:space="0" w:color="auto"/>
              <w:bottom w:val="single" w:sz="4" w:space="0" w:color="auto"/>
              <w:right w:val="single" w:sz="4" w:space="0" w:color="auto"/>
            </w:tcBorders>
          </w:tcPr>
          <w:p w14:paraId="4DED5B05" w14:textId="77777777" w:rsidR="00DB0F3E" w:rsidRDefault="00DB0F3E">
            <w:pPr>
              <w:pStyle w:val="Notes"/>
            </w:pPr>
          </w:p>
        </w:tc>
      </w:tr>
      <w:tr w:rsidR="00DB0F3E" w14:paraId="7DA2A849" w14:textId="77777777" w:rsidTr="00DB0F3E">
        <w:tc>
          <w:tcPr>
            <w:tcW w:w="9711" w:type="dxa"/>
            <w:tcBorders>
              <w:top w:val="single" w:sz="4" w:space="0" w:color="auto"/>
              <w:left w:val="single" w:sz="4" w:space="0" w:color="auto"/>
              <w:bottom w:val="single" w:sz="4" w:space="0" w:color="auto"/>
              <w:right w:val="single" w:sz="4" w:space="0" w:color="auto"/>
            </w:tcBorders>
          </w:tcPr>
          <w:p w14:paraId="46DBE9BC" w14:textId="77777777" w:rsidR="00DB0F3E" w:rsidRDefault="00DB0F3E">
            <w:pPr>
              <w:pStyle w:val="Notes"/>
            </w:pPr>
          </w:p>
        </w:tc>
      </w:tr>
      <w:tr w:rsidR="00DB0F3E" w14:paraId="128F0A83" w14:textId="77777777" w:rsidTr="00DB0F3E">
        <w:tc>
          <w:tcPr>
            <w:tcW w:w="9711" w:type="dxa"/>
            <w:tcBorders>
              <w:top w:val="single" w:sz="4" w:space="0" w:color="auto"/>
              <w:left w:val="single" w:sz="4" w:space="0" w:color="auto"/>
              <w:bottom w:val="single" w:sz="4" w:space="0" w:color="auto"/>
              <w:right w:val="single" w:sz="4" w:space="0" w:color="auto"/>
            </w:tcBorders>
          </w:tcPr>
          <w:p w14:paraId="641EF44D" w14:textId="77777777" w:rsidR="00DB0F3E" w:rsidRDefault="00DB0F3E">
            <w:pPr>
              <w:pStyle w:val="Notes"/>
            </w:pPr>
          </w:p>
        </w:tc>
      </w:tr>
    </w:tbl>
    <w:p w14:paraId="14930395" w14:textId="77777777" w:rsidR="00DB0F3E" w:rsidRDefault="00DB0F3E" w:rsidP="00DB0F3E">
      <w:pPr>
        <w:pStyle w:val="LCNormal"/>
        <w:rPr>
          <w:sz w:val="22"/>
          <w:lang w:val="en-GB"/>
        </w:rPr>
      </w:pPr>
      <w:r>
        <w:rPr>
          <w:lang w:val="en-GB"/>
        </w:rPr>
        <w:t>In a group, find the equivalent in your mother tongue of at least three of the expressions named in the learner guide.  State them in English.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183E29F7" w14:textId="77777777" w:rsidTr="00DB0F3E">
        <w:tc>
          <w:tcPr>
            <w:tcW w:w="9711" w:type="dxa"/>
            <w:tcBorders>
              <w:top w:val="single" w:sz="4" w:space="0" w:color="auto"/>
              <w:left w:val="single" w:sz="4" w:space="0" w:color="auto"/>
              <w:bottom w:val="single" w:sz="4" w:space="0" w:color="auto"/>
              <w:right w:val="single" w:sz="4" w:space="0" w:color="auto"/>
            </w:tcBorders>
            <w:hideMark/>
          </w:tcPr>
          <w:p w14:paraId="66FD2340" w14:textId="77777777" w:rsidR="00DB0F3E" w:rsidRDefault="00DB0F3E">
            <w:pPr>
              <w:spacing w:before="0" w:after="0"/>
              <w:jc w:val="left"/>
              <w:rPr>
                <w:rFonts w:ascii="Times New Roman" w:hAnsi="Times New Roman" w:cs="Times New Roman"/>
                <w:szCs w:val="20"/>
                <w:lang w:val="en-ZA" w:eastAsia="en-ZA"/>
              </w:rPr>
            </w:pPr>
          </w:p>
        </w:tc>
      </w:tr>
      <w:tr w:rsidR="00DB0F3E" w14:paraId="63445932" w14:textId="77777777" w:rsidTr="00DB0F3E">
        <w:tc>
          <w:tcPr>
            <w:tcW w:w="9711" w:type="dxa"/>
            <w:tcBorders>
              <w:top w:val="single" w:sz="4" w:space="0" w:color="auto"/>
              <w:left w:val="single" w:sz="4" w:space="0" w:color="auto"/>
              <w:bottom w:val="single" w:sz="4" w:space="0" w:color="auto"/>
              <w:right w:val="single" w:sz="4" w:space="0" w:color="auto"/>
            </w:tcBorders>
          </w:tcPr>
          <w:p w14:paraId="23DCA8CC" w14:textId="77777777" w:rsidR="00DB0F3E" w:rsidRDefault="00DB0F3E">
            <w:pPr>
              <w:pStyle w:val="Notes"/>
            </w:pPr>
          </w:p>
        </w:tc>
      </w:tr>
      <w:tr w:rsidR="00DB0F3E" w14:paraId="494952B3" w14:textId="77777777" w:rsidTr="00DB0F3E">
        <w:tc>
          <w:tcPr>
            <w:tcW w:w="9711" w:type="dxa"/>
            <w:tcBorders>
              <w:top w:val="single" w:sz="4" w:space="0" w:color="auto"/>
              <w:left w:val="single" w:sz="4" w:space="0" w:color="auto"/>
              <w:bottom w:val="single" w:sz="4" w:space="0" w:color="auto"/>
              <w:right w:val="single" w:sz="4" w:space="0" w:color="auto"/>
            </w:tcBorders>
          </w:tcPr>
          <w:p w14:paraId="501ED11E" w14:textId="77777777" w:rsidR="00DB0F3E" w:rsidRDefault="00DB0F3E">
            <w:pPr>
              <w:pStyle w:val="Notes"/>
            </w:pPr>
          </w:p>
        </w:tc>
      </w:tr>
    </w:tbl>
    <w:p w14:paraId="1CF67EF6" w14:textId="77777777" w:rsidR="00DB0F3E" w:rsidRDefault="00DB0F3E" w:rsidP="00DB0F3E">
      <w:pPr>
        <w:pStyle w:val="LCNormal"/>
        <w:rPr>
          <w:sz w:val="22"/>
          <w:lang w:val="en-GB"/>
        </w:rPr>
      </w:pPr>
      <w:r>
        <w:rPr>
          <w:lang w:val="en-GB"/>
        </w:rPr>
        <w:t xml:space="preserve">In a group, quote at least three other expressions from your mother tongue.  State them in English and also explain what they mean.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14707360" w14:textId="77777777" w:rsidTr="00DB0F3E">
        <w:tc>
          <w:tcPr>
            <w:tcW w:w="9711" w:type="dxa"/>
            <w:tcBorders>
              <w:top w:val="single" w:sz="4" w:space="0" w:color="auto"/>
              <w:left w:val="single" w:sz="4" w:space="0" w:color="auto"/>
              <w:bottom w:val="single" w:sz="4" w:space="0" w:color="auto"/>
              <w:right w:val="single" w:sz="4" w:space="0" w:color="auto"/>
            </w:tcBorders>
            <w:hideMark/>
          </w:tcPr>
          <w:p w14:paraId="3771665B" w14:textId="77777777" w:rsidR="00DB0F3E" w:rsidRDefault="00DB0F3E">
            <w:pPr>
              <w:spacing w:before="0" w:after="0"/>
              <w:jc w:val="left"/>
              <w:rPr>
                <w:rFonts w:ascii="Times New Roman" w:hAnsi="Times New Roman" w:cs="Times New Roman"/>
                <w:szCs w:val="20"/>
                <w:lang w:val="en-ZA" w:eastAsia="en-ZA"/>
              </w:rPr>
            </w:pPr>
          </w:p>
        </w:tc>
      </w:tr>
      <w:tr w:rsidR="00DB0F3E" w14:paraId="55F987CA" w14:textId="77777777" w:rsidTr="00DB0F3E">
        <w:tc>
          <w:tcPr>
            <w:tcW w:w="9711" w:type="dxa"/>
            <w:tcBorders>
              <w:top w:val="single" w:sz="4" w:space="0" w:color="auto"/>
              <w:left w:val="single" w:sz="4" w:space="0" w:color="auto"/>
              <w:bottom w:val="single" w:sz="4" w:space="0" w:color="auto"/>
              <w:right w:val="single" w:sz="4" w:space="0" w:color="auto"/>
            </w:tcBorders>
          </w:tcPr>
          <w:p w14:paraId="3906D3D6" w14:textId="77777777" w:rsidR="00DB0F3E" w:rsidRDefault="00DB0F3E">
            <w:pPr>
              <w:pStyle w:val="Notes"/>
            </w:pPr>
          </w:p>
        </w:tc>
      </w:tr>
      <w:tr w:rsidR="00DB0F3E" w14:paraId="5690149B" w14:textId="77777777" w:rsidTr="00DB0F3E">
        <w:tc>
          <w:tcPr>
            <w:tcW w:w="9711" w:type="dxa"/>
            <w:tcBorders>
              <w:top w:val="single" w:sz="4" w:space="0" w:color="auto"/>
              <w:left w:val="single" w:sz="4" w:space="0" w:color="auto"/>
              <w:bottom w:val="single" w:sz="4" w:space="0" w:color="auto"/>
              <w:right w:val="single" w:sz="4" w:space="0" w:color="auto"/>
            </w:tcBorders>
          </w:tcPr>
          <w:p w14:paraId="60DB426C" w14:textId="77777777" w:rsidR="00DB0F3E" w:rsidRDefault="00DB0F3E">
            <w:pPr>
              <w:pStyle w:val="Notes"/>
            </w:pPr>
          </w:p>
        </w:tc>
      </w:tr>
    </w:tbl>
    <w:p w14:paraId="7073634F" w14:textId="77777777" w:rsidR="00DB0F3E" w:rsidRDefault="00DB0F3E" w:rsidP="00DB0F3E">
      <w:pPr>
        <w:pStyle w:val="LCNormal"/>
        <w:rPr>
          <w:sz w:val="22"/>
        </w:rPr>
      </w:pPr>
      <w:bookmarkStart w:id="700" w:name="_Toc201071107"/>
    </w:p>
    <w:p w14:paraId="15B5C836" w14:textId="77777777" w:rsidR="00DB0F3E" w:rsidRDefault="00DB0F3E" w:rsidP="00DB0F3E">
      <w:pPr>
        <w:pStyle w:val="LCNormal"/>
      </w:pPr>
    </w:p>
    <w:p w14:paraId="79CE727E" w14:textId="77777777" w:rsidR="00DB0F3E" w:rsidRDefault="00DB0F3E" w:rsidP="00DB0F3E">
      <w:pPr>
        <w:pStyle w:val="LCNormal"/>
      </w:pPr>
      <w:r>
        <w:t>Summarise the article about slavery as a mind map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DB0F3E" w14:paraId="13B1FBAD" w14:textId="77777777" w:rsidTr="00DB0F3E">
        <w:tc>
          <w:tcPr>
            <w:tcW w:w="10188" w:type="dxa"/>
            <w:tcBorders>
              <w:top w:val="single" w:sz="4" w:space="0" w:color="auto"/>
              <w:left w:val="single" w:sz="4" w:space="0" w:color="auto"/>
              <w:bottom w:val="single" w:sz="4" w:space="0" w:color="auto"/>
              <w:right w:val="single" w:sz="4" w:space="0" w:color="auto"/>
            </w:tcBorders>
          </w:tcPr>
          <w:p w14:paraId="000B326E" w14:textId="77777777" w:rsidR="00DB0F3E" w:rsidRDefault="00DB0F3E">
            <w:pPr>
              <w:pStyle w:val="LCNormal"/>
              <w:rPr>
                <w:sz w:val="22"/>
              </w:rPr>
            </w:pPr>
          </w:p>
          <w:p w14:paraId="489A53BE" w14:textId="77777777" w:rsidR="00DB0F3E" w:rsidRDefault="00DB0F3E">
            <w:pPr>
              <w:pStyle w:val="LCNormal"/>
            </w:pPr>
          </w:p>
          <w:p w14:paraId="638B7930" w14:textId="77777777" w:rsidR="00DB0F3E" w:rsidRDefault="00DB0F3E">
            <w:pPr>
              <w:pStyle w:val="LCNormal"/>
            </w:pPr>
          </w:p>
          <w:p w14:paraId="78B513C1" w14:textId="77777777" w:rsidR="00DB0F3E" w:rsidRDefault="00DB0F3E">
            <w:pPr>
              <w:pStyle w:val="LCNormal"/>
            </w:pPr>
          </w:p>
          <w:p w14:paraId="55C3D3D7" w14:textId="77777777" w:rsidR="00DB0F3E" w:rsidRDefault="00DB0F3E">
            <w:pPr>
              <w:pStyle w:val="LCNormal"/>
            </w:pPr>
          </w:p>
          <w:p w14:paraId="54A2BB57" w14:textId="77777777" w:rsidR="00DB0F3E" w:rsidRDefault="00DB0F3E">
            <w:pPr>
              <w:pStyle w:val="LCNormal"/>
            </w:pPr>
          </w:p>
          <w:p w14:paraId="01F9E974" w14:textId="77777777" w:rsidR="00DB0F3E" w:rsidRDefault="00DB0F3E">
            <w:pPr>
              <w:pStyle w:val="LCNormal"/>
            </w:pPr>
          </w:p>
          <w:p w14:paraId="6B7DA961" w14:textId="77777777" w:rsidR="00DB0F3E" w:rsidRDefault="00DB0F3E">
            <w:pPr>
              <w:pStyle w:val="LCNormal"/>
            </w:pPr>
          </w:p>
          <w:p w14:paraId="4ED7EED1" w14:textId="77777777" w:rsidR="00DB0F3E" w:rsidRDefault="00DB0F3E">
            <w:pPr>
              <w:pStyle w:val="LCNormal"/>
            </w:pPr>
          </w:p>
          <w:p w14:paraId="4CF1AD27" w14:textId="77777777" w:rsidR="00DB0F3E" w:rsidRDefault="00DB0F3E">
            <w:pPr>
              <w:pStyle w:val="LCNormal"/>
            </w:pPr>
          </w:p>
          <w:p w14:paraId="6E8C9A37" w14:textId="77777777" w:rsidR="00DB0F3E" w:rsidRDefault="00DB0F3E">
            <w:pPr>
              <w:pStyle w:val="LCNormal"/>
            </w:pPr>
          </w:p>
          <w:p w14:paraId="23052326" w14:textId="77777777" w:rsidR="00DB0F3E" w:rsidRDefault="00DB0F3E">
            <w:pPr>
              <w:pStyle w:val="LCNormal"/>
            </w:pPr>
          </w:p>
          <w:p w14:paraId="17222354" w14:textId="77777777" w:rsidR="00DB0F3E" w:rsidRDefault="00DB0F3E">
            <w:pPr>
              <w:pStyle w:val="LCNormal"/>
            </w:pPr>
          </w:p>
        </w:tc>
      </w:tr>
    </w:tbl>
    <w:p w14:paraId="2E10CB21" w14:textId="77777777" w:rsidR="00DB0F3E" w:rsidRDefault="00DB0F3E" w:rsidP="00DB0F3E">
      <w:pPr>
        <w:pStyle w:val="LCNormal"/>
        <w:rPr>
          <w:sz w:val="22"/>
        </w:rPr>
      </w:pPr>
      <w:r>
        <w:t>Explain role play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DB0F3E" w14:paraId="189D722B" w14:textId="77777777" w:rsidTr="00DB0F3E">
        <w:tc>
          <w:tcPr>
            <w:tcW w:w="10188" w:type="dxa"/>
            <w:tcBorders>
              <w:top w:val="single" w:sz="4" w:space="0" w:color="auto"/>
              <w:left w:val="single" w:sz="4" w:space="0" w:color="auto"/>
              <w:bottom w:val="single" w:sz="4" w:space="0" w:color="auto"/>
              <w:right w:val="single" w:sz="4" w:space="0" w:color="auto"/>
            </w:tcBorders>
            <w:hideMark/>
          </w:tcPr>
          <w:p w14:paraId="554D7C11" w14:textId="77777777" w:rsidR="00DB0F3E" w:rsidRDefault="00DB0F3E">
            <w:pPr>
              <w:spacing w:before="0" w:after="0"/>
              <w:jc w:val="left"/>
              <w:rPr>
                <w:rFonts w:ascii="Times New Roman" w:hAnsi="Times New Roman" w:cs="Times New Roman"/>
                <w:szCs w:val="20"/>
                <w:lang w:val="en-ZA" w:eastAsia="en-ZA"/>
              </w:rPr>
            </w:pPr>
          </w:p>
        </w:tc>
      </w:tr>
      <w:tr w:rsidR="00DB0F3E" w14:paraId="6828D9CB" w14:textId="77777777" w:rsidTr="00DB0F3E">
        <w:tc>
          <w:tcPr>
            <w:tcW w:w="10188" w:type="dxa"/>
            <w:tcBorders>
              <w:top w:val="single" w:sz="4" w:space="0" w:color="auto"/>
              <w:left w:val="single" w:sz="4" w:space="0" w:color="auto"/>
              <w:bottom w:val="single" w:sz="4" w:space="0" w:color="auto"/>
              <w:right w:val="single" w:sz="4" w:space="0" w:color="auto"/>
            </w:tcBorders>
          </w:tcPr>
          <w:p w14:paraId="6B3194DD" w14:textId="77777777" w:rsidR="00DB0F3E" w:rsidRDefault="00DB0F3E">
            <w:pPr>
              <w:pStyle w:val="Notes"/>
            </w:pPr>
          </w:p>
        </w:tc>
      </w:tr>
    </w:tbl>
    <w:p w14:paraId="0238362A" w14:textId="77777777" w:rsidR="00DB0F3E" w:rsidRDefault="00DB0F3E" w:rsidP="00DB0F3E">
      <w:pPr>
        <w:pStyle w:val="LCNormal"/>
        <w:rPr>
          <w:sz w:val="22"/>
        </w:rPr>
      </w:pPr>
      <w:r>
        <w:t>Explain simulation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DB0F3E" w14:paraId="48A4626A" w14:textId="77777777" w:rsidTr="00DB0F3E">
        <w:tc>
          <w:tcPr>
            <w:tcW w:w="10188" w:type="dxa"/>
            <w:tcBorders>
              <w:top w:val="single" w:sz="4" w:space="0" w:color="auto"/>
              <w:left w:val="single" w:sz="4" w:space="0" w:color="auto"/>
              <w:bottom w:val="single" w:sz="4" w:space="0" w:color="auto"/>
              <w:right w:val="single" w:sz="4" w:space="0" w:color="auto"/>
            </w:tcBorders>
            <w:hideMark/>
          </w:tcPr>
          <w:p w14:paraId="41828E93" w14:textId="77777777" w:rsidR="00DB0F3E" w:rsidRDefault="00DB0F3E">
            <w:pPr>
              <w:spacing w:before="0" w:after="0"/>
              <w:jc w:val="left"/>
              <w:rPr>
                <w:rFonts w:ascii="Times New Roman" w:hAnsi="Times New Roman" w:cs="Times New Roman"/>
                <w:szCs w:val="20"/>
                <w:lang w:val="en-ZA" w:eastAsia="en-ZA"/>
              </w:rPr>
            </w:pPr>
          </w:p>
        </w:tc>
      </w:tr>
      <w:tr w:rsidR="00DB0F3E" w14:paraId="3B3C6D3F" w14:textId="77777777" w:rsidTr="00DB0F3E">
        <w:tc>
          <w:tcPr>
            <w:tcW w:w="10188" w:type="dxa"/>
            <w:tcBorders>
              <w:top w:val="single" w:sz="4" w:space="0" w:color="auto"/>
              <w:left w:val="single" w:sz="4" w:space="0" w:color="auto"/>
              <w:bottom w:val="single" w:sz="4" w:space="0" w:color="auto"/>
              <w:right w:val="single" w:sz="4" w:space="0" w:color="auto"/>
            </w:tcBorders>
          </w:tcPr>
          <w:p w14:paraId="65605226" w14:textId="77777777" w:rsidR="00DB0F3E" w:rsidRDefault="00DB0F3E">
            <w:pPr>
              <w:pStyle w:val="Notes"/>
            </w:pPr>
          </w:p>
        </w:tc>
      </w:tr>
    </w:tbl>
    <w:p w14:paraId="1837E3E1" w14:textId="77777777" w:rsidR="00DB0F3E" w:rsidRDefault="00DB0F3E" w:rsidP="00DB0F3E">
      <w:pPr>
        <w:pStyle w:val="LCNormal"/>
        <w:rPr>
          <w:sz w:val="22"/>
        </w:rPr>
      </w:pPr>
      <w:r>
        <w:t>Identify jargon or technical words used in a specific industry, such as the transport or retail industry.  Identify at least 3 words.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DB0F3E" w14:paraId="03297FB3" w14:textId="77777777" w:rsidTr="00DB0F3E">
        <w:tc>
          <w:tcPr>
            <w:tcW w:w="10188" w:type="dxa"/>
            <w:tcBorders>
              <w:top w:val="single" w:sz="4" w:space="0" w:color="auto"/>
              <w:left w:val="single" w:sz="4" w:space="0" w:color="auto"/>
              <w:bottom w:val="single" w:sz="4" w:space="0" w:color="auto"/>
              <w:right w:val="single" w:sz="4" w:space="0" w:color="auto"/>
            </w:tcBorders>
            <w:hideMark/>
          </w:tcPr>
          <w:p w14:paraId="332DE7FC" w14:textId="77777777" w:rsidR="00DB0F3E" w:rsidRDefault="00DB0F3E">
            <w:pPr>
              <w:spacing w:before="0" w:after="0"/>
              <w:jc w:val="left"/>
              <w:rPr>
                <w:rFonts w:ascii="Times New Roman" w:hAnsi="Times New Roman" w:cs="Times New Roman"/>
                <w:szCs w:val="20"/>
                <w:lang w:val="en-ZA" w:eastAsia="en-ZA"/>
              </w:rPr>
            </w:pPr>
          </w:p>
        </w:tc>
      </w:tr>
      <w:tr w:rsidR="00DB0F3E" w14:paraId="3416BE4A" w14:textId="77777777" w:rsidTr="00DB0F3E">
        <w:tc>
          <w:tcPr>
            <w:tcW w:w="10188" w:type="dxa"/>
            <w:tcBorders>
              <w:top w:val="single" w:sz="4" w:space="0" w:color="auto"/>
              <w:left w:val="single" w:sz="4" w:space="0" w:color="auto"/>
              <w:bottom w:val="single" w:sz="4" w:space="0" w:color="auto"/>
              <w:right w:val="single" w:sz="4" w:space="0" w:color="auto"/>
            </w:tcBorders>
          </w:tcPr>
          <w:p w14:paraId="6A149EA3" w14:textId="77777777" w:rsidR="00DB0F3E" w:rsidRDefault="00DB0F3E">
            <w:pPr>
              <w:pStyle w:val="Notes"/>
            </w:pPr>
          </w:p>
        </w:tc>
      </w:tr>
      <w:tr w:rsidR="00DB0F3E" w14:paraId="738D5E03" w14:textId="77777777" w:rsidTr="00DB0F3E">
        <w:tc>
          <w:tcPr>
            <w:tcW w:w="10188" w:type="dxa"/>
            <w:tcBorders>
              <w:top w:val="single" w:sz="4" w:space="0" w:color="auto"/>
              <w:left w:val="single" w:sz="4" w:space="0" w:color="auto"/>
              <w:bottom w:val="single" w:sz="4" w:space="0" w:color="auto"/>
              <w:right w:val="single" w:sz="4" w:space="0" w:color="auto"/>
            </w:tcBorders>
          </w:tcPr>
          <w:p w14:paraId="678EFD04" w14:textId="77777777" w:rsidR="00DB0F3E" w:rsidRDefault="00DB0F3E">
            <w:pPr>
              <w:pStyle w:val="Notes"/>
            </w:pPr>
          </w:p>
        </w:tc>
      </w:tr>
    </w:tbl>
    <w:p w14:paraId="115C97F2" w14:textId="77777777" w:rsidR="00DB0F3E" w:rsidRDefault="00DB0F3E" w:rsidP="00DB0F3E">
      <w:pPr>
        <w:pStyle w:val="LCNormal"/>
        <w:rPr>
          <w:sz w:val="22"/>
        </w:rPr>
      </w:pPr>
    </w:p>
    <w:p w14:paraId="283DE653" w14:textId="77777777" w:rsidR="00DB0F3E" w:rsidRPr="00DB0F3E" w:rsidRDefault="00DB0F3E" w:rsidP="00DB0F3E">
      <w:pPr>
        <w:pStyle w:val="Heading3"/>
      </w:pPr>
      <w:bookmarkStart w:id="701" w:name="_Toc201123683"/>
      <w:bookmarkStart w:id="702" w:name="_Toc416238105"/>
      <w:bookmarkStart w:id="703" w:name="_Toc495930224"/>
      <w:r w:rsidRPr="00DB0F3E">
        <w:t xml:space="preserve">Activity </w:t>
      </w:r>
      <w:bookmarkEnd w:id="700"/>
      <w:r w:rsidRPr="00DB0F3E">
        <w:t>3 (8963 SO3, AC1-6)</w:t>
      </w:r>
      <w:bookmarkEnd w:id="701"/>
      <w:bookmarkEnd w:id="702"/>
      <w:bookmarkEnd w:id="703"/>
      <w:r w:rsidRPr="00DB0F3E">
        <w:t xml:space="preserve"> </w:t>
      </w:r>
    </w:p>
    <w:p w14:paraId="69B9B599" w14:textId="77777777" w:rsidR="00DB0F3E" w:rsidRDefault="00DB0F3E" w:rsidP="00DB0F3E">
      <w:pPr>
        <w:pStyle w:val="LCNormal"/>
        <w:rPr>
          <w:noProof/>
          <w:lang w:val="en-US"/>
        </w:rPr>
      </w:pPr>
      <w:r>
        <w:rPr>
          <w:b/>
          <w:noProof/>
          <w:lang w:val="en-US"/>
        </w:rPr>
        <w:t>Look at the cover page of a novel that tells you at a glance what the story is about.  The novel is called “THEY’RE ALL MY CHILDREN”.  Answer the following questions</w:t>
      </w:r>
      <w:r>
        <w:rPr>
          <w:noProof/>
          <w:lang w:val="en-US"/>
        </w:rPr>
        <w:t>:</w:t>
      </w:r>
    </w:p>
    <w:p w14:paraId="1478984F" w14:textId="77777777" w:rsidR="00DB0F3E" w:rsidRDefault="00DB0F3E" w:rsidP="00DB0F3E">
      <w:pPr>
        <w:pStyle w:val="LCNormal"/>
      </w:pPr>
      <w:r>
        <w:t xml:space="preserve">Who wrote the book?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1C13167E" w14:textId="77777777" w:rsidTr="00DB0F3E">
        <w:tc>
          <w:tcPr>
            <w:tcW w:w="9711" w:type="dxa"/>
            <w:tcBorders>
              <w:top w:val="single" w:sz="4" w:space="0" w:color="auto"/>
              <w:left w:val="single" w:sz="4" w:space="0" w:color="auto"/>
              <w:bottom w:val="single" w:sz="4" w:space="0" w:color="auto"/>
              <w:right w:val="single" w:sz="4" w:space="0" w:color="auto"/>
            </w:tcBorders>
            <w:hideMark/>
          </w:tcPr>
          <w:p w14:paraId="7177CD7D" w14:textId="77777777" w:rsidR="00DB0F3E" w:rsidRDefault="00DB0F3E">
            <w:pPr>
              <w:spacing w:before="0" w:after="0"/>
              <w:jc w:val="left"/>
              <w:rPr>
                <w:rFonts w:ascii="Times New Roman" w:hAnsi="Times New Roman" w:cs="Times New Roman"/>
                <w:szCs w:val="20"/>
                <w:lang w:val="en-ZA" w:eastAsia="en-ZA"/>
              </w:rPr>
            </w:pPr>
          </w:p>
        </w:tc>
      </w:tr>
    </w:tbl>
    <w:p w14:paraId="2352B0C6" w14:textId="77777777" w:rsidR="00DB0F3E" w:rsidRDefault="00DB0F3E" w:rsidP="00DB0F3E">
      <w:pPr>
        <w:pStyle w:val="LCNormal"/>
        <w:rPr>
          <w:sz w:val="22"/>
        </w:rPr>
      </w:pPr>
      <w:r>
        <w:t xml:space="preserve">What do you think the book is about?  A mother writing about her children, a grandmother writing about her children and grandchildren, a teacher writing about the schoolchildren she taught or someone saving war orphans?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5D7F630B" w14:textId="77777777" w:rsidTr="00DB0F3E">
        <w:tc>
          <w:tcPr>
            <w:tcW w:w="9711" w:type="dxa"/>
            <w:tcBorders>
              <w:top w:val="single" w:sz="4" w:space="0" w:color="auto"/>
              <w:left w:val="single" w:sz="4" w:space="0" w:color="auto"/>
              <w:bottom w:val="single" w:sz="4" w:space="0" w:color="auto"/>
              <w:right w:val="single" w:sz="4" w:space="0" w:color="auto"/>
            </w:tcBorders>
            <w:hideMark/>
          </w:tcPr>
          <w:p w14:paraId="36545CF8" w14:textId="77777777" w:rsidR="00DB0F3E" w:rsidRDefault="00DB0F3E">
            <w:pPr>
              <w:spacing w:before="0" w:after="0"/>
              <w:jc w:val="left"/>
              <w:rPr>
                <w:rFonts w:ascii="Times New Roman" w:hAnsi="Times New Roman" w:cs="Times New Roman"/>
                <w:szCs w:val="20"/>
                <w:lang w:val="en-ZA" w:eastAsia="en-ZA"/>
              </w:rPr>
            </w:pPr>
          </w:p>
        </w:tc>
      </w:tr>
      <w:tr w:rsidR="00DB0F3E" w14:paraId="6B88BD54" w14:textId="77777777" w:rsidTr="00DB0F3E">
        <w:tc>
          <w:tcPr>
            <w:tcW w:w="9711" w:type="dxa"/>
            <w:tcBorders>
              <w:top w:val="single" w:sz="4" w:space="0" w:color="auto"/>
              <w:left w:val="single" w:sz="4" w:space="0" w:color="auto"/>
              <w:bottom w:val="single" w:sz="4" w:space="0" w:color="auto"/>
              <w:right w:val="single" w:sz="4" w:space="0" w:color="auto"/>
            </w:tcBorders>
          </w:tcPr>
          <w:p w14:paraId="7B078BBD" w14:textId="77777777" w:rsidR="00DB0F3E" w:rsidRDefault="00DB0F3E">
            <w:pPr>
              <w:pStyle w:val="Notes"/>
            </w:pPr>
          </w:p>
        </w:tc>
      </w:tr>
    </w:tbl>
    <w:p w14:paraId="77D44077" w14:textId="77777777" w:rsidR="00DB0F3E" w:rsidRDefault="00DB0F3E" w:rsidP="00DB0F3E">
      <w:pPr>
        <w:pStyle w:val="LCNormal"/>
        <w:rPr>
          <w:sz w:val="22"/>
        </w:rPr>
      </w:pPr>
      <w:r>
        <w:t>Why do you think so?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0F906F33" w14:textId="77777777" w:rsidTr="00DB0F3E">
        <w:tc>
          <w:tcPr>
            <w:tcW w:w="9711" w:type="dxa"/>
            <w:tcBorders>
              <w:top w:val="single" w:sz="4" w:space="0" w:color="auto"/>
              <w:left w:val="single" w:sz="4" w:space="0" w:color="auto"/>
              <w:bottom w:val="single" w:sz="4" w:space="0" w:color="auto"/>
              <w:right w:val="single" w:sz="4" w:space="0" w:color="auto"/>
            </w:tcBorders>
            <w:hideMark/>
          </w:tcPr>
          <w:p w14:paraId="24BA064D" w14:textId="77777777" w:rsidR="00DB0F3E" w:rsidRDefault="00DB0F3E">
            <w:pPr>
              <w:spacing w:before="0" w:after="0"/>
              <w:jc w:val="left"/>
              <w:rPr>
                <w:rFonts w:ascii="Times New Roman" w:hAnsi="Times New Roman" w:cs="Times New Roman"/>
                <w:szCs w:val="20"/>
                <w:lang w:val="en-ZA" w:eastAsia="en-ZA"/>
              </w:rPr>
            </w:pPr>
          </w:p>
        </w:tc>
      </w:tr>
      <w:tr w:rsidR="00DB0F3E" w14:paraId="211A7FB4" w14:textId="77777777" w:rsidTr="00DB0F3E">
        <w:tc>
          <w:tcPr>
            <w:tcW w:w="9711" w:type="dxa"/>
            <w:tcBorders>
              <w:top w:val="single" w:sz="4" w:space="0" w:color="auto"/>
              <w:left w:val="single" w:sz="4" w:space="0" w:color="auto"/>
              <w:bottom w:val="single" w:sz="4" w:space="0" w:color="auto"/>
              <w:right w:val="single" w:sz="4" w:space="0" w:color="auto"/>
            </w:tcBorders>
          </w:tcPr>
          <w:p w14:paraId="3306A5FC" w14:textId="77777777" w:rsidR="00DB0F3E" w:rsidRDefault="00DB0F3E">
            <w:pPr>
              <w:pStyle w:val="Notes"/>
            </w:pPr>
          </w:p>
        </w:tc>
      </w:tr>
    </w:tbl>
    <w:p w14:paraId="10A1D6FD" w14:textId="77777777" w:rsidR="00DB0F3E" w:rsidRDefault="00DB0F3E" w:rsidP="00DB0F3E">
      <w:pPr>
        <w:pStyle w:val="LCNormal"/>
        <w:rPr>
          <w:sz w:val="22"/>
        </w:rPr>
      </w:pPr>
      <w:r>
        <w:t>There are two clues in this cover page that helps you identify what the story is about.  What are they?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341AF3CB" w14:textId="77777777" w:rsidTr="00DB0F3E">
        <w:tc>
          <w:tcPr>
            <w:tcW w:w="9711" w:type="dxa"/>
            <w:tcBorders>
              <w:top w:val="single" w:sz="4" w:space="0" w:color="auto"/>
              <w:left w:val="single" w:sz="4" w:space="0" w:color="auto"/>
              <w:bottom w:val="single" w:sz="4" w:space="0" w:color="auto"/>
              <w:right w:val="single" w:sz="4" w:space="0" w:color="auto"/>
            </w:tcBorders>
            <w:hideMark/>
          </w:tcPr>
          <w:p w14:paraId="2BC15D09" w14:textId="77777777" w:rsidR="00DB0F3E" w:rsidRDefault="00DB0F3E">
            <w:pPr>
              <w:spacing w:before="0" w:after="0"/>
              <w:jc w:val="left"/>
              <w:rPr>
                <w:rFonts w:ascii="Times New Roman" w:hAnsi="Times New Roman" w:cs="Times New Roman"/>
                <w:szCs w:val="20"/>
                <w:lang w:val="en-ZA" w:eastAsia="en-ZA"/>
              </w:rPr>
            </w:pPr>
          </w:p>
        </w:tc>
      </w:tr>
      <w:tr w:rsidR="00DB0F3E" w14:paraId="7F8140FE" w14:textId="77777777" w:rsidTr="00DB0F3E">
        <w:tc>
          <w:tcPr>
            <w:tcW w:w="9711" w:type="dxa"/>
            <w:tcBorders>
              <w:top w:val="single" w:sz="4" w:space="0" w:color="auto"/>
              <w:left w:val="single" w:sz="4" w:space="0" w:color="auto"/>
              <w:bottom w:val="single" w:sz="4" w:space="0" w:color="auto"/>
              <w:right w:val="single" w:sz="4" w:space="0" w:color="auto"/>
            </w:tcBorders>
            <w:hideMark/>
          </w:tcPr>
          <w:p w14:paraId="09077E34" w14:textId="77777777" w:rsidR="00DB0F3E" w:rsidRDefault="00DB0F3E">
            <w:pPr>
              <w:spacing w:before="0" w:after="0"/>
              <w:jc w:val="left"/>
              <w:rPr>
                <w:rFonts w:ascii="Times New Roman" w:hAnsi="Times New Roman" w:cs="Times New Roman"/>
                <w:szCs w:val="20"/>
                <w:lang w:val="en-ZA" w:eastAsia="en-ZA"/>
              </w:rPr>
            </w:pPr>
          </w:p>
        </w:tc>
      </w:tr>
    </w:tbl>
    <w:p w14:paraId="1CA741A4" w14:textId="77777777" w:rsidR="00DB0F3E" w:rsidRDefault="00DB0F3E" w:rsidP="00DB0F3E">
      <w:pPr>
        <w:pStyle w:val="LCNormal"/>
        <w:rPr>
          <w:sz w:val="22"/>
        </w:rPr>
      </w:pPr>
      <w:r>
        <w:t>What do you think of the page layout?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7E2FC82E" w14:textId="77777777" w:rsidTr="00DB0F3E">
        <w:tc>
          <w:tcPr>
            <w:tcW w:w="9711" w:type="dxa"/>
            <w:tcBorders>
              <w:top w:val="single" w:sz="4" w:space="0" w:color="auto"/>
              <w:left w:val="single" w:sz="4" w:space="0" w:color="auto"/>
              <w:bottom w:val="single" w:sz="4" w:space="0" w:color="auto"/>
              <w:right w:val="single" w:sz="4" w:space="0" w:color="auto"/>
            </w:tcBorders>
            <w:hideMark/>
          </w:tcPr>
          <w:p w14:paraId="578E03AC" w14:textId="77777777" w:rsidR="00DB0F3E" w:rsidRDefault="00DB0F3E">
            <w:pPr>
              <w:spacing w:before="0" w:after="0"/>
              <w:jc w:val="left"/>
              <w:rPr>
                <w:rFonts w:ascii="Times New Roman" w:hAnsi="Times New Roman" w:cs="Times New Roman"/>
                <w:szCs w:val="20"/>
                <w:lang w:val="en-ZA" w:eastAsia="en-ZA"/>
              </w:rPr>
            </w:pPr>
          </w:p>
        </w:tc>
      </w:tr>
      <w:tr w:rsidR="00DB0F3E" w14:paraId="7573D583" w14:textId="77777777" w:rsidTr="00DB0F3E">
        <w:tc>
          <w:tcPr>
            <w:tcW w:w="9711" w:type="dxa"/>
            <w:tcBorders>
              <w:top w:val="single" w:sz="4" w:space="0" w:color="auto"/>
              <w:left w:val="single" w:sz="4" w:space="0" w:color="auto"/>
              <w:bottom w:val="single" w:sz="4" w:space="0" w:color="auto"/>
              <w:right w:val="single" w:sz="4" w:space="0" w:color="auto"/>
            </w:tcBorders>
          </w:tcPr>
          <w:p w14:paraId="0A1F7FBB" w14:textId="77777777" w:rsidR="00DB0F3E" w:rsidRDefault="00DB0F3E">
            <w:pPr>
              <w:pStyle w:val="Notes"/>
            </w:pPr>
          </w:p>
        </w:tc>
      </w:tr>
    </w:tbl>
    <w:p w14:paraId="77D305B6" w14:textId="77777777" w:rsidR="00DB0F3E" w:rsidRDefault="00DB0F3E" w:rsidP="00DB0F3E">
      <w:pPr>
        <w:pStyle w:val="LCNormal"/>
        <w:rPr>
          <w:sz w:val="22"/>
        </w:rPr>
      </w:pPr>
    </w:p>
    <w:p w14:paraId="758F1285" w14:textId="77777777" w:rsidR="00DB0F3E" w:rsidRDefault="00DB0F3E" w:rsidP="00DB0F3E">
      <w:pPr>
        <w:pStyle w:val="LCNormal"/>
      </w:pPr>
      <w:r>
        <w:rPr>
          <w:noProof/>
          <w:lang w:eastAsia="en-ZA"/>
        </w:rPr>
        <w:drawing>
          <wp:anchor distT="0" distB="0" distL="114300" distR="114300" simplePos="0" relativeHeight="251694592" behindDoc="0" locked="0" layoutInCell="1" allowOverlap="1" wp14:anchorId="24320CB6" wp14:editId="2F1E6135">
            <wp:simplePos x="0" y="0"/>
            <wp:positionH relativeFrom="column">
              <wp:posOffset>356235</wp:posOffset>
            </wp:positionH>
            <wp:positionV relativeFrom="paragraph">
              <wp:posOffset>114300</wp:posOffset>
            </wp:positionV>
            <wp:extent cx="3879850" cy="5372100"/>
            <wp:effectExtent l="0" t="0" r="6350" b="0"/>
            <wp:wrapSquare wrapText="bothSides"/>
            <wp:docPr id="83" name="Picture 83" descr="New 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8" descr="New 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79850" cy="5372100"/>
                    </a:xfrm>
                    <a:prstGeom prst="rect">
                      <a:avLst/>
                    </a:prstGeom>
                    <a:noFill/>
                  </pic:spPr>
                </pic:pic>
              </a:graphicData>
            </a:graphic>
            <wp14:sizeRelH relativeFrom="page">
              <wp14:pctWidth>0</wp14:pctWidth>
            </wp14:sizeRelH>
            <wp14:sizeRelV relativeFrom="page">
              <wp14:pctHeight>0</wp14:pctHeight>
            </wp14:sizeRelV>
          </wp:anchor>
        </w:drawing>
      </w:r>
    </w:p>
    <w:p w14:paraId="0CC67ED1" w14:textId="77777777" w:rsidR="00DB0F3E" w:rsidRDefault="00DB0F3E" w:rsidP="00DB0F3E">
      <w:pPr>
        <w:pStyle w:val="LCNormal"/>
      </w:pPr>
    </w:p>
    <w:p w14:paraId="35FBCD33" w14:textId="77777777" w:rsidR="00DB0F3E" w:rsidRDefault="00DB0F3E" w:rsidP="00DB0F3E">
      <w:pPr>
        <w:pStyle w:val="LCNormal"/>
      </w:pPr>
    </w:p>
    <w:p w14:paraId="17FBFCFD" w14:textId="77777777" w:rsidR="00DB0F3E" w:rsidRDefault="00DB0F3E" w:rsidP="00DB0F3E">
      <w:pPr>
        <w:pStyle w:val="LCNormal"/>
      </w:pPr>
    </w:p>
    <w:p w14:paraId="3925391F" w14:textId="77777777" w:rsidR="00DB0F3E" w:rsidRDefault="00DB0F3E" w:rsidP="00DB0F3E">
      <w:pPr>
        <w:pStyle w:val="LCNormal"/>
      </w:pPr>
    </w:p>
    <w:p w14:paraId="640D317A" w14:textId="77777777" w:rsidR="00DB0F3E" w:rsidRDefault="00DB0F3E" w:rsidP="00DB0F3E">
      <w:pPr>
        <w:pStyle w:val="LCNormal"/>
      </w:pPr>
    </w:p>
    <w:p w14:paraId="692FFFA4" w14:textId="77777777" w:rsidR="00DB0F3E" w:rsidRDefault="00DB0F3E" w:rsidP="00DB0F3E">
      <w:pPr>
        <w:pStyle w:val="LCNormal"/>
      </w:pPr>
    </w:p>
    <w:p w14:paraId="716F2D1D" w14:textId="77777777" w:rsidR="00DB0F3E" w:rsidRDefault="00DB0F3E" w:rsidP="00DB0F3E">
      <w:pPr>
        <w:pStyle w:val="LCNormal"/>
      </w:pPr>
    </w:p>
    <w:p w14:paraId="51229903" w14:textId="77777777" w:rsidR="00DB0F3E" w:rsidRDefault="00DB0F3E" w:rsidP="00DB0F3E">
      <w:pPr>
        <w:pStyle w:val="LCNormal"/>
      </w:pPr>
    </w:p>
    <w:p w14:paraId="3754DC16" w14:textId="77777777" w:rsidR="00DB0F3E" w:rsidRDefault="00DB0F3E" w:rsidP="00DB0F3E">
      <w:pPr>
        <w:pStyle w:val="LCNormal"/>
      </w:pPr>
    </w:p>
    <w:p w14:paraId="4D8C0338" w14:textId="77777777" w:rsidR="00DB0F3E" w:rsidRDefault="00DB0F3E" w:rsidP="00DB0F3E">
      <w:pPr>
        <w:pStyle w:val="LCNormal"/>
      </w:pPr>
    </w:p>
    <w:p w14:paraId="0F646346" w14:textId="77777777" w:rsidR="00DB0F3E" w:rsidRDefault="00DB0F3E" w:rsidP="00DB0F3E">
      <w:pPr>
        <w:pStyle w:val="LCNormal"/>
      </w:pPr>
    </w:p>
    <w:p w14:paraId="1941256F" w14:textId="77777777" w:rsidR="00DB0F3E" w:rsidRDefault="00DB0F3E" w:rsidP="00DB0F3E">
      <w:pPr>
        <w:pStyle w:val="LCNormal"/>
      </w:pPr>
    </w:p>
    <w:p w14:paraId="7345E538" w14:textId="77777777" w:rsidR="00DB0F3E" w:rsidRDefault="00DB0F3E" w:rsidP="00DB0F3E">
      <w:pPr>
        <w:pStyle w:val="LCNormal"/>
      </w:pPr>
    </w:p>
    <w:p w14:paraId="5B7783A3" w14:textId="77777777" w:rsidR="00DB0F3E" w:rsidRDefault="00DB0F3E" w:rsidP="00DB0F3E">
      <w:pPr>
        <w:pStyle w:val="LCNormal"/>
      </w:pPr>
    </w:p>
    <w:p w14:paraId="1301EC71" w14:textId="77777777" w:rsidR="00DB0F3E" w:rsidRDefault="00DB0F3E" w:rsidP="00DB0F3E">
      <w:pPr>
        <w:pStyle w:val="LCNormal"/>
      </w:pPr>
    </w:p>
    <w:p w14:paraId="4BD877ED" w14:textId="77777777" w:rsidR="00DB0F3E" w:rsidRDefault="00DB0F3E" w:rsidP="00DB0F3E">
      <w:pPr>
        <w:pStyle w:val="LCNormal"/>
      </w:pPr>
    </w:p>
    <w:p w14:paraId="4A7DA6DF" w14:textId="77777777" w:rsidR="00DB0F3E" w:rsidRDefault="00DB0F3E" w:rsidP="00DB0F3E">
      <w:pPr>
        <w:pStyle w:val="LCNormal"/>
      </w:pPr>
    </w:p>
    <w:p w14:paraId="5177A8CE" w14:textId="77777777" w:rsidR="00DB0F3E" w:rsidRDefault="00DB0F3E" w:rsidP="00DB0F3E">
      <w:pPr>
        <w:pStyle w:val="LCNormal"/>
      </w:pPr>
    </w:p>
    <w:p w14:paraId="7693C0F9" w14:textId="77777777" w:rsidR="00DB0F3E" w:rsidRDefault="00DB0F3E" w:rsidP="00DB0F3E">
      <w:pPr>
        <w:pStyle w:val="LCNormal"/>
      </w:pPr>
    </w:p>
    <w:p w14:paraId="1D5EFE01" w14:textId="77777777" w:rsidR="00DB0F3E" w:rsidRDefault="00DB0F3E" w:rsidP="00DB0F3E">
      <w:pPr>
        <w:pStyle w:val="LCNormal"/>
      </w:pPr>
    </w:p>
    <w:p w14:paraId="6043356B" w14:textId="77777777" w:rsidR="00DB0F3E" w:rsidRDefault="00DB0F3E" w:rsidP="00DB0F3E">
      <w:pPr>
        <w:pStyle w:val="LCNormal"/>
      </w:pPr>
    </w:p>
    <w:p w14:paraId="0D652789" w14:textId="77777777" w:rsidR="00DB0F3E" w:rsidRDefault="00DB0F3E" w:rsidP="00DB0F3E">
      <w:pPr>
        <w:pStyle w:val="LCNormal"/>
      </w:pPr>
    </w:p>
    <w:p w14:paraId="7CAA6831" w14:textId="77777777" w:rsidR="00DB0F3E" w:rsidRDefault="00DB0F3E" w:rsidP="00DB0F3E">
      <w:pPr>
        <w:pStyle w:val="LCNormal"/>
      </w:pPr>
    </w:p>
    <w:p w14:paraId="306C0D33" w14:textId="77777777" w:rsidR="00DB0F3E" w:rsidRDefault="00DB0F3E" w:rsidP="00DB0F3E">
      <w:pPr>
        <w:pStyle w:val="LCNormal"/>
        <w:rPr>
          <w:b/>
          <w:noProof/>
          <w:lang w:val="en-US"/>
        </w:rPr>
      </w:pPr>
      <w:r>
        <w:rPr>
          <w:b/>
          <w:noProof/>
          <w:lang w:val="en-US"/>
        </w:rPr>
        <w:t xml:space="preserve">The next piece of writing is called: “Notes from all over”.  </w:t>
      </w:r>
    </w:p>
    <w:p w14:paraId="3C43187F" w14:textId="77777777" w:rsidR="00DB0F3E" w:rsidRDefault="00DB0F3E" w:rsidP="00DB0F3E">
      <w:pPr>
        <w:pStyle w:val="LCNormal"/>
        <w:rPr>
          <w:noProof/>
          <w:lang w:val="en-US"/>
        </w:rPr>
      </w:pPr>
      <w:r>
        <w:rPr>
          <w:noProof/>
          <w:lang w:val="en-US"/>
        </w:rPr>
        <w:t>Note how titles, subtitles and visual aids are used to highlight main points and helps you to decide whether to read the article or simply skim until you get to something that interests you.</w:t>
      </w:r>
    </w:p>
    <w:p w14:paraId="750F981A" w14:textId="77777777" w:rsidR="00DB0F3E" w:rsidRDefault="00DB0F3E" w:rsidP="00DB0F3E">
      <w:pPr>
        <w:pStyle w:val="LCNormal"/>
      </w:pPr>
      <w:r>
        <w:t xml:space="preserve">Which part of the written piece would you read first?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4267ACF9" w14:textId="77777777" w:rsidTr="00DB0F3E">
        <w:tc>
          <w:tcPr>
            <w:tcW w:w="9711" w:type="dxa"/>
            <w:tcBorders>
              <w:top w:val="single" w:sz="4" w:space="0" w:color="auto"/>
              <w:left w:val="single" w:sz="4" w:space="0" w:color="auto"/>
              <w:bottom w:val="single" w:sz="4" w:space="0" w:color="auto"/>
              <w:right w:val="single" w:sz="4" w:space="0" w:color="auto"/>
            </w:tcBorders>
            <w:hideMark/>
          </w:tcPr>
          <w:p w14:paraId="724B00B9" w14:textId="77777777" w:rsidR="00DB0F3E" w:rsidRDefault="00DB0F3E">
            <w:pPr>
              <w:spacing w:before="0" w:after="0"/>
              <w:jc w:val="left"/>
              <w:rPr>
                <w:rFonts w:ascii="Times New Roman" w:hAnsi="Times New Roman" w:cs="Times New Roman"/>
                <w:szCs w:val="20"/>
                <w:lang w:val="en-ZA" w:eastAsia="en-ZA"/>
              </w:rPr>
            </w:pPr>
          </w:p>
        </w:tc>
      </w:tr>
      <w:tr w:rsidR="00DB0F3E" w14:paraId="6DD8DB55" w14:textId="77777777" w:rsidTr="00DB0F3E">
        <w:tc>
          <w:tcPr>
            <w:tcW w:w="9711" w:type="dxa"/>
            <w:tcBorders>
              <w:top w:val="single" w:sz="4" w:space="0" w:color="auto"/>
              <w:left w:val="single" w:sz="4" w:space="0" w:color="auto"/>
              <w:bottom w:val="single" w:sz="4" w:space="0" w:color="auto"/>
              <w:right w:val="single" w:sz="4" w:space="0" w:color="auto"/>
            </w:tcBorders>
          </w:tcPr>
          <w:p w14:paraId="1E63985D" w14:textId="77777777" w:rsidR="00DB0F3E" w:rsidRDefault="00DB0F3E">
            <w:pPr>
              <w:pStyle w:val="Notes"/>
            </w:pPr>
          </w:p>
        </w:tc>
      </w:tr>
    </w:tbl>
    <w:p w14:paraId="33634AE2" w14:textId="77777777" w:rsidR="00DB0F3E" w:rsidRDefault="00DB0F3E" w:rsidP="00DB0F3E">
      <w:pPr>
        <w:pStyle w:val="LCNormal"/>
        <w:rPr>
          <w:sz w:val="22"/>
        </w:rPr>
      </w:pPr>
      <w:r>
        <w:t>Why?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463E0BFB" w14:textId="77777777" w:rsidTr="00DB0F3E">
        <w:tc>
          <w:tcPr>
            <w:tcW w:w="9711" w:type="dxa"/>
            <w:tcBorders>
              <w:top w:val="single" w:sz="4" w:space="0" w:color="auto"/>
              <w:left w:val="single" w:sz="4" w:space="0" w:color="auto"/>
              <w:bottom w:val="single" w:sz="4" w:space="0" w:color="auto"/>
              <w:right w:val="single" w:sz="4" w:space="0" w:color="auto"/>
            </w:tcBorders>
            <w:hideMark/>
          </w:tcPr>
          <w:p w14:paraId="033C9573" w14:textId="77777777" w:rsidR="00DB0F3E" w:rsidRDefault="00DB0F3E">
            <w:pPr>
              <w:spacing w:before="0" w:after="0"/>
              <w:jc w:val="left"/>
              <w:rPr>
                <w:rFonts w:ascii="Times New Roman" w:hAnsi="Times New Roman" w:cs="Times New Roman"/>
                <w:szCs w:val="20"/>
                <w:lang w:val="en-ZA" w:eastAsia="en-ZA"/>
              </w:rPr>
            </w:pPr>
          </w:p>
        </w:tc>
      </w:tr>
      <w:tr w:rsidR="00DB0F3E" w14:paraId="2660D025" w14:textId="77777777" w:rsidTr="00DB0F3E">
        <w:tc>
          <w:tcPr>
            <w:tcW w:w="9711" w:type="dxa"/>
            <w:tcBorders>
              <w:top w:val="single" w:sz="4" w:space="0" w:color="auto"/>
              <w:left w:val="single" w:sz="4" w:space="0" w:color="auto"/>
              <w:bottom w:val="single" w:sz="4" w:space="0" w:color="auto"/>
              <w:right w:val="single" w:sz="4" w:space="0" w:color="auto"/>
            </w:tcBorders>
          </w:tcPr>
          <w:p w14:paraId="555E86A8" w14:textId="77777777" w:rsidR="00DB0F3E" w:rsidRDefault="00DB0F3E">
            <w:pPr>
              <w:pStyle w:val="Notes"/>
            </w:pPr>
          </w:p>
        </w:tc>
      </w:tr>
    </w:tbl>
    <w:p w14:paraId="6B1DF19B" w14:textId="77777777" w:rsidR="00DB0F3E" w:rsidRDefault="00DB0F3E" w:rsidP="00DB0F3E">
      <w:pPr>
        <w:pStyle w:val="LCNormal"/>
        <w:rPr>
          <w:sz w:val="22"/>
        </w:rPr>
      </w:pPr>
      <w:r>
        <w:rPr>
          <w:noProof/>
          <w:lang w:eastAsia="en-ZA"/>
        </w:rPr>
        <w:drawing>
          <wp:anchor distT="0" distB="0" distL="114300" distR="114300" simplePos="0" relativeHeight="251693568" behindDoc="0" locked="0" layoutInCell="1" allowOverlap="1" wp14:anchorId="3B8405D8" wp14:editId="52E11645">
            <wp:simplePos x="0" y="0"/>
            <wp:positionH relativeFrom="column">
              <wp:posOffset>558800</wp:posOffset>
            </wp:positionH>
            <wp:positionV relativeFrom="paragraph">
              <wp:posOffset>110490</wp:posOffset>
            </wp:positionV>
            <wp:extent cx="4682490" cy="7200900"/>
            <wp:effectExtent l="0" t="0" r="3810" b="0"/>
            <wp:wrapSquare wrapText="bothSides"/>
            <wp:docPr id="82" name="Picture 82" descr="bo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7" descr="book 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682490" cy="7200900"/>
                    </a:xfrm>
                    <a:prstGeom prst="rect">
                      <a:avLst/>
                    </a:prstGeom>
                    <a:noFill/>
                  </pic:spPr>
                </pic:pic>
              </a:graphicData>
            </a:graphic>
            <wp14:sizeRelH relativeFrom="page">
              <wp14:pctWidth>0</wp14:pctWidth>
            </wp14:sizeRelH>
            <wp14:sizeRelV relativeFrom="page">
              <wp14:pctHeight>0</wp14:pctHeight>
            </wp14:sizeRelV>
          </wp:anchor>
        </w:drawing>
      </w:r>
    </w:p>
    <w:p w14:paraId="76CAC329" w14:textId="77777777" w:rsidR="00DB0F3E" w:rsidRDefault="00DB0F3E" w:rsidP="00DB0F3E">
      <w:pPr>
        <w:pStyle w:val="LCNormal"/>
        <w:rPr>
          <w:noProof/>
          <w:lang w:val="en-US"/>
        </w:rPr>
      </w:pPr>
      <w:r>
        <w:rPr>
          <w:noProof/>
          <w:lang w:val="en-US"/>
        </w:rPr>
        <w:br w:type="page"/>
      </w:r>
    </w:p>
    <w:p w14:paraId="5BAE05D6" w14:textId="77777777" w:rsidR="00DB0F3E" w:rsidRDefault="00DB0F3E" w:rsidP="00DB0F3E">
      <w:pPr>
        <w:pStyle w:val="LCNormal"/>
        <w:rPr>
          <w:noProof/>
          <w:lang w:val="en-US"/>
        </w:rPr>
      </w:pPr>
      <w:r>
        <w:rPr>
          <w:noProof/>
          <w:lang w:val="en-US"/>
        </w:rPr>
        <w:t xml:space="preserve">Below is the first page of a magazine article about slavery. Answer the following questions about this page: </w:t>
      </w:r>
    </w:p>
    <w:p w14:paraId="3E22CC04" w14:textId="77777777" w:rsidR="00DB0F3E" w:rsidRDefault="00DB0F3E" w:rsidP="00BA7A58">
      <w:pPr>
        <w:pStyle w:val="L"/>
        <w:numPr>
          <w:ilvl w:val="0"/>
          <w:numId w:val="61"/>
        </w:numPr>
        <w:spacing w:before="60" w:after="60"/>
      </w:pPr>
      <w:r>
        <w:t>Who wrote the article?</w:t>
      </w:r>
    </w:p>
    <w:p w14:paraId="57F99729" w14:textId="77777777" w:rsidR="00DB0F3E" w:rsidRDefault="00DB0F3E" w:rsidP="00BA7A58">
      <w:pPr>
        <w:pStyle w:val="L"/>
        <w:numPr>
          <w:ilvl w:val="0"/>
          <w:numId w:val="61"/>
        </w:numPr>
        <w:spacing w:before="60" w:after="60"/>
      </w:pPr>
      <w:r>
        <w:t xml:space="preserve">Which techniques are used to catch your attention and encourage your to read further?  </w:t>
      </w:r>
    </w:p>
    <w:p w14:paraId="1D28D457" w14:textId="77777777" w:rsidR="00DB0F3E" w:rsidRDefault="00DB0F3E" w:rsidP="00BA7A58">
      <w:pPr>
        <w:pStyle w:val="L"/>
        <w:numPr>
          <w:ilvl w:val="0"/>
          <w:numId w:val="61"/>
        </w:numPr>
        <w:spacing w:before="60" w:after="60"/>
      </w:pPr>
      <w:r>
        <w:t>To which continent did slavery return, according to the author?</w:t>
      </w:r>
    </w:p>
    <w:p w14:paraId="4266DC48" w14:textId="77777777" w:rsidR="00DB0F3E" w:rsidRDefault="00DB0F3E" w:rsidP="00BA7A58">
      <w:pPr>
        <w:pStyle w:val="L"/>
        <w:numPr>
          <w:ilvl w:val="0"/>
          <w:numId w:val="61"/>
        </w:numPr>
        <w:spacing w:before="60" w:after="60"/>
      </w:pPr>
      <w:r>
        <w:t>Why do you think so?</w:t>
      </w:r>
    </w:p>
    <w:p w14:paraId="7F1D855A" w14:textId="77777777" w:rsidR="00DB0F3E" w:rsidRDefault="00DB0F3E" w:rsidP="00BA7A58">
      <w:pPr>
        <w:pStyle w:val="L"/>
        <w:numPr>
          <w:ilvl w:val="0"/>
          <w:numId w:val="61"/>
        </w:numPr>
        <w:spacing w:before="60" w:after="60"/>
      </w:pPr>
      <w:r>
        <w:t>Who is being taken prisoner?</w:t>
      </w:r>
    </w:p>
    <w:p w14:paraId="2A91CDAD" w14:textId="77777777" w:rsidR="00DB0F3E" w:rsidRDefault="00DB0F3E" w:rsidP="00DB0F3E">
      <w:pPr>
        <w:pStyle w:val="LCNormal"/>
      </w:pPr>
      <w:r>
        <w:rPr>
          <w:noProof/>
          <w:lang w:eastAsia="en-ZA"/>
        </w:rPr>
        <w:drawing>
          <wp:anchor distT="0" distB="0" distL="114300" distR="114300" simplePos="0" relativeHeight="251692544" behindDoc="0" locked="0" layoutInCell="1" allowOverlap="1" wp14:anchorId="20203700" wp14:editId="0EEABDFD">
            <wp:simplePos x="0" y="0"/>
            <wp:positionH relativeFrom="column">
              <wp:posOffset>949960</wp:posOffset>
            </wp:positionH>
            <wp:positionV relativeFrom="paragraph">
              <wp:posOffset>224790</wp:posOffset>
            </wp:positionV>
            <wp:extent cx="4110990" cy="6172200"/>
            <wp:effectExtent l="0" t="0" r="3810" b="0"/>
            <wp:wrapSquare wrapText="bothSides"/>
            <wp:docPr id="81" name="Picture 81" descr="bo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6" descr="book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110990" cy="6172200"/>
                    </a:xfrm>
                    <a:prstGeom prst="rect">
                      <a:avLst/>
                    </a:prstGeom>
                    <a:noFill/>
                  </pic:spPr>
                </pic:pic>
              </a:graphicData>
            </a:graphic>
            <wp14:sizeRelH relativeFrom="page">
              <wp14:pctWidth>0</wp14:pctWidth>
            </wp14:sizeRelH>
            <wp14:sizeRelV relativeFrom="page">
              <wp14:pctHeight>0</wp14:pctHeight>
            </wp14:sizeRelV>
          </wp:anchor>
        </w:drawing>
      </w:r>
    </w:p>
    <w:p w14:paraId="368C229E" w14:textId="77777777" w:rsidR="00DB0F3E" w:rsidRDefault="00DB0F3E" w:rsidP="00DB0F3E">
      <w:pPr>
        <w:pStyle w:val="LCNormal"/>
      </w:pPr>
    </w:p>
    <w:p w14:paraId="3918C6CA" w14:textId="77777777" w:rsidR="00DB0F3E" w:rsidRDefault="00DB0F3E" w:rsidP="00DB0F3E">
      <w:pPr>
        <w:pStyle w:val="LCNormal"/>
      </w:pPr>
    </w:p>
    <w:p w14:paraId="068F007D" w14:textId="77777777" w:rsidR="00DB0F3E" w:rsidRDefault="00DB0F3E" w:rsidP="00DB0F3E">
      <w:pPr>
        <w:pStyle w:val="LCNormal"/>
      </w:pPr>
    </w:p>
    <w:p w14:paraId="37126B5D" w14:textId="77777777" w:rsidR="00DB0F3E" w:rsidRDefault="00DB0F3E" w:rsidP="00DB0F3E">
      <w:pPr>
        <w:pStyle w:val="LCNormal"/>
      </w:pPr>
    </w:p>
    <w:p w14:paraId="58ADB237" w14:textId="77777777" w:rsidR="00DB0F3E" w:rsidRDefault="00DB0F3E" w:rsidP="00DB0F3E">
      <w:pPr>
        <w:pStyle w:val="LCNormal"/>
      </w:pPr>
    </w:p>
    <w:p w14:paraId="1A9AC33F" w14:textId="77777777" w:rsidR="00DB0F3E" w:rsidRDefault="00DB0F3E" w:rsidP="00DB0F3E">
      <w:pPr>
        <w:pStyle w:val="LCNormal"/>
      </w:pPr>
    </w:p>
    <w:p w14:paraId="3E410481" w14:textId="77777777" w:rsidR="00DB0F3E" w:rsidRDefault="00DB0F3E" w:rsidP="00DB0F3E">
      <w:pPr>
        <w:pStyle w:val="LCNormal"/>
      </w:pPr>
    </w:p>
    <w:p w14:paraId="5F56A0AD" w14:textId="77777777" w:rsidR="00DB0F3E" w:rsidRDefault="00DB0F3E" w:rsidP="00DB0F3E">
      <w:pPr>
        <w:pStyle w:val="LCNormal"/>
      </w:pPr>
    </w:p>
    <w:p w14:paraId="195F088F" w14:textId="77777777" w:rsidR="00DB0F3E" w:rsidRDefault="00DB0F3E" w:rsidP="00DB0F3E">
      <w:pPr>
        <w:pStyle w:val="LCNormal"/>
      </w:pPr>
    </w:p>
    <w:p w14:paraId="6DD80527" w14:textId="77777777" w:rsidR="00DB0F3E" w:rsidRDefault="00DB0F3E" w:rsidP="00DB0F3E">
      <w:pPr>
        <w:pStyle w:val="LCNormal"/>
      </w:pPr>
    </w:p>
    <w:p w14:paraId="134A93A5" w14:textId="77777777" w:rsidR="00DB0F3E" w:rsidRDefault="00DB0F3E" w:rsidP="00DB0F3E">
      <w:pPr>
        <w:pStyle w:val="LCNormal"/>
      </w:pPr>
    </w:p>
    <w:p w14:paraId="2F0ED8C4" w14:textId="77777777" w:rsidR="00DB0F3E" w:rsidRDefault="00DB0F3E" w:rsidP="00DB0F3E">
      <w:pPr>
        <w:pStyle w:val="LCNormal"/>
      </w:pPr>
    </w:p>
    <w:p w14:paraId="679E970A" w14:textId="77777777" w:rsidR="00DB0F3E" w:rsidRDefault="00DB0F3E" w:rsidP="00DB0F3E">
      <w:pPr>
        <w:pStyle w:val="LCNormal"/>
      </w:pPr>
    </w:p>
    <w:p w14:paraId="4A15518B" w14:textId="77777777" w:rsidR="00DB0F3E" w:rsidRDefault="00DB0F3E" w:rsidP="00DB0F3E">
      <w:pPr>
        <w:pStyle w:val="LCNormal"/>
      </w:pPr>
    </w:p>
    <w:p w14:paraId="2EE62574" w14:textId="77777777" w:rsidR="00DB0F3E" w:rsidRDefault="00DB0F3E" w:rsidP="00DB0F3E">
      <w:pPr>
        <w:pStyle w:val="LCNormal"/>
      </w:pPr>
    </w:p>
    <w:p w14:paraId="4E379274" w14:textId="77777777" w:rsidR="00DB0F3E" w:rsidRDefault="00DB0F3E" w:rsidP="00DB0F3E">
      <w:pPr>
        <w:pStyle w:val="LCNormal"/>
      </w:pPr>
    </w:p>
    <w:p w14:paraId="44FA58A3" w14:textId="77777777" w:rsidR="00DB0F3E" w:rsidRDefault="00DB0F3E" w:rsidP="00DB0F3E">
      <w:pPr>
        <w:pStyle w:val="LCNormal"/>
      </w:pPr>
    </w:p>
    <w:p w14:paraId="53273FA7" w14:textId="77777777" w:rsidR="00DB0F3E" w:rsidRDefault="00DB0F3E" w:rsidP="00DB0F3E">
      <w:pPr>
        <w:pStyle w:val="LCNormal"/>
      </w:pPr>
    </w:p>
    <w:p w14:paraId="23C1CCBA" w14:textId="77777777" w:rsidR="00DB0F3E" w:rsidRDefault="00DB0F3E" w:rsidP="00DB0F3E">
      <w:pPr>
        <w:pStyle w:val="LCNormal"/>
      </w:pPr>
    </w:p>
    <w:p w14:paraId="5CD7B3FD" w14:textId="77777777" w:rsidR="00DB0F3E" w:rsidRDefault="00DB0F3E" w:rsidP="00DB0F3E">
      <w:pPr>
        <w:pStyle w:val="LCNormal"/>
      </w:pPr>
    </w:p>
    <w:p w14:paraId="5A20E87F" w14:textId="77777777" w:rsidR="00DB0F3E" w:rsidRDefault="00DB0F3E" w:rsidP="00DB0F3E">
      <w:pPr>
        <w:pStyle w:val="LCNormal"/>
      </w:pPr>
    </w:p>
    <w:p w14:paraId="3B842614" w14:textId="77777777" w:rsidR="00DB0F3E" w:rsidRDefault="00DB0F3E" w:rsidP="00DB0F3E">
      <w:pPr>
        <w:pStyle w:val="LCNormal"/>
      </w:pPr>
    </w:p>
    <w:p w14:paraId="57B5B437" w14:textId="77777777" w:rsidR="00DB0F3E" w:rsidRDefault="00DB0F3E" w:rsidP="00DB0F3E">
      <w:pPr>
        <w:pStyle w:val="LCNormal"/>
      </w:pPr>
    </w:p>
    <w:p w14:paraId="70CF91D9" w14:textId="77777777" w:rsidR="00DB0F3E" w:rsidRDefault="00DB0F3E" w:rsidP="00DB0F3E">
      <w:pPr>
        <w:pStyle w:val="LCNormal"/>
      </w:pPr>
    </w:p>
    <w:p w14:paraId="661B12F0" w14:textId="77777777" w:rsidR="00DB0F3E" w:rsidRDefault="00DB0F3E" w:rsidP="00DB0F3E">
      <w:pPr>
        <w:pStyle w:val="LCNormal"/>
      </w:pPr>
    </w:p>
    <w:p w14:paraId="37B26A9D" w14:textId="77777777" w:rsidR="00DB0F3E" w:rsidRDefault="00DB0F3E" w:rsidP="00DB0F3E">
      <w:pPr>
        <w:pStyle w:val="LCNormal"/>
      </w:pPr>
    </w:p>
    <w:p w14:paraId="52B0D250" w14:textId="77777777" w:rsidR="00DB0F3E" w:rsidRDefault="00DB0F3E" w:rsidP="00DB0F3E">
      <w:pPr>
        <w:pStyle w:val="LCNormal"/>
      </w:pPr>
    </w:p>
    <w:p w14:paraId="648139A0" w14:textId="77777777" w:rsidR="00DB0F3E" w:rsidRDefault="00DB0F3E" w:rsidP="00DB0F3E">
      <w:pPr>
        <w:pStyle w:val="LCNormal"/>
      </w:pPr>
    </w:p>
    <w:p w14:paraId="4C8CA4E9" w14:textId="77777777" w:rsidR="00DB0F3E" w:rsidRDefault="00DB0F3E" w:rsidP="00DB0F3E">
      <w:pPr>
        <w:pStyle w:val="LCNormal"/>
      </w:pPr>
    </w:p>
    <w:p w14:paraId="4A9F6D2A" w14:textId="77777777" w:rsidR="00DB0F3E" w:rsidRDefault="00DB0F3E" w:rsidP="00DB0F3E">
      <w:pPr>
        <w:pStyle w:val="LCNormal"/>
      </w:pPr>
    </w:p>
    <w:p w14:paraId="612BBB06" w14:textId="77777777" w:rsidR="00DB0F3E" w:rsidRDefault="00DB0F3E" w:rsidP="00DB0F3E">
      <w:pPr>
        <w:pStyle w:val="LCNormal"/>
      </w:pPr>
    </w:p>
    <w:p w14:paraId="65B2BC0E" w14:textId="77777777" w:rsidR="00DB0F3E" w:rsidRDefault="00DB0F3E" w:rsidP="00DB0F3E">
      <w:pPr>
        <w:pStyle w:val="LCNormal"/>
      </w:pPr>
    </w:p>
    <w:p w14:paraId="14E54DFD" w14:textId="77777777" w:rsidR="00DB0F3E" w:rsidRDefault="00DB0F3E" w:rsidP="00DB0F3E">
      <w:pPr>
        <w:pStyle w:val="LCNormal"/>
      </w:pPr>
    </w:p>
    <w:p w14:paraId="3BEDA1C7" w14:textId="77777777" w:rsidR="00DB0F3E" w:rsidRDefault="00DB0F3E" w:rsidP="00DB0F3E">
      <w:pPr>
        <w:pStyle w:val="LCNormal"/>
      </w:pPr>
    </w:p>
    <w:p w14:paraId="266411FB" w14:textId="77777777" w:rsidR="00DB0F3E" w:rsidRDefault="00DB0F3E" w:rsidP="00DB0F3E">
      <w:pPr>
        <w:pStyle w:val="LCNormal"/>
      </w:pPr>
    </w:p>
    <w:p w14:paraId="681296FC" w14:textId="77777777" w:rsidR="00DB0F3E" w:rsidRDefault="00DB0F3E" w:rsidP="00DB0F3E">
      <w:pPr>
        <w:pStyle w:val="LCNormal"/>
      </w:pPr>
    </w:p>
    <w:p w14:paraId="2C37225B" w14:textId="77777777" w:rsidR="00DB0F3E" w:rsidRDefault="00DB0F3E" w:rsidP="00DB0F3E">
      <w:pPr>
        <w:pStyle w:val="LCNormal"/>
      </w:pPr>
    </w:p>
    <w:p w14:paraId="5A2DCA9C" w14:textId="77777777" w:rsidR="00DB0F3E" w:rsidRDefault="00DB0F3E" w:rsidP="00DB0F3E">
      <w:pPr>
        <w:pStyle w:val="LCNormal"/>
      </w:pPr>
    </w:p>
    <w:p w14:paraId="29C29C70" w14:textId="77777777" w:rsidR="00DB0F3E" w:rsidRDefault="00DB0F3E" w:rsidP="00DB0F3E">
      <w:pPr>
        <w:pStyle w:val="LCNormal"/>
      </w:pPr>
    </w:p>
    <w:p w14:paraId="29F83F65" w14:textId="77777777" w:rsidR="00DB0F3E" w:rsidRDefault="00DB0F3E" w:rsidP="00DB0F3E">
      <w:pPr>
        <w:pStyle w:val="LCNormal"/>
      </w:pPr>
    </w:p>
    <w:p w14:paraId="33A4BCD7" w14:textId="77777777" w:rsidR="00DB0F3E" w:rsidRDefault="00DB0F3E" w:rsidP="00DB0F3E">
      <w:pPr>
        <w:spacing w:before="0" w:after="0"/>
        <w:jc w:val="left"/>
        <w:rPr>
          <w:rFonts w:cs="Times New Roman"/>
          <w:lang w:val="en-ZA"/>
        </w:rPr>
      </w:pPr>
      <w:r>
        <w:br w:type="page"/>
      </w:r>
    </w:p>
    <w:p w14:paraId="51ED51F5" w14:textId="77777777" w:rsidR="00DB0F3E" w:rsidRDefault="00DB0F3E" w:rsidP="00DB0F3E">
      <w:pPr>
        <w:pStyle w:val="LCNormal"/>
      </w:pPr>
    </w:p>
    <w:p w14:paraId="186DF348" w14:textId="77777777" w:rsidR="00DB0F3E" w:rsidRPr="00DB0F3E" w:rsidRDefault="00DB0F3E" w:rsidP="00DB0F3E">
      <w:pPr>
        <w:pStyle w:val="Heading3"/>
      </w:pPr>
      <w:bookmarkStart w:id="704" w:name="_Toc201123684"/>
      <w:bookmarkStart w:id="705" w:name="_Toc416238106"/>
      <w:bookmarkStart w:id="706" w:name="_Toc495930225"/>
      <w:r w:rsidRPr="00DB0F3E">
        <w:t>Activity 4 (8963 SO4, AC1-2)</w:t>
      </w:r>
      <w:bookmarkEnd w:id="704"/>
      <w:bookmarkEnd w:id="705"/>
      <w:bookmarkEnd w:id="706"/>
      <w:r w:rsidRPr="00DB0F3E">
        <w:t xml:space="preserve"> </w:t>
      </w:r>
    </w:p>
    <w:p w14:paraId="4D1ACB60" w14:textId="77777777" w:rsidR="00DB0F3E" w:rsidRDefault="00DB0F3E" w:rsidP="00DB0F3E">
      <w:pPr>
        <w:pStyle w:val="LCNormal"/>
        <w:rPr>
          <w:noProof/>
        </w:rPr>
      </w:pPr>
    </w:p>
    <w:p w14:paraId="17F900E3" w14:textId="77777777" w:rsidR="00DB0F3E" w:rsidRDefault="00DB0F3E" w:rsidP="00DB0F3E">
      <w:pPr>
        <w:pStyle w:val="LCNormal"/>
        <w:rPr>
          <w:noProof/>
        </w:rPr>
      </w:pPr>
      <w:r>
        <w:rPr>
          <w:noProof/>
        </w:rPr>
        <w:t>In a group, find the equivalent in your mother tongue (home language) of at least three of the expressions mentioned in the learner guide.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47"/>
        <w:gridCol w:w="4713"/>
      </w:tblGrid>
      <w:tr w:rsidR="00DB0F3E" w14:paraId="4217BC2A" w14:textId="77777777" w:rsidTr="00DB0F3E">
        <w:tc>
          <w:tcPr>
            <w:tcW w:w="4747" w:type="dxa"/>
            <w:tcBorders>
              <w:top w:val="single" w:sz="4" w:space="0" w:color="auto"/>
              <w:left w:val="single" w:sz="4" w:space="0" w:color="auto"/>
              <w:bottom w:val="single" w:sz="4" w:space="0" w:color="auto"/>
              <w:right w:val="single" w:sz="4" w:space="0" w:color="auto"/>
            </w:tcBorders>
          </w:tcPr>
          <w:p w14:paraId="46A3C43B" w14:textId="77777777" w:rsidR="00DB0F3E" w:rsidRDefault="00DB0F3E">
            <w:pPr>
              <w:pStyle w:val="Notes"/>
            </w:pPr>
          </w:p>
        </w:tc>
        <w:tc>
          <w:tcPr>
            <w:tcW w:w="4713" w:type="dxa"/>
            <w:tcBorders>
              <w:top w:val="single" w:sz="4" w:space="0" w:color="auto"/>
              <w:left w:val="single" w:sz="4" w:space="0" w:color="auto"/>
              <w:bottom w:val="single" w:sz="4" w:space="0" w:color="auto"/>
              <w:right w:val="single" w:sz="4" w:space="0" w:color="auto"/>
            </w:tcBorders>
          </w:tcPr>
          <w:p w14:paraId="13ABD504" w14:textId="77777777" w:rsidR="00DB0F3E" w:rsidRDefault="00DB0F3E">
            <w:pPr>
              <w:pStyle w:val="Notes"/>
            </w:pPr>
          </w:p>
        </w:tc>
      </w:tr>
      <w:tr w:rsidR="00DB0F3E" w14:paraId="165317C7" w14:textId="77777777" w:rsidTr="00DB0F3E">
        <w:tc>
          <w:tcPr>
            <w:tcW w:w="4747" w:type="dxa"/>
            <w:tcBorders>
              <w:top w:val="single" w:sz="4" w:space="0" w:color="auto"/>
              <w:left w:val="single" w:sz="4" w:space="0" w:color="auto"/>
              <w:bottom w:val="single" w:sz="4" w:space="0" w:color="auto"/>
              <w:right w:val="single" w:sz="4" w:space="0" w:color="auto"/>
            </w:tcBorders>
          </w:tcPr>
          <w:p w14:paraId="239A7C90" w14:textId="77777777" w:rsidR="00DB0F3E" w:rsidRDefault="00DB0F3E">
            <w:pPr>
              <w:pStyle w:val="Notes"/>
            </w:pPr>
          </w:p>
        </w:tc>
        <w:tc>
          <w:tcPr>
            <w:tcW w:w="4713" w:type="dxa"/>
            <w:tcBorders>
              <w:top w:val="single" w:sz="4" w:space="0" w:color="auto"/>
              <w:left w:val="single" w:sz="4" w:space="0" w:color="auto"/>
              <w:bottom w:val="single" w:sz="4" w:space="0" w:color="auto"/>
              <w:right w:val="single" w:sz="4" w:space="0" w:color="auto"/>
            </w:tcBorders>
          </w:tcPr>
          <w:p w14:paraId="78A969F7" w14:textId="77777777" w:rsidR="00DB0F3E" w:rsidRDefault="00DB0F3E">
            <w:pPr>
              <w:pStyle w:val="Notes"/>
            </w:pPr>
          </w:p>
        </w:tc>
      </w:tr>
      <w:tr w:rsidR="00DB0F3E" w14:paraId="180DD59E" w14:textId="77777777" w:rsidTr="00DB0F3E">
        <w:tc>
          <w:tcPr>
            <w:tcW w:w="4747" w:type="dxa"/>
            <w:tcBorders>
              <w:top w:val="single" w:sz="4" w:space="0" w:color="auto"/>
              <w:left w:val="single" w:sz="4" w:space="0" w:color="auto"/>
              <w:bottom w:val="single" w:sz="4" w:space="0" w:color="auto"/>
              <w:right w:val="single" w:sz="4" w:space="0" w:color="auto"/>
            </w:tcBorders>
          </w:tcPr>
          <w:p w14:paraId="0CC3E844" w14:textId="77777777" w:rsidR="00DB0F3E" w:rsidRDefault="00DB0F3E">
            <w:pPr>
              <w:pStyle w:val="Notes"/>
            </w:pPr>
          </w:p>
        </w:tc>
        <w:tc>
          <w:tcPr>
            <w:tcW w:w="4713" w:type="dxa"/>
            <w:tcBorders>
              <w:top w:val="single" w:sz="4" w:space="0" w:color="auto"/>
              <w:left w:val="single" w:sz="4" w:space="0" w:color="auto"/>
              <w:bottom w:val="single" w:sz="4" w:space="0" w:color="auto"/>
              <w:right w:val="single" w:sz="4" w:space="0" w:color="auto"/>
            </w:tcBorders>
          </w:tcPr>
          <w:p w14:paraId="52B22A4E" w14:textId="77777777" w:rsidR="00DB0F3E" w:rsidRDefault="00DB0F3E">
            <w:pPr>
              <w:pStyle w:val="Notes"/>
            </w:pPr>
          </w:p>
        </w:tc>
      </w:tr>
      <w:tr w:rsidR="00DB0F3E" w14:paraId="1A9BDA08" w14:textId="77777777" w:rsidTr="00DB0F3E">
        <w:tc>
          <w:tcPr>
            <w:tcW w:w="4747" w:type="dxa"/>
            <w:tcBorders>
              <w:top w:val="single" w:sz="4" w:space="0" w:color="auto"/>
              <w:left w:val="single" w:sz="4" w:space="0" w:color="auto"/>
              <w:bottom w:val="single" w:sz="4" w:space="0" w:color="auto"/>
              <w:right w:val="single" w:sz="4" w:space="0" w:color="auto"/>
            </w:tcBorders>
          </w:tcPr>
          <w:p w14:paraId="65C8DBB9" w14:textId="77777777" w:rsidR="00DB0F3E" w:rsidRDefault="00DB0F3E">
            <w:pPr>
              <w:pStyle w:val="Notes"/>
            </w:pPr>
          </w:p>
        </w:tc>
        <w:tc>
          <w:tcPr>
            <w:tcW w:w="4713" w:type="dxa"/>
            <w:tcBorders>
              <w:top w:val="single" w:sz="4" w:space="0" w:color="auto"/>
              <w:left w:val="single" w:sz="4" w:space="0" w:color="auto"/>
              <w:bottom w:val="single" w:sz="4" w:space="0" w:color="auto"/>
              <w:right w:val="single" w:sz="4" w:space="0" w:color="auto"/>
            </w:tcBorders>
          </w:tcPr>
          <w:p w14:paraId="65A2336D" w14:textId="77777777" w:rsidR="00DB0F3E" w:rsidRDefault="00DB0F3E">
            <w:pPr>
              <w:pStyle w:val="Notes"/>
            </w:pPr>
          </w:p>
        </w:tc>
      </w:tr>
      <w:tr w:rsidR="00DB0F3E" w14:paraId="3EA81C1A" w14:textId="77777777" w:rsidTr="00DB0F3E">
        <w:tc>
          <w:tcPr>
            <w:tcW w:w="4747" w:type="dxa"/>
            <w:tcBorders>
              <w:top w:val="single" w:sz="4" w:space="0" w:color="auto"/>
              <w:left w:val="single" w:sz="4" w:space="0" w:color="auto"/>
              <w:bottom w:val="single" w:sz="4" w:space="0" w:color="auto"/>
              <w:right w:val="single" w:sz="4" w:space="0" w:color="auto"/>
            </w:tcBorders>
          </w:tcPr>
          <w:p w14:paraId="68081AED" w14:textId="77777777" w:rsidR="00DB0F3E" w:rsidRDefault="00DB0F3E">
            <w:pPr>
              <w:pStyle w:val="Notes"/>
            </w:pPr>
          </w:p>
        </w:tc>
        <w:tc>
          <w:tcPr>
            <w:tcW w:w="4713" w:type="dxa"/>
            <w:tcBorders>
              <w:top w:val="single" w:sz="4" w:space="0" w:color="auto"/>
              <w:left w:val="single" w:sz="4" w:space="0" w:color="auto"/>
              <w:bottom w:val="single" w:sz="4" w:space="0" w:color="auto"/>
              <w:right w:val="single" w:sz="4" w:space="0" w:color="auto"/>
            </w:tcBorders>
          </w:tcPr>
          <w:p w14:paraId="19FDF4E1" w14:textId="77777777" w:rsidR="00DB0F3E" w:rsidRDefault="00DB0F3E">
            <w:pPr>
              <w:pStyle w:val="Notes"/>
            </w:pPr>
          </w:p>
        </w:tc>
      </w:tr>
      <w:tr w:rsidR="00DB0F3E" w14:paraId="30F3628D" w14:textId="77777777" w:rsidTr="00DB0F3E">
        <w:tc>
          <w:tcPr>
            <w:tcW w:w="4747" w:type="dxa"/>
            <w:tcBorders>
              <w:top w:val="single" w:sz="4" w:space="0" w:color="auto"/>
              <w:left w:val="single" w:sz="4" w:space="0" w:color="auto"/>
              <w:bottom w:val="single" w:sz="4" w:space="0" w:color="auto"/>
              <w:right w:val="single" w:sz="4" w:space="0" w:color="auto"/>
            </w:tcBorders>
          </w:tcPr>
          <w:p w14:paraId="524AEC68" w14:textId="77777777" w:rsidR="00DB0F3E" w:rsidRDefault="00DB0F3E">
            <w:pPr>
              <w:pStyle w:val="Notes"/>
            </w:pPr>
          </w:p>
        </w:tc>
        <w:tc>
          <w:tcPr>
            <w:tcW w:w="4713" w:type="dxa"/>
            <w:tcBorders>
              <w:top w:val="single" w:sz="4" w:space="0" w:color="auto"/>
              <w:left w:val="single" w:sz="4" w:space="0" w:color="auto"/>
              <w:bottom w:val="single" w:sz="4" w:space="0" w:color="auto"/>
              <w:right w:val="single" w:sz="4" w:space="0" w:color="auto"/>
            </w:tcBorders>
          </w:tcPr>
          <w:p w14:paraId="1F5C3F41" w14:textId="77777777" w:rsidR="00DB0F3E" w:rsidRDefault="00DB0F3E">
            <w:pPr>
              <w:pStyle w:val="Notes"/>
            </w:pPr>
          </w:p>
        </w:tc>
      </w:tr>
    </w:tbl>
    <w:p w14:paraId="04188F12" w14:textId="77777777" w:rsidR="00DB0F3E" w:rsidRDefault="00DB0F3E" w:rsidP="00DB0F3E">
      <w:pPr>
        <w:pStyle w:val="LCNormal"/>
        <w:rPr>
          <w:noProof/>
          <w:sz w:val="22"/>
        </w:rPr>
      </w:pPr>
      <w:r>
        <w:rPr>
          <w:noProof/>
        </w:rPr>
        <w:t xml:space="preserve">In a group, quote at least three other expressions from your mother tongue.  Explain what they mean in English.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47"/>
        <w:gridCol w:w="4713"/>
      </w:tblGrid>
      <w:tr w:rsidR="00DB0F3E" w14:paraId="337394B1" w14:textId="77777777" w:rsidTr="00DB0F3E">
        <w:tc>
          <w:tcPr>
            <w:tcW w:w="4747" w:type="dxa"/>
            <w:tcBorders>
              <w:top w:val="single" w:sz="4" w:space="0" w:color="auto"/>
              <w:left w:val="single" w:sz="4" w:space="0" w:color="auto"/>
              <w:bottom w:val="single" w:sz="4" w:space="0" w:color="auto"/>
              <w:right w:val="single" w:sz="4" w:space="0" w:color="auto"/>
            </w:tcBorders>
          </w:tcPr>
          <w:p w14:paraId="3D3562D5" w14:textId="77777777" w:rsidR="00DB0F3E" w:rsidRDefault="00DB0F3E">
            <w:pPr>
              <w:pStyle w:val="Notes"/>
            </w:pPr>
          </w:p>
        </w:tc>
        <w:tc>
          <w:tcPr>
            <w:tcW w:w="4713" w:type="dxa"/>
            <w:tcBorders>
              <w:top w:val="single" w:sz="4" w:space="0" w:color="auto"/>
              <w:left w:val="single" w:sz="4" w:space="0" w:color="auto"/>
              <w:bottom w:val="single" w:sz="4" w:space="0" w:color="auto"/>
              <w:right w:val="single" w:sz="4" w:space="0" w:color="auto"/>
            </w:tcBorders>
          </w:tcPr>
          <w:p w14:paraId="441D4F2F" w14:textId="77777777" w:rsidR="00DB0F3E" w:rsidRDefault="00DB0F3E">
            <w:pPr>
              <w:pStyle w:val="Notes"/>
            </w:pPr>
          </w:p>
        </w:tc>
      </w:tr>
      <w:tr w:rsidR="00DB0F3E" w14:paraId="462A8A9A" w14:textId="77777777" w:rsidTr="00DB0F3E">
        <w:tc>
          <w:tcPr>
            <w:tcW w:w="4747" w:type="dxa"/>
            <w:tcBorders>
              <w:top w:val="single" w:sz="4" w:space="0" w:color="auto"/>
              <w:left w:val="single" w:sz="4" w:space="0" w:color="auto"/>
              <w:bottom w:val="single" w:sz="4" w:space="0" w:color="auto"/>
              <w:right w:val="single" w:sz="4" w:space="0" w:color="auto"/>
            </w:tcBorders>
          </w:tcPr>
          <w:p w14:paraId="741C233D" w14:textId="77777777" w:rsidR="00DB0F3E" w:rsidRDefault="00DB0F3E">
            <w:pPr>
              <w:pStyle w:val="Notes"/>
            </w:pPr>
          </w:p>
        </w:tc>
        <w:tc>
          <w:tcPr>
            <w:tcW w:w="4713" w:type="dxa"/>
            <w:tcBorders>
              <w:top w:val="single" w:sz="4" w:space="0" w:color="auto"/>
              <w:left w:val="single" w:sz="4" w:space="0" w:color="auto"/>
              <w:bottom w:val="single" w:sz="4" w:space="0" w:color="auto"/>
              <w:right w:val="single" w:sz="4" w:space="0" w:color="auto"/>
            </w:tcBorders>
          </w:tcPr>
          <w:p w14:paraId="7680CC4D" w14:textId="77777777" w:rsidR="00DB0F3E" w:rsidRDefault="00DB0F3E">
            <w:pPr>
              <w:pStyle w:val="Notes"/>
            </w:pPr>
          </w:p>
        </w:tc>
      </w:tr>
      <w:tr w:rsidR="00DB0F3E" w14:paraId="4A7FC1C0" w14:textId="77777777" w:rsidTr="00DB0F3E">
        <w:tc>
          <w:tcPr>
            <w:tcW w:w="4747" w:type="dxa"/>
            <w:tcBorders>
              <w:top w:val="single" w:sz="4" w:space="0" w:color="auto"/>
              <w:left w:val="single" w:sz="4" w:space="0" w:color="auto"/>
              <w:bottom w:val="single" w:sz="4" w:space="0" w:color="auto"/>
              <w:right w:val="single" w:sz="4" w:space="0" w:color="auto"/>
            </w:tcBorders>
          </w:tcPr>
          <w:p w14:paraId="69140DAF" w14:textId="77777777" w:rsidR="00DB0F3E" w:rsidRDefault="00DB0F3E">
            <w:pPr>
              <w:pStyle w:val="Notes"/>
            </w:pPr>
          </w:p>
        </w:tc>
        <w:tc>
          <w:tcPr>
            <w:tcW w:w="4713" w:type="dxa"/>
            <w:tcBorders>
              <w:top w:val="single" w:sz="4" w:space="0" w:color="auto"/>
              <w:left w:val="single" w:sz="4" w:space="0" w:color="auto"/>
              <w:bottom w:val="single" w:sz="4" w:space="0" w:color="auto"/>
              <w:right w:val="single" w:sz="4" w:space="0" w:color="auto"/>
            </w:tcBorders>
          </w:tcPr>
          <w:p w14:paraId="415DE750" w14:textId="77777777" w:rsidR="00DB0F3E" w:rsidRDefault="00DB0F3E">
            <w:pPr>
              <w:pStyle w:val="Notes"/>
            </w:pPr>
          </w:p>
        </w:tc>
      </w:tr>
      <w:tr w:rsidR="00DB0F3E" w14:paraId="38F4DCB5" w14:textId="77777777" w:rsidTr="00DB0F3E">
        <w:tc>
          <w:tcPr>
            <w:tcW w:w="4747" w:type="dxa"/>
            <w:tcBorders>
              <w:top w:val="single" w:sz="4" w:space="0" w:color="auto"/>
              <w:left w:val="single" w:sz="4" w:space="0" w:color="auto"/>
              <w:bottom w:val="single" w:sz="4" w:space="0" w:color="auto"/>
              <w:right w:val="single" w:sz="4" w:space="0" w:color="auto"/>
            </w:tcBorders>
          </w:tcPr>
          <w:p w14:paraId="2238CCDA" w14:textId="77777777" w:rsidR="00DB0F3E" w:rsidRDefault="00DB0F3E">
            <w:pPr>
              <w:pStyle w:val="Notes"/>
            </w:pPr>
          </w:p>
        </w:tc>
        <w:tc>
          <w:tcPr>
            <w:tcW w:w="4713" w:type="dxa"/>
            <w:tcBorders>
              <w:top w:val="single" w:sz="4" w:space="0" w:color="auto"/>
              <w:left w:val="single" w:sz="4" w:space="0" w:color="auto"/>
              <w:bottom w:val="single" w:sz="4" w:space="0" w:color="auto"/>
              <w:right w:val="single" w:sz="4" w:space="0" w:color="auto"/>
            </w:tcBorders>
          </w:tcPr>
          <w:p w14:paraId="78178276" w14:textId="77777777" w:rsidR="00DB0F3E" w:rsidRDefault="00DB0F3E">
            <w:pPr>
              <w:pStyle w:val="Notes"/>
            </w:pPr>
          </w:p>
        </w:tc>
      </w:tr>
      <w:tr w:rsidR="00DB0F3E" w14:paraId="773EFB46" w14:textId="77777777" w:rsidTr="00DB0F3E">
        <w:tc>
          <w:tcPr>
            <w:tcW w:w="4747" w:type="dxa"/>
            <w:tcBorders>
              <w:top w:val="single" w:sz="4" w:space="0" w:color="auto"/>
              <w:left w:val="single" w:sz="4" w:space="0" w:color="auto"/>
              <w:bottom w:val="single" w:sz="4" w:space="0" w:color="auto"/>
              <w:right w:val="single" w:sz="4" w:space="0" w:color="auto"/>
            </w:tcBorders>
          </w:tcPr>
          <w:p w14:paraId="24C3DEB4" w14:textId="77777777" w:rsidR="00DB0F3E" w:rsidRDefault="00DB0F3E">
            <w:pPr>
              <w:pStyle w:val="Notes"/>
            </w:pPr>
          </w:p>
        </w:tc>
        <w:tc>
          <w:tcPr>
            <w:tcW w:w="4713" w:type="dxa"/>
            <w:tcBorders>
              <w:top w:val="single" w:sz="4" w:space="0" w:color="auto"/>
              <w:left w:val="single" w:sz="4" w:space="0" w:color="auto"/>
              <w:bottom w:val="single" w:sz="4" w:space="0" w:color="auto"/>
              <w:right w:val="single" w:sz="4" w:space="0" w:color="auto"/>
            </w:tcBorders>
          </w:tcPr>
          <w:p w14:paraId="094355CB" w14:textId="77777777" w:rsidR="00DB0F3E" w:rsidRDefault="00DB0F3E">
            <w:pPr>
              <w:pStyle w:val="Notes"/>
            </w:pPr>
          </w:p>
        </w:tc>
      </w:tr>
      <w:tr w:rsidR="00DB0F3E" w14:paraId="63E31754" w14:textId="77777777" w:rsidTr="00DB0F3E">
        <w:tc>
          <w:tcPr>
            <w:tcW w:w="4747" w:type="dxa"/>
            <w:tcBorders>
              <w:top w:val="single" w:sz="4" w:space="0" w:color="auto"/>
              <w:left w:val="single" w:sz="4" w:space="0" w:color="auto"/>
              <w:bottom w:val="single" w:sz="4" w:space="0" w:color="auto"/>
              <w:right w:val="single" w:sz="4" w:space="0" w:color="auto"/>
            </w:tcBorders>
          </w:tcPr>
          <w:p w14:paraId="463AA4EA" w14:textId="77777777" w:rsidR="00DB0F3E" w:rsidRDefault="00DB0F3E">
            <w:pPr>
              <w:pStyle w:val="Notes"/>
            </w:pPr>
          </w:p>
        </w:tc>
        <w:tc>
          <w:tcPr>
            <w:tcW w:w="4713" w:type="dxa"/>
            <w:tcBorders>
              <w:top w:val="single" w:sz="4" w:space="0" w:color="auto"/>
              <w:left w:val="single" w:sz="4" w:space="0" w:color="auto"/>
              <w:bottom w:val="single" w:sz="4" w:space="0" w:color="auto"/>
              <w:right w:val="single" w:sz="4" w:space="0" w:color="auto"/>
            </w:tcBorders>
          </w:tcPr>
          <w:p w14:paraId="52D581D8" w14:textId="77777777" w:rsidR="00DB0F3E" w:rsidRDefault="00DB0F3E">
            <w:pPr>
              <w:pStyle w:val="Notes"/>
            </w:pPr>
          </w:p>
        </w:tc>
      </w:tr>
    </w:tbl>
    <w:p w14:paraId="1A02E5E2" w14:textId="77777777" w:rsidR="00DB0F3E" w:rsidRDefault="00DB0F3E" w:rsidP="00DB0F3E">
      <w:pPr>
        <w:pStyle w:val="LCNormal"/>
        <w:rPr>
          <w:noProof/>
          <w:sz w:val="22"/>
        </w:rPr>
      </w:pPr>
      <w:r>
        <w:rPr>
          <w:noProof/>
        </w:rPr>
        <w:t>In a group, give three examples of generalisations.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DB0F3E" w14:paraId="4F6BD39E" w14:textId="77777777" w:rsidTr="00DB0F3E">
        <w:tc>
          <w:tcPr>
            <w:tcW w:w="9460" w:type="dxa"/>
            <w:tcBorders>
              <w:top w:val="single" w:sz="4" w:space="0" w:color="auto"/>
              <w:left w:val="single" w:sz="4" w:space="0" w:color="auto"/>
              <w:bottom w:val="single" w:sz="4" w:space="0" w:color="auto"/>
              <w:right w:val="single" w:sz="4" w:space="0" w:color="auto"/>
            </w:tcBorders>
            <w:hideMark/>
          </w:tcPr>
          <w:p w14:paraId="7C39C5F2" w14:textId="77777777" w:rsidR="00DB0F3E" w:rsidRDefault="00DB0F3E">
            <w:pPr>
              <w:spacing w:before="0" w:after="0"/>
              <w:jc w:val="left"/>
              <w:rPr>
                <w:rFonts w:ascii="Times New Roman" w:hAnsi="Times New Roman" w:cs="Times New Roman"/>
                <w:szCs w:val="20"/>
                <w:lang w:val="en-ZA" w:eastAsia="en-ZA"/>
              </w:rPr>
            </w:pPr>
          </w:p>
        </w:tc>
      </w:tr>
      <w:tr w:rsidR="00DB0F3E" w14:paraId="47BAA17C" w14:textId="77777777" w:rsidTr="00DB0F3E">
        <w:tc>
          <w:tcPr>
            <w:tcW w:w="9460" w:type="dxa"/>
            <w:tcBorders>
              <w:top w:val="single" w:sz="4" w:space="0" w:color="auto"/>
              <w:left w:val="single" w:sz="4" w:space="0" w:color="auto"/>
              <w:bottom w:val="single" w:sz="4" w:space="0" w:color="auto"/>
              <w:right w:val="single" w:sz="4" w:space="0" w:color="auto"/>
            </w:tcBorders>
          </w:tcPr>
          <w:p w14:paraId="76A2343B" w14:textId="77777777" w:rsidR="00DB0F3E" w:rsidRDefault="00DB0F3E">
            <w:pPr>
              <w:pStyle w:val="Notes"/>
            </w:pPr>
          </w:p>
        </w:tc>
      </w:tr>
      <w:tr w:rsidR="00DB0F3E" w14:paraId="5B9D9AC1" w14:textId="77777777" w:rsidTr="00DB0F3E">
        <w:tc>
          <w:tcPr>
            <w:tcW w:w="9460" w:type="dxa"/>
            <w:tcBorders>
              <w:top w:val="single" w:sz="4" w:space="0" w:color="auto"/>
              <w:left w:val="single" w:sz="4" w:space="0" w:color="auto"/>
              <w:bottom w:val="single" w:sz="4" w:space="0" w:color="auto"/>
              <w:right w:val="single" w:sz="4" w:space="0" w:color="auto"/>
            </w:tcBorders>
          </w:tcPr>
          <w:p w14:paraId="5DD1FB2B" w14:textId="77777777" w:rsidR="00DB0F3E" w:rsidRDefault="00DB0F3E">
            <w:pPr>
              <w:pStyle w:val="Notes"/>
            </w:pPr>
          </w:p>
        </w:tc>
      </w:tr>
      <w:tr w:rsidR="00DB0F3E" w14:paraId="5C791866" w14:textId="77777777" w:rsidTr="00DB0F3E">
        <w:tc>
          <w:tcPr>
            <w:tcW w:w="9460" w:type="dxa"/>
            <w:tcBorders>
              <w:top w:val="single" w:sz="4" w:space="0" w:color="auto"/>
              <w:left w:val="single" w:sz="4" w:space="0" w:color="auto"/>
              <w:bottom w:val="single" w:sz="4" w:space="0" w:color="auto"/>
              <w:right w:val="single" w:sz="4" w:space="0" w:color="auto"/>
            </w:tcBorders>
          </w:tcPr>
          <w:p w14:paraId="4846BACD" w14:textId="77777777" w:rsidR="00DB0F3E" w:rsidRDefault="00DB0F3E">
            <w:pPr>
              <w:pStyle w:val="Notes"/>
            </w:pPr>
          </w:p>
        </w:tc>
      </w:tr>
      <w:tr w:rsidR="00DB0F3E" w14:paraId="0AB55B13" w14:textId="77777777" w:rsidTr="00DB0F3E">
        <w:tc>
          <w:tcPr>
            <w:tcW w:w="9460" w:type="dxa"/>
            <w:tcBorders>
              <w:top w:val="single" w:sz="4" w:space="0" w:color="auto"/>
              <w:left w:val="single" w:sz="4" w:space="0" w:color="auto"/>
              <w:bottom w:val="single" w:sz="4" w:space="0" w:color="auto"/>
              <w:right w:val="single" w:sz="4" w:space="0" w:color="auto"/>
            </w:tcBorders>
          </w:tcPr>
          <w:p w14:paraId="2CA9D74C" w14:textId="77777777" w:rsidR="00DB0F3E" w:rsidRDefault="00DB0F3E">
            <w:pPr>
              <w:pStyle w:val="Notes"/>
            </w:pPr>
          </w:p>
        </w:tc>
      </w:tr>
      <w:tr w:rsidR="00DB0F3E" w14:paraId="70F16056" w14:textId="77777777" w:rsidTr="00DB0F3E">
        <w:tc>
          <w:tcPr>
            <w:tcW w:w="9460" w:type="dxa"/>
            <w:tcBorders>
              <w:top w:val="single" w:sz="4" w:space="0" w:color="auto"/>
              <w:left w:val="single" w:sz="4" w:space="0" w:color="auto"/>
              <w:bottom w:val="single" w:sz="4" w:space="0" w:color="auto"/>
              <w:right w:val="single" w:sz="4" w:space="0" w:color="auto"/>
            </w:tcBorders>
          </w:tcPr>
          <w:p w14:paraId="6A73A0EC" w14:textId="77777777" w:rsidR="00DB0F3E" w:rsidRDefault="00DB0F3E">
            <w:pPr>
              <w:pStyle w:val="Notes"/>
            </w:pPr>
          </w:p>
        </w:tc>
      </w:tr>
    </w:tbl>
    <w:p w14:paraId="7709C4F1" w14:textId="77777777" w:rsidR="00DB0F3E" w:rsidRDefault="00DB0F3E" w:rsidP="00DB0F3E">
      <w:pPr>
        <w:pStyle w:val="LCNormal"/>
        <w:rPr>
          <w:noProof/>
          <w:sz w:val="22"/>
        </w:rPr>
      </w:pPr>
    </w:p>
    <w:p w14:paraId="4CD53B93" w14:textId="77777777" w:rsidR="00DB0F3E" w:rsidRDefault="00DB0F3E" w:rsidP="00DB0F3E">
      <w:r>
        <w:br w:type="page"/>
      </w:r>
    </w:p>
    <w:p w14:paraId="2B5B5124" w14:textId="77777777" w:rsidR="00DB0F3E" w:rsidRDefault="00DB0F3E" w:rsidP="00DB0F3E">
      <w:pPr>
        <w:pStyle w:val="LCNormal"/>
      </w:pPr>
      <w:r>
        <w:t xml:space="preserve">What do you think of when you look at the following pictures?  Write down your observations.  Also write down why you think so. </w:t>
      </w:r>
    </w:p>
    <w:p w14:paraId="6944AAA4" w14:textId="77777777" w:rsidR="00DB0F3E" w:rsidRDefault="00DB0F3E" w:rsidP="00DB0F3E">
      <w:pPr>
        <w:pStyle w:val="LCNormal"/>
      </w:pPr>
      <w:r>
        <w:rPr>
          <w:noProof/>
          <w:lang w:eastAsia="en-ZA"/>
        </w:rPr>
        <mc:AlternateContent>
          <mc:Choice Requires="wps">
            <w:drawing>
              <wp:anchor distT="0" distB="0" distL="114300" distR="114300" simplePos="0" relativeHeight="251698688" behindDoc="0" locked="0" layoutInCell="1" allowOverlap="1" wp14:anchorId="5E875538" wp14:editId="08DD3C09">
                <wp:simplePos x="0" y="0"/>
                <wp:positionH relativeFrom="margin">
                  <wp:align>left</wp:align>
                </wp:positionH>
                <wp:positionV relativeFrom="paragraph">
                  <wp:posOffset>72390</wp:posOffset>
                </wp:positionV>
                <wp:extent cx="6077585" cy="1925320"/>
                <wp:effectExtent l="0" t="0" r="18415" b="17780"/>
                <wp:wrapNone/>
                <wp:docPr id="80" name="Rounded 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77585" cy="192532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BF29BC6" id="Rounded Rectangle 80" o:spid="_x0000_s1026" style="position:absolute;margin-left:0;margin-top:5.7pt;width:478.55pt;height:151.6pt;z-index:2516986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" filled="f">
                <w10:wrap anchorx="margin"/>
              </v:roundrect>
            </w:pict>
          </mc:Fallback>
        </mc:AlternateContent>
      </w:r>
    </w:p>
    <w:p w14:paraId="0A534A3F" w14:textId="77777777" w:rsidR="00DB0F3E" w:rsidRDefault="00DB0F3E" w:rsidP="00DB0F3E">
      <w:pPr>
        <w:pStyle w:val="LCNormal"/>
      </w:pPr>
      <w:r>
        <w:rPr>
          <w:noProof/>
          <w:lang w:eastAsia="en-ZA"/>
        </w:rPr>
        <w:drawing>
          <wp:anchor distT="0" distB="0" distL="114300" distR="114300" simplePos="0" relativeHeight="251695616" behindDoc="0" locked="0" layoutInCell="1" allowOverlap="1" wp14:anchorId="2A54CDF5" wp14:editId="126DFBAF">
            <wp:simplePos x="0" y="0"/>
            <wp:positionH relativeFrom="column">
              <wp:posOffset>114300</wp:posOffset>
            </wp:positionH>
            <wp:positionV relativeFrom="paragraph">
              <wp:posOffset>160020</wp:posOffset>
            </wp:positionV>
            <wp:extent cx="1257300" cy="1001395"/>
            <wp:effectExtent l="0" t="0" r="0" b="8255"/>
            <wp:wrapSquare wrapText="bothSides"/>
            <wp:docPr id="79" name="Picture 79" descr="cli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4" descr="clip 18"/>
                    <pic:cNvPicPr>
                      <a:picLocks noChangeAspect="1" noChangeArrowheads="1"/>
                    </pic:cNvPicPr>
                  </pic:nvPicPr>
                  <pic:blipFill>
                    <a:blip r:embed="rId108">
                      <a:extLst>
                        <a:ext uri="{28A0092B-C50C-407E-A947-70E740481C1C}">
                          <a14:useLocalDpi xmlns:a14="http://schemas.microsoft.com/office/drawing/2010/main" val="0"/>
                        </a:ext>
                      </a:extLst>
                    </a:blip>
                    <a:srcRect r="76540" b="74889"/>
                    <a:stretch>
                      <a:fillRect/>
                    </a:stretch>
                  </pic:blipFill>
                  <pic:spPr bwMode="auto">
                    <a:xfrm>
                      <a:off x="0" y="0"/>
                      <a:ext cx="1257300" cy="1001395"/>
                    </a:xfrm>
                    <a:prstGeom prst="rect">
                      <a:avLst/>
                    </a:prstGeom>
                    <a:noFill/>
                  </pic:spPr>
                </pic:pic>
              </a:graphicData>
            </a:graphic>
            <wp14:sizeRelH relativeFrom="page">
              <wp14:pctWidth>0</wp14:pctWidth>
            </wp14:sizeRelH>
            <wp14:sizeRelV relativeFrom="page">
              <wp14:pctHeight>0</wp14:pctHeight>
            </wp14:sizeRelV>
          </wp:anchor>
        </w:drawing>
      </w:r>
    </w:p>
    <w:p w14:paraId="3853FF3F" w14:textId="77777777" w:rsidR="00DB0F3E" w:rsidRDefault="00DB0F3E" w:rsidP="00DB0F3E">
      <w:pPr>
        <w:pStyle w:val="LCNormal"/>
      </w:pPr>
    </w:p>
    <w:p w14:paraId="0973DBBF" w14:textId="77777777" w:rsidR="00DB0F3E" w:rsidRDefault="00DB0F3E" w:rsidP="00DB0F3E">
      <w:pPr>
        <w:pStyle w:val="LCNormal"/>
        <w:rPr>
          <w:lang w:val="en-GB"/>
        </w:rPr>
      </w:pPr>
    </w:p>
    <w:p w14:paraId="3CC1E948" w14:textId="77777777" w:rsidR="00DB0F3E" w:rsidRDefault="00DB0F3E" w:rsidP="00DB0F3E">
      <w:pPr>
        <w:pStyle w:val="LCNormal"/>
        <w:rPr>
          <w:lang w:val="en-GB"/>
        </w:rPr>
      </w:pPr>
    </w:p>
    <w:p w14:paraId="761F4027" w14:textId="77777777" w:rsidR="00DB0F3E" w:rsidRDefault="00DB0F3E" w:rsidP="00DB0F3E">
      <w:pPr>
        <w:pStyle w:val="LCNormal"/>
        <w:rPr>
          <w:lang w:val="en-GB"/>
        </w:rPr>
      </w:pPr>
    </w:p>
    <w:p w14:paraId="27ECFF92" w14:textId="77777777" w:rsidR="00DB0F3E" w:rsidRDefault="00DB0F3E" w:rsidP="00DB0F3E">
      <w:pPr>
        <w:pStyle w:val="LCNormal"/>
        <w:rPr>
          <w:lang w:val="en-GB"/>
        </w:rPr>
      </w:pPr>
    </w:p>
    <w:p w14:paraId="4A1550FD" w14:textId="77777777" w:rsidR="00DB0F3E" w:rsidRDefault="00DB0F3E" w:rsidP="00DB0F3E">
      <w:pPr>
        <w:pStyle w:val="LCNormal"/>
        <w:rPr>
          <w:lang w:val="en-GB"/>
        </w:rPr>
      </w:pPr>
    </w:p>
    <w:p w14:paraId="2ED0E8A8" w14:textId="77777777" w:rsidR="00DB0F3E" w:rsidRDefault="00DB0F3E" w:rsidP="00DB0F3E">
      <w:pPr>
        <w:pStyle w:val="LCNormal"/>
        <w:rPr>
          <w:lang w:val="en-GB"/>
        </w:rPr>
      </w:pPr>
    </w:p>
    <w:p w14:paraId="1F7A3A58" w14:textId="77777777" w:rsidR="00DB0F3E" w:rsidRDefault="00DB0F3E" w:rsidP="00DB0F3E">
      <w:pPr>
        <w:pStyle w:val="LCNormal"/>
        <w:rPr>
          <w:lang w:val="en-GB"/>
        </w:rPr>
      </w:pPr>
      <w:r>
        <w:rPr>
          <w:noProof/>
          <w:lang w:eastAsia="en-ZA"/>
        </w:rPr>
        <mc:AlternateContent>
          <mc:Choice Requires="wps">
            <w:drawing>
              <wp:anchor distT="0" distB="0" distL="114300" distR="114300" simplePos="0" relativeHeight="251699712" behindDoc="0" locked="0" layoutInCell="1" allowOverlap="1" wp14:anchorId="205D2D96" wp14:editId="31AA9222">
                <wp:simplePos x="0" y="0"/>
                <wp:positionH relativeFrom="column">
                  <wp:posOffset>-69850</wp:posOffset>
                </wp:positionH>
                <wp:positionV relativeFrom="paragraph">
                  <wp:posOffset>158115</wp:posOffset>
                </wp:positionV>
                <wp:extent cx="6216650" cy="2461260"/>
                <wp:effectExtent l="0" t="0" r="12700" b="15240"/>
                <wp:wrapNone/>
                <wp:docPr id="78" name="Rounded 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16650" cy="246126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A189479" id="Rounded Rectangle 78" o:spid="_x0000_s1026" style="position:absolute;margin-left:-5.5pt;margin-top:12.45pt;width:489.5pt;height:193.8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" filled="f"/>
            </w:pict>
          </mc:Fallback>
        </mc:AlternateContent>
      </w:r>
    </w:p>
    <w:p w14:paraId="2F1CF61F" w14:textId="77777777" w:rsidR="00DB0F3E" w:rsidRDefault="00DB0F3E" w:rsidP="00DB0F3E">
      <w:pPr>
        <w:pStyle w:val="LCNormal"/>
        <w:rPr>
          <w:lang w:val="en-GB"/>
        </w:rPr>
      </w:pPr>
    </w:p>
    <w:p w14:paraId="051AC6ED" w14:textId="77777777" w:rsidR="00DB0F3E" w:rsidRDefault="00DB0F3E" w:rsidP="00DB0F3E">
      <w:pPr>
        <w:pStyle w:val="LCNormal"/>
        <w:rPr>
          <w:lang w:val="en-GB"/>
        </w:rPr>
      </w:pPr>
    </w:p>
    <w:p w14:paraId="6F4E2665" w14:textId="77777777" w:rsidR="00DB0F3E" w:rsidRDefault="00DB0F3E" w:rsidP="00DB0F3E">
      <w:pPr>
        <w:pStyle w:val="LCNormal"/>
        <w:rPr>
          <w:lang w:val="en-GB"/>
        </w:rPr>
      </w:pPr>
    </w:p>
    <w:p w14:paraId="2423E8A7" w14:textId="77777777" w:rsidR="00DB0F3E" w:rsidRDefault="00DB0F3E" w:rsidP="00DB0F3E">
      <w:pPr>
        <w:pStyle w:val="LCNormal"/>
        <w:rPr>
          <w:lang w:val="en-GB"/>
        </w:rPr>
      </w:pPr>
      <w:r>
        <w:rPr>
          <w:noProof/>
          <w:lang w:eastAsia="en-ZA"/>
        </w:rPr>
        <w:drawing>
          <wp:anchor distT="0" distB="0" distL="114300" distR="114300" simplePos="0" relativeHeight="251696640" behindDoc="0" locked="0" layoutInCell="1" allowOverlap="1" wp14:anchorId="77B4F67E" wp14:editId="74613F4C">
            <wp:simplePos x="0" y="0"/>
            <wp:positionH relativeFrom="column">
              <wp:posOffset>5029200</wp:posOffset>
            </wp:positionH>
            <wp:positionV relativeFrom="paragraph">
              <wp:posOffset>28575</wp:posOffset>
            </wp:positionV>
            <wp:extent cx="800100" cy="1725295"/>
            <wp:effectExtent l="0" t="0" r="0" b="8255"/>
            <wp:wrapSquare wrapText="bothSides"/>
            <wp:docPr id="76" name="Picture 76" descr="cli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lip 20"/>
                    <pic:cNvPicPr>
                      <a:picLocks noChangeAspect="1" noChangeArrowheads="1"/>
                    </pic:cNvPicPr>
                  </pic:nvPicPr>
                  <pic:blipFill>
                    <a:blip r:embed="rId109">
                      <a:extLst>
                        <a:ext uri="{28A0092B-C50C-407E-A947-70E740481C1C}">
                          <a14:useLocalDpi xmlns:a14="http://schemas.microsoft.com/office/drawing/2010/main" val="0"/>
                        </a:ext>
                      </a:extLst>
                    </a:blip>
                    <a:srcRect r="85071" b="56735"/>
                    <a:stretch>
                      <a:fillRect/>
                    </a:stretch>
                  </pic:blipFill>
                  <pic:spPr bwMode="auto">
                    <a:xfrm>
                      <a:off x="0" y="0"/>
                      <a:ext cx="800100" cy="1725295"/>
                    </a:xfrm>
                    <a:prstGeom prst="rect">
                      <a:avLst/>
                    </a:prstGeom>
                    <a:noFill/>
                  </pic:spPr>
                </pic:pic>
              </a:graphicData>
            </a:graphic>
            <wp14:sizeRelH relativeFrom="page">
              <wp14:pctWidth>0</wp14:pctWidth>
            </wp14:sizeRelH>
            <wp14:sizeRelV relativeFrom="page">
              <wp14:pctHeight>0</wp14:pctHeight>
            </wp14:sizeRelV>
          </wp:anchor>
        </w:drawing>
      </w:r>
    </w:p>
    <w:p w14:paraId="10A1212B" w14:textId="77777777" w:rsidR="00DB0F3E" w:rsidRDefault="00DB0F3E" w:rsidP="00DB0F3E">
      <w:pPr>
        <w:pStyle w:val="LCNormal"/>
        <w:rPr>
          <w:lang w:val="en-GB"/>
        </w:rPr>
      </w:pPr>
    </w:p>
    <w:p w14:paraId="10822193" w14:textId="77777777" w:rsidR="00DB0F3E" w:rsidRDefault="00DB0F3E" w:rsidP="00DB0F3E">
      <w:pPr>
        <w:pStyle w:val="LCNormal"/>
        <w:rPr>
          <w:lang w:val="en-GB"/>
        </w:rPr>
      </w:pPr>
    </w:p>
    <w:p w14:paraId="6B4ECBA8" w14:textId="77777777" w:rsidR="00DB0F3E" w:rsidRDefault="00DB0F3E" w:rsidP="00DB0F3E">
      <w:pPr>
        <w:pStyle w:val="LCNormal"/>
        <w:rPr>
          <w:lang w:val="en-GB"/>
        </w:rPr>
      </w:pPr>
    </w:p>
    <w:p w14:paraId="48E7E245" w14:textId="77777777" w:rsidR="00DB0F3E" w:rsidRDefault="00DB0F3E" w:rsidP="00DB0F3E">
      <w:pPr>
        <w:pStyle w:val="LCNormal"/>
        <w:rPr>
          <w:lang w:val="en-GB"/>
        </w:rPr>
      </w:pPr>
    </w:p>
    <w:p w14:paraId="02E03CD3" w14:textId="77777777" w:rsidR="00DB0F3E" w:rsidRDefault="00DB0F3E" w:rsidP="00DB0F3E">
      <w:pPr>
        <w:pStyle w:val="LCNormal"/>
        <w:rPr>
          <w:lang w:val="en-GB"/>
        </w:rPr>
      </w:pPr>
    </w:p>
    <w:p w14:paraId="6F8A1044" w14:textId="77777777" w:rsidR="00DB0F3E" w:rsidRDefault="00DB0F3E" w:rsidP="00DB0F3E">
      <w:pPr>
        <w:pStyle w:val="LCNormal"/>
        <w:rPr>
          <w:lang w:val="en-GB"/>
        </w:rPr>
      </w:pPr>
    </w:p>
    <w:p w14:paraId="1E9EE197" w14:textId="77777777" w:rsidR="00DB0F3E" w:rsidRDefault="00DB0F3E" w:rsidP="00DB0F3E">
      <w:pPr>
        <w:pStyle w:val="LCNormal"/>
        <w:rPr>
          <w:lang w:val="en-GB"/>
        </w:rPr>
      </w:pPr>
      <w:r>
        <w:rPr>
          <w:noProof/>
          <w:lang w:eastAsia="en-ZA"/>
        </w:rPr>
        <mc:AlternateContent>
          <mc:Choice Requires="wps">
            <w:drawing>
              <wp:anchor distT="0" distB="0" distL="114300" distR="114300" simplePos="0" relativeHeight="251700736" behindDoc="0" locked="0" layoutInCell="1" allowOverlap="1" wp14:anchorId="51C64CCE" wp14:editId="3F7D60F7">
                <wp:simplePos x="0" y="0"/>
                <wp:positionH relativeFrom="column">
                  <wp:posOffset>-69850</wp:posOffset>
                </wp:positionH>
                <wp:positionV relativeFrom="paragraph">
                  <wp:posOffset>97155</wp:posOffset>
                </wp:positionV>
                <wp:extent cx="6287135" cy="2460625"/>
                <wp:effectExtent l="0" t="0" r="18415" b="15875"/>
                <wp:wrapNone/>
                <wp:docPr id="75" name="Rounded 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7135" cy="2460625"/>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75F12B9" id="Rounded Rectangle 75" o:spid="_x0000_s1026" style="position:absolute;margin-left:-5.5pt;margin-top:7.65pt;width:495.05pt;height:193.7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" filled="f"/>
            </w:pict>
          </mc:Fallback>
        </mc:AlternateContent>
      </w:r>
    </w:p>
    <w:p w14:paraId="50412303" w14:textId="77777777" w:rsidR="00DB0F3E" w:rsidRDefault="00DB0F3E" w:rsidP="00DB0F3E">
      <w:pPr>
        <w:pStyle w:val="LCNormal"/>
        <w:rPr>
          <w:lang w:val="en-GB"/>
        </w:rPr>
      </w:pPr>
    </w:p>
    <w:p w14:paraId="6DE91D07" w14:textId="77777777" w:rsidR="00DB0F3E" w:rsidRDefault="00DB0F3E" w:rsidP="00DB0F3E">
      <w:pPr>
        <w:pStyle w:val="LCNormal"/>
        <w:rPr>
          <w:lang w:val="en-GB"/>
        </w:rPr>
      </w:pPr>
    </w:p>
    <w:p w14:paraId="230B87D0" w14:textId="77777777" w:rsidR="00DB0F3E" w:rsidRDefault="00DB0F3E" w:rsidP="00DB0F3E">
      <w:pPr>
        <w:pStyle w:val="LCNormal"/>
        <w:rPr>
          <w:lang w:val="en-GB"/>
        </w:rPr>
      </w:pPr>
      <w:r>
        <w:rPr>
          <w:noProof/>
          <w:lang w:eastAsia="en-ZA"/>
        </w:rPr>
        <w:drawing>
          <wp:anchor distT="0" distB="0" distL="114300" distR="114300" simplePos="0" relativeHeight="251697664" behindDoc="0" locked="0" layoutInCell="1" allowOverlap="1" wp14:anchorId="47FDAD4F" wp14:editId="69EE97C6">
            <wp:simplePos x="0" y="0"/>
            <wp:positionH relativeFrom="column">
              <wp:posOffset>0</wp:posOffset>
            </wp:positionH>
            <wp:positionV relativeFrom="paragraph">
              <wp:posOffset>142875</wp:posOffset>
            </wp:positionV>
            <wp:extent cx="1600200" cy="1598295"/>
            <wp:effectExtent l="0" t="0" r="0" b="1905"/>
            <wp:wrapSquare wrapText="bothSides"/>
            <wp:docPr id="74" name="Picture 74" descr="cli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lip 28"/>
                    <pic:cNvPicPr>
                      <a:picLocks noChangeAspect="1" noChangeArrowheads="1"/>
                    </pic:cNvPicPr>
                  </pic:nvPicPr>
                  <pic:blipFill>
                    <a:blip r:embed="rId110">
                      <a:extLst>
                        <a:ext uri="{28A0092B-C50C-407E-A947-70E740481C1C}">
                          <a14:useLocalDpi xmlns:a14="http://schemas.microsoft.com/office/drawing/2010/main" val="0"/>
                        </a:ext>
                      </a:extLst>
                    </a:blip>
                    <a:srcRect r="70142" b="59920"/>
                    <a:stretch>
                      <a:fillRect/>
                    </a:stretch>
                  </pic:blipFill>
                  <pic:spPr bwMode="auto">
                    <a:xfrm>
                      <a:off x="0" y="0"/>
                      <a:ext cx="1600200" cy="1598295"/>
                    </a:xfrm>
                    <a:prstGeom prst="rect">
                      <a:avLst/>
                    </a:prstGeom>
                    <a:noFill/>
                  </pic:spPr>
                </pic:pic>
              </a:graphicData>
            </a:graphic>
            <wp14:sizeRelH relativeFrom="page">
              <wp14:pctWidth>0</wp14:pctWidth>
            </wp14:sizeRelH>
            <wp14:sizeRelV relativeFrom="page">
              <wp14:pctHeight>0</wp14:pctHeight>
            </wp14:sizeRelV>
          </wp:anchor>
        </w:drawing>
      </w:r>
    </w:p>
    <w:p w14:paraId="0C65EA31" w14:textId="77777777" w:rsidR="00DB0F3E" w:rsidRDefault="00DB0F3E" w:rsidP="00DB0F3E">
      <w:pPr>
        <w:pStyle w:val="LCNormal"/>
        <w:rPr>
          <w:lang w:val="en-GB"/>
        </w:rPr>
      </w:pPr>
    </w:p>
    <w:p w14:paraId="3CD6130C" w14:textId="77777777" w:rsidR="00DB0F3E" w:rsidRDefault="00DB0F3E" w:rsidP="00DB0F3E">
      <w:pPr>
        <w:pStyle w:val="LCNormal"/>
        <w:rPr>
          <w:lang w:val="en-GB"/>
        </w:rPr>
      </w:pPr>
    </w:p>
    <w:p w14:paraId="7BA58481" w14:textId="77777777" w:rsidR="00DB0F3E" w:rsidRDefault="00DB0F3E" w:rsidP="00DB0F3E">
      <w:pPr>
        <w:pStyle w:val="LCNormal"/>
        <w:rPr>
          <w:lang w:val="en-GB"/>
        </w:rPr>
      </w:pPr>
    </w:p>
    <w:p w14:paraId="17D93E34" w14:textId="77777777" w:rsidR="00DB0F3E" w:rsidRDefault="00DB0F3E" w:rsidP="00DB0F3E">
      <w:pPr>
        <w:pStyle w:val="LCNormal"/>
        <w:rPr>
          <w:lang w:val="en-GB"/>
        </w:rPr>
      </w:pPr>
    </w:p>
    <w:p w14:paraId="043415C1" w14:textId="77777777" w:rsidR="00DB0F3E" w:rsidRDefault="00DB0F3E" w:rsidP="00DB0F3E">
      <w:pPr>
        <w:pStyle w:val="LCNormal"/>
        <w:rPr>
          <w:lang w:val="en-GB"/>
        </w:rPr>
      </w:pPr>
    </w:p>
    <w:p w14:paraId="5D333DD1" w14:textId="77777777" w:rsidR="00DB0F3E" w:rsidRDefault="00DB0F3E" w:rsidP="00DB0F3E">
      <w:pPr>
        <w:pStyle w:val="LCNormal"/>
        <w:rPr>
          <w:lang w:val="en-GB"/>
        </w:rPr>
      </w:pPr>
    </w:p>
    <w:p w14:paraId="11D75751" w14:textId="77777777" w:rsidR="00DB0F3E" w:rsidRDefault="00DB0F3E" w:rsidP="00DB0F3E">
      <w:pPr>
        <w:pStyle w:val="LCNormal"/>
        <w:rPr>
          <w:lang w:val="en-GB"/>
        </w:rPr>
      </w:pPr>
      <w:r>
        <w:br w:type="page"/>
      </w:r>
      <w:r>
        <w:rPr>
          <w:noProof/>
          <w:lang w:eastAsia="en-ZA"/>
        </w:rPr>
        <mc:AlternateContent>
          <mc:Choice Requires="wps">
            <w:drawing>
              <wp:anchor distT="0" distB="0" distL="114300" distR="114300" simplePos="0" relativeHeight="251702784" behindDoc="0" locked="0" layoutInCell="1" allowOverlap="1" wp14:anchorId="01416C3D" wp14:editId="45E20374">
                <wp:simplePos x="0" y="0"/>
                <wp:positionH relativeFrom="column">
                  <wp:posOffset>-118745</wp:posOffset>
                </wp:positionH>
                <wp:positionV relativeFrom="paragraph">
                  <wp:posOffset>0</wp:posOffset>
                </wp:positionV>
                <wp:extent cx="6007100" cy="1725295"/>
                <wp:effectExtent l="0" t="0" r="12700" b="27305"/>
                <wp:wrapNone/>
                <wp:docPr id="73" name="Rounded 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07100" cy="1725295"/>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7032328" id="Rounded Rectangle 73" o:spid="_x0000_s1026" style="position:absolute;margin-left:-9.35pt;margin-top:0;width:473pt;height:135.8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" filled="f"/>
            </w:pict>
          </mc:Fallback>
        </mc:AlternateContent>
      </w:r>
      <w:r>
        <w:rPr>
          <w:noProof/>
          <w:lang w:eastAsia="en-ZA"/>
        </w:rPr>
        <w:drawing>
          <wp:anchor distT="0" distB="0" distL="114300" distR="114300" simplePos="0" relativeHeight="251701760" behindDoc="0" locked="0" layoutInCell="1" allowOverlap="1" wp14:anchorId="0AAB41D3" wp14:editId="670901EF">
            <wp:simplePos x="0" y="0"/>
            <wp:positionH relativeFrom="column">
              <wp:posOffset>3543300</wp:posOffset>
            </wp:positionH>
            <wp:positionV relativeFrom="paragraph">
              <wp:posOffset>53340</wp:posOffset>
            </wp:positionV>
            <wp:extent cx="1714500" cy="1687195"/>
            <wp:effectExtent l="0" t="0" r="0" b="8255"/>
            <wp:wrapSquare wrapText="bothSides"/>
            <wp:docPr id="9695" name="Picture 9695" descr="cli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lip 29"/>
                    <pic:cNvPicPr>
                      <a:picLocks noChangeAspect="1" noChangeArrowheads="1"/>
                    </pic:cNvPicPr>
                  </pic:nvPicPr>
                  <pic:blipFill>
                    <a:blip r:embed="rId111">
                      <a:extLst>
                        <a:ext uri="{28A0092B-C50C-407E-A947-70E740481C1C}">
                          <a14:useLocalDpi xmlns:a14="http://schemas.microsoft.com/office/drawing/2010/main" val="0"/>
                        </a:ext>
                      </a:extLst>
                    </a:blip>
                    <a:srcRect r="68010" b="57690"/>
                    <a:stretch>
                      <a:fillRect/>
                    </a:stretch>
                  </pic:blipFill>
                  <pic:spPr bwMode="auto">
                    <a:xfrm>
                      <a:off x="0" y="0"/>
                      <a:ext cx="1714500" cy="1687195"/>
                    </a:xfrm>
                    <a:prstGeom prst="rect">
                      <a:avLst/>
                    </a:prstGeom>
                    <a:noFill/>
                  </pic:spPr>
                </pic:pic>
              </a:graphicData>
            </a:graphic>
            <wp14:sizeRelH relativeFrom="page">
              <wp14:pctWidth>0</wp14:pctWidth>
            </wp14:sizeRelH>
            <wp14:sizeRelV relativeFrom="page">
              <wp14:pctHeight>0</wp14:pctHeight>
            </wp14:sizeRelV>
          </wp:anchor>
        </w:drawing>
      </w:r>
    </w:p>
    <w:p w14:paraId="0D3D707B" w14:textId="77777777" w:rsidR="00DB0F3E" w:rsidRDefault="00DB0F3E" w:rsidP="00DB0F3E">
      <w:pPr>
        <w:pStyle w:val="LCNormal"/>
        <w:rPr>
          <w:lang w:val="en-GB"/>
        </w:rPr>
      </w:pPr>
    </w:p>
    <w:p w14:paraId="0910DF0D" w14:textId="77777777" w:rsidR="00DB0F3E" w:rsidRDefault="00DB0F3E" w:rsidP="00DB0F3E">
      <w:pPr>
        <w:pStyle w:val="LCNormal"/>
        <w:rPr>
          <w:lang w:val="en-GB"/>
        </w:rPr>
      </w:pPr>
    </w:p>
    <w:p w14:paraId="6749AA52" w14:textId="77777777" w:rsidR="00DB0F3E" w:rsidRDefault="00DB0F3E" w:rsidP="00DB0F3E">
      <w:pPr>
        <w:pStyle w:val="LCNormal"/>
        <w:rPr>
          <w:lang w:val="en-GB"/>
        </w:rPr>
      </w:pPr>
    </w:p>
    <w:p w14:paraId="1017F943" w14:textId="77777777" w:rsidR="00DB0F3E" w:rsidRDefault="00DB0F3E" w:rsidP="00DB0F3E">
      <w:pPr>
        <w:pStyle w:val="LCNormal"/>
        <w:rPr>
          <w:lang w:val="en-GB"/>
        </w:rPr>
      </w:pPr>
    </w:p>
    <w:p w14:paraId="02C24148" w14:textId="77777777" w:rsidR="00DB0F3E" w:rsidRDefault="00DB0F3E" w:rsidP="00DB0F3E">
      <w:pPr>
        <w:pStyle w:val="LCNormal"/>
        <w:rPr>
          <w:lang w:val="en-GB"/>
        </w:rPr>
      </w:pPr>
    </w:p>
    <w:p w14:paraId="714F14A3" w14:textId="77777777" w:rsidR="00DB0F3E" w:rsidRDefault="00DB0F3E" w:rsidP="00DB0F3E">
      <w:pPr>
        <w:pStyle w:val="LCNormal"/>
        <w:rPr>
          <w:lang w:val="en-GB"/>
        </w:rPr>
      </w:pPr>
    </w:p>
    <w:p w14:paraId="01D794E0" w14:textId="77777777" w:rsidR="00DB0F3E" w:rsidRDefault="00DB0F3E" w:rsidP="00DB0F3E">
      <w:pPr>
        <w:pStyle w:val="LCNormal"/>
        <w:rPr>
          <w:lang w:val="en-GB"/>
        </w:rPr>
      </w:pPr>
      <w:r>
        <w:rPr>
          <w:noProof/>
          <w:lang w:eastAsia="en-ZA"/>
        </w:rPr>
        <mc:AlternateContent>
          <mc:Choice Requires="wps">
            <w:drawing>
              <wp:anchor distT="0" distB="0" distL="114300" distR="114300" simplePos="0" relativeHeight="251704832" behindDoc="0" locked="0" layoutInCell="1" allowOverlap="1" wp14:anchorId="5F9C1633" wp14:editId="020C7D58">
                <wp:simplePos x="0" y="0"/>
                <wp:positionH relativeFrom="column">
                  <wp:posOffset>-66675</wp:posOffset>
                </wp:positionH>
                <wp:positionV relativeFrom="paragraph">
                  <wp:posOffset>264160</wp:posOffset>
                </wp:positionV>
                <wp:extent cx="6261100" cy="2118360"/>
                <wp:effectExtent l="0" t="0" r="25400" b="15240"/>
                <wp:wrapNone/>
                <wp:docPr id="9694" name="Rounded Rectangle 96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1100" cy="211836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6BF557A" id="Rounded Rectangle 9694" o:spid="_x0000_s1026" style="position:absolute;margin-left:-5.25pt;margin-top:20.8pt;width:493pt;height:166.8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" filled="f"/>
            </w:pict>
          </mc:Fallback>
        </mc:AlternateContent>
      </w:r>
    </w:p>
    <w:p w14:paraId="46770FE5" w14:textId="77777777" w:rsidR="00DB0F3E" w:rsidRDefault="00DB0F3E" w:rsidP="00DB0F3E">
      <w:pPr>
        <w:pStyle w:val="LCNormal"/>
        <w:rPr>
          <w:lang w:val="en-GB"/>
        </w:rPr>
      </w:pPr>
      <w:r>
        <w:rPr>
          <w:noProof/>
          <w:lang w:eastAsia="en-ZA"/>
        </w:rPr>
        <w:drawing>
          <wp:anchor distT="0" distB="0" distL="114300" distR="114300" simplePos="0" relativeHeight="251703808" behindDoc="0" locked="0" layoutInCell="1" allowOverlap="1" wp14:anchorId="34315224" wp14:editId="6328F942">
            <wp:simplePos x="0" y="0"/>
            <wp:positionH relativeFrom="column">
              <wp:posOffset>768350</wp:posOffset>
            </wp:positionH>
            <wp:positionV relativeFrom="paragraph">
              <wp:posOffset>80010</wp:posOffset>
            </wp:positionV>
            <wp:extent cx="4343400" cy="2181860"/>
            <wp:effectExtent l="0" t="0" r="0" b="8890"/>
            <wp:wrapSquare wrapText="bothSides"/>
            <wp:docPr id="9693" name="Picture 9693" descr="phot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hoto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43400" cy="2181860"/>
                    </a:xfrm>
                    <a:prstGeom prst="rect">
                      <a:avLst/>
                    </a:prstGeom>
                    <a:noFill/>
                  </pic:spPr>
                </pic:pic>
              </a:graphicData>
            </a:graphic>
            <wp14:sizeRelH relativeFrom="page">
              <wp14:pctWidth>0</wp14:pctWidth>
            </wp14:sizeRelH>
            <wp14:sizeRelV relativeFrom="page">
              <wp14:pctHeight>0</wp14:pctHeight>
            </wp14:sizeRelV>
          </wp:anchor>
        </w:drawing>
      </w:r>
    </w:p>
    <w:p w14:paraId="60A998B6" w14:textId="77777777" w:rsidR="00DB0F3E" w:rsidRDefault="00DB0F3E" w:rsidP="00DB0F3E">
      <w:pPr>
        <w:pStyle w:val="LCNormal"/>
        <w:rPr>
          <w:lang w:val="en-GB"/>
        </w:rPr>
      </w:pPr>
    </w:p>
    <w:p w14:paraId="65546AC3" w14:textId="77777777" w:rsidR="00DB0F3E" w:rsidRDefault="00DB0F3E" w:rsidP="00DB0F3E">
      <w:pPr>
        <w:pStyle w:val="LCNormal"/>
        <w:rPr>
          <w:lang w:val="en-GB"/>
        </w:rPr>
      </w:pPr>
    </w:p>
    <w:p w14:paraId="7290A336" w14:textId="77777777" w:rsidR="00DB0F3E" w:rsidRDefault="00DB0F3E" w:rsidP="00DB0F3E">
      <w:pPr>
        <w:pStyle w:val="LCNormal"/>
        <w:rPr>
          <w:lang w:val="en-GB"/>
        </w:rPr>
      </w:pPr>
    </w:p>
    <w:p w14:paraId="31D24FCB" w14:textId="77777777" w:rsidR="00DB0F3E" w:rsidRDefault="00DB0F3E" w:rsidP="00DB0F3E">
      <w:pPr>
        <w:pStyle w:val="LCNormal"/>
        <w:rPr>
          <w:lang w:val="en-GB"/>
        </w:rPr>
      </w:pPr>
    </w:p>
    <w:p w14:paraId="6C4BFE47" w14:textId="77777777" w:rsidR="00DB0F3E" w:rsidRDefault="00DB0F3E" w:rsidP="00DB0F3E">
      <w:pPr>
        <w:pStyle w:val="LCNormal"/>
        <w:rPr>
          <w:lang w:val="en-GB"/>
        </w:rPr>
      </w:pPr>
    </w:p>
    <w:p w14:paraId="3A66DA56" w14:textId="77777777" w:rsidR="00DB0F3E" w:rsidRDefault="00DB0F3E" w:rsidP="00DB0F3E">
      <w:pPr>
        <w:pStyle w:val="LCNormal"/>
        <w:rPr>
          <w:lang w:val="en-GB"/>
        </w:rPr>
      </w:pPr>
    </w:p>
    <w:p w14:paraId="16D2E87E" w14:textId="77777777" w:rsidR="00DB0F3E" w:rsidRDefault="00DB0F3E" w:rsidP="00DB0F3E">
      <w:pPr>
        <w:pStyle w:val="LCNormal"/>
        <w:rPr>
          <w:lang w:val="en-GB"/>
        </w:rPr>
      </w:pPr>
    </w:p>
    <w:p w14:paraId="342DD5AF" w14:textId="77777777" w:rsidR="00DB0F3E" w:rsidRDefault="00DB0F3E" w:rsidP="00DB0F3E">
      <w:pPr>
        <w:pStyle w:val="LCNormal"/>
        <w:rPr>
          <w:lang w:val="en-GB"/>
        </w:rPr>
      </w:pPr>
    </w:p>
    <w:p w14:paraId="5D6B5EFB" w14:textId="77777777" w:rsidR="00DB0F3E" w:rsidRDefault="00DB0F3E" w:rsidP="00DB0F3E">
      <w:pPr>
        <w:pStyle w:val="LCNormal"/>
        <w:rPr>
          <w:lang w:val="en-GB"/>
        </w:rPr>
      </w:pPr>
    </w:p>
    <w:p w14:paraId="7B27BD2A" w14:textId="77777777" w:rsidR="00DB0F3E" w:rsidRDefault="00DB0F3E" w:rsidP="00DB0F3E">
      <w:pPr>
        <w:pStyle w:val="LCNormal"/>
        <w:rPr>
          <w:lang w:val="en-GB"/>
        </w:rPr>
      </w:pPr>
    </w:p>
    <w:p w14:paraId="3E90E95F" w14:textId="77777777" w:rsidR="00DB0F3E" w:rsidRDefault="00DB0F3E" w:rsidP="00DB0F3E">
      <w:pPr>
        <w:pStyle w:val="LCNormal"/>
        <w:rPr>
          <w:lang w:val="en-GB"/>
        </w:rPr>
      </w:pPr>
    </w:p>
    <w:p w14:paraId="5855B7C1" w14:textId="77777777" w:rsidR="00DB0F3E" w:rsidRDefault="00DB0F3E" w:rsidP="00DB0F3E">
      <w:pPr>
        <w:pStyle w:val="LCNormal"/>
        <w:rPr>
          <w:lang w:val="en-GB"/>
        </w:rPr>
      </w:pPr>
    </w:p>
    <w:p w14:paraId="6B774393" w14:textId="77777777" w:rsidR="00DB0F3E" w:rsidRDefault="00DB0F3E" w:rsidP="00DB0F3E">
      <w:pPr>
        <w:pStyle w:val="LCNormal"/>
        <w:rPr>
          <w:lang w:val="en-GB"/>
        </w:rPr>
      </w:pPr>
    </w:p>
    <w:p w14:paraId="59683DC9" w14:textId="77777777" w:rsidR="00DB0F3E" w:rsidRDefault="00DB0F3E" w:rsidP="00DB0F3E">
      <w:pPr>
        <w:pStyle w:val="LCNormal"/>
        <w:rPr>
          <w:lang w:val="en-GB"/>
        </w:rPr>
      </w:pPr>
    </w:p>
    <w:p w14:paraId="0F172AB4" w14:textId="77777777" w:rsidR="00DB0F3E" w:rsidRDefault="00DB0F3E" w:rsidP="00DB0F3E">
      <w:pPr>
        <w:pStyle w:val="LCNormal"/>
        <w:rPr>
          <w:lang w:val="en-GB"/>
        </w:rPr>
      </w:pPr>
    </w:p>
    <w:p w14:paraId="06CDF756" w14:textId="77777777" w:rsidR="00DB0F3E" w:rsidRDefault="00DB0F3E" w:rsidP="00DB0F3E">
      <w:pPr>
        <w:pStyle w:val="LCNormal"/>
        <w:rPr>
          <w:lang w:val="en-GB"/>
        </w:rPr>
      </w:pPr>
      <w:r>
        <w:rPr>
          <w:lang w:val="en-GB"/>
        </w:rPr>
        <w:t>In a group, discuss the following scene and answer the questions:</w:t>
      </w:r>
    </w:p>
    <w:p w14:paraId="26965DB5" w14:textId="77777777" w:rsidR="00DB0F3E" w:rsidRDefault="00DB0F3E" w:rsidP="00BA7A58">
      <w:pPr>
        <w:pStyle w:val="L"/>
        <w:numPr>
          <w:ilvl w:val="0"/>
          <w:numId w:val="61"/>
        </w:numPr>
        <w:spacing w:before="60" w:after="60"/>
      </w:pPr>
      <w:r>
        <w:t xml:space="preserve">What do you think is happening in the scene below?  </w:t>
      </w:r>
    </w:p>
    <w:p w14:paraId="7195BCD2" w14:textId="77777777" w:rsidR="00DB0F3E" w:rsidRDefault="00DB0F3E" w:rsidP="00BA7A58">
      <w:pPr>
        <w:pStyle w:val="L"/>
        <w:numPr>
          <w:ilvl w:val="0"/>
          <w:numId w:val="61"/>
        </w:numPr>
        <w:spacing w:before="60" w:after="60"/>
      </w:pPr>
      <w:r>
        <w:t xml:space="preserve">Why do you think so? </w:t>
      </w:r>
    </w:p>
    <w:p w14:paraId="1879BCDA" w14:textId="77777777" w:rsidR="00DB0F3E" w:rsidRDefault="00DB0F3E" w:rsidP="00BA7A58">
      <w:pPr>
        <w:pStyle w:val="L"/>
        <w:numPr>
          <w:ilvl w:val="0"/>
          <w:numId w:val="61"/>
        </w:numPr>
        <w:spacing w:before="60" w:after="60"/>
      </w:pPr>
      <w:r>
        <w:t>I put three pictures of the previous exercise together.  How does your feeling about what is happening differ from the previous pictures.</w:t>
      </w:r>
    </w:p>
    <w:p w14:paraId="114EB4B7" w14:textId="77777777" w:rsidR="00DB0F3E" w:rsidRDefault="00DB0F3E" w:rsidP="00DB0F3E">
      <w:pPr>
        <w:pStyle w:val="LCNormal"/>
        <w:rPr>
          <w:lang w:val="en-GB"/>
        </w:rPr>
      </w:pPr>
      <w:r>
        <w:rPr>
          <w:noProof/>
          <w:lang w:eastAsia="en-ZA"/>
        </w:rPr>
        <mc:AlternateContent>
          <mc:Choice Requires="wps">
            <w:drawing>
              <wp:anchor distT="0" distB="0" distL="114300" distR="114300" simplePos="0" relativeHeight="251705856" behindDoc="0" locked="0" layoutInCell="1" allowOverlap="1" wp14:anchorId="35EF4313" wp14:editId="36ED1189">
                <wp:simplePos x="0" y="0"/>
                <wp:positionH relativeFrom="column">
                  <wp:posOffset>0</wp:posOffset>
                </wp:positionH>
                <wp:positionV relativeFrom="paragraph">
                  <wp:posOffset>106680</wp:posOffset>
                </wp:positionV>
                <wp:extent cx="5937250" cy="2951480"/>
                <wp:effectExtent l="0" t="0" r="25400" b="20320"/>
                <wp:wrapNone/>
                <wp:docPr id="9692" name="Rounded Rectangle 96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7250" cy="295148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71F841E" id="Rounded Rectangle 9692" o:spid="_x0000_s1026" style="position:absolute;margin-left:0;margin-top:8.4pt;width:467.5pt;height:232.4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" filled="f"/>
            </w:pict>
          </mc:Fallback>
        </mc:AlternateContent>
      </w:r>
      <w:r>
        <w:rPr>
          <w:noProof/>
          <w:lang w:eastAsia="en-ZA"/>
        </w:rPr>
        <w:drawing>
          <wp:anchor distT="0" distB="0" distL="114300" distR="114300" simplePos="0" relativeHeight="251707904" behindDoc="0" locked="0" layoutInCell="1" allowOverlap="1" wp14:anchorId="3FC6823F" wp14:editId="3D7F7DAF">
            <wp:simplePos x="0" y="0"/>
            <wp:positionH relativeFrom="column">
              <wp:posOffset>2724150</wp:posOffset>
            </wp:positionH>
            <wp:positionV relativeFrom="paragraph">
              <wp:posOffset>186055</wp:posOffset>
            </wp:positionV>
            <wp:extent cx="847725" cy="1828800"/>
            <wp:effectExtent l="0" t="0" r="9525" b="0"/>
            <wp:wrapSquare wrapText="bothSides"/>
            <wp:docPr id="9691" name="Picture 9691" descr="cli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lip 20"/>
                    <pic:cNvPicPr>
                      <a:picLocks noChangeAspect="1" noChangeArrowheads="1"/>
                    </pic:cNvPicPr>
                  </pic:nvPicPr>
                  <pic:blipFill>
                    <a:blip r:embed="rId109">
                      <a:extLst>
                        <a:ext uri="{28A0092B-C50C-407E-A947-70E740481C1C}">
                          <a14:useLocalDpi xmlns:a14="http://schemas.microsoft.com/office/drawing/2010/main" val="0"/>
                        </a:ext>
                      </a:extLst>
                    </a:blip>
                    <a:srcRect r="85071" b="56735"/>
                    <a:stretch>
                      <a:fillRect/>
                    </a:stretch>
                  </pic:blipFill>
                  <pic:spPr bwMode="auto">
                    <a:xfrm>
                      <a:off x="0" y="0"/>
                      <a:ext cx="847725" cy="18288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ZA"/>
        </w:rPr>
        <w:drawing>
          <wp:anchor distT="0" distB="0" distL="114300" distR="114300" simplePos="0" relativeHeight="251708928" behindDoc="0" locked="0" layoutInCell="1" allowOverlap="1" wp14:anchorId="5F057166" wp14:editId="6EDC3330">
            <wp:simplePos x="0" y="0"/>
            <wp:positionH relativeFrom="column">
              <wp:posOffset>3841750</wp:posOffset>
            </wp:positionH>
            <wp:positionV relativeFrom="paragraph">
              <wp:posOffset>186055</wp:posOffset>
            </wp:positionV>
            <wp:extent cx="1454150" cy="1430655"/>
            <wp:effectExtent l="0" t="0" r="0" b="0"/>
            <wp:wrapSquare wrapText="bothSides"/>
            <wp:docPr id="9690" name="Picture 9690" descr="cli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lip 29"/>
                    <pic:cNvPicPr>
                      <a:picLocks noChangeAspect="1" noChangeArrowheads="1"/>
                    </pic:cNvPicPr>
                  </pic:nvPicPr>
                  <pic:blipFill>
                    <a:blip r:embed="rId111">
                      <a:extLst>
                        <a:ext uri="{28A0092B-C50C-407E-A947-70E740481C1C}">
                          <a14:useLocalDpi xmlns:a14="http://schemas.microsoft.com/office/drawing/2010/main" val="0"/>
                        </a:ext>
                      </a:extLst>
                    </a:blip>
                    <a:srcRect r="68010" b="57690"/>
                    <a:stretch>
                      <a:fillRect/>
                    </a:stretch>
                  </pic:blipFill>
                  <pic:spPr bwMode="auto">
                    <a:xfrm>
                      <a:off x="0" y="0"/>
                      <a:ext cx="1454150" cy="1430655"/>
                    </a:xfrm>
                    <a:prstGeom prst="rect">
                      <a:avLst/>
                    </a:prstGeom>
                    <a:noFill/>
                  </pic:spPr>
                </pic:pic>
              </a:graphicData>
            </a:graphic>
            <wp14:sizeRelH relativeFrom="page">
              <wp14:pctWidth>0</wp14:pctWidth>
            </wp14:sizeRelH>
            <wp14:sizeRelV relativeFrom="page">
              <wp14:pctHeight>0</wp14:pctHeight>
            </wp14:sizeRelV>
          </wp:anchor>
        </w:drawing>
      </w:r>
    </w:p>
    <w:p w14:paraId="137788D4" w14:textId="77777777" w:rsidR="00DB0F3E" w:rsidRDefault="00DB0F3E" w:rsidP="00DB0F3E">
      <w:pPr>
        <w:pStyle w:val="LCNormal"/>
        <w:rPr>
          <w:lang w:val="en-GB"/>
        </w:rPr>
      </w:pPr>
      <w:r>
        <w:rPr>
          <w:noProof/>
          <w:lang w:eastAsia="en-ZA"/>
        </w:rPr>
        <w:drawing>
          <wp:anchor distT="0" distB="0" distL="114300" distR="114300" simplePos="0" relativeHeight="251706880" behindDoc="0" locked="0" layoutInCell="1" allowOverlap="1" wp14:anchorId="10A4B02D" wp14:editId="19076C04">
            <wp:simplePos x="0" y="0"/>
            <wp:positionH relativeFrom="column">
              <wp:posOffset>488950</wp:posOffset>
            </wp:positionH>
            <wp:positionV relativeFrom="paragraph">
              <wp:posOffset>125095</wp:posOffset>
            </wp:positionV>
            <wp:extent cx="1390650" cy="1107440"/>
            <wp:effectExtent l="0" t="0" r="0" b="0"/>
            <wp:wrapNone/>
            <wp:docPr id="9689" name="Picture 9689" descr="cli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lip 18"/>
                    <pic:cNvPicPr>
                      <a:picLocks noChangeAspect="1" noChangeArrowheads="1"/>
                    </pic:cNvPicPr>
                  </pic:nvPicPr>
                  <pic:blipFill>
                    <a:blip r:embed="rId108">
                      <a:extLst>
                        <a:ext uri="{28A0092B-C50C-407E-A947-70E740481C1C}">
                          <a14:useLocalDpi xmlns:a14="http://schemas.microsoft.com/office/drawing/2010/main" val="0"/>
                        </a:ext>
                      </a:extLst>
                    </a:blip>
                    <a:srcRect r="76540" b="74889"/>
                    <a:stretch>
                      <a:fillRect/>
                    </a:stretch>
                  </pic:blipFill>
                  <pic:spPr bwMode="auto">
                    <a:xfrm>
                      <a:off x="0" y="0"/>
                      <a:ext cx="1390650" cy="1107440"/>
                    </a:xfrm>
                    <a:prstGeom prst="rect">
                      <a:avLst/>
                    </a:prstGeom>
                    <a:noFill/>
                  </pic:spPr>
                </pic:pic>
              </a:graphicData>
            </a:graphic>
            <wp14:sizeRelH relativeFrom="page">
              <wp14:pctWidth>0</wp14:pctWidth>
            </wp14:sizeRelH>
            <wp14:sizeRelV relativeFrom="page">
              <wp14:pctHeight>0</wp14:pctHeight>
            </wp14:sizeRelV>
          </wp:anchor>
        </w:drawing>
      </w:r>
    </w:p>
    <w:p w14:paraId="6BC8F744" w14:textId="77777777" w:rsidR="00DB0F3E" w:rsidRDefault="00DB0F3E" w:rsidP="00DB0F3E">
      <w:pPr>
        <w:pStyle w:val="LCNormal"/>
        <w:rPr>
          <w:lang w:val="en-GB"/>
        </w:rPr>
      </w:pPr>
    </w:p>
    <w:p w14:paraId="17C2EC22" w14:textId="77777777" w:rsidR="00DB0F3E" w:rsidRDefault="00DB0F3E" w:rsidP="00DB0F3E">
      <w:pPr>
        <w:pStyle w:val="LCNormal"/>
        <w:rPr>
          <w:lang w:val="en-GB"/>
        </w:rPr>
      </w:pPr>
    </w:p>
    <w:p w14:paraId="2BE994B7" w14:textId="77777777" w:rsidR="00DB0F3E" w:rsidRDefault="00DB0F3E" w:rsidP="00DB0F3E">
      <w:pPr>
        <w:pStyle w:val="LCNormal"/>
        <w:rPr>
          <w:lang w:val="en-GB"/>
        </w:rPr>
      </w:pPr>
    </w:p>
    <w:p w14:paraId="3AFB0B72" w14:textId="77777777" w:rsidR="00DB0F3E" w:rsidRDefault="00DB0F3E" w:rsidP="00DB0F3E">
      <w:pPr>
        <w:pStyle w:val="LCNormal"/>
        <w:rPr>
          <w:lang w:val="en-GB"/>
        </w:rPr>
      </w:pPr>
    </w:p>
    <w:p w14:paraId="4BF2DB85" w14:textId="77777777" w:rsidR="00DB0F3E" w:rsidRDefault="00DB0F3E" w:rsidP="00DB0F3E">
      <w:pPr>
        <w:pStyle w:val="LCNormal"/>
        <w:rPr>
          <w:lang w:val="en-GB"/>
        </w:rPr>
      </w:pPr>
    </w:p>
    <w:p w14:paraId="3EDC659E" w14:textId="77777777" w:rsidR="00DB0F3E" w:rsidRDefault="00DB0F3E" w:rsidP="00DB0F3E">
      <w:pPr>
        <w:pStyle w:val="LCNormal"/>
        <w:rPr>
          <w:lang w:val="en-GB"/>
        </w:rPr>
      </w:pPr>
    </w:p>
    <w:p w14:paraId="2833323F" w14:textId="77777777" w:rsidR="00DB0F3E" w:rsidRDefault="00DB0F3E" w:rsidP="00DB0F3E">
      <w:pPr>
        <w:pStyle w:val="LCNormal"/>
        <w:rPr>
          <w:lang w:val="en-GB"/>
        </w:rPr>
      </w:pPr>
    </w:p>
    <w:p w14:paraId="4F1B582D" w14:textId="77777777" w:rsidR="00DB0F3E" w:rsidRDefault="00DB0F3E" w:rsidP="00DB0F3E">
      <w:pPr>
        <w:pStyle w:val="LCNormal"/>
        <w:rPr>
          <w:lang w:val="en-GB"/>
        </w:rPr>
      </w:pPr>
    </w:p>
    <w:p w14:paraId="6712A683" w14:textId="77777777" w:rsidR="00DB0F3E" w:rsidRDefault="00DB0F3E" w:rsidP="00DB0F3E">
      <w:pPr>
        <w:pStyle w:val="LCNormal"/>
        <w:rPr>
          <w:lang w:val="en-GB"/>
        </w:rPr>
      </w:pPr>
    </w:p>
    <w:p w14:paraId="518AEC92" w14:textId="77777777" w:rsidR="00DB0F3E" w:rsidRDefault="00DB0F3E" w:rsidP="00DB0F3E">
      <w:pPr>
        <w:pStyle w:val="LCNormal"/>
        <w:rPr>
          <w:lang w:val="en-GB"/>
        </w:rPr>
      </w:pPr>
    </w:p>
    <w:p w14:paraId="59A275FA" w14:textId="77777777" w:rsidR="00DB0F3E" w:rsidRDefault="00DB0F3E" w:rsidP="00DB0F3E">
      <w:pPr>
        <w:pStyle w:val="LCNormal"/>
        <w:rPr>
          <w:lang w:val="en-GB"/>
        </w:rPr>
      </w:pPr>
    </w:p>
    <w:p w14:paraId="4894E8F6" w14:textId="77777777" w:rsidR="00DB0F3E" w:rsidRDefault="00DB0F3E" w:rsidP="00DB0F3E">
      <w:pPr>
        <w:pStyle w:val="LCNormal"/>
        <w:rPr>
          <w:lang w:val="en-GB"/>
        </w:rPr>
      </w:pPr>
      <w:r>
        <w:rPr>
          <w:lang w:val="en-GB"/>
        </w:rPr>
        <w:t>In a group, discuss the following scene and answer the questions:</w:t>
      </w:r>
    </w:p>
    <w:p w14:paraId="13BA09D9" w14:textId="77777777" w:rsidR="00DB0F3E" w:rsidRDefault="00DB0F3E" w:rsidP="00BA7A58">
      <w:pPr>
        <w:pStyle w:val="L"/>
        <w:numPr>
          <w:ilvl w:val="0"/>
          <w:numId w:val="61"/>
        </w:numPr>
        <w:spacing w:before="60" w:after="60"/>
      </w:pPr>
      <w:r>
        <w:t xml:space="preserve">What do you think of when you look at the scene below?  </w:t>
      </w:r>
    </w:p>
    <w:p w14:paraId="6318938F" w14:textId="77777777" w:rsidR="00DB0F3E" w:rsidRDefault="00DB0F3E" w:rsidP="00BA7A58">
      <w:pPr>
        <w:pStyle w:val="L"/>
        <w:numPr>
          <w:ilvl w:val="0"/>
          <w:numId w:val="61"/>
        </w:numPr>
        <w:spacing w:before="60" w:after="60"/>
      </w:pPr>
      <w:r>
        <w:t>Why do you think so?</w:t>
      </w:r>
    </w:p>
    <w:p w14:paraId="40E1CAF6" w14:textId="77777777" w:rsidR="00DB0F3E" w:rsidRDefault="00DB0F3E" w:rsidP="00BA7A58">
      <w:pPr>
        <w:pStyle w:val="L"/>
        <w:numPr>
          <w:ilvl w:val="0"/>
          <w:numId w:val="61"/>
        </w:numPr>
        <w:spacing w:before="60" w:after="60"/>
      </w:pPr>
      <w:r>
        <w:t>I put two pictures of the previous exercise together.  How does your feeling about the picture differ from the previous pictures?</w:t>
      </w:r>
    </w:p>
    <w:p w14:paraId="31341C6E" w14:textId="77777777" w:rsidR="00DB0F3E" w:rsidRDefault="00DB0F3E" w:rsidP="00DB0F3E">
      <w:pPr>
        <w:spacing w:before="0" w:after="0"/>
        <w:jc w:val="left"/>
        <w:rPr>
          <w:rFonts w:cs="Times New Roman"/>
        </w:rPr>
      </w:pPr>
      <w:r>
        <w:br w:type="page"/>
      </w:r>
    </w:p>
    <w:p w14:paraId="3733725E" w14:textId="77777777" w:rsidR="00DB0F3E" w:rsidRDefault="00DB0F3E" w:rsidP="00DB0F3E">
      <w:pPr>
        <w:pStyle w:val="LCNormal"/>
        <w:rPr>
          <w:lang w:val="en-GB"/>
        </w:rPr>
      </w:pPr>
      <w:r>
        <w:rPr>
          <w:noProof/>
          <w:lang w:eastAsia="en-ZA"/>
        </w:rPr>
        <mc:AlternateContent>
          <mc:Choice Requires="wps">
            <w:drawing>
              <wp:anchor distT="0" distB="0" distL="114300" distR="114300" simplePos="0" relativeHeight="251710976" behindDoc="1" locked="0" layoutInCell="1" allowOverlap="1" wp14:anchorId="4CC79BBC" wp14:editId="20AE63AD">
                <wp:simplePos x="0" y="0"/>
                <wp:positionH relativeFrom="column">
                  <wp:posOffset>0</wp:posOffset>
                </wp:positionH>
                <wp:positionV relativeFrom="paragraph">
                  <wp:posOffset>109855</wp:posOffset>
                </wp:positionV>
                <wp:extent cx="6032500" cy="2690495"/>
                <wp:effectExtent l="0" t="0" r="25400" b="14605"/>
                <wp:wrapNone/>
                <wp:docPr id="9688" name="Rounded Rectangle 96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32500" cy="2690495"/>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EB6B5A6" id="Rounded Rectangle 9688" o:spid="_x0000_s1026" style="position:absolute;margin-left:0;margin-top:8.65pt;width:475pt;height:211.8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" filled="f"/>
            </w:pict>
          </mc:Fallback>
        </mc:AlternateContent>
      </w:r>
    </w:p>
    <w:p w14:paraId="4BB741C9" w14:textId="77777777" w:rsidR="00DB0F3E" w:rsidRDefault="00DB0F3E" w:rsidP="00DB0F3E">
      <w:pPr>
        <w:pStyle w:val="LCNormal"/>
        <w:rPr>
          <w:lang w:val="en-GB"/>
        </w:rPr>
      </w:pPr>
      <w:r>
        <w:rPr>
          <w:noProof/>
          <w:lang w:eastAsia="en-ZA"/>
        </w:rPr>
        <w:drawing>
          <wp:anchor distT="0" distB="0" distL="114300" distR="114300" simplePos="0" relativeHeight="251712000" behindDoc="1" locked="0" layoutInCell="1" allowOverlap="1" wp14:anchorId="5D32984C" wp14:editId="79097B24">
            <wp:simplePos x="0" y="0"/>
            <wp:positionH relativeFrom="column">
              <wp:posOffset>2025650</wp:posOffset>
            </wp:positionH>
            <wp:positionV relativeFrom="paragraph">
              <wp:posOffset>48895</wp:posOffset>
            </wp:positionV>
            <wp:extent cx="2584450" cy="1297940"/>
            <wp:effectExtent l="0" t="0" r="6350" b="0"/>
            <wp:wrapTight wrapText="bothSides">
              <wp:wrapPolygon edited="0">
                <wp:start x="0" y="0"/>
                <wp:lineTo x="0" y="21241"/>
                <wp:lineTo x="21494" y="21241"/>
                <wp:lineTo x="21494" y="0"/>
                <wp:lineTo x="0" y="0"/>
              </wp:wrapPolygon>
            </wp:wrapTight>
            <wp:docPr id="9687" name="Picture 9687" descr="phot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hoto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84450" cy="129794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ZA"/>
        </w:rPr>
        <w:drawing>
          <wp:anchor distT="0" distB="0" distL="114300" distR="114300" simplePos="0" relativeHeight="251709952" behindDoc="1" locked="0" layoutInCell="1" allowOverlap="1" wp14:anchorId="7BC6049E" wp14:editId="76AC1B01">
            <wp:simplePos x="0" y="0"/>
            <wp:positionH relativeFrom="column">
              <wp:posOffset>4400550</wp:posOffset>
            </wp:positionH>
            <wp:positionV relativeFrom="paragraph">
              <wp:posOffset>48895</wp:posOffset>
            </wp:positionV>
            <wp:extent cx="1365250" cy="1343660"/>
            <wp:effectExtent l="0" t="0" r="6350" b="8890"/>
            <wp:wrapTight wrapText="bothSides">
              <wp:wrapPolygon edited="0">
                <wp:start x="0" y="0"/>
                <wp:lineTo x="0" y="21437"/>
                <wp:lineTo x="21399" y="21437"/>
                <wp:lineTo x="21399" y="0"/>
                <wp:lineTo x="0" y="0"/>
              </wp:wrapPolygon>
            </wp:wrapTight>
            <wp:docPr id="9686" name="Picture 9686" descr="cli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lip 29"/>
                    <pic:cNvPicPr>
                      <a:picLocks noChangeAspect="1" noChangeArrowheads="1"/>
                    </pic:cNvPicPr>
                  </pic:nvPicPr>
                  <pic:blipFill>
                    <a:blip r:embed="rId111">
                      <a:extLst>
                        <a:ext uri="{28A0092B-C50C-407E-A947-70E740481C1C}">
                          <a14:useLocalDpi xmlns:a14="http://schemas.microsoft.com/office/drawing/2010/main" val="0"/>
                        </a:ext>
                      </a:extLst>
                    </a:blip>
                    <a:srcRect r="68010" b="57690"/>
                    <a:stretch>
                      <a:fillRect/>
                    </a:stretch>
                  </pic:blipFill>
                  <pic:spPr bwMode="auto">
                    <a:xfrm>
                      <a:off x="0" y="0"/>
                      <a:ext cx="1365250" cy="1343660"/>
                    </a:xfrm>
                    <a:prstGeom prst="rect">
                      <a:avLst/>
                    </a:prstGeom>
                    <a:noFill/>
                  </pic:spPr>
                </pic:pic>
              </a:graphicData>
            </a:graphic>
            <wp14:sizeRelH relativeFrom="page">
              <wp14:pctWidth>0</wp14:pctWidth>
            </wp14:sizeRelH>
            <wp14:sizeRelV relativeFrom="page">
              <wp14:pctHeight>0</wp14:pctHeight>
            </wp14:sizeRelV>
          </wp:anchor>
        </w:drawing>
      </w:r>
    </w:p>
    <w:p w14:paraId="50639A5B" w14:textId="77777777" w:rsidR="00DB0F3E" w:rsidRDefault="00DB0F3E" w:rsidP="00DB0F3E">
      <w:pPr>
        <w:pStyle w:val="LCNormal"/>
        <w:rPr>
          <w:lang w:val="en-GB"/>
        </w:rPr>
      </w:pPr>
    </w:p>
    <w:p w14:paraId="182562D6" w14:textId="77777777" w:rsidR="00DB0F3E" w:rsidRDefault="00DB0F3E" w:rsidP="00DB0F3E">
      <w:pPr>
        <w:pStyle w:val="LCNormal"/>
        <w:rPr>
          <w:lang w:val="en-GB"/>
        </w:rPr>
      </w:pPr>
    </w:p>
    <w:p w14:paraId="6D4D740C" w14:textId="77777777" w:rsidR="00DB0F3E" w:rsidRDefault="00DB0F3E" w:rsidP="00DB0F3E">
      <w:pPr>
        <w:pStyle w:val="LCNormal"/>
        <w:rPr>
          <w:lang w:val="en-GB"/>
        </w:rPr>
      </w:pPr>
    </w:p>
    <w:p w14:paraId="4F69D510" w14:textId="77777777" w:rsidR="00DB0F3E" w:rsidRDefault="00DB0F3E" w:rsidP="00DB0F3E">
      <w:pPr>
        <w:pStyle w:val="LCNormal"/>
        <w:rPr>
          <w:lang w:val="en-GB"/>
        </w:rPr>
      </w:pPr>
    </w:p>
    <w:p w14:paraId="2A1FA573" w14:textId="77777777" w:rsidR="00DB0F3E" w:rsidRDefault="00DB0F3E" w:rsidP="00DB0F3E">
      <w:pPr>
        <w:pStyle w:val="LCNormal"/>
        <w:rPr>
          <w:lang w:val="en-GB"/>
        </w:rPr>
      </w:pPr>
    </w:p>
    <w:p w14:paraId="1B1AF011" w14:textId="77777777" w:rsidR="00DB0F3E" w:rsidRDefault="00DB0F3E" w:rsidP="00DB0F3E">
      <w:pPr>
        <w:pStyle w:val="LCNormal"/>
        <w:rPr>
          <w:lang w:val="en-GB"/>
        </w:rPr>
      </w:pPr>
    </w:p>
    <w:p w14:paraId="737873FF" w14:textId="77777777" w:rsidR="00DB0F3E" w:rsidRDefault="00DB0F3E" w:rsidP="00DB0F3E">
      <w:pPr>
        <w:pStyle w:val="LCNormal"/>
        <w:rPr>
          <w:lang w:val="en-GB"/>
        </w:rPr>
      </w:pPr>
    </w:p>
    <w:p w14:paraId="6F06E3D6" w14:textId="77777777" w:rsidR="00DB0F3E" w:rsidRDefault="00DB0F3E" w:rsidP="00DB0F3E">
      <w:pPr>
        <w:pStyle w:val="LCNormal"/>
        <w:rPr>
          <w:lang w:val="en-GB"/>
        </w:rPr>
      </w:pPr>
    </w:p>
    <w:p w14:paraId="765F7FA7" w14:textId="77777777" w:rsidR="00DB0F3E" w:rsidRDefault="00DB0F3E" w:rsidP="00DB0F3E">
      <w:pPr>
        <w:pStyle w:val="LCNormal"/>
        <w:rPr>
          <w:lang w:val="en-GB"/>
        </w:rPr>
      </w:pPr>
    </w:p>
    <w:p w14:paraId="48B10DB2" w14:textId="77777777" w:rsidR="00DB0F3E" w:rsidRDefault="00DB0F3E" w:rsidP="00DB0F3E">
      <w:pPr>
        <w:pStyle w:val="LCNormal"/>
        <w:rPr>
          <w:lang w:val="en-GB"/>
        </w:rPr>
      </w:pPr>
    </w:p>
    <w:p w14:paraId="4B675262" w14:textId="77777777" w:rsidR="00DB0F3E" w:rsidRDefault="00DB0F3E" w:rsidP="00DB0F3E">
      <w:pPr>
        <w:pStyle w:val="LCNormal"/>
        <w:rPr>
          <w:lang w:val="en-GB"/>
        </w:rPr>
      </w:pPr>
    </w:p>
    <w:p w14:paraId="55D068F2" w14:textId="77777777" w:rsidR="00DB0F3E" w:rsidRDefault="00DB0F3E" w:rsidP="00DB0F3E">
      <w:pPr>
        <w:pStyle w:val="LCNormal"/>
        <w:rPr>
          <w:lang w:val="en-GB"/>
        </w:rPr>
      </w:pPr>
    </w:p>
    <w:p w14:paraId="3756E29B" w14:textId="77777777" w:rsidR="00DB0F3E" w:rsidRDefault="00DB0F3E" w:rsidP="00DB0F3E">
      <w:pPr>
        <w:pStyle w:val="LCNormal"/>
        <w:rPr>
          <w:lang w:val="en-GB"/>
        </w:rPr>
      </w:pPr>
    </w:p>
    <w:p w14:paraId="1B403438" w14:textId="77777777" w:rsidR="00DB0F3E" w:rsidRDefault="00DB0F3E" w:rsidP="00DB0F3E">
      <w:pPr>
        <w:pStyle w:val="LCNormal"/>
        <w:rPr>
          <w:lang w:val="en-GB"/>
        </w:rPr>
      </w:pPr>
    </w:p>
    <w:p w14:paraId="09200F01" w14:textId="77777777" w:rsidR="00DB0F3E" w:rsidRDefault="00DB0F3E" w:rsidP="00DB0F3E">
      <w:pPr>
        <w:pStyle w:val="LCNormal"/>
        <w:rPr>
          <w:lang w:val="en-GB"/>
        </w:rPr>
      </w:pPr>
    </w:p>
    <w:p w14:paraId="2DEC57DB" w14:textId="77777777" w:rsidR="00DB0F3E" w:rsidRDefault="00DB0F3E" w:rsidP="00DB0F3E">
      <w:pPr>
        <w:pStyle w:val="LCNormal"/>
        <w:rPr>
          <w:lang w:val="en-GB"/>
        </w:rPr>
      </w:pPr>
    </w:p>
    <w:p w14:paraId="5EF332C4" w14:textId="77777777" w:rsidR="00DB0F3E" w:rsidRDefault="00DB0F3E" w:rsidP="00DB0F3E">
      <w:pPr>
        <w:pStyle w:val="LCNormal"/>
        <w:rPr>
          <w:lang w:val="en-GB"/>
        </w:rPr>
      </w:pPr>
    </w:p>
    <w:p w14:paraId="32EF6A9C" w14:textId="77777777" w:rsidR="00DB0F3E" w:rsidRDefault="00DB0F3E" w:rsidP="00DB0F3E">
      <w:pPr>
        <w:pStyle w:val="LCNormal"/>
        <w:rPr>
          <w:rFonts w:cs="Arial"/>
          <w:lang w:val="en-GB"/>
        </w:rPr>
      </w:pPr>
      <w:r>
        <w:rPr>
          <w:rFonts w:cs="Arial"/>
          <w:lang w:val="en-GB"/>
        </w:rPr>
        <w:t>In a group, discuss the following scene and answer the questions:</w:t>
      </w:r>
    </w:p>
    <w:p w14:paraId="25D9C19C" w14:textId="77777777" w:rsidR="00DB0F3E" w:rsidRDefault="00DB0F3E" w:rsidP="00BA7A58">
      <w:pPr>
        <w:pStyle w:val="L"/>
        <w:numPr>
          <w:ilvl w:val="0"/>
          <w:numId w:val="61"/>
        </w:numPr>
        <w:spacing w:before="60" w:after="60"/>
      </w:pPr>
      <w:r>
        <w:t xml:space="preserve">What do you think is happening in the scene below?  </w:t>
      </w:r>
    </w:p>
    <w:p w14:paraId="2DE53678" w14:textId="77777777" w:rsidR="00DB0F3E" w:rsidRDefault="00DB0F3E" w:rsidP="00BA7A58">
      <w:pPr>
        <w:pStyle w:val="L"/>
        <w:numPr>
          <w:ilvl w:val="0"/>
          <w:numId w:val="61"/>
        </w:numPr>
        <w:spacing w:before="60" w:after="60"/>
      </w:pPr>
      <w:r>
        <w:t xml:space="preserve">Why do you think so? </w:t>
      </w:r>
    </w:p>
    <w:p w14:paraId="4D67674B" w14:textId="77777777" w:rsidR="00DB0F3E" w:rsidRDefault="00DB0F3E" w:rsidP="00DB0F3E">
      <w:pPr>
        <w:pStyle w:val="LCNormal"/>
        <w:rPr>
          <w:lang w:val="en-GB"/>
        </w:rPr>
      </w:pPr>
      <w:r>
        <w:rPr>
          <w:noProof/>
          <w:lang w:eastAsia="en-ZA"/>
        </w:rPr>
        <mc:AlternateContent>
          <mc:Choice Requires="wps">
            <w:drawing>
              <wp:anchor distT="0" distB="0" distL="114300" distR="114300" simplePos="0" relativeHeight="251716096" behindDoc="0" locked="0" layoutInCell="1" allowOverlap="1" wp14:anchorId="4394EE13" wp14:editId="437E1A5B">
                <wp:simplePos x="0" y="0"/>
                <wp:positionH relativeFrom="column">
                  <wp:posOffset>-247650</wp:posOffset>
                </wp:positionH>
                <wp:positionV relativeFrom="paragraph">
                  <wp:posOffset>233045</wp:posOffset>
                </wp:positionV>
                <wp:extent cx="6375400" cy="3579495"/>
                <wp:effectExtent l="0" t="0" r="25400" b="20955"/>
                <wp:wrapNone/>
                <wp:docPr id="9685" name="Rounded Rectangle 96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75400" cy="3579495"/>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16B8DA7" id="Rounded Rectangle 9685" o:spid="_x0000_s1026" style="position:absolute;margin-left:-19.5pt;margin-top:18.35pt;width:502pt;height:281.8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" filled="f"/>
            </w:pict>
          </mc:Fallback>
        </mc:AlternateContent>
      </w:r>
    </w:p>
    <w:p w14:paraId="12F28FF3" w14:textId="77777777" w:rsidR="00DB0F3E" w:rsidRDefault="00DB0F3E" w:rsidP="00DB0F3E">
      <w:pPr>
        <w:pStyle w:val="LCNormal"/>
        <w:rPr>
          <w:lang w:val="en-GB"/>
        </w:rPr>
      </w:pPr>
    </w:p>
    <w:p w14:paraId="7E891FBC" w14:textId="77777777" w:rsidR="00DB0F3E" w:rsidRDefault="00DB0F3E" w:rsidP="00DB0F3E">
      <w:pPr>
        <w:pStyle w:val="LCNormal"/>
        <w:rPr>
          <w:lang w:val="en-GB"/>
        </w:rPr>
      </w:pPr>
    </w:p>
    <w:p w14:paraId="6D9373EB" w14:textId="77777777" w:rsidR="00DB0F3E" w:rsidRDefault="00DB0F3E" w:rsidP="00DB0F3E">
      <w:pPr>
        <w:pStyle w:val="LCNormal"/>
        <w:rPr>
          <w:lang w:val="en-GB"/>
        </w:rPr>
      </w:pPr>
    </w:p>
    <w:p w14:paraId="4CD2EBB1" w14:textId="77777777" w:rsidR="00DB0F3E" w:rsidRDefault="00DB0F3E" w:rsidP="00DB0F3E">
      <w:pPr>
        <w:pStyle w:val="LCNormal"/>
        <w:rPr>
          <w:lang w:val="en-GB"/>
        </w:rPr>
      </w:pPr>
      <w:r>
        <w:rPr>
          <w:noProof/>
          <w:lang w:eastAsia="en-ZA"/>
        </w:rPr>
        <w:drawing>
          <wp:anchor distT="0" distB="0" distL="114300" distR="114300" simplePos="0" relativeHeight="251714048" behindDoc="0" locked="0" layoutInCell="1" allowOverlap="1" wp14:anchorId="57C5EB86" wp14:editId="5EE9650B">
            <wp:simplePos x="0" y="0"/>
            <wp:positionH relativeFrom="column">
              <wp:posOffset>638175</wp:posOffset>
            </wp:positionH>
            <wp:positionV relativeFrom="paragraph">
              <wp:posOffset>149225</wp:posOffset>
            </wp:positionV>
            <wp:extent cx="1485900" cy="1776730"/>
            <wp:effectExtent l="0" t="0" r="0" b="0"/>
            <wp:wrapSquare wrapText="bothSides"/>
            <wp:docPr id="9684" name="Picture 9684" descr="cli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lip 3"/>
                    <pic:cNvPicPr>
                      <a:picLocks noChangeAspect="1" noChangeArrowheads="1"/>
                    </pic:cNvPicPr>
                  </pic:nvPicPr>
                  <pic:blipFill>
                    <a:blip r:embed="rId114">
                      <a:extLst>
                        <a:ext uri="{28A0092B-C50C-407E-A947-70E740481C1C}">
                          <a14:useLocalDpi xmlns:a14="http://schemas.microsoft.com/office/drawing/2010/main" val="0"/>
                        </a:ext>
                      </a:extLst>
                    </a:blip>
                    <a:srcRect r="72275" b="55446"/>
                    <a:stretch>
                      <a:fillRect/>
                    </a:stretch>
                  </pic:blipFill>
                  <pic:spPr bwMode="auto">
                    <a:xfrm>
                      <a:off x="0" y="0"/>
                      <a:ext cx="1485900" cy="1776730"/>
                    </a:xfrm>
                    <a:prstGeom prst="rect">
                      <a:avLst/>
                    </a:prstGeom>
                    <a:noFill/>
                  </pic:spPr>
                </pic:pic>
              </a:graphicData>
            </a:graphic>
            <wp14:sizeRelH relativeFrom="page">
              <wp14:pctWidth>0</wp14:pctWidth>
            </wp14:sizeRelH>
            <wp14:sizeRelV relativeFrom="page">
              <wp14:pctHeight>0</wp14:pctHeight>
            </wp14:sizeRelV>
          </wp:anchor>
        </w:drawing>
      </w:r>
    </w:p>
    <w:p w14:paraId="52A8BFBD" w14:textId="77777777" w:rsidR="00DB0F3E" w:rsidRDefault="00DB0F3E" w:rsidP="00DB0F3E">
      <w:pPr>
        <w:pStyle w:val="LCNormal"/>
        <w:rPr>
          <w:lang w:val="en-GB"/>
        </w:rPr>
      </w:pPr>
      <w:r>
        <w:rPr>
          <w:noProof/>
          <w:lang w:eastAsia="en-ZA"/>
        </w:rPr>
        <w:drawing>
          <wp:anchor distT="0" distB="0" distL="114300" distR="114300" simplePos="0" relativeHeight="251715072" behindDoc="0" locked="0" layoutInCell="1" allowOverlap="1" wp14:anchorId="3AD65061" wp14:editId="4AD67CF8">
            <wp:simplePos x="0" y="0"/>
            <wp:positionH relativeFrom="column">
              <wp:posOffset>3000375</wp:posOffset>
            </wp:positionH>
            <wp:positionV relativeFrom="paragraph">
              <wp:posOffset>8255</wp:posOffset>
            </wp:positionV>
            <wp:extent cx="2395220" cy="1712595"/>
            <wp:effectExtent l="0" t="0" r="5080" b="1905"/>
            <wp:wrapSquare wrapText="bothSides"/>
            <wp:docPr id="9683" name="Picture 9683" descr="cli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lip 15"/>
                    <pic:cNvPicPr>
                      <a:picLocks noChangeAspect="1" noChangeArrowheads="1"/>
                    </pic:cNvPicPr>
                  </pic:nvPicPr>
                  <pic:blipFill>
                    <a:blip r:embed="rId115">
                      <a:extLst>
                        <a:ext uri="{28A0092B-C50C-407E-A947-70E740481C1C}">
                          <a14:useLocalDpi xmlns:a14="http://schemas.microsoft.com/office/drawing/2010/main" val="0"/>
                        </a:ext>
                      </a:extLst>
                    </a:blip>
                    <a:srcRect r="55309" b="57054"/>
                    <a:stretch>
                      <a:fillRect/>
                    </a:stretch>
                  </pic:blipFill>
                  <pic:spPr bwMode="auto">
                    <a:xfrm>
                      <a:off x="0" y="0"/>
                      <a:ext cx="2395220" cy="1712595"/>
                    </a:xfrm>
                    <a:prstGeom prst="rect">
                      <a:avLst/>
                    </a:prstGeom>
                    <a:noFill/>
                  </pic:spPr>
                </pic:pic>
              </a:graphicData>
            </a:graphic>
            <wp14:sizeRelH relativeFrom="page">
              <wp14:pctWidth>0</wp14:pctWidth>
            </wp14:sizeRelH>
            <wp14:sizeRelV relativeFrom="page">
              <wp14:pctHeight>0</wp14:pctHeight>
            </wp14:sizeRelV>
          </wp:anchor>
        </w:drawing>
      </w:r>
    </w:p>
    <w:p w14:paraId="2ED098B7" w14:textId="77777777" w:rsidR="00DB0F3E" w:rsidRDefault="00DB0F3E" w:rsidP="00DB0F3E">
      <w:pPr>
        <w:pStyle w:val="LCNormal"/>
        <w:rPr>
          <w:lang w:val="en-GB"/>
        </w:rPr>
      </w:pPr>
    </w:p>
    <w:p w14:paraId="137F8345" w14:textId="77777777" w:rsidR="00DB0F3E" w:rsidRDefault="00DB0F3E" w:rsidP="00DB0F3E">
      <w:pPr>
        <w:pStyle w:val="LCNormal"/>
        <w:rPr>
          <w:lang w:val="en-GB"/>
        </w:rPr>
      </w:pPr>
    </w:p>
    <w:p w14:paraId="1DDB98EE" w14:textId="77777777" w:rsidR="00DB0F3E" w:rsidRDefault="00DB0F3E" w:rsidP="00DB0F3E">
      <w:pPr>
        <w:pStyle w:val="LCNormal"/>
        <w:rPr>
          <w:lang w:val="en-GB"/>
        </w:rPr>
      </w:pPr>
    </w:p>
    <w:p w14:paraId="0C86920B" w14:textId="77777777" w:rsidR="00DB0F3E" w:rsidRDefault="00DB0F3E" w:rsidP="00DB0F3E">
      <w:pPr>
        <w:pStyle w:val="LCNormal"/>
        <w:rPr>
          <w:lang w:val="en-GB"/>
        </w:rPr>
      </w:pPr>
    </w:p>
    <w:p w14:paraId="219D7096" w14:textId="77777777" w:rsidR="00DB0F3E" w:rsidRDefault="00DB0F3E" w:rsidP="00DB0F3E">
      <w:pPr>
        <w:pStyle w:val="LCNormal"/>
        <w:rPr>
          <w:lang w:val="en-GB"/>
        </w:rPr>
      </w:pPr>
    </w:p>
    <w:p w14:paraId="2FF4F400" w14:textId="77777777" w:rsidR="00DB0F3E" w:rsidRDefault="00DB0F3E" w:rsidP="00DB0F3E">
      <w:pPr>
        <w:pStyle w:val="LCNormal"/>
        <w:rPr>
          <w:lang w:val="en-GB"/>
        </w:rPr>
      </w:pPr>
    </w:p>
    <w:p w14:paraId="63415EBE" w14:textId="77777777" w:rsidR="00DB0F3E" w:rsidRDefault="00DB0F3E" w:rsidP="00DB0F3E">
      <w:pPr>
        <w:pStyle w:val="LCNormal"/>
        <w:rPr>
          <w:lang w:val="en-GB"/>
        </w:rPr>
      </w:pPr>
    </w:p>
    <w:p w14:paraId="5DDC8872" w14:textId="77777777" w:rsidR="00DB0F3E" w:rsidRDefault="00DB0F3E" w:rsidP="00DB0F3E">
      <w:pPr>
        <w:pStyle w:val="LCNormal"/>
        <w:rPr>
          <w:lang w:val="en-GB"/>
        </w:rPr>
      </w:pPr>
    </w:p>
    <w:p w14:paraId="706B6D0E" w14:textId="77777777" w:rsidR="00DB0F3E" w:rsidRDefault="00DB0F3E" w:rsidP="00DB0F3E">
      <w:pPr>
        <w:pStyle w:val="LCNormal"/>
        <w:rPr>
          <w:lang w:val="en-GB"/>
        </w:rPr>
      </w:pPr>
    </w:p>
    <w:p w14:paraId="6443A4A6" w14:textId="77777777" w:rsidR="00DB0F3E" w:rsidRDefault="00DB0F3E" w:rsidP="00DB0F3E">
      <w:pPr>
        <w:pStyle w:val="LCNormal"/>
        <w:rPr>
          <w:lang w:val="en-GB"/>
        </w:rPr>
      </w:pPr>
    </w:p>
    <w:p w14:paraId="12106A2C" w14:textId="77777777" w:rsidR="00DB0F3E" w:rsidRDefault="00DB0F3E" w:rsidP="00DB0F3E">
      <w:pPr>
        <w:pStyle w:val="LCNormal"/>
        <w:rPr>
          <w:noProof/>
          <w:lang w:val="en-GB"/>
        </w:rPr>
      </w:pPr>
    </w:p>
    <w:p w14:paraId="1AC5C2BF" w14:textId="77777777" w:rsidR="00DB0F3E" w:rsidRDefault="00DB0F3E" w:rsidP="00DB0F3E">
      <w:pPr>
        <w:pStyle w:val="LCNormal"/>
        <w:rPr>
          <w:noProof/>
          <w:lang w:val="en-GB"/>
        </w:rPr>
      </w:pPr>
    </w:p>
    <w:p w14:paraId="2FCCEC09" w14:textId="77777777" w:rsidR="00DB0F3E" w:rsidRDefault="00DB0F3E" w:rsidP="00DB0F3E">
      <w:pPr>
        <w:pStyle w:val="LCNormal"/>
        <w:rPr>
          <w:noProof/>
          <w:lang w:val="en-GB"/>
        </w:rPr>
      </w:pPr>
    </w:p>
    <w:p w14:paraId="6387D628" w14:textId="77777777" w:rsidR="00DB0F3E" w:rsidRDefault="00DB0F3E" w:rsidP="00DB0F3E">
      <w:pPr>
        <w:pStyle w:val="LCNormal"/>
        <w:rPr>
          <w:b/>
          <w:noProof/>
          <w:lang w:val="en-US"/>
        </w:rPr>
      </w:pPr>
      <w:r>
        <w:rPr>
          <w:b/>
          <w:noProof/>
          <w:lang w:val="en-US"/>
        </w:rPr>
        <w:t>Look at the advertisements on the following pages and answer the following questions about them:</w:t>
      </w:r>
    </w:p>
    <w:p w14:paraId="6D2FA1E8" w14:textId="77777777" w:rsidR="00DB0F3E" w:rsidRDefault="00DB0F3E" w:rsidP="00BA7A58">
      <w:pPr>
        <w:pStyle w:val="L"/>
        <w:numPr>
          <w:ilvl w:val="0"/>
          <w:numId w:val="61"/>
        </w:numPr>
        <w:spacing w:before="60" w:after="60"/>
      </w:pPr>
      <w:r>
        <w:t xml:space="preserve">What is being advertised? </w:t>
      </w:r>
    </w:p>
    <w:p w14:paraId="57633844" w14:textId="77777777" w:rsidR="00DB0F3E" w:rsidRDefault="00DB0F3E" w:rsidP="00BA7A58">
      <w:pPr>
        <w:pStyle w:val="L"/>
        <w:numPr>
          <w:ilvl w:val="0"/>
          <w:numId w:val="61"/>
        </w:numPr>
        <w:spacing w:before="60" w:after="60"/>
      </w:pPr>
      <w:r>
        <w:t>What was the first thing you noticed?</w:t>
      </w:r>
    </w:p>
    <w:p w14:paraId="147273A1" w14:textId="77777777" w:rsidR="00DB0F3E" w:rsidRDefault="00DB0F3E" w:rsidP="00BA7A58">
      <w:pPr>
        <w:pStyle w:val="L"/>
        <w:numPr>
          <w:ilvl w:val="0"/>
          <w:numId w:val="61"/>
        </w:numPr>
        <w:spacing w:before="60" w:after="60"/>
      </w:pPr>
      <w:r>
        <w:t>How did they make use of font types and sizes to make key points stand out?</w:t>
      </w:r>
    </w:p>
    <w:p w14:paraId="05CAA2AF" w14:textId="77777777" w:rsidR="00DB0F3E" w:rsidRDefault="00DB0F3E" w:rsidP="00BA7A58">
      <w:pPr>
        <w:pStyle w:val="L"/>
        <w:numPr>
          <w:ilvl w:val="0"/>
          <w:numId w:val="61"/>
        </w:numPr>
        <w:spacing w:before="60" w:after="60"/>
      </w:pPr>
      <w:r>
        <w:t>Is the layout of the page done in a way that is interesting and gets your attention?</w:t>
      </w:r>
    </w:p>
    <w:p w14:paraId="49CFDA15" w14:textId="77777777" w:rsidR="00DB0F3E" w:rsidRDefault="00DB0F3E" w:rsidP="00BA7A58">
      <w:pPr>
        <w:pStyle w:val="L"/>
        <w:numPr>
          <w:ilvl w:val="0"/>
          <w:numId w:val="61"/>
        </w:numPr>
        <w:spacing w:before="60" w:after="60"/>
      </w:pPr>
      <w:r>
        <w:t>Was it easy to understand the message?</w:t>
      </w:r>
    </w:p>
    <w:p w14:paraId="45EE2E8C" w14:textId="77777777" w:rsidR="00DB0F3E" w:rsidRDefault="00DB0F3E" w:rsidP="00DB0F3E">
      <w:pPr>
        <w:pStyle w:val="LCNormal"/>
        <w:rPr>
          <w:noProof/>
          <w:lang w:val="en-US"/>
        </w:rPr>
      </w:pPr>
      <w:r>
        <w:rPr>
          <w:noProof/>
          <w:lang w:val="en-US"/>
        </w:rPr>
        <w:br w:type="page"/>
      </w:r>
    </w:p>
    <w:p w14:paraId="5D7C7F4F" w14:textId="77777777" w:rsidR="00DB0F3E" w:rsidRDefault="00DB0F3E" w:rsidP="00DB0F3E">
      <w:pPr>
        <w:pStyle w:val="LCNormal"/>
        <w:rPr>
          <w:noProof/>
          <w:lang w:val="en-US"/>
        </w:rPr>
      </w:pPr>
      <w:r>
        <w:rPr>
          <w:noProof/>
          <w:lang w:eastAsia="en-ZA"/>
        </w:rPr>
        <w:drawing>
          <wp:anchor distT="0" distB="0" distL="114300" distR="114300" simplePos="0" relativeHeight="251720192" behindDoc="0" locked="0" layoutInCell="1" allowOverlap="1" wp14:anchorId="218506DE" wp14:editId="07654526">
            <wp:simplePos x="0" y="0"/>
            <wp:positionH relativeFrom="column">
              <wp:posOffset>1543685</wp:posOffset>
            </wp:positionH>
            <wp:positionV relativeFrom="paragraph">
              <wp:posOffset>-169545</wp:posOffset>
            </wp:positionV>
            <wp:extent cx="3044190" cy="4229100"/>
            <wp:effectExtent l="0" t="0" r="3810" b="0"/>
            <wp:wrapNone/>
            <wp:docPr id="9682" name="Picture 9682" descr="New 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ew 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44190" cy="4229100"/>
                    </a:xfrm>
                    <a:prstGeom prst="rect">
                      <a:avLst/>
                    </a:prstGeom>
                    <a:noFill/>
                  </pic:spPr>
                </pic:pic>
              </a:graphicData>
            </a:graphic>
            <wp14:sizeRelH relativeFrom="page">
              <wp14:pctWidth>0</wp14:pctWidth>
            </wp14:sizeRelH>
            <wp14:sizeRelV relativeFrom="page">
              <wp14:pctHeight>0</wp14:pctHeight>
            </wp14:sizeRelV>
          </wp:anchor>
        </w:drawing>
      </w:r>
    </w:p>
    <w:p w14:paraId="0C2CDA5C" w14:textId="77777777" w:rsidR="00DB0F3E" w:rsidRDefault="00DB0F3E" w:rsidP="00DB0F3E">
      <w:pPr>
        <w:pStyle w:val="LCNormal"/>
        <w:rPr>
          <w:noProof/>
          <w:lang w:val="en-US"/>
        </w:rPr>
      </w:pPr>
    </w:p>
    <w:p w14:paraId="2FC1BB0A" w14:textId="77777777" w:rsidR="00DB0F3E" w:rsidRDefault="00DB0F3E" w:rsidP="00DB0F3E">
      <w:pPr>
        <w:pStyle w:val="LCNormal"/>
        <w:rPr>
          <w:noProof/>
          <w:lang w:val="en-US"/>
        </w:rPr>
      </w:pPr>
    </w:p>
    <w:p w14:paraId="36312A47" w14:textId="77777777" w:rsidR="00DB0F3E" w:rsidRDefault="00DB0F3E" w:rsidP="00DB0F3E">
      <w:pPr>
        <w:pStyle w:val="LCNormal"/>
        <w:rPr>
          <w:noProof/>
          <w:lang w:val="en-US"/>
        </w:rPr>
      </w:pPr>
    </w:p>
    <w:p w14:paraId="172FAFC0" w14:textId="77777777" w:rsidR="00DB0F3E" w:rsidRDefault="00DB0F3E" w:rsidP="00DB0F3E">
      <w:pPr>
        <w:pStyle w:val="LCNormal"/>
        <w:rPr>
          <w:noProof/>
          <w:lang w:val="en-US"/>
        </w:rPr>
      </w:pPr>
    </w:p>
    <w:p w14:paraId="1B7616F1" w14:textId="77777777" w:rsidR="00DB0F3E" w:rsidRDefault="00DB0F3E" w:rsidP="00DB0F3E">
      <w:pPr>
        <w:pStyle w:val="LCNormal"/>
        <w:rPr>
          <w:noProof/>
          <w:lang w:val="en-US"/>
        </w:rPr>
      </w:pPr>
    </w:p>
    <w:p w14:paraId="1C5AEC40" w14:textId="77777777" w:rsidR="00DB0F3E" w:rsidRDefault="00DB0F3E" w:rsidP="00DB0F3E">
      <w:pPr>
        <w:pStyle w:val="LCNormal"/>
        <w:rPr>
          <w:noProof/>
          <w:lang w:val="en-US"/>
        </w:rPr>
      </w:pPr>
    </w:p>
    <w:p w14:paraId="67261EC7" w14:textId="77777777" w:rsidR="00DB0F3E" w:rsidRDefault="00DB0F3E" w:rsidP="00DB0F3E">
      <w:pPr>
        <w:pStyle w:val="LCNormal"/>
        <w:rPr>
          <w:noProof/>
          <w:lang w:val="en-US"/>
        </w:rPr>
      </w:pPr>
    </w:p>
    <w:p w14:paraId="3C7795BB" w14:textId="77777777" w:rsidR="00DB0F3E" w:rsidRDefault="00DB0F3E" w:rsidP="00DB0F3E">
      <w:pPr>
        <w:pStyle w:val="LCNormal"/>
        <w:rPr>
          <w:noProof/>
          <w:lang w:val="en-US"/>
        </w:rPr>
      </w:pPr>
    </w:p>
    <w:p w14:paraId="52B7EDD1" w14:textId="77777777" w:rsidR="00DB0F3E" w:rsidRDefault="00DB0F3E" w:rsidP="00DB0F3E">
      <w:pPr>
        <w:pStyle w:val="LCNormal"/>
        <w:rPr>
          <w:noProof/>
          <w:lang w:val="en-US"/>
        </w:rPr>
      </w:pPr>
    </w:p>
    <w:p w14:paraId="752B3E51" w14:textId="77777777" w:rsidR="00DB0F3E" w:rsidRDefault="00DB0F3E" w:rsidP="00DB0F3E">
      <w:pPr>
        <w:pStyle w:val="LCNormal"/>
        <w:rPr>
          <w:noProof/>
          <w:lang w:val="en-US"/>
        </w:rPr>
      </w:pPr>
    </w:p>
    <w:p w14:paraId="1702B000" w14:textId="77777777" w:rsidR="00DB0F3E" w:rsidRDefault="00DB0F3E" w:rsidP="00DB0F3E">
      <w:pPr>
        <w:pStyle w:val="LCNormal"/>
        <w:rPr>
          <w:noProof/>
          <w:lang w:val="en-US"/>
        </w:rPr>
      </w:pPr>
    </w:p>
    <w:p w14:paraId="5D26AC2A" w14:textId="77777777" w:rsidR="00DB0F3E" w:rsidRDefault="00DB0F3E" w:rsidP="00DB0F3E">
      <w:pPr>
        <w:pStyle w:val="LCNormal"/>
        <w:rPr>
          <w:noProof/>
          <w:lang w:val="en-US"/>
        </w:rPr>
      </w:pPr>
    </w:p>
    <w:p w14:paraId="2FA7C1FE" w14:textId="77777777" w:rsidR="00DB0F3E" w:rsidRDefault="00DB0F3E" w:rsidP="00DB0F3E">
      <w:pPr>
        <w:pStyle w:val="LCNormal"/>
        <w:rPr>
          <w:noProof/>
          <w:lang w:val="en-US"/>
        </w:rPr>
      </w:pPr>
    </w:p>
    <w:p w14:paraId="51C9F4FB" w14:textId="77777777" w:rsidR="00DB0F3E" w:rsidRDefault="00DB0F3E" w:rsidP="00DB0F3E">
      <w:pPr>
        <w:pStyle w:val="LCNormal"/>
        <w:rPr>
          <w:noProof/>
          <w:lang w:val="en-US"/>
        </w:rPr>
      </w:pPr>
    </w:p>
    <w:p w14:paraId="4BC81481" w14:textId="77777777" w:rsidR="00DB0F3E" w:rsidRDefault="00DB0F3E" w:rsidP="00DB0F3E">
      <w:pPr>
        <w:pStyle w:val="LCNormal"/>
        <w:rPr>
          <w:noProof/>
          <w:lang w:val="en-US"/>
        </w:rPr>
      </w:pPr>
    </w:p>
    <w:p w14:paraId="55C7721A" w14:textId="77777777" w:rsidR="00DB0F3E" w:rsidRDefault="00DB0F3E" w:rsidP="00DB0F3E">
      <w:pPr>
        <w:pStyle w:val="LCNormal"/>
        <w:rPr>
          <w:noProof/>
          <w:lang w:val="en-US"/>
        </w:rPr>
      </w:pPr>
    </w:p>
    <w:p w14:paraId="5F713618" w14:textId="77777777" w:rsidR="00DB0F3E" w:rsidRDefault="00DB0F3E" w:rsidP="00DB0F3E">
      <w:pPr>
        <w:pStyle w:val="LCNormal"/>
        <w:rPr>
          <w:noProof/>
          <w:lang w:val="en-US"/>
        </w:rPr>
      </w:pPr>
    </w:p>
    <w:p w14:paraId="15353114" w14:textId="77777777" w:rsidR="00DB0F3E" w:rsidRDefault="00DB0F3E" w:rsidP="00DB0F3E">
      <w:pPr>
        <w:pStyle w:val="LCNormal"/>
        <w:rPr>
          <w:noProof/>
          <w:lang w:val="en-US"/>
        </w:rPr>
      </w:pPr>
    </w:p>
    <w:p w14:paraId="34A8977F" w14:textId="77777777" w:rsidR="00DB0F3E" w:rsidRDefault="00DB0F3E" w:rsidP="00DB0F3E">
      <w:pPr>
        <w:pStyle w:val="LCNormal"/>
        <w:rPr>
          <w:noProof/>
          <w:lang w:val="en-US"/>
        </w:rPr>
      </w:pPr>
    </w:p>
    <w:p w14:paraId="42C8A4B3" w14:textId="77777777" w:rsidR="00DB0F3E" w:rsidRDefault="00DB0F3E" w:rsidP="00DB0F3E">
      <w:pPr>
        <w:pStyle w:val="LCNormal"/>
        <w:rPr>
          <w:noProof/>
          <w:lang w:val="en-US"/>
        </w:rPr>
      </w:pPr>
    </w:p>
    <w:p w14:paraId="26633E65" w14:textId="77777777" w:rsidR="00DB0F3E" w:rsidRDefault="00DB0F3E" w:rsidP="00DB0F3E">
      <w:pPr>
        <w:pStyle w:val="LCNormal"/>
        <w:rPr>
          <w:noProof/>
          <w:lang w:val="en-US"/>
        </w:rPr>
      </w:pPr>
    </w:p>
    <w:p w14:paraId="485D7A96" w14:textId="77777777" w:rsidR="00DB0F3E" w:rsidRDefault="00DB0F3E" w:rsidP="00DB0F3E">
      <w:pPr>
        <w:pStyle w:val="LCNormal"/>
        <w:rPr>
          <w:noProof/>
          <w:lang w:val="en-US"/>
        </w:rPr>
      </w:pPr>
    </w:p>
    <w:p w14:paraId="4534BAC9" w14:textId="77777777" w:rsidR="00DB0F3E" w:rsidRDefault="00DB0F3E" w:rsidP="00DB0F3E">
      <w:pPr>
        <w:pStyle w:val="LCNormal"/>
        <w:rPr>
          <w:noProof/>
          <w:lang w:val="en-US"/>
        </w:rPr>
      </w:pPr>
    </w:p>
    <w:p w14:paraId="12EE993F" w14:textId="77777777" w:rsidR="00DB0F3E" w:rsidRDefault="00DB0F3E" w:rsidP="00DB0F3E">
      <w:pPr>
        <w:pStyle w:val="LCNormal"/>
        <w:rPr>
          <w:noProof/>
          <w:lang w:val="en-US"/>
        </w:rPr>
      </w:pPr>
    </w:p>
    <w:p w14:paraId="6679D2C3" w14:textId="77777777" w:rsidR="00DB0F3E" w:rsidRDefault="00DB0F3E" w:rsidP="00DB0F3E">
      <w:pPr>
        <w:pStyle w:val="LCNormal"/>
        <w:rPr>
          <w:noProof/>
          <w:lang w:val="en-US"/>
        </w:rPr>
      </w:pPr>
    </w:p>
    <w:p w14:paraId="6A976A9D" w14:textId="77777777" w:rsidR="00DB0F3E" w:rsidRDefault="00DB0F3E" w:rsidP="00DB0F3E">
      <w:pPr>
        <w:pStyle w:val="LCNormal"/>
        <w:rPr>
          <w:noProof/>
          <w:lang w:val="en-US"/>
        </w:rPr>
      </w:pPr>
    </w:p>
    <w:p w14:paraId="4DE1F8D4" w14:textId="77777777" w:rsidR="00DB0F3E" w:rsidRDefault="00DB0F3E" w:rsidP="00DB0F3E">
      <w:pPr>
        <w:pStyle w:val="LCNormal"/>
        <w:rPr>
          <w:noProof/>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DB0F3E" w14:paraId="1C6640B7" w14:textId="77777777" w:rsidTr="00DB0F3E">
        <w:tc>
          <w:tcPr>
            <w:tcW w:w="10188" w:type="dxa"/>
            <w:tcBorders>
              <w:top w:val="single" w:sz="4" w:space="0" w:color="auto"/>
              <w:left w:val="single" w:sz="4" w:space="0" w:color="auto"/>
              <w:bottom w:val="single" w:sz="4" w:space="0" w:color="auto"/>
              <w:right w:val="single" w:sz="4" w:space="0" w:color="auto"/>
            </w:tcBorders>
          </w:tcPr>
          <w:p w14:paraId="7113B727" w14:textId="77777777" w:rsidR="00DB0F3E" w:rsidRDefault="00DB0F3E">
            <w:pPr>
              <w:pStyle w:val="Notes"/>
              <w:rPr>
                <w:noProof/>
                <w:lang w:val="en-US"/>
              </w:rPr>
            </w:pPr>
          </w:p>
        </w:tc>
      </w:tr>
      <w:tr w:rsidR="00DB0F3E" w14:paraId="7A22E66D" w14:textId="77777777" w:rsidTr="00DB0F3E">
        <w:tc>
          <w:tcPr>
            <w:tcW w:w="10188" w:type="dxa"/>
            <w:tcBorders>
              <w:top w:val="single" w:sz="4" w:space="0" w:color="auto"/>
              <w:left w:val="single" w:sz="4" w:space="0" w:color="auto"/>
              <w:bottom w:val="single" w:sz="4" w:space="0" w:color="auto"/>
              <w:right w:val="single" w:sz="4" w:space="0" w:color="auto"/>
            </w:tcBorders>
          </w:tcPr>
          <w:p w14:paraId="19CD758A" w14:textId="77777777" w:rsidR="00DB0F3E" w:rsidRDefault="00DB0F3E">
            <w:pPr>
              <w:pStyle w:val="Notes"/>
              <w:rPr>
                <w:noProof/>
                <w:lang w:val="en-US"/>
              </w:rPr>
            </w:pPr>
          </w:p>
        </w:tc>
      </w:tr>
      <w:tr w:rsidR="00DB0F3E" w14:paraId="12F0BDDC" w14:textId="77777777" w:rsidTr="00DB0F3E">
        <w:tc>
          <w:tcPr>
            <w:tcW w:w="10188" w:type="dxa"/>
            <w:tcBorders>
              <w:top w:val="single" w:sz="4" w:space="0" w:color="auto"/>
              <w:left w:val="single" w:sz="4" w:space="0" w:color="auto"/>
              <w:bottom w:val="single" w:sz="4" w:space="0" w:color="auto"/>
              <w:right w:val="single" w:sz="4" w:space="0" w:color="auto"/>
            </w:tcBorders>
          </w:tcPr>
          <w:p w14:paraId="27EEE5C0" w14:textId="77777777" w:rsidR="00DB0F3E" w:rsidRDefault="00DB0F3E">
            <w:pPr>
              <w:pStyle w:val="Notes"/>
              <w:rPr>
                <w:noProof/>
                <w:lang w:val="en-US"/>
              </w:rPr>
            </w:pPr>
          </w:p>
        </w:tc>
      </w:tr>
      <w:tr w:rsidR="00DB0F3E" w14:paraId="61CD65C4" w14:textId="77777777" w:rsidTr="00DB0F3E">
        <w:tc>
          <w:tcPr>
            <w:tcW w:w="10188" w:type="dxa"/>
            <w:tcBorders>
              <w:top w:val="single" w:sz="4" w:space="0" w:color="auto"/>
              <w:left w:val="single" w:sz="4" w:space="0" w:color="auto"/>
              <w:bottom w:val="single" w:sz="4" w:space="0" w:color="auto"/>
              <w:right w:val="single" w:sz="4" w:space="0" w:color="auto"/>
            </w:tcBorders>
          </w:tcPr>
          <w:p w14:paraId="38B062DC" w14:textId="77777777" w:rsidR="00DB0F3E" w:rsidRDefault="00DB0F3E">
            <w:pPr>
              <w:pStyle w:val="Notes"/>
              <w:rPr>
                <w:noProof/>
                <w:lang w:val="en-US"/>
              </w:rPr>
            </w:pPr>
          </w:p>
        </w:tc>
      </w:tr>
      <w:tr w:rsidR="00DB0F3E" w14:paraId="082908BB" w14:textId="77777777" w:rsidTr="00DB0F3E">
        <w:tc>
          <w:tcPr>
            <w:tcW w:w="10188" w:type="dxa"/>
            <w:tcBorders>
              <w:top w:val="single" w:sz="4" w:space="0" w:color="auto"/>
              <w:left w:val="single" w:sz="4" w:space="0" w:color="auto"/>
              <w:bottom w:val="single" w:sz="4" w:space="0" w:color="auto"/>
              <w:right w:val="single" w:sz="4" w:space="0" w:color="auto"/>
            </w:tcBorders>
          </w:tcPr>
          <w:p w14:paraId="1FC5F3DC" w14:textId="77777777" w:rsidR="00DB0F3E" w:rsidRDefault="00DB0F3E">
            <w:pPr>
              <w:pStyle w:val="Notes"/>
              <w:rPr>
                <w:noProof/>
                <w:lang w:val="en-US"/>
              </w:rPr>
            </w:pPr>
          </w:p>
        </w:tc>
      </w:tr>
      <w:tr w:rsidR="00DB0F3E" w14:paraId="2F017061" w14:textId="77777777" w:rsidTr="00DB0F3E">
        <w:tc>
          <w:tcPr>
            <w:tcW w:w="10188" w:type="dxa"/>
            <w:tcBorders>
              <w:top w:val="single" w:sz="4" w:space="0" w:color="auto"/>
              <w:left w:val="single" w:sz="4" w:space="0" w:color="auto"/>
              <w:bottom w:val="single" w:sz="4" w:space="0" w:color="auto"/>
              <w:right w:val="single" w:sz="4" w:space="0" w:color="auto"/>
            </w:tcBorders>
          </w:tcPr>
          <w:p w14:paraId="29409E30" w14:textId="77777777" w:rsidR="00DB0F3E" w:rsidRDefault="00DB0F3E">
            <w:pPr>
              <w:pStyle w:val="Notes"/>
              <w:rPr>
                <w:noProof/>
                <w:lang w:val="en-US"/>
              </w:rPr>
            </w:pPr>
          </w:p>
        </w:tc>
      </w:tr>
      <w:tr w:rsidR="00DB0F3E" w14:paraId="0A43F1F0" w14:textId="77777777" w:rsidTr="00DB0F3E">
        <w:tc>
          <w:tcPr>
            <w:tcW w:w="10188" w:type="dxa"/>
            <w:tcBorders>
              <w:top w:val="single" w:sz="4" w:space="0" w:color="auto"/>
              <w:left w:val="single" w:sz="4" w:space="0" w:color="auto"/>
              <w:bottom w:val="single" w:sz="4" w:space="0" w:color="auto"/>
              <w:right w:val="single" w:sz="4" w:space="0" w:color="auto"/>
            </w:tcBorders>
          </w:tcPr>
          <w:p w14:paraId="65410404" w14:textId="77777777" w:rsidR="00DB0F3E" w:rsidRDefault="00DB0F3E">
            <w:pPr>
              <w:pStyle w:val="Notes"/>
              <w:rPr>
                <w:noProof/>
                <w:lang w:val="en-US"/>
              </w:rPr>
            </w:pPr>
          </w:p>
        </w:tc>
      </w:tr>
      <w:tr w:rsidR="00DB0F3E" w14:paraId="39EB423C" w14:textId="77777777" w:rsidTr="00DB0F3E">
        <w:tc>
          <w:tcPr>
            <w:tcW w:w="10188" w:type="dxa"/>
            <w:tcBorders>
              <w:top w:val="single" w:sz="4" w:space="0" w:color="auto"/>
              <w:left w:val="single" w:sz="4" w:space="0" w:color="auto"/>
              <w:bottom w:val="single" w:sz="4" w:space="0" w:color="auto"/>
              <w:right w:val="single" w:sz="4" w:space="0" w:color="auto"/>
            </w:tcBorders>
          </w:tcPr>
          <w:p w14:paraId="6BA5278D" w14:textId="77777777" w:rsidR="00DB0F3E" w:rsidRDefault="00DB0F3E">
            <w:pPr>
              <w:pStyle w:val="Notes"/>
              <w:rPr>
                <w:noProof/>
                <w:lang w:val="en-US"/>
              </w:rPr>
            </w:pPr>
          </w:p>
        </w:tc>
      </w:tr>
    </w:tbl>
    <w:p w14:paraId="1158D4F0" w14:textId="77777777" w:rsidR="00DB0F3E" w:rsidRDefault="00DB0F3E" w:rsidP="00DB0F3E">
      <w:pPr>
        <w:pStyle w:val="LCNormal"/>
        <w:rPr>
          <w:noProof/>
          <w:sz w:val="22"/>
          <w:lang w:val="en-US"/>
        </w:rPr>
      </w:pPr>
    </w:p>
    <w:p w14:paraId="17EDA633" w14:textId="77777777" w:rsidR="00DB0F3E" w:rsidRDefault="00DB0F3E" w:rsidP="00DB0F3E">
      <w:pPr>
        <w:pStyle w:val="LCNormal"/>
        <w:rPr>
          <w:noProof/>
          <w:lang w:val="en-US"/>
        </w:rPr>
      </w:pPr>
    </w:p>
    <w:p w14:paraId="130DB00C" w14:textId="77777777" w:rsidR="00DB0F3E" w:rsidRDefault="00DB0F3E" w:rsidP="00DB0F3E">
      <w:pPr>
        <w:pStyle w:val="LCNormal"/>
        <w:rPr>
          <w:noProof/>
          <w:lang w:val="en-US"/>
        </w:rPr>
      </w:pPr>
    </w:p>
    <w:p w14:paraId="0F2774B5" w14:textId="77777777" w:rsidR="00DB0F3E" w:rsidRDefault="00DB0F3E" w:rsidP="00DB0F3E">
      <w:pPr>
        <w:pStyle w:val="LCNormal"/>
        <w:rPr>
          <w:noProof/>
          <w:lang w:val="en-US"/>
        </w:rPr>
      </w:pPr>
    </w:p>
    <w:p w14:paraId="77B50E01" w14:textId="77777777" w:rsidR="00DB0F3E" w:rsidRDefault="00DB0F3E" w:rsidP="00DB0F3E">
      <w:pPr>
        <w:pStyle w:val="LCNormal"/>
        <w:rPr>
          <w:noProof/>
        </w:rPr>
      </w:pPr>
      <w:r>
        <w:rPr>
          <w:noProof/>
        </w:rPr>
        <w:br w:type="page"/>
      </w:r>
    </w:p>
    <w:p w14:paraId="77E73CCA" w14:textId="77777777" w:rsidR="00DB0F3E" w:rsidRDefault="00DB0F3E" w:rsidP="00DB0F3E">
      <w:pPr>
        <w:pStyle w:val="LCNormal"/>
        <w:rPr>
          <w:noProof/>
        </w:rPr>
      </w:pPr>
      <w:r>
        <w:rPr>
          <w:noProof/>
        </w:rPr>
        <w:t>In a group, give three examples of stereotyping.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DB0F3E" w14:paraId="02222537" w14:textId="77777777" w:rsidTr="00DB0F3E">
        <w:tc>
          <w:tcPr>
            <w:tcW w:w="9460" w:type="dxa"/>
            <w:tcBorders>
              <w:top w:val="single" w:sz="4" w:space="0" w:color="auto"/>
              <w:left w:val="single" w:sz="4" w:space="0" w:color="auto"/>
              <w:bottom w:val="single" w:sz="4" w:space="0" w:color="auto"/>
              <w:right w:val="single" w:sz="4" w:space="0" w:color="auto"/>
            </w:tcBorders>
          </w:tcPr>
          <w:p w14:paraId="7D13F81B" w14:textId="77777777" w:rsidR="00DB0F3E" w:rsidRDefault="00DB0F3E">
            <w:pPr>
              <w:pStyle w:val="Notes"/>
            </w:pPr>
          </w:p>
        </w:tc>
      </w:tr>
      <w:tr w:rsidR="00DB0F3E" w14:paraId="08DF885B" w14:textId="77777777" w:rsidTr="00DB0F3E">
        <w:tc>
          <w:tcPr>
            <w:tcW w:w="9460" w:type="dxa"/>
            <w:tcBorders>
              <w:top w:val="single" w:sz="4" w:space="0" w:color="auto"/>
              <w:left w:val="single" w:sz="4" w:space="0" w:color="auto"/>
              <w:bottom w:val="single" w:sz="4" w:space="0" w:color="auto"/>
              <w:right w:val="single" w:sz="4" w:space="0" w:color="auto"/>
            </w:tcBorders>
          </w:tcPr>
          <w:p w14:paraId="72FA56C4" w14:textId="77777777" w:rsidR="00DB0F3E" w:rsidRDefault="00DB0F3E">
            <w:pPr>
              <w:pStyle w:val="Notes"/>
            </w:pPr>
          </w:p>
        </w:tc>
      </w:tr>
      <w:tr w:rsidR="00DB0F3E" w14:paraId="5560086C" w14:textId="77777777" w:rsidTr="00DB0F3E">
        <w:tc>
          <w:tcPr>
            <w:tcW w:w="9460" w:type="dxa"/>
            <w:tcBorders>
              <w:top w:val="single" w:sz="4" w:space="0" w:color="auto"/>
              <w:left w:val="single" w:sz="4" w:space="0" w:color="auto"/>
              <w:bottom w:val="single" w:sz="4" w:space="0" w:color="auto"/>
              <w:right w:val="single" w:sz="4" w:space="0" w:color="auto"/>
            </w:tcBorders>
          </w:tcPr>
          <w:p w14:paraId="027ECBE0" w14:textId="77777777" w:rsidR="00DB0F3E" w:rsidRDefault="00DB0F3E">
            <w:pPr>
              <w:pStyle w:val="Notes"/>
            </w:pPr>
          </w:p>
        </w:tc>
      </w:tr>
      <w:tr w:rsidR="00DB0F3E" w14:paraId="297CD75F" w14:textId="77777777" w:rsidTr="00DB0F3E">
        <w:tc>
          <w:tcPr>
            <w:tcW w:w="9460" w:type="dxa"/>
            <w:tcBorders>
              <w:top w:val="single" w:sz="4" w:space="0" w:color="auto"/>
              <w:left w:val="single" w:sz="4" w:space="0" w:color="auto"/>
              <w:bottom w:val="single" w:sz="4" w:space="0" w:color="auto"/>
              <w:right w:val="single" w:sz="4" w:space="0" w:color="auto"/>
            </w:tcBorders>
          </w:tcPr>
          <w:p w14:paraId="602FEBFB" w14:textId="77777777" w:rsidR="00DB0F3E" w:rsidRDefault="00DB0F3E">
            <w:pPr>
              <w:pStyle w:val="Notes"/>
            </w:pPr>
          </w:p>
        </w:tc>
      </w:tr>
      <w:tr w:rsidR="00DB0F3E" w14:paraId="2048779E" w14:textId="77777777" w:rsidTr="00DB0F3E">
        <w:tc>
          <w:tcPr>
            <w:tcW w:w="9460" w:type="dxa"/>
            <w:tcBorders>
              <w:top w:val="single" w:sz="4" w:space="0" w:color="auto"/>
              <w:left w:val="single" w:sz="4" w:space="0" w:color="auto"/>
              <w:bottom w:val="single" w:sz="4" w:space="0" w:color="auto"/>
              <w:right w:val="single" w:sz="4" w:space="0" w:color="auto"/>
            </w:tcBorders>
          </w:tcPr>
          <w:p w14:paraId="355F3386" w14:textId="77777777" w:rsidR="00DB0F3E" w:rsidRDefault="00DB0F3E">
            <w:pPr>
              <w:pStyle w:val="Notes"/>
            </w:pPr>
          </w:p>
        </w:tc>
      </w:tr>
    </w:tbl>
    <w:p w14:paraId="1721BD5F" w14:textId="77777777" w:rsidR="00DB0F3E" w:rsidRDefault="00DB0F3E" w:rsidP="00DB0F3E">
      <w:pPr>
        <w:pStyle w:val="LCNormal"/>
        <w:rPr>
          <w:sz w:val="22"/>
        </w:rPr>
      </w:pPr>
      <w:r>
        <w:rPr>
          <w:noProof/>
        </w:rPr>
        <w:t>In a group, give at least three examples of figurative expressions</w:t>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DB0F3E" w14:paraId="085F34E1" w14:textId="77777777" w:rsidTr="00DB0F3E">
        <w:tc>
          <w:tcPr>
            <w:tcW w:w="9460" w:type="dxa"/>
            <w:tcBorders>
              <w:top w:val="single" w:sz="4" w:space="0" w:color="auto"/>
              <w:left w:val="single" w:sz="4" w:space="0" w:color="auto"/>
              <w:bottom w:val="single" w:sz="4" w:space="0" w:color="auto"/>
              <w:right w:val="single" w:sz="4" w:space="0" w:color="auto"/>
            </w:tcBorders>
          </w:tcPr>
          <w:p w14:paraId="046A983E" w14:textId="77777777" w:rsidR="00DB0F3E" w:rsidRDefault="00DB0F3E">
            <w:pPr>
              <w:pStyle w:val="Notes"/>
            </w:pPr>
          </w:p>
        </w:tc>
      </w:tr>
      <w:tr w:rsidR="00DB0F3E" w14:paraId="0753BE85" w14:textId="77777777" w:rsidTr="00DB0F3E">
        <w:tc>
          <w:tcPr>
            <w:tcW w:w="9460" w:type="dxa"/>
            <w:tcBorders>
              <w:top w:val="single" w:sz="4" w:space="0" w:color="auto"/>
              <w:left w:val="single" w:sz="4" w:space="0" w:color="auto"/>
              <w:bottom w:val="single" w:sz="4" w:space="0" w:color="auto"/>
              <w:right w:val="single" w:sz="4" w:space="0" w:color="auto"/>
            </w:tcBorders>
          </w:tcPr>
          <w:p w14:paraId="477C519D" w14:textId="77777777" w:rsidR="00DB0F3E" w:rsidRDefault="00DB0F3E">
            <w:pPr>
              <w:pStyle w:val="Notes"/>
            </w:pPr>
          </w:p>
        </w:tc>
      </w:tr>
      <w:tr w:rsidR="00DB0F3E" w14:paraId="215CC62A" w14:textId="77777777" w:rsidTr="00DB0F3E">
        <w:tc>
          <w:tcPr>
            <w:tcW w:w="9460" w:type="dxa"/>
            <w:tcBorders>
              <w:top w:val="single" w:sz="4" w:space="0" w:color="auto"/>
              <w:left w:val="single" w:sz="4" w:space="0" w:color="auto"/>
              <w:bottom w:val="single" w:sz="4" w:space="0" w:color="auto"/>
              <w:right w:val="single" w:sz="4" w:space="0" w:color="auto"/>
            </w:tcBorders>
          </w:tcPr>
          <w:p w14:paraId="32C0968F" w14:textId="77777777" w:rsidR="00DB0F3E" w:rsidRDefault="00DB0F3E">
            <w:pPr>
              <w:pStyle w:val="Notes"/>
            </w:pPr>
          </w:p>
        </w:tc>
      </w:tr>
      <w:tr w:rsidR="00DB0F3E" w14:paraId="30C80BEE" w14:textId="77777777" w:rsidTr="00DB0F3E">
        <w:tc>
          <w:tcPr>
            <w:tcW w:w="9460" w:type="dxa"/>
            <w:tcBorders>
              <w:top w:val="single" w:sz="4" w:space="0" w:color="auto"/>
              <w:left w:val="single" w:sz="4" w:space="0" w:color="auto"/>
              <w:bottom w:val="single" w:sz="4" w:space="0" w:color="auto"/>
              <w:right w:val="single" w:sz="4" w:space="0" w:color="auto"/>
            </w:tcBorders>
          </w:tcPr>
          <w:p w14:paraId="7F2B0768" w14:textId="77777777" w:rsidR="00DB0F3E" w:rsidRDefault="00DB0F3E">
            <w:pPr>
              <w:pStyle w:val="Notes"/>
            </w:pPr>
          </w:p>
        </w:tc>
      </w:tr>
      <w:tr w:rsidR="00DB0F3E" w14:paraId="60100332" w14:textId="77777777" w:rsidTr="00DB0F3E">
        <w:tc>
          <w:tcPr>
            <w:tcW w:w="9460" w:type="dxa"/>
            <w:tcBorders>
              <w:top w:val="single" w:sz="4" w:space="0" w:color="auto"/>
              <w:left w:val="single" w:sz="4" w:space="0" w:color="auto"/>
              <w:bottom w:val="single" w:sz="4" w:space="0" w:color="auto"/>
              <w:right w:val="single" w:sz="4" w:space="0" w:color="auto"/>
            </w:tcBorders>
          </w:tcPr>
          <w:p w14:paraId="057E79B7" w14:textId="77777777" w:rsidR="00DB0F3E" w:rsidRDefault="00DB0F3E">
            <w:pPr>
              <w:pStyle w:val="Notes"/>
            </w:pPr>
          </w:p>
        </w:tc>
      </w:tr>
    </w:tbl>
    <w:p w14:paraId="61578B53" w14:textId="77777777" w:rsidR="00DB0F3E" w:rsidRDefault="00DB0F3E" w:rsidP="00DB0F3E">
      <w:pPr>
        <w:pStyle w:val="LCNormal"/>
        <w:rPr>
          <w:noProof/>
          <w:sz w:val="22"/>
        </w:rPr>
      </w:pPr>
      <w:r>
        <w:rPr>
          <w:noProof/>
        </w:rPr>
        <w:t>In a group, think of more examples of repetition.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DB0F3E" w14:paraId="7B25CC54" w14:textId="77777777" w:rsidTr="00DB0F3E">
        <w:tc>
          <w:tcPr>
            <w:tcW w:w="9460" w:type="dxa"/>
            <w:tcBorders>
              <w:top w:val="single" w:sz="4" w:space="0" w:color="auto"/>
              <w:left w:val="single" w:sz="4" w:space="0" w:color="auto"/>
              <w:bottom w:val="single" w:sz="4" w:space="0" w:color="auto"/>
              <w:right w:val="single" w:sz="4" w:space="0" w:color="auto"/>
            </w:tcBorders>
          </w:tcPr>
          <w:p w14:paraId="7688DA26" w14:textId="77777777" w:rsidR="00DB0F3E" w:rsidRDefault="00DB0F3E">
            <w:pPr>
              <w:pStyle w:val="Notes"/>
            </w:pPr>
          </w:p>
        </w:tc>
      </w:tr>
      <w:tr w:rsidR="00DB0F3E" w14:paraId="088036F2" w14:textId="77777777" w:rsidTr="00DB0F3E">
        <w:tc>
          <w:tcPr>
            <w:tcW w:w="9460" w:type="dxa"/>
            <w:tcBorders>
              <w:top w:val="single" w:sz="4" w:space="0" w:color="auto"/>
              <w:left w:val="single" w:sz="4" w:space="0" w:color="auto"/>
              <w:bottom w:val="single" w:sz="4" w:space="0" w:color="auto"/>
              <w:right w:val="single" w:sz="4" w:space="0" w:color="auto"/>
            </w:tcBorders>
          </w:tcPr>
          <w:p w14:paraId="741C9B56" w14:textId="77777777" w:rsidR="00DB0F3E" w:rsidRDefault="00DB0F3E">
            <w:pPr>
              <w:pStyle w:val="Notes"/>
            </w:pPr>
          </w:p>
        </w:tc>
      </w:tr>
      <w:tr w:rsidR="00DB0F3E" w14:paraId="5D4C03B1" w14:textId="77777777" w:rsidTr="00DB0F3E">
        <w:tc>
          <w:tcPr>
            <w:tcW w:w="9460" w:type="dxa"/>
            <w:tcBorders>
              <w:top w:val="single" w:sz="4" w:space="0" w:color="auto"/>
              <w:left w:val="single" w:sz="4" w:space="0" w:color="auto"/>
              <w:bottom w:val="single" w:sz="4" w:space="0" w:color="auto"/>
              <w:right w:val="single" w:sz="4" w:space="0" w:color="auto"/>
            </w:tcBorders>
          </w:tcPr>
          <w:p w14:paraId="39C88967" w14:textId="77777777" w:rsidR="00DB0F3E" w:rsidRDefault="00DB0F3E">
            <w:pPr>
              <w:pStyle w:val="Notes"/>
            </w:pPr>
          </w:p>
        </w:tc>
      </w:tr>
      <w:tr w:rsidR="00DB0F3E" w14:paraId="6D88261C" w14:textId="77777777" w:rsidTr="00DB0F3E">
        <w:tc>
          <w:tcPr>
            <w:tcW w:w="9460" w:type="dxa"/>
            <w:tcBorders>
              <w:top w:val="single" w:sz="4" w:space="0" w:color="auto"/>
              <w:left w:val="single" w:sz="4" w:space="0" w:color="auto"/>
              <w:bottom w:val="single" w:sz="4" w:space="0" w:color="auto"/>
              <w:right w:val="single" w:sz="4" w:space="0" w:color="auto"/>
            </w:tcBorders>
          </w:tcPr>
          <w:p w14:paraId="48367DE2" w14:textId="77777777" w:rsidR="00DB0F3E" w:rsidRDefault="00DB0F3E">
            <w:pPr>
              <w:pStyle w:val="Notes"/>
            </w:pPr>
          </w:p>
        </w:tc>
      </w:tr>
      <w:tr w:rsidR="00DB0F3E" w14:paraId="57D1E1A0" w14:textId="77777777" w:rsidTr="00DB0F3E">
        <w:tc>
          <w:tcPr>
            <w:tcW w:w="9460" w:type="dxa"/>
            <w:tcBorders>
              <w:top w:val="single" w:sz="4" w:space="0" w:color="auto"/>
              <w:left w:val="single" w:sz="4" w:space="0" w:color="auto"/>
              <w:bottom w:val="single" w:sz="4" w:space="0" w:color="auto"/>
              <w:right w:val="single" w:sz="4" w:space="0" w:color="auto"/>
            </w:tcBorders>
          </w:tcPr>
          <w:p w14:paraId="1B2AE64D" w14:textId="77777777" w:rsidR="00DB0F3E" w:rsidRDefault="00DB0F3E">
            <w:pPr>
              <w:pStyle w:val="Notes"/>
            </w:pPr>
          </w:p>
        </w:tc>
      </w:tr>
    </w:tbl>
    <w:p w14:paraId="29C9A62C" w14:textId="77777777" w:rsidR="00DB0F3E" w:rsidRDefault="00DB0F3E" w:rsidP="00DB0F3E">
      <w:pPr>
        <w:pStyle w:val="LCNormal"/>
        <w:rPr>
          <w:noProof/>
          <w:sz w:val="22"/>
        </w:rPr>
      </w:pPr>
    </w:p>
    <w:p w14:paraId="37F8A0CE" w14:textId="77777777" w:rsidR="00DB0F3E" w:rsidRDefault="00DB0F3E" w:rsidP="00DB0F3E">
      <w:pPr>
        <w:pStyle w:val="LCNormal"/>
        <w:rPr>
          <w:noProof/>
        </w:rPr>
      </w:pPr>
      <w:r>
        <w:rPr>
          <w:noProof/>
        </w:rPr>
        <w:br w:type="page"/>
        <w:t>In a group, add some captions to the following picture: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1"/>
      </w:tblGrid>
      <w:tr w:rsidR="00DB0F3E" w14:paraId="5DC12006" w14:textId="77777777" w:rsidTr="00DB0F3E">
        <w:trPr>
          <w:trHeight w:val="4608"/>
        </w:trPr>
        <w:tc>
          <w:tcPr>
            <w:tcW w:w="9460" w:type="dxa"/>
            <w:tcBorders>
              <w:top w:val="single" w:sz="4" w:space="0" w:color="auto"/>
              <w:left w:val="single" w:sz="4" w:space="0" w:color="auto"/>
              <w:bottom w:val="single" w:sz="4" w:space="0" w:color="auto"/>
              <w:right w:val="single" w:sz="4" w:space="0" w:color="auto"/>
            </w:tcBorders>
            <w:hideMark/>
          </w:tcPr>
          <w:tbl>
            <w:tblPr>
              <w:tblpPr w:leftFromText="180" w:rightFromText="180" w:vertAnchor="text" w:horzAnchor="margin" w:tblpY="2865"/>
              <w:tblOverlap w:val="never"/>
              <w:tblW w:w="92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35"/>
            </w:tblGrid>
            <w:tr w:rsidR="00DB0F3E" w14:paraId="554FB1CE" w14:textId="77777777">
              <w:tc>
                <w:tcPr>
                  <w:tcW w:w="9235" w:type="dxa"/>
                  <w:tcBorders>
                    <w:top w:val="single" w:sz="4" w:space="0" w:color="auto"/>
                    <w:left w:val="single" w:sz="4" w:space="0" w:color="auto"/>
                    <w:bottom w:val="single" w:sz="4" w:space="0" w:color="auto"/>
                    <w:right w:val="single" w:sz="4" w:space="0" w:color="auto"/>
                  </w:tcBorders>
                </w:tcPr>
                <w:p w14:paraId="583DC8DD" w14:textId="77777777" w:rsidR="00DB0F3E" w:rsidRDefault="00DB0F3E">
                  <w:pPr>
                    <w:pStyle w:val="LCNormal"/>
                  </w:pPr>
                </w:p>
              </w:tc>
            </w:tr>
            <w:tr w:rsidR="00DB0F3E" w14:paraId="5B5A8432" w14:textId="77777777">
              <w:tc>
                <w:tcPr>
                  <w:tcW w:w="9235" w:type="dxa"/>
                  <w:tcBorders>
                    <w:top w:val="single" w:sz="4" w:space="0" w:color="auto"/>
                    <w:left w:val="single" w:sz="4" w:space="0" w:color="auto"/>
                    <w:bottom w:val="single" w:sz="4" w:space="0" w:color="auto"/>
                    <w:right w:val="single" w:sz="4" w:space="0" w:color="auto"/>
                  </w:tcBorders>
                </w:tcPr>
                <w:p w14:paraId="6D651EC6" w14:textId="77777777" w:rsidR="00DB0F3E" w:rsidRDefault="00DB0F3E">
                  <w:pPr>
                    <w:pStyle w:val="LCNormal"/>
                  </w:pPr>
                </w:p>
              </w:tc>
            </w:tr>
            <w:tr w:rsidR="00DB0F3E" w14:paraId="000C53C8" w14:textId="77777777">
              <w:tc>
                <w:tcPr>
                  <w:tcW w:w="9235" w:type="dxa"/>
                  <w:tcBorders>
                    <w:top w:val="single" w:sz="4" w:space="0" w:color="auto"/>
                    <w:left w:val="single" w:sz="4" w:space="0" w:color="auto"/>
                    <w:bottom w:val="single" w:sz="4" w:space="0" w:color="auto"/>
                    <w:right w:val="single" w:sz="4" w:space="0" w:color="auto"/>
                  </w:tcBorders>
                </w:tcPr>
                <w:p w14:paraId="3A8E4C27" w14:textId="77777777" w:rsidR="00DB0F3E" w:rsidRDefault="00DB0F3E">
                  <w:pPr>
                    <w:pStyle w:val="LCNormal"/>
                  </w:pPr>
                </w:p>
              </w:tc>
            </w:tr>
          </w:tbl>
          <w:p w14:paraId="73F6CA70" w14:textId="77777777" w:rsidR="00DB0F3E" w:rsidRDefault="00DB0F3E">
            <w:pPr>
              <w:pStyle w:val="LCNormal"/>
              <w:spacing w:line="720" w:lineRule="auto"/>
              <w:rPr>
                <w:noProof/>
              </w:rPr>
            </w:pPr>
            <w:r>
              <w:rPr>
                <w:noProof/>
                <w:lang w:eastAsia="en-ZA"/>
              </w:rPr>
              <w:drawing>
                <wp:anchor distT="0" distB="0" distL="114300" distR="114300" simplePos="0" relativeHeight="251713024" behindDoc="0" locked="0" layoutInCell="1" allowOverlap="1" wp14:anchorId="531A75C1" wp14:editId="39245ABC">
                  <wp:simplePos x="0" y="0"/>
                  <wp:positionH relativeFrom="column">
                    <wp:posOffset>1677670</wp:posOffset>
                  </wp:positionH>
                  <wp:positionV relativeFrom="paragraph">
                    <wp:posOffset>85090</wp:posOffset>
                  </wp:positionV>
                  <wp:extent cx="2371725" cy="1670050"/>
                  <wp:effectExtent l="0" t="0" r="9525" b="6350"/>
                  <wp:wrapNone/>
                  <wp:docPr id="9681" name="Picture 9681" descr="G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of"/>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371725" cy="1670050"/>
                          </a:xfrm>
                          <a:prstGeom prst="rect">
                            <a:avLst/>
                          </a:prstGeom>
                          <a:noFill/>
                        </pic:spPr>
                      </pic:pic>
                    </a:graphicData>
                  </a:graphic>
                  <wp14:sizeRelH relativeFrom="page">
                    <wp14:pctWidth>0</wp14:pctWidth>
                  </wp14:sizeRelH>
                  <wp14:sizeRelV relativeFrom="page">
                    <wp14:pctHeight>0</wp14:pctHeight>
                  </wp14:sizeRelV>
                </wp:anchor>
              </w:drawing>
            </w:r>
          </w:p>
        </w:tc>
      </w:tr>
    </w:tbl>
    <w:p w14:paraId="54F67F0A" w14:textId="77777777" w:rsidR="00DB0F3E" w:rsidRDefault="00DB0F3E" w:rsidP="00DB0F3E">
      <w:pPr>
        <w:pStyle w:val="LCNormal"/>
        <w:rPr>
          <w:noProof/>
          <w:sz w:val="22"/>
          <w:lang w:val="en-US"/>
        </w:rPr>
      </w:pPr>
      <w:r>
        <w:rPr>
          <w:noProof/>
          <w:lang w:val="en-US"/>
        </w:rPr>
        <w:t>What was your most painful experience as a result of bias?  You must also state whether the bias was due to cultural differences, religious beliefs, racist or sexist beliefs, due to discrimination or due to peer pressure.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DB0F3E" w14:paraId="02C3E08A" w14:textId="77777777" w:rsidTr="00DB0F3E">
        <w:tc>
          <w:tcPr>
            <w:tcW w:w="9460" w:type="dxa"/>
            <w:tcBorders>
              <w:top w:val="single" w:sz="4" w:space="0" w:color="auto"/>
              <w:left w:val="single" w:sz="4" w:space="0" w:color="auto"/>
              <w:bottom w:val="single" w:sz="4" w:space="0" w:color="auto"/>
              <w:right w:val="single" w:sz="4" w:space="0" w:color="auto"/>
            </w:tcBorders>
          </w:tcPr>
          <w:p w14:paraId="0F747BF3" w14:textId="77777777" w:rsidR="00DB0F3E" w:rsidRDefault="00DB0F3E">
            <w:pPr>
              <w:pStyle w:val="Notes"/>
            </w:pPr>
          </w:p>
        </w:tc>
      </w:tr>
      <w:tr w:rsidR="00DB0F3E" w14:paraId="5157008C" w14:textId="77777777" w:rsidTr="00DB0F3E">
        <w:tc>
          <w:tcPr>
            <w:tcW w:w="9460" w:type="dxa"/>
            <w:tcBorders>
              <w:top w:val="single" w:sz="4" w:space="0" w:color="auto"/>
              <w:left w:val="single" w:sz="4" w:space="0" w:color="auto"/>
              <w:bottom w:val="single" w:sz="4" w:space="0" w:color="auto"/>
              <w:right w:val="single" w:sz="4" w:space="0" w:color="auto"/>
            </w:tcBorders>
          </w:tcPr>
          <w:p w14:paraId="2F89B7A5" w14:textId="77777777" w:rsidR="00DB0F3E" w:rsidRDefault="00DB0F3E">
            <w:pPr>
              <w:pStyle w:val="Notes"/>
            </w:pPr>
          </w:p>
        </w:tc>
      </w:tr>
      <w:tr w:rsidR="00DB0F3E" w14:paraId="1380B0FB" w14:textId="77777777" w:rsidTr="00DB0F3E">
        <w:tc>
          <w:tcPr>
            <w:tcW w:w="9460" w:type="dxa"/>
            <w:tcBorders>
              <w:top w:val="single" w:sz="4" w:space="0" w:color="auto"/>
              <w:left w:val="single" w:sz="4" w:space="0" w:color="auto"/>
              <w:bottom w:val="single" w:sz="4" w:space="0" w:color="auto"/>
              <w:right w:val="single" w:sz="4" w:space="0" w:color="auto"/>
            </w:tcBorders>
          </w:tcPr>
          <w:p w14:paraId="11BCCFE8" w14:textId="77777777" w:rsidR="00DB0F3E" w:rsidRDefault="00DB0F3E">
            <w:pPr>
              <w:pStyle w:val="Notes"/>
            </w:pPr>
          </w:p>
        </w:tc>
      </w:tr>
      <w:tr w:rsidR="00DB0F3E" w14:paraId="157E2E1F" w14:textId="77777777" w:rsidTr="00DB0F3E">
        <w:tc>
          <w:tcPr>
            <w:tcW w:w="9460" w:type="dxa"/>
            <w:tcBorders>
              <w:top w:val="single" w:sz="4" w:space="0" w:color="auto"/>
              <w:left w:val="single" w:sz="4" w:space="0" w:color="auto"/>
              <w:bottom w:val="single" w:sz="4" w:space="0" w:color="auto"/>
              <w:right w:val="single" w:sz="4" w:space="0" w:color="auto"/>
            </w:tcBorders>
          </w:tcPr>
          <w:p w14:paraId="4B123B6A" w14:textId="77777777" w:rsidR="00DB0F3E" w:rsidRDefault="00DB0F3E">
            <w:pPr>
              <w:pStyle w:val="Notes"/>
            </w:pPr>
          </w:p>
        </w:tc>
      </w:tr>
      <w:tr w:rsidR="00DB0F3E" w14:paraId="607998B5" w14:textId="77777777" w:rsidTr="00DB0F3E">
        <w:tc>
          <w:tcPr>
            <w:tcW w:w="9460" w:type="dxa"/>
            <w:tcBorders>
              <w:top w:val="single" w:sz="4" w:space="0" w:color="auto"/>
              <w:left w:val="single" w:sz="4" w:space="0" w:color="auto"/>
              <w:bottom w:val="single" w:sz="4" w:space="0" w:color="auto"/>
              <w:right w:val="single" w:sz="4" w:space="0" w:color="auto"/>
            </w:tcBorders>
          </w:tcPr>
          <w:p w14:paraId="24BC2239" w14:textId="77777777" w:rsidR="00DB0F3E" w:rsidRDefault="00DB0F3E">
            <w:pPr>
              <w:pStyle w:val="Notes"/>
            </w:pPr>
          </w:p>
        </w:tc>
      </w:tr>
    </w:tbl>
    <w:p w14:paraId="33E433D8" w14:textId="77777777" w:rsidR="00DB0F3E" w:rsidRDefault="00DB0F3E" w:rsidP="00DB0F3E">
      <w:pPr>
        <w:pStyle w:val="LCNormal"/>
        <w:rPr>
          <w:sz w:val="22"/>
        </w:rPr>
      </w:pPr>
      <w:r>
        <w:rPr>
          <w:noProof/>
          <w:lang w:val="en-US"/>
        </w:rPr>
        <w:t xml:space="preserve">Give one example of each of the following biases: </w:t>
      </w:r>
      <w:r>
        <w:t>Cultural</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DB0F3E" w14:paraId="71451DEF" w14:textId="77777777" w:rsidTr="00DB0F3E">
        <w:tc>
          <w:tcPr>
            <w:tcW w:w="9460" w:type="dxa"/>
            <w:tcBorders>
              <w:top w:val="single" w:sz="4" w:space="0" w:color="auto"/>
              <w:left w:val="single" w:sz="4" w:space="0" w:color="auto"/>
              <w:bottom w:val="single" w:sz="4" w:space="0" w:color="auto"/>
              <w:right w:val="single" w:sz="4" w:space="0" w:color="auto"/>
            </w:tcBorders>
            <w:hideMark/>
          </w:tcPr>
          <w:p w14:paraId="54A5A203" w14:textId="77777777" w:rsidR="00DB0F3E" w:rsidRDefault="00DB0F3E">
            <w:pPr>
              <w:spacing w:before="0" w:after="0"/>
              <w:jc w:val="left"/>
              <w:rPr>
                <w:rFonts w:ascii="Times New Roman" w:hAnsi="Times New Roman" w:cs="Times New Roman"/>
                <w:szCs w:val="20"/>
                <w:lang w:val="en-ZA" w:eastAsia="en-ZA"/>
              </w:rPr>
            </w:pPr>
          </w:p>
        </w:tc>
      </w:tr>
      <w:tr w:rsidR="00DB0F3E" w14:paraId="536E3103" w14:textId="77777777" w:rsidTr="00DB0F3E">
        <w:tc>
          <w:tcPr>
            <w:tcW w:w="9460" w:type="dxa"/>
            <w:tcBorders>
              <w:top w:val="single" w:sz="4" w:space="0" w:color="auto"/>
              <w:left w:val="single" w:sz="4" w:space="0" w:color="auto"/>
              <w:bottom w:val="single" w:sz="4" w:space="0" w:color="auto"/>
              <w:right w:val="single" w:sz="4" w:space="0" w:color="auto"/>
            </w:tcBorders>
          </w:tcPr>
          <w:p w14:paraId="039A59A8" w14:textId="77777777" w:rsidR="00DB0F3E" w:rsidRDefault="00DB0F3E">
            <w:pPr>
              <w:pStyle w:val="Notes"/>
            </w:pPr>
          </w:p>
        </w:tc>
      </w:tr>
    </w:tbl>
    <w:p w14:paraId="455B15A8" w14:textId="77777777" w:rsidR="00DB0F3E" w:rsidRDefault="00DB0F3E" w:rsidP="00DB0F3E">
      <w:pPr>
        <w:pStyle w:val="LCNormal"/>
        <w:rPr>
          <w:sz w:val="22"/>
        </w:rPr>
      </w:pPr>
      <w:r>
        <w:t xml:space="preserve">Religious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DB0F3E" w14:paraId="7D650AF8" w14:textId="77777777" w:rsidTr="00DB0F3E">
        <w:tc>
          <w:tcPr>
            <w:tcW w:w="9460" w:type="dxa"/>
            <w:tcBorders>
              <w:top w:val="single" w:sz="4" w:space="0" w:color="auto"/>
              <w:left w:val="single" w:sz="4" w:space="0" w:color="auto"/>
              <w:bottom w:val="single" w:sz="4" w:space="0" w:color="auto"/>
              <w:right w:val="single" w:sz="4" w:space="0" w:color="auto"/>
            </w:tcBorders>
            <w:hideMark/>
          </w:tcPr>
          <w:p w14:paraId="525AB881" w14:textId="77777777" w:rsidR="00DB0F3E" w:rsidRDefault="00DB0F3E">
            <w:pPr>
              <w:spacing w:before="0" w:after="0"/>
              <w:jc w:val="left"/>
              <w:rPr>
                <w:rFonts w:ascii="Times New Roman" w:hAnsi="Times New Roman" w:cs="Times New Roman"/>
                <w:szCs w:val="20"/>
                <w:lang w:val="en-ZA" w:eastAsia="en-ZA"/>
              </w:rPr>
            </w:pPr>
          </w:p>
        </w:tc>
      </w:tr>
      <w:tr w:rsidR="00DB0F3E" w14:paraId="7213480B" w14:textId="77777777" w:rsidTr="00DB0F3E">
        <w:tc>
          <w:tcPr>
            <w:tcW w:w="9460" w:type="dxa"/>
            <w:tcBorders>
              <w:top w:val="single" w:sz="4" w:space="0" w:color="auto"/>
              <w:left w:val="single" w:sz="4" w:space="0" w:color="auto"/>
              <w:bottom w:val="single" w:sz="4" w:space="0" w:color="auto"/>
              <w:right w:val="single" w:sz="4" w:space="0" w:color="auto"/>
            </w:tcBorders>
          </w:tcPr>
          <w:p w14:paraId="2862D1B1" w14:textId="77777777" w:rsidR="00DB0F3E" w:rsidRDefault="00DB0F3E">
            <w:pPr>
              <w:pStyle w:val="Notes"/>
            </w:pPr>
          </w:p>
        </w:tc>
      </w:tr>
    </w:tbl>
    <w:p w14:paraId="68BFB88B" w14:textId="77777777" w:rsidR="00DB0F3E" w:rsidRDefault="00DB0F3E" w:rsidP="00DB0F3E">
      <w:pPr>
        <w:pStyle w:val="LCNormal"/>
        <w:rPr>
          <w:sz w:val="22"/>
        </w:rPr>
      </w:pPr>
      <w:r>
        <w:t>Peer pressure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DB0F3E" w14:paraId="093E4F43" w14:textId="77777777" w:rsidTr="00DB0F3E">
        <w:tc>
          <w:tcPr>
            <w:tcW w:w="9460" w:type="dxa"/>
            <w:tcBorders>
              <w:top w:val="single" w:sz="4" w:space="0" w:color="auto"/>
              <w:left w:val="single" w:sz="4" w:space="0" w:color="auto"/>
              <w:bottom w:val="single" w:sz="4" w:space="0" w:color="auto"/>
              <w:right w:val="single" w:sz="4" w:space="0" w:color="auto"/>
            </w:tcBorders>
            <w:hideMark/>
          </w:tcPr>
          <w:p w14:paraId="1E1791BA" w14:textId="77777777" w:rsidR="00DB0F3E" w:rsidRDefault="00DB0F3E">
            <w:pPr>
              <w:spacing w:before="0" w:after="0"/>
              <w:jc w:val="left"/>
              <w:rPr>
                <w:rFonts w:ascii="Times New Roman" w:hAnsi="Times New Roman" w:cs="Times New Roman"/>
                <w:szCs w:val="20"/>
                <w:lang w:val="en-ZA" w:eastAsia="en-ZA"/>
              </w:rPr>
            </w:pPr>
          </w:p>
        </w:tc>
      </w:tr>
      <w:tr w:rsidR="00DB0F3E" w14:paraId="03C7AA1B" w14:textId="77777777" w:rsidTr="00DB0F3E">
        <w:tc>
          <w:tcPr>
            <w:tcW w:w="9460" w:type="dxa"/>
            <w:tcBorders>
              <w:top w:val="single" w:sz="4" w:space="0" w:color="auto"/>
              <w:left w:val="single" w:sz="4" w:space="0" w:color="auto"/>
              <w:bottom w:val="single" w:sz="4" w:space="0" w:color="auto"/>
              <w:right w:val="single" w:sz="4" w:space="0" w:color="auto"/>
            </w:tcBorders>
          </w:tcPr>
          <w:p w14:paraId="367363C7" w14:textId="77777777" w:rsidR="00DB0F3E" w:rsidRDefault="00DB0F3E">
            <w:pPr>
              <w:pStyle w:val="Notes"/>
            </w:pPr>
          </w:p>
        </w:tc>
      </w:tr>
    </w:tbl>
    <w:p w14:paraId="1DD57500" w14:textId="77777777" w:rsidR="00DB0F3E" w:rsidRDefault="00DB0F3E" w:rsidP="00DB0F3E">
      <w:pPr>
        <w:pStyle w:val="LCNormal"/>
        <w:rPr>
          <w:sz w:val="22"/>
        </w:rPr>
      </w:pPr>
    </w:p>
    <w:p w14:paraId="20F63467" w14:textId="77777777" w:rsidR="00DB0F3E" w:rsidRDefault="00DB0F3E" w:rsidP="00DB0F3E">
      <w:pPr>
        <w:pStyle w:val="LCNormal"/>
      </w:pPr>
      <w:r>
        <w:t>Racial discrimination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DB0F3E" w14:paraId="16A168C6" w14:textId="77777777" w:rsidTr="00DB0F3E">
        <w:tc>
          <w:tcPr>
            <w:tcW w:w="9460" w:type="dxa"/>
            <w:tcBorders>
              <w:top w:val="single" w:sz="4" w:space="0" w:color="auto"/>
              <w:left w:val="single" w:sz="4" w:space="0" w:color="auto"/>
              <w:bottom w:val="single" w:sz="4" w:space="0" w:color="auto"/>
              <w:right w:val="single" w:sz="4" w:space="0" w:color="auto"/>
            </w:tcBorders>
            <w:hideMark/>
          </w:tcPr>
          <w:p w14:paraId="20451E20" w14:textId="77777777" w:rsidR="00DB0F3E" w:rsidRDefault="00DB0F3E">
            <w:pPr>
              <w:spacing w:before="0" w:after="0"/>
              <w:jc w:val="left"/>
              <w:rPr>
                <w:rFonts w:ascii="Times New Roman" w:hAnsi="Times New Roman" w:cs="Times New Roman"/>
                <w:szCs w:val="20"/>
                <w:lang w:val="en-ZA" w:eastAsia="en-ZA"/>
              </w:rPr>
            </w:pPr>
          </w:p>
        </w:tc>
      </w:tr>
      <w:tr w:rsidR="00DB0F3E" w14:paraId="4E1164EE" w14:textId="77777777" w:rsidTr="00DB0F3E">
        <w:tc>
          <w:tcPr>
            <w:tcW w:w="9460" w:type="dxa"/>
            <w:tcBorders>
              <w:top w:val="single" w:sz="4" w:space="0" w:color="auto"/>
              <w:left w:val="single" w:sz="4" w:space="0" w:color="auto"/>
              <w:bottom w:val="single" w:sz="4" w:space="0" w:color="auto"/>
              <w:right w:val="single" w:sz="4" w:space="0" w:color="auto"/>
            </w:tcBorders>
          </w:tcPr>
          <w:p w14:paraId="493D41C8" w14:textId="77777777" w:rsidR="00DB0F3E" w:rsidRDefault="00DB0F3E">
            <w:pPr>
              <w:pStyle w:val="Notes"/>
            </w:pPr>
          </w:p>
        </w:tc>
      </w:tr>
    </w:tbl>
    <w:p w14:paraId="0C59DF0C" w14:textId="77777777" w:rsidR="00DB0F3E" w:rsidRDefault="00DB0F3E" w:rsidP="00DB0F3E">
      <w:pPr>
        <w:pStyle w:val="LCNormal"/>
        <w:rPr>
          <w:sz w:val="22"/>
        </w:rPr>
      </w:pPr>
      <w:r>
        <w:t>Discrimination due to your gender</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DB0F3E" w14:paraId="0444747F" w14:textId="77777777" w:rsidTr="00DB0F3E">
        <w:tc>
          <w:tcPr>
            <w:tcW w:w="9460" w:type="dxa"/>
            <w:tcBorders>
              <w:top w:val="single" w:sz="4" w:space="0" w:color="auto"/>
              <w:left w:val="single" w:sz="4" w:space="0" w:color="auto"/>
              <w:bottom w:val="single" w:sz="4" w:space="0" w:color="auto"/>
              <w:right w:val="single" w:sz="4" w:space="0" w:color="auto"/>
            </w:tcBorders>
            <w:hideMark/>
          </w:tcPr>
          <w:p w14:paraId="6ECE8801" w14:textId="77777777" w:rsidR="00DB0F3E" w:rsidRDefault="00DB0F3E">
            <w:pPr>
              <w:spacing w:before="0" w:after="0"/>
              <w:jc w:val="left"/>
              <w:rPr>
                <w:rFonts w:ascii="Times New Roman" w:hAnsi="Times New Roman" w:cs="Times New Roman"/>
                <w:szCs w:val="20"/>
                <w:lang w:val="en-ZA" w:eastAsia="en-ZA"/>
              </w:rPr>
            </w:pPr>
          </w:p>
        </w:tc>
      </w:tr>
      <w:tr w:rsidR="00DB0F3E" w14:paraId="186377A5" w14:textId="77777777" w:rsidTr="00DB0F3E">
        <w:tc>
          <w:tcPr>
            <w:tcW w:w="9460" w:type="dxa"/>
            <w:tcBorders>
              <w:top w:val="single" w:sz="4" w:space="0" w:color="auto"/>
              <w:left w:val="single" w:sz="4" w:space="0" w:color="auto"/>
              <w:bottom w:val="single" w:sz="4" w:space="0" w:color="auto"/>
              <w:right w:val="single" w:sz="4" w:space="0" w:color="auto"/>
            </w:tcBorders>
          </w:tcPr>
          <w:p w14:paraId="5135CF6D" w14:textId="77777777" w:rsidR="00DB0F3E" w:rsidRDefault="00DB0F3E">
            <w:pPr>
              <w:pStyle w:val="Notes"/>
            </w:pPr>
          </w:p>
        </w:tc>
      </w:tr>
    </w:tbl>
    <w:p w14:paraId="3AF1AFC3" w14:textId="77777777" w:rsidR="00DB0F3E" w:rsidRDefault="00DB0F3E" w:rsidP="00DB0F3E">
      <w:pPr>
        <w:pStyle w:val="LCNormal"/>
        <w:rPr>
          <w:sz w:val="22"/>
        </w:rPr>
      </w:pPr>
      <w:r>
        <w:t>Discrimination due to age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DB0F3E" w14:paraId="7CB2512B" w14:textId="77777777" w:rsidTr="00DB0F3E">
        <w:tc>
          <w:tcPr>
            <w:tcW w:w="9460" w:type="dxa"/>
            <w:tcBorders>
              <w:top w:val="single" w:sz="4" w:space="0" w:color="auto"/>
              <w:left w:val="single" w:sz="4" w:space="0" w:color="auto"/>
              <w:bottom w:val="single" w:sz="4" w:space="0" w:color="auto"/>
              <w:right w:val="single" w:sz="4" w:space="0" w:color="auto"/>
            </w:tcBorders>
            <w:hideMark/>
          </w:tcPr>
          <w:p w14:paraId="64F095DE" w14:textId="77777777" w:rsidR="00DB0F3E" w:rsidRDefault="00DB0F3E">
            <w:pPr>
              <w:spacing w:before="0" w:after="0"/>
              <w:jc w:val="left"/>
              <w:rPr>
                <w:rFonts w:ascii="Times New Roman" w:hAnsi="Times New Roman" w:cs="Times New Roman"/>
                <w:szCs w:val="20"/>
                <w:lang w:val="en-ZA" w:eastAsia="en-ZA"/>
              </w:rPr>
            </w:pPr>
          </w:p>
        </w:tc>
      </w:tr>
      <w:tr w:rsidR="00DB0F3E" w14:paraId="4ED44D5D" w14:textId="77777777" w:rsidTr="00DB0F3E">
        <w:tc>
          <w:tcPr>
            <w:tcW w:w="9460" w:type="dxa"/>
            <w:tcBorders>
              <w:top w:val="single" w:sz="4" w:space="0" w:color="auto"/>
              <w:left w:val="single" w:sz="4" w:space="0" w:color="auto"/>
              <w:bottom w:val="single" w:sz="4" w:space="0" w:color="auto"/>
              <w:right w:val="single" w:sz="4" w:space="0" w:color="auto"/>
            </w:tcBorders>
          </w:tcPr>
          <w:p w14:paraId="5FE0D18F" w14:textId="77777777" w:rsidR="00DB0F3E" w:rsidRDefault="00DB0F3E">
            <w:pPr>
              <w:pStyle w:val="Notes"/>
            </w:pPr>
          </w:p>
        </w:tc>
      </w:tr>
    </w:tbl>
    <w:p w14:paraId="41A8D0A3" w14:textId="77777777" w:rsidR="00DB0F3E" w:rsidRDefault="00DB0F3E" w:rsidP="00DB0F3E">
      <w:pPr>
        <w:pStyle w:val="LCNormal"/>
        <w:rPr>
          <w:sz w:val="22"/>
        </w:rPr>
      </w:pPr>
      <w:r>
        <w:t xml:space="preserve">In the article about slavery, the slave traders discriminate against the Dinka tribe.  At least two forms of discrimination are mentioned.  Identify them.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DB0F3E" w14:paraId="5DD4D60D" w14:textId="77777777" w:rsidTr="00DB0F3E">
        <w:tc>
          <w:tcPr>
            <w:tcW w:w="9460" w:type="dxa"/>
            <w:tcBorders>
              <w:top w:val="single" w:sz="4" w:space="0" w:color="auto"/>
              <w:left w:val="single" w:sz="4" w:space="0" w:color="auto"/>
              <w:bottom w:val="single" w:sz="4" w:space="0" w:color="auto"/>
              <w:right w:val="single" w:sz="4" w:space="0" w:color="auto"/>
            </w:tcBorders>
            <w:hideMark/>
          </w:tcPr>
          <w:p w14:paraId="0458CD9E" w14:textId="77777777" w:rsidR="00DB0F3E" w:rsidRDefault="00DB0F3E">
            <w:pPr>
              <w:spacing w:before="0" w:after="0"/>
              <w:jc w:val="left"/>
              <w:rPr>
                <w:rFonts w:ascii="Times New Roman" w:hAnsi="Times New Roman" w:cs="Times New Roman"/>
                <w:szCs w:val="20"/>
                <w:lang w:val="en-ZA" w:eastAsia="en-ZA"/>
              </w:rPr>
            </w:pPr>
          </w:p>
        </w:tc>
      </w:tr>
      <w:tr w:rsidR="00DB0F3E" w14:paraId="1CE6E554" w14:textId="77777777" w:rsidTr="00DB0F3E">
        <w:tc>
          <w:tcPr>
            <w:tcW w:w="9460" w:type="dxa"/>
            <w:tcBorders>
              <w:top w:val="single" w:sz="4" w:space="0" w:color="auto"/>
              <w:left w:val="single" w:sz="4" w:space="0" w:color="auto"/>
              <w:bottom w:val="single" w:sz="4" w:space="0" w:color="auto"/>
              <w:right w:val="single" w:sz="4" w:space="0" w:color="auto"/>
            </w:tcBorders>
          </w:tcPr>
          <w:p w14:paraId="49249EA4" w14:textId="77777777" w:rsidR="00DB0F3E" w:rsidRDefault="00DB0F3E">
            <w:pPr>
              <w:pStyle w:val="Notes"/>
            </w:pPr>
          </w:p>
        </w:tc>
      </w:tr>
      <w:tr w:rsidR="00DB0F3E" w14:paraId="38B866C1" w14:textId="77777777" w:rsidTr="00DB0F3E">
        <w:tc>
          <w:tcPr>
            <w:tcW w:w="9460" w:type="dxa"/>
            <w:tcBorders>
              <w:top w:val="single" w:sz="4" w:space="0" w:color="auto"/>
              <w:left w:val="single" w:sz="4" w:space="0" w:color="auto"/>
              <w:bottom w:val="single" w:sz="4" w:space="0" w:color="auto"/>
              <w:right w:val="single" w:sz="4" w:space="0" w:color="auto"/>
            </w:tcBorders>
          </w:tcPr>
          <w:p w14:paraId="60F882A2" w14:textId="77777777" w:rsidR="00DB0F3E" w:rsidRDefault="00DB0F3E">
            <w:pPr>
              <w:pStyle w:val="Notes"/>
            </w:pPr>
          </w:p>
        </w:tc>
      </w:tr>
      <w:tr w:rsidR="00DB0F3E" w14:paraId="72E0073E" w14:textId="77777777" w:rsidTr="00DB0F3E">
        <w:tc>
          <w:tcPr>
            <w:tcW w:w="9460" w:type="dxa"/>
            <w:tcBorders>
              <w:top w:val="single" w:sz="4" w:space="0" w:color="auto"/>
              <w:left w:val="single" w:sz="4" w:space="0" w:color="auto"/>
              <w:bottom w:val="single" w:sz="4" w:space="0" w:color="auto"/>
              <w:right w:val="single" w:sz="4" w:space="0" w:color="auto"/>
            </w:tcBorders>
          </w:tcPr>
          <w:p w14:paraId="154AD527" w14:textId="77777777" w:rsidR="00DB0F3E" w:rsidRDefault="00DB0F3E">
            <w:pPr>
              <w:pStyle w:val="Notes"/>
            </w:pPr>
          </w:p>
        </w:tc>
      </w:tr>
    </w:tbl>
    <w:p w14:paraId="1782B9B5" w14:textId="77777777" w:rsidR="00DB0F3E" w:rsidRDefault="00DB0F3E" w:rsidP="00DB0F3E">
      <w:pPr>
        <w:pStyle w:val="LCNormal"/>
        <w:rPr>
          <w:sz w:val="22"/>
        </w:rPr>
      </w:pPr>
    </w:p>
    <w:p w14:paraId="0D1B02B0" w14:textId="77777777" w:rsidR="00DB0F3E" w:rsidRDefault="00DB0F3E" w:rsidP="00DB0F3E">
      <w:pPr>
        <w:pStyle w:val="LCNormal"/>
        <w:rPr>
          <w:noProof/>
          <w:lang w:val="en-US"/>
        </w:rPr>
      </w:pPr>
      <w:r>
        <w:rPr>
          <w:noProof/>
          <w:lang w:val="en-US"/>
        </w:rPr>
        <w:t xml:space="preserve">Following is a quote from a book called </w:t>
      </w:r>
      <w:r>
        <w:rPr>
          <w:i/>
          <w:noProof/>
          <w:lang w:val="en-US"/>
        </w:rPr>
        <w:t>My Family and Other Animals</w:t>
      </w:r>
      <w:r>
        <w:rPr>
          <w:noProof/>
          <w:lang w:val="en-US"/>
        </w:rPr>
        <w:t xml:space="preserve">, by Gerald Durrell.  The book contains short stories about his family’s move from </w:t>
      </w:r>
      <w:smartTag w:uri="urn:schemas-microsoft-com:office:smarttags" w:element="country-region">
        <w:r>
          <w:rPr>
            <w:noProof/>
            <w:lang w:val="en-US"/>
          </w:rPr>
          <w:t>England</w:t>
        </w:r>
      </w:smartTag>
      <w:r>
        <w:rPr>
          <w:noProof/>
          <w:lang w:val="en-US"/>
        </w:rPr>
        <w:t xml:space="preserve"> to </w:t>
      </w:r>
      <w:smartTag w:uri="urn:schemas-microsoft-com:office:smarttags" w:element="place">
        <w:smartTag w:uri="urn:schemas-microsoft-com:office:smarttags" w:element="country-region">
          <w:r>
            <w:rPr>
              <w:noProof/>
              <w:lang w:val="en-US"/>
            </w:rPr>
            <w:t>Greece</w:t>
          </w:r>
        </w:smartTag>
      </w:smartTag>
      <w:r>
        <w:rPr>
          <w:noProof/>
          <w:lang w:val="en-US"/>
        </w:rPr>
        <w:t>, in the time before the second world war.  They took their dog, called Roger, with them.  Gerald had two older brothers, Larry and Leslie.</w:t>
      </w:r>
    </w:p>
    <w:p w14:paraId="6042DAAD" w14:textId="77777777" w:rsidR="00DB0F3E" w:rsidRDefault="00DB0F3E" w:rsidP="00DB0F3E">
      <w:pPr>
        <w:pStyle w:val="LCNormal"/>
        <w:rPr>
          <w:noProof/>
          <w:lang w:val="en-US"/>
        </w:rPr>
      </w:pPr>
    </w:p>
    <w:p w14:paraId="7FCBF649" w14:textId="77777777" w:rsidR="00DB0F3E" w:rsidRDefault="00DB0F3E" w:rsidP="00DB0F3E">
      <w:pPr>
        <w:pStyle w:val="LCNormal"/>
        <w:rPr>
          <w:i/>
          <w:noProof/>
          <w:lang w:val="en-US"/>
        </w:rPr>
      </w:pPr>
      <w:r>
        <w:rPr>
          <w:i/>
          <w:noProof/>
          <w:lang w:val="en-US"/>
        </w:rPr>
        <w:t xml:space="preserve">“That dog’s been a nuisance all the way from </w:t>
      </w:r>
      <w:smartTag w:uri="urn:schemas-microsoft-com:office:smarttags" w:element="place">
        <w:smartTag w:uri="urn:schemas-microsoft-com:office:smarttags" w:element="country-region">
          <w:r>
            <w:rPr>
              <w:i/>
              <w:noProof/>
              <w:lang w:val="en-US"/>
            </w:rPr>
            <w:t>England</w:t>
          </w:r>
        </w:smartTag>
      </w:smartTag>
      <w:r>
        <w:rPr>
          <w:i/>
          <w:noProof/>
          <w:lang w:val="en-US"/>
        </w:rPr>
        <w:t>,” said Larry.  “I had hoped to give an impression of gracious majesty, and this is what happens … we arrive in town like a troupe of medieval tumblers.”</w:t>
      </w:r>
    </w:p>
    <w:p w14:paraId="4EB44DBF" w14:textId="77777777" w:rsidR="00DB0F3E" w:rsidRDefault="00DB0F3E" w:rsidP="00DB0F3E">
      <w:pPr>
        <w:pStyle w:val="LCNormal"/>
        <w:rPr>
          <w:i/>
          <w:noProof/>
          <w:lang w:val="en-US"/>
        </w:rPr>
      </w:pPr>
      <w:r>
        <w:rPr>
          <w:i/>
          <w:noProof/>
          <w:lang w:val="en-US"/>
        </w:rPr>
        <w:t>“Don’t keep on, dear,” Mother said soothingly, straightening her hat: “we’ll soon be at the hotel.”</w:t>
      </w:r>
    </w:p>
    <w:p w14:paraId="761782B5" w14:textId="77777777" w:rsidR="00DB0F3E" w:rsidRDefault="00DB0F3E" w:rsidP="00DB0F3E">
      <w:pPr>
        <w:pStyle w:val="LCNormal"/>
        <w:rPr>
          <w:i/>
          <w:noProof/>
          <w:lang w:val="en-US"/>
        </w:rPr>
      </w:pPr>
      <w:r>
        <w:rPr>
          <w:i/>
          <w:noProof/>
          <w:lang w:val="en-US"/>
        </w:rPr>
        <w:t xml:space="preserve">So our cab clopped and jingled its way into the town, while we sat on the horsehair seats and tried to muster the appearance of gracious majesty Larry required.  Roger, wrapped in Leslie’s powerful grasp, lolled his head over the side of the vehicle and rolled his eyes as though at his last gasp.  Then we rattled past an alley-way in which four scruffy mongrels were lying in the sun.  Roger stiffened, glared at them and let forth a torrent of deep barks.  The mongrels were immediately galvanized into activity, and they sped after the cab, yapping vociferously.  Our pose was irretrievable shattered, for it took two people to restrain the raving Roger, while the rest of us leaned out of the cab and made wild gestures with magazines and books at the pursuing horde. This only had the effect of exciting them still further, and at each alley-way we passed their numbers increased, until by the time we were rolling down the main thoroughfare of the town there were some twenty-four dogs swirling about our wheels, almost hysterical with anger. </w:t>
      </w:r>
    </w:p>
    <w:p w14:paraId="7EFE5049" w14:textId="77777777" w:rsidR="00DB0F3E" w:rsidRDefault="00DB0F3E" w:rsidP="00DB0F3E">
      <w:pPr>
        <w:pStyle w:val="LCNormal"/>
        <w:rPr>
          <w:noProof/>
          <w:lang w:val="en-US"/>
        </w:rPr>
      </w:pPr>
      <w:r>
        <w:rPr>
          <w:noProof/>
          <w:lang w:val="en-US"/>
        </w:rPr>
        <w:t xml:space="preserve">This is an example of humour.  Did you find the piece funny?  Motivate your answer.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DB0F3E" w14:paraId="29487329" w14:textId="77777777" w:rsidTr="00DB0F3E">
        <w:tc>
          <w:tcPr>
            <w:tcW w:w="9460" w:type="dxa"/>
            <w:tcBorders>
              <w:top w:val="single" w:sz="4" w:space="0" w:color="auto"/>
              <w:left w:val="single" w:sz="4" w:space="0" w:color="auto"/>
              <w:bottom w:val="single" w:sz="4" w:space="0" w:color="auto"/>
              <w:right w:val="single" w:sz="4" w:space="0" w:color="auto"/>
            </w:tcBorders>
          </w:tcPr>
          <w:p w14:paraId="7D5B0E81" w14:textId="77777777" w:rsidR="00DB0F3E" w:rsidRDefault="00DB0F3E">
            <w:pPr>
              <w:pStyle w:val="Notes"/>
            </w:pPr>
          </w:p>
        </w:tc>
      </w:tr>
      <w:tr w:rsidR="00DB0F3E" w14:paraId="7322B648" w14:textId="77777777" w:rsidTr="00DB0F3E">
        <w:tc>
          <w:tcPr>
            <w:tcW w:w="9460" w:type="dxa"/>
            <w:tcBorders>
              <w:top w:val="single" w:sz="4" w:space="0" w:color="auto"/>
              <w:left w:val="single" w:sz="4" w:space="0" w:color="auto"/>
              <w:bottom w:val="single" w:sz="4" w:space="0" w:color="auto"/>
              <w:right w:val="single" w:sz="4" w:space="0" w:color="auto"/>
            </w:tcBorders>
          </w:tcPr>
          <w:p w14:paraId="5B76AEF4" w14:textId="77777777" w:rsidR="00DB0F3E" w:rsidRDefault="00DB0F3E">
            <w:pPr>
              <w:pStyle w:val="Notes"/>
            </w:pPr>
          </w:p>
        </w:tc>
      </w:tr>
      <w:tr w:rsidR="00DB0F3E" w14:paraId="494EBAB5" w14:textId="77777777" w:rsidTr="00DB0F3E">
        <w:tc>
          <w:tcPr>
            <w:tcW w:w="9460" w:type="dxa"/>
            <w:tcBorders>
              <w:top w:val="single" w:sz="4" w:space="0" w:color="auto"/>
              <w:left w:val="single" w:sz="4" w:space="0" w:color="auto"/>
              <w:bottom w:val="single" w:sz="4" w:space="0" w:color="auto"/>
              <w:right w:val="single" w:sz="4" w:space="0" w:color="auto"/>
            </w:tcBorders>
          </w:tcPr>
          <w:p w14:paraId="15B7DAB9" w14:textId="77777777" w:rsidR="00DB0F3E" w:rsidRDefault="00DB0F3E">
            <w:pPr>
              <w:pStyle w:val="Notes"/>
            </w:pPr>
          </w:p>
        </w:tc>
      </w:tr>
      <w:tr w:rsidR="00DB0F3E" w14:paraId="5A260A62" w14:textId="77777777" w:rsidTr="00DB0F3E">
        <w:tc>
          <w:tcPr>
            <w:tcW w:w="9460" w:type="dxa"/>
            <w:tcBorders>
              <w:top w:val="single" w:sz="4" w:space="0" w:color="auto"/>
              <w:left w:val="single" w:sz="4" w:space="0" w:color="auto"/>
              <w:bottom w:val="single" w:sz="4" w:space="0" w:color="auto"/>
              <w:right w:val="single" w:sz="4" w:space="0" w:color="auto"/>
            </w:tcBorders>
          </w:tcPr>
          <w:p w14:paraId="6C5D80E0" w14:textId="77777777" w:rsidR="00DB0F3E" w:rsidRDefault="00DB0F3E">
            <w:pPr>
              <w:pStyle w:val="Notes"/>
            </w:pPr>
          </w:p>
        </w:tc>
      </w:tr>
      <w:tr w:rsidR="00DB0F3E" w14:paraId="5FB9C871" w14:textId="77777777" w:rsidTr="00DB0F3E">
        <w:tc>
          <w:tcPr>
            <w:tcW w:w="9460" w:type="dxa"/>
            <w:tcBorders>
              <w:top w:val="single" w:sz="4" w:space="0" w:color="auto"/>
              <w:left w:val="single" w:sz="4" w:space="0" w:color="auto"/>
              <w:bottom w:val="single" w:sz="4" w:space="0" w:color="auto"/>
              <w:right w:val="single" w:sz="4" w:space="0" w:color="auto"/>
            </w:tcBorders>
          </w:tcPr>
          <w:p w14:paraId="006938EF" w14:textId="77777777" w:rsidR="00DB0F3E" w:rsidRDefault="00DB0F3E">
            <w:pPr>
              <w:pStyle w:val="Notes"/>
            </w:pPr>
          </w:p>
        </w:tc>
      </w:tr>
      <w:tr w:rsidR="00DB0F3E" w14:paraId="6DF6CFB0" w14:textId="77777777" w:rsidTr="00DB0F3E">
        <w:tc>
          <w:tcPr>
            <w:tcW w:w="9460" w:type="dxa"/>
            <w:tcBorders>
              <w:top w:val="single" w:sz="4" w:space="0" w:color="auto"/>
              <w:left w:val="single" w:sz="4" w:space="0" w:color="auto"/>
              <w:bottom w:val="single" w:sz="4" w:space="0" w:color="auto"/>
              <w:right w:val="single" w:sz="4" w:space="0" w:color="auto"/>
            </w:tcBorders>
          </w:tcPr>
          <w:p w14:paraId="754B89EA" w14:textId="77777777" w:rsidR="00DB0F3E" w:rsidRDefault="00DB0F3E">
            <w:pPr>
              <w:pStyle w:val="Notes"/>
            </w:pPr>
          </w:p>
        </w:tc>
      </w:tr>
      <w:tr w:rsidR="00DB0F3E" w14:paraId="4F249EDC" w14:textId="77777777" w:rsidTr="00DB0F3E">
        <w:tc>
          <w:tcPr>
            <w:tcW w:w="9460" w:type="dxa"/>
            <w:tcBorders>
              <w:top w:val="single" w:sz="4" w:space="0" w:color="auto"/>
              <w:left w:val="single" w:sz="4" w:space="0" w:color="auto"/>
              <w:bottom w:val="single" w:sz="4" w:space="0" w:color="auto"/>
              <w:right w:val="single" w:sz="4" w:space="0" w:color="auto"/>
            </w:tcBorders>
          </w:tcPr>
          <w:p w14:paraId="308A928B" w14:textId="77777777" w:rsidR="00DB0F3E" w:rsidRDefault="00DB0F3E">
            <w:pPr>
              <w:pStyle w:val="Notes"/>
            </w:pPr>
          </w:p>
        </w:tc>
      </w:tr>
      <w:tr w:rsidR="00DB0F3E" w14:paraId="56662392" w14:textId="77777777" w:rsidTr="00DB0F3E">
        <w:tc>
          <w:tcPr>
            <w:tcW w:w="9460" w:type="dxa"/>
            <w:tcBorders>
              <w:top w:val="single" w:sz="4" w:space="0" w:color="auto"/>
              <w:left w:val="single" w:sz="4" w:space="0" w:color="auto"/>
              <w:bottom w:val="single" w:sz="4" w:space="0" w:color="auto"/>
              <w:right w:val="single" w:sz="4" w:space="0" w:color="auto"/>
            </w:tcBorders>
          </w:tcPr>
          <w:p w14:paraId="4AEF38E2" w14:textId="77777777" w:rsidR="00DB0F3E" w:rsidRDefault="00DB0F3E">
            <w:pPr>
              <w:pStyle w:val="Notes"/>
            </w:pPr>
          </w:p>
        </w:tc>
      </w:tr>
      <w:tr w:rsidR="00DB0F3E" w14:paraId="7B9B5D72" w14:textId="77777777" w:rsidTr="00DB0F3E">
        <w:tc>
          <w:tcPr>
            <w:tcW w:w="9460" w:type="dxa"/>
            <w:tcBorders>
              <w:top w:val="single" w:sz="4" w:space="0" w:color="auto"/>
              <w:left w:val="single" w:sz="4" w:space="0" w:color="auto"/>
              <w:bottom w:val="single" w:sz="4" w:space="0" w:color="auto"/>
              <w:right w:val="single" w:sz="4" w:space="0" w:color="auto"/>
            </w:tcBorders>
          </w:tcPr>
          <w:p w14:paraId="276F8057" w14:textId="77777777" w:rsidR="00DB0F3E" w:rsidRDefault="00DB0F3E">
            <w:pPr>
              <w:pStyle w:val="Notes"/>
            </w:pPr>
          </w:p>
        </w:tc>
      </w:tr>
      <w:tr w:rsidR="00DB0F3E" w14:paraId="114DB448" w14:textId="77777777" w:rsidTr="00DB0F3E">
        <w:tc>
          <w:tcPr>
            <w:tcW w:w="9460" w:type="dxa"/>
            <w:tcBorders>
              <w:top w:val="single" w:sz="4" w:space="0" w:color="auto"/>
              <w:left w:val="single" w:sz="4" w:space="0" w:color="auto"/>
              <w:bottom w:val="single" w:sz="4" w:space="0" w:color="auto"/>
              <w:right w:val="single" w:sz="4" w:space="0" w:color="auto"/>
            </w:tcBorders>
          </w:tcPr>
          <w:p w14:paraId="125CE86F" w14:textId="77777777" w:rsidR="00DB0F3E" w:rsidRDefault="00DB0F3E">
            <w:pPr>
              <w:pStyle w:val="Notes"/>
            </w:pPr>
          </w:p>
        </w:tc>
      </w:tr>
      <w:tr w:rsidR="00DB0F3E" w14:paraId="30BCE308" w14:textId="77777777" w:rsidTr="00DB0F3E">
        <w:tc>
          <w:tcPr>
            <w:tcW w:w="9460" w:type="dxa"/>
            <w:tcBorders>
              <w:top w:val="single" w:sz="4" w:space="0" w:color="auto"/>
              <w:left w:val="single" w:sz="4" w:space="0" w:color="auto"/>
              <w:bottom w:val="single" w:sz="4" w:space="0" w:color="auto"/>
              <w:right w:val="single" w:sz="4" w:space="0" w:color="auto"/>
            </w:tcBorders>
          </w:tcPr>
          <w:p w14:paraId="6D09EC58" w14:textId="77777777" w:rsidR="00DB0F3E" w:rsidRDefault="00DB0F3E">
            <w:pPr>
              <w:pStyle w:val="Notes"/>
            </w:pPr>
          </w:p>
        </w:tc>
      </w:tr>
    </w:tbl>
    <w:p w14:paraId="595E7582" w14:textId="77777777" w:rsidR="00DB0F3E" w:rsidRDefault="00DB0F3E" w:rsidP="00DB0F3E">
      <w:pPr>
        <w:pStyle w:val="LCNormal"/>
        <w:rPr>
          <w:sz w:val="22"/>
        </w:rPr>
      </w:pPr>
      <w:r>
        <w:t>In a group, analyse the written piece about Jacob Zuma’s supporters.</w:t>
      </w:r>
    </w:p>
    <w:p w14:paraId="17CEE0A2" w14:textId="77777777" w:rsidR="00DB0F3E" w:rsidRDefault="00DB0F3E" w:rsidP="00DB0F3E">
      <w:pPr>
        <w:pStyle w:val="LCNormal"/>
      </w:pPr>
      <w:r>
        <w:t>How many short sentences are used in the article?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03BC7FCF" w14:textId="77777777" w:rsidTr="00DB0F3E">
        <w:tc>
          <w:tcPr>
            <w:tcW w:w="9711" w:type="dxa"/>
            <w:tcBorders>
              <w:top w:val="single" w:sz="4" w:space="0" w:color="auto"/>
              <w:left w:val="single" w:sz="4" w:space="0" w:color="auto"/>
              <w:bottom w:val="single" w:sz="4" w:space="0" w:color="auto"/>
              <w:right w:val="single" w:sz="4" w:space="0" w:color="auto"/>
            </w:tcBorders>
            <w:hideMark/>
          </w:tcPr>
          <w:p w14:paraId="768C699C" w14:textId="77777777" w:rsidR="00DB0F3E" w:rsidRDefault="00DB0F3E">
            <w:pPr>
              <w:spacing w:before="0" w:after="0"/>
              <w:jc w:val="left"/>
              <w:rPr>
                <w:rFonts w:ascii="Times New Roman" w:hAnsi="Times New Roman" w:cs="Times New Roman"/>
                <w:szCs w:val="20"/>
                <w:lang w:val="en-ZA" w:eastAsia="en-ZA"/>
              </w:rPr>
            </w:pPr>
          </w:p>
        </w:tc>
      </w:tr>
      <w:tr w:rsidR="00DB0F3E" w14:paraId="518E4859" w14:textId="77777777" w:rsidTr="00DB0F3E">
        <w:tc>
          <w:tcPr>
            <w:tcW w:w="9711" w:type="dxa"/>
            <w:tcBorders>
              <w:top w:val="single" w:sz="4" w:space="0" w:color="auto"/>
              <w:left w:val="single" w:sz="4" w:space="0" w:color="auto"/>
              <w:bottom w:val="single" w:sz="4" w:space="0" w:color="auto"/>
              <w:right w:val="single" w:sz="4" w:space="0" w:color="auto"/>
            </w:tcBorders>
          </w:tcPr>
          <w:p w14:paraId="717FDEAB" w14:textId="77777777" w:rsidR="00DB0F3E" w:rsidRDefault="00DB0F3E">
            <w:pPr>
              <w:pStyle w:val="Notes"/>
            </w:pPr>
          </w:p>
        </w:tc>
      </w:tr>
    </w:tbl>
    <w:p w14:paraId="5A7A4C7B" w14:textId="77777777" w:rsidR="00DB0F3E" w:rsidRDefault="00DB0F3E" w:rsidP="00DB0F3E">
      <w:pPr>
        <w:pStyle w:val="LCNormal"/>
        <w:rPr>
          <w:sz w:val="22"/>
        </w:rPr>
      </w:pPr>
      <w:r>
        <w:t>How many long sentences?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24E7BC7B" w14:textId="77777777" w:rsidTr="00DB0F3E">
        <w:tc>
          <w:tcPr>
            <w:tcW w:w="9711" w:type="dxa"/>
            <w:tcBorders>
              <w:top w:val="single" w:sz="4" w:space="0" w:color="auto"/>
              <w:left w:val="single" w:sz="4" w:space="0" w:color="auto"/>
              <w:bottom w:val="single" w:sz="4" w:space="0" w:color="auto"/>
              <w:right w:val="single" w:sz="4" w:space="0" w:color="auto"/>
            </w:tcBorders>
            <w:hideMark/>
          </w:tcPr>
          <w:p w14:paraId="20D4F5D5" w14:textId="77777777" w:rsidR="00DB0F3E" w:rsidRDefault="00DB0F3E">
            <w:pPr>
              <w:spacing w:before="0" w:after="0"/>
              <w:jc w:val="left"/>
              <w:rPr>
                <w:rFonts w:ascii="Times New Roman" w:hAnsi="Times New Roman" w:cs="Times New Roman"/>
                <w:szCs w:val="20"/>
                <w:lang w:val="en-ZA" w:eastAsia="en-ZA"/>
              </w:rPr>
            </w:pPr>
          </w:p>
        </w:tc>
      </w:tr>
      <w:tr w:rsidR="00DB0F3E" w14:paraId="692CC10E" w14:textId="77777777" w:rsidTr="00DB0F3E">
        <w:tc>
          <w:tcPr>
            <w:tcW w:w="9711" w:type="dxa"/>
            <w:tcBorders>
              <w:top w:val="single" w:sz="4" w:space="0" w:color="auto"/>
              <w:left w:val="single" w:sz="4" w:space="0" w:color="auto"/>
              <w:bottom w:val="single" w:sz="4" w:space="0" w:color="auto"/>
              <w:right w:val="single" w:sz="4" w:space="0" w:color="auto"/>
            </w:tcBorders>
          </w:tcPr>
          <w:p w14:paraId="693674D3" w14:textId="77777777" w:rsidR="00DB0F3E" w:rsidRDefault="00DB0F3E">
            <w:pPr>
              <w:pStyle w:val="Notes"/>
            </w:pPr>
          </w:p>
        </w:tc>
      </w:tr>
    </w:tbl>
    <w:p w14:paraId="74F72055" w14:textId="77777777" w:rsidR="00DB0F3E" w:rsidRDefault="00DB0F3E" w:rsidP="00DB0F3E">
      <w:pPr>
        <w:pStyle w:val="LCNormal"/>
        <w:rPr>
          <w:sz w:val="22"/>
        </w:rPr>
      </w:pPr>
      <w:r>
        <w:t>Give one example of a complex sentence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6BA19D15" w14:textId="77777777" w:rsidTr="00DB0F3E">
        <w:tc>
          <w:tcPr>
            <w:tcW w:w="9711" w:type="dxa"/>
            <w:tcBorders>
              <w:top w:val="single" w:sz="4" w:space="0" w:color="auto"/>
              <w:left w:val="single" w:sz="4" w:space="0" w:color="auto"/>
              <w:bottom w:val="single" w:sz="4" w:space="0" w:color="auto"/>
              <w:right w:val="single" w:sz="4" w:space="0" w:color="auto"/>
            </w:tcBorders>
            <w:hideMark/>
          </w:tcPr>
          <w:p w14:paraId="47A04C72" w14:textId="77777777" w:rsidR="00DB0F3E" w:rsidRDefault="00DB0F3E">
            <w:pPr>
              <w:spacing w:before="0" w:after="0"/>
              <w:jc w:val="left"/>
              <w:rPr>
                <w:rFonts w:ascii="Times New Roman" w:hAnsi="Times New Roman" w:cs="Times New Roman"/>
                <w:szCs w:val="20"/>
                <w:lang w:val="en-ZA" w:eastAsia="en-ZA"/>
              </w:rPr>
            </w:pPr>
          </w:p>
        </w:tc>
      </w:tr>
      <w:tr w:rsidR="00DB0F3E" w14:paraId="4B6F51E3" w14:textId="77777777" w:rsidTr="00DB0F3E">
        <w:tc>
          <w:tcPr>
            <w:tcW w:w="9711" w:type="dxa"/>
            <w:tcBorders>
              <w:top w:val="single" w:sz="4" w:space="0" w:color="auto"/>
              <w:left w:val="single" w:sz="4" w:space="0" w:color="auto"/>
              <w:bottom w:val="single" w:sz="4" w:space="0" w:color="auto"/>
              <w:right w:val="single" w:sz="4" w:space="0" w:color="auto"/>
            </w:tcBorders>
            <w:hideMark/>
          </w:tcPr>
          <w:p w14:paraId="32142F82" w14:textId="77777777" w:rsidR="00DB0F3E" w:rsidRDefault="00DB0F3E">
            <w:pPr>
              <w:spacing w:before="0" w:after="0"/>
              <w:jc w:val="left"/>
              <w:rPr>
                <w:rFonts w:ascii="Times New Roman" w:hAnsi="Times New Roman" w:cs="Times New Roman"/>
                <w:szCs w:val="20"/>
                <w:lang w:val="en-ZA" w:eastAsia="en-ZA"/>
              </w:rPr>
            </w:pPr>
          </w:p>
        </w:tc>
      </w:tr>
      <w:tr w:rsidR="00DB0F3E" w14:paraId="48665F96" w14:textId="77777777" w:rsidTr="00DB0F3E">
        <w:tc>
          <w:tcPr>
            <w:tcW w:w="9711" w:type="dxa"/>
            <w:tcBorders>
              <w:top w:val="single" w:sz="4" w:space="0" w:color="auto"/>
              <w:left w:val="single" w:sz="4" w:space="0" w:color="auto"/>
              <w:bottom w:val="single" w:sz="4" w:space="0" w:color="auto"/>
              <w:right w:val="single" w:sz="4" w:space="0" w:color="auto"/>
            </w:tcBorders>
            <w:hideMark/>
          </w:tcPr>
          <w:p w14:paraId="08A54C22" w14:textId="77777777" w:rsidR="00DB0F3E" w:rsidRDefault="00DB0F3E">
            <w:pPr>
              <w:spacing w:before="0" w:after="0"/>
              <w:jc w:val="left"/>
              <w:rPr>
                <w:rFonts w:ascii="Times New Roman" w:hAnsi="Times New Roman" w:cs="Times New Roman"/>
                <w:szCs w:val="20"/>
                <w:lang w:val="en-ZA" w:eastAsia="en-ZA"/>
              </w:rPr>
            </w:pPr>
          </w:p>
        </w:tc>
      </w:tr>
    </w:tbl>
    <w:p w14:paraId="1A6DCFEA" w14:textId="77777777" w:rsidR="00DB0F3E" w:rsidRDefault="00DB0F3E" w:rsidP="00DB0F3E">
      <w:pPr>
        <w:pStyle w:val="LCNormal"/>
        <w:rPr>
          <w:sz w:val="22"/>
        </w:rPr>
      </w:pPr>
    </w:p>
    <w:p w14:paraId="01CE165C" w14:textId="77777777" w:rsidR="00DB0F3E" w:rsidRDefault="00DB0F3E" w:rsidP="00DB0F3E">
      <w:pPr>
        <w:pStyle w:val="LCNormal"/>
      </w:pPr>
      <w:r>
        <w:t>Give one example of a compound sentence.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5B18D430" w14:textId="77777777" w:rsidTr="00DB0F3E">
        <w:tc>
          <w:tcPr>
            <w:tcW w:w="9711" w:type="dxa"/>
            <w:tcBorders>
              <w:top w:val="single" w:sz="4" w:space="0" w:color="auto"/>
              <w:left w:val="single" w:sz="4" w:space="0" w:color="auto"/>
              <w:bottom w:val="single" w:sz="4" w:space="0" w:color="auto"/>
              <w:right w:val="single" w:sz="4" w:space="0" w:color="auto"/>
            </w:tcBorders>
            <w:hideMark/>
          </w:tcPr>
          <w:p w14:paraId="5A3C6C6F" w14:textId="77777777" w:rsidR="00DB0F3E" w:rsidRDefault="00DB0F3E">
            <w:pPr>
              <w:spacing w:before="0" w:after="0"/>
              <w:jc w:val="left"/>
              <w:rPr>
                <w:rFonts w:ascii="Times New Roman" w:hAnsi="Times New Roman" w:cs="Times New Roman"/>
                <w:szCs w:val="20"/>
                <w:lang w:val="en-ZA" w:eastAsia="en-ZA"/>
              </w:rPr>
            </w:pPr>
          </w:p>
        </w:tc>
      </w:tr>
      <w:tr w:rsidR="00DB0F3E" w14:paraId="73DB5341" w14:textId="77777777" w:rsidTr="00DB0F3E">
        <w:tc>
          <w:tcPr>
            <w:tcW w:w="9711" w:type="dxa"/>
            <w:tcBorders>
              <w:top w:val="single" w:sz="4" w:space="0" w:color="auto"/>
              <w:left w:val="single" w:sz="4" w:space="0" w:color="auto"/>
              <w:bottom w:val="single" w:sz="4" w:space="0" w:color="auto"/>
              <w:right w:val="single" w:sz="4" w:space="0" w:color="auto"/>
            </w:tcBorders>
          </w:tcPr>
          <w:p w14:paraId="62911B90" w14:textId="77777777" w:rsidR="00DB0F3E" w:rsidRDefault="00DB0F3E">
            <w:pPr>
              <w:pStyle w:val="Notes"/>
            </w:pPr>
          </w:p>
        </w:tc>
      </w:tr>
    </w:tbl>
    <w:p w14:paraId="4015CCB0" w14:textId="77777777" w:rsidR="00DB0F3E" w:rsidRDefault="00DB0F3E" w:rsidP="00DB0F3E">
      <w:pPr>
        <w:pStyle w:val="LCNormal"/>
        <w:rPr>
          <w:sz w:val="22"/>
        </w:rPr>
      </w:pPr>
    </w:p>
    <w:p w14:paraId="1F5A6151" w14:textId="77777777" w:rsidR="00DB0F3E" w:rsidRDefault="00DB0F3E" w:rsidP="00DB0F3E">
      <w:pPr>
        <w:pStyle w:val="LCNormal"/>
      </w:pPr>
      <w:r>
        <w:rPr>
          <w:noProof/>
          <w:lang w:eastAsia="en-ZA"/>
        </w:rPr>
        <w:drawing>
          <wp:anchor distT="0" distB="0" distL="114300" distR="114300" simplePos="0" relativeHeight="251717120" behindDoc="0" locked="0" layoutInCell="1" allowOverlap="1" wp14:anchorId="42B9AE2C" wp14:editId="685B9996">
            <wp:simplePos x="0" y="0"/>
            <wp:positionH relativeFrom="column">
              <wp:posOffset>0</wp:posOffset>
            </wp:positionH>
            <wp:positionV relativeFrom="paragraph">
              <wp:posOffset>135890</wp:posOffset>
            </wp:positionV>
            <wp:extent cx="3383915" cy="7543800"/>
            <wp:effectExtent l="0" t="0" r="6985" b="0"/>
            <wp:wrapSquare wrapText="bothSides"/>
            <wp:docPr id="9680" name="Picture 9680" descr="zum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zuma 2"/>
                    <pic:cNvPicPr>
                      <a:picLocks noChangeAspect="1" noChangeArrowheads="1"/>
                    </pic:cNvPicPr>
                  </pic:nvPicPr>
                  <pic:blipFill>
                    <a:blip r:embed="rId118" cstate="print">
                      <a:extLst>
                        <a:ext uri="{28A0092B-C50C-407E-A947-70E740481C1C}">
                          <a14:useLocalDpi xmlns:a14="http://schemas.microsoft.com/office/drawing/2010/main" val="0"/>
                        </a:ext>
                      </a:extLst>
                    </a:blip>
                    <a:srcRect t="32791" b="1534"/>
                    <a:stretch>
                      <a:fillRect/>
                    </a:stretch>
                  </pic:blipFill>
                  <pic:spPr bwMode="auto">
                    <a:xfrm>
                      <a:off x="0" y="0"/>
                      <a:ext cx="3383915" cy="75438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ZA"/>
        </w:rPr>
        <w:drawing>
          <wp:anchor distT="0" distB="0" distL="114300" distR="114300" simplePos="0" relativeHeight="251718144" behindDoc="0" locked="0" layoutInCell="1" allowOverlap="1" wp14:anchorId="1D1FF3E6" wp14:editId="6DDC8150">
            <wp:simplePos x="0" y="0"/>
            <wp:positionH relativeFrom="column">
              <wp:posOffset>3492500</wp:posOffset>
            </wp:positionH>
            <wp:positionV relativeFrom="paragraph">
              <wp:posOffset>135890</wp:posOffset>
            </wp:positionV>
            <wp:extent cx="2768600" cy="2971800"/>
            <wp:effectExtent l="0" t="0" r="0" b="0"/>
            <wp:wrapSquare wrapText="bothSides"/>
            <wp:docPr id="9679" name="Picture 9679" descr="zum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zuma 2"/>
                    <pic:cNvPicPr>
                      <a:picLocks noChangeAspect="1" noChangeArrowheads="1"/>
                    </pic:cNvPicPr>
                  </pic:nvPicPr>
                  <pic:blipFill>
                    <a:blip r:embed="rId118" cstate="print">
                      <a:extLst>
                        <a:ext uri="{28A0092B-C50C-407E-A947-70E740481C1C}">
                          <a14:useLocalDpi xmlns:a14="http://schemas.microsoft.com/office/drawing/2010/main" val="0"/>
                        </a:ext>
                      </a:extLst>
                    </a:blip>
                    <a:srcRect b="68379"/>
                    <a:stretch>
                      <a:fillRect/>
                    </a:stretch>
                  </pic:blipFill>
                  <pic:spPr bwMode="auto">
                    <a:xfrm>
                      <a:off x="0" y="0"/>
                      <a:ext cx="2768600" cy="2971800"/>
                    </a:xfrm>
                    <a:prstGeom prst="rect">
                      <a:avLst/>
                    </a:prstGeom>
                    <a:noFill/>
                  </pic:spPr>
                </pic:pic>
              </a:graphicData>
            </a:graphic>
            <wp14:sizeRelH relativeFrom="page">
              <wp14:pctWidth>0</wp14:pctWidth>
            </wp14:sizeRelH>
            <wp14:sizeRelV relativeFrom="page">
              <wp14:pctHeight>0</wp14:pctHeight>
            </wp14:sizeRelV>
          </wp:anchor>
        </w:drawing>
      </w:r>
    </w:p>
    <w:p w14:paraId="6954310C" w14:textId="77777777" w:rsidR="00DB0F3E" w:rsidRDefault="00DB0F3E" w:rsidP="00DB0F3E">
      <w:pPr>
        <w:pStyle w:val="LCNormal"/>
      </w:pPr>
    </w:p>
    <w:p w14:paraId="5DEA8448" w14:textId="77777777" w:rsidR="00DB0F3E" w:rsidRDefault="00DB0F3E" w:rsidP="00DB0F3E">
      <w:pPr>
        <w:pStyle w:val="LCNormal"/>
      </w:pPr>
      <w:r>
        <w:t xml:space="preserve">Extract from the </w:t>
      </w:r>
      <w:smartTag w:uri="urn:schemas-microsoft-com:office:smarttags" w:element="place">
        <w:smartTag w:uri="urn:schemas-microsoft-com:office:smarttags" w:element="PlaceType">
          <w:r>
            <w:t>Pretoria</w:t>
          </w:r>
        </w:smartTag>
      </w:smartTag>
      <w:r>
        <w:t xml:space="preserve"> News of 9 March 2006.</w:t>
      </w:r>
    </w:p>
    <w:p w14:paraId="08E19FB7" w14:textId="77777777" w:rsidR="00DB0F3E" w:rsidRDefault="00DB0F3E" w:rsidP="00DB0F3E">
      <w:pPr>
        <w:pStyle w:val="LCNormal"/>
      </w:pPr>
    </w:p>
    <w:p w14:paraId="52B8F5FD" w14:textId="77777777" w:rsidR="00DB0F3E" w:rsidRDefault="00DB0F3E" w:rsidP="00DB0F3E">
      <w:pPr>
        <w:pStyle w:val="LCNormal"/>
      </w:pPr>
    </w:p>
    <w:p w14:paraId="1CC1C1D4" w14:textId="77777777" w:rsidR="00DB0F3E" w:rsidRDefault="00DB0F3E" w:rsidP="00DB0F3E">
      <w:pPr>
        <w:pStyle w:val="LCNormal"/>
      </w:pPr>
    </w:p>
    <w:p w14:paraId="5035B077" w14:textId="77777777" w:rsidR="00DB0F3E" w:rsidRDefault="00DB0F3E" w:rsidP="00DB0F3E">
      <w:pPr>
        <w:pStyle w:val="LCNormal"/>
      </w:pPr>
    </w:p>
    <w:p w14:paraId="36BFA5E4" w14:textId="77777777" w:rsidR="00DB0F3E" w:rsidRDefault="00DB0F3E" w:rsidP="00DB0F3E">
      <w:pPr>
        <w:pStyle w:val="LCNormal"/>
      </w:pPr>
    </w:p>
    <w:p w14:paraId="714BDB71" w14:textId="77777777" w:rsidR="00DB0F3E" w:rsidRDefault="00DB0F3E" w:rsidP="00DB0F3E">
      <w:pPr>
        <w:pStyle w:val="LCNormal"/>
      </w:pPr>
    </w:p>
    <w:p w14:paraId="062E6010" w14:textId="77777777" w:rsidR="00DB0F3E" w:rsidRDefault="00DB0F3E" w:rsidP="00DB0F3E">
      <w:pPr>
        <w:pStyle w:val="LCNormal"/>
      </w:pPr>
    </w:p>
    <w:p w14:paraId="3C27E967" w14:textId="77777777" w:rsidR="00DB0F3E" w:rsidRDefault="00DB0F3E" w:rsidP="00DB0F3E">
      <w:pPr>
        <w:pStyle w:val="LCNormal"/>
      </w:pPr>
    </w:p>
    <w:p w14:paraId="6231F8F8" w14:textId="77777777" w:rsidR="00DB0F3E" w:rsidRDefault="00DB0F3E" w:rsidP="00DB0F3E">
      <w:pPr>
        <w:pStyle w:val="LCNormal"/>
      </w:pPr>
    </w:p>
    <w:p w14:paraId="32293928" w14:textId="77777777" w:rsidR="00DB0F3E" w:rsidRDefault="00DB0F3E" w:rsidP="00DB0F3E">
      <w:pPr>
        <w:pStyle w:val="LCNormal"/>
      </w:pPr>
    </w:p>
    <w:p w14:paraId="72827F0E" w14:textId="77777777" w:rsidR="00DB0F3E" w:rsidRDefault="00DB0F3E" w:rsidP="00DB0F3E">
      <w:pPr>
        <w:pStyle w:val="LCNormal"/>
      </w:pPr>
    </w:p>
    <w:p w14:paraId="13513FE3" w14:textId="77777777" w:rsidR="00DB0F3E" w:rsidRDefault="00DB0F3E" w:rsidP="00DB0F3E">
      <w:pPr>
        <w:pStyle w:val="LCNormal"/>
      </w:pPr>
    </w:p>
    <w:p w14:paraId="2F0CAE6C" w14:textId="77777777" w:rsidR="00DB0F3E" w:rsidRDefault="00DB0F3E" w:rsidP="00DB0F3E">
      <w:pPr>
        <w:pStyle w:val="LCNormal"/>
      </w:pPr>
      <w:r>
        <w:br w:type="page"/>
        <w:t>Analyse the article called: Spectre of AIDS at Mandela Nuptials.</w:t>
      </w:r>
    </w:p>
    <w:p w14:paraId="148C3F9A" w14:textId="77777777" w:rsidR="00DB0F3E" w:rsidRDefault="00DB0F3E" w:rsidP="00DB0F3E">
      <w:pPr>
        <w:pStyle w:val="LCNormal"/>
      </w:pPr>
      <w:r>
        <w:t>How many short sentences are used in the article?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749CFF06" w14:textId="77777777" w:rsidTr="00DB0F3E">
        <w:tc>
          <w:tcPr>
            <w:tcW w:w="9711" w:type="dxa"/>
            <w:tcBorders>
              <w:top w:val="single" w:sz="4" w:space="0" w:color="auto"/>
              <w:left w:val="single" w:sz="4" w:space="0" w:color="auto"/>
              <w:bottom w:val="single" w:sz="4" w:space="0" w:color="auto"/>
              <w:right w:val="single" w:sz="4" w:space="0" w:color="auto"/>
            </w:tcBorders>
            <w:hideMark/>
          </w:tcPr>
          <w:p w14:paraId="6370ACAB" w14:textId="77777777" w:rsidR="00DB0F3E" w:rsidRDefault="00DB0F3E">
            <w:pPr>
              <w:spacing w:before="0" w:after="0"/>
              <w:jc w:val="left"/>
              <w:rPr>
                <w:rFonts w:ascii="Times New Roman" w:hAnsi="Times New Roman" w:cs="Times New Roman"/>
                <w:szCs w:val="20"/>
                <w:lang w:val="en-ZA" w:eastAsia="en-ZA"/>
              </w:rPr>
            </w:pPr>
          </w:p>
        </w:tc>
      </w:tr>
      <w:tr w:rsidR="00DB0F3E" w14:paraId="367A55DE" w14:textId="77777777" w:rsidTr="00DB0F3E">
        <w:tc>
          <w:tcPr>
            <w:tcW w:w="9711" w:type="dxa"/>
            <w:tcBorders>
              <w:top w:val="single" w:sz="4" w:space="0" w:color="auto"/>
              <w:left w:val="single" w:sz="4" w:space="0" w:color="auto"/>
              <w:bottom w:val="single" w:sz="4" w:space="0" w:color="auto"/>
              <w:right w:val="single" w:sz="4" w:space="0" w:color="auto"/>
            </w:tcBorders>
          </w:tcPr>
          <w:p w14:paraId="45F08064" w14:textId="77777777" w:rsidR="00DB0F3E" w:rsidRDefault="00DB0F3E">
            <w:pPr>
              <w:pStyle w:val="Notes"/>
            </w:pPr>
          </w:p>
        </w:tc>
      </w:tr>
    </w:tbl>
    <w:p w14:paraId="0E3D01D0" w14:textId="77777777" w:rsidR="00DB0F3E" w:rsidRDefault="00DB0F3E" w:rsidP="00DB0F3E">
      <w:pPr>
        <w:pStyle w:val="LCNormal"/>
        <w:rPr>
          <w:sz w:val="22"/>
        </w:rPr>
      </w:pPr>
      <w:r>
        <w:t>How many long sentences?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762241A0" w14:textId="77777777" w:rsidTr="00DB0F3E">
        <w:tc>
          <w:tcPr>
            <w:tcW w:w="9711" w:type="dxa"/>
            <w:tcBorders>
              <w:top w:val="single" w:sz="4" w:space="0" w:color="auto"/>
              <w:left w:val="single" w:sz="4" w:space="0" w:color="auto"/>
              <w:bottom w:val="single" w:sz="4" w:space="0" w:color="auto"/>
              <w:right w:val="single" w:sz="4" w:space="0" w:color="auto"/>
            </w:tcBorders>
            <w:hideMark/>
          </w:tcPr>
          <w:p w14:paraId="557B4C12" w14:textId="77777777" w:rsidR="00DB0F3E" w:rsidRDefault="00DB0F3E">
            <w:pPr>
              <w:spacing w:before="0" w:after="0"/>
              <w:jc w:val="left"/>
              <w:rPr>
                <w:rFonts w:ascii="Times New Roman" w:hAnsi="Times New Roman" w:cs="Times New Roman"/>
                <w:szCs w:val="20"/>
                <w:lang w:val="en-ZA" w:eastAsia="en-ZA"/>
              </w:rPr>
            </w:pPr>
          </w:p>
        </w:tc>
      </w:tr>
    </w:tbl>
    <w:p w14:paraId="1B3C9754" w14:textId="77777777" w:rsidR="00DB0F3E" w:rsidRDefault="00DB0F3E" w:rsidP="00DB0F3E">
      <w:pPr>
        <w:pStyle w:val="LCNormal"/>
        <w:rPr>
          <w:sz w:val="22"/>
        </w:rPr>
      </w:pPr>
      <w:r>
        <w:t>Give one example of a complex sentence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7FCF41B2" w14:textId="77777777" w:rsidTr="00DB0F3E">
        <w:tc>
          <w:tcPr>
            <w:tcW w:w="9711" w:type="dxa"/>
            <w:tcBorders>
              <w:top w:val="single" w:sz="4" w:space="0" w:color="auto"/>
              <w:left w:val="single" w:sz="4" w:space="0" w:color="auto"/>
              <w:bottom w:val="single" w:sz="4" w:space="0" w:color="auto"/>
              <w:right w:val="single" w:sz="4" w:space="0" w:color="auto"/>
            </w:tcBorders>
            <w:hideMark/>
          </w:tcPr>
          <w:p w14:paraId="7E864342" w14:textId="77777777" w:rsidR="00DB0F3E" w:rsidRDefault="00DB0F3E">
            <w:pPr>
              <w:spacing w:before="0" w:after="0"/>
              <w:jc w:val="left"/>
              <w:rPr>
                <w:rFonts w:ascii="Times New Roman" w:hAnsi="Times New Roman" w:cs="Times New Roman"/>
                <w:szCs w:val="20"/>
                <w:lang w:val="en-ZA" w:eastAsia="en-ZA"/>
              </w:rPr>
            </w:pPr>
          </w:p>
        </w:tc>
      </w:tr>
      <w:tr w:rsidR="00DB0F3E" w14:paraId="3580B64C" w14:textId="77777777" w:rsidTr="00DB0F3E">
        <w:tc>
          <w:tcPr>
            <w:tcW w:w="9711" w:type="dxa"/>
            <w:tcBorders>
              <w:top w:val="single" w:sz="4" w:space="0" w:color="auto"/>
              <w:left w:val="single" w:sz="4" w:space="0" w:color="auto"/>
              <w:bottom w:val="single" w:sz="4" w:space="0" w:color="auto"/>
              <w:right w:val="single" w:sz="4" w:space="0" w:color="auto"/>
            </w:tcBorders>
            <w:hideMark/>
          </w:tcPr>
          <w:p w14:paraId="4D183A48" w14:textId="77777777" w:rsidR="00DB0F3E" w:rsidRDefault="00DB0F3E">
            <w:pPr>
              <w:spacing w:before="0" w:after="0"/>
              <w:jc w:val="left"/>
              <w:rPr>
                <w:rFonts w:ascii="Times New Roman" w:hAnsi="Times New Roman" w:cs="Times New Roman"/>
                <w:szCs w:val="20"/>
                <w:lang w:val="en-ZA" w:eastAsia="en-ZA"/>
              </w:rPr>
            </w:pPr>
          </w:p>
        </w:tc>
      </w:tr>
      <w:tr w:rsidR="00DB0F3E" w14:paraId="5B9B5CA6" w14:textId="77777777" w:rsidTr="00DB0F3E">
        <w:tc>
          <w:tcPr>
            <w:tcW w:w="9711" w:type="dxa"/>
            <w:tcBorders>
              <w:top w:val="single" w:sz="4" w:space="0" w:color="auto"/>
              <w:left w:val="single" w:sz="4" w:space="0" w:color="auto"/>
              <w:bottom w:val="single" w:sz="4" w:space="0" w:color="auto"/>
              <w:right w:val="single" w:sz="4" w:space="0" w:color="auto"/>
            </w:tcBorders>
            <w:hideMark/>
          </w:tcPr>
          <w:p w14:paraId="25DE48CB" w14:textId="77777777" w:rsidR="00DB0F3E" w:rsidRDefault="00DB0F3E">
            <w:pPr>
              <w:spacing w:before="0" w:after="0"/>
              <w:jc w:val="left"/>
              <w:rPr>
                <w:rFonts w:ascii="Times New Roman" w:hAnsi="Times New Roman" w:cs="Times New Roman"/>
                <w:szCs w:val="20"/>
                <w:lang w:val="en-ZA" w:eastAsia="en-ZA"/>
              </w:rPr>
            </w:pPr>
          </w:p>
        </w:tc>
      </w:tr>
      <w:tr w:rsidR="00DB0F3E" w14:paraId="5985DA5B" w14:textId="77777777" w:rsidTr="00DB0F3E">
        <w:tc>
          <w:tcPr>
            <w:tcW w:w="9711" w:type="dxa"/>
            <w:tcBorders>
              <w:top w:val="single" w:sz="4" w:space="0" w:color="auto"/>
              <w:left w:val="single" w:sz="4" w:space="0" w:color="auto"/>
              <w:bottom w:val="single" w:sz="4" w:space="0" w:color="auto"/>
              <w:right w:val="single" w:sz="4" w:space="0" w:color="auto"/>
            </w:tcBorders>
          </w:tcPr>
          <w:p w14:paraId="723E4264" w14:textId="77777777" w:rsidR="00DB0F3E" w:rsidRDefault="00DB0F3E">
            <w:pPr>
              <w:pStyle w:val="Notes"/>
              <w:rPr>
                <w:lang w:val="en-US"/>
              </w:rPr>
            </w:pPr>
          </w:p>
        </w:tc>
      </w:tr>
    </w:tbl>
    <w:p w14:paraId="7F16C1C7" w14:textId="77777777" w:rsidR="00DB0F3E" w:rsidRDefault="00DB0F3E" w:rsidP="00DB0F3E">
      <w:pPr>
        <w:pStyle w:val="LCNormal"/>
        <w:rPr>
          <w:sz w:val="22"/>
        </w:rPr>
      </w:pPr>
      <w:r>
        <w:t>Give one example of a compound sentence.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66ADEA0E" w14:textId="77777777" w:rsidTr="00DB0F3E">
        <w:tc>
          <w:tcPr>
            <w:tcW w:w="9711" w:type="dxa"/>
            <w:tcBorders>
              <w:top w:val="single" w:sz="4" w:space="0" w:color="auto"/>
              <w:left w:val="single" w:sz="4" w:space="0" w:color="auto"/>
              <w:bottom w:val="single" w:sz="4" w:space="0" w:color="auto"/>
              <w:right w:val="single" w:sz="4" w:space="0" w:color="auto"/>
            </w:tcBorders>
            <w:hideMark/>
          </w:tcPr>
          <w:p w14:paraId="2714DEA3" w14:textId="77777777" w:rsidR="00DB0F3E" w:rsidRDefault="00DB0F3E">
            <w:pPr>
              <w:spacing w:before="0" w:after="0"/>
              <w:jc w:val="left"/>
              <w:rPr>
                <w:rFonts w:ascii="Times New Roman" w:hAnsi="Times New Roman" w:cs="Times New Roman"/>
                <w:szCs w:val="20"/>
                <w:lang w:val="en-ZA" w:eastAsia="en-ZA"/>
              </w:rPr>
            </w:pPr>
          </w:p>
        </w:tc>
      </w:tr>
      <w:tr w:rsidR="00DB0F3E" w14:paraId="44D8773D" w14:textId="77777777" w:rsidTr="00DB0F3E">
        <w:tc>
          <w:tcPr>
            <w:tcW w:w="9711" w:type="dxa"/>
            <w:tcBorders>
              <w:top w:val="single" w:sz="4" w:space="0" w:color="auto"/>
              <w:left w:val="single" w:sz="4" w:space="0" w:color="auto"/>
              <w:bottom w:val="single" w:sz="4" w:space="0" w:color="auto"/>
              <w:right w:val="single" w:sz="4" w:space="0" w:color="auto"/>
            </w:tcBorders>
            <w:hideMark/>
          </w:tcPr>
          <w:p w14:paraId="38F908EE" w14:textId="77777777" w:rsidR="00DB0F3E" w:rsidRDefault="00DB0F3E">
            <w:pPr>
              <w:spacing w:before="0" w:after="0"/>
              <w:jc w:val="left"/>
              <w:rPr>
                <w:rFonts w:ascii="Times New Roman" w:hAnsi="Times New Roman" w:cs="Times New Roman"/>
                <w:szCs w:val="20"/>
                <w:lang w:val="en-ZA" w:eastAsia="en-ZA"/>
              </w:rPr>
            </w:pPr>
          </w:p>
        </w:tc>
      </w:tr>
    </w:tbl>
    <w:p w14:paraId="3F6344C3" w14:textId="77777777" w:rsidR="00DB0F3E" w:rsidRDefault="00DB0F3E" w:rsidP="00DB0F3E">
      <w:pPr>
        <w:pStyle w:val="LCNormal"/>
        <w:rPr>
          <w:sz w:val="22"/>
        </w:rPr>
      </w:pPr>
    </w:p>
    <w:p w14:paraId="5E51D25E" w14:textId="77777777" w:rsidR="00DB0F3E" w:rsidRDefault="00DB0F3E" w:rsidP="00DB0F3E">
      <w:pPr>
        <w:pStyle w:val="LCNormal"/>
        <w:rPr>
          <w:noProof/>
        </w:rPr>
      </w:pPr>
    </w:p>
    <w:p w14:paraId="04003EB6" w14:textId="77777777" w:rsidR="00DB0F3E" w:rsidRDefault="00DB0F3E" w:rsidP="00DB0F3E">
      <w:pPr>
        <w:pStyle w:val="LCNormal"/>
        <w:rPr>
          <w:noProof/>
        </w:rPr>
      </w:pPr>
      <w:r>
        <w:rPr>
          <w:noProof/>
        </w:rPr>
        <w:br w:type="page"/>
      </w:r>
    </w:p>
    <w:p w14:paraId="18728870" w14:textId="77777777" w:rsidR="00DB0F3E" w:rsidRDefault="00DB0F3E" w:rsidP="00DB0F3E">
      <w:pPr>
        <w:pStyle w:val="LCNormal"/>
        <w:rPr>
          <w:noProof/>
        </w:rPr>
      </w:pPr>
      <w:r>
        <w:rPr>
          <w:noProof/>
          <w:lang w:eastAsia="en-ZA"/>
        </w:rPr>
        <w:drawing>
          <wp:anchor distT="0" distB="0" distL="114300" distR="114300" simplePos="0" relativeHeight="251719168" behindDoc="0" locked="0" layoutInCell="1" allowOverlap="1" wp14:anchorId="3F59D432" wp14:editId="742E5EFF">
            <wp:simplePos x="0" y="0"/>
            <wp:positionH relativeFrom="column">
              <wp:posOffset>0</wp:posOffset>
            </wp:positionH>
            <wp:positionV relativeFrom="paragraph">
              <wp:posOffset>-17145</wp:posOffset>
            </wp:positionV>
            <wp:extent cx="6297930" cy="7510780"/>
            <wp:effectExtent l="0" t="0" r="7620" b="0"/>
            <wp:wrapNone/>
            <wp:docPr id="9678" name="Picture 9678" descr="Aid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ids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297930" cy="7510780"/>
                    </a:xfrm>
                    <a:prstGeom prst="rect">
                      <a:avLst/>
                    </a:prstGeom>
                    <a:noFill/>
                  </pic:spPr>
                </pic:pic>
              </a:graphicData>
            </a:graphic>
            <wp14:sizeRelH relativeFrom="page">
              <wp14:pctWidth>0</wp14:pctWidth>
            </wp14:sizeRelH>
            <wp14:sizeRelV relativeFrom="page">
              <wp14:pctHeight>0</wp14:pctHeight>
            </wp14:sizeRelV>
          </wp:anchor>
        </w:drawing>
      </w:r>
    </w:p>
    <w:p w14:paraId="7CE8ECA0" w14:textId="77777777" w:rsidR="00DB0F3E" w:rsidRDefault="00DB0F3E" w:rsidP="00DB0F3E">
      <w:pPr>
        <w:pStyle w:val="LCNormal"/>
        <w:rPr>
          <w:noProof/>
        </w:rPr>
      </w:pPr>
    </w:p>
    <w:p w14:paraId="0ECAC252" w14:textId="77777777" w:rsidR="00DB0F3E" w:rsidRDefault="00DB0F3E" w:rsidP="00DB0F3E">
      <w:pPr>
        <w:pStyle w:val="LCNormal"/>
        <w:rPr>
          <w:bCs/>
          <w:lang w:val="en-US"/>
        </w:rPr>
      </w:pPr>
      <w:r>
        <w:rPr>
          <w:bCs/>
          <w:lang w:val="en-US"/>
        </w:rPr>
        <w:br w:type="page"/>
      </w:r>
    </w:p>
    <w:p w14:paraId="138D7193" w14:textId="77777777" w:rsidR="00DB0F3E" w:rsidRPr="00DB0F3E" w:rsidRDefault="00DB0F3E" w:rsidP="00DB0F3E">
      <w:pPr>
        <w:pStyle w:val="Heading3"/>
      </w:pPr>
      <w:bookmarkStart w:id="707" w:name="_Toc201071875"/>
      <w:bookmarkStart w:id="708" w:name="_Toc201123685"/>
      <w:bookmarkStart w:id="709" w:name="_Toc416238107"/>
      <w:bookmarkStart w:id="710" w:name="_Toc495930226"/>
      <w:r w:rsidRPr="00DB0F3E">
        <w:t>Activity 5 (8964 SO1, AC1-2)</w:t>
      </w:r>
      <w:bookmarkEnd w:id="707"/>
      <w:bookmarkEnd w:id="708"/>
      <w:bookmarkEnd w:id="709"/>
      <w:bookmarkEnd w:id="710"/>
      <w:r w:rsidRPr="00DB0F3E">
        <w:t xml:space="preserve"> </w:t>
      </w:r>
    </w:p>
    <w:p w14:paraId="344AC734" w14:textId="77777777" w:rsidR="00DB0F3E" w:rsidRDefault="00DB0F3E" w:rsidP="00DB0F3E">
      <w:pPr>
        <w:pStyle w:val="LCNormal"/>
      </w:pPr>
      <w:r>
        <w:t>On the following pages you will find copies of an article called Good Neighbours? From the Clicks ClubCard magazine of October 2005.</w:t>
      </w:r>
    </w:p>
    <w:p w14:paraId="33C8F593" w14:textId="77777777" w:rsidR="00DB0F3E" w:rsidRDefault="00DB0F3E" w:rsidP="00DB0F3E">
      <w:pPr>
        <w:pStyle w:val="LCNormal"/>
      </w:pPr>
      <w:r>
        <w:t>Do the following:</w:t>
      </w:r>
    </w:p>
    <w:p w14:paraId="3F81E085" w14:textId="77777777" w:rsidR="00DB0F3E" w:rsidRDefault="00DB0F3E" w:rsidP="00BA7A58">
      <w:pPr>
        <w:pStyle w:val="LCNormal"/>
        <w:numPr>
          <w:ilvl w:val="0"/>
          <w:numId w:val="60"/>
        </w:numPr>
        <w:spacing w:before="120" w:after="120"/>
      </w:pPr>
      <w:r>
        <w:t>Identify the style of writing.</w:t>
      </w:r>
    </w:p>
    <w:p w14:paraId="748F192B" w14:textId="77777777" w:rsidR="00DB0F3E" w:rsidRDefault="00DB0F3E" w:rsidP="00BA7A58">
      <w:pPr>
        <w:pStyle w:val="LCNormal"/>
        <w:numPr>
          <w:ilvl w:val="0"/>
          <w:numId w:val="60"/>
        </w:numPr>
        <w:spacing w:before="120" w:after="120"/>
      </w:pPr>
      <w:r>
        <w:t>Identify the structures and features of text that was used.</w:t>
      </w:r>
    </w:p>
    <w:p w14:paraId="30C57212" w14:textId="77777777" w:rsidR="00DB0F3E" w:rsidRDefault="00DB0F3E" w:rsidP="00BA7A58">
      <w:pPr>
        <w:pStyle w:val="LCNormal"/>
        <w:numPr>
          <w:ilvl w:val="0"/>
          <w:numId w:val="60"/>
        </w:numPr>
        <w:spacing w:before="120" w:after="120"/>
      </w:pPr>
      <w:r>
        <w:t>Do the visual aids add to your understanding of the article?</w:t>
      </w:r>
    </w:p>
    <w:p w14:paraId="21B5E24D" w14:textId="77777777" w:rsidR="00DB0F3E" w:rsidRDefault="00DB0F3E" w:rsidP="00BA7A58">
      <w:pPr>
        <w:pStyle w:val="LCNormal"/>
        <w:numPr>
          <w:ilvl w:val="0"/>
          <w:numId w:val="60"/>
        </w:numPr>
        <w:spacing w:before="120" w:after="120"/>
      </w:pPr>
      <w:r>
        <w:t>How are sentence lengths varied to capture and hold your attention?  Use any paragraph as an example.</w:t>
      </w:r>
    </w:p>
    <w:p w14:paraId="59B75B91" w14:textId="77777777" w:rsidR="00DB0F3E" w:rsidRDefault="00DB0F3E" w:rsidP="00BA7A58">
      <w:pPr>
        <w:pStyle w:val="LCNormal"/>
        <w:numPr>
          <w:ilvl w:val="0"/>
          <w:numId w:val="60"/>
        </w:numPr>
        <w:spacing w:before="120" w:after="120"/>
      </w:pPr>
      <w:r>
        <w:t>Does the author’s paragraphs flow logically?</w:t>
      </w:r>
    </w:p>
    <w:p w14:paraId="6A40C156" w14:textId="77777777" w:rsidR="00DB0F3E" w:rsidRDefault="00DB0F3E" w:rsidP="00BA7A58">
      <w:pPr>
        <w:pStyle w:val="LCNormal"/>
        <w:numPr>
          <w:ilvl w:val="0"/>
          <w:numId w:val="60"/>
        </w:numPr>
        <w:spacing w:before="120" w:after="120"/>
      </w:pPr>
      <w:r>
        <w:t>How does the author link paragraphs? Use the first and second paragraphs as an example.</w:t>
      </w:r>
    </w:p>
    <w:p w14:paraId="5145DD27" w14:textId="77777777" w:rsidR="00DB0F3E" w:rsidRDefault="00DB0F3E" w:rsidP="00BA7A58">
      <w:pPr>
        <w:pStyle w:val="LCNormal"/>
        <w:numPr>
          <w:ilvl w:val="0"/>
          <w:numId w:val="60"/>
        </w:numPr>
        <w:spacing w:before="120" w:after="120"/>
      </w:pPr>
      <w:r>
        <w:t>Do the paragraphs vary in length?  Motivate your answer.</w:t>
      </w:r>
    </w:p>
    <w:p w14:paraId="00420401" w14:textId="77777777" w:rsidR="00DB0F3E" w:rsidRDefault="00DB0F3E" w:rsidP="00BA7A58">
      <w:pPr>
        <w:pStyle w:val="LCNormal"/>
        <w:numPr>
          <w:ilvl w:val="0"/>
          <w:numId w:val="60"/>
        </w:numPr>
        <w:spacing w:before="120" w:after="120"/>
      </w:pPr>
      <w:r>
        <w:t>Where do you think the author collected information and data from?</w:t>
      </w:r>
    </w:p>
    <w:p w14:paraId="7FA03DE0" w14:textId="77777777" w:rsidR="00DB0F3E" w:rsidRDefault="00DB0F3E" w:rsidP="00BA7A58">
      <w:pPr>
        <w:pStyle w:val="LCNormal"/>
        <w:numPr>
          <w:ilvl w:val="0"/>
          <w:numId w:val="60"/>
        </w:numPr>
        <w:spacing w:before="120" w:after="120"/>
      </w:pPr>
      <w:r>
        <w:t>Summarise the text, using headings, sub headings, numbers and/or bullets.  Make sure that you simplify the text (write/sign in plain. Clear language)</w:t>
      </w:r>
    </w:p>
    <w:p w14:paraId="4172BE53" w14:textId="77777777" w:rsidR="00DB0F3E" w:rsidRPr="00DB0F3E" w:rsidRDefault="00DB0F3E" w:rsidP="00DB0F3E">
      <w:pPr>
        <w:pStyle w:val="Heading3"/>
      </w:pPr>
      <w:bookmarkStart w:id="711" w:name="_Toc201071883"/>
      <w:bookmarkStart w:id="712" w:name="_Toc201123686"/>
      <w:bookmarkStart w:id="713" w:name="_Toc416238108"/>
      <w:bookmarkStart w:id="714" w:name="_Toc495930227"/>
      <w:r w:rsidRPr="00DB0F3E">
        <w:t>Activity 6 (8964 SO 2, AC 1-7</w:t>
      </w:r>
      <w:bookmarkEnd w:id="711"/>
      <w:bookmarkEnd w:id="712"/>
      <w:bookmarkEnd w:id="713"/>
      <w:bookmarkEnd w:id="714"/>
    </w:p>
    <w:p w14:paraId="69FC596E" w14:textId="77777777" w:rsidR="00DB0F3E" w:rsidRDefault="00DB0F3E" w:rsidP="00DB0F3E">
      <w:pPr>
        <w:pStyle w:val="LCNormal"/>
      </w:pPr>
      <w:r>
        <w:t>Refer back to the article called Good Neighbours? From the Clicks ClubCard magazine of October 2005.  Paraphrase this article.  Ensure that you use language structures and features as well as text structures and features.  Vary the sentence length, vary the length of the paragraphs, pay attention to your first and last paragraph and make sure that your paragraphs follow each other logically.  Pay attention to signing, NMF’s and handshapes when you to this assessment.</w:t>
      </w:r>
    </w:p>
    <w:p w14:paraId="10FFC4A7" w14:textId="77777777" w:rsidR="00DB0F3E" w:rsidRDefault="00DB0F3E" w:rsidP="00DB0F3E">
      <w:pPr>
        <w:pStyle w:val="LCNormal"/>
      </w:pPr>
      <w:r>
        <w:t>Also make sure that you do not use offensive or discriminatory language.</w:t>
      </w:r>
    </w:p>
    <w:p w14:paraId="3F27FF87" w14:textId="77777777" w:rsidR="00DB0F3E" w:rsidRPr="00DB0F3E" w:rsidRDefault="00DB0F3E" w:rsidP="00DB0F3E">
      <w:pPr>
        <w:pStyle w:val="Heading3"/>
      </w:pPr>
      <w:bookmarkStart w:id="715" w:name="_Toc201071885"/>
      <w:bookmarkStart w:id="716" w:name="_Toc201123687"/>
      <w:bookmarkStart w:id="717" w:name="_Toc416238109"/>
      <w:bookmarkStart w:id="718" w:name="_Toc495930228"/>
      <w:r w:rsidRPr="00DB0F3E">
        <w:t>Activity 7 (8964 SO3, AC 1-2)</w:t>
      </w:r>
      <w:bookmarkEnd w:id="715"/>
      <w:bookmarkEnd w:id="716"/>
      <w:bookmarkEnd w:id="717"/>
      <w:bookmarkEnd w:id="718"/>
    </w:p>
    <w:p w14:paraId="7C82B51B" w14:textId="77777777" w:rsidR="00DB0F3E" w:rsidRDefault="00DB0F3E" w:rsidP="00DB0F3E">
      <w:pPr>
        <w:pStyle w:val="LCNormal"/>
      </w:pPr>
      <w:r>
        <w:t>Check your summary for the following:</w:t>
      </w:r>
    </w:p>
    <w:p w14:paraId="3D6ACF8F" w14:textId="77777777" w:rsidR="00DB0F3E" w:rsidRDefault="00DB0F3E" w:rsidP="00BA7A58">
      <w:pPr>
        <w:pStyle w:val="L"/>
        <w:numPr>
          <w:ilvl w:val="0"/>
          <w:numId w:val="61"/>
        </w:numPr>
        <w:spacing w:before="60" w:after="60"/>
      </w:pPr>
      <w:r>
        <w:t>Excessive use of jargon, insensitive choice of words/signs, (gender; rank; hierarchies in familiar settings or organisations; family; sports; wealth) offensive or incorrect register – remove if present</w:t>
      </w:r>
    </w:p>
    <w:p w14:paraId="45A97971" w14:textId="77777777" w:rsidR="00DB0F3E" w:rsidRDefault="00DB0F3E" w:rsidP="00BA7A58">
      <w:pPr>
        <w:pStyle w:val="L"/>
        <w:numPr>
          <w:ilvl w:val="0"/>
          <w:numId w:val="61"/>
        </w:numPr>
        <w:spacing w:before="60" w:after="60"/>
      </w:pPr>
      <w:r>
        <w:t>Complex wording/signing of ideas – simplify if present</w:t>
      </w:r>
    </w:p>
    <w:p w14:paraId="11A4AB63" w14:textId="77777777" w:rsidR="00DB0F3E" w:rsidRDefault="00DB0F3E" w:rsidP="00DB0F3E">
      <w:pPr>
        <w:pStyle w:val="LCNormal"/>
      </w:pPr>
      <w:r>
        <w:br w:type="page"/>
      </w:r>
    </w:p>
    <w:p w14:paraId="754FA571" w14:textId="77777777" w:rsidR="00DB0F3E" w:rsidRDefault="00DB0F3E" w:rsidP="00DB0F3E">
      <w:pPr>
        <w:pStyle w:val="LCNormal"/>
      </w:pPr>
      <w:r>
        <w:rPr>
          <w:noProof/>
          <w:lang w:eastAsia="en-ZA"/>
        </w:rPr>
        <w:drawing>
          <wp:inline distT="0" distB="0" distL="0" distR="0" wp14:anchorId="31FF5EDD" wp14:editId="2CE71270">
            <wp:extent cx="6124575" cy="8058150"/>
            <wp:effectExtent l="0" t="0" r="9525" b="0"/>
            <wp:docPr id="9677" name="Picture 9677" descr="Neighbour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eighbours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124575" cy="8058150"/>
                    </a:xfrm>
                    <a:prstGeom prst="rect">
                      <a:avLst/>
                    </a:prstGeom>
                    <a:noFill/>
                    <a:ln>
                      <a:noFill/>
                    </a:ln>
                  </pic:spPr>
                </pic:pic>
              </a:graphicData>
            </a:graphic>
          </wp:inline>
        </w:drawing>
      </w:r>
    </w:p>
    <w:p w14:paraId="0B8ACDE6" w14:textId="77777777" w:rsidR="00DB0F3E" w:rsidRDefault="00DB0F3E" w:rsidP="00DB0F3E">
      <w:pPr>
        <w:pStyle w:val="LCNormal"/>
      </w:pPr>
      <w:r>
        <w:rPr>
          <w:noProof/>
          <w:lang w:eastAsia="en-ZA"/>
        </w:rPr>
        <w:drawing>
          <wp:inline distT="0" distB="0" distL="0" distR="0" wp14:anchorId="37BB1779" wp14:editId="1F804D0F">
            <wp:extent cx="6115050" cy="8343900"/>
            <wp:effectExtent l="0" t="0" r="0" b="0"/>
            <wp:docPr id="9676" name="Picture 9676" descr="Neighbour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ighbours 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115050" cy="8343900"/>
                    </a:xfrm>
                    <a:prstGeom prst="rect">
                      <a:avLst/>
                    </a:prstGeom>
                    <a:noFill/>
                    <a:ln>
                      <a:noFill/>
                    </a:ln>
                  </pic:spPr>
                </pic:pic>
              </a:graphicData>
            </a:graphic>
          </wp:inline>
        </w:drawing>
      </w:r>
    </w:p>
    <w:p w14:paraId="6709AF1E" w14:textId="77777777" w:rsidR="00DB0F3E" w:rsidRDefault="00DB0F3E" w:rsidP="00DB0F3E">
      <w:pPr>
        <w:pStyle w:val="LCNormal"/>
      </w:pPr>
    </w:p>
    <w:p w14:paraId="7990056F" w14:textId="77777777" w:rsidR="00DB0F3E" w:rsidRPr="00DB0F3E" w:rsidRDefault="00DB0F3E" w:rsidP="00DB0F3E">
      <w:pPr>
        <w:pStyle w:val="Heading3"/>
      </w:pPr>
      <w:bookmarkStart w:id="719" w:name="_Toc201071888"/>
      <w:bookmarkStart w:id="720" w:name="_Toc201123688"/>
      <w:bookmarkStart w:id="721" w:name="_Toc416238110"/>
      <w:bookmarkStart w:id="722" w:name="_Toc495930229"/>
      <w:r w:rsidRPr="00DB0F3E">
        <w:t>Activity 8 (8964 SO4, AC 1-6)</w:t>
      </w:r>
      <w:bookmarkEnd w:id="719"/>
      <w:bookmarkEnd w:id="720"/>
      <w:bookmarkEnd w:id="721"/>
      <w:bookmarkEnd w:id="722"/>
      <w:r w:rsidRPr="00DB0F3E">
        <w:t xml:space="preserve"> </w:t>
      </w:r>
    </w:p>
    <w:p w14:paraId="252D76FA" w14:textId="77777777" w:rsidR="00DB0F3E" w:rsidRDefault="00DB0F3E" w:rsidP="00DB0F3E">
      <w:r>
        <w:t>Paraphrase this article.  Ensure that you use language structures and features as well as text structures and features.  Vary the sentence length, vary the length of the paragraphs, pay attention to your first and last paragraph and make sure that your paragraphs follow each other logically.  Pay attention to signing, NMF’s and handshapes when you to this assessment.</w:t>
      </w:r>
    </w:p>
    <w:p w14:paraId="5C3A0DD7" w14:textId="77777777" w:rsidR="00DB0F3E" w:rsidRDefault="00DB0F3E" w:rsidP="00DB0F3E"/>
    <w:p w14:paraId="3A31D3B6" w14:textId="77777777" w:rsidR="00DB0F3E" w:rsidRDefault="00DB0F3E" w:rsidP="00DB0F3E">
      <w:r>
        <w:t>Also make sure that you do not use offensive or discriminatory language.</w:t>
      </w:r>
    </w:p>
    <w:p w14:paraId="2493C875" w14:textId="77777777" w:rsidR="00DB0F3E" w:rsidRDefault="00DB0F3E" w:rsidP="00DB0F3E">
      <w:pPr>
        <w:pStyle w:val="LCNormal"/>
      </w:pPr>
    </w:p>
    <w:p w14:paraId="547DF417" w14:textId="77777777" w:rsidR="00DB0F3E" w:rsidRDefault="00DB0F3E" w:rsidP="00DB0F3E">
      <w:r>
        <w:br w:type="page"/>
      </w:r>
    </w:p>
    <w:p w14:paraId="7F09EA0C" w14:textId="77777777" w:rsidR="00DB0F3E" w:rsidRPr="00DB0F3E" w:rsidRDefault="00DB0F3E" w:rsidP="00DB0F3E">
      <w:pPr>
        <w:pStyle w:val="Heading3"/>
      </w:pPr>
      <w:bookmarkStart w:id="723" w:name="_Toc416238111"/>
      <w:bookmarkStart w:id="724" w:name="_Toc495930230"/>
      <w:r w:rsidRPr="00DB0F3E">
        <w:t>Unit Standards 8962 &amp; 8967</w:t>
      </w:r>
      <w:bookmarkEnd w:id="723"/>
      <w:bookmarkEnd w:id="724"/>
    </w:p>
    <w:p w14:paraId="3A64CA71" w14:textId="77777777" w:rsidR="00DB0F3E" w:rsidRPr="00DB0F3E" w:rsidRDefault="00DB0F3E" w:rsidP="00DB0F3E">
      <w:pPr>
        <w:pStyle w:val="Heading3"/>
      </w:pPr>
      <w:bookmarkStart w:id="725" w:name="_Toc201126654"/>
      <w:bookmarkStart w:id="726" w:name="_Toc416238112"/>
      <w:bookmarkStart w:id="727" w:name="_Toc495930231"/>
      <w:r w:rsidRPr="00DB0F3E">
        <w:t>Activity 2 (8962 SO1, AC 1-7)</w:t>
      </w:r>
      <w:bookmarkEnd w:id="725"/>
      <w:bookmarkEnd w:id="726"/>
      <w:bookmarkEnd w:id="727"/>
      <w:r w:rsidRPr="00DB0F3E">
        <w:t xml:space="preserve"> </w:t>
      </w:r>
    </w:p>
    <w:p w14:paraId="47B72319" w14:textId="77777777" w:rsidR="00DB0F3E" w:rsidRDefault="00DB0F3E" w:rsidP="00DB0F3E">
      <w:pPr>
        <w:pStyle w:val="LCNormal"/>
        <w:rPr>
          <w:noProof/>
        </w:rPr>
      </w:pPr>
    </w:p>
    <w:p w14:paraId="57CA4BF3" w14:textId="77777777" w:rsidR="00DB0F3E" w:rsidRDefault="00DB0F3E" w:rsidP="00DB0F3E">
      <w:pPr>
        <w:pStyle w:val="LCNormal"/>
      </w:pPr>
      <w:r>
        <w:rPr>
          <w:noProof/>
        </w:rPr>
        <w:t>The facilitator will read/sign a piece of text.  In a group, u</w:t>
      </w:r>
      <w:r>
        <w:t>se the who, what, when, where, why and how questions to extract the main idea from the communication.</w:t>
      </w:r>
    </w:p>
    <w:p w14:paraId="06D08944" w14:textId="77777777" w:rsidR="00DB0F3E" w:rsidRDefault="00DB0F3E" w:rsidP="00DB0F3E">
      <w:pPr>
        <w:pStyle w:val="LCNormal"/>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5C489076" w14:textId="77777777" w:rsidTr="00DB0F3E">
        <w:tc>
          <w:tcPr>
            <w:tcW w:w="10188" w:type="dxa"/>
            <w:tcBorders>
              <w:top w:val="single" w:sz="4" w:space="0" w:color="auto"/>
              <w:left w:val="single" w:sz="4" w:space="0" w:color="auto"/>
              <w:bottom w:val="single" w:sz="4" w:space="0" w:color="auto"/>
              <w:right w:val="single" w:sz="4" w:space="0" w:color="auto"/>
            </w:tcBorders>
          </w:tcPr>
          <w:p w14:paraId="092E9CF8" w14:textId="77777777" w:rsidR="00DB0F3E" w:rsidRDefault="00DB0F3E">
            <w:pPr>
              <w:pStyle w:val="Notes"/>
            </w:pPr>
          </w:p>
        </w:tc>
      </w:tr>
      <w:tr w:rsidR="00DB0F3E" w14:paraId="77956872" w14:textId="77777777" w:rsidTr="00DB0F3E">
        <w:tc>
          <w:tcPr>
            <w:tcW w:w="10188" w:type="dxa"/>
            <w:tcBorders>
              <w:top w:val="single" w:sz="4" w:space="0" w:color="auto"/>
              <w:left w:val="single" w:sz="4" w:space="0" w:color="auto"/>
              <w:bottom w:val="single" w:sz="4" w:space="0" w:color="auto"/>
              <w:right w:val="single" w:sz="4" w:space="0" w:color="auto"/>
            </w:tcBorders>
          </w:tcPr>
          <w:p w14:paraId="66DAEBD0" w14:textId="77777777" w:rsidR="00DB0F3E" w:rsidRDefault="00DB0F3E">
            <w:pPr>
              <w:pStyle w:val="Notes"/>
            </w:pPr>
          </w:p>
        </w:tc>
      </w:tr>
      <w:tr w:rsidR="00DB0F3E" w14:paraId="33F3C2D7" w14:textId="77777777" w:rsidTr="00DB0F3E">
        <w:tc>
          <w:tcPr>
            <w:tcW w:w="10188" w:type="dxa"/>
            <w:tcBorders>
              <w:top w:val="single" w:sz="4" w:space="0" w:color="auto"/>
              <w:left w:val="single" w:sz="4" w:space="0" w:color="auto"/>
              <w:bottom w:val="single" w:sz="4" w:space="0" w:color="auto"/>
              <w:right w:val="single" w:sz="4" w:space="0" w:color="auto"/>
            </w:tcBorders>
          </w:tcPr>
          <w:p w14:paraId="39D4CE1B" w14:textId="77777777" w:rsidR="00DB0F3E" w:rsidRDefault="00DB0F3E">
            <w:pPr>
              <w:pStyle w:val="Notes"/>
            </w:pPr>
          </w:p>
        </w:tc>
      </w:tr>
      <w:tr w:rsidR="00DB0F3E" w14:paraId="2AFE25B7" w14:textId="77777777" w:rsidTr="00DB0F3E">
        <w:tc>
          <w:tcPr>
            <w:tcW w:w="10188" w:type="dxa"/>
            <w:tcBorders>
              <w:top w:val="single" w:sz="4" w:space="0" w:color="auto"/>
              <w:left w:val="single" w:sz="4" w:space="0" w:color="auto"/>
              <w:bottom w:val="single" w:sz="4" w:space="0" w:color="auto"/>
              <w:right w:val="single" w:sz="4" w:space="0" w:color="auto"/>
            </w:tcBorders>
          </w:tcPr>
          <w:p w14:paraId="29869490" w14:textId="77777777" w:rsidR="00DB0F3E" w:rsidRDefault="00DB0F3E">
            <w:pPr>
              <w:pStyle w:val="Notes"/>
            </w:pPr>
          </w:p>
        </w:tc>
      </w:tr>
      <w:tr w:rsidR="00DB0F3E" w14:paraId="6EE10EA4" w14:textId="77777777" w:rsidTr="00DB0F3E">
        <w:tc>
          <w:tcPr>
            <w:tcW w:w="10188" w:type="dxa"/>
            <w:tcBorders>
              <w:top w:val="single" w:sz="4" w:space="0" w:color="auto"/>
              <w:left w:val="single" w:sz="4" w:space="0" w:color="auto"/>
              <w:bottom w:val="single" w:sz="4" w:space="0" w:color="auto"/>
              <w:right w:val="single" w:sz="4" w:space="0" w:color="auto"/>
            </w:tcBorders>
          </w:tcPr>
          <w:p w14:paraId="72F9A94E" w14:textId="77777777" w:rsidR="00DB0F3E" w:rsidRDefault="00DB0F3E">
            <w:pPr>
              <w:pStyle w:val="Notes"/>
            </w:pPr>
          </w:p>
        </w:tc>
      </w:tr>
      <w:tr w:rsidR="00DB0F3E" w14:paraId="34202A3B" w14:textId="77777777" w:rsidTr="00DB0F3E">
        <w:tc>
          <w:tcPr>
            <w:tcW w:w="10188" w:type="dxa"/>
            <w:tcBorders>
              <w:top w:val="single" w:sz="4" w:space="0" w:color="auto"/>
              <w:left w:val="single" w:sz="4" w:space="0" w:color="auto"/>
              <w:bottom w:val="single" w:sz="4" w:space="0" w:color="auto"/>
              <w:right w:val="single" w:sz="4" w:space="0" w:color="auto"/>
            </w:tcBorders>
          </w:tcPr>
          <w:p w14:paraId="4AFBACC7" w14:textId="77777777" w:rsidR="00DB0F3E" w:rsidRDefault="00DB0F3E">
            <w:pPr>
              <w:pStyle w:val="Notes"/>
            </w:pPr>
          </w:p>
        </w:tc>
      </w:tr>
      <w:tr w:rsidR="00DB0F3E" w14:paraId="2BC6BE82" w14:textId="77777777" w:rsidTr="00DB0F3E">
        <w:tc>
          <w:tcPr>
            <w:tcW w:w="10188" w:type="dxa"/>
            <w:tcBorders>
              <w:top w:val="single" w:sz="4" w:space="0" w:color="auto"/>
              <w:left w:val="single" w:sz="4" w:space="0" w:color="auto"/>
              <w:bottom w:val="single" w:sz="4" w:space="0" w:color="auto"/>
              <w:right w:val="single" w:sz="4" w:space="0" w:color="auto"/>
            </w:tcBorders>
          </w:tcPr>
          <w:p w14:paraId="5100EE67" w14:textId="77777777" w:rsidR="00DB0F3E" w:rsidRDefault="00DB0F3E">
            <w:pPr>
              <w:pStyle w:val="Notes"/>
            </w:pPr>
          </w:p>
        </w:tc>
      </w:tr>
      <w:tr w:rsidR="00DB0F3E" w14:paraId="1D924ECA" w14:textId="77777777" w:rsidTr="00DB0F3E">
        <w:tc>
          <w:tcPr>
            <w:tcW w:w="10188" w:type="dxa"/>
            <w:tcBorders>
              <w:top w:val="single" w:sz="4" w:space="0" w:color="auto"/>
              <w:left w:val="single" w:sz="4" w:space="0" w:color="auto"/>
              <w:bottom w:val="single" w:sz="4" w:space="0" w:color="auto"/>
              <w:right w:val="single" w:sz="4" w:space="0" w:color="auto"/>
            </w:tcBorders>
          </w:tcPr>
          <w:p w14:paraId="028759F2" w14:textId="77777777" w:rsidR="00DB0F3E" w:rsidRDefault="00DB0F3E">
            <w:pPr>
              <w:pStyle w:val="Notes"/>
            </w:pPr>
          </w:p>
        </w:tc>
      </w:tr>
      <w:tr w:rsidR="00DB0F3E" w14:paraId="4B81AEE5" w14:textId="77777777" w:rsidTr="00DB0F3E">
        <w:tc>
          <w:tcPr>
            <w:tcW w:w="10188" w:type="dxa"/>
            <w:tcBorders>
              <w:top w:val="single" w:sz="4" w:space="0" w:color="auto"/>
              <w:left w:val="single" w:sz="4" w:space="0" w:color="auto"/>
              <w:bottom w:val="single" w:sz="4" w:space="0" w:color="auto"/>
              <w:right w:val="single" w:sz="4" w:space="0" w:color="auto"/>
            </w:tcBorders>
          </w:tcPr>
          <w:p w14:paraId="10E565DE" w14:textId="77777777" w:rsidR="00DB0F3E" w:rsidRDefault="00DB0F3E">
            <w:pPr>
              <w:pStyle w:val="Notes"/>
            </w:pPr>
          </w:p>
        </w:tc>
      </w:tr>
      <w:tr w:rsidR="00DB0F3E" w14:paraId="528CD094" w14:textId="77777777" w:rsidTr="00DB0F3E">
        <w:tc>
          <w:tcPr>
            <w:tcW w:w="10188" w:type="dxa"/>
            <w:tcBorders>
              <w:top w:val="single" w:sz="4" w:space="0" w:color="auto"/>
              <w:left w:val="single" w:sz="4" w:space="0" w:color="auto"/>
              <w:bottom w:val="single" w:sz="4" w:space="0" w:color="auto"/>
              <w:right w:val="single" w:sz="4" w:space="0" w:color="auto"/>
            </w:tcBorders>
          </w:tcPr>
          <w:p w14:paraId="491F5857" w14:textId="77777777" w:rsidR="00DB0F3E" w:rsidRDefault="00DB0F3E">
            <w:pPr>
              <w:pStyle w:val="Notes"/>
            </w:pPr>
          </w:p>
        </w:tc>
      </w:tr>
      <w:tr w:rsidR="00DB0F3E" w14:paraId="229C093D" w14:textId="77777777" w:rsidTr="00DB0F3E">
        <w:tc>
          <w:tcPr>
            <w:tcW w:w="10188" w:type="dxa"/>
            <w:tcBorders>
              <w:top w:val="single" w:sz="4" w:space="0" w:color="auto"/>
              <w:left w:val="single" w:sz="4" w:space="0" w:color="auto"/>
              <w:bottom w:val="single" w:sz="4" w:space="0" w:color="auto"/>
              <w:right w:val="single" w:sz="4" w:space="0" w:color="auto"/>
            </w:tcBorders>
          </w:tcPr>
          <w:p w14:paraId="7F2AA8D6" w14:textId="77777777" w:rsidR="00DB0F3E" w:rsidRDefault="00DB0F3E">
            <w:pPr>
              <w:pStyle w:val="Notes"/>
            </w:pPr>
          </w:p>
        </w:tc>
      </w:tr>
      <w:tr w:rsidR="00DB0F3E" w14:paraId="47C45843" w14:textId="77777777" w:rsidTr="00DB0F3E">
        <w:tc>
          <w:tcPr>
            <w:tcW w:w="10188" w:type="dxa"/>
            <w:tcBorders>
              <w:top w:val="single" w:sz="4" w:space="0" w:color="auto"/>
              <w:left w:val="single" w:sz="4" w:space="0" w:color="auto"/>
              <w:bottom w:val="single" w:sz="4" w:space="0" w:color="auto"/>
              <w:right w:val="single" w:sz="4" w:space="0" w:color="auto"/>
            </w:tcBorders>
          </w:tcPr>
          <w:p w14:paraId="571B276D" w14:textId="77777777" w:rsidR="00DB0F3E" w:rsidRDefault="00DB0F3E">
            <w:pPr>
              <w:pStyle w:val="Notes"/>
            </w:pPr>
          </w:p>
        </w:tc>
      </w:tr>
      <w:tr w:rsidR="00DB0F3E" w14:paraId="515A3FFB" w14:textId="77777777" w:rsidTr="00DB0F3E">
        <w:tc>
          <w:tcPr>
            <w:tcW w:w="10188" w:type="dxa"/>
            <w:tcBorders>
              <w:top w:val="single" w:sz="4" w:space="0" w:color="auto"/>
              <w:left w:val="single" w:sz="4" w:space="0" w:color="auto"/>
              <w:bottom w:val="single" w:sz="4" w:space="0" w:color="auto"/>
              <w:right w:val="single" w:sz="4" w:space="0" w:color="auto"/>
            </w:tcBorders>
          </w:tcPr>
          <w:p w14:paraId="527AF01C" w14:textId="77777777" w:rsidR="00DB0F3E" w:rsidRDefault="00DB0F3E">
            <w:pPr>
              <w:pStyle w:val="Notes"/>
            </w:pPr>
          </w:p>
        </w:tc>
      </w:tr>
      <w:tr w:rsidR="00DB0F3E" w14:paraId="7DCCCE6E" w14:textId="77777777" w:rsidTr="00DB0F3E">
        <w:tc>
          <w:tcPr>
            <w:tcW w:w="10188" w:type="dxa"/>
            <w:tcBorders>
              <w:top w:val="single" w:sz="4" w:space="0" w:color="auto"/>
              <w:left w:val="single" w:sz="4" w:space="0" w:color="auto"/>
              <w:bottom w:val="single" w:sz="4" w:space="0" w:color="auto"/>
              <w:right w:val="single" w:sz="4" w:space="0" w:color="auto"/>
            </w:tcBorders>
          </w:tcPr>
          <w:p w14:paraId="0E5569E9" w14:textId="77777777" w:rsidR="00DB0F3E" w:rsidRDefault="00DB0F3E">
            <w:pPr>
              <w:pStyle w:val="Notes"/>
            </w:pPr>
          </w:p>
        </w:tc>
      </w:tr>
      <w:tr w:rsidR="00DB0F3E" w14:paraId="025118C8" w14:textId="77777777" w:rsidTr="00DB0F3E">
        <w:tc>
          <w:tcPr>
            <w:tcW w:w="10188" w:type="dxa"/>
            <w:tcBorders>
              <w:top w:val="single" w:sz="4" w:space="0" w:color="auto"/>
              <w:left w:val="single" w:sz="4" w:space="0" w:color="auto"/>
              <w:bottom w:val="single" w:sz="4" w:space="0" w:color="auto"/>
              <w:right w:val="single" w:sz="4" w:space="0" w:color="auto"/>
            </w:tcBorders>
          </w:tcPr>
          <w:p w14:paraId="35185A68" w14:textId="77777777" w:rsidR="00DB0F3E" w:rsidRDefault="00DB0F3E">
            <w:pPr>
              <w:pStyle w:val="Notes"/>
            </w:pPr>
          </w:p>
        </w:tc>
      </w:tr>
      <w:tr w:rsidR="00DB0F3E" w14:paraId="6986869E" w14:textId="77777777" w:rsidTr="00DB0F3E">
        <w:tc>
          <w:tcPr>
            <w:tcW w:w="10188" w:type="dxa"/>
            <w:tcBorders>
              <w:top w:val="single" w:sz="4" w:space="0" w:color="auto"/>
              <w:left w:val="single" w:sz="4" w:space="0" w:color="auto"/>
              <w:bottom w:val="single" w:sz="4" w:space="0" w:color="auto"/>
              <w:right w:val="single" w:sz="4" w:space="0" w:color="auto"/>
            </w:tcBorders>
          </w:tcPr>
          <w:p w14:paraId="7C3071B1" w14:textId="77777777" w:rsidR="00DB0F3E" w:rsidRDefault="00DB0F3E">
            <w:pPr>
              <w:pStyle w:val="Notes"/>
            </w:pPr>
          </w:p>
        </w:tc>
      </w:tr>
      <w:tr w:rsidR="00DB0F3E" w14:paraId="09C6ED44" w14:textId="77777777" w:rsidTr="00DB0F3E">
        <w:tc>
          <w:tcPr>
            <w:tcW w:w="10188" w:type="dxa"/>
            <w:tcBorders>
              <w:top w:val="single" w:sz="4" w:space="0" w:color="auto"/>
              <w:left w:val="single" w:sz="4" w:space="0" w:color="auto"/>
              <w:bottom w:val="single" w:sz="4" w:space="0" w:color="auto"/>
              <w:right w:val="single" w:sz="4" w:space="0" w:color="auto"/>
            </w:tcBorders>
          </w:tcPr>
          <w:p w14:paraId="68E73AC8" w14:textId="77777777" w:rsidR="00DB0F3E" w:rsidRDefault="00DB0F3E">
            <w:pPr>
              <w:pStyle w:val="Notes"/>
            </w:pPr>
          </w:p>
        </w:tc>
      </w:tr>
      <w:tr w:rsidR="00DB0F3E" w14:paraId="359F1CCC" w14:textId="77777777" w:rsidTr="00DB0F3E">
        <w:tc>
          <w:tcPr>
            <w:tcW w:w="10188" w:type="dxa"/>
            <w:tcBorders>
              <w:top w:val="single" w:sz="4" w:space="0" w:color="auto"/>
              <w:left w:val="single" w:sz="4" w:space="0" w:color="auto"/>
              <w:bottom w:val="single" w:sz="4" w:space="0" w:color="auto"/>
              <w:right w:val="single" w:sz="4" w:space="0" w:color="auto"/>
            </w:tcBorders>
          </w:tcPr>
          <w:p w14:paraId="2F88FEAE" w14:textId="77777777" w:rsidR="00DB0F3E" w:rsidRDefault="00DB0F3E">
            <w:pPr>
              <w:pStyle w:val="Notes"/>
            </w:pPr>
          </w:p>
        </w:tc>
      </w:tr>
      <w:tr w:rsidR="00DB0F3E" w14:paraId="6086618D" w14:textId="77777777" w:rsidTr="00DB0F3E">
        <w:tc>
          <w:tcPr>
            <w:tcW w:w="10188" w:type="dxa"/>
            <w:tcBorders>
              <w:top w:val="single" w:sz="4" w:space="0" w:color="auto"/>
              <w:left w:val="single" w:sz="4" w:space="0" w:color="auto"/>
              <w:bottom w:val="single" w:sz="4" w:space="0" w:color="auto"/>
              <w:right w:val="single" w:sz="4" w:space="0" w:color="auto"/>
            </w:tcBorders>
          </w:tcPr>
          <w:p w14:paraId="342091CE" w14:textId="77777777" w:rsidR="00DB0F3E" w:rsidRDefault="00DB0F3E">
            <w:pPr>
              <w:pStyle w:val="Notes"/>
            </w:pPr>
          </w:p>
        </w:tc>
      </w:tr>
      <w:tr w:rsidR="00DB0F3E" w14:paraId="645D5AB8" w14:textId="77777777" w:rsidTr="00DB0F3E">
        <w:tc>
          <w:tcPr>
            <w:tcW w:w="10188" w:type="dxa"/>
            <w:tcBorders>
              <w:top w:val="single" w:sz="4" w:space="0" w:color="auto"/>
              <w:left w:val="single" w:sz="4" w:space="0" w:color="auto"/>
              <w:bottom w:val="single" w:sz="4" w:space="0" w:color="auto"/>
              <w:right w:val="single" w:sz="4" w:space="0" w:color="auto"/>
            </w:tcBorders>
          </w:tcPr>
          <w:p w14:paraId="1E5956A3" w14:textId="77777777" w:rsidR="00DB0F3E" w:rsidRDefault="00DB0F3E">
            <w:pPr>
              <w:pStyle w:val="Notes"/>
            </w:pPr>
          </w:p>
        </w:tc>
      </w:tr>
    </w:tbl>
    <w:p w14:paraId="6C6E24D3" w14:textId="77777777" w:rsidR="00DB0F3E" w:rsidRDefault="00DB0F3E" w:rsidP="00DB0F3E">
      <w:pPr>
        <w:rPr>
          <w:sz w:val="22"/>
        </w:rPr>
      </w:pPr>
      <w:r>
        <w:br w:type="page"/>
      </w:r>
    </w:p>
    <w:p w14:paraId="5887A6A4" w14:textId="77777777" w:rsidR="00DB0F3E" w:rsidRDefault="00DB0F3E" w:rsidP="00DB0F3E"/>
    <w:p w14:paraId="6710C24F" w14:textId="77777777" w:rsidR="00DB0F3E" w:rsidRPr="00DB0F3E" w:rsidRDefault="00DB0F3E" w:rsidP="00DB0F3E">
      <w:pPr>
        <w:pStyle w:val="Heading3"/>
      </w:pPr>
      <w:bookmarkStart w:id="728" w:name="_Toc201062769"/>
      <w:bookmarkStart w:id="729" w:name="_Toc201126655"/>
      <w:bookmarkStart w:id="730" w:name="_Toc416238113"/>
      <w:bookmarkStart w:id="731" w:name="_Toc495930232"/>
      <w:r w:rsidRPr="00DB0F3E">
        <w:t>Effective Communication Self Evaluation</w:t>
      </w:r>
      <w:bookmarkEnd w:id="728"/>
      <w:bookmarkEnd w:id="729"/>
      <w:bookmarkEnd w:id="730"/>
      <w:bookmarkEnd w:id="731"/>
    </w:p>
    <w:p w14:paraId="08FB3DA6" w14:textId="77777777" w:rsidR="00DB0F3E" w:rsidRDefault="00DB0F3E" w:rsidP="00DB0F3E">
      <w:r>
        <w:t xml:space="preserve">To help you become more aware of your communication habits, complete the following communication self-evaluation by checking either ‘Strongly Disagree,’ ‘Disagree,’ ‘Neutral,’ ‘Agree,’ or ‘Strongly Agree’ for each statement. After the quiz, follow the scoring and interpretation grid. </w:t>
      </w:r>
    </w:p>
    <w:p w14:paraId="2978C0D4" w14:textId="77777777" w:rsidR="00DB0F3E" w:rsidRDefault="00DB0F3E" w:rsidP="00DB0F3E"/>
    <w:tbl>
      <w:tblPr>
        <w:tblW w:w="5000" w:type="pct"/>
        <w:tblLook w:val="04A0" w:firstRow="1" w:lastRow="0" w:firstColumn="1" w:lastColumn="0" w:noHBand="0" w:noVBand="1"/>
      </w:tblPr>
      <w:tblGrid>
        <w:gridCol w:w="399"/>
        <w:gridCol w:w="2838"/>
        <w:gridCol w:w="1208"/>
        <w:gridCol w:w="222"/>
        <w:gridCol w:w="1208"/>
        <w:gridCol w:w="222"/>
        <w:gridCol w:w="1054"/>
        <w:gridCol w:w="222"/>
        <w:gridCol w:w="877"/>
        <w:gridCol w:w="222"/>
        <w:gridCol w:w="1167"/>
      </w:tblGrid>
      <w:tr w:rsidR="00DB0F3E" w14:paraId="49B49954" w14:textId="77777777" w:rsidTr="00DB0F3E">
        <w:trPr>
          <w:trHeight w:val="510"/>
        </w:trPr>
        <w:tc>
          <w:tcPr>
            <w:tcW w:w="244" w:type="pct"/>
            <w:noWrap/>
            <w:vAlign w:val="center"/>
          </w:tcPr>
          <w:p w14:paraId="188A4F59" w14:textId="77777777" w:rsidR="00DB0F3E" w:rsidRDefault="00DB0F3E">
            <w:pPr>
              <w:spacing w:before="0" w:after="0"/>
              <w:rPr>
                <w:sz w:val="22"/>
                <w:lang w:eastAsia="en-ZA"/>
              </w:rPr>
            </w:pPr>
          </w:p>
        </w:tc>
        <w:tc>
          <w:tcPr>
            <w:tcW w:w="1509" w:type="pct"/>
            <w:vAlign w:val="center"/>
          </w:tcPr>
          <w:p w14:paraId="0D12C401" w14:textId="77777777" w:rsidR="00DB0F3E" w:rsidRDefault="00DB0F3E">
            <w:pPr>
              <w:spacing w:before="0" w:after="0"/>
              <w:rPr>
                <w:sz w:val="22"/>
                <w:lang w:eastAsia="en-ZA"/>
              </w:rPr>
            </w:pPr>
          </w:p>
        </w:tc>
        <w:tc>
          <w:tcPr>
            <w:tcW w:w="603" w:type="pct"/>
            <w:vAlign w:val="center"/>
            <w:hideMark/>
          </w:tcPr>
          <w:p w14:paraId="23F61675" w14:textId="77777777" w:rsidR="00DB0F3E" w:rsidRDefault="00DB0F3E">
            <w:pPr>
              <w:spacing w:before="0" w:after="0"/>
              <w:jc w:val="center"/>
              <w:rPr>
                <w:b/>
                <w:bCs/>
                <w:sz w:val="22"/>
                <w:lang w:eastAsia="en-ZA"/>
              </w:rPr>
            </w:pPr>
            <w:r>
              <w:rPr>
                <w:b/>
                <w:bCs/>
              </w:rPr>
              <w:t>Strongly Disagree</w:t>
            </w:r>
          </w:p>
        </w:tc>
        <w:tc>
          <w:tcPr>
            <w:tcW w:w="121" w:type="pct"/>
            <w:vAlign w:val="center"/>
          </w:tcPr>
          <w:p w14:paraId="32C853E8" w14:textId="77777777" w:rsidR="00DB0F3E" w:rsidRDefault="00DB0F3E">
            <w:pPr>
              <w:spacing w:before="0" w:after="0"/>
              <w:jc w:val="center"/>
              <w:rPr>
                <w:b/>
                <w:bCs/>
                <w:sz w:val="22"/>
                <w:lang w:eastAsia="en-ZA"/>
              </w:rPr>
            </w:pPr>
          </w:p>
        </w:tc>
        <w:tc>
          <w:tcPr>
            <w:tcW w:w="603" w:type="pct"/>
            <w:vAlign w:val="center"/>
            <w:hideMark/>
          </w:tcPr>
          <w:p w14:paraId="4A47B71C" w14:textId="77777777" w:rsidR="00DB0F3E" w:rsidRDefault="00DB0F3E">
            <w:pPr>
              <w:spacing w:before="0" w:after="0"/>
              <w:jc w:val="center"/>
              <w:rPr>
                <w:b/>
                <w:bCs/>
                <w:sz w:val="22"/>
                <w:lang w:eastAsia="en-ZA"/>
              </w:rPr>
            </w:pPr>
            <w:r>
              <w:rPr>
                <w:b/>
                <w:bCs/>
              </w:rPr>
              <w:t>Disagree</w:t>
            </w:r>
          </w:p>
        </w:tc>
        <w:tc>
          <w:tcPr>
            <w:tcW w:w="121" w:type="pct"/>
            <w:vAlign w:val="center"/>
          </w:tcPr>
          <w:p w14:paraId="3C48801E" w14:textId="77777777" w:rsidR="00DB0F3E" w:rsidRDefault="00DB0F3E">
            <w:pPr>
              <w:spacing w:before="0" w:after="0"/>
              <w:jc w:val="center"/>
              <w:rPr>
                <w:b/>
                <w:bCs/>
                <w:sz w:val="22"/>
                <w:lang w:eastAsia="en-ZA"/>
              </w:rPr>
            </w:pPr>
          </w:p>
        </w:tc>
        <w:tc>
          <w:tcPr>
            <w:tcW w:w="512" w:type="pct"/>
            <w:vAlign w:val="center"/>
            <w:hideMark/>
          </w:tcPr>
          <w:p w14:paraId="4467DBA9" w14:textId="77777777" w:rsidR="00DB0F3E" w:rsidRDefault="00DB0F3E">
            <w:pPr>
              <w:spacing w:before="0" w:after="0"/>
              <w:jc w:val="center"/>
              <w:rPr>
                <w:b/>
                <w:bCs/>
                <w:sz w:val="22"/>
                <w:lang w:eastAsia="en-ZA"/>
              </w:rPr>
            </w:pPr>
            <w:r>
              <w:rPr>
                <w:b/>
                <w:bCs/>
              </w:rPr>
              <w:t>Neutral</w:t>
            </w:r>
          </w:p>
        </w:tc>
        <w:tc>
          <w:tcPr>
            <w:tcW w:w="121" w:type="pct"/>
            <w:vAlign w:val="center"/>
          </w:tcPr>
          <w:p w14:paraId="5F62B749" w14:textId="77777777" w:rsidR="00DB0F3E" w:rsidRDefault="00DB0F3E">
            <w:pPr>
              <w:spacing w:before="0" w:after="0"/>
              <w:jc w:val="center"/>
              <w:rPr>
                <w:b/>
                <w:bCs/>
                <w:sz w:val="22"/>
                <w:lang w:eastAsia="en-ZA"/>
              </w:rPr>
            </w:pPr>
          </w:p>
        </w:tc>
        <w:tc>
          <w:tcPr>
            <w:tcW w:w="462" w:type="pct"/>
            <w:vAlign w:val="center"/>
            <w:hideMark/>
          </w:tcPr>
          <w:p w14:paraId="691E6401" w14:textId="77777777" w:rsidR="00DB0F3E" w:rsidRDefault="00DB0F3E">
            <w:pPr>
              <w:spacing w:before="0" w:after="0"/>
              <w:jc w:val="center"/>
              <w:rPr>
                <w:b/>
                <w:bCs/>
                <w:sz w:val="22"/>
                <w:lang w:eastAsia="en-ZA"/>
              </w:rPr>
            </w:pPr>
            <w:r>
              <w:rPr>
                <w:b/>
                <w:bCs/>
              </w:rPr>
              <w:t>Agree</w:t>
            </w:r>
          </w:p>
        </w:tc>
        <w:tc>
          <w:tcPr>
            <w:tcW w:w="121" w:type="pct"/>
            <w:vAlign w:val="center"/>
          </w:tcPr>
          <w:p w14:paraId="4DEF5733" w14:textId="77777777" w:rsidR="00DB0F3E" w:rsidRDefault="00DB0F3E">
            <w:pPr>
              <w:spacing w:before="0" w:after="0"/>
              <w:jc w:val="center"/>
              <w:rPr>
                <w:b/>
                <w:bCs/>
                <w:sz w:val="22"/>
                <w:lang w:eastAsia="en-ZA"/>
              </w:rPr>
            </w:pPr>
          </w:p>
        </w:tc>
        <w:tc>
          <w:tcPr>
            <w:tcW w:w="584" w:type="pct"/>
            <w:vAlign w:val="center"/>
            <w:hideMark/>
          </w:tcPr>
          <w:p w14:paraId="71F11B63" w14:textId="77777777" w:rsidR="00DB0F3E" w:rsidRDefault="00DB0F3E">
            <w:pPr>
              <w:spacing w:before="0" w:after="0"/>
              <w:jc w:val="center"/>
              <w:rPr>
                <w:b/>
                <w:bCs/>
                <w:sz w:val="22"/>
                <w:lang w:eastAsia="en-ZA"/>
              </w:rPr>
            </w:pPr>
            <w:r>
              <w:rPr>
                <w:b/>
                <w:bCs/>
              </w:rPr>
              <w:t>Strongly Agree</w:t>
            </w:r>
          </w:p>
        </w:tc>
      </w:tr>
      <w:tr w:rsidR="00DB0F3E" w14:paraId="013DE0B0" w14:textId="77777777" w:rsidTr="00DB0F3E">
        <w:trPr>
          <w:trHeight w:val="1185"/>
        </w:trPr>
        <w:tc>
          <w:tcPr>
            <w:tcW w:w="244" w:type="pct"/>
            <w:noWrap/>
            <w:vAlign w:val="center"/>
            <w:hideMark/>
          </w:tcPr>
          <w:p w14:paraId="306B08CD" w14:textId="77777777" w:rsidR="00DB0F3E" w:rsidRDefault="00DB0F3E">
            <w:pPr>
              <w:spacing w:before="0" w:after="0"/>
              <w:rPr>
                <w:sz w:val="22"/>
                <w:lang w:eastAsia="en-ZA"/>
              </w:rPr>
            </w:pPr>
            <w:r>
              <w:t>1</w:t>
            </w:r>
          </w:p>
        </w:tc>
        <w:tc>
          <w:tcPr>
            <w:tcW w:w="1509" w:type="pct"/>
            <w:vAlign w:val="center"/>
            <w:hideMark/>
          </w:tcPr>
          <w:p w14:paraId="153D7FC9" w14:textId="77777777" w:rsidR="00DB0F3E" w:rsidRDefault="00DB0F3E">
            <w:pPr>
              <w:spacing w:before="0" w:after="0"/>
              <w:rPr>
                <w:sz w:val="22"/>
                <w:lang w:eastAsia="en-ZA"/>
              </w:rPr>
            </w:pPr>
            <w:r>
              <w:t>I tend not to listen to people with whom I disagree.</w:t>
            </w:r>
          </w:p>
        </w:tc>
        <w:tc>
          <w:tcPr>
            <w:tcW w:w="603" w:type="pct"/>
            <w:noWrap/>
            <w:vAlign w:val="center"/>
            <w:hideMark/>
          </w:tcPr>
          <w:p w14:paraId="735BF74A" w14:textId="77777777" w:rsidR="00DB0F3E" w:rsidRDefault="00DB0F3E">
            <w:pPr>
              <w:spacing w:before="0" w:after="0"/>
              <w:jc w:val="center"/>
              <w:rPr>
                <w:sz w:val="22"/>
                <w:lang w:eastAsia="en-ZA"/>
              </w:rPr>
            </w:pPr>
            <w:r>
              <w:t>□</w:t>
            </w:r>
          </w:p>
        </w:tc>
        <w:tc>
          <w:tcPr>
            <w:tcW w:w="121" w:type="pct"/>
            <w:noWrap/>
            <w:vAlign w:val="center"/>
          </w:tcPr>
          <w:p w14:paraId="2A2AD7B5" w14:textId="77777777" w:rsidR="00DB0F3E" w:rsidRDefault="00DB0F3E">
            <w:pPr>
              <w:spacing w:before="0" w:after="0"/>
              <w:jc w:val="center"/>
              <w:rPr>
                <w:sz w:val="22"/>
                <w:lang w:eastAsia="en-ZA"/>
              </w:rPr>
            </w:pPr>
          </w:p>
        </w:tc>
        <w:tc>
          <w:tcPr>
            <w:tcW w:w="603" w:type="pct"/>
            <w:noWrap/>
            <w:vAlign w:val="center"/>
            <w:hideMark/>
          </w:tcPr>
          <w:p w14:paraId="48A1FE1D" w14:textId="77777777" w:rsidR="00DB0F3E" w:rsidRDefault="00DB0F3E">
            <w:pPr>
              <w:spacing w:before="0" w:after="0"/>
              <w:jc w:val="center"/>
              <w:rPr>
                <w:sz w:val="22"/>
                <w:lang w:eastAsia="en-ZA"/>
              </w:rPr>
            </w:pPr>
            <w:r>
              <w:t>□</w:t>
            </w:r>
          </w:p>
        </w:tc>
        <w:tc>
          <w:tcPr>
            <w:tcW w:w="121" w:type="pct"/>
            <w:noWrap/>
            <w:vAlign w:val="center"/>
          </w:tcPr>
          <w:p w14:paraId="099E83B1" w14:textId="77777777" w:rsidR="00DB0F3E" w:rsidRDefault="00DB0F3E">
            <w:pPr>
              <w:spacing w:before="0" w:after="0"/>
              <w:jc w:val="center"/>
              <w:rPr>
                <w:sz w:val="22"/>
                <w:lang w:eastAsia="en-ZA"/>
              </w:rPr>
            </w:pPr>
          </w:p>
        </w:tc>
        <w:tc>
          <w:tcPr>
            <w:tcW w:w="512" w:type="pct"/>
            <w:noWrap/>
            <w:vAlign w:val="center"/>
            <w:hideMark/>
          </w:tcPr>
          <w:p w14:paraId="212ED905" w14:textId="77777777" w:rsidR="00DB0F3E" w:rsidRDefault="00DB0F3E">
            <w:pPr>
              <w:spacing w:before="0" w:after="0"/>
              <w:jc w:val="center"/>
              <w:rPr>
                <w:sz w:val="22"/>
                <w:lang w:eastAsia="en-ZA"/>
              </w:rPr>
            </w:pPr>
            <w:r>
              <w:t>□</w:t>
            </w:r>
          </w:p>
        </w:tc>
        <w:tc>
          <w:tcPr>
            <w:tcW w:w="121" w:type="pct"/>
            <w:noWrap/>
            <w:vAlign w:val="center"/>
          </w:tcPr>
          <w:p w14:paraId="1D4865BE" w14:textId="77777777" w:rsidR="00DB0F3E" w:rsidRDefault="00DB0F3E">
            <w:pPr>
              <w:spacing w:before="0" w:after="0"/>
              <w:jc w:val="center"/>
              <w:rPr>
                <w:sz w:val="22"/>
                <w:lang w:eastAsia="en-ZA"/>
              </w:rPr>
            </w:pPr>
          </w:p>
        </w:tc>
        <w:tc>
          <w:tcPr>
            <w:tcW w:w="462" w:type="pct"/>
            <w:noWrap/>
            <w:vAlign w:val="center"/>
            <w:hideMark/>
          </w:tcPr>
          <w:p w14:paraId="7D73E417" w14:textId="77777777" w:rsidR="00DB0F3E" w:rsidRDefault="00DB0F3E">
            <w:pPr>
              <w:spacing w:before="0" w:after="0"/>
              <w:jc w:val="center"/>
              <w:rPr>
                <w:sz w:val="22"/>
                <w:lang w:eastAsia="en-ZA"/>
              </w:rPr>
            </w:pPr>
            <w:r>
              <w:t>□</w:t>
            </w:r>
          </w:p>
        </w:tc>
        <w:tc>
          <w:tcPr>
            <w:tcW w:w="121" w:type="pct"/>
            <w:noWrap/>
            <w:vAlign w:val="center"/>
          </w:tcPr>
          <w:p w14:paraId="62023DCA" w14:textId="77777777" w:rsidR="00DB0F3E" w:rsidRDefault="00DB0F3E">
            <w:pPr>
              <w:spacing w:before="0" w:after="0"/>
              <w:jc w:val="center"/>
              <w:rPr>
                <w:sz w:val="22"/>
                <w:lang w:eastAsia="en-ZA"/>
              </w:rPr>
            </w:pPr>
          </w:p>
        </w:tc>
        <w:tc>
          <w:tcPr>
            <w:tcW w:w="584" w:type="pct"/>
            <w:noWrap/>
            <w:vAlign w:val="center"/>
            <w:hideMark/>
          </w:tcPr>
          <w:p w14:paraId="0B095CE8" w14:textId="77777777" w:rsidR="00DB0F3E" w:rsidRDefault="00DB0F3E">
            <w:pPr>
              <w:spacing w:before="0" w:after="0"/>
              <w:jc w:val="center"/>
              <w:rPr>
                <w:sz w:val="22"/>
                <w:lang w:eastAsia="en-ZA"/>
              </w:rPr>
            </w:pPr>
            <w:r>
              <w:t>□</w:t>
            </w:r>
          </w:p>
        </w:tc>
      </w:tr>
      <w:tr w:rsidR="00DB0F3E" w14:paraId="576AD06D" w14:textId="77777777" w:rsidTr="00DB0F3E">
        <w:trPr>
          <w:trHeight w:val="1185"/>
        </w:trPr>
        <w:tc>
          <w:tcPr>
            <w:tcW w:w="244" w:type="pct"/>
            <w:noWrap/>
            <w:vAlign w:val="center"/>
            <w:hideMark/>
          </w:tcPr>
          <w:p w14:paraId="3DE18074" w14:textId="77777777" w:rsidR="00DB0F3E" w:rsidRDefault="00DB0F3E">
            <w:pPr>
              <w:spacing w:before="0" w:after="0"/>
              <w:rPr>
                <w:sz w:val="22"/>
                <w:lang w:eastAsia="en-ZA"/>
              </w:rPr>
            </w:pPr>
            <w:r>
              <w:t>2</w:t>
            </w:r>
          </w:p>
        </w:tc>
        <w:tc>
          <w:tcPr>
            <w:tcW w:w="1509" w:type="pct"/>
            <w:vAlign w:val="center"/>
            <w:hideMark/>
          </w:tcPr>
          <w:p w14:paraId="0F09A4AE" w14:textId="77777777" w:rsidR="00DB0F3E" w:rsidRDefault="00DB0F3E">
            <w:pPr>
              <w:spacing w:before="0" w:after="0"/>
              <w:rPr>
                <w:sz w:val="22"/>
                <w:lang w:eastAsia="en-ZA"/>
              </w:rPr>
            </w:pPr>
            <w:r>
              <w:t>I find it difficult to fully participate in conversations where the subject is not of interest to me.</w:t>
            </w:r>
          </w:p>
        </w:tc>
        <w:tc>
          <w:tcPr>
            <w:tcW w:w="603" w:type="pct"/>
            <w:noWrap/>
            <w:vAlign w:val="center"/>
            <w:hideMark/>
          </w:tcPr>
          <w:p w14:paraId="7FFF7189" w14:textId="77777777" w:rsidR="00DB0F3E" w:rsidRDefault="00DB0F3E">
            <w:pPr>
              <w:spacing w:before="0" w:after="0"/>
              <w:jc w:val="center"/>
              <w:rPr>
                <w:sz w:val="22"/>
                <w:lang w:eastAsia="en-ZA"/>
              </w:rPr>
            </w:pPr>
            <w:r>
              <w:t>□</w:t>
            </w:r>
          </w:p>
        </w:tc>
        <w:tc>
          <w:tcPr>
            <w:tcW w:w="121" w:type="pct"/>
            <w:noWrap/>
            <w:vAlign w:val="center"/>
          </w:tcPr>
          <w:p w14:paraId="05B39C2B" w14:textId="77777777" w:rsidR="00DB0F3E" w:rsidRDefault="00DB0F3E">
            <w:pPr>
              <w:spacing w:before="0" w:after="0"/>
              <w:jc w:val="center"/>
              <w:rPr>
                <w:sz w:val="22"/>
                <w:lang w:eastAsia="en-ZA"/>
              </w:rPr>
            </w:pPr>
          </w:p>
        </w:tc>
        <w:tc>
          <w:tcPr>
            <w:tcW w:w="603" w:type="pct"/>
            <w:noWrap/>
            <w:vAlign w:val="center"/>
            <w:hideMark/>
          </w:tcPr>
          <w:p w14:paraId="567AD9CA" w14:textId="77777777" w:rsidR="00DB0F3E" w:rsidRDefault="00DB0F3E">
            <w:pPr>
              <w:spacing w:before="0" w:after="0"/>
              <w:jc w:val="center"/>
              <w:rPr>
                <w:sz w:val="22"/>
                <w:lang w:eastAsia="en-ZA"/>
              </w:rPr>
            </w:pPr>
            <w:r>
              <w:t>□</w:t>
            </w:r>
          </w:p>
        </w:tc>
        <w:tc>
          <w:tcPr>
            <w:tcW w:w="121" w:type="pct"/>
            <w:noWrap/>
            <w:vAlign w:val="center"/>
          </w:tcPr>
          <w:p w14:paraId="4201EEC1" w14:textId="77777777" w:rsidR="00DB0F3E" w:rsidRDefault="00DB0F3E">
            <w:pPr>
              <w:spacing w:before="0" w:after="0"/>
              <w:jc w:val="center"/>
              <w:rPr>
                <w:sz w:val="22"/>
                <w:lang w:eastAsia="en-ZA"/>
              </w:rPr>
            </w:pPr>
          </w:p>
        </w:tc>
        <w:tc>
          <w:tcPr>
            <w:tcW w:w="512" w:type="pct"/>
            <w:noWrap/>
            <w:vAlign w:val="center"/>
            <w:hideMark/>
          </w:tcPr>
          <w:p w14:paraId="5F3129D1" w14:textId="77777777" w:rsidR="00DB0F3E" w:rsidRDefault="00DB0F3E">
            <w:pPr>
              <w:spacing w:before="0" w:after="0"/>
              <w:jc w:val="center"/>
              <w:rPr>
                <w:sz w:val="22"/>
                <w:lang w:eastAsia="en-ZA"/>
              </w:rPr>
            </w:pPr>
            <w:r>
              <w:t>□</w:t>
            </w:r>
          </w:p>
        </w:tc>
        <w:tc>
          <w:tcPr>
            <w:tcW w:w="121" w:type="pct"/>
            <w:noWrap/>
            <w:vAlign w:val="center"/>
          </w:tcPr>
          <w:p w14:paraId="7C1E309B" w14:textId="77777777" w:rsidR="00DB0F3E" w:rsidRDefault="00DB0F3E">
            <w:pPr>
              <w:spacing w:before="0" w:after="0"/>
              <w:jc w:val="center"/>
              <w:rPr>
                <w:sz w:val="22"/>
                <w:lang w:eastAsia="en-ZA"/>
              </w:rPr>
            </w:pPr>
          </w:p>
        </w:tc>
        <w:tc>
          <w:tcPr>
            <w:tcW w:w="462" w:type="pct"/>
            <w:noWrap/>
            <w:vAlign w:val="center"/>
            <w:hideMark/>
          </w:tcPr>
          <w:p w14:paraId="2D3BA9EA" w14:textId="77777777" w:rsidR="00DB0F3E" w:rsidRDefault="00DB0F3E">
            <w:pPr>
              <w:spacing w:before="0" w:after="0"/>
              <w:jc w:val="center"/>
              <w:rPr>
                <w:sz w:val="22"/>
                <w:lang w:eastAsia="en-ZA"/>
              </w:rPr>
            </w:pPr>
            <w:r>
              <w:t>□</w:t>
            </w:r>
          </w:p>
        </w:tc>
        <w:tc>
          <w:tcPr>
            <w:tcW w:w="121" w:type="pct"/>
            <w:noWrap/>
            <w:vAlign w:val="center"/>
          </w:tcPr>
          <w:p w14:paraId="64F2365F" w14:textId="77777777" w:rsidR="00DB0F3E" w:rsidRDefault="00DB0F3E">
            <w:pPr>
              <w:spacing w:before="0" w:after="0"/>
              <w:jc w:val="center"/>
              <w:rPr>
                <w:sz w:val="22"/>
                <w:lang w:eastAsia="en-ZA"/>
              </w:rPr>
            </w:pPr>
          </w:p>
        </w:tc>
        <w:tc>
          <w:tcPr>
            <w:tcW w:w="584" w:type="pct"/>
            <w:noWrap/>
            <w:vAlign w:val="center"/>
            <w:hideMark/>
          </w:tcPr>
          <w:p w14:paraId="3B1CB57A" w14:textId="77777777" w:rsidR="00DB0F3E" w:rsidRDefault="00DB0F3E">
            <w:pPr>
              <w:spacing w:before="0" w:after="0"/>
              <w:jc w:val="center"/>
              <w:rPr>
                <w:sz w:val="22"/>
                <w:lang w:eastAsia="en-ZA"/>
              </w:rPr>
            </w:pPr>
            <w:r>
              <w:t>□</w:t>
            </w:r>
          </w:p>
        </w:tc>
      </w:tr>
      <w:tr w:rsidR="00DB0F3E" w14:paraId="2ABAD54B" w14:textId="77777777" w:rsidTr="00DB0F3E">
        <w:trPr>
          <w:trHeight w:val="1185"/>
        </w:trPr>
        <w:tc>
          <w:tcPr>
            <w:tcW w:w="244" w:type="pct"/>
            <w:noWrap/>
            <w:vAlign w:val="center"/>
            <w:hideMark/>
          </w:tcPr>
          <w:p w14:paraId="37CACDE6" w14:textId="77777777" w:rsidR="00DB0F3E" w:rsidRDefault="00DB0F3E">
            <w:pPr>
              <w:spacing w:before="0" w:after="0"/>
              <w:rPr>
                <w:sz w:val="22"/>
                <w:lang w:eastAsia="en-ZA"/>
              </w:rPr>
            </w:pPr>
            <w:r>
              <w:t>3</w:t>
            </w:r>
          </w:p>
        </w:tc>
        <w:tc>
          <w:tcPr>
            <w:tcW w:w="1509" w:type="pct"/>
            <w:vAlign w:val="center"/>
            <w:hideMark/>
          </w:tcPr>
          <w:p w14:paraId="7A49C465" w14:textId="77777777" w:rsidR="00DB0F3E" w:rsidRDefault="00DB0F3E">
            <w:pPr>
              <w:spacing w:before="0" w:after="0"/>
              <w:rPr>
                <w:sz w:val="22"/>
                <w:lang w:eastAsia="en-ZA"/>
              </w:rPr>
            </w:pPr>
            <w:r>
              <w:t xml:space="preserve">When I feel I know the message the communicator is trying to get across, I stop listening                     </w:t>
            </w:r>
          </w:p>
        </w:tc>
        <w:tc>
          <w:tcPr>
            <w:tcW w:w="603" w:type="pct"/>
            <w:noWrap/>
            <w:vAlign w:val="center"/>
            <w:hideMark/>
          </w:tcPr>
          <w:p w14:paraId="7B0060B5" w14:textId="77777777" w:rsidR="00DB0F3E" w:rsidRDefault="00DB0F3E">
            <w:pPr>
              <w:spacing w:before="0" w:after="0"/>
              <w:jc w:val="center"/>
              <w:rPr>
                <w:sz w:val="22"/>
                <w:lang w:eastAsia="en-ZA"/>
              </w:rPr>
            </w:pPr>
            <w:r>
              <w:t>□</w:t>
            </w:r>
          </w:p>
        </w:tc>
        <w:tc>
          <w:tcPr>
            <w:tcW w:w="121" w:type="pct"/>
            <w:noWrap/>
            <w:vAlign w:val="center"/>
          </w:tcPr>
          <w:p w14:paraId="588AF012" w14:textId="77777777" w:rsidR="00DB0F3E" w:rsidRDefault="00DB0F3E">
            <w:pPr>
              <w:spacing w:before="0" w:after="0"/>
              <w:jc w:val="center"/>
              <w:rPr>
                <w:sz w:val="22"/>
                <w:lang w:eastAsia="en-ZA"/>
              </w:rPr>
            </w:pPr>
          </w:p>
        </w:tc>
        <w:tc>
          <w:tcPr>
            <w:tcW w:w="603" w:type="pct"/>
            <w:noWrap/>
            <w:vAlign w:val="center"/>
            <w:hideMark/>
          </w:tcPr>
          <w:p w14:paraId="6528C72A" w14:textId="77777777" w:rsidR="00DB0F3E" w:rsidRDefault="00DB0F3E">
            <w:pPr>
              <w:spacing w:before="0" w:after="0"/>
              <w:jc w:val="center"/>
              <w:rPr>
                <w:sz w:val="22"/>
                <w:lang w:eastAsia="en-ZA"/>
              </w:rPr>
            </w:pPr>
            <w:r>
              <w:t>□</w:t>
            </w:r>
          </w:p>
        </w:tc>
        <w:tc>
          <w:tcPr>
            <w:tcW w:w="121" w:type="pct"/>
            <w:noWrap/>
            <w:vAlign w:val="center"/>
          </w:tcPr>
          <w:p w14:paraId="686D9449" w14:textId="77777777" w:rsidR="00DB0F3E" w:rsidRDefault="00DB0F3E">
            <w:pPr>
              <w:spacing w:before="0" w:after="0"/>
              <w:jc w:val="center"/>
              <w:rPr>
                <w:sz w:val="22"/>
                <w:lang w:eastAsia="en-ZA"/>
              </w:rPr>
            </w:pPr>
          </w:p>
        </w:tc>
        <w:tc>
          <w:tcPr>
            <w:tcW w:w="512" w:type="pct"/>
            <w:noWrap/>
            <w:vAlign w:val="center"/>
            <w:hideMark/>
          </w:tcPr>
          <w:p w14:paraId="4EDEA24A" w14:textId="77777777" w:rsidR="00DB0F3E" w:rsidRDefault="00DB0F3E">
            <w:pPr>
              <w:spacing w:before="0" w:after="0"/>
              <w:jc w:val="center"/>
              <w:rPr>
                <w:sz w:val="22"/>
                <w:lang w:eastAsia="en-ZA"/>
              </w:rPr>
            </w:pPr>
            <w:r>
              <w:t>□</w:t>
            </w:r>
          </w:p>
        </w:tc>
        <w:tc>
          <w:tcPr>
            <w:tcW w:w="121" w:type="pct"/>
            <w:noWrap/>
            <w:vAlign w:val="center"/>
          </w:tcPr>
          <w:p w14:paraId="4E04CEB1" w14:textId="77777777" w:rsidR="00DB0F3E" w:rsidRDefault="00DB0F3E">
            <w:pPr>
              <w:spacing w:before="0" w:after="0"/>
              <w:jc w:val="center"/>
              <w:rPr>
                <w:sz w:val="22"/>
                <w:lang w:eastAsia="en-ZA"/>
              </w:rPr>
            </w:pPr>
          </w:p>
        </w:tc>
        <w:tc>
          <w:tcPr>
            <w:tcW w:w="462" w:type="pct"/>
            <w:noWrap/>
            <w:vAlign w:val="center"/>
            <w:hideMark/>
          </w:tcPr>
          <w:p w14:paraId="297A4607" w14:textId="77777777" w:rsidR="00DB0F3E" w:rsidRDefault="00DB0F3E">
            <w:pPr>
              <w:spacing w:before="0" w:after="0"/>
              <w:jc w:val="center"/>
              <w:rPr>
                <w:sz w:val="22"/>
                <w:lang w:eastAsia="en-ZA"/>
              </w:rPr>
            </w:pPr>
            <w:r>
              <w:t>□</w:t>
            </w:r>
          </w:p>
        </w:tc>
        <w:tc>
          <w:tcPr>
            <w:tcW w:w="121" w:type="pct"/>
            <w:noWrap/>
            <w:vAlign w:val="center"/>
          </w:tcPr>
          <w:p w14:paraId="52DD3955" w14:textId="77777777" w:rsidR="00DB0F3E" w:rsidRDefault="00DB0F3E">
            <w:pPr>
              <w:spacing w:before="0" w:after="0"/>
              <w:jc w:val="center"/>
              <w:rPr>
                <w:sz w:val="22"/>
                <w:lang w:eastAsia="en-ZA"/>
              </w:rPr>
            </w:pPr>
          </w:p>
        </w:tc>
        <w:tc>
          <w:tcPr>
            <w:tcW w:w="584" w:type="pct"/>
            <w:noWrap/>
            <w:vAlign w:val="center"/>
            <w:hideMark/>
          </w:tcPr>
          <w:p w14:paraId="0BED53F7" w14:textId="77777777" w:rsidR="00DB0F3E" w:rsidRDefault="00DB0F3E">
            <w:pPr>
              <w:spacing w:before="0" w:after="0"/>
              <w:jc w:val="center"/>
              <w:rPr>
                <w:sz w:val="22"/>
                <w:lang w:eastAsia="en-ZA"/>
              </w:rPr>
            </w:pPr>
            <w:r>
              <w:t>□</w:t>
            </w:r>
          </w:p>
        </w:tc>
      </w:tr>
      <w:tr w:rsidR="00DB0F3E" w14:paraId="594BC511" w14:textId="77777777" w:rsidTr="00DB0F3E">
        <w:trPr>
          <w:trHeight w:val="1185"/>
        </w:trPr>
        <w:tc>
          <w:tcPr>
            <w:tcW w:w="244" w:type="pct"/>
            <w:noWrap/>
            <w:vAlign w:val="center"/>
            <w:hideMark/>
          </w:tcPr>
          <w:p w14:paraId="5C955850" w14:textId="77777777" w:rsidR="00DB0F3E" w:rsidRDefault="00DB0F3E">
            <w:pPr>
              <w:spacing w:before="0" w:after="0"/>
              <w:rPr>
                <w:sz w:val="22"/>
                <w:lang w:eastAsia="en-ZA"/>
              </w:rPr>
            </w:pPr>
            <w:r>
              <w:t>4</w:t>
            </w:r>
          </w:p>
        </w:tc>
        <w:tc>
          <w:tcPr>
            <w:tcW w:w="1509" w:type="pct"/>
            <w:vAlign w:val="center"/>
            <w:hideMark/>
          </w:tcPr>
          <w:p w14:paraId="6869EC7F" w14:textId="77777777" w:rsidR="00DB0F3E" w:rsidRDefault="00DB0F3E">
            <w:pPr>
              <w:spacing w:before="0" w:after="0"/>
              <w:rPr>
                <w:sz w:val="22"/>
                <w:lang w:eastAsia="en-ZA"/>
              </w:rPr>
            </w:pPr>
            <w:r>
              <w:t>I find it easy to listen to others’ views even if they are different from my own</w:t>
            </w:r>
          </w:p>
        </w:tc>
        <w:tc>
          <w:tcPr>
            <w:tcW w:w="603" w:type="pct"/>
            <w:noWrap/>
            <w:vAlign w:val="center"/>
            <w:hideMark/>
          </w:tcPr>
          <w:p w14:paraId="42A2B282" w14:textId="77777777" w:rsidR="00DB0F3E" w:rsidRDefault="00DB0F3E">
            <w:pPr>
              <w:spacing w:before="0" w:after="0"/>
              <w:jc w:val="center"/>
              <w:rPr>
                <w:sz w:val="22"/>
                <w:lang w:eastAsia="en-ZA"/>
              </w:rPr>
            </w:pPr>
            <w:r>
              <w:t>□</w:t>
            </w:r>
          </w:p>
        </w:tc>
        <w:tc>
          <w:tcPr>
            <w:tcW w:w="121" w:type="pct"/>
            <w:noWrap/>
            <w:vAlign w:val="center"/>
          </w:tcPr>
          <w:p w14:paraId="76A6EE0E" w14:textId="77777777" w:rsidR="00DB0F3E" w:rsidRDefault="00DB0F3E">
            <w:pPr>
              <w:spacing w:before="0" w:after="0"/>
              <w:jc w:val="center"/>
              <w:rPr>
                <w:sz w:val="22"/>
                <w:lang w:eastAsia="en-ZA"/>
              </w:rPr>
            </w:pPr>
          </w:p>
        </w:tc>
        <w:tc>
          <w:tcPr>
            <w:tcW w:w="603" w:type="pct"/>
            <w:noWrap/>
            <w:vAlign w:val="center"/>
            <w:hideMark/>
          </w:tcPr>
          <w:p w14:paraId="7D077E34" w14:textId="77777777" w:rsidR="00DB0F3E" w:rsidRDefault="00DB0F3E">
            <w:pPr>
              <w:spacing w:before="0" w:after="0"/>
              <w:jc w:val="center"/>
              <w:rPr>
                <w:sz w:val="22"/>
                <w:lang w:eastAsia="en-ZA"/>
              </w:rPr>
            </w:pPr>
            <w:r>
              <w:t>□</w:t>
            </w:r>
          </w:p>
        </w:tc>
        <w:tc>
          <w:tcPr>
            <w:tcW w:w="121" w:type="pct"/>
            <w:noWrap/>
            <w:vAlign w:val="center"/>
          </w:tcPr>
          <w:p w14:paraId="2381791E" w14:textId="77777777" w:rsidR="00DB0F3E" w:rsidRDefault="00DB0F3E">
            <w:pPr>
              <w:spacing w:before="0" w:after="0"/>
              <w:jc w:val="center"/>
              <w:rPr>
                <w:sz w:val="22"/>
                <w:lang w:eastAsia="en-ZA"/>
              </w:rPr>
            </w:pPr>
          </w:p>
        </w:tc>
        <w:tc>
          <w:tcPr>
            <w:tcW w:w="512" w:type="pct"/>
            <w:noWrap/>
            <w:vAlign w:val="center"/>
            <w:hideMark/>
          </w:tcPr>
          <w:p w14:paraId="391040DA" w14:textId="77777777" w:rsidR="00DB0F3E" w:rsidRDefault="00DB0F3E">
            <w:pPr>
              <w:spacing w:before="0" w:after="0"/>
              <w:jc w:val="center"/>
              <w:rPr>
                <w:sz w:val="22"/>
                <w:lang w:eastAsia="en-ZA"/>
              </w:rPr>
            </w:pPr>
            <w:r>
              <w:t>□</w:t>
            </w:r>
          </w:p>
        </w:tc>
        <w:tc>
          <w:tcPr>
            <w:tcW w:w="121" w:type="pct"/>
            <w:noWrap/>
            <w:vAlign w:val="center"/>
          </w:tcPr>
          <w:p w14:paraId="3F94B394" w14:textId="77777777" w:rsidR="00DB0F3E" w:rsidRDefault="00DB0F3E">
            <w:pPr>
              <w:spacing w:before="0" w:after="0"/>
              <w:jc w:val="center"/>
              <w:rPr>
                <w:sz w:val="22"/>
                <w:lang w:eastAsia="en-ZA"/>
              </w:rPr>
            </w:pPr>
          </w:p>
        </w:tc>
        <w:tc>
          <w:tcPr>
            <w:tcW w:w="462" w:type="pct"/>
            <w:noWrap/>
            <w:vAlign w:val="center"/>
            <w:hideMark/>
          </w:tcPr>
          <w:p w14:paraId="46B9FA13" w14:textId="77777777" w:rsidR="00DB0F3E" w:rsidRDefault="00DB0F3E">
            <w:pPr>
              <w:spacing w:before="0" w:after="0"/>
              <w:jc w:val="center"/>
              <w:rPr>
                <w:sz w:val="22"/>
                <w:lang w:eastAsia="en-ZA"/>
              </w:rPr>
            </w:pPr>
            <w:r>
              <w:t>□</w:t>
            </w:r>
          </w:p>
        </w:tc>
        <w:tc>
          <w:tcPr>
            <w:tcW w:w="121" w:type="pct"/>
            <w:noWrap/>
            <w:vAlign w:val="center"/>
          </w:tcPr>
          <w:p w14:paraId="67BB856A" w14:textId="77777777" w:rsidR="00DB0F3E" w:rsidRDefault="00DB0F3E">
            <w:pPr>
              <w:spacing w:before="0" w:after="0"/>
              <w:jc w:val="center"/>
              <w:rPr>
                <w:sz w:val="22"/>
                <w:lang w:eastAsia="en-ZA"/>
              </w:rPr>
            </w:pPr>
          </w:p>
        </w:tc>
        <w:tc>
          <w:tcPr>
            <w:tcW w:w="584" w:type="pct"/>
            <w:noWrap/>
            <w:vAlign w:val="center"/>
            <w:hideMark/>
          </w:tcPr>
          <w:p w14:paraId="1FFA1D89" w14:textId="77777777" w:rsidR="00DB0F3E" w:rsidRDefault="00DB0F3E">
            <w:pPr>
              <w:spacing w:before="0" w:after="0"/>
              <w:jc w:val="center"/>
              <w:rPr>
                <w:sz w:val="22"/>
                <w:lang w:eastAsia="en-ZA"/>
              </w:rPr>
            </w:pPr>
            <w:r>
              <w:t>□</w:t>
            </w:r>
          </w:p>
        </w:tc>
      </w:tr>
      <w:tr w:rsidR="00DB0F3E" w14:paraId="6D9AAEA3" w14:textId="77777777" w:rsidTr="00DB0F3E">
        <w:trPr>
          <w:trHeight w:val="1185"/>
        </w:trPr>
        <w:tc>
          <w:tcPr>
            <w:tcW w:w="244" w:type="pct"/>
            <w:noWrap/>
            <w:vAlign w:val="center"/>
            <w:hideMark/>
          </w:tcPr>
          <w:p w14:paraId="4AD41523" w14:textId="77777777" w:rsidR="00DB0F3E" w:rsidRDefault="00DB0F3E">
            <w:pPr>
              <w:spacing w:before="0" w:after="0"/>
              <w:rPr>
                <w:sz w:val="22"/>
                <w:lang w:eastAsia="en-ZA"/>
              </w:rPr>
            </w:pPr>
            <w:r>
              <w:t>5</w:t>
            </w:r>
          </w:p>
        </w:tc>
        <w:tc>
          <w:tcPr>
            <w:tcW w:w="1509" w:type="pct"/>
            <w:vAlign w:val="center"/>
            <w:hideMark/>
          </w:tcPr>
          <w:p w14:paraId="453BB223" w14:textId="77777777" w:rsidR="00DB0F3E" w:rsidRDefault="00DB0F3E">
            <w:pPr>
              <w:spacing w:before="0" w:after="0"/>
              <w:rPr>
                <w:sz w:val="22"/>
                <w:lang w:eastAsia="en-ZA"/>
              </w:rPr>
            </w:pPr>
            <w:r>
              <w:t>I ask people to clarify things I don’t understand.</w:t>
            </w:r>
          </w:p>
        </w:tc>
        <w:tc>
          <w:tcPr>
            <w:tcW w:w="603" w:type="pct"/>
            <w:noWrap/>
            <w:vAlign w:val="center"/>
            <w:hideMark/>
          </w:tcPr>
          <w:p w14:paraId="1E2DBB10" w14:textId="77777777" w:rsidR="00DB0F3E" w:rsidRDefault="00DB0F3E">
            <w:pPr>
              <w:spacing w:before="0" w:after="0"/>
              <w:jc w:val="center"/>
              <w:rPr>
                <w:sz w:val="22"/>
                <w:lang w:eastAsia="en-ZA"/>
              </w:rPr>
            </w:pPr>
            <w:r>
              <w:t>□</w:t>
            </w:r>
          </w:p>
        </w:tc>
        <w:tc>
          <w:tcPr>
            <w:tcW w:w="121" w:type="pct"/>
            <w:noWrap/>
            <w:vAlign w:val="center"/>
          </w:tcPr>
          <w:p w14:paraId="5B6E2030" w14:textId="77777777" w:rsidR="00DB0F3E" w:rsidRDefault="00DB0F3E">
            <w:pPr>
              <w:spacing w:before="0" w:after="0"/>
              <w:jc w:val="center"/>
              <w:rPr>
                <w:sz w:val="22"/>
                <w:lang w:eastAsia="en-ZA"/>
              </w:rPr>
            </w:pPr>
          </w:p>
        </w:tc>
        <w:tc>
          <w:tcPr>
            <w:tcW w:w="603" w:type="pct"/>
            <w:noWrap/>
            <w:vAlign w:val="center"/>
            <w:hideMark/>
          </w:tcPr>
          <w:p w14:paraId="2AD5C74D" w14:textId="77777777" w:rsidR="00DB0F3E" w:rsidRDefault="00DB0F3E">
            <w:pPr>
              <w:spacing w:before="0" w:after="0"/>
              <w:jc w:val="center"/>
              <w:rPr>
                <w:sz w:val="22"/>
                <w:lang w:eastAsia="en-ZA"/>
              </w:rPr>
            </w:pPr>
            <w:r>
              <w:t>□</w:t>
            </w:r>
          </w:p>
        </w:tc>
        <w:tc>
          <w:tcPr>
            <w:tcW w:w="121" w:type="pct"/>
            <w:noWrap/>
            <w:vAlign w:val="center"/>
          </w:tcPr>
          <w:p w14:paraId="664BA418" w14:textId="77777777" w:rsidR="00DB0F3E" w:rsidRDefault="00DB0F3E">
            <w:pPr>
              <w:spacing w:before="0" w:after="0"/>
              <w:jc w:val="center"/>
              <w:rPr>
                <w:sz w:val="22"/>
                <w:lang w:eastAsia="en-ZA"/>
              </w:rPr>
            </w:pPr>
          </w:p>
        </w:tc>
        <w:tc>
          <w:tcPr>
            <w:tcW w:w="512" w:type="pct"/>
            <w:noWrap/>
            <w:vAlign w:val="center"/>
            <w:hideMark/>
          </w:tcPr>
          <w:p w14:paraId="7EE325B9" w14:textId="77777777" w:rsidR="00DB0F3E" w:rsidRDefault="00DB0F3E">
            <w:pPr>
              <w:spacing w:before="0" w:after="0"/>
              <w:jc w:val="center"/>
              <w:rPr>
                <w:sz w:val="22"/>
                <w:lang w:eastAsia="en-ZA"/>
              </w:rPr>
            </w:pPr>
            <w:r>
              <w:t>□</w:t>
            </w:r>
          </w:p>
        </w:tc>
        <w:tc>
          <w:tcPr>
            <w:tcW w:w="121" w:type="pct"/>
            <w:noWrap/>
            <w:vAlign w:val="center"/>
          </w:tcPr>
          <w:p w14:paraId="6B2B37D2" w14:textId="77777777" w:rsidR="00DB0F3E" w:rsidRDefault="00DB0F3E">
            <w:pPr>
              <w:spacing w:before="0" w:after="0"/>
              <w:jc w:val="center"/>
              <w:rPr>
                <w:sz w:val="22"/>
                <w:lang w:eastAsia="en-ZA"/>
              </w:rPr>
            </w:pPr>
          </w:p>
        </w:tc>
        <w:tc>
          <w:tcPr>
            <w:tcW w:w="462" w:type="pct"/>
            <w:noWrap/>
            <w:vAlign w:val="center"/>
            <w:hideMark/>
          </w:tcPr>
          <w:p w14:paraId="740958D0" w14:textId="77777777" w:rsidR="00DB0F3E" w:rsidRDefault="00DB0F3E">
            <w:pPr>
              <w:spacing w:before="0" w:after="0"/>
              <w:jc w:val="center"/>
              <w:rPr>
                <w:sz w:val="22"/>
                <w:lang w:eastAsia="en-ZA"/>
              </w:rPr>
            </w:pPr>
            <w:r>
              <w:t>□</w:t>
            </w:r>
          </w:p>
        </w:tc>
        <w:tc>
          <w:tcPr>
            <w:tcW w:w="121" w:type="pct"/>
            <w:noWrap/>
            <w:vAlign w:val="center"/>
          </w:tcPr>
          <w:p w14:paraId="25A12890" w14:textId="77777777" w:rsidR="00DB0F3E" w:rsidRDefault="00DB0F3E">
            <w:pPr>
              <w:spacing w:before="0" w:after="0"/>
              <w:jc w:val="center"/>
              <w:rPr>
                <w:sz w:val="22"/>
                <w:lang w:eastAsia="en-ZA"/>
              </w:rPr>
            </w:pPr>
          </w:p>
        </w:tc>
        <w:tc>
          <w:tcPr>
            <w:tcW w:w="584" w:type="pct"/>
            <w:noWrap/>
            <w:vAlign w:val="center"/>
            <w:hideMark/>
          </w:tcPr>
          <w:p w14:paraId="329DDFAD" w14:textId="77777777" w:rsidR="00DB0F3E" w:rsidRDefault="00DB0F3E">
            <w:pPr>
              <w:spacing w:before="0" w:after="0"/>
              <w:jc w:val="center"/>
              <w:rPr>
                <w:sz w:val="22"/>
                <w:lang w:eastAsia="en-ZA"/>
              </w:rPr>
            </w:pPr>
            <w:r>
              <w:t>□</w:t>
            </w:r>
          </w:p>
        </w:tc>
      </w:tr>
      <w:tr w:rsidR="00DB0F3E" w14:paraId="453CBA27" w14:textId="77777777" w:rsidTr="00DB0F3E">
        <w:trPr>
          <w:trHeight w:val="1185"/>
        </w:trPr>
        <w:tc>
          <w:tcPr>
            <w:tcW w:w="244" w:type="pct"/>
            <w:noWrap/>
            <w:vAlign w:val="center"/>
            <w:hideMark/>
          </w:tcPr>
          <w:p w14:paraId="622A854B" w14:textId="77777777" w:rsidR="00DB0F3E" w:rsidRDefault="00DB0F3E">
            <w:pPr>
              <w:spacing w:before="0" w:after="0"/>
              <w:rPr>
                <w:sz w:val="22"/>
                <w:lang w:eastAsia="en-ZA"/>
              </w:rPr>
            </w:pPr>
            <w:r>
              <w:t>6</w:t>
            </w:r>
          </w:p>
        </w:tc>
        <w:tc>
          <w:tcPr>
            <w:tcW w:w="1509" w:type="pct"/>
            <w:vAlign w:val="center"/>
            <w:hideMark/>
          </w:tcPr>
          <w:p w14:paraId="1448859C" w14:textId="77777777" w:rsidR="00DB0F3E" w:rsidRDefault="00DB0F3E">
            <w:pPr>
              <w:spacing w:before="0" w:after="0"/>
              <w:rPr>
                <w:sz w:val="22"/>
                <w:lang w:eastAsia="en-ZA"/>
              </w:rPr>
            </w:pPr>
            <w:r>
              <w:t>I usually form a rebuttal in my head while the other   person is talking.</w:t>
            </w:r>
          </w:p>
        </w:tc>
        <w:tc>
          <w:tcPr>
            <w:tcW w:w="603" w:type="pct"/>
            <w:noWrap/>
            <w:vAlign w:val="center"/>
            <w:hideMark/>
          </w:tcPr>
          <w:p w14:paraId="3D3A72B6" w14:textId="77777777" w:rsidR="00DB0F3E" w:rsidRDefault="00DB0F3E">
            <w:pPr>
              <w:spacing w:before="0" w:after="0"/>
              <w:jc w:val="center"/>
              <w:rPr>
                <w:sz w:val="22"/>
                <w:lang w:eastAsia="en-ZA"/>
              </w:rPr>
            </w:pPr>
            <w:r>
              <w:t>□</w:t>
            </w:r>
          </w:p>
        </w:tc>
        <w:tc>
          <w:tcPr>
            <w:tcW w:w="121" w:type="pct"/>
            <w:noWrap/>
            <w:vAlign w:val="center"/>
          </w:tcPr>
          <w:p w14:paraId="064F7D13" w14:textId="77777777" w:rsidR="00DB0F3E" w:rsidRDefault="00DB0F3E">
            <w:pPr>
              <w:spacing w:before="0" w:after="0"/>
              <w:jc w:val="center"/>
              <w:rPr>
                <w:sz w:val="22"/>
                <w:lang w:eastAsia="en-ZA"/>
              </w:rPr>
            </w:pPr>
          </w:p>
        </w:tc>
        <w:tc>
          <w:tcPr>
            <w:tcW w:w="603" w:type="pct"/>
            <w:noWrap/>
            <w:vAlign w:val="center"/>
            <w:hideMark/>
          </w:tcPr>
          <w:p w14:paraId="327DE3EC" w14:textId="77777777" w:rsidR="00DB0F3E" w:rsidRDefault="00DB0F3E">
            <w:pPr>
              <w:spacing w:before="0" w:after="0"/>
              <w:jc w:val="center"/>
              <w:rPr>
                <w:sz w:val="22"/>
                <w:lang w:eastAsia="en-ZA"/>
              </w:rPr>
            </w:pPr>
            <w:r>
              <w:t>□</w:t>
            </w:r>
          </w:p>
        </w:tc>
        <w:tc>
          <w:tcPr>
            <w:tcW w:w="121" w:type="pct"/>
            <w:noWrap/>
            <w:vAlign w:val="center"/>
          </w:tcPr>
          <w:p w14:paraId="229D9A0C" w14:textId="77777777" w:rsidR="00DB0F3E" w:rsidRDefault="00DB0F3E">
            <w:pPr>
              <w:spacing w:before="0" w:after="0"/>
              <w:jc w:val="center"/>
              <w:rPr>
                <w:sz w:val="22"/>
                <w:lang w:eastAsia="en-ZA"/>
              </w:rPr>
            </w:pPr>
          </w:p>
        </w:tc>
        <w:tc>
          <w:tcPr>
            <w:tcW w:w="512" w:type="pct"/>
            <w:noWrap/>
            <w:vAlign w:val="center"/>
            <w:hideMark/>
          </w:tcPr>
          <w:p w14:paraId="132B7283" w14:textId="77777777" w:rsidR="00DB0F3E" w:rsidRDefault="00DB0F3E">
            <w:pPr>
              <w:spacing w:before="0" w:after="0"/>
              <w:jc w:val="center"/>
              <w:rPr>
                <w:sz w:val="22"/>
                <w:lang w:eastAsia="en-ZA"/>
              </w:rPr>
            </w:pPr>
            <w:r>
              <w:t>□</w:t>
            </w:r>
          </w:p>
        </w:tc>
        <w:tc>
          <w:tcPr>
            <w:tcW w:w="121" w:type="pct"/>
            <w:noWrap/>
            <w:vAlign w:val="center"/>
          </w:tcPr>
          <w:p w14:paraId="04D4CF41" w14:textId="77777777" w:rsidR="00DB0F3E" w:rsidRDefault="00DB0F3E">
            <w:pPr>
              <w:spacing w:before="0" w:after="0"/>
              <w:jc w:val="center"/>
              <w:rPr>
                <w:sz w:val="22"/>
                <w:lang w:eastAsia="en-ZA"/>
              </w:rPr>
            </w:pPr>
          </w:p>
        </w:tc>
        <w:tc>
          <w:tcPr>
            <w:tcW w:w="462" w:type="pct"/>
            <w:noWrap/>
            <w:vAlign w:val="center"/>
            <w:hideMark/>
          </w:tcPr>
          <w:p w14:paraId="731FA4E9" w14:textId="77777777" w:rsidR="00DB0F3E" w:rsidRDefault="00DB0F3E">
            <w:pPr>
              <w:spacing w:before="0" w:after="0"/>
              <w:jc w:val="center"/>
              <w:rPr>
                <w:sz w:val="22"/>
                <w:lang w:eastAsia="en-ZA"/>
              </w:rPr>
            </w:pPr>
            <w:r>
              <w:t>□</w:t>
            </w:r>
          </w:p>
        </w:tc>
        <w:tc>
          <w:tcPr>
            <w:tcW w:w="121" w:type="pct"/>
            <w:noWrap/>
            <w:vAlign w:val="center"/>
          </w:tcPr>
          <w:p w14:paraId="2006769B" w14:textId="77777777" w:rsidR="00DB0F3E" w:rsidRDefault="00DB0F3E">
            <w:pPr>
              <w:spacing w:before="0" w:after="0"/>
              <w:jc w:val="center"/>
              <w:rPr>
                <w:sz w:val="22"/>
                <w:lang w:eastAsia="en-ZA"/>
              </w:rPr>
            </w:pPr>
          </w:p>
        </w:tc>
        <w:tc>
          <w:tcPr>
            <w:tcW w:w="584" w:type="pct"/>
            <w:noWrap/>
            <w:vAlign w:val="center"/>
            <w:hideMark/>
          </w:tcPr>
          <w:p w14:paraId="3300EACE" w14:textId="77777777" w:rsidR="00DB0F3E" w:rsidRDefault="00DB0F3E">
            <w:pPr>
              <w:spacing w:before="0" w:after="0"/>
              <w:jc w:val="center"/>
              <w:rPr>
                <w:sz w:val="22"/>
                <w:lang w:eastAsia="en-ZA"/>
              </w:rPr>
            </w:pPr>
            <w:r>
              <w:t>□</w:t>
            </w:r>
          </w:p>
        </w:tc>
      </w:tr>
      <w:tr w:rsidR="00DB0F3E" w14:paraId="6D85E6F4" w14:textId="77777777" w:rsidTr="00DB0F3E">
        <w:trPr>
          <w:trHeight w:val="1185"/>
        </w:trPr>
        <w:tc>
          <w:tcPr>
            <w:tcW w:w="244" w:type="pct"/>
            <w:noWrap/>
            <w:vAlign w:val="center"/>
            <w:hideMark/>
          </w:tcPr>
          <w:p w14:paraId="45BE316D" w14:textId="77777777" w:rsidR="00DB0F3E" w:rsidRDefault="00DB0F3E">
            <w:pPr>
              <w:spacing w:before="0" w:after="0"/>
              <w:rPr>
                <w:sz w:val="22"/>
                <w:lang w:eastAsia="en-ZA"/>
              </w:rPr>
            </w:pPr>
            <w:r>
              <w:t>7</w:t>
            </w:r>
          </w:p>
        </w:tc>
        <w:tc>
          <w:tcPr>
            <w:tcW w:w="1509" w:type="pct"/>
            <w:vAlign w:val="center"/>
            <w:hideMark/>
          </w:tcPr>
          <w:p w14:paraId="2C7AF279" w14:textId="77777777" w:rsidR="00DB0F3E" w:rsidRDefault="00DB0F3E">
            <w:pPr>
              <w:spacing w:before="0" w:after="0"/>
              <w:rPr>
                <w:sz w:val="22"/>
                <w:lang w:eastAsia="en-ZA"/>
              </w:rPr>
            </w:pPr>
            <w:r>
              <w:t>I often look as if I am listening when, in fact, I’m not.</w:t>
            </w:r>
          </w:p>
        </w:tc>
        <w:tc>
          <w:tcPr>
            <w:tcW w:w="603" w:type="pct"/>
            <w:noWrap/>
            <w:vAlign w:val="center"/>
            <w:hideMark/>
          </w:tcPr>
          <w:p w14:paraId="03B4D790" w14:textId="77777777" w:rsidR="00DB0F3E" w:rsidRDefault="00DB0F3E">
            <w:pPr>
              <w:spacing w:before="0" w:after="0"/>
              <w:jc w:val="center"/>
              <w:rPr>
                <w:sz w:val="22"/>
                <w:lang w:eastAsia="en-ZA"/>
              </w:rPr>
            </w:pPr>
            <w:r>
              <w:t>□</w:t>
            </w:r>
          </w:p>
        </w:tc>
        <w:tc>
          <w:tcPr>
            <w:tcW w:w="121" w:type="pct"/>
            <w:noWrap/>
            <w:vAlign w:val="center"/>
          </w:tcPr>
          <w:p w14:paraId="4BBE6D5A" w14:textId="77777777" w:rsidR="00DB0F3E" w:rsidRDefault="00DB0F3E">
            <w:pPr>
              <w:spacing w:before="0" w:after="0"/>
              <w:jc w:val="center"/>
              <w:rPr>
                <w:sz w:val="22"/>
                <w:lang w:eastAsia="en-ZA"/>
              </w:rPr>
            </w:pPr>
          </w:p>
        </w:tc>
        <w:tc>
          <w:tcPr>
            <w:tcW w:w="603" w:type="pct"/>
            <w:noWrap/>
            <w:vAlign w:val="center"/>
            <w:hideMark/>
          </w:tcPr>
          <w:p w14:paraId="6375FED1" w14:textId="77777777" w:rsidR="00DB0F3E" w:rsidRDefault="00DB0F3E">
            <w:pPr>
              <w:spacing w:before="0" w:after="0"/>
              <w:jc w:val="center"/>
              <w:rPr>
                <w:sz w:val="22"/>
                <w:lang w:eastAsia="en-ZA"/>
              </w:rPr>
            </w:pPr>
            <w:r>
              <w:t>□</w:t>
            </w:r>
          </w:p>
        </w:tc>
        <w:tc>
          <w:tcPr>
            <w:tcW w:w="121" w:type="pct"/>
            <w:noWrap/>
            <w:vAlign w:val="center"/>
          </w:tcPr>
          <w:p w14:paraId="40BD920F" w14:textId="77777777" w:rsidR="00DB0F3E" w:rsidRDefault="00DB0F3E">
            <w:pPr>
              <w:spacing w:before="0" w:after="0"/>
              <w:jc w:val="center"/>
              <w:rPr>
                <w:sz w:val="22"/>
                <w:lang w:eastAsia="en-ZA"/>
              </w:rPr>
            </w:pPr>
          </w:p>
        </w:tc>
        <w:tc>
          <w:tcPr>
            <w:tcW w:w="512" w:type="pct"/>
            <w:noWrap/>
            <w:vAlign w:val="center"/>
            <w:hideMark/>
          </w:tcPr>
          <w:p w14:paraId="43992623" w14:textId="77777777" w:rsidR="00DB0F3E" w:rsidRDefault="00DB0F3E">
            <w:pPr>
              <w:spacing w:before="0" w:after="0"/>
              <w:jc w:val="center"/>
              <w:rPr>
                <w:sz w:val="22"/>
                <w:lang w:eastAsia="en-ZA"/>
              </w:rPr>
            </w:pPr>
            <w:r>
              <w:t>□</w:t>
            </w:r>
          </w:p>
        </w:tc>
        <w:tc>
          <w:tcPr>
            <w:tcW w:w="121" w:type="pct"/>
            <w:noWrap/>
            <w:vAlign w:val="center"/>
          </w:tcPr>
          <w:p w14:paraId="6558DAA3" w14:textId="77777777" w:rsidR="00DB0F3E" w:rsidRDefault="00DB0F3E">
            <w:pPr>
              <w:spacing w:before="0" w:after="0"/>
              <w:jc w:val="center"/>
              <w:rPr>
                <w:sz w:val="22"/>
                <w:lang w:eastAsia="en-ZA"/>
              </w:rPr>
            </w:pPr>
          </w:p>
        </w:tc>
        <w:tc>
          <w:tcPr>
            <w:tcW w:w="462" w:type="pct"/>
            <w:noWrap/>
            <w:vAlign w:val="center"/>
            <w:hideMark/>
          </w:tcPr>
          <w:p w14:paraId="1CC89BD3" w14:textId="77777777" w:rsidR="00DB0F3E" w:rsidRDefault="00DB0F3E">
            <w:pPr>
              <w:spacing w:before="0" w:after="0"/>
              <w:jc w:val="center"/>
              <w:rPr>
                <w:sz w:val="22"/>
                <w:lang w:eastAsia="en-ZA"/>
              </w:rPr>
            </w:pPr>
            <w:r>
              <w:t>□</w:t>
            </w:r>
          </w:p>
        </w:tc>
        <w:tc>
          <w:tcPr>
            <w:tcW w:w="121" w:type="pct"/>
            <w:noWrap/>
            <w:vAlign w:val="center"/>
          </w:tcPr>
          <w:p w14:paraId="570EA3C0" w14:textId="77777777" w:rsidR="00DB0F3E" w:rsidRDefault="00DB0F3E">
            <w:pPr>
              <w:spacing w:before="0" w:after="0"/>
              <w:jc w:val="center"/>
              <w:rPr>
                <w:sz w:val="22"/>
                <w:lang w:eastAsia="en-ZA"/>
              </w:rPr>
            </w:pPr>
          </w:p>
        </w:tc>
        <w:tc>
          <w:tcPr>
            <w:tcW w:w="584" w:type="pct"/>
            <w:noWrap/>
            <w:vAlign w:val="center"/>
            <w:hideMark/>
          </w:tcPr>
          <w:p w14:paraId="67ACDC22" w14:textId="77777777" w:rsidR="00DB0F3E" w:rsidRDefault="00DB0F3E">
            <w:pPr>
              <w:spacing w:before="0" w:after="0"/>
              <w:jc w:val="center"/>
              <w:rPr>
                <w:sz w:val="22"/>
                <w:lang w:eastAsia="en-ZA"/>
              </w:rPr>
            </w:pPr>
            <w:r>
              <w:t>□</w:t>
            </w:r>
          </w:p>
        </w:tc>
      </w:tr>
      <w:tr w:rsidR="00DB0F3E" w14:paraId="1BC030D9" w14:textId="77777777" w:rsidTr="00DB0F3E">
        <w:trPr>
          <w:trHeight w:val="1185"/>
        </w:trPr>
        <w:tc>
          <w:tcPr>
            <w:tcW w:w="244" w:type="pct"/>
            <w:noWrap/>
            <w:vAlign w:val="center"/>
            <w:hideMark/>
          </w:tcPr>
          <w:p w14:paraId="44FA2057" w14:textId="77777777" w:rsidR="00DB0F3E" w:rsidRDefault="00DB0F3E">
            <w:pPr>
              <w:spacing w:before="0" w:after="0"/>
              <w:rPr>
                <w:sz w:val="22"/>
                <w:lang w:eastAsia="en-ZA"/>
              </w:rPr>
            </w:pPr>
            <w:r>
              <w:t>8</w:t>
            </w:r>
          </w:p>
        </w:tc>
        <w:tc>
          <w:tcPr>
            <w:tcW w:w="1509" w:type="pct"/>
            <w:vAlign w:val="center"/>
            <w:hideMark/>
          </w:tcPr>
          <w:p w14:paraId="4AB793A1" w14:textId="77777777" w:rsidR="00DB0F3E" w:rsidRDefault="00DB0F3E">
            <w:pPr>
              <w:spacing w:before="0" w:after="0"/>
              <w:rPr>
                <w:sz w:val="22"/>
                <w:lang w:eastAsia="en-ZA"/>
              </w:rPr>
            </w:pPr>
            <w:r>
              <w:t>I sometimes daydream when I should be listening.</w:t>
            </w:r>
          </w:p>
        </w:tc>
        <w:tc>
          <w:tcPr>
            <w:tcW w:w="603" w:type="pct"/>
            <w:noWrap/>
            <w:vAlign w:val="center"/>
            <w:hideMark/>
          </w:tcPr>
          <w:p w14:paraId="7FA76226" w14:textId="77777777" w:rsidR="00DB0F3E" w:rsidRDefault="00DB0F3E">
            <w:pPr>
              <w:spacing w:before="0" w:after="0"/>
              <w:jc w:val="center"/>
              <w:rPr>
                <w:sz w:val="22"/>
                <w:lang w:eastAsia="en-ZA"/>
              </w:rPr>
            </w:pPr>
            <w:r>
              <w:t>□</w:t>
            </w:r>
          </w:p>
        </w:tc>
        <w:tc>
          <w:tcPr>
            <w:tcW w:w="121" w:type="pct"/>
            <w:noWrap/>
            <w:vAlign w:val="center"/>
          </w:tcPr>
          <w:p w14:paraId="536D43C4" w14:textId="77777777" w:rsidR="00DB0F3E" w:rsidRDefault="00DB0F3E">
            <w:pPr>
              <w:spacing w:before="0" w:after="0"/>
              <w:jc w:val="center"/>
              <w:rPr>
                <w:sz w:val="22"/>
                <w:lang w:eastAsia="en-ZA"/>
              </w:rPr>
            </w:pPr>
          </w:p>
        </w:tc>
        <w:tc>
          <w:tcPr>
            <w:tcW w:w="603" w:type="pct"/>
            <w:noWrap/>
            <w:vAlign w:val="center"/>
            <w:hideMark/>
          </w:tcPr>
          <w:p w14:paraId="21CD88B4" w14:textId="77777777" w:rsidR="00DB0F3E" w:rsidRDefault="00DB0F3E">
            <w:pPr>
              <w:spacing w:before="0" w:after="0"/>
              <w:jc w:val="center"/>
              <w:rPr>
                <w:sz w:val="22"/>
                <w:lang w:eastAsia="en-ZA"/>
              </w:rPr>
            </w:pPr>
            <w:r>
              <w:t>□</w:t>
            </w:r>
          </w:p>
        </w:tc>
        <w:tc>
          <w:tcPr>
            <w:tcW w:w="121" w:type="pct"/>
            <w:noWrap/>
            <w:vAlign w:val="center"/>
          </w:tcPr>
          <w:p w14:paraId="65021457" w14:textId="77777777" w:rsidR="00DB0F3E" w:rsidRDefault="00DB0F3E">
            <w:pPr>
              <w:spacing w:before="0" w:after="0"/>
              <w:jc w:val="center"/>
              <w:rPr>
                <w:sz w:val="22"/>
                <w:lang w:eastAsia="en-ZA"/>
              </w:rPr>
            </w:pPr>
          </w:p>
        </w:tc>
        <w:tc>
          <w:tcPr>
            <w:tcW w:w="512" w:type="pct"/>
            <w:noWrap/>
            <w:vAlign w:val="center"/>
            <w:hideMark/>
          </w:tcPr>
          <w:p w14:paraId="1BD33B3A" w14:textId="77777777" w:rsidR="00DB0F3E" w:rsidRDefault="00DB0F3E">
            <w:pPr>
              <w:spacing w:before="0" w:after="0"/>
              <w:jc w:val="center"/>
              <w:rPr>
                <w:sz w:val="22"/>
                <w:lang w:eastAsia="en-ZA"/>
              </w:rPr>
            </w:pPr>
            <w:r>
              <w:t>□</w:t>
            </w:r>
          </w:p>
        </w:tc>
        <w:tc>
          <w:tcPr>
            <w:tcW w:w="121" w:type="pct"/>
            <w:noWrap/>
            <w:vAlign w:val="center"/>
          </w:tcPr>
          <w:p w14:paraId="1193EFF2" w14:textId="77777777" w:rsidR="00DB0F3E" w:rsidRDefault="00DB0F3E">
            <w:pPr>
              <w:spacing w:before="0" w:after="0"/>
              <w:jc w:val="center"/>
              <w:rPr>
                <w:sz w:val="22"/>
                <w:lang w:eastAsia="en-ZA"/>
              </w:rPr>
            </w:pPr>
          </w:p>
        </w:tc>
        <w:tc>
          <w:tcPr>
            <w:tcW w:w="462" w:type="pct"/>
            <w:noWrap/>
            <w:vAlign w:val="center"/>
            <w:hideMark/>
          </w:tcPr>
          <w:p w14:paraId="7368E284" w14:textId="77777777" w:rsidR="00DB0F3E" w:rsidRDefault="00DB0F3E">
            <w:pPr>
              <w:spacing w:before="0" w:after="0"/>
              <w:jc w:val="center"/>
              <w:rPr>
                <w:sz w:val="22"/>
                <w:lang w:eastAsia="en-ZA"/>
              </w:rPr>
            </w:pPr>
            <w:r>
              <w:t>□</w:t>
            </w:r>
          </w:p>
        </w:tc>
        <w:tc>
          <w:tcPr>
            <w:tcW w:w="121" w:type="pct"/>
            <w:noWrap/>
            <w:vAlign w:val="center"/>
          </w:tcPr>
          <w:p w14:paraId="19C6C65C" w14:textId="77777777" w:rsidR="00DB0F3E" w:rsidRDefault="00DB0F3E">
            <w:pPr>
              <w:spacing w:before="0" w:after="0"/>
              <w:jc w:val="center"/>
              <w:rPr>
                <w:sz w:val="22"/>
                <w:lang w:eastAsia="en-ZA"/>
              </w:rPr>
            </w:pPr>
          </w:p>
        </w:tc>
        <w:tc>
          <w:tcPr>
            <w:tcW w:w="584" w:type="pct"/>
            <w:noWrap/>
            <w:vAlign w:val="center"/>
            <w:hideMark/>
          </w:tcPr>
          <w:p w14:paraId="79B47A2E" w14:textId="77777777" w:rsidR="00DB0F3E" w:rsidRDefault="00DB0F3E">
            <w:pPr>
              <w:spacing w:before="0" w:after="0"/>
              <w:jc w:val="center"/>
              <w:rPr>
                <w:sz w:val="22"/>
                <w:lang w:eastAsia="en-ZA"/>
              </w:rPr>
            </w:pPr>
            <w:r>
              <w:t>□</w:t>
            </w:r>
          </w:p>
        </w:tc>
      </w:tr>
    </w:tbl>
    <w:p w14:paraId="371EAB4E" w14:textId="77777777" w:rsidR="00DB0F3E" w:rsidRDefault="00DB0F3E" w:rsidP="00DB0F3E">
      <w:pPr>
        <w:rPr>
          <w:rFonts w:cs="Times New Roman"/>
          <w:sz w:val="22"/>
        </w:rPr>
      </w:pPr>
      <w:r>
        <w:br w:type="page"/>
      </w:r>
    </w:p>
    <w:tbl>
      <w:tblPr>
        <w:tblW w:w="5000" w:type="pct"/>
        <w:tblLook w:val="04A0" w:firstRow="1" w:lastRow="0" w:firstColumn="1" w:lastColumn="0" w:noHBand="0" w:noVBand="1"/>
      </w:tblPr>
      <w:tblGrid>
        <w:gridCol w:w="471"/>
        <w:gridCol w:w="2766"/>
        <w:gridCol w:w="1208"/>
        <w:gridCol w:w="222"/>
        <w:gridCol w:w="1208"/>
        <w:gridCol w:w="222"/>
        <w:gridCol w:w="1054"/>
        <w:gridCol w:w="222"/>
        <w:gridCol w:w="877"/>
        <w:gridCol w:w="222"/>
        <w:gridCol w:w="1167"/>
      </w:tblGrid>
      <w:tr w:rsidR="00DB0F3E" w14:paraId="7310014A" w14:textId="77777777" w:rsidTr="00DB0F3E">
        <w:trPr>
          <w:trHeight w:val="510"/>
        </w:trPr>
        <w:tc>
          <w:tcPr>
            <w:tcW w:w="244" w:type="pct"/>
            <w:noWrap/>
            <w:vAlign w:val="center"/>
          </w:tcPr>
          <w:p w14:paraId="2E9EAB33" w14:textId="77777777" w:rsidR="00DB0F3E" w:rsidRDefault="00DB0F3E">
            <w:pPr>
              <w:spacing w:before="60" w:after="60"/>
              <w:rPr>
                <w:sz w:val="22"/>
                <w:lang w:eastAsia="en-ZA"/>
              </w:rPr>
            </w:pPr>
          </w:p>
        </w:tc>
        <w:tc>
          <w:tcPr>
            <w:tcW w:w="1509" w:type="pct"/>
            <w:vAlign w:val="center"/>
          </w:tcPr>
          <w:p w14:paraId="181A9188" w14:textId="77777777" w:rsidR="00DB0F3E" w:rsidRDefault="00DB0F3E">
            <w:pPr>
              <w:spacing w:before="60" w:after="60"/>
              <w:rPr>
                <w:sz w:val="22"/>
                <w:lang w:eastAsia="en-ZA"/>
              </w:rPr>
            </w:pPr>
          </w:p>
        </w:tc>
        <w:tc>
          <w:tcPr>
            <w:tcW w:w="603" w:type="pct"/>
            <w:vAlign w:val="center"/>
            <w:hideMark/>
          </w:tcPr>
          <w:p w14:paraId="4E4DC541" w14:textId="77777777" w:rsidR="00DB0F3E" w:rsidRDefault="00DB0F3E">
            <w:pPr>
              <w:spacing w:before="60" w:after="60"/>
              <w:jc w:val="center"/>
              <w:rPr>
                <w:b/>
                <w:bCs/>
                <w:sz w:val="22"/>
                <w:lang w:eastAsia="en-ZA"/>
              </w:rPr>
            </w:pPr>
            <w:r>
              <w:rPr>
                <w:b/>
                <w:bCs/>
              </w:rPr>
              <w:t>Strongly Disagree</w:t>
            </w:r>
          </w:p>
        </w:tc>
        <w:tc>
          <w:tcPr>
            <w:tcW w:w="121" w:type="pct"/>
            <w:vAlign w:val="center"/>
          </w:tcPr>
          <w:p w14:paraId="189526F5" w14:textId="77777777" w:rsidR="00DB0F3E" w:rsidRDefault="00DB0F3E">
            <w:pPr>
              <w:spacing w:before="60" w:after="60"/>
              <w:jc w:val="center"/>
              <w:rPr>
                <w:b/>
                <w:bCs/>
                <w:sz w:val="22"/>
                <w:lang w:eastAsia="en-ZA"/>
              </w:rPr>
            </w:pPr>
          </w:p>
        </w:tc>
        <w:tc>
          <w:tcPr>
            <w:tcW w:w="603" w:type="pct"/>
            <w:vAlign w:val="center"/>
            <w:hideMark/>
          </w:tcPr>
          <w:p w14:paraId="2D043E67" w14:textId="77777777" w:rsidR="00DB0F3E" w:rsidRDefault="00DB0F3E">
            <w:pPr>
              <w:spacing w:before="60" w:after="60"/>
              <w:jc w:val="center"/>
              <w:rPr>
                <w:b/>
                <w:bCs/>
                <w:sz w:val="22"/>
                <w:lang w:eastAsia="en-ZA"/>
              </w:rPr>
            </w:pPr>
            <w:r>
              <w:rPr>
                <w:b/>
                <w:bCs/>
              </w:rPr>
              <w:t>Disagree</w:t>
            </w:r>
          </w:p>
        </w:tc>
        <w:tc>
          <w:tcPr>
            <w:tcW w:w="121" w:type="pct"/>
            <w:vAlign w:val="center"/>
          </w:tcPr>
          <w:p w14:paraId="16DAAE24" w14:textId="77777777" w:rsidR="00DB0F3E" w:rsidRDefault="00DB0F3E">
            <w:pPr>
              <w:spacing w:before="60" w:after="60"/>
              <w:jc w:val="center"/>
              <w:rPr>
                <w:b/>
                <w:bCs/>
                <w:sz w:val="22"/>
                <w:lang w:eastAsia="en-ZA"/>
              </w:rPr>
            </w:pPr>
          </w:p>
        </w:tc>
        <w:tc>
          <w:tcPr>
            <w:tcW w:w="512" w:type="pct"/>
            <w:vAlign w:val="center"/>
            <w:hideMark/>
          </w:tcPr>
          <w:p w14:paraId="5E5761CF" w14:textId="77777777" w:rsidR="00DB0F3E" w:rsidRDefault="00DB0F3E">
            <w:pPr>
              <w:spacing w:before="60" w:after="60"/>
              <w:jc w:val="center"/>
              <w:rPr>
                <w:b/>
                <w:bCs/>
                <w:sz w:val="22"/>
                <w:lang w:eastAsia="en-ZA"/>
              </w:rPr>
            </w:pPr>
            <w:r>
              <w:rPr>
                <w:b/>
                <w:bCs/>
              </w:rPr>
              <w:t>Neutral</w:t>
            </w:r>
          </w:p>
        </w:tc>
        <w:tc>
          <w:tcPr>
            <w:tcW w:w="121" w:type="pct"/>
            <w:vAlign w:val="center"/>
          </w:tcPr>
          <w:p w14:paraId="59502E05" w14:textId="77777777" w:rsidR="00DB0F3E" w:rsidRDefault="00DB0F3E">
            <w:pPr>
              <w:spacing w:before="60" w:after="60"/>
              <w:jc w:val="center"/>
              <w:rPr>
                <w:b/>
                <w:bCs/>
                <w:sz w:val="22"/>
                <w:lang w:eastAsia="en-ZA"/>
              </w:rPr>
            </w:pPr>
          </w:p>
        </w:tc>
        <w:tc>
          <w:tcPr>
            <w:tcW w:w="462" w:type="pct"/>
            <w:vAlign w:val="center"/>
            <w:hideMark/>
          </w:tcPr>
          <w:p w14:paraId="74025E43" w14:textId="77777777" w:rsidR="00DB0F3E" w:rsidRDefault="00DB0F3E">
            <w:pPr>
              <w:spacing w:before="60" w:after="60"/>
              <w:jc w:val="center"/>
              <w:rPr>
                <w:b/>
                <w:bCs/>
                <w:sz w:val="22"/>
                <w:lang w:eastAsia="en-ZA"/>
              </w:rPr>
            </w:pPr>
            <w:r>
              <w:rPr>
                <w:b/>
                <w:bCs/>
              </w:rPr>
              <w:t>Agree</w:t>
            </w:r>
          </w:p>
        </w:tc>
        <w:tc>
          <w:tcPr>
            <w:tcW w:w="121" w:type="pct"/>
            <w:vAlign w:val="center"/>
          </w:tcPr>
          <w:p w14:paraId="19E7387D" w14:textId="77777777" w:rsidR="00DB0F3E" w:rsidRDefault="00DB0F3E">
            <w:pPr>
              <w:spacing w:before="60" w:after="60"/>
              <w:jc w:val="center"/>
              <w:rPr>
                <w:b/>
                <w:bCs/>
                <w:sz w:val="22"/>
                <w:lang w:eastAsia="en-ZA"/>
              </w:rPr>
            </w:pPr>
          </w:p>
        </w:tc>
        <w:tc>
          <w:tcPr>
            <w:tcW w:w="584" w:type="pct"/>
            <w:vAlign w:val="center"/>
            <w:hideMark/>
          </w:tcPr>
          <w:p w14:paraId="566EC889" w14:textId="77777777" w:rsidR="00DB0F3E" w:rsidRDefault="00DB0F3E">
            <w:pPr>
              <w:spacing w:before="60" w:after="60"/>
              <w:jc w:val="center"/>
              <w:rPr>
                <w:b/>
                <w:bCs/>
                <w:sz w:val="22"/>
                <w:lang w:eastAsia="en-ZA"/>
              </w:rPr>
            </w:pPr>
            <w:r>
              <w:rPr>
                <w:b/>
                <w:bCs/>
              </w:rPr>
              <w:t>Strongly Agree</w:t>
            </w:r>
          </w:p>
        </w:tc>
      </w:tr>
      <w:tr w:rsidR="00DB0F3E" w14:paraId="0A6606DE" w14:textId="77777777" w:rsidTr="00DB0F3E">
        <w:trPr>
          <w:trHeight w:val="1185"/>
        </w:trPr>
        <w:tc>
          <w:tcPr>
            <w:tcW w:w="244" w:type="pct"/>
            <w:noWrap/>
            <w:vAlign w:val="center"/>
            <w:hideMark/>
          </w:tcPr>
          <w:p w14:paraId="480E65B3" w14:textId="77777777" w:rsidR="00DB0F3E" w:rsidRDefault="00DB0F3E">
            <w:pPr>
              <w:spacing w:before="60" w:after="60"/>
              <w:rPr>
                <w:sz w:val="22"/>
                <w:lang w:eastAsia="en-ZA"/>
              </w:rPr>
            </w:pPr>
            <w:r>
              <w:t>9</w:t>
            </w:r>
          </w:p>
        </w:tc>
        <w:tc>
          <w:tcPr>
            <w:tcW w:w="1509" w:type="pct"/>
            <w:vAlign w:val="center"/>
            <w:hideMark/>
          </w:tcPr>
          <w:p w14:paraId="6B605A91" w14:textId="77777777" w:rsidR="00DB0F3E" w:rsidRDefault="00DB0F3E">
            <w:pPr>
              <w:spacing w:before="60" w:after="60"/>
              <w:rPr>
                <w:sz w:val="22"/>
                <w:lang w:eastAsia="en-ZA"/>
              </w:rPr>
            </w:pPr>
            <w:r>
              <w:t>If I’m not listening, I will tell the person</w:t>
            </w:r>
          </w:p>
        </w:tc>
        <w:tc>
          <w:tcPr>
            <w:tcW w:w="603" w:type="pct"/>
            <w:noWrap/>
            <w:vAlign w:val="center"/>
            <w:hideMark/>
          </w:tcPr>
          <w:p w14:paraId="6A7F6502" w14:textId="77777777" w:rsidR="00DB0F3E" w:rsidRDefault="00DB0F3E">
            <w:pPr>
              <w:spacing w:before="60" w:after="60"/>
              <w:jc w:val="center"/>
              <w:rPr>
                <w:sz w:val="22"/>
                <w:lang w:eastAsia="en-ZA"/>
              </w:rPr>
            </w:pPr>
            <w:r>
              <w:t>□</w:t>
            </w:r>
          </w:p>
        </w:tc>
        <w:tc>
          <w:tcPr>
            <w:tcW w:w="121" w:type="pct"/>
            <w:noWrap/>
            <w:vAlign w:val="center"/>
          </w:tcPr>
          <w:p w14:paraId="3452F324" w14:textId="77777777" w:rsidR="00DB0F3E" w:rsidRDefault="00DB0F3E">
            <w:pPr>
              <w:spacing w:before="60" w:after="60"/>
              <w:jc w:val="center"/>
              <w:rPr>
                <w:sz w:val="22"/>
                <w:lang w:eastAsia="en-ZA"/>
              </w:rPr>
            </w:pPr>
          </w:p>
        </w:tc>
        <w:tc>
          <w:tcPr>
            <w:tcW w:w="603" w:type="pct"/>
            <w:noWrap/>
            <w:vAlign w:val="center"/>
            <w:hideMark/>
          </w:tcPr>
          <w:p w14:paraId="6D4677C1" w14:textId="77777777" w:rsidR="00DB0F3E" w:rsidRDefault="00DB0F3E">
            <w:pPr>
              <w:spacing w:before="60" w:after="60"/>
              <w:jc w:val="center"/>
              <w:rPr>
                <w:sz w:val="22"/>
                <w:lang w:eastAsia="en-ZA"/>
              </w:rPr>
            </w:pPr>
            <w:r>
              <w:t>□</w:t>
            </w:r>
          </w:p>
        </w:tc>
        <w:tc>
          <w:tcPr>
            <w:tcW w:w="121" w:type="pct"/>
            <w:noWrap/>
            <w:vAlign w:val="center"/>
          </w:tcPr>
          <w:p w14:paraId="436D127C" w14:textId="77777777" w:rsidR="00DB0F3E" w:rsidRDefault="00DB0F3E">
            <w:pPr>
              <w:spacing w:before="60" w:after="60"/>
              <w:jc w:val="center"/>
              <w:rPr>
                <w:sz w:val="22"/>
                <w:lang w:eastAsia="en-ZA"/>
              </w:rPr>
            </w:pPr>
          </w:p>
        </w:tc>
        <w:tc>
          <w:tcPr>
            <w:tcW w:w="512" w:type="pct"/>
            <w:noWrap/>
            <w:vAlign w:val="center"/>
            <w:hideMark/>
          </w:tcPr>
          <w:p w14:paraId="4A6B0420" w14:textId="77777777" w:rsidR="00DB0F3E" w:rsidRDefault="00DB0F3E">
            <w:pPr>
              <w:spacing w:before="60" w:after="60"/>
              <w:jc w:val="center"/>
              <w:rPr>
                <w:sz w:val="22"/>
                <w:lang w:eastAsia="en-ZA"/>
              </w:rPr>
            </w:pPr>
            <w:r>
              <w:t>□</w:t>
            </w:r>
          </w:p>
        </w:tc>
        <w:tc>
          <w:tcPr>
            <w:tcW w:w="121" w:type="pct"/>
            <w:noWrap/>
            <w:vAlign w:val="center"/>
          </w:tcPr>
          <w:p w14:paraId="068A1ABE" w14:textId="77777777" w:rsidR="00DB0F3E" w:rsidRDefault="00DB0F3E">
            <w:pPr>
              <w:spacing w:before="60" w:after="60"/>
              <w:jc w:val="center"/>
              <w:rPr>
                <w:sz w:val="22"/>
                <w:lang w:eastAsia="en-ZA"/>
              </w:rPr>
            </w:pPr>
          </w:p>
        </w:tc>
        <w:tc>
          <w:tcPr>
            <w:tcW w:w="462" w:type="pct"/>
            <w:noWrap/>
            <w:vAlign w:val="center"/>
            <w:hideMark/>
          </w:tcPr>
          <w:p w14:paraId="7B3099B3" w14:textId="77777777" w:rsidR="00DB0F3E" w:rsidRDefault="00DB0F3E">
            <w:pPr>
              <w:spacing w:before="60" w:after="60"/>
              <w:jc w:val="center"/>
              <w:rPr>
                <w:sz w:val="22"/>
                <w:lang w:eastAsia="en-ZA"/>
              </w:rPr>
            </w:pPr>
            <w:r>
              <w:t>□</w:t>
            </w:r>
          </w:p>
        </w:tc>
        <w:tc>
          <w:tcPr>
            <w:tcW w:w="121" w:type="pct"/>
            <w:noWrap/>
            <w:vAlign w:val="center"/>
          </w:tcPr>
          <w:p w14:paraId="12856E74" w14:textId="77777777" w:rsidR="00DB0F3E" w:rsidRDefault="00DB0F3E">
            <w:pPr>
              <w:spacing w:before="60" w:after="60"/>
              <w:jc w:val="center"/>
              <w:rPr>
                <w:sz w:val="22"/>
                <w:lang w:eastAsia="en-ZA"/>
              </w:rPr>
            </w:pPr>
          </w:p>
        </w:tc>
        <w:tc>
          <w:tcPr>
            <w:tcW w:w="584" w:type="pct"/>
            <w:noWrap/>
            <w:vAlign w:val="center"/>
            <w:hideMark/>
          </w:tcPr>
          <w:p w14:paraId="23EB0686" w14:textId="77777777" w:rsidR="00DB0F3E" w:rsidRDefault="00DB0F3E">
            <w:pPr>
              <w:spacing w:before="60" w:after="60"/>
              <w:jc w:val="center"/>
              <w:rPr>
                <w:sz w:val="22"/>
                <w:lang w:eastAsia="en-ZA"/>
              </w:rPr>
            </w:pPr>
            <w:r>
              <w:t>□</w:t>
            </w:r>
          </w:p>
        </w:tc>
      </w:tr>
      <w:tr w:rsidR="00DB0F3E" w14:paraId="26D59EE8" w14:textId="77777777" w:rsidTr="00DB0F3E">
        <w:trPr>
          <w:trHeight w:val="1185"/>
        </w:trPr>
        <w:tc>
          <w:tcPr>
            <w:tcW w:w="244" w:type="pct"/>
            <w:noWrap/>
            <w:vAlign w:val="center"/>
            <w:hideMark/>
          </w:tcPr>
          <w:p w14:paraId="0722315E" w14:textId="77777777" w:rsidR="00DB0F3E" w:rsidRDefault="00DB0F3E">
            <w:pPr>
              <w:spacing w:before="60" w:after="60"/>
              <w:rPr>
                <w:sz w:val="22"/>
                <w:lang w:eastAsia="en-ZA"/>
              </w:rPr>
            </w:pPr>
            <w:r>
              <w:t>10</w:t>
            </w:r>
          </w:p>
        </w:tc>
        <w:tc>
          <w:tcPr>
            <w:tcW w:w="1509" w:type="pct"/>
            <w:vAlign w:val="center"/>
            <w:hideMark/>
          </w:tcPr>
          <w:p w14:paraId="45CC97E6" w14:textId="77777777" w:rsidR="00DB0F3E" w:rsidRDefault="00DB0F3E">
            <w:pPr>
              <w:spacing w:before="60" w:after="60"/>
              <w:rPr>
                <w:sz w:val="22"/>
                <w:lang w:eastAsia="en-ZA"/>
              </w:rPr>
            </w:pPr>
            <w:r>
              <w:t>I listen for the main ideas, not the details.</w:t>
            </w:r>
          </w:p>
        </w:tc>
        <w:tc>
          <w:tcPr>
            <w:tcW w:w="603" w:type="pct"/>
            <w:noWrap/>
            <w:vAlign w:val="center"/>
            <w:hideMark/>
          </w:tcPr>
          <w:p w14:paraId="54EC2799" w14:textId="77777777" w:rsidR="00DB0F3E" w:rsidRDefault="00DB0F3E">
            <w:pPr>
              <w:spacing w:before="60" w:after="60"/>
              <w:jc w:val="center"/>
              <w:rPr>
                <w:sz w:val="22"/>
                <w:lang w:eastAsia="en-ZA"/>
              </w:rPr>
            </w:pPr>
            <w:r>
              <w:t>□</w:t>
            </w:r>
          </w:p>
        </w:tc>
        <w:tc>
          <w:tcPr>
            <w:tcW w:w="121" w:type="pct"/>
            <w:noWrap/>
            <w:vAlign w:val="center"/>
          </w:tcPr>
          <w:p w14:paraId="02B7F8A5" w14:textId="77777777" w:rsidR="00DB0F3E" w:rsidRDefault="00DB0F3E">
            <w:pPr>
              <w:spacing w:before="60" w:after="60"/>
              <w:jc w:val="center"/>
              <w:rPr>
                <w:sz w:val="22"/>
                <w:lang w:eastAsia="en-ZA"/>
              </w:rPr>
            </w:pPr>
          </w:p>
        </w:tc>
        <w:tc>
          <w:tcPr>
            <w:tcW w:w="603" w:type="pct"/>
            <w:noWrap/>
            <w:vAlign w:val="center"/>
            <w:hideMark/>
          </w:tcPr>
          <w:p w14:paraId="66CA802C" w14:textId="77777777" w:rsidR="00DB0F3E" w:rsidRDefault="00DB0F3E">
            <w:pPr>
              <w:spacing w:before="60" w:after="60"/>
              <w:jc w:val="center"/>
              <w:rPr>
                <w:sz w:val="22"/>
                <w:lang w:eastAsia="en-ZA"/>
              </w:rPr>
            </w:pPr>
            <w:r>
              <w:t>□</w:t>
            </w:r>
          </w:p>
        </w:tc>
        <w:tc>
          <w:tcPr>
            <w:tcW w:w="121" w:type="pct"/>
            <w:noWrap/>
            <w:vAlign w:val="center"/>
          </w:tcPr>
          <w:p w14:paraId="01A3F49A" w14:textId="77777777" w:rsidR="00DB0F3E" w:rsidRDefault="00DB0F3E">
            <w:pPr>
              <w:spacing w:before="60" w:after="60"/>
              <w:jc w:val="center"/>
              <w:rPr>
                <w:sz w:val="22"/>
                <w:lang w:eastAsia="en-ZA"/>
              </w:rPr>
            </w:pPr>
          </w:p>
        </w:tc>
        <w:tc>
          <w:tcPr>
            <w:tcW w:w="512" w:type="pct"/>
            <w:noWrap/>
            <w:vAlign w:val="center"/>
            <w:hideMark/>
          </w:tcPr>
          <w:p w14:paraId="09EB6F8C" w14:textId="77777777" w:rsidR="00DB0F3E" w:rsidRDefault="00DB0F3E">
            <w:pPr>
              <w:spacing w:before="60" w:after="60"/>
              <w:jc w:val="center"/>
              <w:rPr>
                <w:sz w:val="22"/>
                <w:lang w:eastAsia="en-ZA"/>
              </w:rPr>
            </w:pPr>
            <w:r>
              <w:t>□</w:t>
            </w:r>
          </w:p>
        </w:tc>
        <w:tc>
          <w:tcPr>
            <w:tcW w:w="121" w:type="pct"/>
            <w:noWrap/>
            <w:vAlign w:val="center"/>
          </w:tcPr>
          <w:p w14:paraId="2822F8CC" w14:textId="77777777" w:rsidR="00DB0F3E" w:rsidRDefault="00DB0F3E">
            <w:pPr>
              <w:spacing w:before="60" w:after="60"/>
              <w:jc w:val="center"/>
              <w:rPr>
                <w:sz w:val="22"/>
                <w:lang w:eastAsia="en-ZA"/>
              </w:rPr>
            </w:pPr>
          </w:p>
        </w:tc>
        <w:tc>
          <w:tcPr>
            <w:tcW w:w="462" w:type="pct"/>
            <w:noWrap/>
            <w:vAlign w:val="center"/>
            <w:hideMark/>
          </w:tcPr>
          <w:p w14:paraId="60AF6C28" w14:textId="77777777" w:rsidR="00DB0F3E" w:rsidRDefault="00DB0F3E">
            <w:pPr>
              <w:spacing w:before="60" w:after="60"/>
              <w:jc w:val="center"/>
              <w:rPr>
                <w:sz w:val="22"/>
                <w:lang w:eastAsia="en-ZA"/>
              </w:rPr>
            </w:pPr>
            <w:r>
              <w:t>□</w:t>
            </w:r>
          </w:p>
        </w:tc>
        <w:tc>
          <w:tcPr>
            <w:tcW w:w="121" w:type="pct"/>
            <w:noWrap/>
            <w:vAlign w:val="center"/>
          </w:tcPr>
          <w:p w14:paraId="44D52C03" w14:textId="77777777" w:rsidR="00DB0F3E" w:rsidRDefault="00DB0F3E">
            <w:pPr>
              <w:spacing w:before="60" w:after="60"/>
              <w:jc w:val="center"/>
              <w:rPr>
                <w:sz w:val="22"/>
                <w:lang w:eastAsia="en-ZA"/>
              </w:rPr>
            </w:pPr>
          </w:p>
        </w:tc>
        <w:tc>
          <w:tcPr>
            <w:tcW w:w="584" w:type="pct"/>
            <w:noWrap/>
            <w:vAlign w:val="center"/>
            <w:hideMark/>
          </w:tcPr>
          <w:p w14:paraId="4106396B" w14:textId="77777777" w:rsidR="00DB0F3E" w:rsidRDefault="00DB0F3E">
            <w:pPr>
              <w:spacing w:before="60" w:after="60"/>
              <w:jc w:val="center"/>
              <w:rPr>
                <w:sz w:val="22"/>
                <w:lang w:eastAsia="en-ZA"/>
              </w:rPr>
            </w:pPr>
            <w:r>
              <w:t>□</w:t>
            </w:r>
          </w:p>
        </w:tc>
      </w:tr>
      <w:tr w:rsidR="00DB0F3E" w14:paraId="364D3A5A" w14:textId="77777777" w:rsidTr="00DB0F3E">
        <w:trPr>
          <w:trHeight w:val="1185"/>
        </w:trPr>
        <w:tc>
          <w:tcPr>
            <w:tcW w:w="244" w:type="pct"/>
            <w:noWrap/>
            <w:vAlign w:val="center"/>
            <w:hideMark/>
          </w:tcPr>
          <w:p w14:paraId="6C3DE65F" w14:textId="77777777" w:rsidR="00DB0F3E" w:rsidRDefault="00DB0F3E">
            <w:pPr>
              <w:spacing w:before="60" w:after="60"/>
              <w:rPr>
                <w:sz w:val="22"/>
                <w:lang w:eastAsia="en-ZA"/>
              </w:rPr>
            </w:pPr>
            <w:r>
              <w:t>11</w:t>
            </w:r>
          </w:p>
        </w:tc>
        <w:tc>
          <w:tcPr>
            <w:tcW w:w="1509" w:type="pct"/>
            <w:vAlign w:val="center"/>
            <w:hideMark/>
          </w:tcPr>
          <w:p w14:paraId="1DBBBE47" w14:textId="77777777" w:rsidR="00DB0F3E" w:rsidRDefault="00DB0F3E">
            <w:pPr>
              <w:spacing w:before="60" w:after="60"/>
              <w:rPr>
                <w:sz w:val="22"/>
                <w:lang w:eastAsia="en-ZA"/>
              </w:rPr>
            </w:pPr>
            <w:r>
              <w:t>I recognize that words mean different things to different people.</w:t>
            </w:r>
          </w:p>
        </w:tc>
        <w:tc>
          <w:tcPr>
            <w:tcW w:w="603" w:type="pct"/>
            <w:noWrap/>
            <w:vAlign w:val="center"/>
            <w:hideMark/>
          </w:tcPr>
          <w:p w14:paraId="467F75B2" w14:textId="77777777" w:rsidR="00DB0F3E" w:rsidRDefault="00DB0F3E">
            <w:pPr>
              <w:spacing w:before="60" w:after="60"/>
              <w:jc w:val="center"/>
              <w:rPr>
                <w:sz w:val="22"/>
                <w:lang w:eastAsia="en-ZA"/>
              </w:rPr>
            </w:pPr>
            <w:r>
              <w:t>□</w:t>
            </w:r>
          </w:p>
        </w:tc>
        <w:tc>
          <w:tcPr>
            <w:tcW w:w="121" w:type="pct"/>
            <w:noWrap/>
            <w:vAlign w:val="center"/>
          </w:tcPr>
          <w:p w14:paraId="22D30795" w14:textId="77777777" w:rsidR="00DB0F3E" w:rsidRDefault="00DB0F3E">
            <w:pPr>
              <w:spacing w:before="60" w:after="60"/>
              <w:jc w:val="center"/>
              <w:rPr>
                <w:sz w:val="22"/>
                <w:lang w:eastAsia="en-ZA"/>
              </w:rPr>
            </w:pPr>
          </w:p>
        </w:tc>
        <w:tc>
          <w:tcPr>
            <w:tcW w:w="603" w:type="pct"/>
            <w:noWrap/>
            <w:vAlign w:val="center"/>
            <w:hideMark/>
          </w:tcPr>
          <w:p w14:paraId="14D69169" w14:textId="77777777" w:rsidR="00DB0F3E" w:rsidRDefault="00DB0F3E">
            <w:pPr>
              <w:spacing w:before="60" w:after="60"/>
              <w:jc w:val="center"/>
              <w:rPr>
                <w:sz w:val="22"/>
                <w:lang w:eastAsia="en-ZA"/>
              </w:rPr>
            </w:pPr>
            <w:r>
              <w:t>□</w:t>
            </w:r>
          </w:p>
        </w:tc>
        <w:tc>
          <w:tcPr>
            <w:tcW w:w="121" w:type="pct"/>
            <w:noWrap/>
            <w:vAlign w:val="center"/>
          </w:tcPr>
          <w:p w14:paraId="0695180E" w14:textId="77777777" w:rsidR="00DB0F3E" w:rsidRDefault="00DB0F3E">
            <w:pPr>
              <w:spacing w:before="60" w:after="60"/>
              <w:jc w:val="center"/>
              <w:rPr>
                <w:sz w:val="22"/>
                <w:lang w:eastAsia="en-ZA"/>
              </w:rPr>
            </w:pPr>
          </w:p>
        </w:tc>
        <w:tc>
          <w:tcPr>
            <w:tcW w:w="512" w:type="pct"/>
            <w:noWrap/>
            <w:vAlign w:val="center"/>
            <w:hideMark/>
          </w:tcPr>
          <w:p w14:paraId="20C87953" w14:textId="77777777" w:rsidR="00DB0F3E" w:rsidRDefault="00DB0F3E">
            <w:pPr>
              <w:spacing w:before="60" w:after="60"/>
              <w:jc w:val="center"/>
              <w:rPr>
                <w:sz w:val="22"/>
                <w:lang w:eastAsia="en-ZA"/>
              </w:rPr>
            </w:pPr>
            <w:r>
              <w:t>□</w:t>
            </w:r>
          </w:p>
        </w:tc>
        <w:tc>
          <w:tcPr>
            <w:tcW w:w="121" w:type="pct"/>
            <w:noWrap/>
            <w:vAlign w:val="center"/>
          </w:tcPr>
          <w:p w14:paraId="45E32D62" w14:textId="77777777" w:rsidR="00DB0F3E" w:rsidRDefault="00DB0F3E">
            <w:pPr>
              <w:spacing w:before="60" w:after="60"/>
              <w:jc w:val="center"/>
              <w:rPr>
                <w:sz w:val="22"/>
                <w:lang w:eastAsia="en-ZA"/>
              </w:rPr>
            </w:pPr>
          </w:p>
        </w:tc>
        <w:tc>
          <w:tcPr>
            <w:tcW w:w="462" w:type="pct"/>
            <w:noWrap/>
            <w:vAlign w:val="center"/>
            <w:hideMark/>
          </w:tcPr>
          <w:p w14:paraId="3750E656" w14:textId="77777777" w:rsidR="00DB0F3E" w:rsidRDefault="00DB0F3E">
            <w:pPr>
              <w:spacing w:before="60" w:after="60"/>
              <w:jc w:val="center"/>
              <w:rPr>
                <w:sz w:val="22"/>
                <w:lang w:eastAsia="en-ZA"/>
              </w:rPr>
            </w:pPr>
            <w:r>
              <w:t>□</w:t>
            </w:r>
          </w:p>
        </w:tc>
        <w:tc>
          <w:tcPr>
            <w:tcW w:w="121" w:type="pct"/>
            <w:noWrap/>
            <w:vAlign w:val="center"/>
          </w:tcPr>
          <w:p w14:paraId="35A15400" w14:textId="77777777" w:rsidR="00DB0F3E" w:rsidRDefault="00DB0F3E">
            <w:pPr>
              <w:spacing w:before="60" w:after="60"/>
              <w:jc w:val="center"/>
              <w:rPr>
                <w:sz w:val="22"/>
                <w:lang w:eastAsia="en-ZA"/>
              </w:rPr>
            </w:pPr>
          </w:p>
        </w:tc>
        <w:tc>
          <w:tcPr>
            <w:tcW w:w="584" w:type="pct"/>
            <w:noWrap/>
            <w:vAlign w:val="center"/>
            <w:hideMark/>
          </w:tcPr>
          <w:p w14:paraId="092046EA" w14:textId="77777777" w:rsidR="00DB0F3E" w:rsidRDefault="00DB0F3E">
            <w:pPr>
              <w:spacing w:before="60" w:after="60"/>
              <w:jc w:val="center"/>
              <w:rPr>
                <w:sz w:val="22"/>
                <w:lang w:eastAsia="en-ZA"/>
              </w:rPr>
            </w:pPr>
            <w:r>
              <w:t>□</w:t>
            </w:r>
          </w:p>
        </w:tc>
      </w:tr>
      <w:tr w:rsidR="00DB0F3E" w14:paraId="6708AB4E" w14:textId="77777777" w:rsidTr="00DB0F3E">
        <w:trPr>
          <w:trHeight w:val="1185"/>
        </w:trPr>
        <w:tc>
          <w:tcPr>
            <w:tcW w:w="244" w:type="pct"/>
            <w:noWrap/>
            <w:vAlign w:val="center"/>
            <w:hideMark/>
          </w:tcPr>
          <w:p w14:paraId="4BC46324" w14:textId="77777777" w:rsidR="00DB0F3E" w:rsidRDefault="00DB0F3E">
            <w:pPr>
              <w:spacing w:before="60" w:after="60"/>
              <w:rPr>
                <w:sz w:val="22"/>
                <w:lang w:eastAsia="en-ZA"/>
              </w:rPr>
            </w:pPr>
            <w:r>
              <w:t>12</w:t>
            </w:r>
          </w:p>
        </w:tc>
        <w:tc>
          <w:tcPr>
            <w:tcW w:w="1509" w:type="pct"/>
            <w:vAlign w:val="center"/>
            <w:hideMark/>
          </w:tcPr>
          <w:p w14:paraId="481C2AC1" w14:textId="77777777" w:rsidR="00DB0F3E" w:rsidRDefault="00DB0F3E">
            <w:pPr>
              <w:spacing w:before="60" w:after="60"/>
              <w:rPr>
                <w:sz w:val="22"/>
                <w:lang w:eastAsia="en-ZA"/>
              </w:rPr>
            </w:pPr>
            <w:r>
              <w:t>If I don’t like or believe the other person, I block out what is being said.</w:t>
            </w:r>
          </w:p>
        </w:tc>
        <w:tc>
          <w:tcPr>
            <w:tcW w:w="603" w:type="pct"/>
            <w:noWrap/>
            <w:vAlign w:val="center"/>
            <w:hideMark/>
          </w:tcPr>
          <w:p w14:paraId="7BA0FD4F" w14:textId="77777777" w:rsidR="00DB0F3E" w:rsidRDefault="00DB0F3E">
            <w:pPr>
              <w:spacing w:before="60" w:after="60"/>
              <w:jc w:val="center"/>
              <w:rPr>
                <w:sz w:val="22"/>
                <w:lang w:eastAsia="en-ZA"/>
              </w:rPr>
            </w:pPr>
            <w:r>
              <w:t>□</w:t>
            </w:r>
          </w:p>
        </w:tc>
        <w:tc>
          <w:tcPr>
            <w:tcW w:w="121" w:type="pct"/>
            <w:noWrap/>
            <w:vAlign w:val="center"/>
          </w:tcPr>
          <w:p w14:paraId="6A22BFAD" w14:textId="77777777" w:rsidR="00DB0F3E" w:rsidRDefault="00DB0F3E">
            <w:pPr>
              <w:spacing w:before="60" w:after="60"/>
              <w:jc w:val="center"/>
              <w:rPr>
                <w:sz w:val="22"/>
                <w:lang w:eastAsia="en-ZA"/>
              </w:rPr>
            </w:pPr>
          </w:p>
        </w:tc>
        <w:tc>
          <w:tcPr>
            <w:tcW w:w="603" w:type="pct"/>
            <w:noWrap/>
            <w:vAlign w:val="center"/>
            <w:hideMark/>
          </w:tcPr>
          <w:p w14:paraId="522032FA" w14:textId="77777777" w:rsidR="00DB0F3E" w:rsidRDefault="00DB0F3E">
            <w:pPr>
              <w:spacing w:before="60" w:after="60"/>
              <w:jc w:val="center"/>
              <w:rPr>
                <w:sz w:val="22"/>
                <w:lang w:eastAsia="en-ZA"/>
              </w:rPr>
            </w:pPr>
            <w:r>
              <w:t>□</w:t>
            </w:r>
          </w:p>
        </w:tc>
        <w:tc>
          <w:tcPr>
            <w:tcW w:w="121" w:type="pct"/>
            <w:noWrap/>
            <w:vAlign w:val="center"/>
          </w:tcPr>
          <w:p w14:paraId="38508693" w14:textId="77777777" w:rsidR="00DB0F3E" w:rsidRDefault="00DB0F3E">
            <w:pPr>
              <w:spacing w:before="60" w:after="60"/>
              <w:jc w:val="center"/>
              <w:rPr>
                <w:sz w:val="22"/>
                <w:lang w:eastAsia="en-ZA"/>
              </w:rPr>
            </w:pPr>
          </w:p>
        </w:tc>
        <w:tc>
          <w:tcPr>
            <w:tcW w:w="512" w:type="pct"/>
            <w:noWrap/>
            <w:vAlign w:val="center"/>
            <w:hideMark/>
          </w:tcPr>
          <w:p w14:paraId="04478282" w14:textId="77777777" w:rsidR="00DB0F3E" w:rsidRDefault="00DB0F3E">
            <w:pPr>
              <w:spacing w:before="60" w:after="60"/>
              <w:jc w:val="center"/>
              <w:rPr>
                <w:sz w:val="22"/>
                <w:lang w:eastAsia="en-ZA"/>
              </w:rPr>
            </w:pPr>
            <w:r>
              <w:t>□</w:t>
            </w:r>
          </w:p>
        </w:tc>
        <w:tc>
          <w:tcPr>
            <w:tcW w:w="121" w:type="pct"/>
            <w:noWrap/>
            <w:vAlign w:val="center"/>
          </w:tcPr>
          <w:p w14:paraId="4666652E" w14:textId="77777777" w:rsidR="00DB0F3E" w:rsidRDefault="00DB0F3E">
            <w:pPr>
              <w:spacing w:before="60" w:after="60"/>
              <w:jc w:val="center"/>
              <w:rPr>
                <w:sz w:val="22"/>
                <w:lang w:eastAsia="en-ZA"/>
              </w:rPr>
            </w:pPr>
          </w:p>
        </w:tc>
        <w:tc>
          <w:tcPr>
            <w:tcW w:w="462" w:type="pct"/>
            <w:noWrap/>
            <w:vAlign w:val="center"/>
            <w:hideMark/>
          </w:tcPr>
          <w:p w14:paraId="61447924" w14:textId="77777777" w:rsidR="00DB0F3E" w:rsidRDefault="00DB0F3E">
            <w:pPr>
              <w:spacing w:before="60" w:after="60"/>
              <w:jc w:val="center"/>
              <w:rPr>
                <w:sz w:val="22"/>
                <w:lang w:eastAsia="en-ZA"/>
              </w:rPr>
            </w:pPr>
            <w:r>
              <w:t>□</w:t>
            </w:r>
          </w:p>
        </w:tc>
        <w:tc>
          <w:tcPr>
            <w:tcW w:w="121" w:type="pct"/>
            <w:noWrap/>
            <w:vAlign w:val="center"/>
          </w:tcPr>
          <w:p w14:paraId="1AE83558" w14:textId="77777777" w:rsidR="00DB0F3E" w:rsidRDefault="00DB0F3E">
            <w:pPr>
              <w:spacing w:before="60" w:after="60"/>
              <w:jc w:val="center"/>
              <w:rPr>
                <w:sz w:val="22"/>
                <w:lang w:eastAsia="en-ZA"/>
              </w:rPr>
            </w:pPr>
          </w:p>
        </w:tc>
        <w:tc>
          <w:tcPr>
            <w:tcW w:w="584" w:type="pct"/>
            <w:noWrap/>
            <w:vAlign w:val="center"/>
            <w:hideMark/>
          </w:tcPr>
          <w:p w14:paraId="59532D96" w14:textId="77777777" w:rsidR="00DB0F3E" w:rsidRDefault="00DB0F3E">
            <w:pPr>
              <w:spacing w:before="60" w:after="60"/>
              <w:jc w:val="center"/>
              <w:rPr>
                <w:sz w:val="22"/>
                <w:lang w:eastAsia="en-ZA"/>
              </w:rPr>
            </w:pPr>
            <w:r>
              <w:t>□</w:t>
            </w:r>
          </w:p>
        </w:tc>
      </w:tr>
      <w:tr w:rsidR="00DB0F3E" w14:paraId="718A470E" w14:textId="77777777" w:rsidTr="00DB0F3E">
        <w:trPr>
          <w:trHeight w:val="1185"/>
        </w:trPr>
        <w:tc>
          <w:tcPr>
            <w:tcW w:w="244" w:type="pct"/>
            <w:noWrap/>
            <w:vAlign w:val="center"/>
            <w:hideMark/>
          </w:tcPr>
          <w:p w14:paraId="52A0CB0B" w14:textId="77777777" w:rsidR="00DB0F3E" w:rsidRDefault="00DB0F3E">
            <w:pPr>
              <w:spacing w:before="60" w:after="60"/>
              <w:rPr>
                <w:sz w:val="22"/>
                <w:lang w:eastAsia="en-ZA"/>
              </w:rPr>
            </w:pPr>
            <w:r>
              <w:t>13</w:t>
            </w:r>
          </w:p>
        </w:tc>
        <w:tc>
          <w:tcPr>
            <w:tcW w:w="1509" w:type="pct"/>
            <w:vAlign w:val="center"/>
            <w:hideMark/>
          </w:tcPr>
          <w:p w14:paraId="7D9A3A90" w14:textId="77777777" w:rsidR="00DB0F3E" w:rsidRDefault="00DB0F3E">
            <w:pPr>
              <w:spacing w:before="60" w:after="60"/>
              <w:rPr>
                <w:sz w:val="22"/>
                <w:lang w:eastAsia="en-ZA"/>
              </w:rPr>
            </w:pPr>
            <w:r>
              <w:t>I look at the person who is talking.</w:t>
            </w:r>
          </w:p>
        </w:tc>
        <w:tc>
          <w:tcPr>
            <w:tcW w:w="603" w:type="pct"/>
            <w:noWrap/>
            <w:vAlign w:val="center"/>
            <w:hideMark/>
          </w:tcPr>
          <w:p w14:paraId="20C590CA" w14:textId="77777777" w:rsidR="00DB0F3E" w:rsidRDefault="00DB0F3E">
            <w:pPr>
              <w:spacing w:before="60" w:after="60"/>
              <w:jc w:val="center"/>
              <w:rPr>
                <w:sz w:val="22"/>
                <w:lang w:eastAsia="en-ZA"/>
              </w:rPr>
            </w:pPr>
            <w:r>
              <w:t>□</w:t>
            </w:r>
          </w:p>
        </w:tc>
        <w:tc>
          <w:tcPr>
            <w:tcW w:w="121" w:type="pct"/>
            <w:noWrap/>
            <w:vAlign w:val="center"/>
          </w:tcPr>
          <w:p w14:paraId="56504D34" w14:textId="77777777" w:rsidR="00DB0F3E" w:rsidRDefault="00DB0F3E">
            <w:pPr>
              <w:spacing w:before="60" w:after="60"/>
              <w:jc w:val="center"/>
              <w:rPr>
                <w:sz w:val="22"/>
                <w:lang w:eastAsia="en-ZA"/>
              </w:rPr>
            </w:pPr>
          </w:p>
        </w:tc>
        <w:tc>
          <w:tcPr>
            <w:tcW w:w="603" w:type="pct"/>
            <w:noWrap/>
            <w:vAlign w:val="center"/>
            <w:hideMark/>
          </w:tcPr>
          <w:p w14:paraId="61AEAA17" w14:textId="77777777" w:rsidR="00DB0F3E" w:rsidRDefault="00DB0F3E">
            <w:pPr>
              <w:spacing w:before="60" w:after="60"/>
              <w:jc w:val="center"/>
              <w:rPr>
                <w:sz w:val="22"/>
                <w:lang w:eastAsia="en-ZA"/>
              </w:rPr>
            </w:pPr>
            <w:r>
              <w:t>□</w:t>
            </w:r>
          </w:p>
        </w:tc>
        <w:tc>
          <w:tcPr>
            <w:tcW w:w="121" w:type="pct"/>
            <w:noWrap/>
            <w:vAlign w:val="center"/>
          </w:tcPr>
          <w:p w14:paraId="04C02B45" w14:textId="77777777" w:rsidR="00DB0F3E" w:rsidRDefault="00DB0F3E">
            <w:pPr>
              <w:spacing w:before="60" w:after="60"/>
              <w:jc w:val="center"/>
              <w:rPr>
                <w:sz w:val="22"/>
                <w:lang w:eastAsia="en-ZA"/>
              </w:rPr>
            </w:pPr>
          </w:p>
        </w:tc>
        <w:tc>
          <w:tcPr>
            <w:tcW w:w="512" w:type="pct"/>
            <w:noWrap/>
            <w:vAlign w:val="center"/>
            <w:hideMark/>
          </w:tcPr>
          <w:p w14:paraId="5B48B3A8" w14:textId="77777777" w:rsidR="00DB0F3E" w:rsidRDefault="00DB0F3E">
            <w:pPr>
              <w:spacing w:before="60" w:after="60"/>
              <w:jc w:val="center"/>
              <w:rPr>
                <w:sz w:val="22"/>
                <w:lang w:eastAsia="en-ZA"/>
              </w:rPr>
            </w:pPr>
            <w:r>
              <w:t>□</w:t>
            </w:r>
          </w:p>
        </w:tc>
        <w:tc>
          <w:tcPr>
            <w:tcW w:w="121" w:type="pct"/>
            <w:noWrap/>
            <w:vAlign w:val="center"/>
          </w:tcPr>
          <w:p w14:paraId="0F2119B6" w14:textId="77777777" w:rsidR="00DB0F3E" w:rsidRDefault="00DB0F3E">
            <w:pPr>
              <w:spacing w:before="60" w:after="60"/>
              <w:jc w:val="center"/>
              <w:rPr>
                <w:sz w:val="22"/>
                <w:lang w:eastAsia="en-ZA"/>
              </w:rPr>
            </w:pPr>
          </w:p>
        </w:tc>
        <w:tc>
          <w:tcPr>
            <w:tcW w:w="462" w:type="pct"/>
            <w:noWrap/>
            <w:vAlign w:val="center"/>
            <w:hideMark/>
          </w:tcPr>
          <w:p w14:paraId="03E42141" w14:textId="77777777" w:rsidR="00DB0F3E" w:rsidRDefault="00DB0F3E">
            <w:pPr>
              <w:spacing w:before="60" w:after="60"/>
              <w:jc w:val="center"/>
              <w:rPr>
                <w:sz w:val="22"/>
                <w:lang w:eastAsia="en-ZA"/>
              </w:rPr>
            </w:pPr>
            <w:r>
              <w:t>□</w:t>
            </w:r>
          </w:p>
        </w:tc>
        <w:tc>
          <w:tcPr>
            <w:tcW w:w="121" w:type="pct"/>
            <w:noWrap/>
            <w:vAlign w:val="center"/>
          </w:tcPr>
          <w:p w14:paraId="61DC6EB0" w14:textId="77777777" w:rsidR="00DB0F3E" w:rsidRDefault="00DB0F3E">
            <w:pPr>
              <w:spacing w:before="60" w:after="60"/>
              <w:jc w:val="center"/>
              <w:rPr>
                <w:sz w:val="22"/>
                <w:lang w:eastAsia="en-ZA"/>
              </w:rPr>
            </w:pPr>
          </w:p>
        </w:tc>
        <w:tc>
          <w:tcPr>
            <w:tcW w:w="584" w:type="pct"/>
            <w:noWrap/>
            <w:vAlign w:val="center"/>
            <w:hideMark/>
          </w:tcPr>
          <w:p w14:paraId="608F38FE" w14:textId="77777777" w:rsidR="00DB0F3E" w:rsidRDefault="00DB0F3E">
            <w:pPr>
              <w:spacing w:before="60" w:after="60"/>
              <w:jc w:val="center"/>
              <w:rPr>
                <w:sz w:val="22"/>
                <w:lang w:eastAsia="en-ZA"/>
              </w:rPr>
            </w:pPr>
            <w:r>
              <w:t>□</w:t>
            </w:r>
          </w:p>
        </w:tc>
      </w:tr>
      <w:tr w:rsidR="00DB0F3E" w14:paraId="453EAB77" w14:textId="77777777" w:rsidTr="00DB0F3E">
        <w:trPr>
          <w:trHeight w:val="1185"/>
        </w:trPr>
        <w:tc>
          <w:tcPr>
            <w:tcW w:w="244" w:type="pct"/>
            <w:noWrap/>
            <w:vAlign w:val="center"/>
            <w:hideMark/>
          </w:tcPr>
          <w:p w14:paraId="60D4DBAB" w14:textId="77777777" w:rsidR="00DB0F3E" w:rsidRDefault="00DB0F3E">
            <w:pPr>
              <w:spacing w:before="60" w:after="60"/>
              <w:rPr>
                <w:sz w:val="22"/>
                <w:lang w:eastAsia="en-ZA"/>
              </w:rPr>
            </w:pPr>
            <w:r>
              <w:t>14</w:t>
            </w:r>
          </w:p>
        </w:tc>
        <w:tc>
          <w:tcPr>
            <w:tcW w:w="1509" w:type="pct"/>
            <w:vAlign w:val="center"/>
            <w:hideMark/>
          </w:tcPr>
          <w:p w14:paraId="60FC2B6D" w14:textId="77777777" w:rsidR="00DB0F3E" w:rsidRDefault="00DB0F3E">
            <w:pPr>
              <w:spacing w:before="60" w:after="60"/>
              <w:rPr>
                <w:sz w:val="22"/>
                <w:lang w:eastAsia="en-ZA"/>
              </w:rPr>
            </w:pPr>
            <w:r>
              <w:t>I concentrate on the other person’s message rather than on physical appearance.</w:t>
            </w:r>
          </w:p>
        </w:tc>
        <w:tc>
          <w:tcPr>
            <w:tcW w:w="603" w:type="pct"/>
            <w:noWrap/>
            <w:vAlign w:val="center"/>
            <w:hideMark/>
          </w:tcPr>
          <w:p w14:paraId="451ADB8D" w14:textId="77777777" w:rsidR="00DB0F3E" w:rsidRDefault="00DB0F3E">
            <w:pPr>
              <w:spacing w:before="60" w:after="60"/>
              <w:jc w:val="center"/>
              <w:rPr>
                <w:sz w:val="22"/>
                <w:lang w:eastAsia="en-ZA"/>
              </w:rPr>
            </w:pPr>
            <w:r>
              <w:t>□</w:t>
            </w:r>
          </w:p>
        </w:tc>
        <w:tc>
          <w:tcPr>
            <w:tcW w:w="121" w:type="pct"/>
            <w:noWrap/>
            <w:vAlign w:val="center"/>
          </w:tcPr>
          <w:p w14:paraId="326579BA" w14:textId="77777777" w:rsidR="00DB0F3E" w:rsidRDefault="00DB0F3E">
            <w:pPr>
              <w:spacing w:before="60" w:after="60"/>
              <w:jc w:val="center"/>
              <w:rPr>
                <w:sz w:val="22"/>
                <w:lang w:eastAsia="en-ZA"/>
              </w:rPr>
            </w:pPr>
          </w:p>
        </w:tc>
        <w:tc>
          <w:tcPr>
            <w:tcW w:w="603" w:type="pct"/>
            <w:noWrap/>
            <w:vAlign w:val="center"/>
            <w:hideMark/>
          </w:tcPr>
          <w:p w14:paraId="79FBB5AD" w14:textId="77777777" w:rsidR="00DB0F3E" w:rsidRDefault="00DB0F3E">
            <w:pPr>
              <w:spacing w:before="60" w:after="60"/>
              <w:jc w:val="center"/>
              <w:rPr>
                <w:sz w:val="22"/>
                <w:lang w:eastAsia="en-ZA"/>
              </w:rPr>
            </w:pPr>
            <w:r>
              <w:t>□</w:t>
            </w:r>
          </w:p>
        </w:tc>
        <w:tc>
          <w:tcPr>
            <w:tcW w:w="121" w:type="pct"/>
            <w:noWrap/>
            <w:vAlign w:val="center"/>
          </w:tcPr>
          <w:p w14:paraId="48759746" w14:textId="77777777" w:rsidR="00DB0F3E" w:rsidRDefault="00DB0F3E">
            <w:pPr>
              <w:spacing w:before="60" w:after="60"/>
              <w:jc w:val="center"/>
              <w:rPr>
                <w:sz w:val="22"/>
                <w:lang w:eastAsia="en-ZA"/>
              </w:rPr>
            </w:pPr>
          </w:p>
        </w:tc>
        <w:tc>
          <w:tcPr>
            <w:tcW w:w="512" w:type="pct"/>
            <w:noWrap/>
            <w:vAlign w:val="center"/>
            <w:hideMark/>
          </w:tcPr>
          <w:p w14:paraId="623921C8" w14:textId="77777777" w:rsidR="00DB0F3E" w:rsidRDefault="00DB0F3E">
            <w:pPr>
              <w:spacing w:before="60" w:after="60"/>
              <w:jc w:val="center"/>
              <w:rPr>
                <w:sz w:val="22"/>
                <w:lang w:eastAsia="en-ZA"/>
              </w:rPr>
            </w:pPr>
            <w:r>
              <w:t>□</w:t>
            </w:r>
          </w:p>
        </w:tc>
        <w:tc>
          <w:tcPr>
            <w:tcW w:w="121" w:type="pct"/>
            <w:noWrap/>
            <w:vAlign w:val="center"/>
          </w:tcPr>
          <w:p w14:paraId="44D1EF31" w14:textId="77777777" w:rsidR="00DB0F3E" w:rsidRDefault="00DB0F3E">
            <w:pPr>
              <w:spacing w:before="60" w:after="60"/>
              <w:jc w:val="center"/>
              <w:rPr>
                <w:sz w:val="22"/>
                <w:lang w:eastAsia="en-ZA"/>
              </w:rPr>
            </w:pPr>
          </w:p>
        </w:tc>
        <w:tc>
          <w:tcPr>
            <w:tcW w:w="462" w:type="pct"/>
            <w:noWrap/>
            <w:vAlign w:val="center"/>
            <w:hideMark/>
          </w:tcPr>
          <w:p w14:paraId="44D1F61B" w14:textId="77777777" w:rsidR="00DB0F3E" w:rsidRDefault="00DB0F3E">
            <w:pPr>
              <w:spacing w:before="60" w:after="60"/>
              <w:jc w:val="center"/>
              <w:rPr>
                <w:sz w:val="22"/>
                <w:lang w:eastAsia="en-ZA"/>
              </w:rPr>
            </w:pPr>
            <w:r>
              <w:t>□</w:t>
            </w:r>
          </w:p>
        </w:tc>
        <w:tc>
          <w:tcPr>
            <w:tcW w:w="121" w:type="pct"/>
            <w:noWrap/>
            <w:vAlign w:val="center"/>
          </w:tcPr>
          <w:p w14:paraId="45DB3257" w14:textId="77777777" w:rsidR="00DB0F3E" w:rsidRDefault="00DB0F3E">
            <w:pPr>
              <w:spacing w:before="60" w:after="60"/>
              <w:jc w:val="center"/>
              <w:rPr>
                <w:sz w:val="22"/>
                <w:lang w:eastAsia="en-ZA"/>
              </w:rPr>
            </w:pPr>
          </w:p>
        </w:tc>
        <w:tc>
          <w:tcPr>
            <w:tcW w:w="584" w:type="pct"/>
            <w:noWrap/>
            <w:vAlign w:val="center"/>
            <w:hideMark/>
          </w:tcPr>
          <w:p w14:paraId="052706DB" w14:textId="77777777" w:rsidR="00DB0F3E" w:rsidRDefault="00DB0F3E">
            <w:pPr>
              <w:spacing w:before="60" w:after="60"/>
              <w:jc w:val="center"/>
              <w:rPr>
                <w:sz w:val="22"/>
                <w:lang w:eastAsia="en-ZA"/>
              </w:rPr>
            </w:pPr>
            <w:r>
              <w:t>□</w:t>
            </w:r>
          </w:p>
        </w:tc>
      </w:tr>
      <w:tr w:rsidR="00DB0F3E" w14:paraId="2B9989DD" w14:textId="77777777" w:rsidTr="00DB0F3E">
        <w:trPr>
          <w:trHeight w:val="1185"/>
        </w:trPr>
        <w:tc>
          <w:tcPr>
            <w:tcW w:w="244" w:type="pct"/>
            <w:noWrap/>
            <w:vAlign w:val="center"/>
            <w:hideMark/>
          </w:tcPr>
          <w:p w14:paraId="1044DF02" w14:textId="77777777" w:rsidR="00DB0F3E" w:rsidRDefault="00DB0F3E">
            <w:pPr>
              <w:spacing w:before="60" w:after="60"/>
              <w:rPr>
                <w:sz w:val="22"/>
                <w:lang w:eastAsia="en-ZA"/>
              </w:rPr>
            </w:pPr>
            <w:r>
              <w:t>15</w:t>
            </w:r>
          </w:p>
        </w:tc>
        <w:tc>
          <w:tcPr>
            <w:tcW w:w="1509" w:type="pct"/>
            <w:vAlign w:val="center"/>
            <w:hideMark/>
          </w:tcPr>
          <w:p w14:paraId="3D2BFCFC" w14:textId="77777777" w:rsidR="00DB0F3E" w:rsidRDefault="00DB0F3E">
            <w:pPr>
              <w:spacing w:before="60" w:after="60"/>
              <w:rPr>
                <w:sz w:val="22"/>
                <w:lang w:eastAsia="en-ZA"/>
              </w:rPr>
            </w:pPr>
            <w:r>
              <w:t>I know which words and phrases cause me to react emotionally</w:t>
            </w:r>
          </w:p>
        </w:tc>
        <w:tc>
          <w:tcPr>
            <w:tcW w:w="603" w:type="pct"/>
            <w:noWrap/>
            <w:vAlign w:val="center"/>
            <w:hideMark/>
          </w:tcPr>
          <w:p w14:paraId="5B951E4C" w14:textId="77777777" w:rsidR="00DB0F3E" w:rsidRDefault="00DB0F3E">
            <w:pPr>
              <w:spacing w:before="60" w:after="60"/>
              <w:jc w:val="center"/>
              <w:rPr>
                <w:sz w:val="22"/>
                <w:lang w:eastAsia="en-ZA"/>
              </w:rPr>
            </w:pPr>
            <w:r>
              <w:t>□</w:t>
            </w:r>
          </w:p>
        </w:tc>
        <w:tc>
          <w:tcPr>
            <w:tcW w:w="121" w:type="pct"/>
            <w:noWrap/>
            <w:vAlign w:val="center"/>
          </w:tcPr>
          <w:p w14:paraId="02B81FC8" w14:textId="77777777" w:rsidR="00DB0F3E" w:rsidRDefault="00DB0F3E">
            <w:pPr>
              <w:spacing w:before="60" w:after="60"/>
              <w:jc w:val="center"/>
              <w:rPr>
                <w:sz w:val="22"/>
                <w:lang w:eastAsia="en-ZA"/>
              </w:rPr>
            </w:pPr>
          </w:p>
        </w:tc>
        <w:tc>
          <w:tcPr>
            <w:tcW w:w="603" w:type="pct"/>
            <w:noWrap/>
            <w:vAlign w:val="center"/>
            <w:hideMark/>
          </w:tcPr>
          <w:p w14:paraId="6CA7EAC9" w14:textId="77777777" w:rsidR="00DB0F3E" w:rsidRDefault="00DB0F3E">
            <w:pPr>
              <w:spacing w:before="60" w:after="60"/>
              <w:jc w:val="center"/>
              <w:rPr>
                <w:sz w:val="22"/>
                <w:lang w:eastAsia="en-ZA"/>
              </w:rPr>
            </w:pPr>
            <w:r>
              <w:t>□</w:t>
            </w:r>
          </w:p>
        </w:tc>
        <w:tc>
          <w:tcPr>
            <w:tcW w:w="121" w:type="pct"/>
            <w:noWrap/>
            <w:vAlign w:val="center"/>
          </w:tcPr>
          <w:p w14:paraId="00E70488" w14:textId="77777777" w:rsidR="00DB0F3E" w:rsidRDefault="00DB0F3E">
            <w:pPr>
              <w:spacing w:before="60" w:after="60"/>
              <w:jc w:val="center"/>
              <w:rPr>
                <w:sz w:val="22"/>
                <w:lang w:eastAsia="en-ZA"/>
              </w:rPr>
            </w:pPr>
          </w:p>
        </w:tc>
        <w:tc>
          <w:tcPr>
            <w:tcW w:w="512" w:type="pct"/>
            <w:noWrap/>
            <w:vAlign w:val="center"/>
            <w:hideMark/>
          </w:tcPr>
          <w:p w14:paraId="39A581FD" w14:textId="77777777" w:rsidR="00DB0F3E" w:rsidRDefault="00DB0F3E">
            <w:pPr>
              <w:spacing w:before="60" w:after="60"/>
              <w:jc w:val="center"/>
              <w:rPr>
                <w:sz w:val="22"/>
                <w:lang w:eastAsia="en-ZA"/>
              </w:rPr>
            </w:pPr>
            <w:r>
              <w:t>□</w:t>
            </w:r>
          </w:p>
        </w:tc>
        <w:tc>
          <w:tcPr>
            <w:tcW w:w="121" w:type="pct"/>
            <w:noWrap/>
            <w:vAlign w:val="center"/>
          </w:tcPr>
          <w:p w14:paraId="1D78A3AD" w14:textId="77777777" w:rsidR="00DB0F3E" w:rsidRDefault="00DB0F3E">
            <w:pPr>
              <w:spacing w:before="60" w:after="60"/>
              <w:jc w:val="center"/>
              <w:rPr>
                <w:sz w:val="22"/>
                <w:lang w:eastAsia="en-ZA"/>
              </w:rPr>
            </w:pPr>
          </w:p>
        </w:tc>
        <w:tc>
          <w:tcPr>
            <w:tcW w:w="462" w:type="pct"/>
            <w:noWrap/>
            <w:vAlign w:val="center"/>
            <w:hideMark/>
          </w:tcPr>
          <w:p w14:paraId="382BDDD8" w14:textId="77777777" w:rsidR="00DB0F3E" w:rsidRDefault="00DB0F3E">
            <w:pPr>
              <w:spacing w:before="60" w:after="60"/>
              <w:jc w:val="center"/>
              <w:rPr>
                <w:sz w:val="22"/>
                <w:lang w:eastAsia="en-ZA"/>
              </w:rPr>
            </w:pPr>
            <w:r>
              <w:t>□</w:t>
            </w:r>
          </w:p>
        </w:tc>
        <w:tc>
          <w:tcPr>
            <w:tcW w:w="121" w:type="pct"/>
            <w:noWrap/>
            <w:vAlign w:val="center"/>
          </w:tcPr>
          <w:p w14:paraId="05EA7194" w14:textId="77777777" w:rsidR="00DB0F3E" w:rsidRDefault="00DB0F3E">
            <w:pPr>
              <w:spacing w:before="60" w:after="60"/>
              <w:jc w:val="center"/>
              <w:rPr>
                <w:sz w:val="22"/>
                <w:lang w:eastAsia="en-ZA"/>
              </w:rPr>
            </w:pPr>
          </w:p>
        </w:tc>
        <w:tc>
          <w:tcPr>
            <w:tcW w:w="584" w:type="pct"/>
            <w:noWrap/>
            <w:vAlign w:val="center"/>
            <w:hideMark/>
          </w:tcPr>
          <w:p w14:paraId="0E13E088" w14:textId="77777777" w:rsidR="00DB0F3E" w:rsidRDefault="00DB0F3E">
            <w:pPr>
              <w:spacing w:before="60" w:after="60"/>
              <w:jc w:val="center"/>
              <w:rPr>
                <w:sz w:val="22"/>
                <w:lang w:eastAsia="en-ZA"/>
              </w:rPr>
            </w:pPr>
            <w:r>
              <w:t>□</w:t>
            </w:r>
          </w:p>
        </w:tc>
      </w:tr>
      <w:tr w:rsidR="00DB0F3E" w14:paraId="6CA78DC3" w14:textId="77777777" w:rsidTr="00DB0F3E">
        <w:trPr>
          <w:trHeight w:val="1185"/>
        </w:trPr>
        <w:tc>
          <w:tcPr>
            <w:tcW w:w="244" w:type="pct"/>
            <w:noWrap/>
            <w:vAlign w:val="center"/>
            <w:hideMark/>
          </w:tcPr>
          <w:p w14:paraId="3C4AAF90" w14:textId="77777777" w:rsidR="00DB0F3E" w:rsidRDefault="00DB0F3E">
            <w:pPr>
              <w:spacing w:before="60" w:after="60"/>
              <w:rPr>
                <w:sz w:val="22"/>
                <w:lang w:eastAsia="en-ZA"/>
              </w:rPr>
            </w:pPr>
            <w:r>
              <w:t>16</w:t>
            </w:r>
          </w:p>
        </w:tc>
        <w:tc>
          <w:tcPr>
            <w:tcW w:w="1509" w:type="pct"/>
            <w:vAlign w:val="center"/>
            <w:hideMark/>
          </w:tcPr>
          <w:p w14:paraId="183DFDB5" w14:textId="77777777" w:rsidR="00DB0F3E" w:rsidRDefault="00DB0F3E">
            <w:pPr>
              <w:spacing w:before="60" w:after="60"/>
              <w:rPr>
                <w:sz w:val="22"/>
                <w:lang w:eastAsia="en-ZA"/>
              </w:rPr>
            </w:pPr>
            <w:r>
              <w:t>I preplan my communications with others to accomplish my  goals.</w:t>
            </w:r>
          </w:p>
        </w:tc>
        <w:tc>
          <w:tcPr>
            <w:tcW w:w="603" w:type="pct"/>
            <w:noWrap/>
            <w:vAlign w:val="center"/>
            <w:hideMark/>
          </w:tcPr>
          <w:p w14:paraId="1D3ACCCB" w14:textId="77777777" w:rsidR="00DB0F3E" w:rsidRDefault="00DB0F3E">
            <w:pPr>
              <w:spacing w:before="60" w:after="60"/>
              <w:jc w:val="center"/>
              <w:rPr>
                <w:sz w:val="22"/>
                <w:lang w:eastAsia="en-ZA"/>
              </w:rPr>
            </w:pPr>
            <w:r>
              <w:t>□</w:t>
            </w:r>
          </w:p>
        </w:tc>
        <w:tc>
          <w:tcPr>
            <w:tcW w:w="121" w:type="pct"/>
            <w:noWrap/>
            <w:vAlign w:val="center"/>
          </w:tcPr>
          <w:p w14:paraId="73CF3886" w14:textId="77777777" w:rsidR="00DB0F3E" w:rsidRDefault="00DB0F3E">
            <w:pPr>
              <w:spacing w:before="60" w:after="60"/>
              <w:jc w:val="center"/>
              <w:rPr>
                <w:sz w:val="22"/>
                <w:lang w:eastAsia="en-ZA"/>
              </w:rPr>
            </w:pPr>
          </w:p>
        </w:tc>
        <w:tc>
          <w:tcPr>
            <w:tcW w:w="603" w:type="pct"/>
            <w:noWrap/>
            <w:vAlign w:val="center"/>
            <w:hideMark/>
          </w:tcPr>
          <w:p w14:paraId="6FB85008" w14:textId="77777777" w:rsidR="00DB0F3E" w:rsidRDefault="00DB0F3E">
            <w:pPr>
              <w:spacing w:before="60" w:after="60"/>
              <w:jc w:val="center"/>
              <w:rPr>
                <w:sz w:val="22"/>
                <w:lang w:eastAsia="en-ZA"/>
              </w:rPr>
            </w:pPr>
            <w:r>
              <w:t>□</w:t>
            </w:r>
          </w:p>
        </w:tc>
        <w:tc>
          <w:tcPr>
            <w:tcW w:w="121" w:type="pct"/>
            <w:noWrap/>
            <w:vAlign w:val="center"/>
          </w:tcPr>
          <w:p w14:paraId="0CE33DB8" w14:textId="77777777" w:rsidR="00DB0F3E" w:rsidRDefault="00DB0F3E">
            <w:pPr>
              <w:spacing w:before="60" w:after="60"/>
              <w:jc w:val="center"/>
              <w:rPr>
                <w:sz w:val="22"/>
                <w:lang w:eastAsia="en-ZA"/>
              </w:rPr>
            </w:pPr>
          </w:p>
        </w:tc>
        <w:tc>
          <w:tcPr>
            <w:tcW w:w="512" w:type="pct"/>
            <w:noWrap/>
            <w:vAlign w:val="center"/>
            <w:hideMark/>
          </w:tcPr>
          <w:p w14:paraId="04C3643C" w14:textId="77777777" w:rsidR="00DB0F3E" w:rsidRDefault="00DB0F3E">
            <w:pPr>
              <w:spacing w:before="60" w:after="60"/>
              <w:jc w:val="center"/>
              <w:rPr>
                <w:sz w:val="22"/>
                <w:lang w:eastAsia="en-ZA"/>
              </w:rPr>
            </w:pPr>
            <w:r>
              <w:t>□</w:t>
            </w:r>
          </w:p>
        </w:tc>
        <w:tc>
          <w:tcPr>
            <w:tcW w:w="121" w:type="pct"/>
            <w:noWrap/>
            <w:vAlign w:val="center"/>
          </w:tcPr>
          <w:p w14:paraId="56E9019A" w14:textId="77777777" w:rsidR="00DB0F3E" w:rsidRDefault="00DB0F3E">
            <w:pPr>
              <w:spacing w:before="60" w:after="60"/>
              <w:jc w:val="center"/>
              <w:rPr>
                <w:sz w:val="22"/>
                <w:lang w:eastAsia="en-ZA"/>
              </w:rPr>
            </w:pPr>
          </w:p>
        </w:tc>
        <w:tc>
          <w:tcPr>
            <w:tcW w:w="462" w:type="pct"/>
            <w:noWrap/>
            <w:vAlign w:val="center"/>
            <w:hideMark/>
          </w:tcPr>
          <w:p w14:paraId="43EF4670" w14:textId="77777777" w:rsidR="00DB0F3E" w:rsidRDefault="00DB0F3E">
            <w:pPr>
              <w:spacing w:before="60" w:after="60"/>
              <w:jc w:val="center"/>
              <w:rPr>
                <w:sz w:val="22"/>
                <w:lang w:eastAsia="en-ZA"/>
              </w:rPr>
            </w:pPr>
            <w:r>
              <w:t>□</w:t>
            </w:r>
          </w:p>
        </w:tc>
        <w:tc>
          <w:tcPr>
            <w:tcW w:w="121" w:type="pct"/>
            <w:noWrap/>
            <w:vAlign w:val="center"/>
          </w:tcPr>
          <w:p w14:paraId="4D6E1A31" w14:textId="77777777" w:rsidR="00DB0F3E" w:rsidRDefault="00DB0F3E">
            <w:pPr>
              <w:spacing w:before="60" w:after="60"/>
              <w:jc w:val="center"/>
              <w:rPr>
                <w:sz w:val="22"/>
                <w:lang w:eastAsia="en-ZA"/>
              </w:rPr>
            </w:pPr>
          </w:p>
        </w:tc>
        <w:tc>
          <w:tcPr>
            <w:tcW w:w="584" w:type="pct"/>
            <w:noWrap/>
            <w:vAlign w:val="center"/>
            <w:hideMark/>
          </w:tcPr>
          <w:p w14:paraId="13EFAC09" w14:textId="77777777" w:rsidR="00DB0F3E" w:rsidRDefault="00DB0F3E">
            <w:pPr>
              <w:spacing w:before="60" w:after="60"/>
              <w:jc w:val="center"/>
              <w:rPr>
                <w:sz w:val="22"/>
                <w:lang w:eastAsia="en-ZA"/>
              </w:rPr>
            </w:pPr>
            <w:r>
              <w:t>□</w:t>
            </w:r>
          </w:p>
        </w:tc>
      </w:tr>
      <w:tr w:rsidR="00DB0F3E" w14:paraId="1676FE3E" w14:textId="77777777" w:rsidTr="00DB0F3E">
        <w:trPr>
          <w:trHeight w:val="1185"/>
        </w:trPr>
        <w:tc>
          <w:tcPr>
            <w:tcW w:w="244" w:type="pct"/>
            <w:noWrap/>
            <w:vAlign w:val="center"/>
            <w:hideMark/>
          </w:tcPr>
          <w:p w14:paraId="72F67064" w14:textId="77777777" w:rsidR="00DB0F3E" w:rsidRDefault="00DB0F3E">
            <w:pPr>
              <w:spacing w:before="60" w:after="60"/>
              <w:rPr>
                <w:sz w:val="22"/>
                <w:lang w:eastAsia="en-ZA"/>
              </w:rPr>
            </w:pPr>
            <w:r>
              <w:t>17</w:t>
            </w:r>
          </w:p>
        </w:tc>
        <w:tc>
          <w:tcPr>
            <w:tcW w:w="1509" w:type="pct"/>
            <w:vAlign w:val="center"/>
            <w:hideMark/>
          </w:tcPr>
          <w:p w14:paraId="7342A496" w14:textId="77777777" w:rsidR="00DB0F3E" w:rsidRDefault="00DB0F3E">
            <w:pPr>
              <w:spacing w:before="60" w:after="60"/>
              <w:rPr>
                <w:sz w:val="22"/>
                <w:lang w:eastAsia="en-ZA"/>
              </w:rPr>
            </w:pPr>
            <w:r>
              <w:t>I anticipate other’s reactions to my communications</w:t>
            </w:r>
          </w:p>
        </w:tc>
        <w:tc>
          <w:tcPr>
            <w:tcW w:w="603" w:type="pct"/>
            <w:noWrap/>
            <w:vAlign w:val="center"/>
            <w:hideMark/>
          </w:tcPr>
          <w:p w14:paraId="5EB0FCDC" w14:textId="77777777" w:rsidR="00DB0F3E" w:rsidRDefault="00DB0F3E">
            <w:pPr>
              <w:spacing w:before="60" w:after="60"/>
              <w:jc w:val="center"/>
              <w:rPr>
                <w:sz w:val="22"/>
                <w:lang w:eastAsia="en-ZA"/>
              </w:rPr>
            </w:pPr>
            <w:r>
              <w:t>□</w:t>
            </w:r>
          </w:p>
        </w:tc>
        <w:tc>
          <w:tcPr>
            <w:tcW w:w="121" w:type="pct"/>
            <w:noWrap/>
            <w:vAlign w:val="center"/>
          </w:tcPr>
          <w:p w14:paraId="46E17331" w14:textId="77777777" w:rsidR="00DB0F3E" w:rsidRDefault="00DB0F3E">
            <w:pPr>
              <w:spacing w:before="60" w:after="60"/>
              <w:jc w:val="center"/>
              <w:rPr>
                <w:sz w:val="22"/>
                <w:lang w:eastAsia="en-ZA"/>
              </w:rPr>
            </w:pPr>
          </w:p>
        </w:tc>
        <w:tc>
          <w:tcPr>
            <w:tcW w:w="603" w:type="pct"/>
            <w:noWrap/>
            <w:vAlign w:val="center"/>
            <w:hideMark/>
          </w:tcPr>
          <w:p w14:paraId="520CEE86" w14:textId="77777777" w:rsidR="00DB0F3E" w:rsidRDefault="00DB0F3E">
            <w:pPr>
              <w:spacing w:before="60" w:after="60"/>
              <w:jc w:val="center"/>
              <w:rPr>
                <w:sz w:val="22"/>
                <w:lang w:eastAsia="en-ZA"/>
              </w:rPr>
            </w:pPr>
            <w:r>
              <w:t>□</w:t>
            </w:r>
          </w:p>
        </w:tc>
        <w:tc>
          <w:tcPr>
            <w:tcW w:w="121" w:type="pct"/>
            <w:noWrap/>
            <w:vAlign w:val="center"/>
          </w:tcPr>
          <w:p w14:paraId="55276EB5" w14:textId="77777777" w:rsidR="00DB0F3E" w:rsidRDefault="00DB0F3E">
            <w:pPr>
              <w:spacing w:before="60" w:after="60"/>
              <w:jc w:val="center"/>
              <w:rPr>
                <w:sz w:val="22"/>
                <w:lang w:eastAsia="en-ZA"/>
              </w:rPr>
            </w:pPr>
          </w:p>
        </w:tc>
        <w:tc>
          <w:tcPr>
            <w:tcW w:w="512" w:type="pct"/>
            <w:noWrap/>
            <w:vAlign w:val="center"/>
            <w:hideMark/>
          </w:tcPr>
          <w:p w14:paraId="64CF0266" w14:textId="77777777" w:rsidR="00DB0F3E" w:rsidRDefault="00DB0F3E">
            <w:pPr>
              <w:spacing w:before="60" w:after="60"/>
              <w:jc w:val="center"/>
              <w:rPr>
                <w:sz w:val="22"/>
                <w:lang w:eastAsia="en-ZA"/>
              </w:rPr>
            </w:pPr>
            <w:r>
              <w:t>□</w:t>
            </w:r>
          </w:p>
        </w:tc>
        <w:tc>
          <w:tcPr>
            <w:tcW w:w="121" w:type="pct"/>
            <w:noWrap/>
            <w:vAlign w:val="center"/>
          </w:tcPr>
          <w:p w14:paraId="749BEB6D" w14:textId="77777777" w:rsidR="00DB0F3E" w:rsidRDefault="00DB0F3E">
            <w:pPr>
              <w:spacing w:before="60" w:after="60"/>
              <w:jc w:val="center"/>
              <w:rPr>
                <w:sz w:val="22"/>
                <w:lang w:eastAsia="en-ZA"/>
              </w:rPr>
            </w:pPr>
          </w:p>
        </w:tc>
        <w:tc>
          <w:tcPr>
            <w:tcW w:w="462" w:type="pct"/>
            <w:noWrap/>
            <w:vAlign w:val="center"/>
            <w:hideMark/>
          </w:tcPr>
          <w:p w14:paraId="1CA3B5C7" w14:textId="77777777" w:rsidR="00DB0F3E" w:rsidRDefault="00DB0F3E">
            <w:pPr>
              <w:spacing w:before="60" w:after="60"/>
              <w:jc w:val="center"/>
              <w:rPr>
                <w:sz w:val="22"/>
                <w:lang w:eastAsia="en-ZA"/>
              </w:rPr>
            </w:pPr>
            <w:r>
              <w:t>□</w:t>
            </w:r>
          </w:p>
        </w:tc>
        <w:tc>
          <w:tcPr>
            <w:tcW w:w="121" w:type="pct"/>
            <w:noWrap/>
            <w:vAlign w:val="center"/>
          </w:tcPr>
          <w:p w14:paraId="4F814C76" w14:textId="77777777" w:rsidR="00DB0F3E" w:rsidRDefault="00DB0F3E">
            <w:pPr>
              <w:spacing w:before="60" w:after="60"/>
              <w:jc w:val="center"/>
              <w:rPr>
                <w:sz w:val="22"/>
                <w:lang w:eastAsia="en-ZA"/>
              </w:rPr>
            </w:pPr>
          </w:p>
        </w:tc>
        <w:tc>
          <w:tcPr>
            <w:tcW w:w="584" w:type="pct"/>
            <w:noWrap/>
            <w:vAlign w:val="center"/>
            <w:hideMark/>
          </w:tcPr>
          <w:p w14:paraId="2E5F3B69" w14:textId="77777777" w:rsidR="00DB0F3E" w:rsidRDefault="00DB0F3E">
            <w:pPr>
              <w:spacing w:before="60" w:after="60"/>
              <w:jc w:val="center"/>
              <w:rPr>
                <w:sz w:val="22"/>
                <w:lang w:eastAsia="en-ZA"/>
              </w:rPr>
            </w:pPr>
            <w:r>
              <w:t>□</w:t>
            </w:r>
          </w:p>
        </w:tc>
      </w:tr>
      <w:tr w:rsidR="00DB0F3E" w14:paraId="6BC3961A" w14:textId="77777777" w:rsidTr="00DB0F3E">
        <w:trPr>
          <w:trHeight w:val="1185"/>
        </w:trPr>
        <w:tc>
          <w:tcPr>
            <w:tcW w:w="244" w:type="pct"/>
            <w:noWrap/>
            <w:vAlign w:val="center"/>
            <w:hideMark/>
          </w:tcPr>
          <w:p w14:paraId="6E0454DB" w14:textId="77777777" w:rsidR="00DB0F3E" w:rsidRDefault="00DB0F3E">
            <w:pPr>
              <w:spacing w:before="60" w:after="60"/>
              <w:rPr>
                <w:sz w:val="22"/>
                <w:lang w:eastAsia="en-ZA"/>
              </w:rPr>
            </w:pPr>
            <w:r>
              <w:t>18</w:t>
            </w:r>
          </w:p>
        </w:tc>
        <w:tc>
          <w:tcPr>
            <w:tcW w:w="1509" w:type="pct"/>
            <w:vAlign w:val="center"/>
            <w:hideMark/>
          </w:tcPr>
          <w:p w14:paraId="37384893" w14:textId="77777777" w:rsidR="00DB0F3E" w:rsidRDefault="00DB0F3E">
            <w:pPr>
              <w:spacing w:before="60" w:after="60"/>
              <w:rPr>
                <w:sz w:val="22"/>
                <w:lang w:eastAsia="en-ZA"/>
              </w:rPr>
            </w:pPr>
            <w:r>
              <w:t>I take into consideration how others want to receive my information.</w:t>
            </w:r>
          </w:p>
        </w:tc>
        <w:tc>
          <w:tcPr>
            <w:tcW w:w="603" w:type="pct"/>
            <w:noWrap/>
            <w:vAlign w:val="center"/>
            <w:hideMark/>
          </w:tcPr>
          <w:p w14:paraId="0545025A" w14:textId="77777777" w:rsidR="00DB0F3E" w:rsidRDefault="00DB0F3E">
            <w:pPr>
              <w:spacing w:before="60" w:after="60"/>
              <w:jc w:val="center"/>
              <w:rPr>
                <w:sz w:val="22"/>
                <w:lang w:eastAsia="en-ZA"/>
              </w:rPr>
            </w:pPr>
            <w:r>
              <w:t>□</w:t>
            </w:r>
          </w:p>
        </w:tc>
        <w:tc>
          <w:tcPr>
            <w:tcW w:w="121" w:type="pct"/>
            <w:noWrap/>
            <w:vAlign w:val="center"/>
          </w:tcPr>
          <w:p w14:paraId="4377ED18" w14:textId="77777777" w:rsidR="00DB0F3E" w:rsidRDefault="00DB0F3E">
            <w:pPr>
              <w:spacing w:before="60" w:after="60"/>
              <w:jc w:val="center"/>
              <w:rPr>
                <w:sz w:val="22"/>
                <w:lang w:eastAsia="en-ZA"/>
              </w:rPr>
            </w:pPr>
          </w:p>
        </w:tc>
        <w:tc>
          <w:tcPr>
            <w:tcW w:w="603" w:type="pct"/>
            <w:noWrap/>
            <w:vAlign w:val="center"/>
            <w:hideMark/>
          </w:tcPr>
          <w:p w14:paraId="6ACF869C" w14:textId="77777777" w:rsidR="00DB0F3E" w:rsidRDefault="00DB0F3E">
            <w:pPr>
              <w:spacing w:before="60" w:after="60"/>
              <w:jc w:val="center"/>
              <w:rPr>
                <w:sz w:val="22"/>
                <w:lang w:eastAsia="en-ZA"/>
              </w:rPr>
            </w:pPr>
            <w:r>
              <w:t>□</w:t>
            </w:r>
          </w:p>
        </w:tc>
        <w:tc>
          <w:tcPr>
            <w:tcW w:w="121" w:type="pct"/>
            <w:noWrap/>
            <w:vAlign w:val="center"/>
          </w:tcPr>
          <w:p w14:paraId="366C0728" w14:textId="77777777" w:rsidR="00DB0F3E" w:rsidRDefault="00DB0F3E">
            <w:pPr>
              <w:spacing w:before="60" w:after="60"/>
              <w:jc w:val="center"/>
              <w:rPr>
                <w:sz w:val="22"/>
                <w:lang w:eastAsia="en-ZA"/>
              </w:rPr>
            </w:pPr>
          </w:p>
        </w:tc>
        <w:tc>
          <w:tcPr>
            <w:tcW w:w="512" w:type="pct"/>
            <w:noWrap/>
            <w:vAlign w:val="center"/>
            <w:hideMark/>
          </w:tcPr>
          <w:p w14:paraId="695B665D" w14:textId="77777777" w:rsidR="00DB0F3E" w:rsidRDefault="00DB0F3E">
            <w:pPr>
              <w:spacing w:before="60" w:after="60"/>
              <w:jc w:val="center"/>
              <w:rPr>
                <w:sz w:val="22"/>
                <w:lang w:eastAsia="en-ZA"/>
              </w:rPr>
            </w:pPr>
            <w:r>
              <w:t>□</w:t>
            </w:r>
          </w:p>
        </w:tc>
        <w:tc>
          <w:tcPr>
            <w:tcW w:w="121" w:type="pct"/>
            <w:noWrap/>
            <w:vAlign w:val="center"/>
          </w:tcPr>
          <w:p w14:paraId="72730002" w14:textId="77777777" w:rsidR="00DB0F3E" w:rsidRDefault="00DB0F3E">
            <w:pPr>
              <w:spacing w:before="60" w:after="60"/>
              <w:jc w:val="center"/>
              <w:rPr>
                <w:sz w:val="22"/>
                <w:lang w:eastAsia="en-ZA"/>
              </w:rPr>
            </w:pPr>
          </w:p>
        </w:tc>
        <w:tc>
          <w:tcPr>
            <w:tcW w:w="462" w:type="pct"/>
            <w:noWrap/>
            <w:vAlign w:val="center"/>
            <w:hideMark/>
          </w:tcPr>
          <w:p w14:paraId="40D44117" w14:textId="77777777" w:rsidR="00DB0F3E" w:rsidRDefault="00DB0F3E">
            <w:pPr>
              <w:spacing w:before="60" w:after="60"/>
              <w:jc w:val="center"/>
              <w:rPr>
                <w:sz w:val="22"/>
                <w:lang w:eastAsia="en-ZA"/>
              </w:rPr>
            </w:pPr>
            <w:r>
              <w:t>□</w:t>
            </w:r>
          </w:p>
        </w:tc>
        <w:tc>
          <w:tcPr>
            <w:tcW w:w="121" w:type="pct"/>
            <w:noWrap/>
            <w:vAlign w:val="center"/>
          </w:tcPr>
          <w:p w14:paraId="29D1ECA5" w14:textId="77777777" w:rsidR="00DB0F3E" w:rsidRDefault="00DB0F3E">
            <w:pPr>
              <w:spacing w:before="60" w:after="60"/>
              <w:jc w:val="center"/>
              <w:rPr>
                <w:sz w:val="22"/>
                <w:lang w:eastAsia="en-ZA"/>
              </w:rPr>
            </w:pPr>
          </w:p>
        </w:tc>
        <w:tc>
          <w:tcPr>
            <w:tcW w:w="584" w:type="pct"/>
            <w:noWrap/>
            <w:vAlign w:val="center"/>
            <w:hideMark/>
          </w:tcPr>
          <w:p w14:paraId="75702EE2" w14:textId="77777777" w:rsidR="00DB0F3E" w:rsidRDefault="00DB0F3E">
            <w:pPr>
              <w:spacing w:before="60" w:after="60"/>
              <w:jc w:val="center"/>
              <w:rPr>
                <w:sz w:val="22"/>
                <w:lang w:eastAsia="en-ZA"/>
              </w:rPr>
            </w:pPr>
            <w:r>
              <w:t>□</w:t>
            </w:r>
          </w:p>
        </w:tc>
      </w:tr>
    </w:tbl>
    <w:p w14:paraId="496242FB" w14:textId="77777777" w:rsidR="00DB0F3E" w:rsidRDefault="00DB0F3E" w:rsidP="00DB0F3E">
      <w:pPr>
        <w:rPr>
          <w:sz w:val="22"/>
        </w:rPr>
      </w:pPr>
      <w:r>
        <w:br w:type="page"/>
      </w:r>
    </w:p>
    <w:tbl>
      <w:tblPr>
        <w:tblW w:w="5000" w:type="pct"/>
        <w:tblLook w:val="04A0" w:firstRow="1" w:lastRow="0" w:firstColumn="1" w:lastColumn="0" w:noHBand="0" w:noVBand="1"/>
      </w:tblPr>
      <w:tblGrid>
        <w:gridCol w:w="471"/>
        <w:gridCol w:w="2766"/>
        <w:gridCol w:w="1208"/>
        <w:gridCol w:w="222"/>
        <w:gridCol w:w="1208"/>
        <w:gridCol w:w="222"/>
        <w:gridCol w:w="1054"/>
        <w:gridCol w:w="222"/>
        <w:gridCol w:w="877"/>
        <w:gridCol w:w="222"/>
        <w:gridCol w:w="1167"/>
      </w:tblGrid>
      <w:tr w:rsidR="00DB0F3E" w14:paraId="1417E08B" w14:textId="77777777" w:rsidTr="00DB0F3E">
        <w:trPr>
          <w:trHeight w:val="510"/>
        </w:trPr>
        <w:tc>
          <w:tcPr>
            <w:tcW w:w="244" w:type="pct"/>
            <w:noWrap/>
            <w:vAlign w:val="center"/>
          </w:tcPr>
          <w:p w14:paraId="59B06170" w14:textId="77777777" w:rsidR="00DB0F3E" w:rsidRDefault="00DB0F3E">
            <w:pPr>
              <w:spacing w:before="60" w:after="60"/>
              <w:rPr>
                <w:sz w:val="22"/>
                <w:lang w:eastAsia="en-ZA"/>
              </w:rPr>
            </w:pPr>
          </w:p>
        </w:tc>
        <w:tc>
          <w:tcPr>
            <w:tcW w:w="1509" w:type="pct"/>
            <w:vAlign w:val="center"/>
          </w:tcPr>
          <w:p w14:paraId="5E96DFC0" w14:textId="77777777" w:rsidR="00DB0F3E" w:rsidRDefault="00DB0F3E">
            <w:pPr>
              <w:spacing w:before="60" w:after="60"/>
              <w:rPr>
                <w:sz w:val="22"/>
                <w:lang w:eastAsia="en-ZA"/>
              </w:rPr>
            </w:pPr>
          </w:p>
        </w:tc>
        <w:tc>
          <w:tcPr>
            <w:tcW w:w="603" w:type="pct"/>
            <w:vAlign w:val="center"/>
            <w:hideMark/>
          </w:tcPr>
          <w:p w14:paraId="5D12AF53" w14:textId="77777777" w:rsidR="00DB0F3E" w:rsidRDefault="00DB0F3E">
            <w:pPr>
              <w:spacing w:before="60" w:after="60"/>
              <w:jc w:val="center"/>
              <w:rPr>
                <w:b/>
                <w:bCs/>
                <w:sz w:val="22"/>
                <w:lang w:eastAsia="en-ZA"/>
              </w:rPr>
            </w:pPr>
            <w:r>
              <w:rPr>
                <w:b/>
                <w:bCs/>
              </w:rPr>
              <w:t>Strongly Disagree</w:t>
            </w:r>
          </w:p>
        </w:tc>
        <w:tc>
          <w:tcPr>
            <w:tcW w:w="121" w:type="pct"/>
            <w:vAlign w:val="center"/>
          </w:tcPr>
          <w:p w14:paraId="30DCF68B" w14:textId="77777777" w:rsidR="00DB0F3E" w:rsidRDefault="00DB0F3E">
            <w:pPr>
              <w:spacing w:before="60" w:after="60"/>
              <w:jc w:val="center"/>
              <w:rPr>
                <w:b/>
                <w:bCs/>
                <w:sz w:val="22"/>
                <w:lang w:eastAsia="en-ZA"/>
              </w:rPr>
            </w:pPr>
          </w:p>
        </w:tc>
        <w:tc>
          <w:tcPr>
            <w:tcW w:w="603" w:type="pct"/>
            <w:vAlign w:val="center"/>
            <w:hideMark/>
          </w:tcPr>
          <w:p w14:paraId="27EB01D9" w14:textId="77777777" w:rsidR="00DB0F3E" w:rsidRDefault="00DB0F3E">
            <w:pPr>
              <w:spacing w:before="60" w:after="60"/>
              <w:jc w:val="center"/>
              <w:rPr>
                <w:b/>
                <w:bCs/>
                <w:sz w:val="22"/>
                <w:lang w:eastAsia="en-ZA"/>
              </w:rPr>
            </w:pPr>
            <w:r>
              <w:rPr>
                <w:b/>
                <w:bCs/>
              </w:rPr>
              <w:t>Disagree</w:t>
            </w:r>
          </w:p>
        </w:tc>
        <w:tc>
          <w:tcPr>
            <w:tcW w:w="121" w:type="pct"/>
            <w:vAlign w:val="center"/>
          </w:tcPr>
          <w:p w14:paraId="7DB2A304" w14:textId="77777777" w:rsidR="00DB0F3E" w:rsidRDefault="00DB0F3E">
            <w:pPr>
              <w:spacing w:before="60" w:after="60"/>
              <w:jc w:val="center"/>
              <w:rPr>
                <w:b/>
                <w:bCs/>
                <w:sz w:val="22"/>
                <w:lang w:eastAsia="en-ZA"/>
              </w:rPr>
            </w:pPr>
          </w:p>
        </w:tc>
        <w:tc>
          <w:tcPr>
            <w:tcW w:w="512" w:type="pct"/>
            <w:vAlign w:val="center"/>
            <w:hideMark/>
          </w:tcPr>
          <w:p w14:paraId="4924D1B4" w14:textId="77777777" w:rsidR="00DB0F3E" w:rsidRDefault="00DB0F3E">
            <w:pPr>
              <w:spacing w:before="60" w:after="60"/>
              <w:jc w:val="center"/>
              <w:rPr>
                <w:b/>
                <w:bCs/>
                <w:sz w:val="22"/>
                <w:lang w:eastAsia="en-ZA"/>
              </w:rPr>
            </w:pPr>
            <w:r>
              <w:rPr>
                <w:b/>
                <w:bCs/>
              </w:rPr>
              <w:t>Neutral</w:t>
            </w:r>
          </w:p>
        </w:tc>
        <w:tc>
          <w:tcPr>
            <w:tcW w:w="121" w:type="pct"/>
            <w:vAlign w:val="center"/>
          </w:tcPr>
          <w:p w14:paraId="248DCCF8" w14:textId="77777777" w:rsidR="00DB0F3E" w:rsidRDefault="00DB0F3E">
            <w:pPr>
              <w:spacing w:before="60" w:after="60"/>
              <w:jc w:val="center"/>
              <w:rPr>
                <w:b/>
                <w:bCs/>
                <w:sz w:val="22"/>
                <w:lang w:eastAsia="en-ZA"/>
              </w:rPr>
            </w:pPr>
          </w:p>
        </w:tc>
        <w:tc>
          <w:tcPr>
            <w:tcW w:w="462" w:type="pct"/>
            <w:vAlign w:val="center"/>
            <w:hideMark/>
          </w:tcPr>
          <w:p w14:paraId="6EFD131E" w14:textId="77777777" w:rsidR="00DB0F3E" w:rsidRDefault="00DB0F3E">
            <w:pPr>
              <w:spacing w:before="60" w:after="60"/>
              <w:jc w:val="center"/>
              <w:rPr>
                <w:b/>
                <w:bCs/>
                <w:sz w:val="22"/>
                <w:lang w:eastAsia="en-ZA"/>
              </w:rPr>
            </w:pPr>
            <w:r>
              <w:rPr>
                <w:b/>
                <w:bCs/>
              </w:rPr>
              <w:t>Agree</w:t>
            </w:r>
          </w:p>
        </w:tc>
        <w:tc>
          <w:tcPr>
            <w:tcW w:w="121" w:type="pct"/>
            <w:vAlign w:val="center"/>
          </w:tcPr>
          <w:p w14:paraId="7DD35B9B" w14:textId="77777777" w:rsidR="00DB0F3E" w:rsidRDefault="00DB0F3E">
            <w:pPr>
              <w:spacing w:before="60" w:after="60"/>
              <w:jc w:val="center"/>
              <w:rPr>
                <w:b/>
                <w:bCs/>
                <w:sz w:val="22"/>
                <w:lang w:eastAsia="en-ZA"/>
              </w:rPr>
            </w:pPr>
          </w:p>
        </w:tc>
        <w:tc>
          <w:tcPr>
            <w:tcW w:w="584" w:type="pct"/>
            <w:vAlign w:val="center"/>
            <w:hideMark/>
          </w:tcPr>
          <w:p w14:paraId="306E574D" w14:textId="77777777" w:rsidR="00DB0F3E" w:rsidRDefault="00DB0F3E">
            <w:pPr>
              <w:spacing w:before="60" w:after="60"/>
              <w:jc w:val="center"/>
              <w:rPr>
                <w:b/>
                <w:bCs/>
                <w:sz w:val="22"/>
                <w:lang w:eastAsia="en-ZA"/>
              </w:rPr>
            </w:pPr>
            <w:r>
              <w:rPr>
                <w:b/>
                <w:bCs/>
              </w:rPr>
              <w:t>Strongly Agree</w:t>
            </w:r>
          </w:p>
        </w:tc>
      </w:tr>
      <w:tr w:rsidR="00DB0F3E" w14:paraId="0886FACF" w14:textId="77777777" w:rsidTr="00DB0F3E">
        <w:trPr>
          <w:trHeight w:val="1185"/>
        </w:trPr>
        <w:tc>
          <w:tcPr>
            <w:tcW w:w="244" w:type="pct"/>
            <w:noWrap/>
            <w:vAlign w:val="center"/>
            <w:hideMark/>
          </w:tcPr>
          <w:p w14:paraId="730DF77B" w14:textId="77777777" w:rsidR="00DB0F3E" w:rsidRDefault="00DB0F3E">
            <w:pPr>
              <w:spacing w:before="60" w:after="60"/>
              <w:rPr>
                <w:sz w:val="22"/>
                <w:lang w:eastAsia="en-ZA"/>
              </w:rPr>
            </w:pPr>
            <w:r>
              <w:t>19</w:t>
            </w:r>
          </w:p>
        </w:tc>
        <w:tc>
          <w:tcPr>
            <w:tcW w:w="1509" w:type="pct"/>
            <w:vAlign w:val="center"/>
            <w:hideMark/>
          </w:tcPr>
          <w:p w14:paraId="79DC125B" w14:textId="77777777" w:rsidR="00DB0F3E" w:rsidRDefault="00DB0F3E">
            <w:pPr>
              <w:spacing w:before="60" w:after="60"/>
              <w:rPr>
                <w:sz w:val="22"/>
                <w:lang w:eastAsia="en-ZA"/>
              </w:rPr>
            </w:pPr>
            <w:r>
              <w:t>I try to determine the mood  of the other person (angry, frustrated, worried, etc.)when communicating with  them.</w:t>
            </w:r>
          </w:p>
        </w:tc>
        <w:tc>
          <w:tcPr>
            <w:tcW w:w="603" w:type="pct"/>
            <w:noWrap/>
            <w:vAlign w:val="center"/>
            <w:hideMark/>
          </w:tcPr>
          <w:p w14:paraId="0AB923D3" w14:textId="77777777" w:rsidR="00DB0F3E" w:rsidRDefault="00DB0F3E">
            <w:pPr>
              <w:spacing w:before="60" w:after="60"/>
              <w:jc w:val="center"/>
              <w:rPr>
                <w:sz w:val="22"/>
                <w:lang w:eastAsia="en-ZA"/>
              </w:rPr>
            </w:pPr>
            <w:r>
              <w:t>□</w:t>
            </w:r>
          </w:p>
        </w:tc>
        <w:tc>
          <w:tcPr>
            <w:tcW w:w="121" w:type="pct"/>
            <w:noWrap/>
            <w:vAlign w:val="center"/>
          </w:tcPr>
          <w:p w14:paraId="7BA00561" w14:textId="77777777" w:rsidR="00DB0F3E" w:rsidRDefault="00DB0F3E">
            <w:pPr>
              <w:spacing w:before="60" w:after="60"/>
              <w:jc w:val="center"/>
              <w:rPr>
                <w:sz w:val="22"/>
                <w:lang w:eastAsia="en-ZA"/>
              </w:rPr>
            </w:pPr>
          </w:p>
        </w:tc>
        <w:tc>
          <w:tcPr>
            <w:tcW w:w="603" w:type="pct"/>
            <w:noWrap/>
            <w:vAlign w:val="center"/>
            <w:hideMark/>
          </w:tcPr>
          <w:p w14:paraId="44FB4F20" w14:textId="77777777" w:rsidR="00DB0F3E" w:rsidRDefault="00DB0F3E">
            <w:pPr>
              <w:spacing w:before="60" w:after="60"/>
              <w:jc w:val="center"/>
              <w:rPr>
                <w:sz w:val="22"/>
                <w:lang w:eastAsia="en-ZA"/>
              </w:rPr>
            </w:pPr>
            <w:r>
              <w:t>□</w:t>
            </w:r>
          </w:p>
        </w:tc>
        <w:tc>
          <w:tcPr>
            <w:tcW w:w="121" w:type="pct"/>
            <w:noWrap/>
            <w:vAlign w:val="center"/>
          </w:tcPr>
          <w:p w14:paraId="7817663F" w14:textId="77777777" w:rsidR="00DB0F3E" w:rsidRDefault="00DB0F3E">
            <w:pPr>
              <w:spacing w:before="60" w:after="60"/>
              <w:jc w:val="center"/>
              <w:rPr>
                <w:sz w:val="22"/>
                <w:lang w:eastAsia="en-ZA"/>
              </w:rPr>
            </w:pPr>
          </w:p>
        </w:tc>
        <w:tc>
          <w:tcPr>
            <w:tcW w:w="512" w:type="pct"/>
            <w:noWrap/>
            <w:vAlign w:val="center"/>
            <w:hideMark/>
          </w:tcPr>
          <w:p w14:paraId="34BA871B" w14:textId="77777777" w:rsidR="00DB0F3E" w:rsidRDefault="00DB0F3E">
            <w:pPr>
              <w:spacing w:before="60" w:after="60"/>
              <w:jc w:val="center"/>
              <w:rPr>
                <w:sz w:val="22"/>
                <w:lang w:eastAsia="en-ZA"/>
              </w:rPr>
            </w:pPr>
            <w:r>
              <w:t>□</w:t>
            </w:r>
          </w:p>
        </w:tc>
        <w:tc>
          <w:tcPr>
            <w:tcW w:w="121" w:type="pct"/>
            <w:noWrap/>
            <w:vAlign w:val="center"/>
          </w:tcPr>
          <w:p w14:paraId="72DDF956" w14:textId="77777777" w:rsidR="00DB0F3E" w:rsidRDefault="00DB0F3E">
            <w:pPr>
              <w:spacing w:before="60" w:after="60"/>
              <w:jc w:val="center"/>
              <w:rPr>
                <w:sz w:val="22"/>
                <w:lang w:eastAsia="en-ZA"/>
              </w:rPr>
            </w:pPr>
          </w:p>
        </w:tc>
        <w:tc>
          <w:tcPr>
            <w:tcW w:w="462" w:type="pct"/>
            <w:noWrap/>
            <w:vAlign w:val="center"/>
            <w:hideMark/>
          </w:tcPr>
          <w:p w14:paraId="48B352F9" w14:textId="77777777" w:rsidR="00DB0F3E" w:rsidRDefault="00DB0F3E">
            <w:pPr>
              <w:spacing w:before="60" w:after="60"/>
              <w:jc w:val="center"/>
              <w:rPr>
                <w:sz w:val="22"/>
                <w:lang w:eastAsia="en-ZA"/>
              </w:rPr>
            </w:pPr>
            <w:r>
              <w:t>□</w:t>
            </w:r>
          </w:p>
        </w:tc>
        <w:tc>
          <w:tcPr>
            <w:tcW w:w="121" w:type="pct"/>
            <w:noWrap/>
            <w:vAlign w:val="center"/>
          </w:tcPr>
          <w:p w14:paraId="228308AE" w14:textId="77777777" w:rsidR="00DB0F3E" w:rsidRDefault="00DB0F3E">
            <w:pPr>
              <w:spacing w:before="60" w:after="60"/>
              <w:jc w:val="center"/>
              <w:rPr>
                <w:sz w:val="22"/>
                <w:lang w:eastAsia="en-ZA"/>
              </w:rPr>
            </w:pPr>
          </w:p>
        </w:tc>
        <w:tc>
          <w:tcPr>
            <w:tcW w:w="584" w:type="pct"/>
            <w:noWrap/>
            <w:vAlign w:val="center"/>
            <w:hideMark/>
          </w:tcPr>
          <w:p w14:paraId="17F0B61B" w14:textId="77777777" w:rsidR="00DB0F3E" w:rsidRDefault="00DB0F3E">
            <w:pPr>
              <w:spacing w:before="60" w:after="60"/>
              <w:jc w:val="center"/>
              <w:rPr>
                <w:sz w:val="22"/>
                <w:lang w:eastAsia="en-ZA"/>
              </w:rPr>
            </w:pPr>
            <w:r>
              <w:t>□</w:t>
            </w:r>
          </w:p>
        </w:tc>
      </w:tr>
      <w:tr w:rsidR="00DB0F3E" w14:paraId="50B0A3C8" w14:textId="77777777" w:rsidTr="00DB0F3E">
        <w:trPr>
          <w:trHeight w:val="1185"/>
        </w:trPr>
        <w:tc>
          <w:tcPr>
            <w:tcW w:w="244" w:type="pct"/>
            <w:noWrap/>
            <w:vAlign w:val="center"/>
            <w:hideMark/>
          </w:tcPr>
          <w:p w14:paraId="3D50983D" w14:textId="77777777" w:rsidR="00DB0F3E" w:rsidRDefault="00DB0F3E">
            <w:pPr>
              <w:spacing w:before="60" w:after="60"/>
              <w:rPr>
                <w:sz w:val="22"/>
                <w:lang w:eastAsia="en-ZA"/>
              </w:rPr>
            </w:pPr>
            <w:r>
              <w:t>20</w:t>
            </w:r>
          </w:p>
        </w:tc>
        <w:tc>
          <w:tcPr>
            <w:tcW w:w="1509" w:type="pct"/>
            <w:vAlign w:val="center"/>
            <w:hideMark/>
          </w:tcPr>
          <w:p w14:paraId="57ED291C" w14:textId="77777777" w:rsidR="00DB0F3E" w:rsidRDefault="00DB0F3E">
            <w:pPr>
              <w:spacing w:before="60" w:after="60"/>
              <w:rPr>
                <w:sz w:val="22"/>
                <w:lang w:eastAsia="en-ZA"/>
              </w:rPr>
            </w:pPr>
            <w:r>
              <w:t>I feel that I’m able to communicate my ideas to others so that they understand my meaning.</w:t>
            </w:r>
          </w:p>
        </w:tc>
        <w:tc>
          <w:tcPr>
            <w:tcW w:w="603" w:type="pct"/>
            <w:noWrap/>
            <w:vAlign w:val="center"/>
            <w:hideMark/>
          </w:tcPr>
          <w:p w14:paraId="404F05EB" w14:textId="77777777" w:rsidR="00DB0F3E" w:rsidRDefault="00DB0F3E">
            <w:pPr>
              <w:spacing w:before="60" w:after="60"/>
              <w:jc w:val="center"/>
              <w:rPr>
                <w:sz w:val="22"/>
                <w:lang w:eastAsia="en-ZA"/>
              </w:rPr>
            </w:pPr>
            <w:r>
              <w:t>□</w:t>
            </w:r>
          </w:p>
        </w:tc>
        <w:tc>
          <w:tcPr>
            <w:tcW w:w="121" w:type="pct"/>
            <w:noWrap/>
            <w:vAlign w:val="center"/>
          </w:tcPr>
          <w:p w14:paraId="32A2CDAE" w14:textId="77777777" w:rsidR="00DB0F3E" w:rsidRDefault="00DB0F3E">
            <w:pPr>
              <w:spacing w:before="60" w:after="60"/>
              <w:jc w:val="center"/>
              <w:rPr>
                <w:sz w:val="22"/>
                <w:lang w:eastAsia="en-ZA"/>
              </w:rPr>
            </w:pPr>
          </w:p>
        </w:tc>
        <w:tc>
          <w:tcPr>
            <w:tcW w:w="603" w:type="pct"/>
            <w:noWrap/>
            <w:vAlign w:val="center"/>
            <w:hideMark/>
          </w:tcPr>
          <w:p w14:paraId="2AB966BA" w14:textId="77777777" w:rsidR="00DB0F3E" w:rsidRDefault="00DB0F3E">
            <w:pPr>
              <w:spacing w:before="60" w:after="60"/>
              <w:jc w:val="center"/>
              <w:rPr>
                <w:sz w:val="22"/>
                <w:lang w:eastAsia="en-ZA"/>
              </w:rPr>
            </w:pPr>
            <w:r>
              <w:t>□</w:t>
            </w:r>
          </w:p>
        </w:tc>
        <w:tc>
          <w:tcPr>
            <w:tcW w:w="121" w:type="pct"/>
            <w:noWrap/>
            <w:vAlign w:val="center"/>
          </w:tcPr>
          <w:p w14:paraId="25A6B13C" w14:textId="77777777" w:rsidR="00DB0F3E" w:rsidRDefault="00DB0F3E">
            <w:pPr>
              <w:spacing w:before="60" w:after="60"/>
              <w:jc w:val="center"/>
              <w:rPr>
                <w:sz w:val="22"/>
                <w:lang w:eastAsia="en-ZA"/>
              </w:rPr>
            </w:pPr>
          </w:p>
        </w:tc>
        <w:tc>
          <w:tcPr>
            <w:tcW w:w="512" w:type="pct"/>
            <w:noWrap/>
            <w:vAlign w:val="center"/>
            <w:hideMark/>
          </w:tcPr>
          <w:p w14:paraId="06E9FF1A" w14:textId="77777777" w:rsidR="00DB0F3E" w:rsidRDefault="00DB0F3E">
            <w:pPr>
              <w:spacing w:before="60" w:after="60"/>
              <w:jc w:val="center"/>
              <w:rPr>
                <w:sz w:val="22"/>
                <w:lang w:eastAsia="en-ZA"/>
              </w:rPr>
            </w:pPr>
            <w:r>
              <w:t>□</w:t>
            </w:r>
          </w:p>
        </w:tc>
        <w:tc>
          <w:tcPr>
            <w:tcW w:w="121" w:type="pct"/>
            <w:noWrap/>
            <w:vAlign w:val="center"/>
          </w:tcPr>
          <w:p w14:paraId="59EC33AD" w14:textId="77777777" w:rsidR="00DB0F3E" w:rsidRDefault="00DB0F3E">
            <w:pPr>
              <w:spacing w:before="60" w:after="60"/>
              <w:jc w:val="center"/>
              <w:rPr>
                <w:sz w:val="22"/>
                <w:lang w:eastAsia="en-ZA"/>
              </w:rPr>
            </w:pPr>
          </w:p>
        </w:tc>
        <w:tc>
          <w:tcPr>
            <w:tcW w:w="462" w:type="pct"/>
            <w:noWrap/>
            <w:vAlign w:val="center"/>
            <w:hideMark/>
          </w:tcPr>
          <w:p w14:paraId="55876CA2" w14:textId="77777777" w:rsidR="00DB0F3E" w:rsidRDefault="00DB0F3E">
            <w:pPr>
              <w:spacing w:before="60" w:after="60"/>
              <w:jc w:val="center"/>
              <w:rPr>
                <w:sz w:val="22"/>
                <w:lang w:eastAsia="en-ZA"/>
              </w:rPr>
            </w:pPr>
            <w:r>
              <w:t>□</w:t>
            </w:r>
          </w:p>
        </w:tc>
        <w:tc>
          <w:tcPr>
            <w:tcW w:w="121" w:type="pct"/>
            <w:noWrap/>
            <w:vAlign w:val="center"/>
          </w:tcPr>
          <w:p w14:paraId="475F5533" w14:textId="77777777" w:rsidR="00DB0F3E" w:rsidRDefault="00DB0F3E">
            <w:pPr>
              <w:spacing w:before="60" w:after="60"/>
              <w:jc w:val="center"/>
              <w:rPr>
                <w:sz w:val="22"/>
                <w:lang w:eastAsia="en-ZA"/>
              </w:rPr>
            </w:pPr>
          </w:p>
        </w:tc>
        <w:tc>
          <w:tcPr>
            <w:tcW w:w="584" w:type="pct"/>
            <w:noWrap/>
            <w:vAlign w:val="center"/>
            <w:hideMark/>
          </w:tcPr>
          <w:p w14:paraId="2F5450E8" w14:textId="77777777" w:rsidR="00DB0F3E" w:rsidRDefault="00DB0F3E">
            <w:pPr>
              <w:spacing w:before="60" w:after="60"/>
              <w:jc w:val="center"/>
              <w:rPr>
                <w:sz w:val="22"/>
                <w:lang w:eastAsia="en-ZA"/>
              </w:rPr>
            </w:pPr>
            <w:r>
              <w:t>□</w:t>
            </w:r>
          </w:p>
        </w:tc>
      </w:tr>
      <w:tr w:rsidR="00DB0F3E" w14:paraId="084DA0FE" w14:textId="77777777" w:rsidTr="00DB0F3E">
        <w:trPr>
          <w:trHeight w:val="1185"/>
        </w:trPr>
        <w:tc>
          <w:tcPr>
            <w:tcW w:w="244" w:type="pct"/>
            <w:noWrap/>
            <w:vAlign w:val="center"/>
            <w:hideMark/>
          </w:tcPr>
          <w:p w14:paraId="2387FEC8" w14:textId="77777777" w:rsidR="00DB0F3E" w:rsidRDefault="00DB0F3E">
            <w:pPr>
              <w:spacing w:before="60" w:after="60"/>
              <w:rPr>
                <w:sz w:val="22"/>
                <w:lang w:eastAsia="en-ZA"/>
              </w:rPr>
            </w:pPr>
            <w:r>
              <w:t>21</w:t>
            </w:r>
          </w:p>
        </w:tc>
        <w:tc>
          <w:tcPr>
            <w:tcW w:w="1509" w:type="pct"/>
            <w:vAlign w:val="center"/>
            <w:hideMark/>
          </w:tcPr>
          <w:p w14:paraId="3346114E" w14:textId="77777777" w:rsidR="00DB0F3E" w:rsidRDefault="00DB0F3E">
            <w:pPr>
              <w:spacing w:before="60" w:after="60"/>
              <w:rPr>
                <w:sz w:val="22"/>
                <w:lang w:eastAsia="en-ZA"/>
              </w:rPr>
            </w:pPr>
            <w:r>
              <w:t>I often feel others should have known my meaning.</w:t>
            </w:r>
          </w:p>
        </w:tc>
        <w:tc>
          <w:tcPr>
            <w:tcW w:w="603" w:type="pct"/>
            <w:noWrap/>
            <w:vAlign w:val="center"/>
            <w:hideMark/>
          </w:tcPr>
          <w:p w14:paraId="22129E3A" w14:textId="77777777" w:rsidR="00DB0F3E" w:rsidRDefault="00DB0F3E">
            <w:pPr>
              <w:spacing w:before="60" w:after="60"/>
              <w:jc w:val="center"/>
              <w:rPr>
                <w:sz w:val="22"/>
                <w:lang w:eastAsia="en-ZA"/>
              </w:rPr>
            </w:pPr>
            <w:r>
              <w:t>□</w:t>
            </w:r>
          </w:p>
        </w:tc>
        <w:tc>
          <w:tcPr>
            <w:tcW w:w="121" w:type="pct"/>
            <w:noWrap/>
            <w:vAlign w:val="center"/>
          </w:tcPr>
          <w:p w14:paraId="3F4CD616" w14:textId="77777777" w:rsidR="00DB0F3E" w:rsidRDefault="00DB0F3E">
            <w:pPr>
              <w:spacing w:before="60" w:after="60"/>
              <w:jc w:val="center"/>
              <w:rPr>
                <w:sz w:val="22"/>
                <w:lang w:eastAsia="en-ZA"/>
              </w:rPr>
            </w:pPr>
          </w:p>
        </w:tc>
        <w:tc>
          <w:tcPr>
            <w:tcW w:w="603" w:type="pct"/>
            <w:noWrap/>
            <w:vAlign w:val="center"/>
            <w:hideMark/>
          </w:tcPr>
          <w:p w14:paraId="01BDDA9F" w14:textId="77777777" w:rsidR="00DB0F3E" w:rsidRDefault="00DB0F3E">
            <w:pPr>
              <w:spacing w:before="60" w:after="60"/>
              <w:jc w:val="center"/>
              <w:rPr>
                <w:sz w:val="22"/>
                <w:lang w:eastAsia="en-ZA"/>
              </w:rPr>
            </w:pPr>
            <w:r>
              <w:t>□</w:t>
            </w:r>
          </w:p>
        </w:tc>
        <w:tc>
          <w:tcPr>
            <w:tcW w:w="121" w:type="pct"/>
            <w:noWrap/>
            <w:vAlign w:val="center"/>
          </w:tcPr>
          <w:p w14:paraId="6B78A3F5" w14:textId="77777777" w:rsidR="00DB0F3E" w:rsidRDefault="00DB0F3E">
            <w:pPr>
              <w:spacing w:before="60" w:after="60"/>
              <w:jc w:val="center"/>
              <w:rPr>
                <w:sz w:val="22"/>
                <w:lang w:eastAsia="en-ZA"/>
              </w:rPr>
            </w:pPr>
          </w:p>
        </w:tc>
        <w:tc>
          <w:tcPr>
            <w:tcW w:w="512" w:type="pct"/>
            <w:noWrap/>
            <w:vAlign w:val="center"/>
            <w:hideMark/>
          </w:tcPr>
          <w:p w14:paraId="0E36CF91" w14:textId="77777777" w:rsidR="00DB0F3E" w:rsidRDefault="00DB0F3E">
            <w:pPr>
              <w:spacing w:before="60" w:after="60"/>
              <w:jc w:val="center"/>
              <w:rPr>
                <w:sz w:val="22"/>
                <w:lang w:eastAsia="en-ZA"/>
              </w:rPr>
            </w:pPr>
            <w:r>
              <w:t>□</w:t>
            </w:r>
          </w:p>
        </w:tc>
        <w:tc>
          <w:tcPr>
            <w:tcW w:w="121" w:type="pct"/>
            <w:noWrap/>
            <w:vAlign w:val="center"/>
          </w:tcPr>
          <w:p w14:paraId="67C5A4E5" w14:textId="77777777" w:rsidR="00DB0F3E" w:rsidRDefault="00DB0F3E">
            <w:pPr>
              <w:spacing w:before="60" w:after="60"/>
              <w:jc w:val="center"/>
              <w:rPr>
                <w:sz w:val="22"/>
                <w:lang w:eastAsia="en-ZA"/>
              </w:rPr>
            </w:pPr>
          </w:p>
        </w:tc>
        <w:tc>
          <w:tcPr>
            <w:tcW w:w="462" w:type="pct"/>
            <w:noWrap/>
            <w:vAlign w:val="center"/>
            <w:hideMark/>
          </w:tcPr>
          <w:p w14:paraId="2453E060" w14:textId="77777777" w:rsidR="00DB0F3E" w:rsidRDefault="00DB0F3E">
            <w:pPr>
              <w:spacing w:before="60" w:after="60"/>
              <w:jc w:val="center"/>
              <w:rPr>
                <w:sz w:val="22"/>
                <w:lang w:eastAsia="en-ZA"/>
              </w:rPr>
            </w:pPr>
            <w:r>
              <w:t>□</w:t>
            </w:r>
          </w:p>
        </w:tc>
        <w:tc>
          <w:tcPr>
            <w:tcW w:w="121" w:type="pct"/>
            <w:noWrap/>
            <w:vAlign w:val="center"/>
          </w:tcPr>
          <w:p w14:paraId="40D38E07" w14:textId="77777777" w:rsidR="00DB0F3E" w:rsidRDefault="00DB0F3E">
            <w:pPr>
              <w:spacing w:before="60" w:after="60"/>
              <w:jc w:val="center"/>
              <w:rPr>
                <w:sz w:val="22"/>
                <w:lang w:eastAsia="en-ZA"/>
              </w:rPr>
            </w:pPr>
          </w:p>
        </w:tc>
        <w:tc>
          <w:tcPr>
            <w:tcW w:w="584" w:type="pct"/>
            <w:noWrap/>
            <w:vAlign w:val="center"/>
            <w:hideMark/>
          </w:tcPr>
          <w:p w14:paraId="0EFC8381" w14:textId="77777777" w:rsidR="00DB0F3E" w:rsidRDefault="00DB0F3E">
            <w:pPr>
              <w:spacing w:before="60" w:after="60"/>
              <w:jc w:val="center"/>
              <w:rPr>
                <w:sz w:val="22"/>
                <w:lang w:eastAsia="en-ZA"/>
              </w:rPr>
            </w:pPr>
            <w:r>
              <w:t>□</w:t>
            </w:r>
          </w:p>
        </w:tc>
      </w:tr>
      <w:tr w:rsidR="00DB0F3E" w14:paraId="670DFBE2" w14:textId="77777777" w:rsidTr="00DB0F3E">
        <w:trPr>
          <w:trHeight w:val="1185"/>
        </w:trPr>
        <w:tc>
          <w:tcPr>
            <w:tcW w:w="244" w:type="pct"/>
            <w:noWrap/>
            <w:vAlign w:val="center"/>
            <w:hideMark/>
          </w:tcPr>
          <w:p w14:paraId="2525DB6F" w14:textId="77777777" w:rsidR="00DB0F3E" w:rsidRDefault="00DB0F3E">
            <w:pPr>
              <w:spacing w:before="60" w:after="60"/>
              <w:rPr>
                <w:sz w:val="22"/>
                <w:lang w:eastAsia="en-ZA"/>
              </w:rPr>
            </w:pPr>
            <w:r>
              <w:t>22</w:t>
            </w:r>
          </w:p>
        </w:tc>
        <w:tc>
          <w:tcPr>
            <w:tcW w:w="1509" w:type="pct"/>
            <w:vAlign w:val="center"/>
            <w:hideMark/>
          </w:tcPr>
          <w:p w14:paraId="385FFCC7" w14:textId="77777777" w:rsidR="00DB0F3E" w:rsidRDefault="00DB0F3E">
            <w:pPr>
              <w:spacing w:before="60" w:after="60"/>
              <w:rPr>
                <w:sz w:val="22"/>
                <w:lang w:eastAsia="en-ZA"/>
              </w:rPr>
            </w:pPr>
            <w:r>
              <w:t>I am able to receive negative feedback without getting defensive</w:t>
            </w:r>
          </w:p>
        </w:tc>
        <w:tc>
          <w:tcPr>
            <w:tcW w:w="603" w:type="pct"/>
            <w:noWrap/>
            <w:vAlign w:val="center"/>
            <w:hideMark/>
          </w:tcPr>
          <w:p w14:paraId="557134C2" w14:textId="77777777" w:rsidR="00DB0F3E" w:rsidRDefault="00DB0F3E">
            <w:pPr>
              <w:spacing w:before="60" w:after="60"/>
              <w:jc w:val="center"/>
              <w:rPr>
                <w:sz w:val="22"/>
                <w:lang w:eastAsia="en-ZA"/>
              </w:rPr>
            </w:pPr>
            <w:r>
              <w:t>□</w:t>
            </w:r>
          </w:p>
        </w:tc>
        <w:tc>
          <w:tcPr>
            <w:tcW w:w="121" w:type="pct"/>
            <w:noWrap/>
            <w:vAlign w:val="center"/>
          </w:tcPr>
          <w:p w14:paraId="7301E7D7" w14:textId="77777777" w:rsidR="00DB0F3E" w:rsidRDefault="00DB0F3E">
            <w:pPr>
              <w:spacing w:before="60" w:after="60"/>
              <w:jc w:val="center"/>
              <w:rPr>
                <w:sz w:val="22"/>
                <w:lang w:eastAsia="en-ZA"/>
              </w:rPr>
            </w:pPr>
          </w:p>
        </w:tc>
        <w:tc>
          <w:tcPr>
            <w:tcW w:w="603" w:type="pct"/>
            <w:noWrap/>
            <w:vAlign w:val="center"/>
            <w:hideMark/>
          </w:tcPr>
          <w:p w14:paraId="2B281C7E" w14:textId="77777777" w:rsidR="00DB0F3E" w:rsidRDefault="00DB0F3E">
            <w:pPr>
              <w:spacing w:before="60" w:after="60"/>
              <w:jc w:val="center"/>
              <w:rPr>
                <w:sz w:val="22"/>
                <w:lang w:eastAsia="en-ZA"/>
              </w:rPr>
            </w:pPr>
            <w:r>
              <w:t>□</w:t>
            </w:r>
          </w:p>
        </w:tc>
        <w:tc>
          <w:tcPr>
            <w:tcW w:w="121" w:type="pct"/>
            <w:noWrap/>
            <w:vAlign w:val="center"/>
          </w:tcPr>
          <w:p w14:paraId="3CD9CB24" w14:textId="77777777" w:rsidR="00DB0F3E" w:rsidRDefault="00DB0F3E">
            <w:pPr>
              <w:spacing w:before="60" w:after="60"/>
              <w:jc w:val="center"/>
              <w:rPr>
                <w:sz w:val="22"/>
                <w:lang w:eastAsia="en-ZA"/>
              </w:rPr>
            </w:pPr>
          </w:p>
        </w:tc>
        <w:tc>
          <w:tcPr>
            <w:tcW w:w="512" w:type="pct"/>
            <w:noWrap/>
            <w:vAlign w:val="center"/>
            <w:hideMark/>
          </w:tcPr>
          <w:p w14:paraId="0A52F4DB" w14:textId="77777777" w:rsidR="00DB0F3E" w:rsidRDefault="00DB0F3E">
            <w:pPr>
              <w:spacing w:before="60" w:after="60"/>
              <w:jc w:val="center"/>
              <w:rPr>
                <w:sz w:val="22"/>
                <w:lang w:eastAsia="en-ZA"/>
              </w:rPr>
            </w:pPr>
            <w:r>
              <w:t>□</w:t>
            </w:r>
          </w:p>
        </w:tc>
        <w:tc>
          <w:tcPr>
            <w:tcW w:w="121" w:type="pct"/>
            <w:noWrap/>
            <w:vAlign w:val="center"/>
          </w:tcPr>
          <w:p w14:paraId="2B8821B1" w14:textId="77777777" w:rsidR="00DB0F3E" w:rsidRDefault="00DB0F3E">
            <w:pPr>
              <w:spacing w:before="60" w:after="60"/>
              <w:jc w:val="center"/>
              <w:rPr>
                <w:sz w:val="22"/>
                <w:lang w:eastAsia="en-ZA"/>
              </w:rPr>
            </w:pPr>
          </w:p>
        </w:tc>
        <w:tc>
          <w:tcPr>
            <w:tcW w:w="462" w:type="pct"/>
            <w:noWrap/>
            <w:vAlign w:val="center"/>
            <w:hideMark/>
          </w:tcPr>
          <w:p w14:paraId="20815C9E" w14:textId="77777777" w:rsidR="00DB0F3E" w:rsidRDefault="00DB0F3E">
            <w:pPr>
              <w:spacing w:before="60" w:after="60"/>
              <w:jc w:val="center"/>
              <w:rPr>
                <w:sz w:val="22"/>
                <w:lang w:eastAsia="en-ZA"/>
              </w:rPr>
            </w:pPr>
            <w:r>
              <w:t>□</w:t>
            </w:r>
          </w:p>
        </w:tc>
        <w:tc>
          <w:tcPr>
            <w:tcW w:w="121" w:type="pct"/>
            <w:noWrap/>
            <w:vAlign w:val="center"/>
          </w:tcPr>
          <w:p w14:paraId="1DCAE0A8" w14:textId="77777777" w:rsidR="00DB0F3E" w:rsidRDefault="00DB0F3E">
            <w:pPr>
              <w:spacing w:before="60" w:after="60"/>
              <w:jc w:val="center"/>
              <w:rPr>
                <w:sz w:val="22"/>
                <w:lang w:eastAsia="en-ZA"/>
              </w:rPr>
            </w:pPr>
          </w:p>
        </w:tc>
        <w:tc>
          <w:tcPr>
            <w:tcW w:w="584" w:type="pct"/>
            <w:noWrap/>
            <w:vAlign w:val="center"/>
            <w:hideMark/>
          </w:tcPr>
          <w:p w14:paraId="0B195CE9" w14:textId="77777777" w:rsidR="00DB0F3E" w:rsidRDefault="00DB0F3E">
            <w:pPr>
              <w:spacing w:before="60" w:after="60"/>
              <w:jc w:val="center"/>
              <w:rPr>
                <w:sz w:val="22"/>
                <w:lang w:eastAsia="en-ZA"/>
              </w:rPr>
            </w:pPr>
            <w:r>
              <w:t>□</w:t>
            </w:r>
          </w:p>
        </w:tc>
      </w:tr>
      <w:tr w:rsidR="00DB0F3E" w14:paraId="6B062CCA" w14:textId="77777777" w:rsidTr="00DB0F3E">
        <w:trPr>
          <w:trHeight w:val="1185"/>
        </w:trPr>
        <w:tc>
          <w:tcPr>
            <w:tcW w:w="244" w:type="pct"/>
            <w:noWrap/>
            <w:vAlign w:val="center"/>
            <w:hideMark/>
          </w:tcPr>
          <w:p w14:paraId="1E84F182" w14:textId="77777777" w:rsidR="00DB0F3E" w:rsidRDefault="00DB0F3E">
            <w:pPr>
              <w:spacing w:before="60" w:after="60"/>
              <w:rPr>
                <w:sz w:val="22"/>
                <w:lang w:eastAsia="en-ZA"/>
              </w:rPr>
            </w:pPr>
            <w:r>
              <w:t>23</w:t>
            </w:r>
          </w:p>
        </w:tc>
        <w:tc>
          <w:tcPr>
            <w:tcW w:w="1509" w:type="pct"/>
            <w:vAlign w:val="center"/>
            <w:hideMark/>
          </w:tcPr>
          <w:p w14:paraId="6D31CAFC" w14:textId="77777777" w:rsidR="00DB0F3E" w:rsidRDefault="00DB0F3E">
            <w:pPr>
              <w:spacing w:before="60" w:after="60"/>
              <w:rPr>
                <w:sz w:val="22"/>
                <w:lang w:eastAsia="en-ZA"/>
              </w:rPr>
            </w:pPr>
            <w:r>
              <w:t>I practice my listening skills on a regular basis</w:t>
            </w:r>
          </w:p>
        </w:tc>
        <w:tc>
          <w:tcPr>
            <w:tcW w:w="603" w:type="pct"/>
            <w:noWrap/>
            <w:vAlign w:val="center"/>
            <w:hideMark/>
          </w:tcPr>
          <w:p w14:paraId="2A451FAF" w14:textId="77777777" w:rsidR="00DB0F3E" w:rsidRDefault="00DB0F3E">
            <w:pPr>
              <w:spacing w:before="60" w:after="60"/>
              <w:jc w:val="center"/>
              <w:rPr>
                <w:sz w:val="22"/>
                <w:lang w:eastAsia="en-ZA"/>
              </w:rPr>
            </w:pPr>
            <w:r>
              <w:t>□</w:t>
            </w:r>
          </w:p>
        </w:tc>
        <w:tc>
          <w:tcPr>
            <w:tcW w:w="121" w:type="pct"/>
            <w:noWrap/>
            <w:vAlign w:val="center"/>
          </w:tcPr>
          <w:p w14:paraId="38DD330C" w14:textId="77777777" w:rsidR="00DB0F3E" w:rsidRDefault="00DB0F3E">
            <w:pPr>
              <w:spacing w:before="60" w:after="60"/>
              <w:jc w:val="center"/>
              <w:rPr>
                <w:sz w:val="22"/>
                <w:lang w:eastAsia="en-ZA"/>
              </w:rPr>
            </w:pPr>
          </w:p>
        </w:tc>
        <w:tc>
          <w:tcPr>
            <w:tcW w:w="603" w:type="pct"/>
            <w:noWrap/>
            <w:vAlign w:val="center"/>
            <w:hideMark/>
          </w:tcPr>
          <w:p w14:paraId="18FC2F39" w14:textId="77777777" w:rsidR="00DB0F3E" w:rsidRDefault="00DB0F3E">
            <w:pPr>
              <w:spacing w:before="60" w:after="60"/>
              <w:jc w:val="center"/>
              <w:rPr>
                <w:sz w:val="22"/>
                <w:lang w:eastAsia="en-ZA"/>
              </w:rPr>
            </w:pPr>
            <w:r>
              <w:t>□</w:t>
            </w:r>
          </w:p>
        </w:tc>
        <w:tc>
          <w:tcPr>
            <w:tcW w:w="121" w:type="pct"/>
            <w:noWrap/>
            <w:vAlign w:val="center"/>
          </w:tcPr>
          <w:p w14:paraId="1DAC6BB6" w14:textId="77777777" w:rsidR="00DB0F3E" w:rsidRDefault="00DB0F3E">
            <w:pPr>
              <w:spacing w:before="60" w:after="60"/>
              <w:jc w:val="center"/>
              <w:rPr>
                <w:sz w:val="22"/>
                <w:lang w:eastAsia="en-ZA"/>
              </w:rPr>
            </w:pPr>
          </w:p>
        </w:tc>
        <w:tc>
          <w:tcPr>
            <w:tcW w:w="512" w:type="pct"/>
            <w:noWrap/>
            <w:vAlign w:val="center"/>
            <w:hideMark/>
          </w:tcPr>
          <w:p w14:paraId="7AACDBF6" w14:textId="77777777" w:rsidR="00DB0F3E" w:rsidRDefault="00DB0F3E">
            <w:pPr>
              <w:spacing w:before="60" w:after="60"/>
              <w:jc w:val="center"/>
              <w:rPr>
                <w:sz w:val="22"/>
                <w:lang w:eastAsia="en-ZA"/>
              </w:rPr>
            </w:pPr>
            <w:r>
              <w:t>□</w:t>
            </w:r>
          </w:p>
        </w:tc>
        <w:tc>
          <w:tcPr>
            <w:tcW w:w="121" w:type="pct"/>
            <w:noWrap/>
            <w:vAlign w:val="center"/>
          </w:tcPr>
          <w:p w14:paraId="547F6B12" w14:textId="77777777" w:rsidR="00DB0F3E" w:rsidRDefault="00DB0F3E">
            <w:pPr>
              <w:spacing w:before="60" w:after="60"/>
              <w:jc w:val="center"/>
              <w:rPr>
                <w:sz w:val="22"/>
                <w:lang w:eastAsia="en-ZA"/>
              </w:rPr>
            </w:pPr>
          </w:p>
        </w:tc>
        <w:tc>
          <w:tcPr>
            <w:tcW w:w="462" w:type="pct"/>
            <w:noWrap/>
            <w:vAlign w:val="center"/>
            <w:hideMark/>
          </w:tcPr>
          <w:p w14:paraId="373B7160" w14:textId="77777777" w:rsidR="00DB0F3E" w:rsidRDefault="00DB0F3E">
            <w:pPr>
              <w:spacing w:before="60" w:after="60"/>
              <w:jc w:val="center"/>
              <w:rPr>
                <w:sz w:val="22"/>
                <w:lang w:eastAsia="en-ZA"/>
              </w:rPr>
            </w:pPr>
            <w:r>
              <w:t>□</w:t>
            </w:r>
          </w:p>
        </w:tc>
        <w:tc>
          <w:tcPr>
            <w:tcW w:w="121" w:type="pct"/>
            <w:noWrap/>
            <w:vAlign w:val="center"/>
          </w:tcPr>
          <w:p w14:paraId="7E792F90" w14:textId="77777777" w:rsidR="00DB0F3E" w:rsidRDefault="00DB0F3E">
            <w:pPr>
              <w:spacing w:before="60" w:after="60"/>
              <w:jc w:val="center"/>
              <w:rPr>
                <w:sz w:val="22"/>
                <w:lang w:eastAsia="en-ZA"/>
              </w:rPr>
            </w:pPr>
          </w:p>
        </w:tc>
        <w:tc>
          <w:tcPr>
            <w:tcW w:w="584" w:type="pct"/>
            <w:noWrap/>
            <w:vAlign w:val="center"/>
            <w:hideMark/>
          </w:tcPr>
          <w:p w14:paraId="0A22904A" w14:textId="77777777" w:rsidR="00DB0F3E" w:rsidRDefault="00DB0F3E">
            <w:pPr>
              <w:spacing w:before="60" w:after="60"/>
              <w:jc w:val="center"/>
              <w:rPr>
                <w:sz w:val="22"/>
                <w:lang w:eastAsia="en-ZA"/>
              </w:rPr>
            </w:pPr>
            <w:r>
              <w:t>□</w:t>
            </w:r>
          </w:p>
        </w:tc>
      </w:tr>
      <w:tr w:rsidR="00DB0F3E" w14:paraId="43DD3B0D" w14:textId="77777777" w:rsidTr="00DB0F3E">
        <w:trPr>
          <w:trHeight w:val="1185"/>
        </w:trPr>
        <w:tc>
          <w:tcPr>
            <w:tcW w:w="244" w:type="pct"/>
            <w:noWrap/>
            <w:vAlign w:val="center"/>
            <w:hideMark/>
          </w:tcPr>
          <w:p w14:paraId="66F12D47" w14:textId="77777777" w:rsidR="00DB0F3E" w:rsidRDefault="00DB0F3E">
            <w:pPr>
              <w:spacing w:before="60" w:after="60"/>
              <w:rPr>
                <w:sz w:val="22"/>
                <w:lang w:eastAsia="en-ZA"/>
              </w:rPr>
            </w:pPr>
            <w:r>
              <w:t>24</w:t>
            </w:r>
          </w:p>
        </w:tc>
        <w:tc>
          <w:tcPr>
            <w:tcW w:w="1509" w:type="pct"/>
            <w:vAlign w:val="center"/>
            <w:hideMark/>
          </w:tcPr>
          <w:p w14:paraId="4D62EC36" w14:textId="77777777" w:rsidR="00DB0F3E" w:rsidRDefault="00DB0F3E">
            <w:pPr>
              <w:spacing w:before="60" w:after="60"/>
              <w:rPr>
                <w:sz w:val="22"/>
                <w:lang w:eastAsia="en-ZA"/>
              </w:rPr>
            </w:pPr>
            <w:r>
              <w:t>I find it hard to concentrate on what someone is saying when there are noise distractions</w:t>
            </w:r>
          </w:p>
        </w:tc>
        <w:tc>
          <w:tcPr>
            <w:tcW w:w="603" w:type="pct"/>
            <w:noWrap/>
            <w:vAlign w:val="center"/>
            <w:hideMark/>
          </w:tcPr>
          <w:p w14:paraId="670CB147" w14:textId="77777777" w:rsidR="00DB0F3E" w:rsidRDefault="00DB0F3E">
            <w:pPr>
              <w:spacing w:before="60" w:after="60"/>
              <w:jc w:val="center"/>
              <w:rPr>
                <w:sz w:val="22"/>
                <w:lang w:eastAsia="en-ZA"/>
              </w:rPr>
            </w:pPr>
            <w:r>
              <w:t>□</w:t>
            </w:r>
          </w:p>
        </w:tc>
        <w:tc>
          <w:tcPr>
            <w:tcW w:w="121" w:type="pct"/>
            <w:noWrap/>
            <w:vAlign w:val="center"/>
          </w:tcPr>
          <w:p w14:paraId="6CF9CC94" w14:textId="77777777" w:rsidR="00DB0F3E" w:rsidRDefault="00DB0F3E">
            <w:pPr>
              <w:spacing w:before="60" w:after="60"/>
              <w:jc w:val="center"/>
              <w:rPr>
                <w:sz w:val="22"/>
                <w:lang w:eastAsia="en-ZA"/>
              </w:rPr>
            </w:pPr>
          </w:p>
        </w:tc>
        <w:tc>
          <w:tcPr>
            <w:tcW w:w="603" w:type="pct"/>
            <w:noWrap/>
            <w:vAlign w:val="center"/>
            <w:hideMark/>
          </w:tcPr>
          <w:p w14:paraId="462A3729" w14:textId="77777777" w:rsidR="00DB0F3E" w:rsidRDefault="00DB0F3E">
            <w:pPr>
              <w:spacing w:before="60" w:after="60"/>
              <w:jc w:val="center"/>
              <w:rPr>
                <w:sz w:val="22"/>
                <w:lang w:eastAsia="en-ZA"/>
              </w:rPr>
            </w:pPr>
            <w:r>
              <w:t>□</w:t>
            </w:r>
          </w:p>
        </w:tc>
        <w:tc>
          <w:tcPr>
            <w:tcW w:w="121" w:type="pct"/>
            <w:noWrap/>
            <w:vAlign w:val="center"/>
          </w:tcPr>
          <w:p w14:paraId="5C93013A" w14:textId="77777777" w:rsidR="00DB0F3E" w:rsidRDefault="00DB0F3E">
            <w:pPr>
              <w:spacing w:before="60" w:after="60"/>
              <w:jc w:val="center"/>
              <w:rPr>
                <w:sz w:val="22"/>
                <w:lang w:eastAsia="en-ZA"/>
              </w:rPr>
            </w:pPr>
          </w:p>
        </w:tc>
        <w:tc>
          <w:tcPr>
            <w:tcW w:w="512" w:type="pct"/>
            <w:noWrap/>
            <w:vAlign w:val="center"/>
            <w:hideMark/>
          </w:tcPr>
          <w:p w14:paraId="0EA2E60A" w14:textId="77777777" w:rsidR="00DB0F3E" w:rsidRDefault="00DB0F3E">
            <w:pPr>
              <w:spacing w:before="60" w:after="60"/>
              <w:jc w:val="center"/>
              <w:rPr>
                <w:sz w:val="22"/>
                <w:lang w:eastAsia="en-ZA"/>
              </w:rPr>
            </w:pPr>
            <w:r>
              <w:t>□</w:t>
            </w:r>
          </w:p>
        </w:tc>
        <w:tc>
          <w:tcPr>
            <w:tcW w:w="121" w:type="pct"/>
            <w:noWrap/>
            <w:vAlign w:val="center"/>
          </w:tcPr>
          <w:p w14:paraId="1A5FCA8D" w14:textId="77777777" w:rsidR="00DB0F3E" w:rsidRDefault="00DB0F3E">
            <w:pPr>
              <w:spacing w:before="60" w:after="60"/>
              <w:jc w:val="center"/>
              <w:rPr>
                <w:sz w:val="22"/>
                <w:lang w:eastAsia="en-ZA"/>
              </w:rPr>
            </w:pPr>
          </w:p>
        </w:tc>
        <w:tc>
          <w:tcPr>
            <w:tcW w:w="462" w:type="pct"/>
            <w:noWrap/>
            <w:vAlign w:val="center"/>
            <w:hideMark/>
          </w:tcPr>
          <w:p w14:paraId="67EA508C" w14:textId="77777777" w:rsidR="00DB0F3E" w:rsidRDefault="00DB0F3E">
            <w:pPr>
              <w:spacing w:before="60" w:after="60"/>
              <w:jc w:val="center"/>
              <w:rPr>
                <w:sz w:val="22"/>
                <w:lang w:eastAsia="en-ZA"/>
              </w:rPr>
            </w:pPr>
            <w:r>
              <w:t>□</w:t>
            </w:r>
          </w:p>
        </w:tc>
        <w:tc>
          <w:tcPr>
            <w:tcW w:w="121" w:type="pct"/>
            <w:noWrap/>
            <w:vAlign w:val="center"/>
          </w:tcPr>
          <w:p w14:paraId="2320F615" w14:textId="77777777" w:rsidR="00DB0F3E" w:rsidRDefault="00DB0F3E">
            <w:pPr>
              <w:spacing w:before="60" w:after="60"/>
              <w:jc w:val="center"/>
              <w:rPr>
                <w:sz w:val="22"/>
                <w:lang w:eastAsia="en-ZA"/>
              </w:rPr>
            </w:pPr>
          </w:p>
        </w:tc>
        <w:tc>
          <w:tcPr>
            <w:tcW w:w="584" w:type="pct"/>
            <w:noWrap/>
            <w:vAlign w:val="center"/>
            <w:hideMark/>
          </w:tcPr>
          <w:p w14:paraId="428D5AB2" w14:textId="77777777" w:rsidR="00DB0F3E" w:rsidRDefault="00DB0F3E">
            <w:pPr>
              <w:spacing w:before="60" w:after="60"/>
              <w:jc w:val="center"/>
              <w:rPr>
                <w:sz w:val="22"/>
                <w:lang w:eastAsia="en-ZA"/>
              </w:rPr>
            </w:pPr>
            <w:r>
              <w:t>□</w:t>
            </w:r>
          </w:p>
        </w:tc>
      </w:tr>
      <w:tr w:rsidR="00DB0F3E" w14:paraId="5F15990A" w14:textId="77777777" w:rsidTr="00DB0F3E">
        <w:trPr>
          <w:trHeight w:val="1185"/>
        </w:trPr>
        <w:tc>
          <w:tcPr>
            <w:tcW w:w="244" w:type="pct"/>
            <w:noWrap/>
            <w:vAlign w:val="center"/>
            <w:hideMark/>
          </w:tcPr>
          <w:p w14:paraId="192F3A24" w14:textId="77777777" w:rsidR="00DB0F3E" w:rsidRDefault="00DB0F3E">
            <w:pPr>
              <w:spacing w:before="60" w:after="60"/>
              <w:rPr>
                <w:sz w:val="22"/>
                <w:lang w:eastAsia="en-ZA"/>
              </w:rPr>
            </w:pPr>
            <w:r>
              <w:t>25</w:t>
            </w:r>
          </w:p>
        </w:tc>
        <w:tc>
          <w:tcPr>
            <w:tcW w:w="1509" w:type="pct"/>
            <w:vAlign w:val="center"/>
            <w:hideMark/>
          </w:tcPr>
          <w:p w14:paraId="43D63771" w14:textId="77777777" w:rsidR="00DB0F3E" w:rsidRDefault="00DB0F3E">
            <w:pPr>
              <w:spacing w:before="60" w:after="60"/>
              <w:rPr>
                <w:sz w:val="22"/>
                <w:lang w:eastAsia="en-ZA"/>
              </w:rPr>
            </w:pPr>
            <w:r>
              <w:t>I often judge the content of other’s messages when they’re communicating with me</w:t>
            </w:r>
          </w:p>
        </w:tc>
        <w:tc>
          <w:tcPr>
            <w:tcW w:w="603" w:type="pct"/>
            <w:noWrap/>
            <w:vAlign w:val="center"/>
            <w:hideMark/>
          </w:tcPr>
          <w:p w14:paraId="0C19C504" w14:textId="77777777" w:rsidR="00DB0F3E" w:rsidRDefault="00DB0F3E">
            <w:pPr>
              <w:spacing w:before="60" w:after="60"/>
              <w:jc w:val="center"/>
              <w:rPr>
                <w:sz w:val="22"/>
                <w:lang w:eastAsia="en-ZA"/>
              </w:rPr>
            </w:pPr>
            <w:r>
              <w:t>□</w:t>
            </w:r>
          </w:p>
        </w:tc>
        <w:tc>
          <w:tcPr>
            <w:tcW w:w="121" w:type="pct"/>
            <w:noWrap/>
            <w:vAlign w:val="center"/>
          </w:tcPr>
          <w:p w14:paraId="53A7F18F" w14:textId="77777777" w:rsidR="00DB0F3E" w:rsidRDefault="00DB0F3E">
            <w:pPr>
              <w:spacing w:before="60" w:after="60"/>
              <w:jc w:val="center"/>
              <w:rPr>
                <w:sz w:val="22"/>
                <w:lang w:eastAsia="en-ZA"/>
              </w:rPr>
            </w:pPr>
          </w:p>
        </w:tc>
        <w:tc>
          <w:tcPr>
            <w:tcW w:w="603" w:type="pct"/>
            <w:noWrap/>
            <w:vAlign w:val="center"/>
            <w:hideMark/>
          </w:tcPr>
          <w:p w14:paraId="6CEAE33F" w14:textId="77777777" w:rsidR="00DB0F3E" w:rsidRDefault="00DB0F3E">
            <w:pPr>
              <w:spacing w:before="60" w:after="60"/>
              <w:jc w:val="center"/>
              <w:rPr>
                <w:sz w:val="22"/>
                <w:lang w:eastAsia="en-ZA"/>
              </w:rPr>
            </w:pPr>
            <w:r>
              <w:t>□</w:t>
            </w:r>
          </w:p>
        </w:tc>
        <w:tc>
          <w:tcPr>
            <w:tcW w:w="121" w:type="pct"/>
            <w:noWrap/>
            <w:vAlign w:val="center"/>
          </w:tcPr>
          <w:p w14:paraId="0A1CE219" w14:textId="77777777" w:rsidR="00DB0F3E" w:rsidRDefault="00DB0F3E">
            <w:pPr>
              <w:spacing w:before="60" w:after="60"/>
              <w:jc w:val="center"/>
              <w:rPr>
                <w:sz w:val="22"/>
                <w:lang w:eastAsia="en-ZA"/>
              </w:rPr>
            </w:pPr>
          </w:p>
        </w:tc>
        <w:tc>
          <w:tcPr>
            <w:tcW w:w="512" w:type="pct"/>
            <w:noWrap/>
            <w:vAlign w:val="center"/>
            <w:hideMark/>
          </w:tcPr>
          <w:p w14:paraId="111A9674" w14:textId="77777777" w:rsidR="00DB0F3E" w:rsidRDefault="00DB0F3E">
            <w:pPr>
              <w:spacing w:before="60" w:after="60"/>
              <w:jc w:val="center"/>
              <w:rPr>
                <w:sz w:val="22"/>
                <w:lang w:eastAsia="en-ZA"/>
              </w:rPr>
            </w:pPr>
            <w:r>
              <w:t>□</w:t>
            </w:r>
          </w:p>
        </w:tc>
        <w:tc>
          <w:tcPr>
            <w:tcW w:w="121" w:type="pct"/>
            <w:noWrap/>
            <w:vAlign w:val="center"/>
          </w:tcPr>
          <w:p w14:paraId="440A8A8D" w14:textId="77777777" w:rsidR="00DB0F3E" w:rsidRDefault="00DB0F3E">
            <w:pPr>
              <w:spacing w:before="60" w:after="60"/>
              <w:jc w:val="center"/>
              <w:rPr>
                <w:sz w:val="22"/>
                <w:lang w:eastAsia="en-ZA"/>
              </w:rPr>
            </w:pPr>
          </w:p>
        </w:tc>
        <w:tc>
          <w:tcPr>
            <w:tcW w:w="462" w:type="pct"/>
            <w:noWrap/>
            <w:vAlign w:val="center"/>
            <w:hideMark/>
          </w:tcPr>
          <w:p w14:paraId="637215B8" w14:textId="77777777" w:rsidR="00DB0F3E" w:rsidRDefault="00DB0F3E">
            <w:pPr>
              <w:spacing w:before="60" w:after="60"/>
              <w:jc w:val="center"/>
              <w:rPr>
                <w:sz w:val="22"/>
                <w:lang w:eastAsia="en-ZA"/>
              </w:rPr>
            </w:pPr>
            <w:r>
              <w:t>□</w:t>
            </w:r>
          </w:p>
        </w:tc>
        <w:tc>
          <w:tcPr>
            <w:tcW w:w="121" w:type="pct"/>
            <w:noWrap/>
            <w:vAlign w:val="center"/>
          </w:tcPr>
          <w:p w14:paraId="2AB80D29" w14:textId="77777777" w:rsidR="00DB0F3E" w:rsidRDefault="00DB0F3E">
            <w:pPr>
              <w:spacing w:before="60" w:after="60"/>
              <w:jc w:val="center"/>
              <w:rPr>
                <w:sz w:val="22"/>
                <w:lang w:eastAsia="en-ZA"/>
              </w:rPr>
            </w:pPr>
          </w:p>
        </w:tc>
        <w:tc>
          <w:tcPr>
            <w:tcW w:w="584" w:type="pct"/>
            <w:noWrap/>
            <w:vAlign w:val="center"/>
            <w:hideMark/>
          </w:tcPr>
          <w:p w14:paraId="71DDA526" w14:textId="77777777" w:rsidR="00DB0F3E" w:rsidRDefault="00DB0F3E">
            <w:pPr>
              <w:spacing w:before="60" w:after="60"/>
              <w:jc w:val="center"/>
              <w:rPr>
                <w:sz w:val="22"/>
                <w:lang w:eastAsia="en-ZA"/>
              </w:rPr>
            </w:pPr>
            <w:r>
              <w:t>□</w:t>
            </w:r>
          </w:p>
        </w:tc>
      </w:tr>
      <w:tr w:rsidR="00DB0F3E" w14:paraId="04237828" w14:textId="77777777" w:rsidTr="00DB0F3E">
        <w:trPr>
          <w:trHeight w:val="1185"/>
        </w:trPr>
        <w:tc>
          <w:tcPr>
            <w:tcW w:w="244" w:type="pct"/>
            <w:noWrap/>
            <w:vAlign w:val="center"/>
            <w:hideMark/>
          </w:tcPr>
          <w:p w14:paraId="5A9D06BF" w14:textId="77777777" w:rsidR="00DB0F3E" w:rsidRDefault="00DB0F3E">
            <w:pPr>
              <w:spacing w:before="60" w:after="60"/>
              <w:rPr>
                <w:sz w:val="22"/>
                <w:lang w:eastAsia="en-ZA"/>
              </w:rPr>
            </w:pPr>
            <w:r>
              <w:t>26</w:t>
            </w:r>
          </w:p>
        </w:tc>
        <w:tc>
          <w:tcPr>
            <w:tcW w:w="1509" w:type="pct"/>
            <w:vAlign w:val="center"/>
            <w:hideMark/>
          </w:tcPr>
          <w:p w14:paraId="5518BFBA" w14:textId="77777777" w:rsidR="00DB0F3E" w:rsidRDefault="00DB0F3E">
            <w:pPr>
              <w:spacing w:before="60" w:after="60"/>
              <w:rPr>
                <w:sz w:val="22"/>
                <w:lang w:eastAsia="en-ZA"/>
              </w:rPr>
            </w:pPr>
            <w:r>
              <w:t>I restate information given to me to make sure that I understand it correctly</w:t>
            </w:r>
          </w:p>
        </w:tc>
        <w:tc>
          <w:tcPr>
            <w:tcW w:w="603" w:type="pct"/>
            <w:noWrap/>
            <w:vAlign w:val="center"/>
            <w:hideMark/>
          </w:tcPr>
          <w:p w14:paraId="31802374" w14:textId="77777777" w:rsidR="00DB0F3E" w:rsidRDefault="00DB0F3E">
            <w:pPr>
              <w:spacing w:before="60" w:after="60"/>
              <w:jc w:val="center"/>
              <w:rPr>
                <w:sz w:val="22"/>
                <w:lang w:eastAsia="en-ZA"/>
              </w:rPr>
            </w:pPr>
            <w:r>
              <w:t>□</w:t>
            </w:r>
          </w:p>
        </w:tc>
        <w:tc>
          <w:tcPr>
            <w:tcW w:w="121" w:type="pct"/>
            <w:noWrap/>
            <w:vAlign w:val="center"/>
          </w:tcPr>
          <w:p w14:paraId="1BDCEDAA" w14:textId="77777777" w:rsidR="00DB0F3E" w:rsidRDefault="00DB0F3E">
            <w:pPr>
              <w:spacing w:before="60" w:after="60"/>
              <w:jc w:val="center"/>
              <w:rPr>
                <w:sz w:val="22"/>
                <w:lang w:eastAsia="en-ZA"/>
              </w:rPr>
            </w:pPr>
          </w:p>
        </w:tc>
        <w:tc>
          <w:tcPr>
            <w:tcW w:w="603" w:type="pct"/>
            <w:noWrap/>
            <w:vAlign w:val="center"/>
            <w:hideMark/>
          </w:tcPr>
          <w:p w14:paraId="0596420B" w14:textId="77777777" w:rsidR="00DB0F3E" w:rsidRDefault="00DB0F3E">
            <w:pPr>
              <w:spacing w:before="60" w:after="60"/>
              <w:jc w:val="center"/>
              <w:rPr>
                <w:sz w:val="22"/>
                <w:lang w:eastAsia="en-ZA"/>
              </w:rPr>
            </w:pPr>
            <w:r>
              <w:t>□</w:t>
            </w:r>
          </w:p>
        </w:tc>
        <w:tc>
          <w:tcPr>
            <w:tcW w:w="121" w:type="pct"/>
            <w:noWrap/>
            <w:vAlign w:val="center"/>
          </w:tcPr>
          <w:p w14:paraId="707044B5" w14:textId="77777777" w:rsidR="00DB0F3E" w:rsidRDefault="00DB0F3E">
            <w:pPr>
              <w:spacing w:before="60" w:after="60"/>
              <w:jc w:val="center"/>
              <w:rPr>
                <w:sz w:val="22"/>
                <w:lang w:eastAsia="en-ZA"/>
              </w:rPr>
            </w:pPr>
          </w:p>
        </w:tc>
        <w:tc>
          <w:tcPr>
            <w:tcW w:w="512" w:type="pct"/>
            <w:noWrap/>
            <w:vAlign w:val="center"/>
            <w:hideMark/>
          </w:tcPr>
          <w:p w14:paraId="1E08D41C" w14:textId="77777777" w:rsidR="00DB0F3E" w:rsidRDefault="00DB0F3E">
            <w:pPr>
              <w:spacing w:before="60" w:after="60"/>
              <w:jc w:val="center"/>
              <w:rPr>
                <w:sz w:val="22"/>
                <w:lang w:eastAsia="en-ZA"/>
              </w:rPr>
            </w:pPr>
            <w:r>
              <w:t>□</w:t>
            </w:r>
          </w:p>
        </w:tc>
        <w:tc>
          <w:tcPr>
            <w:tcW w:w="121" w:type="pct"/>
            <w:noWrap/>
            <w:vAlign w:val="center"/>
          </w:tcPr>
          <w:p w14:paraId="53BDEF7E" w14:textId="77777777" w:rsidR="00DB0F3E" w:rsidRDefault="00DB0F3E">
            <w:pPr>
              <w:spacing w:before="60" w:after="60"/>
              <w:jc w:val="center"/>
              <w:rPr>
                <w:sz w:val="22"/>
                <w:lang w:eastAsia="en-ZA"/>
              </w:rPr>
            </w:pPr>
          </w:p>
        </w:tc>
        <w:tc>
          <w:tcPr>
            <w:tcW w:w="462" w:type="pct"/>
            <w:noWrap/>
            <w:vAlign w:val="center"/>
            <w:hideMark/>
          </w:tcPr>
          <w:p w14:paraId="38998CE4" w14:textId="77777777" w:rsidR="00DB0F3E" w:rsidRDefault="00DB0F3E">
            <w:pPr>
              <w:spacing w:before="60" w:after="60"/>
              <w:jc w:val="center"/>
              <w:rPr>
                <w:sz w:val="22"/>
                <w:lang w:eastAsia="en-ZA"/>
              </w:rPr>
            </w:pPr>
            <w:r>
              <w:t>□</w:t>
            </w:r>
          </w:p>
        </w:tc>
        <w:tc>
          <w:tcPr>
            <w:tcW w:w="121" w:type="pct"/>
            <w:noWrap/>
            <w:vAlign w:val="center"/>
          </w:tcPr>
          <w:p w14:paraId="75BED1AE" w14:textId="77777777" w:rsidR="00DB0F3E" w:rsidRDefault="00DB0F3E">
            <w:pPr>
              <w:spacing w:before="60" w:after="60"/>
              <w:jc w:val="center"/>
              <w:rPr>
                <w:sz w:val="22"/>
                <w:lang w:eastAsia="en-ZA"/>
              </w:rPr>
            </w:pPr>
          </w:p>
        </w:tc>
        <w:tc>
          <w:tcPr>
            <w:tcW w:w="584" w:type="pct"/>
            <w:noWrap/>
            <w:vAlign w:val="center"/>
            <w:hideMark/>
          </w:tcPr>
          <w:p w14:paraId="347EEBA9" w14:textId="77777777" w:rsidR="00DB0F3E" w:rsidRDefault="00DB0F3E">
            <w:pPr>
              <w:spacing w:before="60" w:after="60"/>
              <w:jc w:val="center"/>
              <w:rPr>
                <w:sz w:val="22"/>
                <w:lang w:eastAsia="en-ZA"/>
              </w:rPr>
            </w:pPr>
            <w:r>
              <w:t>□</w:t>
            </w:r>
          </w:p>
        </w:tc>
      </w:tr>
      <w:tr w:rsidR="00DB0F3E" w14:paraId="5BDAC417" w14:textId="77777777" w:rsidTr="00DB0F3E">
        <w:trPr>
          <w:trHeight w:val="1185"/>
        </w:trPr>
        <w:tc>
          <w:tcPr>
            <w:tcW w:w="244" w:type="pct"/>
            <w:noWrap/>
            <w:vAlign w:val="center"/>
            <w:hideMark/>
          </w:tcPr>
          <w:p w14:paraId="5FC54E20" w14:textId="77777777" w:rsidR="00DB0F3E" w:rsidRDefault="00DB0F3E">
            <w:pPr>
              <w:spacing w:before="60" w:after="60"/>
              <w:rPr>
                <w:sz w:val="22"/>
                <w:lang w:eastAsia="en-ZA"/>
              </w:rPr>
            </w:pPr>
            <w:r>
              <w:t>27</w:t>
            </w:r>
          </w:p>
        </w:tc>
        <w:tc>
          <w:tcPr>
            <w:tcW w:w="1509" w:type="pct"/>
            <w:vAlign w:val="center"/>
            <w:hideMark/>
          </w:tcPr>
          <w:p w14:paraId="2F531949" w14:textId="77777777" w:rsidR="00DB0F3E" w:rsidRDefault="00DB0F3E">
            <w:pPr>
              <w:spacing w:before="60" w:after="60"/>
              <w:rPr>
                <w:sz w:val="22"/>
                <w:lang w:eastAsia="en-ZA"/>
              </w:rPr>
            </w:pPr>
            <w:r>
              <w:t>I let others know that I recognize the emotional level they are at when speaking to them.</w:t>
            </w:r>
          </w:p>
        </w:tc>
        <w:tc>
          <w:tcPr>
            <w:tcW w:w="603" w:type="pct"/>
            <w:noWrap/>
            <w:vAlign w:val="center"/>
            <w:hideMark/>
          </w:tcPr>
          <w:p w14:paraId="21FDE26F" w14:textId="77777777" w:rsidR="00DB0F3E" w:rsidRDefault="00DB0F3E">
            <w:pPr>
              <w:spacing w:before="60" w:after="60"/>
              <w:jc w:val="center"/>
              <w:rPr>
                <w:sz w:val="22"/>
                <w:lang w:eastAsia="en-ZA"/>
              </w:rPr>
            </w:pPr>
            <w:r>
              <w:t>□</w:t>
            </w:r>
          </w:p>
        </w:tc>
        <w:tc>
          <w:tcPr>
            <w:tcW w:w="121" w:type="pct"/>
            <w:noWrap/>
            <w:vAlign w:val="center"/>
          </w:tcPr>
          <w:p w14:paraId="23E478CB" w14:textId="77777777" w:rsidR="00DB0F3E" w:rsidRDefault="00DB0F3E">
            <w:pPr>
              <w:spacing w:before="60" w:after="60"/>
              <w:jc w:val="center"/>
              <w:rPr>
                <w:sz w:val="22"/>
                <w:lang w:eastAsia="en-ZA"/>
              </w:rPr>
            </w:pPr>
          </w:p>
        </w:tc>
        <w:tc>
          <w:tcPr>
            <w:tcW w:w="603" w:type="pct"/>
            <w:noWrap/>
            <w:vAlign w:val="center"/>
            <w:hideMark/>
          </w:tcPr>
          <w:p w14:paraId="0EFACDA1" w14:textId="77777777" w:rsidR="00DB0F3E" w:rsidRDefault="00DB0F3E">
            <w:pPr>
              <w:spacing w:before="60" w:after="60"/>
              <w:jc w:val="center"/>
              <w:rPr>
                <w:sz w:val="22"/>
                <w:lang w:eastAsia="en-ZA"/>
              </w:rPr>
            </w:pPr>
            <w:r>
              <w:t>□</w:t>
            </w:r>
          </w:p>
        </w:tc>
        <w:tc>
          <w:tcPr>
            <w:tcW w:w="121" w:type="pct"/>
            <w:noWrap/>
            <w:vAlign w:val="center"/>
          </w:tcPr>
          <w:p w14:paraId="46AF50B6" w14:textId="77777777" w:rsidR="00DB0F3E" w:rsidRDefault="00DB0F3E">
            <w:pPr>
              <w:spacing w:before="60" w:after="60"/>
              <w:jc w:val="center"/>
              <w:rPr>
                <w:sz w:val="22"/>
                <w:lang w:eastAsia="en-ZA"/>
              </w:rPr>
            </w:pPr>
          </w:p>
        </w:tc>
        <w:tc>
          <w:tcPr>
            <w:tcW w:w="512" w:type="pct"/>
            <w:noWrap/>
            <w:vAlign w:val="center"/>
            <w:hideMark/>
          </w:tcPr>
          <w:p w14:paraId="4EB82AEF" w14:textId="77777777" w:rsidR="00DB0F3E" w:rsidRDefault="00DB0F3E">
            <w:pPr>
              <w:spacing w:before="60" w:after="60"/>
              <w:jc w:val="center"/>
              <w:rPr>
                <w:sz w:val="22"/>
                <w:lang w:eastAsia="en-ZA"/>
              </w:rPr>
            </w:pPr>
            <w:r>
              <w:t>□</w:t>
            </w:r>
          </w:p>
        </w:tc>
        <w:tc>
          <w:tcPr>
            <w:tcW w:w="121" w:type="pct"/>
            <w:noWrap/>
            <w:vAlign w:val="center"/>
          </w:tcPr>
          <w:p w14:paraId="0A540458" w14:textId="77777777" w:rsidR="00DB0F3E" w:rsidRDefault="00DB0F3E">
            <w:pPr>
              <w:spacing w:before="60" w:after="60"/>
              <w:jc w:val="center"/>
              <w:rPr>
                <w:sz w:val="22"/>
                <w:lang w:eastAsia="en-ZA"/>
              </w:rPr>
            </w:pPr>
          </w:p>
        </w:tc>
        <w:tc>
          <w:tcPr>
            <w:tcW w:w="462" w:type="pct"/>
            <w:noWrap/>
            <w:vAlign w:val="center"/>
            <w:hideMark/>
          </w:tcPr>
          <w:p w14:paraId="54375E90" w14:textId="77777777" w:rsidR="00DB0F3E" w:rsidRDefault="00DB0F3E">
            <w:pPr>
              <w:spacing w:before="60" w:after="60"/>
              <w:jc w:val="center"/>
              <w:rPr>
                <w:sz w:val="22"/>
                <w:lang w:eastAsia="en-ZA"/>
              </w:rPr>
            </w:pPr>
            <w:r>
              <w:t>□</w:t>
            </w:r>
          </w:p>
        </w:tc>
        <w:tc>
          <w:tcPr>
            <w:tcW w:w="121" w:type="pct"/>
            <w:noWrap/>
            <w:vAlign w:val="center"/>
          </w:tcPr>
          <w:p w14:paraId="6B3395CC" w14:textId="77777777" w:rsidR="00DB0F3E" w:rsidRDefault="00DB0F3E">
            <w:pPr>
              <w:spacing w:before="60" w:after="60"/>
              <w:jc w:val="center"/>
              <w:rPr>
                <w:sz w:val="22"/>
                <w:lang w:eastAsia="en-ZA"/>
              </w:rPr>
            </w:pPr>
          </w:p>
        </w:tc>
        <w:tc>
          <w:tcPr>
            <w:tcW w:w="584" w:type="pct"/>
            <w:noWrap/>
            <w:vAlign w:val="center"/>
            <w:hideMark/>
          </w:tcPr>
          <w:p w14:paraId="3506AAFF" w14:textId="77777777" w:rsidR="00DB0F3E" w:rsidRDefault="00DB0F3E">
            <w:pPr>
              <w:spacing w:before="60" w:after="60"/>
              <w:jc w:val="center"/>
              <w:rPr>
                <w:sz w:val="22"/>
                <w:lang w:eastAsia="en-ZA"/>
              </w:rPr>
            </w:pPr>
            <w:r>
              <w:t>□</w:t>
            </w:r>
          </w:p>
        </w:tc>
      </w:tr>
    </w:tbl>
    <w:p w14:paraId="72A17CD2" w14:textId="77777777" w:rsidR="00DB0F3E" w:rsidRDefault="00DB0F3E" w:rsidP="00DB0F3E">
      <w:pPr>
        <w:rPr>
          <w:sz w:val="22"/>
          <w:lang w:eastAsia="en-ZA"/>
        </w:rPr>
      </w:pPr>
    </w:p>
    <w:p w14:paraId="383E75A8" w14:textId="77777777" w:rsidR="00DB0F3E" w:rsidRPr="00DB0F3E" w:rsidRDefault="00DB0F3E" w:rsidP="00DB0F3E">
      <w:pPr>
        <w:pStyle w:val="Heading4"/>
      </w:pPr>
      <w:r w:rsidRPr="00DB0F3E">
        <w:t>Scoring:</w:t>
      </w:r>
    </w:p>
    <w:p w14:paraId="4F348120" w14:textId="77777777" w:rsidR="00DB0F3E" w:rsidRDefault="00DB0F3E" w:rsidP="00DB0F3E">
      <w:r>
        <w:t>Circle the number that corresponds to your checkmarks for each question. Then add up these numbers to reach a total score.</w:t>
      </w:r>
    </w:p>
    <w:p w14:paraId="2C4A9353" w14:textId="77777777" w:rsidR="00DB0F3E" w:rsidRDefault="00DB0F3E" w:rsidP="00DB0F3E">
      <w:r>
        <w:t xml:space="preserve">                        Strongly                                                              Strongly</w:t>
      </w:r>
    </w:p>
    <w:p w14:paraId="4402A3CE" w14:textId="77777777" w:rsidR="00DB0F3E" w:rsidRDefault="00DB0F3E" w:rsidP="00DB0F3E">
      <w:r>
        <w:t xml:space="preserve">                        Disagree      Disagree       Neutral     Agree        Agree</w:t>
      </w:r>
    </w:p>
    <w:p w14:paraId="3452E8B5" w14:textId="77777777" w:rsidR="00DB0F3E" w:rsidRDefault="00DB0F3E" w:rsidP="00DB0F3E">
      <w:pPr>
        <w:pBdr>
          <w:top w:val="single" w:sz="4" w:space="1" w:color="auto"/>
          <w:left w:val="single" w:sz="4" w:space="4" w:color="auto"/>
          <w:bottom w:val="single" w:sz="4" w:space="1" w:color="auto"/>
          <w:right w:val="single" w:sz="4" w:space="4" w:color="auto"/>
        </w:pBdr>
      </w:pPr>
      <w:r>
        <w:t>1                             5                    4                   3               2                1</w:t>
      </w:r>
    </w:p>
    <w:p w14:paraId="6BB63D8B" w14:textId="77777777" w:rsidR="00DB0F3E" w:rsidRDefault="00DB0F3E" w:rsidP="00DB0F3E">
      <w:pPr>
        <w:pBdr>
          <w:top w:val="single" w:sz="4" w:space="1" w:color="auto"/>
          <w:left w:val="single" w:sz="4" w:space="4" w:color="auto"/>
          <w:bottom w:val="single" w:sz="4" w:space="1" w:color="auto"/>
          <w:right w:val="single" w:sz="4" w:space="4" w:color="auto"/>
        </w:pBdr>
      </w:pPr>
      <w:r>
        <w:t>2                             5                    4                   3               2                1</w:t>
      </w:r>
    </w:p>
    <w:p w14:paraId="4963FCE0" w14:textId="77777777" w:rsidR="00DB0F3E" w:rsidRDefault="00DB0F3E" w:rsidP="00DB0F3E">
      <w:pPr>
        <w:pBdr>
          <w:top w:val="single" w:sz="4" w:space="1" w:color="auto"/>
          <w:left w:val="single" w:sz="4" w:space="4" w:color="auto"/>
          <w:bottom w:val="single" w:sz="4" w:space="1" w:color="auto"/>
          <w:right w:val="single" w:sz="4" w:space="4" w:color="auto"/>
        </w:pBdr>
      </w:pPr>
      <w:r>
        <w:t>3                             5                    4                   3               2                1</w:t>
      </w:r>
    </w:p>
    <w:p w14:paraId="1BE8EF20" w14:textId="77777777" w:rsidR="00DB0F3E" w:rsidRDefault="00DB0F3E" w:rsidP="00DB0F3E">
      <w:pPr>
        <w:pBdr>
          <w:top w:val="single" w:sz="4" w:space="1" w:color="auto"/>
          <w:left w:val="single" w:sz="4" w:space="4" w:color="auto"/>
          <w:bottom w:val="single" w:sz="4" w:space="1" w:color="auto"/>
          <w:right w:val="single" w:sz="4" w:space="4" w:color="auto"/>
        </w:pBdr>
      </w:pPr>
      <w:r>
        <w:t xml:space="preserve">4                             1                    2                   3               4                5       </w:t>
      </w:r>
    </w:p>
    <w:p w14:paraId="522A589E" w14:textId="77777777" w:rsidR="00DB0F3E" w:rsidRDefault="00DB0F3E" w:rsidP="00DB0F3E">
      <w:pPr>
        <w:pBdr>
          <w:top w:val="single" w:sz="4" w:space="1" w:color="auto"/>
          <w:left w:val="single" w:sz="4" w:space="4" w:color="auto"/>
          <w:bottom w:val="single" w:sz="4" w:space="1" w:color="auto"/>
          <w:right w:val="single" w:sz="4" w:space="4" w:color="auto"/>
        </w:pBdr>
      </w:pPr>
      <w:r>
        <w:t>5                             1                    2                   3               4                5</w:t>
      </w:r>
    </w:p>
    <w:p w14:paraId="3D9695DE" w14:textId="77777777" w:rsidR="00DB0F3E" w:rsidRDefault="00DB0F3E" w:rsidP="00DB0F3E">
      <w:pPr>
        <w:pBdr>
          <w:top w:val="single" w:sz="4" w:space="1" w:color="auto"/>
          <w:left w:val="single" w:sz="4" w:space="4" w:color="auto"/>
          <w:bottom w:val="single" w:sz="4" w:space="1" w:color="auto"/>
          <w:right w:val="single" w:sz="4" w:space="4" w:color="auto"/>
        </w:pBdr>
      </w:pPr>
      <w:r>
        <w:t>6                             5                    4                   3               2                1</w:t>
      </w:r>
    </w:p>
    <w:p w14:paraId="550031C6" w14:textId="77777777" w:rsidR="00DB0F3E" w:rsidRDefault="00DB0F3E" w:rsidP="00DB0F3E">
      <w:pPr>
        <w:pBdr>
          <w:top w:val="single" w:sz="4" w:space="1" w:color="auto"/>
          <w:left w:val="single" w:sz="4" w:space="4" w:color="auto"/>
          <w:bottom w:val="single" w:sz="4" w:space="1" w:color="auto"/>
          <w:right w:val="single" w:sz="4" w:space="4" w:color="auto"/>
        </w:pBdr>
      </w:pPr>
      <w:r>
        <w:t>7                             5                    4                   3               2                1</w:t>
      </w:r>
    </w:p>
    <w:p w14:paraId="038267C1" w14:textId="77777777" w:rsidR="00DB0F3E" w:rsidRDefault="00DB0F3E" w:rsidP="00DB0F3E">
      <w:pPr>
        <w:pBdr>
          <w:top w:val="single" w:sz="4" w:space="1" w:color="auto"/>
          <w:left w:val="single" w:sz="4" w:space="4" w:color="auto"/>
          <w:bottom w:val="single" w:sz="4" w:space="1" w:color="auto"/>
          <w:right w:val="single" w:sz="4" w:space="4" w:color="auto"/>
        </w:pBdr>
      </w:pPr>
      <w:r>
        <w:t>8                             5                    4                   3               2                1</w:t>
      </w:r>
    </w:p>
    <w:p w14:paraId="3CD2FD07" w14:textId="77777777" w:rsidR="00DB0F3E" w:rsidRDefault="00DB0F3E" w:rsidP="00DB0F3E">
      <w:pPr>
        <w:pBdr>
          <w:top w:val="single" w:sz="4" w:space="1" w:color="auto"/>
          <w:left w:val="single" w:sz="4" w:space="4" w:color="auto"/>
          <w:bottom w:val="single" w:sz="4" w:space="1" w:color="auto"/>
          <w:right w:val="single" w:sz="4" w:space="4" w:color="auto"/>
        </w:pBdr>
      </w:pPr>
      <w:r>
        <w:t>9                             1                    2                   3               4                5</w:t>
      </w:r>
    </w:p>
    <w:p w14:paraId="0541CBF0" w14:textId="77777777" w:rsidR="00DB0F3E" w:rsidRDefault="00DB0F3E" w:rsidP="00DB0F3E">
      <w:pPr>
        <w:pBdr>
          <w:top w:val="single" w:sz="4" w:space="1" w:color="auto"/>
          <w:left w:val="single" w:sz="4" w:space="4" w:color="auto"/>
          <w:bottom w:val="single" w:sz="4" w:space="1" w:color="auto"/>
          <w:right w:val="single" w:sz="4" w:space="4" w:color="auto"/>
        </w:pBdr>
      </w:pPr>
      <w:r>
        <w:t>10                           1                    2                   3               4                5</w:t>
      </w:r>
    </w:p>
    <w:p w14:paraId="48397A39" w14:textId="77777777" w:rsidR="00DB0F3E" w:rsidRDefault="00DB0F3E" w:rsidP="00DB0F3E">
      <w:pPr>
        <w:pBdr>
          <w:top w:val="single" w:sz="4" w:space="1" w:color="auto"/>
          <w:left w:val="single" w:sz="4" w:space="4" w:color="auto"/>
          <w:bottom w:val="single" w:sz="4" w:space="1" w:color="auto"/>
          <w:right w:val="single" w:sz="4" w:space="4" w:color="auto"/>
        </w:pBdr>
      </w:pPr>
      <w:r>
        <w:t xml:space="preserve">11                           1                    2                   3               4                5    </w:t>
      </w:r>
    </w:p>
    <w:p w14:paraId="6012B3D9" w14:textId="77777777" w:rsidR="00DB0F3E" w:rsidRDefault="00DB0F3E" w:rsidP="00DB0F3E">
      <w:pPr>
        <w:pBdr>
          <w:top w:val="single" w:sz="4" w:space="1" w:color="auto"/>
          <w:left w:val="single" w:sz="4" w:space="4" w:color="auto"/>
          <w:bottom w:val="single" w:sz="4" w:space="1" w:color="auto"/>
          <w:right w:val="single" w:sz="4" w:space="4" w:color="auto"/>
        </w:pBdr>
      </w:pPr>
      <w:r>
        <w:t>12                           5                    4                   3               2                1</w:t>
      </w:r>
    </w:p>
    <w:p w14:paraId="488A6F30" w14:textId="77777777" w:rsidR="00DB0F3E" w:rsidRDefault="00DB0F3E" w:rsidP="00DB0F3E">
      <w:pPr>
        <w:pBdr>
          <w:top w:val="single" w:sz="4" w:space="1" w:color="auto"/>
          <w:left w:val="single" w:sz="4" w:space="4" w:color="auto"/>
          <w:bottom w:val="single" w:sz="4" w:space="1" w:color="auto"/>
          <w:right w:val="single" w:sz="4" w:space="4" w:color="auto"/>
        </w:pBdr>
      </w:pPr>
      <w:r>
        <w:t>13                           1                    2                   3               4                5</w:t>
      </w:r>
    </w:p>
    <w:p w14:paraId="01D858BC" w14:textId="77777777" w:rsidR="00DB0F3E" w:rsidRDefault="00DB0F3E" w:rsidP="00DB0F3E">
      <w:pPr>
        <w:pBdr>
          <w:top w:val="single" w:sz="4" w:space="1" w:color="auto"/>
          <w:left w:val="single" w:sz="4" w:space="4" w:color="auto"/>
          <w:bottom w:val="single" w:sz="4" w:space="1" w:color="auto"/>
          <w:right w:val="single" w:sz="4" w:space="4" w:color="auto"/>
        </w:pBdr>
      </w:pPr>
      <w:r>
        <w:t>14                           1                    2                   3               4                5</w:t>
      </w:r>
    </w:p>
    <w:p w14:paraId="63D0E508" w14:textId="77777777" w:rsidR="00DB0F3E" w:rsidRDefault="00DB0F3E" w:rsidP="00DB0F3E">
      <w:pPr>
        <w:pBdr>
          <w:top w:val="single" w:sz="4" w:space="1" w:color="auto"/>
          <w:left w:val="single" w:sz="4" w:space="4" w:color="auto"/>
          <w:bottom w:val="single" w:sz="4" w:space="1" w:color="auto"/>
          <w:right w:val="single" w:sz="4" w:space="4" w:color="auto"/>
        </w:pBdr>
      </w:pPr>
      <w:r>
        <w:t>15                           1                    2                   3               4                5</w:t>
      </w:r>
    </w:p>
    <w:p w14:paraId="5FEF61B6" w14:textId="77777777" w:rsidR="00DB0F3E" w:rsidRDefault="00DB0F3E" w:rsidP="00DB0F3E">
      <w:pPr>
        <w:pBdr>
          <w:top w:val="single" w:sz="4" w:space="1" w:color="auto"/>
          <w:left w:val="single" w:sz="4" w:space="4" w:color="auto"/>
          <w:bottom w:val="single" w:sz="4" w:space="1" w:color="auto"/>
          <w:right w:val="single" w:sz="4" w:space="4" w:color="auto"/>
        </w:pBdr>
      </w:pPr>
      <w:r>
        <w:t>16                           1                    2                   3               4                5</w:t>
      </w:r>
    </w:p>
    <w:p w14:paraId="7D8472FB" w14:textId="77777777" w:rsidR="00DB0F3E" w:rsidRDefault="00DB0F3E" w:rsidP="00DB0F3E">
      <w:pPr>
        <w:pBdr>
          <w:top w:val="single" w:sz="4" w:space="1" w:color="auto"/>
          <w:left w:val="single" w:sz="4" w:space="4" w:color="auto"/>
          <w:bottom w:val="single" w:sz="4" w:space="1" w:color="auto"/>
          <w:right w:val="single" w:sz="4" w:space="4" w:color="auto"/>
        </w:pBdr>
      </w:pPr>
      <w:r>
        <w:t>17                           1                    2                   3               4                5</w:t>
      </w:r>
    </w:p>
    <w:p w14:paraId="5D3C0EA7" w14:textId="77777777" w:rsidR="00DB0F3E" w:rsidRDefault="00DB0F3E" w:rsidP="00DB0F3E">
      <w:pPr>
        <w:pBdr>
          <w:top w:val="single" w:sz="4" w:space="1" w:color="auto"/>
          <w:left w:val="single" w:sz="4" w:space="4" w:color="auto"/>
          <w:bottom w:val="single" w:sz="4" w:space="1" w:color="auto"/>
          <w:right w:val="single" w:sz="4" w:space="4" w:color="auto"/>
        </w:pBdr>
      </w:pPr>
      <w:r>
        <w:t>18                           1                    2                   3               4                5</w:t>
      </w:r>
    </w:p>
    <w:p w14:paraId="640B0617" w14:textId="77777777" w:rsidR="00DB0F3E" w:rsidRDefault="00DB0F3E" w:rsidP="00DB0F3E">
      <w:pPr>
        <w:pBdr>
          <w:top w:val="single" w:sz="4" w:space="1" w:color="auto"/>
          <w:left w:val="single" w:sz="4" w:space="4" w:color="auto"/>
          <w:bottom w:val="single" w:sz="4" w:space="1" w:color="auto"/>
          <w:right w:val="single" w:sz="4" w:space="4" w:color="auto"/>
        </w:pBdr>
      </w:pPr>
      <w:r>
        <w:t>19                           1                    2                   3               4                5</w:t>
      </w:r>
    </w:p>
    <w:p w14:paraId="15F59000" w14:textId="77777777" w:rsidR="00DB0F3E" w:rsidRDefault="00DB0F3E" w:rsidP="00DB0F3E">
      <w:pPr>
        <w:pBdr>
          <w:top w:val="single" w:sz="4" w:space="1" w:color="auto"/>
          <w:left w:val="single" w:sz="4" w:space="4" w:color="auto"/>
          <w:bottom w:val="single" w:sz="4" w:space="1" w:color="auto"/>
          <w:right w:val="single" w:sz="4" w:space="4" w:color="auto"/>
        </w:pBdr>
      </w:pPr>
      <w:r>
        <w:t>20                           1                    2                   3               4                5</w:t>
      </w:r>
    </w:p>
    <w:p w14:paraId="08A21C35" w14:textId="77777777" w:rsidR="00DB0F3E" w:rsidRDefault="00DB0F3E" w:rsidP="00DB0F3E">
      <w:pPr>
        <w:pBdr>
          <w:top w:val="single" w:sz="4" w:space="1" w:color="auto"/>
          <w:left w:val="single" w:sz="4" w:space="4" w:color="auto"/>
          <w:bottom w:val="single" w:sz="4" w:space="1" w:color="auto"/>
          <w:right w:val="single" w:sz="4" w:space="4" w:color="auto"/>
        </w:pBdr>
      </w:pPr>
      <w:r>
        <w:t>21                           5                    4                   3               2                1</w:t>
      </w:r>
    </w:p>
    <w:p w14:paraId="4E20C650" w14:textId="77777777" w:rsidR="00DB0F3E" w:rsidRDefault="00DB0F3E" w:rsidP="00DB0F3E">
      <w:pPr>
        <w:pBdr>
          <w:top w:val="single" w:sz="4" w:space="1" w:color="auto"/>
          <w:left w:val="single" w:sz="4" w:space="4" w:color="auto"/>
          <w:bottom w:val="single" w:sz="4" w:space="1" w:color="auto"/>
          <w:right w:val="single" w:sz="4" w:space="4" w:color="auto"/>
        </w:pBdr>
      </w:pPr>
      <w:r>
        <w:t>22                           1                    2                   3               4                5</w:t>
      </w:r>
    </w:p>
    <w:p w14:paraId="5A64D995" w14:textId="77777777" w:rsidR="00DB0F3E" w:rsidRDefault="00DB0F3E" w:rsidP="00DB0F3E">
      <w:pPr>
        <w:pBdr>
          <w:top w:val="single" w:sz="4" w:space="1" w:color="auto"/>
          <w:left w:val="single" w:sz="4" w:space="4" w:color="auto"/>
          <w:bottom w:val="single" w:sz="4" w:space="1" w:color="auto"/>
          <w:right w:val="single" w:sz="4" w:space="4" w:color="auto"/>
        </w:pBdr>
      </w:pPr>
      <w:r>
        <w:t xml:space="preserve">23                           1                    2                   3               4                5       </w:t>
      </w:r>
    </w:p>
    <w:p w14:paraId="69FBFFE5" w14:textId="77777777" w:rsidR="00DB0F3E" w:rsidRDefault="00DB0F3E" w:rsidP="00DB0F3E">
      <w:pPr>
        <w:pBdr>
          <w:top w:val="single" w:sz="4" w:space="1" w:color="auto"/>
          <w:left w:val="single" w:sz="4" w:space="4" w:color="auto"/>
          <w:bottom w:val="single" w:sz="4" w:space="1" w:color="auto"/>
          <w:right w:val="single" w:sz="4" w:space="4" w:color="auto"/>
        </w:pBdr>
      </w:pPr>
      <w:r>
        <w:t xml:space="preserve">24                           5                    4                   3               2                1             </w:t>
      </w:r>
    </w:p>
    <w:p w14:paraId="0394DB12" w14:textId="77777777" w:rsidR="00DB0F3E" w:rsidRDefault="00DB0F3E" w:rsidP="00DB0F3E">
      <w:pPr>
        <w:pBdr>
          <w:top w:val="single" w:sz="4" w:space="1" w:color="auto"/>
          <w:left w:val="single" w:sz="4" w:space="4" w:color="auto"/>
          <w:bottom w:val="single" w:sz="4" w:space="1" w:color="auto"/>
          <w:right w:val="single" w:sz="4" w:space="4" w:color="auto"/>
        </w:pBdr>
      </w:pPr>
      <w:r>
        <w:t xml:space="preserve">25                           5                    4                   3               2                1   </w:t>
      </w:r>
    </w:p>
    <w:p w14:paraId="00A50414" w14:textId="77777777" w:rsidR="00DB0F3E" w:rsidRDefault="00DB0F3E" w:rsidP="00DB0F3E">
      <w:pPr>
        <w:pBdr>
          <w:top w:val="single" w:sz="4" w:space="1" w:color="auto"/>
          <w:left w:val="single" w:sz="4" w:space="4" w:color="auto"/>
          <w:bottom w:val="single" w:sz="4" w:space="1" w:color="auto"/>
          <w:right w:val="single" w:sz="4" w:space="4" w:color="auto"/>
        </w:pBdr>
      </w:pPr>
      <w:r>
        <w:t>26                           1                    2                   3               4                5</w:t>
      </w:r>
    </w:p>
    <w:p w14:paraId="559A3221" w14:textId="77777777" w:rsidR="00DB0F3E" w:rsidRDefault="00DB0F3E" w:rsidP="00DB0F3E">
      <w:pPr>
        <w:pBdr>
          <w:top w:val="single" w:sz="4" w:space="1" w:color="auto"/>
          <w:left w:val="single" w:sz="4" w:space="4" w:color="auto"/>
          <w:bottom w:val="single" w:sz="4" w:space="1" w:color="auto"/>
          <w:right w:val="single" w:sz="4" w:space="4" w:color="auto"/>
        </w:pBdr>
      </w:pPr>
      <w:r>
        <w:t>27                           1                    2                   3               4                5</w:t>
      </w:r>
    </w:p>
    <w:p w14:paraId="1782050B" w14:textId="77777777" w:rsidR="00DB0F3E" w:rsidRDefault="00DB0F3E" w:rsidP="00DB0F3E">
      <w:pPr>
        <w:pBdr>
          <w:top w:val="single" w:sz="4" w:space="1" w:color="auto"/>
          <w:left w:val="single" w:sz="4" w:space="4" w:color="auto"/>
          <w:bottom w:val="single" w:sz="4" w:space="1" w:color="auto"/>
          <w:right w:val="single" w:sz="4" w:space="4" w:color="auto"/>
        </w:pBdr>
      </w:pPr>
      <w:r>
        <w:t>Total =              _____           ______          ______      ______        ______</w:t>
      </w:r>
    </w:p>
    <w:p w14:paraId="720828E5" w14:textId="77777777" w:rsidR="00DB0F3E" w:rsidRDefault="00DB0F3E" w:rsidP="00DB0F3E">
      <w:pPr>
        <w:pBdr>
          <w:top w:val="single" w:sz="4" w:space="1" w:color="auto"/>
          <w:left w:val="single" w:sz="4" w:space="4" w:color="auto"/>
          <w:bottom w:val="single" w:sz="4" w:space="1" w:color="auto"/>
          <w:right w:val="single" w:sz="4" w:space="4" w:color="auto"/>
        </w:pBdr>
      </w:pPr>
    </w:p>
    <w:p w14:paraId="3E15D858" w14:textId="77777777" w:rsidR="00DB0F3E" w:rsidRDefault="00DB0F3E" w:rsidP="00DB0F3E">
      <w:pPr>
        <w:pBdr>
          <w:top w:val="single" w:sz="4" w:space="1" w:color="auto"/>
          <w:left w:val="single" w:sz="4" w:space="4" w:color="auto"/>
          <w:bottom w:val="single" w:sz="4" w:space="1" w:color="auto"/>
          <w:right w:val="single" w:sz="4" w:space="4" w:color="auto"/>
        </w:pBdr>
      </w:pPr>
    </w:p>
    <w:p w14:paraId="67198B3F" w14:textId="77777777" w:rsidR="00DB0F3E" w:rsidRDefault="00DB0F3E" w:rsidP="00DB0F3E">
      <w:pPr>
        <w:pBdr>
          <w:top w:val="single" w:sz="4" w:space="1" w:color="auto"/>
          <w:left w:val="single" w:sz="4" w:space="4" w:color="auto"/>
          <w:bottom w:val="single" w:sz="4" w:space="1" w:color="auto"/>
          <w:right w:val="single" w:sz="4" w:space="4" w:color="auto"/>
        </w:pBdr>
      </w:pPr>
    </w:p>
    <w:p w14:paraId="59FFE393" w14:textId="77777777" w:rsidR="00DB0F3E" w:rsidRDefault="00DB0F3E" w:rsidP="00DB0F3E">
      <w:pPr>
        <w:pBdr>
          <w:top w:val="single" w:sz="4" w:space="1" w:color="auto"/>
          <w:left w:val="single" w:sz="4" w:space="4" w:color="auto"/>
          <w:bottom w:val="single" w:sz="4" w:space="1" w:color="auto"/>
          <w:right w:val="single" w:sz="4" w:space="4" w:color="auto"/>
        </w:pBdr>
      </w:pPr>
      <w:r>
        <w:t>Grand Total = ______________________</w:t>
      </w:r>
    </w:p>
    <w:p w14:paraId="48CA69A0" w14:textId="77777777" w:rsidR="00DB0F3E" w:rsidRDefault="00DB0F3E" w:rsidP="00DB0F3E">
      <w:pPr>
        <w:jc w:val="center"/>
      </w:pPr>
    </w:p>
    <w:p w14:paraId="1842F632" w14:textId="77777777" w:rsidR="00DB0F3E" w:rsidRPr="00DB0F3E" w:rsidRDefault="00DB0F3E" w:rsidP="00DB0F3E">
      <w:pPr>
        <w:pStyle w:val="Heading4"/>
      </w:pPr>
      <w:r w:rsidRPr="00DB0F3E">
        <w:t>Analysis</w:t>
      </w:r>
    </w:p>
    <w:p w14:paraId="5BEB9230" w14:textId="77777777" w:rsidR="00DB0F3E" w:rsidRDefault="00DB0F3E" w:rsidP="00DB0F3E">
      <w:pPr>
        <w:pStyle w:val="BodyText"/>
        <w:rPr>
          <w:rFonts w:ascii="Arial" w:hAnsi="Arial" w:cs="Arial"/>
          <w:i/>
        </w:rPr>
      </w:pPr>
      <w:r>
        <w:rPr>
          <w:rFonts w:ascii="Arial" w:hAnsi="Arial" w:cs="Arial"/>
          <w:i/>
        </w:rPr>
        <w:t>See where your grand total fits in the categories below and then read your analysis.</w:t>
      </w:r>
    </w:p>
    <w:p w14:paraId="775413DA" w14:textId="77777777" w:rsidR="00DB0F3E" w:rsidRDefault="00DB0F3E" w:rsidP="00DB0F3E">
      <w:pPr>
        <w:rPr>
          <w:b/>
          <w:bCs/>
          <w:i/>
        </w:rPr>
      </w:pPr>
      <w:r>
        <w:rPr>
          <w:b/>
          <w:bCs/>
          <w:i/>
        </w:rPr>
        <w:t>Total Score:</w:t>
      </w:r>
    </w:p>
    <w:p w14:paraId="6F8A78EB" w14:textId="77777777" w:rsidR="00DB0F3E" w:rsidRDefault="00DB0F3E" w:rsidP="00BA7A58">
      <w:pPr>
        <w:pStyle w:val="L"/>
        <w:numPr>
          <w:ilvl w:val="0"/>
          <w:numId w:val="61"/>
        </w:numPr>
        <w:spacing w:before="0" w:after="0"/>
      </w:pPr>
      <w:r>
        <w:t>109 – 125  You have an excellent understanding of the communication process. Keep up the good work.</w:t>
      </w:r>
    </w:p>
    <w:p w14:paraId="2E4DD0C6" w14:textId="77777777" w:rsidR="00DB0F3E" w:rsidRDefault="00DB0F3E" w:rsidP="00DB0F3E">
      <w:pPr>
        <w:pStyle w:val="L"/>
        <w:tabs>
          <w:tab w:val="clear" w:pos="556"/>
          <w:tab w:val="left" w:pos="720"/>
        </w:tabs>
        <w:ind w:left="170" w:firstLine="0"/>
      </w:pPr>
    </w:p>
    <w:p w14:paraId="7A4F0A14" w14:textId="77777777" w:rsidR="00DB0F3E" w:rsidRDefault="00DB0F3E" w:rsidP="00BA7A58">
      <w:pPr>
        <w:pStyle w:val="L"/>
        <w:numPr>
          <w:ilvl w:val="0"/>
          <w:numId w:val="61"/>
        </w:numPr>
        <w:spacing w:before="0" w:after="0"/>
      </w:pPr>
      <w:r>
        <w:t>83 – 108  You have a strong understanding of the communication process and often use it effectively. You have a few areas that could use some extra work. Try to work on your weaknesses.</w:t>
      </w:r>
    </w:p>
    <w:p w14:paraId="45428C6A" w14:textId="77777777" w:rsidR="00DB0F3E" w:rsidRDefault="00DB0F3E" w:rsidP="00DB0F3E">
      <w:pPr>
        <w:pStyle w:val="L"/>
        <w:tabs>
          <w:tab w:val="clear" w:pos="556"/>
          <w:tab w:val="left" w:pos="720"/>
        </w:tabs>
        <w:ind w:left="170" w:firstLine="0"/>
      </w:pPr>
    </w:p>
    <w:p w14:paraId="25118EC2" w14:textId="77777777" w:rsidR="00DB0F3E" w:rsidRDefault="00DB0F3E" w:rsidP="00BA7A58">
      <w:pPr>
        <w:pStyle w:val="L"/>
        <w:numPr>
          <w:ilvl w:val="0"/>
          <w:numId w:val="61"/>
        </w:numPr>
        <w:spacing w:before="0" w:after="0"/>
      </w:pPr>
      <w:r>
        <w:t>54 – 81  You have a general understanding of the communication process and may occasionally use it effectively. You frequently get into trouble when communicating with others and you have a number of areas that could use some improvement.</w:t>
      </w:r>
    </w:p>
    <w:p w14:paraId="2D9E708F" w14:textId="77777777" w:rsidR="00DB0F3E" w:rsidRDefault="00DB0F3E" w:rsidP="00DB0F3E">
      <w:pPr>
        <w:pStyle w:val="L"/>
        <w:tabs>
          <w:tab w:val="clear" w:pos="556"/>
          <w:tab w:val="left" w:pos="720"/>
        </w:tabs>
        <w:ind w:left="170" w:firstLine="0"/>
      </w:pPr>
    </w:p>
    <w:p w14:paraId="3250EDC0" w14:textId="77777777" w:rsidR="00DB0F3E" w:rsidRDefault="00DB0F3E" w:rsidP="00BA7A58">
      <w:pPr>
        <w:pStyle w:val="L"/>
        <w:numPr>
          <w:ilvl w:val="0"/>
          <w:numId w:val="61"/>
        </w:numPr>
        <w:spacing w:before="0" w:after="0"/>
      </w:pPr>
      <w:r>
        <w:t>27 – 53  You have many opportunities to improve your communication effectiveness. Your skills are not what they should be in order to consistently get your message across clearly to others. Other people may frequently misunderstand your meaning.</w:t>
      </w:r>
    </w:p>
    <w:p w14:paraId="65BDA362" w14:textId="77777777" w:rsidR="00DB0F3E" w:rsidRDefault="00DB0F3E" w:rsidP="00DB0F3E">
      <w:pPr>
        <w:rPr>
          <w:bCs/>
        </w:rPr>
      </w:pPr>
    </w:p>
    <w:p w14:paraId="3731CF21" w14:textId="77777777" w:rsidR="00DB0F3E" w:rsidRPr="00DB0F3E" w:rsidRDefault="00DB0F3E" w:rsidP="00DB0F3E">
      <w:pPr>
        <w:pStyle w:val="Heading3"/>
      </w:pPr>
      <w:bookmarkStart w:id="732" w:name="_Toc201126656"/>
      <w:bookmarkStart w:id="733" w:name="_Toc416238114"/>
      <w:bookmarkStart w:id="734" w:name="_Toc495930233"/>
      <w:r w:rsidRPr="00DB0F3E">
        <w:t>Activity 3 (8962 SO2, AC1-4)</w:t>
      </w:r>
      <w:bookmarkEnd w:id="732"/>
      <w:bookmarkEnd w:id="733"/>
      <w:bookmarkEnd w:id="734"/>
    </w:p>
    <w:p w14:paraId="0CE3E761" w14:textId="77777777" w:rsidR="00DB0F3E" w:rsidRDefault="00DB0F3E" w:rsidP="00DB0F3E">
      <w:pPr>
        <w:rPr>
          <w:bCs/>
        </w:rPr>
      </w:pPr>
      <w:r>
        <w:rPr>
          <w:bCs/>
        </w:rPr>
        <w:t>Prepare a short presentation about a subject that interests you.  It could be a hobby, sport, politics, etc.  The presentation should not last longer than five minutes, with two or three minutes for questions.  Present your speech to the group.  The other group members will evaluate you about the following:</w:t>
      </w:r>
    </w:p>
    <w:p w14:paraId="1E30252B" w14:textId="77777777" w:rsidR="00DB0F3E" w:rsidRDefault="00DB0F3E" w:rsidP="00BA7A58">
      <w:pPr>
        <w:pStyle w:val="L"/>
        <w:numPr>
          <w:ilvl w:val="0"/>
          <w:numId w:val="61"/>
        </w:numPr>
        <w:spacing w:before="0" w:after="0"/>
      </w:pPr>
      <w:r>
        <w:t>Did you combine the spoken/signed word with visual features and body language and did this enhance the presentation?</w:t>
      </w:r>
    </w:p>
    <w:p w14:paraId="380EAD8D" w14:textId="77777777" w:rsidR="00DB0F3E" w:rsidRDefault="00DB0F3E" w:rsidP="00BA7A58">
      <w:pPr>
        <w:pStyle w:val="L"/>
        <w:numPr>
          <w:ilvl w:val="0"/>
          <w:numId w:val="61"/>
        </w:numPr>
        <w:spacing w:before="0" w:after="0"/>
      </w:pPr>
      <w:r>
        <w:t>Did you use intonation/NMFs appropriately?</w:t>
      </w:r>
    </w:p>
    <w:p w14:paraId="2624C647" w14:textId="77777777" w:rsidR="00DB0F3E" w:rsidRDefault="00DB0F3E" w:rsidP="00BA7A58">
      <w:pPr>
        <w:pStyle w:val="L"/>
        <w:numPr>
          <w:ilvl w:val="0"/>
          <w:numId w:val="61"/>
        </w:numPr>
        <w:spacing w:before="0" w:after="0"/>
      </w:pPr>
      <w:r>
        <w:t>Did you express your own ideas and opinions in ways that reflect respect for others and sensitivity to socio- cultural differences?</w:t>
      </w:r>
    </w:p>
    <w:p w14:paraId="6BD75347" w14:textId="77777777" w:rsidR="00DB0F3E" w:rsidRDefault="00DB0F3E" w:rsidP="00BA7A58">
      <w:pPr>
        <w:pStyle w:val="L"/>
        <w:numPr>
          <w:ilvl w:val="0"/>
          <w:numId w:val="61"/>
        </w:numPr>
        <w:spacing w:before="0" w:after="0"/>
      </w:pPr>
      <w:r>
        <w:t>Did the others in the group understand your speech?</w:t>
      </w:r>
    </w:p>
    <w:p w14:paraId="3EA2C18E" w14:textId="77777777" w:rsidR="00DB0F3E" w:rsidRDefault="00DB0F3E" w:rsidP="00BA7A58">
      <w:pPr>
        <w:pStyle w:val="L"/>
        <w:numPr>
          <w:ilvl w:val="0"/>
          <w:numId w:val="61"/>
        </w:numPr>
        <w:spacing w:before="0" w:after="0"/>
      </w:pPr>
      <w:r>
        <w:t>How did your form of politeness impact on the interaction during the question session?</w:t>
      </w:r>
    </w:p>
    <w:p w14:paraId="04E83AAF" w14:textId="77777777" w:rsidR="00DB0F3E" w:rsidRPr="00DB0F3E" w:rsidRDefault="00DB0F3E" w:rsidP="00DB0F3E">
      <w:pPr>
        <w:pStyle w:val="Heading3"/>
      </w:pPr>
      <w:bookmarkStart w:id="735" w:name="_Toc201126657"/>
      <w:bookmarkStart w:id="736" w:name="_Toc416238115"/>
      <w:bookmarkStart w:id="737" w:name="_Toc495930234"/>
      <w:r w:rsidRPr="00DB0F3E">
        <w:t>Activity 4 (8962 SO3, AC1-3)</w:t>
      </w:r>
      <w:bookmarkEnd w:id="735"/>
      <w:bookmarkEnd w:id="736"/>
      <w:bookmarkEnd w:id="737"/>
    </w:p>
    <w:p w14:paraId="5C1FF3BC" w14:textId="77777777" w:rsidR="00DB0F3E" w:rsidRDefault="00DB0F3E" w:rsidP="00DB0F3E">
      <w:pPr>
        <w:pStyle w:val="LCNormal"/>
      </w:pPr>
    </w:p>
    <w:p w14:paraId="50D65AEC" w14:textId="77777777" w:rsidR="00DB0F3E" w:rsidRDefault="00DB0F3E" w:rsidP="00DB0F3E">
      <w:pPr>
        <w:pStyle w:val="LCNormal"/>
      </w:pPr>
      <w:r>
        <w:t xml:space="preserve">The members of the group will take turns to read/sign the article about Jacob Zuma out loud.  Each member can read a paragraph until the entire article has been read/signed.  In a group, </w:t>
      </w:r>
    </w:p>
    <w:p w14:paraId="4A6AF197" w14:textId="77777777" w:rsidR="00DB0F3E" w:rsidRDefault="00DB0F3E" w:rsidP="00DB0F3E">
      <w:pPr>
        <w:pStyle w:val="LCNormal"/>
      </w:pPr>
      <w:r>
        <w:t>Identify unfamiliar words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6D52BA97" w14:textId="77777777" w:rsidTr="00DB0F3E">
        <w:tc>
          <w:tcPr>
            <w:tcW w:w="10195" w:type="dxa"/>
            <w:tcBorders>
              <w:top w:val="single" w:sz="4" w:space="0" w:color="auto"/>
              <w:left w:val="single" w:sz="4" w:space="0" w:color="auto"/>
              <w:bottom w:val="single" w:sz="4" w:space="0" w:color="auto"/>
              <w:right w:val="single" w:sz="4" w:space="0" w:color="auto"/>
            </w:tcBorders>
            <w:hideMark/>
          </w:tcPr>
          <w:p w14:paraId="03C3103E" w14:textId="77777777" w:rsidR="00DB0F3E" w:rsidRDefault="00DB0F3E">
            <w:pPr>
              <w:spacing w:before="0" w:after="0"/>
              <w:jc w:val="left"/>
              <w:rPr>
                <w:rFonts w:ascii="Times New Roman" w:hAnsi="Times New Roman" w:cs="Times New Roman"/>
                <w:szCs w:val="20"/>
                <w:lang w:val="en-ZA" w:eastAsia="en-ZA"/>
              </w:rPr>
            </w:pPr>
          </w:p>
        </w:tc>
      </w:tr>
      <w:tr w:rsidR="00DB0F3E" w14:paraId="6EB12944" w14:textId="77777777" w:rsidTr="00DB0F3E">
        <w:tc>
          <w:tcPr>
            <w:tcW w:w="10195" w:type="dxa"/>
            <w:tcBorders>
              <w:top w:val="single" w:sz="4" w:space="0" w:color="auto"/>
              <w:left w:val="single" w:sz="4" w:space="0" w:color="auto"/>
              <w:bottom w:val="single" w:sz="4" w:space="0" w:color="auto"/>
              <w:right w:val="single" w:sz="4" w:space="0" w:color="auto"/>
            </w:tcBorders>
          </w:tcPr>
          <w:p w14:paraId="19CD292B" w14:textId="77777777" w:rsidR="00DB0F3E" w:rsidRDefault="00DB0F3E">
            <w:pPr>
              <w:pStyle w:val="Notes"/>
            </w:pPr>
          </w:p>
        </w:tc>
      </w:tr>
      <w:tr w:rsidR="00DB0F3E" w14:paraId="2B5D022C" w14:textId="77777777" w:rsidTr="00DB0F3E">
        <w:tc>
          <w:tcPr>
            <w:tcW w:w="10195" w:type="dxa"/>
            <w:tcBorders>
              <w:top w:val="single" w:sz="4" w:space="0" w:color="auto"/>
              <w:left w:val="single" w:sz="4" w:space="0" w:color="auto"/>
              <w:bottom w:val="single" w:sz="4" w:space="0" w:color="auto"/>
              <w:right w:val="single" w:sz="4" w:space="0" w:color="auto"/>
            </w:tcBorders>
          </w:tcPr>
          <w:p w14:paraId="1D88FCF5" w14:textId="77777777" w:rsidR="00DB0F3E" w:rsidRDefault="00DB0F3E">
            <w:pPr>
              <w:pStyle w:val="Notes"/>
            </w:pPr>
          </w:p>
        </w:tc>
      </w:tr>
      <w:tr w:rsidR="00DB0F3E" w14:paraId="03786965" w14:textId="77777777" w:rsidTr="00DB0F3E">
        <w:tc>
          <w:tcPr>
            <w:tcW w:w="10195" w:type="dxa"/>
            <w:tcBorders>
              <w:top w:val="single" w:sz="4" w:space="0" w:color="auto"/>
              <w:left w:val="single" w:sz="4" w:space="0" w:color="auto"/>
              <w:bottom w:val="single" w:sz="4" w:space="0" w:color="auto"/>
              <w:right w:val="single" w:sz="4" w:space="0" w:color="auto"/>
            </w:tcBorders>
          </w:tcPr>
          <w:p w14:paraId="2A290A2F" w14:textId="77777777" w:rsidR="00DB0F3E" w:rsidRDefault="00DB0F3E">
            <w:pPr>
              <w:pStyle w:val="Notes"/>
            </w:pPr>
          </w:p>
        </w:tc>
      </w:tr>
    </w:tbl>
    <w:p w14:paraId="3D7003A2" w14:textId="77777777" w:rsidR="00DB0F3E" w:rsidRDefault="00DB0F3E" w:rsidP="00DB0F3E">
      <w:pPr>
        <w:pStyle w:val="LCNormal"/>
        <w:rPr>
          <w:sz w:val="22"/>
        </w:rPr>
      </w:pPr>
      <w:r>
        <w:t>Discuss how you can use contextual clues to find out the meaning of unfamiliar words.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28593E48" w14:textId="77777777" w:rsidTr="00DB0F3E">
        <w:tc>
          <w:tcPr>
            <w:tcW w:w="10195" w:type="dxa"/>
            <w:tcBorders>
              <w:top w:val="single" w:sz="4" w:space="0" w:color="auto"/>
              <w:left w:val="single" w:sz="4" w:space="0" w:color="auto"/>
              <w:bottom w:val="single" w:sz="4" w:space="0" w:color="auto"/>
              <w:right w:val="single" w:sz="4" w:space="0" w:color="auto"/>
            </w:tcBorders>
            <w:hideMark/>
          </w:tcPr>
          <w:p w14:paraId="0D4843AF" w14:textId="77777777" w:rsidR="00DB0F3E" w:rsidRDefault="00DB0F3E">
            <w:pPr>
              <w:spacing w:before="0" w:after="0"/>
              <w:jc w:val="left"/>
              <w:rPr>
                <w:rFonts w:ascii="Times New Roman" w:hAnsi="Times New Roman" w:cs="Times New Roman"/>
                <w:szCs w:val="20"/>
                <w:lang w:val="en-ZA" w:eastAsia="en-ZA"/>
              </w:rPr>
            </w:pPr>
          </w:p>
        </w:tc>
      </w:tr>
      <w:tr w:rsidR="00DB0F3E" w14:paraId="46ADBA80" w14:textId="77777777" w:rsidTr="00DB0F3E">
        <w:tc>
          <w:tcPr>
            <w:tcW w:w="10195" w:type="dxa"/>
            <w:tcBorders>
              <w:top w:val="single" w:sz="4" w:space="0" w:color="auto"/>
              <w:left w:val="single" w:sz="4" w:space="0" w:color="auto"/>
              <w:bottom w:val="single" w:sz="4" w:space="0" w:color="auto"/>
              <w:right w:val="single" w:sz="4" w:space="0" w:color="auto"/>
            </w:tcBorders>
          </w:tcPr>
          <w:p w14:paraId="02B7225B" w14:textId="77777777" w:rsidR="00DB0F3E" w:rsidRDefault="00DB0F3E">
            <w:pPr>
              <w:pStyle w:val="Notes"/>
            </w:pPr>
          </w:p>
        </w:tc>
      </w:tr>
      <w:tr w:rsidR="00DB0F3E" w14:paraId="3D5567E7" w14:textId="77777777" w:rsidTr="00DB0F3E">
        <w:tc>
          <w:tcPr>
            <w:tcW w:w="10195" w:type="dxa"/>
            <w:tcBorders>
              <w:top w:val="single" w:sz="4" w:space="0" w:color="auto"/>
              <w:left w:val="single" w:sz="4" w:space="0" w:color="auto"/>
              <w:bottom w:val="single" w:sz="4" w:space="0" w:color="auto"/>
              <w:right w:val="single" w:sz="4" w:space="0" w:color="auto"/>
            </w:tcBorders>
          </w:tcPr>
          <w:p w14:paraId="11D8983F" w14:textId="77777777" w:rsidR="00DB0F3E" w:rsidRDefault="00DB0F3E">
            <w:pPr>
              <w:pStyle w:val="Notes"/>
            </w:pPr>
          </w:p>
        </w:tc>
      </w:tr>
      <w:tr w:rsidR="00DB0F3E" w14:paraId="13C96E0F" w14:textId="77777777" w:rsidTr="00DB0F3E">
        <w:tc>
          <w:tcPr>
            <w:tcW w:w="10195" w:type="dxa"/>
            <w:tcBorders>
              <w:top w:val="single" w:sz="4" w:space="0" w:color="auto"/>
              <w:left w:val="single" w:sz="4" w:space="0" w:color="auto"/>
              <w:bottom w:val="single" w:sz="4" w:space="0" w:color="auto"/>
              <w:right w:val="single" w:sz="4" w:space="0" w:color="auto"/>
            </w:tcBorders>
          </w:tcPr>
          <w:p w14:paraId="107FD98B" w14:textId="77777777" w:rsidR="00DB0F3E" w:rsidRDefault="00DB0F3E">
            <w:pPr>
              <w:pStyle w:val="Notes"/>
            </w:pPr>
          </w:p>
        </w:tc>
      </w:tr>
      <w:tr w:rsidR="00DB0F3E" w14:paraId="7A0FB072" w14:textId="77777777" w:rsidTr="00DB0F3E">
        <w:tc>
          <w:tcPr>
            <w:tcW w:w="10195" w:type="dxa"/>
            <w:tcBorders>
              <w:top w:val="single" w:sz="4" w:space="0" w:color="auto"/>
              <w:left w:val="single" w:sz="4" w:space="0" w:color="auto"/>
              <w:bottom w:val="single" w:sz="4" w:space="0" w:color="auto"/>
              <w:right w:val="single" w:sz="4" w:space="0" w:color="auto"/>
            </w:tcBorders>
          </w:tcPr>
          <w:p w14:paraId="318FF0A5" w14:textId="77777777" w:rsidR="00DB0F3E" w:rsidRDefault="00DB0F3E">
            <w:pPr>
              <w:pStyle w:val="Notes"/>
            </w:pPr>
          </w:p>
        </w:tc>
      </w:tr>
      <w:tr w:rsidR="00DB0F3E" w14:paraId="2701351E" w14:textId="77777777" w:rsidTr="00DB0F3E">
        <w:tc>
          <w:tcPr>
            <w:tcW w:w="10195" w:type="dxa"/>
            <w:tcBorders>
              <w:top w:val="single" w:sz="4" w:space="0" w:color="auto"/>
              <w:left w:val="single" w:sz="4" w:space="0" w:color="auto"/>
              <w:bottom w:val="single" w:sz="4" w:space="0" w:color="auto"/>
              <w:right w:val="single" w:sz="4" w:space="0" w:color="auto"/>
            </w:tcBorders>
          </w:tcPr>
          <w:p w14:paraId="46F102B2" w14:textId="77777777" w:rsidR="00DB0F3E" w:rsidRDefault="00DB0F3E">
            <w:pPr>
              <w:pStyle w:val="Notes"/>
            </w:pPr>
          </w:p>
        </w:tc>
      </w:tr>
      <w:tr w:rsidR="00DB0F3E" w14:paraId="0DDF8FC8" w14:textId="77777777" w:rsidTr="00DB0F3E">
        <w:tc>
          <w:tcPr>
            <w:tcW w:w="10195" w:type="dxa"/>
            <w:tcBorders>
              <w:top w:val="single" w:sz="4" w:space="0" w:color="auto"/>
              <w:left w:val="single" w:sz="4" w:space="0" w:color="auto"/>
              <w:bottom w:val="single" w:sz="4" w:space="0" w:color="auto"/>
              <w:right w:val="single" w:sz="4" w:space="0" w:color="auto"/>
            </w:tcBorders>
          </w:tcPr>
          <w:p w14:paraId="745F7A31" w14:textId="77777777" w:rsidR="00DB0F3E" w:rsidRDefault="00DB0F3E">
            <w:pPr>
              <w:pStyle w:val="Notes"/>
            </w:pPr>
          </w:p>
        </w:tc>
      </w:tr>
      <w:tr w:rsidR="00DB0F3E" w14:paraId="7270DECB" w14:textId="77777777" w:rsidTr="00DB0F3E">
        <w:tc>
          <w:tcPr>
            <w:tcW w:w="10195" w:type="dxa"/>
            <w:tcBorders>
              <w:top w:val="single" w:sz="4" w:space="0" w:color="auto"/>
              <w:left w:val="single" w:sz="4" w:space="0" w:color="auto"/>
              <w:bottom w:val="single" w:sz="4" w:space="0" w:color="auto"/>
              <w:right w:val="single" w:sz="4" w:space="0" w:color="auto"/>
            </w:tcBorders>
          </w:tcPr>
          <w:p w14:paraId="549BA760" w14:textId="77777777" w:rsidR="00DB0F3E" w:rsidRDefault="00DB0F3E">
            <w:pPr>
              <w:pStyle w:val="Notes"/>
            </w:pPr>
          </w:p>
        </w:tc>
      </w:tr>
      <w:tr w:rsidR="00DB0F3E" w14:paraId="3D5A5DA5" w14:textId="77777777" w:rsidTr="00DB0F3E">
        <w:tc>
          <w:tcPr>
            <w:tcW w:w="10195" w:type="dxa"/>
            <w:tcBorders>
              <w:top w:val="single" w:sz="4" w:space="0" w:color="auto"/>
              <w:left w:val="single" w:sz="4" w:space="0" w:color="auto"/>
              <w:bottom w:val="single" w:sz="4" w:space="0" w:color="auto"/>
              <w:right w:val="single" w:sz="4" w:space="0" w:color="auto"/>
            </w:tcBorders>
          </w:tcPr>
          <w:p w14:paraId="6F20188A" w14:textId="77777777" w:rsidR="00DB0F3E" w:rsidRDefault="00DB0F3E">
            <w:pPr>
              <w:pStyle w:val="Notes"/>
            </w:pPr>
          </w:p>
        </w:tc>
      </w:tr>
      <w:tr w:rsidR="00DB0F3E" w14:paraId="4FA148F3" w14:textId="77777777" w:rsidTr="00DB0F3E">
        <w:tc>
          <w:tcPr>
            <w:tcW w:w="10195" w:type="dxa"/>
            <w:tcBorders>
              <w:top w:val="single" w:sz="4" w:space="0" w:color="auto"/>
              <w:left w:val="single" w:sz="4" w:space="0" w:color="auto"/>
              <w:bottom w:val="single" w:sz="4" w:space="0" w:color="auto"/>
              <w:right w:val="single" w:sz="4" w:space="0" w:color="auto"/>
            </w:tcBorders>
          </w:tcPr>
          <w:p w14:paraId="4EC751FD" w14:textId="77777777" w:rsidR="00DB0F3E" w:rsidRDefault="00DB0F3E">
            <w:pPr>
              <w:pStyle w:val="Notes"/>
            </w:pPr>
          </w:p>
        </w:tc>
      </w:tr>
      <w:tr w:rsidR="00DB0F3E" w14:paraId="1E792E4F" w14:textId="77777777" w:rsidTr="00DB0F3E">
        <w:tc>
          <w:tcPr>
            <w:tcW w:w="10195" w:type="dxa"/>
            <w:tcBorders>
              <w:top w:val="single" w:sz="4" w:space="0" w:color="auto"/>
              <w:left w:val="single" w:sz="4" w:space="0" w:color="auto"/>
              <w:bottom w:val="single" w:sz="4" w:space="0" w:color="auto"/>
              <w:right w:val="single" w:sz="4" w:space="0" w:color="auto"/>
            </w:tcBorders>
          </w:tcPr>
          <w:p w14:paraId="79787DA5" w14:textId="77777777" w:rsidR="00DB0F3E" w:rsidRDefault="00DB0F3E">
            <w:pPr>
              <w:pStyle w:val="Notes"/>
            </w:pPr>
          </w:p>
        </w:tc>
      </w:tr>
      <w:tr w:rsidR="00DB0F3E" w14:paraId="527A17A2" w14:textId="77777777" w:rsidTr="00DB0F3E">
        <w:tc>
          <w:tcPr>
            <w:tcW w:w="10195" w:type="dxa"/>
            <w:tcBorders>
              <w:top w:val="single" w:sz="4" w:space="0" w:color="auto"/>
              <w:left w:val="single" w:sz="4" w:space="0" w:color="auto"/>
              <w:bottom w:val="single" w:sz="4" w:space="0" w:color="auto"/>
              <w:right w:val="single" w:sz="4" w:space="0" w:color="auto"/>
            </w:tcBorders>
          </w:tcPr>
          <w:p w14:paraId="29F260D8" w14:textId="77777777" w:rsidR="00DB0F3E" w:rsidRDefault="00DB0F3E">
            <w:pPr>
              <w:pStyle w:val="Notes"/>
            </w:pPr>
          </w:p>
        </w:tc>
      </w:tr>
    </w:tbl>
    <w:p w14:paraId="30E98189" w14:textId="77777777" w:rsidR="00DB0F3E" w:rsidRDefault="00DB0F3E" w:rsidP="00DB0F3E">
      <w:pPr>
        <w:rPr>
          <w:bCs/>
          <w:sz w:val="22"/>
        </w:rPr>
      </w:pPr>
    </w:p>
    <w:p w14:paraId="091B3CE4" w14:textId="77777777" w:rsidR="00DB0F3E" w:rsidRDefault="00DB0F3E" w:rsidP="00DB0F3E">
      <w:r>
        <w:br w:type="page"/>
      </w:r>
    </w:p>
    <w:p w14:paraId="74FB9B51" w14:textId="77777777" w:rsidR="00DB0F3E" w:rsidRPr="00DB0F3E" w:rsidRDefault="00DB0F3E" w:rsidP="00DB0F3E">
      <w:pPr>
        <w:pStyle w:val="Heading3"/>
      </w:pPr>
      <w:bookmarkStart w:id="738" w:name="_Toc201126658"/>
      <w:bookmarkStart w:id="739" w:name="_Toc416238116"/>
      <w:bookmarkStart w:id="740" w:name="_Toc495930235"/>
      <w:r w:rsidRPr="00DB0F3E">
        <w:t>Activity 5 (8962 SO4, AC1-6)</w:t>
      </w:r>
      <w:bookmarkEnd w:id="738"/>
      <w:bookmarkEnd w:id="739"/>
      <w:bookmarkEnd w:id="740"/>
      <w:r w:rsidRPr="00DB0F3E">
        <w:t xml:space="preserve"> </w:t>
      </w:r>
    </w:p>
    <w:p w14:paraId="73825DDF" w14:textId="77777777" w:rsidR="00DB0F3E" w:rsidRDefault="00DB0F3E" w:rsidP="00DB0F3E">
      <w:pPr>
        <w:pStyle w:val="LCNormal"/>
        <w:rPr>
          <w:noProof/>
        </w:rPr>
      </w:pPr>
      <w:r>
        <w:rPr>
          <w:noProof/>
        </w:rPr>
        <w:t>Refer back to the article about Mr Zuma.  Sort the relevant facts into chronological order.  Compare your notes to those of the other groups. Prepare a short presentation in the formal register about these facts.</w:t>
      </w:r>
      <w:r>
        <w:t xml:space="preserve"> One member of the group to give the presentation to the other groups</w:t>
      </w:r>
    </w:p>
    <w:p w14:paraId="6B582022" w14:textId="77777777" w:rsidR="00DB0F3E" w:rsidRDefault="00DB0F3E" w:rsidP="00DB0F3E">
      <w:pPr>
        <w:pStyle w:val="LCNormal"/>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52F72C4E" w14:textId="77777777" w:rsidTr="00DB0F3E">
        <w:tc>
          <w:tcPr>
            <w:tcW w:w="10195" w:type="dxa"/>
            <w:tcBorders>
              <w:top w:val="single" w:sz="4" w:space="0" w:color="auto"/>
              <w:left w:val="single" w:sz="4" w:space="0" w:color="auto"/>
              <w:bottom w:val="single" w:sz="4" w:space="0" w:color="auto"/>
              <w:right w:val="single" w:sz="4" w:space="0" w:color="auto"/>
            </w:tcBorders>
            <w:hideMark/>
          </w:tcPr>
          <w:p w14:paraId="2ED59663" w14:textId="77777777" w:rsidR="00DB0F3E" w:rsidRDefault="00DB0F3E">
            <w:pPr>
              <w:spacing w:before="0" w:after="0"/>
              <w:jc w:val="left"/>
              <w:rPr>
                <w:rFonts w:ascii="Times New Roman" w:hAnsi="Times New Roman" w:cs="Times New Roman"/>
                <w:szCs w:val="20"/>
                <w:lang w:val="en-ZA" w:eastAsia="en-ZA"/>
              </w:rPr>
            </w:pPr>
          </w:p>
        </w:tc>
      </w:tr>
      <w:tr w:rsidR="00DB0F3E" w14:paraId="0BEA53CE" w14:textId="77777777" w:rsidTr="00DB0F3E">
        <w:tc>
          <w:tcPr>
            <w:tcW w:w="10195" w:type="dxa"/>
            <w:tcBorders>
              <w:top w:val="single" w:sz="4" w:space="0" w:color="auto"/>
              <w:left w:val="single" w:sz="4" w:space="0" w:color="auto"/>
              <w:bottom w:val="single" w:sz="4" w:space="0" w:color="auto"/>
              <w:right w:val="single" w:sz="4" w:space="0" w:color="auto"/>
            </w:tcBorders>
          </w:tcPr>
          <w:p w14:paraId="6F6B8C17" w14:textId="77777777" w:rsidR="00DB0F3E" w:rsidRDefault="00DB0F3E">
            <w:pPr>
              <w:pStyle w:val="Notes"/>
            </w:pPr>
          </w:p>
        </w:tc>
      </w:tr>
      <w:tr w:rsidR="00DB0F3E" w14:paraId="3BC0A25E" w14:textId="77777777" w:rsidTr="00DB0F3E">
        <w:tc>
          <w:tcPr>
            <w:tcW w:w="10195" w:type="dxa"/>
            <w:tcBorders>
              <w:top w:val="single" w:sz="4" w:space="0" w:color="auto"/>
              <w:left w:val="single" w:sz="4" w:space="0" w:color="auto"/>
              <w:bottom w:val="single" w:sz="4" w:space="0" w:color="auto"/>
              <w:right w:val="single" w:sz="4" w:space="0" w:color="auto"/>
            </w:tcBorders>
          </w:tcPr>
          <w:p w14:paraId="379DCCA5" w14:textId="77777777" w:rsidR="00DB0F3E" w:rsidRDefault="00DB0F3E">
            <w:pPr>
              <w:pStyle w:val="Notes"/>
            </w:pPr>
          </w:p>
        </w:tc>
      </w:tr>
      <w:tr w:rsidR="00DB0F3E" w14:paraId="74E12E79" w14:textId="77777777" w:rsidTr="00DB0F3E">
        <w:tc>
          <w:tcPr>
            <w:tcW w:w="10195" w:type="dxa"/>
            <w:tcBorders>
              <w:top w:val="single" w:sz="4" w:space="0" w:color="auto"/>
              <w:left w:val="single" w:sz="4" w:space="0" w:color="auto"/>
              <w:bottom w:val="single" w:sz="4" w:space="0" w:color="auto"/>
              <w:right w:val="single" w:sz="4" w:space="0" w:color="auto"/>
            </w:tcBorders>
          </w:tcPr>
          <w:p w14:paraId="6821D47A" w14:textId="77777777" w:rsidR="00DB0F3E" w:rsidRDefault="00DB0F3E">
            <w:pPr>
              <w:pStyle w:val="Notes"/>
            </w:pPr>
          </w:p>
        </w:tc>
      </w:tr>
      <w:tr w:rsidR="00DB0F3E" w14:paraId="69E6B200" w14:textId="77777777" w:rsidTr="00DB0F3E">
        <w:tc>
          <w:tcPr>
            <w:tcW w:w="10195" w:type="dxa"/>
            <w:tcBorders>
              <w:top w:val="single" w:sz="4" w:space="0" w:color="auto"/>
              <w:left w:val="single" w:sz="4" w:space="0" w:color="auto"/>
              <w:bottom w:val="single" w:sz="4" w:space="0" w:color="auto"/>
              <w:right w:val="single" w:sz="4" w:space="0" w:color="auto"/>
            </w:tcBorders>
          </w:tcPr>
          <w:p w14:paraId="7DC0D635" w14:textId="77777777" w:rsidR="00DB0F3E" w:rsidRDefault="00DB0F3E">
            <w:pPr>
              <w:pStyle w:val="Notes"/>
            </w:pPr>
          </w:p>
        </w:tc>
      </w:tr>
      <w:tr w:rsidR="00DB0F3E" w14:paraId="2225A0E4" w14:textId="77777777" w:rsidTr="00DB0F3E">
        <w:tc>
          <w:tcPr>
            <w:tcW w:w="10195" w:type="dxa"/>
            <w:tcBorders>
              <w:top w:val="single" w:sz="4" w:space="0" w:color="auto"/>
              <w:left w:val="single" w:sz="4" w:space="0" w:color="auto"/>
              <w:bottom w:val="single" w:sz="4" w:space="0" w:color="auto"/>
              <w:right w:val="single" w:sz="4" w:space="0" w:color="auto"/>
            </w:tcBorders>
          </w:tcPr>
          <w:p w14:paraId="5247A8DA" w14:textId="77777777" w:rsidR="00DB0F3E" w:rsidRDefault="00DB0F3E">
            <w:pPr>
              <w:pStyle w:val="Notes"/>
            </w:pPr>
          </w:p>
        </w:tc>
      </w:tr>
      <w:tr w:rsidR="00DB0F3E" w14:paraId="6C0A8AF7" w14:textId="77777777" w:rsidTr="00DB0F3E">
        <w:tc>
          <w:tcPr>
            <w:tcW w:w="10195" w:type="dxa"/>
            <w:tcBorders>
              <w:top w:val="single" w:sz="4" w:space="0" w:color="auto"/>
              <w:left w:val="single" w:sz="4" w:space="0" w:color="auto"/>
              <w:bottom w:val="single" w:sz="4" w:space="0" w:color="auto"/>
              <w:right w:val="single" w:sz="4" w:space="0" w:color="auto"/>
            </w:tcBorders>
          </w:tcPr>
          <w:p w14:paraId="189A21AC" w14:textId="77777777" w:rsidR="00DB0F3E" w:rsidRDefault="00DB0F3E">
            <w:pPr>
              <w:pStyle w:val="Notes"/>
            </w:pPr>
          </w:p>
        </w:tc>
      </w:tr>
      <w:tr w:rsidR="00DB0F3E" w14:paraId="76DA02E7" w14:textId="77777777" w:rsidTr="00DB0F3E">
        <w:tc>
          <w:tcPr>
            <w:tcW w:w="10195" w:type="dxa"/>
            <w:tcBorders>
              <w:top w:val="single" w:sz="4" w:space="0" w:color="auto"/>
              <w:left w:val="single" w:sz="4" w:space="0" w:color="auto"/>
              <w:bottom w:val="single" w:sz="4" w:space="0" w:color="auto"/>
              <w:right w:val="single" w:sz="4" w:space="0" w:color="auto"/>
            </w:tcBorders>
          </w:tcPr>
          <w:p w14:paraId="6B820A82" w14:textId="77777777" w:rsidR="00DB0F3E" w:rsidRDefault="00DB0F3E">
            <w:pPr>
              <w:pStyle w:val="Notes"/>
            </w:pPr>
          </w:p>
        </w:tc>
      </w:tr>
      <w:tr w:rsidR="00DB0F3E" w14:paraId="4C8650E4" w14:textId="77777777" w:rsidTr="00DB0F3E">
        <w:tc>
          <w:tcPr>
            <w:tcW w:w="10195" w:type="dxa"/>
            <w:tcBorders>
              <w:top w:val="single" w:sz="4" w:space="0" w:color="auto"/>
              <w:left w:val="single" w:sz="4" w:space="0" w:color="auto"/>
              <w:bottom w:val="single" w:sz="4" w:space="0" w:color="auto"/>
              <w:right w:val="single" w:sz="4" w:space="0" w:color="auto"/>
            </w:tcBorders>
            <w:hideMark/>
          </w:tcPr>
          <w:p w14:paraId="24AE447E" w14:textId="77777777" w:rsidR="00DB0F3E" w:rsidRDefault="00DB0F3E">
            <w:pPr>
              <w:spacing w:before="0" w:after="0"/>
              <w:jc w:val="left"/>
              <w:rPr>
                <w:rFonts w:ascii="Times New Roman" w:hAnsi="Times New Roman" w:cs="Times New Roman"/>
                <w:szCs w:val="20"/>
                <w:lang w:val="en-ZA" w:eastAsia="en-ZA"/>
              </w:rPr>
            </w:pPr>
          </w:p>
        </w:tc>
      </w:tr>
      <w:tr w:rsidR="00DB0F3E" w14:paraId="662680F8" w14:textId="77777777" w:rsidTr="00DB0F3E">
        <w:tc>
          <w:tcPr>
            <w:tcW w:w="10195" w:type="dxa"/>
            <w:tcBorders>
              <w:top w:val="single" w:sz="4" w:space="0" w:color="auto"/>
              <w:left w:val="single" w:sz="4" w:space="0" w:color="auto"/>
              <w:bottom w:val="single" w:sz="4" w:space="0" w:color="auto"/>
              <w:right w:val="single" w:sz="4" w:space="0" w:color="auto"/>
            </w:tcBorders>
          </w:tcPr>
          <w:p w14:paraId="57DA20BB" w14:textId="77777777" w:rsidR="00DB0F3E" w:rsidRDefault="00DB0F3E">
            <w:pPr>
              <w:pStyle w:val="Notes"/>
            </w:pPr>
          </w:p>
        </w:tc>
      </w:tr>
      <w:tr w:rsidR="00DB0F3E" w14:paraId="0D84AB97" w14:textId="77777777" w:rsidTr="00DB0F3E">
        <w:tc>
          <w:tcPr>
            <w:tcW w:w="10195" w:type="dxa"/>
            <w:tcBorders>
              <w:top w:val="single" w:sz="4" w:space="0" w:color="auto"/>
              <w:left w:val="single" w:sz="4" w:space="0" w:color="auto"/>
              <w:bottom w:val="single" w:sz="4" w:space="0" w:color="auto"/>
              <w:right w:val="single" w:sz="4" w:space="0" w:color="auto"/>
            </w:tcBorders>
          </w:tcPr>
          <w:p w14:paraId="6E2E9E88" w14:textId="77777777" w:rsidR="00DB0F3E" w:rsidRDefault="00DB0F3E">
            <w:pPr>
              <w:pStyle w:val="Notes"/>
            </w:pPr>
          </w:p>
        </w:tc>
      </w:tr>
      <w:tr w:rsidR="00DB0F3E" w14:paraId="58FB9F1F" w14:textId="77777777" w:rsidTr="00DB0F3E">
        <w:tc>
          <w:tcPr>
            <w:tcW w:w="10195" w:type="dxa"/>
            <w:tcBorders>
              <w:top w:val="single" w:sz="4" w:space="0" w:color="auto"/>
              <w:left w:val="single" w:sz="4" w:space="0" w:color="auto"/>
              <w:bottom w:val="single" w:sz="4" w:space="0" w:color="auto"/>
              <w:right w:val="single" w:sz="4" w:space="0" w:color="auto"/>
            </w:tcBorders>
          </w:tcPr>
          <w:p w14:paraId="35B76DCA" w14:textId="77777777" w:rsidR="00DB0F3E" w:rsidRDefault="00DB0F3E">
            <w:pPr>
              <w:pStyle w:val="Notes"/>
            </w:pPr>
          </w:p>
        </w:tc>
      </w:tr>
      <w:tr w:rsidR="00DB0F3E" w14:paraId="4BDCB541" w14:textId="77777777" w:rsidTr="00DB0F3E">
        <w:tc>
          <w:tcPr>
            <w:tcW w:w="10195" w:type="dxa"/>
            <w:tcBorders>
              <w:top w:val="single" w:sz="4" w:space="0" w:color="auto"/>
              <w:left w:val="single" w:sz="4" w:space="0" w:color="auto"/>
              <w:bottom w:val="single" w:sz="4" w:space="0" w:color="auto"/>
              <w:right w:val="single" w:sz="4" w:space="0" w:color="auto"/>
            </w:tcBorders>
          </w:tcPr>
          <w:p w14:paraId="48143FB4" w14:textId="77777777" w:rsidR="00DB0F3E" w:rsidRDefault="00DB0F3E">
            <w:pPr>
              <w:pStyle w:val="Notes"/>
            </w:pPr>
          </w:p>
        </w:tc>
      </w:tr>
      <w:tr w:rsidR="00DB0F3E" w14:paraId="5C1ACF9E" w14:textId="77777777" w:rsidTr="00DB0F3E">
        <w:tc>
          <w:tcPr>
            <w:tcW w:w="10195" w:type="dxa"/>
            <w:tcBorders>
              <w:top w:val="single" w:sz="4" w:space="0" w:color="auto"/>
              <w:left w:val="single" w:sz="4" w:space="0" w:color="auto"/>
              <w:bottom w:val="single" w:sz="4" w:space="0" w:color="auto"/>
              <w:right w:val="single" w:sz="4" w:space="0" w:color="auto"/>
            </w:tcBorders>
          </w:tcPr>
          <w:p w14:paraId="6D2268C9" w14:textId="77777777" w:rsidR="00DB0F3E" w:rsidRDefault="00DB0F3E">
            <w:pPr>
              <w:pStyle w:val="Notes"/>
            </w:pPr>
          </w:p>
        </w:tc>
      </w:tr>
      <w:tr w:rsidR="00DB0F3E" w14:paraId="738BE211" w14:textId="77777777" w:rsidTr="00DB0F3E">
        <w:tc>
          <w:tcPr>
            <w:tcW w:w="10195" w:type="dxa"/>
            <w:tcBorders>
              <w:top w:val="single" w:sz="4" w:space="0" w:color="auto"/>
              <w:left w:val="single" w:sz="4" w:space="0" w:color="auto"/>
              <w:bottom w:val="single" w:sz="4" w:space="0" w:color="auto"/>
              <w:right w:val="single" w:sz="4" w:space="0" w:color="auto"/>
            </w:tcBorders>
          </w:tcPr>
          <w:p w14:paraId="0B9BD01F" w14:textId="77777777" w:rsidR="00DB0F3E" w:rsidRDefault="00DB0F3E">
            <w:pPr>
              <w:pStyle w:val="Notes"/>
            </w:pPr>
          </w:p>
        </w:tc>
      </w:tr>
      <w:tr w:rsidR="00DB0F3E" w14:paraId="590A0213" w14:textId="77777777" w:rsidTr="00DB0F3E">
        <w:tc>
          <w:tcPr>
            <w:tcW w:w="10195" w:type="dxa"/>
            <w:tcBorders>
              <w:top w:val="single" w:sz="4" w:space="0" w:color="auto"/>
              <w:left w:val="single" w:sz="4" w:space="0" w:color="auto"/>
              <w:bottom w:val="single" w:sz="4" w:space="0" w:color="auto"/>
              <w:right w:val="single" w:sz="4" w:space="0" w:color="auto"/>
            </w:tcBorders>
          </w:tcPr>
          <w:p w14:paraId="586C97D7" w14:textId="77777777" w:rsidR="00DB0F3E" w:rsidRDefault="00DB0F3E">
            <w:pPr>
              <w:pStyle w:val="Notes"/>
            </w:pPr>
          </w:p>
        </w:tc>
      </w:tr>
      <w:tr w:rsidR="00DB0F3E" w14:paraId="0EACE60D" w14:textId="77777777" w:rsidTr="00DB0F3E">
        <w:tc>
          <w:tcPr>
            <w:tcW w:w="10195" w:type="dxa"/>
            <w:tcBorders>
              <w:top w:val="single" w:sz="4" w:space="0" w:color="auto"/>
              <w:left w:val="single" w:sz="4" w:space="0" w:color="auto"/>
              <w:bottom w:val="single" w:sz="4" w:space="0" w:color="auto"/>
              <w:right w:val="single" w:sz="4" w:space="0" w:color="auto"/>
            </w:tcBorders>
          </w:tcPr>
          <w:p w14:paraId="6FFE6D1D" w14:textId="77777777" w:rsidR="00DB0F3E" w:rsidRDefault="00DB0F3E">
            <w:pPr>
              <w:pStyle w:val="Notes"/>
            </w:pPr>
          </w:p>
        </w:tc>
      </w:tr>
      <w:tr w:rsidR="00DB0F3E" w14:paraId="64343C32" w14:textId="77777777" w:rsidTr="00DB0F3E">
        <w:tc>
          <w:tcPr>
            <w:tcW w:w="10195" w:type="dxa"/>
            <w:tcBorders>
              <w:top w:val="single" w:sz="4" w:space="0" w:color="auto"/>
              <w:left w:val="single" w:sz="4" w:space="0" w:color="auto"/>
              <w:bottom w:val="single" w:sz="4" w:space="0" w:color="auto"/>
              <w:right w:val="single" w:sz="4" w:space="0" w:color="auto"/>
            </w:tcBorders>
          </w:tcPr>
          <w:p w14:paraId="1A024596" w14:textId="77777777" w:rsidR="00DB0F3E" w:rsidRDefault="00DB0F3E">
            <w:pPr>
              <w:pStyle w:val="Notes"/>
            </w:pPr>
          </w:p>
        </w:tc>
      </w:tr>
      <w:tr w:rsidR="00DB0F3E" w14:paraId="7831C7A3" w14:textId="77777777" w:rsidTr="00DB0F3E">
        <w:tc>
          <w:tcPr>
            <w:tcW w:w="10195" w:type="dxa"/>
            <w:tcBorders>
              <w:top w:val="single" w:sz="4" w:space="0" w:color="auto"/>
              <w:left w:val="single" w:sz="4" w:space="0" w:color="auto"/>
              <w:bottom w:val="single" w:sz="4" w:space="0" w:color="auto"/>
              <w:right w:val="single" w:sz="4" w:space="0" w:color="auto"/>
            </w:tcBorders>
          </w:tcPr>
          <w:p w14:paraId="42F6268D" w14:textId="77777777" w:rsidR="00DB0F3E" w:rsidRDefault="00DB0F3E">
            <w:pPr>
              <w:pStyle w:val="Notes"/>
            </w:pPr>
          </w:p>
        </w:tc>
      </w:tr>
      <w:tr w:rsidR="00DB0F3E" w14:paraId="1A125E97" w14:textId="77777777" w:rsidTr="00DB0F3E">
        <w:tc>
          <w:tcPr>
            <w:tcW w:w="10195" w:type="dxa"/>
            <w:tcBorders>
              <w:top w:val="single" w:sz="4" w:space="0" w:color="auto"/>
              <w:left w:val="single" w:sz="4" w:space="0" w:color="auto"/>
              <w:bottom w:val="single" w:sz="4" w:space="0" w:color="auto"/>
              <w:right w:val="single" w:sz="4" w:space="0" w:color="auto"/>
            </w:tcBorders>
          </w:tcPr>
          <w:p w14:paraId="28C49EF1" w14:textId="77777777" w:rsidR="00DB0F3E" w:rsidRDefault="00DB0F3E">
            <w:pPr>
              <w:pStyle w:val="Notes"/>
            </w:pPr>
          </w:p>
        </w:tc>
      </w:tr>
      <w:tr w:rsidR="00DB0F3E" w14:paraId="633552A3" w14:textId="77777777" w:rsidTr="00DB0F3E">
        <w:tc>
          <w:tcPr>
            <w:tcW w:w="10195" w:type="dxa"/>
            <w:tcBorders>
              <w:top w:val="single" w:sz="4" w:space="0" w:color="auto"/>
              <w:left w:val="single" w:sz="4" w:space="0" w:color="auto"/>
              <w:bottom w:val="single" w:sz="4" w:space="0" w:color="auto"/>
              <w:right w:val="single" w:sz="4" w:space="0" w:color="auto"/>
            </w:tcBorders>
          </w:tcPr>
          <w:p w14:paraId="4DC394EE" w14:textId="77777777" w:rsidR="00DB0F3E" w:rsidRDefault="00DB0F3E">
            <w:pPr>
              <w:pStyle w:val="Notes"/>
            </w:pPr>
          </w:p>
        </w:tc>
      </w:tr>
      <w:tr w:rsidR="00DB0F3E" w14:paraId="75733F3D" w14:textId="77777777" w:rsidTr="00DB0F3E">
        <w:tc>
          <w:tcPr>
            <w:tcW w:w="10195" w:type="dxa"/>
            <w:tcBorders>
              <w:top w:val="single" w:sz="4" w:space="0" w:color="auto"/>
              <w:left w:val="single" w:sz="4" w:space="0" w:color="auto"/>
              <w:bottom w:val="single" w:sz="4" w:space="0" w:color="auto"/>
              <w:right w:val="single" w:sz="4" w:space="0" w:color="auto"/>
            </w:tcBorders>
          </w:tcPr>
          <w:p w14:paraId="0FB031CD" w14:textId="77777777" w:rsidR="00DB0F3E" w:rsidRDefault="00DB0F3E">
            <w:pPr>
              <w:pStyle w:val="Notes"/>
            </w:pPr>
          </w:p>
        </w:tc>
      </w:tr>
      <w:tr w:rsidR="00DB0F3E" w14:paraId="09BF69A3" w14:textId="77777777" w:rsidTr="00DB0F3E">
        <w:tc>
          <w:tcPr>
            <w:tcW w:w="10195" w:type="dxa"/>
            <w:tcBorders>
              <w:top w:val="single" w:sz="4" w:space="0" w:color="auto"/>
              <w:left w:val="single" w:sz="4" w:space="0" w:color="auto"/>
              <w:bottom w:val="single" w:sz="4" w:space="0" w:color="auto"/>
              <w:right w:val="single" w:sz="4" w:space="0" w:color="auto"/>
            </w:tcBorders>
          </w:tcPr>
          <w:p w14:paraId="614E0916" w14:textId="77777777" w:rsidR="00DB0F3E" w:rsidRDefault="00DB0F3E">
            <w:pPr>
              <w:pStyle w:val="Notes"/>
            </w:pPr>
          </w:p>
        </w:tc>
      </w:tr>
      <w:tr w:rsidR="00DB0F3E" w14:paraId="488310DC" w14:textId="77777777" w:rsidTr="00DB0F3E">
        <w:tc>
          <w:tcPr>
            <w:tcW w:w="10195" w:type="dxa"/>
            <w:tcBorders>
              <w:top w:val="single" w:sz="4" w:space="0" w:color="auto"/>
              <w:left w:val="single" w:sz="4" w:space="0" w:color="auto"/>
              <w:bottom w:val="single" w:sz="4" w:space="0" w:color="auto"/>
              <w:right w:val="single" w:sz="4" w:space="0" w:color="auto"/>
            </w:tcBorders>
          </w:tcPr>
          <w:p w14:paraId="0F444120" w14:textId="77777777" w:rsidR="00DB0F3E" w:rsidRDefault="00DB0F3E">
            <w:pPr>
              <w:pStyle w:val="Notes"/>
            </w:pPr>
          </w:p>
        </w:tc>
      </w:tr>
      <w:tr w:rsidR="00DB0F3E" w14:paraId="6CA8C3B0" w14:textId="77777777" w:rsidTr="00DB0F3E">
        <w:tc>
          <w:tcPr>
            <w:tcW w:w="10195" w:type="dxa"/>
            <w:tcBorders>
              <w:top w:val="single" w:sz="4" w:space="0" w:color="auto"/>
              <w:left w:val="single" w:sz="4" w:space="0" w:color="auto"/>
              <w:bottom w:val="single" w:sz="4" w:space="0" w:color="auto"/>
              <w:right w:val="single" w:sz="4" w:space="0" w:color="auto"/>
            </w:tcBorders>
          </w:tcPr>
          <w:p w14:paraId="672AB684" w14:textId="77777777" w:rsidR="00DB0F3E" w:rsidRDefault="00DB0F3E">
            <w:pPr>
              <w:pStyle w:val="Notes"/>
            </w:pPr>
          </w:p>
        </w:tc>
      </w:tr>
      <w:tr w:rsidR="00DB0F3E" w14:paraId="31AE84BA" w14:textId="77777777" w:rsidTr="00DB0F3E">
        <w:tc>
          <w:tcPr>
            <w:tcW w:w="10195" w:type="dxa"/>
            <w:tcBorders>
              <w:top w:val="single" w:sz="4" w:space="0" w:color="auto"/>
              <w:left w:val="single" w:sz="4" w:space="0" w:color="auto"/>
              <w:bottom w:val="single" w:sz="4" w:space="0" w:color="auto"/>
              <w:right w:val="single" w:sz="4" w:space="0" w:color="auto"/>
            </w:tcBorders>
          </w:tcPr>
          <w:p w14:paraId="216819B2" w14:textId="77777777" w:rsidR="00DB0F3E" w:rsidRDefault="00DB0F3E">
            <w:pPr>
              <w:pStyle w:val="Notes"/>
            </w:pPr>
          </w:p>
        </w:tc>
      </w:tr>
    </w:tbl>
    <w:p w14:paraId="0F269CDA" w14:textId="77777777" w:rsidR="00DB0F3E" w:rsidRDefault="00DB0F3E" w:rsidP="00DB0F3E">
      <w:pPr>
        <w:pStyle w:val="LCNormal"/>
        <w:rPr>
          <w:noProof/>
          <w:sz w:val="22"/>
        </w:rPr>
      </w:pPr>
    </w:p>
    <w:p w14:paraId="575C2365" w14:textId="77777777" w:rsidR="00DB0F3E" w:rsidRPr="00DB0F3E" w:rsidRDefault="00DB0F3E" w:rsidP="00DB0F3E">
      <w:pPr>
        <w:pStyle w:val="Heading3"/>
      </w:pPr>
      <w:bookmarkStart w:id="741" w:name="_Toc201126659"/>
      <w:bookmarkStart w:id="742" w:name="_Toc416238117"/>
      <w:bookmarkStart w:id="743" w:name="_Toc495930236"/>
      <w:r w:rsidRPr="00DB0F3E">
        <w:t>Activity 6 (8962 SO5, AC1-3)</w:t>
      </w:r>
      <w:bookmarkEnd w:id="741"/>
      <w:bookmarkEnd w:id="742"/>
      <w:bookmarkEnd w:id="743"/>
      <w:r w:rsidRPr="00DB0F3E">
        <w:t xml:space="preserve"> </w:t>
      </w:r>
    </w:p>
    <w:p w14:paraId="04C6CF7C" w14:textId="77777777" w:rsidR="00DB0F3E" w:rsidRDefault="00DB0F3E" w:rsidP="00DB0F3E">
      <w:pPr>
        <w:pStyle w:val="LCNormal"/>
      </w:pPr>
      <w:r>
        <w:t xml:space="preserve">As part of your pre training assessment, you had to watch an actuality show or documentary on TV, or listen to such a program on the radio..  Identify the facts and opinions.  Motivate your answer.  Include the details of the program in your assessment: date, subject, interviewer and interviewee. </w:t>
      </w:r>
    </w:p>
    <w:p w14:paraId="5A1269D7" w14:textId="77777777" w:rsidR="00DB0F3E" w:rsidRDefault="00DB0F3E" w:rsidP="00DB0F3E">
      <w:pPr>
        <w:pStyle w:val="LCNormal"/>
      </w:pPr>
      <w:r>
        <w:t>Discuss your findings with your fellow group members.</w:t>
      </w:r>
    </w:p>
    <w:p w14:paraId="0F7333E0" w14:textId="77777777" w:rsidR="00DB0F3E" w:rsidRDefault="00DB0F3E" w:rsidP="00DB0F3E">
      <w:pPr>
        <w:pStyle w:val="LCNormal"/>
      </w:pPr>
      <w:r>
        <w:t xml:space="preserve">What information do you think has been omitted by the interviewer?  List at least two instances.  Motivate your answer.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1622655E" w14:textId="77777777" w:rsidTr="00DB0F3E">
        <w:tc>
          <w:tcPr>
            <w:tcW w:w="10195" w:type="dxa"/>
            <w:tcBorders>
              <w:top w:val="single" w:sz="4" w:space="0" w:color="auto"/>
              <w:left w:val="single" w:sz="4" w:space="0" w:color="auto"/>
              <w:bottom w:val="single" w:sz="4" w:space="0" w:color="auto"/>
              <w:right w:val="single" w:sz="4" w:space="0" w:color="auto"/>
            </w:tcBorders>
            <w:hideMark/>
          </w:tcPr>
          <w:p w14:paraId="5199D8E3" w14:textId="77777777" w:rsidR="00DB0F3E" w:rsidRDefault="00DB0F3E">
            <w:pPr>
              <w:spacing w:before="0" w:after="0"/>
              <w:jc w:val="left"/>
              <w:rPr>
                <w:rFonts w:ascii="Times New Roman" w:hAnsi="Times New Roman" w:cs="Times New Roman"/>
                <w:szCs w:val="20"/>
                <w:lang w:val="en-ZA" w:eastAsia="en-ZA"/>
              </w:rPr>
            </w:pPr>
          </w:p>
        </w:tc>
      </w:tr>
      <w:tr w:rsidR="00DB0F3E" w14:paraId="0FFD0A24" w14:textId="77777777" w:rsidTr="00DB0F3E">
        <w:tc>
          <w:tcPr>
            <w:tcW w:w="10195" w:type="dxa"/>
            <w:tcBorders>
              <w:top w:val="single" w:sz="4" w:space="0" w:color="auto"/>
              <w:left w:val="single" w:sz="4" w:space="0" w:color="auto"/>
              <w:bottom w:val="single" w:sz="4" w:space="0" w:color="auto"/>
              <w:right w:val="single" w:sz="4" w:space="0" w:color="auto"/>
            </w:tcBorders>
          </w:tcPr>
          <w:p w14:paraId="40978603" w14:textId="77777777" w:rsidR="00DB0F3E" w:rsidRDefault="00DB0F3E">
            <w:pPr>
              <w:pStyle w:val="Notes"/>
            </w:pPr>
          </w:p>
        </w:tc>
      </w:tr>
      <w:tr w:rsidR="00DB0F3E" w14:paraId="781F3F8B" w14:textId="77777777" w:rsidTr="00DB0F3E">
        <w:tc>
          <w:tcPr>
            <w:tcW w:w="10195" w:type="dxa"/>
            <w:tcBorders>
              <w:top w:val="single" w:sz="4" w:space="0" w:color="auto"/>
              <w:left w:val="single" w:sz="4" w:space="0" w:color="auto"/>
              <w:bottom w:val="single" w:sz="4" w:space="0" w:color="auto"/>
              <w:right w:val="single" w:sz="4" w:space="0" w:color="auto"/>
            </w:tcBorders>
          </w:tcPr>
          <w:p w14:paraId="797AD3E0" w14:textId="77777777" w:rsidR="00DB0F3E" w:rsidRDefault="00DB0F3E">
            <w:pPr>
              <w:pStyle w:val="Notes"/>
            </w:pPr>
          </w:p>
        </w:tc>
      </w:tr>
      <w:tr w:rsidR="00DB0F3E" w14:paraId="5D1DB4FB" w14:textId="77777777" w:rsidTr="00DB0F3E">
        <w:tc>
          <w:tcPr>
            <w:tcW w:w="10195" w:type="dxa"/>
            <w:tcBorders>
              <w:top w:val="single" w:sz="4" w:space="0" w:color="auto"/>
              <w:left w:val="single" w:sz="4" w:space="0" w:color="auto"/>
              <w:bottom w:val="single" w:sz="4" w:space="0" w:color="auto"/>
              <w:right w:val="single" w:sz="4" w:space="0" w:color="auto"/>
            </w:tcBorders>
          </w:tcPr>
          <w:p w14:paraId="61D5AB69" w14:textId="77777777" w:rsidR="00DB0F3E" w:rsidRDefault="00DB0F3E">
            <w:pPr>
              <w:pStyle w:val="Notes"/>
            </w:pPr>
          </w:p>
        </w:tc>
      </w:tr>
    </w:tbl>
    <w:p w14:paraId="57B4F938" w14:textId="77777777" w:rsidR="00DB0F3E" w:rsidRDefault="00DB0F3E" w:rsidP="00DB0F3E">
      <w:pPr>
        <w:pStyle w:val="LCNormal"/>
        <w:rPr>
          <w:sz w:val="22"/>
        </w:rPr>
      </w:pPr>
      <w:r>
        <w:t xml:space="preserve">How does the tone of the interviewee (the person being interviewed) affect the audience’s point of view? Motivate your answer.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58DAA485" w14:textId="77777777" w:rsidTr="00DB0F3E">
        <w:tc>
          <w:tcPr>
            <w:tcW w:w="10195" w:type="dxa"/>
            <w:tcBorders>
              <w:top w:val="single" w:sz="4" w:space="0" w:color="auto"/>
              <w:left w:val="single" w:sz="4" w:space="0" w:color="auto"/>
              <w:bottom w:val="single" w:sz="4" w:space="0" w:color="auto"/>
              <w:right w:val="single" w:sz="4" w:space="0" w:color="auto"/>
            </w:tcBorders>
            <w:hideMark/>
          </w:tcPr>
          <w:p w14:paraId="54C9B2BB" w14:textId="77777777" w:rsidR="00DB0F3E" w:rsidRDefault="00DB0F3E">
            <w:pPr>
              <w:spacing w:before="0" w:after="0"/>
              <w:jc w:val="left"/>
              <w:rPr>
                <w:rFonts w:ascii="Times New Roman" w:hAnsi="Times New Roman" w:cs="Times New Roman"/>
                <w:szCs w:val="20"/>
                <w:lang w:val="en-ZA" w:eastAsia="en-ZA"/>
              </w:rPr>
            </w:pPr>
          </w:p>
        </w:tc>
      </w:tr>
      <w:tr w:rsidR="00DB0F3E" w14:paraId="620D924D" w14:textId="77777777" w:rsidTr="00DB0F3E">
        <w:tc>
          <w:tcPr>
            <w:tcW w:w="10195" w:type="dxa"/>
            <w:tcBorders>
              <w:top w:val="single" w:sz="4" w:space="0" w:color="auto"/>
              <w:left w:val="single" w:sz="4" w:space="0" w:color="auto"/>
              <w:bottom w:val="single" w:sz="4" w:space="0" w:color="auto"/>
              <w:right w:val="single" w:sz="4" w:space="0" w:color="auto"/>
            </w:tcBorders>
          </w:tcPr>
          <w:p w14:paraId="56E6746E" w14:textId="77777777" w:rsidR="00DB0F3E" w:rsidRDefault="00DB0F3E">
            <w:pPr>
              <w:pStyle w:val="Notes"/>
            </w:pPr>
          </w:p>
        </w:tc>
      </w:tr>
      <w:tr w:rsidR="00DB0F3E" w14:paraId="0239CA15" w14:textId="77777777" w:rsidTr="00DB0F3E">
        <w:tc>
          <w:tcPr>
            <w:tcW w:w="10195" w:type="dxa"/>
            <w:tcBorders>
              <w:top w:val="single" w:sz="4" w:space="0" w:color="auto"/>
              <w:left w:val="single" w:sz="4" w:space="0" w:color="auto"/>
              <w:bottom w:val="single" w:sz="4" w:space="0" w:color="auto"/>
              <w:right w:val="single" w:sz="4" w:space="0" w:color="auto"/>
            </w:tcBorders>
          </w:tcPr>
          <w:p w14:paraId="3DB274DB" w14:textId="77777777" w:rsidR="00DB0F3E" w:rsidRDefault="00DB0F3E">
            <w:pPr>
              <w:pStyle w:val="Notes"/>
            </w:pPr>
          </w:p>
        </w:tc>
      </w:tr>
      <w:tr w:rsidR="00DB0F3E" w14:paraId="68E953B9" w14:textId="77777777" w:rsidTr="00DB0F3E">
        <w:tc>
          <w:tcPr>
            <w:tcW w:w="10195" w:type="dxa"/>
            <w:tcBorders>
              <w:top w:val="single" w:sz="4" w:space="0" w:color="auto"/>
              <w:left w:val="single" w:sz="4" w:space="0" w:color="auto"/>
              <w:bottom w:val="single" w:sz="4" w:space="0" w:color="auto"/>
              <w:right w:val="single" w:sz="4" w:space="0" w:color="auto"/>
            </w:tcBorders>
          </w:tcPr>
          <w:p w14:paraId="7E0A36E8" w14:textId="77777777" w:rsidR="00DB0F3E" w:rsidRDefault="00DB0F3E">
            <w:pPr>
              <w:pStyle w:val="Notes"/>
            </w:pPr>
          </w:p>
        </w:tc>
      </w:tr>
    </w:tbl>
    <w:p w14:paraId="5A3DD146" w14:textId="77777777" w:rsidR="00DB0F3E" w:rsidRDefault="00DB0F3E" w:rsidP="00DB0F3E">
      <w:pPr>
        <w:pStyle w:val="LCNormal"/>
        <w:rPr>
          <w:sz w:val="22"/>
        </w:rPr>
      </w:pPr>
      <w:r>
        <w:t xml:space="preserve">How does the point of view of the interviewer affect the audience’s point of view?  Motivate your answer.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56DEB666" w14:textId="77777777" w:rsidTr="00DB0F3E">
        <w:tc>
          <w:tcPr>
            <w:tcW w:w="10195" w:type="dxa"/>
            <w:tcBorders>
              <w:top w:val="single" w:sz="4" w:space="0" w:color="auto"/>
              <w:left w:val="single" w:sz="4" w:space="0" w:color="auto"/>
              <w:bottom w:val="single" w:sz="4" w:space="0" w:color="auto"/>
              <w:right w:val="single" w:sz="4" w:space="0" w:color="auto"/>
            </w:tcBorders>
            <w:hideMark/>
          </w:tcPr>
          <w:p w14:paraId="109247F2" w14:textId="77777777" w:rsidR="00DB0F3E" w:rsidRDefault="00DB0F3E">
            <w:pPr>
              <w:spacing w:before="0" w:after="0"/>
              <w:jc w:val="left"/>
              <w:rPr>
                <w:rFonts w:ascii="Times New Roman" w:hAnsi="Times New Roman" w:cs="Times New Roman"/>
                <w:szCs w:val="20"/>
                <w:lang w:val="en-ZA" w:eastAsia="en-ZA"/>
              </w:rPr>
            </w:pPr>
          </w:p>
        </w:tc>
      </w:tr>
      <w:tr w:rsidR="00DB0F3E" w14:paraId="10D8D2E3" w14:textId="77777777" w:rsidTr="00DB0F3E">
        <w:tc>
          <w:tcPr>
            <w:tcW w:w="10195" w:type="dxa"/>
            <w:tcBorders>
              <w:top w:val="single" w:sz="4" w:space="0" w:color="auto"/>
              <w:left w:val="single" w:sz="4" w:space="0" w:color="auto"/>
              <w:bottom w:val="single" w:sz="4" w:space="0" w:color="auto"/>
              <w:right w:val="single" w:sz="4" w:space="0" w:color="auto"/>
            </w:tcBorders>
          </w:tcPr>
          <w:p w14:paraId="39085CB1" w14:textId="77777777" w:rsidR="00DB0F3E" w:rsidRDefault="00DB0F3E">
            <w:pPr>
              <w:pStyle w:val="Notes"/>
            </w:pPr>
          </w:p>
        </w:tc>
      </w:tr>
      <w:tr w:rsidR="00DB0F3E" w14:paraId="6660A34C" w14:textId="77777777" w:rsidTr="00DB0F3E">
        <w:tc>
          <w:tcPr>
            <w:tcW w:w="10195" w:type="dxa"/>
            <w:tcBorders>
              <w:top w:val="single" w:sz="4" w:space="0" w:color="auto"/>
              <w:left w:val="single" w:sz="4" w:space="0" w:color="auto"/>
              <w:bottom w:val="single" w:sz="4" w:space="0" w:color="auto"/>
              <w:right w:val="single" w:sz="4" w:space="0" w:color="auto"/>
            </w:tcBorders>
          </w:tcPr>
          <w:p w14:paraId="691F071C" w14:textId="77777777" w:rsidR="00DB0F3E" w:rsidRDefault="00DB0F3E">
            <w:pPr>
              <w:pStyle w:val="Notes"/>
            </w:pPr>
          </w:p>
        </w:tc>
      </w:tr>
      <w:tr w:rsidR="00DB0F3E" w14:paraId="66812B4C" w14:textId="77777777" w:rsidTr="00DB0F3E">
        <w:tc>
          <w:tcPr>
            <w:tcW w:w="10195" w:type="dxa"/>
            <w:tcBorders>
              <w:top w:val="single" w:sz="4" w:space="0" w:color="auto"/>
              <w:left w:val="single" w:sz="4" w:space="0" w:color="auto"/>
              <w:bottom w:val="single" w:sz="4" w:space="0" w:color="auto"/>
              <w:right w:val="single" w:sz="4" w:space="0" w:color="auto"/>
            </w:tcBorders>
          </w:tcPr>
          <w:p w14:paraId="24658A8E" w14:textId="77777777" w:rsidR="00DB0F3E" w:rsidRDefault="00DB0F3E">
            <w:pPr>
              <w:pStyle w:val="Notes"/>
            </w:pPr>
          </w:p>
        </w:tc>
      </w:tr>
    </w:tbl>
    <w:p w14:paraId="0466E7EB" w14:textId="77777777" w:rsidR="00DB0F3E" w:rsidRDefault="00DB0F3E" w:rsidP="00DB0F3E">
      <w:pPr>
        <w:pStyle w:val="LCNormal"/>
        <w:rPr>
          <w:sz w:val="22"/>
        </w:rPr>
      </w:pPr>
      <w:r>
        <w:t xml:space="preserve">What information do you think has been selected by the interviewer?  List at least two instances.  Motivate your answer.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5C3AD370" w14:textId="77777777" w:rsidTr="00DB0F3E">
        <w:tc>
          <w:tcPr>
            <w:tcW w:w="10195" w:type="dxa"/>
            <w:tcBorders>
              <w:top w:val="single" w:sz="4" w:space="0" w:color="auto"/>
              <w:left w:val="single" w:sz="4" w:space="0" w:color="auto"/>
              <w:bottom w:val="single" w:sz="4" w:space="0" w:color="auto"/>
              <w:right w:val="single" w:sz="4" w:space="0" w:color="auto"/>
            </w:tcBorders>
            <w:hideMark/>
          </w:tcPr>
          <w:p w14:paraId="7ADBC5A9" w14:textId="77777777" w:rsidR="00DB0F3E" w:rsidRDefault="00DB0F3E">
            <w:pPr>
              <w:spacing w:before="0" w:after="0"/>
              <w:jc w:val="left"/>
              <w:rPr>
                <w:rFonts w:ascii="Times New Roman" w:hAnsi="Times New Roman" w:cs="Times New Roman"/>
                <w:szCs w:val="20"/>
                <w:lang w:val="en-ZA" w:eastAsia="en-ZA"/>
              </w:rPr>
            </w:pPr>
          </w:p>
        </w:tc>
      </w:tr>
      <w:tr w:rsidR="00DB0F3E" w14:paraId="210704C9" w14:textId="77777777" w:rsidTr="00DB0F3E">
        <w:tc>
          <w:tcPr>
            <w:tcW w:w="10195" w:type="dxa"/>
            <w:tcBorders>
              <w:top w:val="single" w:sz="4" w:space="0" w:color="auto"/>
              <w:left w:val="single" w:sz="4" w:space="0" w:color="auto"/>
              <w:bottom w:val="single" w:sz="4" w:space="0" w:color="auto"/>
              <w:right w:val="single" w:sz="4" w:space="0" w:color="auto"/>
            </w:tcBorders>
          </w:tcPr>
          <w:p w14:paraId="57CE5105" w14:textId="77777777" w:rsidR="00DB0F3E" w:rsidRDefault="00DB0F3E">
            <w:pPr>
              <w:pStyle w:val="Notes"/>
            </w:pPr>
          </w:p>
        </w:tc>
      </w:tr>
      <w:tr w:rsidR="00DB0F3E" w14:paraId="6EBA7783" w14:textId="77777777" w:rsidTr="00DB0F3E">
        <w:tc>
          <w:tcPr>
            <w:tcW w:w="10195" w:type="dxa"/>
            <w:tcBorders>
              <w:top w:val="single" w:sz="4" w:space="0" w:color="auto"/>
              <w:left w:val="single" w:sz="4" w:space="0" w:color="auto"/>
              <w:bottom w:val="single" w:sz="4" w:space="0" w:color="auto"/>
              <w:right w:val="single" w:sz="4" w:space="0" w:color="auto"/>
            </w:tcBorders>
          </w:tcPr>
          <w:p w14:paraId="254F4FF0" w14:textId="77777777" w:rsidR="00DB0F3E" w:rsidRDefault="00DB0F3E">
            <w:pPr>
              <w:pStyle w:val="Notes"/>
            </w:pPr>
          </w:p>
        </w:tc>
      </w:tr>
      <w:tr w:rsidR="00DB0F3E" w14:paraId="2E094DB5" w14:textId="77777777" w:rsidTr="00DB0F3E">
        <w:tc>
          <w:tcPr>
            <w:tcW w:w="10195" w:type="dxa"/>
            <w:tcBorders>
              <w:top w:val="single" w:sz="4" w:space="0" w:color="auto"/>
              <w:left w:val="single" w:sz="4" w:space="0" w:color="auto"/>
              <w:bottom w:val="single" w:sz="4" w:space="0" w:color="auto"/>
              <w:right w:val="single" w:sz="4" w:space="0" w:color="auto"/>
            </w:tcBorders>
          </w:tcPr>
          <w:p w14:paraId="0287C7D1" w14:textId="77777777" w:rsidR="00DB0F3E" w:rsidRDefault="00DB0F3E">
            <w:pPr>
              <w:pStyle w:val="Notes"/>
            </w:pPr>
          </w:p>
        </w:tc>
      </w:tr>
    </w:tbl>
    <w:p w14:paraId="35F6D5C0" w14:textId="77777777" w:rsidR="00DB0F3E" w:rsidRDefault="00DB0F3E" w:rsidP="00DB0F3E">
      <w:pPr>
        <w:pStyle w:val="LCNormal"/>
        <w:rPr>
          <w:sz w:val="22"/>
        </w:rPr>
      </w:pPr>
      <w:r>
        <w:t xml:space="preserve">What information do you think has been left out by the interviewer?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28C8769C" w14:textId="77777777" w:rsidTr="00DB0F3E">
        <w:tc>
          <w:tcPr>
            <w:tcW w:w="10195" w:type="dxa"/>
            <w:tcBorders>
              <w:top w:val="single" w:sz="4" w:space="0" w:color="auto"/>
              <w:left w:val="single" w:sz="4" w:space="0" w:color="auto"/>
              <w:bottom w:val="single" w:sz="4" w:space="0" w:color="auto"/>
              <w:right w:val="single" w:sz="4" w:space="0" w:color="auto"/>
            </w:tcBorders>
            <w:hideMark/>
          </w:tcPr>
          <w:p w14:paraId="5972EBAF" w14:textId="77777777" w:rsidR="00DB0F3E" w:rsidRDefault="00DB0F3E">
            <w:pPr>
              <w:spacing w:before="0" w:after="0"/>
              <w:jc w:val="left"/>
              <w:rPr>
                <w:rFonts w:ascii="Times New Roman" w:hAnsi="Times New Roman" w:cs="Times New Roman"/>
                <w:szCs w:val="20"/>
                <w:lang w:val="en-ZA" w:eastAsia="en-ZA"/>
              </w:rPr>
            </w:pPr>
          </w:p>
        </w:tc>
      </w:tr>
      <w:tr w:rsidR="00DB0F3E" w14:paraId="662BCDFA" w14:textId="77777777" w:rsidTr="00DB0F3E">
        <w:tc>
          <w:tcPr>
            <w:tcW w:w="10195" w:type="dxa"/>
            <w:tcBorders>
              <w:top w:val="single" w:sz="4" w:space="0" w:color="auto"/>
              <w:left w:val="single" w:sz="4" w:space="0" w:color="auto"/>
              <w:bottom w:val="single" w:sz="4" w:space="0" w:color="auto"/>
              <w:right w:val="single" w:sz="4" w:space="0" w:color="auto"/>
            </w:tcBorders>
          </w:tcPr>
          <w:p w14:paraId="2D7B16F0" w14:textId="77777777" w:rsidR="00DB0F3E" w:rsidRDefault="00DB0F3E">
            <w:pPr>
              <w:pStyle w:val="Notes"/>
            </w:pPr>
          </w:p>
        </w:tc>
      </w:tr>
      <w:tr w:rsidR="00DB0F3E" w14:paraId="777179E6" w14:textId="77777777" w:rsidTr="00DB0F3E">
        <w:tc>
          <w:tcPr>
            <w:tcW w:w="10195" w:type="dxa"/>
            <w:tcBorders>
              <w:top w:val="single" w:sz="4" w:space="0" w:color="auto"/>
              <w:left w:val="single" w:sz="4" w:space="0" w:color="auto"/>
              <w:bottom w:val="single" w:sz="4" w:space="0" w:color="auto"/>
              <w:right w:val="single" w:sz="4" w:space="0" w:color="auto"/>
            </w:tcBorders>
          </w:tcPr>
          <w:p w14:paraId="3989D307" w14:textId="77777777" w:rsidR="00DB0F3E" w:rsidRDefault="00DB0F3E">
            <w:pPr>
              <w:pStyle w:val="Notes"/>
            </w:pPr>
          </w:p>
        </w:tc>
      </w:tr>
      <w:tr w:rsidR="00DB0F3E" w14:paraId="59F85D65" w14:textId="77777777" w:rsidTr="00DB0F3E">
        <w:tc>
          <w:tcPr>
            <w:tcW w:w="10195" w:type="dxa"/>
            <w:tcBorders>
              <w:top w:val="single" w:sz="4" w:space="0" w:color="auto"/>
              <w:left w:val="single" w:sz="4" w:space="0" w:color="auto"/>
              <w:bottom w:val="single" w:sz="4" w:space="0" w:color="auto"/>
              <w:right w:val="single" w:sz="4" w:space="0" w:color="auto"/>
            </w:tcBorders>
          </w:tcPr>
          <w:p w14:paraId="575E5BE6" w14:textId="77777777" w:rsidR="00DB0F3E" w:rsidRDefault="00DB0F3E">
            <w:pPr>
              <w:pStyle w:val="Notes"/>
            </w:pPr>
          </w:p>
        </w:tc>
      </w:tr>
    </w:tbl>
    <w:p w14:paraId="2823D98A" w14:textId="77777777" w:rsidR="00DB0F3E" w:rsidRDefault="00DB0F3E" w:rsidP="00DB0F3E">
      <w:pPr>
        <w:pStyle w:val="LCNormal"/>
        <w:rPr>
          <w:sz w:val="22"/>
        </w:rPr>
      </w:pPr>
      <w:r>
        <w:t>How do your findings compare to those of the other group members?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4EA87D76" w14:textId="77777777" w:rsidTr="00DB0F3E">
        <w:tc>
          <w:tcPr>
            <w:tcW w:w="10195" w:type="dxa"/>
            <w:tcBorders>
              <w:top w:val="single" w:sz="4" w:space="0" w:color="auto"/>
              <w:left w:val="single" w:sz="4" w:space="0" w:color="auto"/>
              <w:bottom w:val="single" w:sz="4" w:space="0" w:color="auto"/>
              <w:right w:val="single" w:sz="4" w:space="0" w:color="auto"/>
            </w:tcBorders>
            <w:hideMark/>
          </w:tcPr>
          <w:p w14:paraId="025D418D" w14:textId="77777777" w:rsidR="00DB0F3E" w:rsidRDefault="00DB0F3E">
            <w:pPr>
              <w:spacing w:before="0" w:after="0"/>
              <w:jc w:val="left"/>
              <w:rPr>
                <w:rFonts w:ascii="Times New Roman" w:hAnsi="Times New Roman" w:cs="Times New Roman"/>
                <w:szCs w:val="20"/>
                <w:lang w:val="en-ZA" w:eastAsia="en-ZA"/>
              </w:rPr>
            </w:pPr>
          </w:p>
        </w:tc>
      </w:tr>
      <w:tr w:rsidR="00DB0F3E" w14:paraId="68C30140" w14:textId="77777777" w:rsidTr="00DB0F3E">
        <w:tc>
          <w:tcPr>
            <w:tcW w:w="10195" w:type="dxa"/>
            <w:tcBorders>
              <w:top w:val="single" w:sz="4" w:space="0" w:color="auto"/>
              <w:left w:val="single" w:sz="4" w:space="0" w:color="auto"/>
              <w:bottom w:val="single" w:sz="4" w:space="0" w:color="auto"/>
              <w:right w:val="single" w:sz="4" w:space="0" w:color="auto"/>
            </w:tcBorders>
          </w:tcPr>
          <w:p w14:paraId="30E1FD66" w14:textId="77777777" w:rsidR="00DB0F3E" w:rsidRDefault="00DB0F3E">
            <w:pPr>
              <w:pStyle w:val="Notes"/>
            </w:pPr>
          </w:p>
        </w:tc>
      </w:tr>
      <w:tr w:rsidR="00DB0F3E" w14:paraId="448D3833" w14:textId="77777777" w:rsidTr="00DB0F3E">
        <w:tc>
          <w:tcPr>
            <w:tcW w:w="10195" w:type="dxa"/>
            <w:tcBorders>
              <w:top w:val="single" w:sz="4" w:space="0" w:color="auto"/>
              <w:left w:val="single" w:sz="4" w:space="0" w:color="auto"/>
              <w:bottom w:val="single" w:sz="4" w:space="0" w:color="auto"/>
              <w:right w:val="single" w:sz="4" w:space="0" w:color="auto"/>
            </w:tcBorders>
          </w:tcPr>
          <w:p w14:paraId="1C13F43B" w14:textId="77777777" w:rsidR="00DB0F3E" w:rsidRDefault="00DB0F3E">
            <w:pPr>
              <w:pStyle w:val="Notes"/>
            </w:pPr>
          </w:p>
        </w:tc>
      </w:tr>
      <w:tr w:rsidR="00DB0F3E" w14:paraId="5B42B142" w14:textId="77777777" w:rsidTr="00DB0F3E">
        <w:tc>
          <w:tcPr>
            <w:tcW w:w="10195" w:type="dxa"/>
            <w:tcBorders>
              <w:top w:val="single" w:sz="4" w:space="0" w:color="auto"/>
              <w:left w:val="single" w:sz="4" w:space="0" w:color="auto"/>
              <w:bottom w:val="single" w:sz="4" w:space="0" w:color="auto"/>
              <w:right w:val="single" w:sz="4" w:space="0" w:color="auto"/>
            </w:tcBorders>
          </w:tcPr>
          <w:p w14:paraId="78B1E247" w14:textId="77777777" w:rsidR="00DB0F3E" w:rsidRDefault="00DB0F3E">
            <w:pPr>
              <w:pStyle w:val="Notes"/>
            </w:pPr>
          </w:p>
        </w:tc>
      </w:tr>
    </w:tbl>
    <w:p w14:paraId="2897075F" w14:textId="77777777" w:rsidR="00DB0F3E" w:rsidRDefault="00DB0F3E" w:rsidP="00DB0F3E">
      <w:pPr>
        <w:pStyle w:val="LCNormal"/>
        <w:rPr>
          <w:sz w:val="22"/>
        </w:rPr>
      </w:pPr>
      <w:r>
        <w:t>Refer back to the article about Mr Zuma in handout 1.  Do you think any facts or information has been left out?  Motivate your answer.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0DB05101" w14:textId="77777777" w:rsidTr="00DB0F3E">
        <w:tc>
          <w:tcPr>
            <w:tcW w:w="10195" w:type="dxa"/>
            <w:tcBorders>
              <w:top w:val="single" w:sz="4" w:space="0" w:color="auto"/>
              <w:left w:val="single" w:sz="4" w:space="0" w:color="auto"/>
              <w:bottom w:val="single" w:sz="4" w:space="0" w:color="auto"/>
              <w:right w:val="single" w:sz="4" w:space="0" w:color="auto"/>
            </w:tcBorders>
            <w:hideMark/>
          </w:tcPr>
          <w:p w14:paraId="45028B8C" w14:textId="77777777" w:rsidR="00DB0F3E" w:rsidRDefault="00DB0F3E">
            <w:pPr>
              <w:spacing w:before="0" w:after="0"/>
              <w:jc w:val="left"/>
              <w:rPr>
                <w:rFonts w:ascii="Times New Roman" w:hAnsi="Times New Roman" w:cs="Times New Roman"/>
                <w:szCs w:val="20"/>
                <w:lang w:val="en-ZA" w:eastAsia="en-ZA"/>
              </w:rPr>
            </w:pPr>
          </w:p>
        </w:tc>
      </w:tr>
      <w:tr w:rsidR="00DB0F3E" w14:paraId="32B7875B" w14:textId="77777777" w:rsidTr="00DB0F3E">
        <w:tc>
          <w:tcPr>
            <w:tcW w:w="10195" w:type="dxa"/>
            <w:tcBorders>
              <w:top w:val="single" w:sz="4" w:space="0" w:color="auto"/>
              <w:left w:val="single" w:sz="4" w:space="0" w:color="auto"/>
              <w:bottom w:val="single" w:sz="4" w:space="0" w:color="auto"/>
              <w:right w:val="single" w:sz="4" w:space="0" w:color="auto"/>
            </w:tcBorders>
          </w:tcPr>
          <w:p w14:paraId="4020505B" w14:textId="77777777" w:rsidR="00DB0F3E" w:rsidRDefault="00DB0F3E">
            <w:pPr>
              <w:pStyle w:val="Notes"/>
            </w:pPr>
          </w:p>
        </w:tc>
      </w:tr>
      <w:tr w:rsidR="00DB0F3E" w14:paraId="68375F8C" w14:textId="77777777" w:rsidTr="00DB0F3E">
        <w:tc>
          <w:tcPr>
            <w:tcW w:w="10195" w:type="dxa"/>
            <w:tcBorders>
              <w:top w:val="single" w:sz="4" w:space="0" w:color="auto"/>
              <w:left w:val="single" w:sz="4" w:space="0" w:color="auto"/>
              <w:bottom w:val="single" w:sz="4" w:space="0" w:color="auto"/>
              <w:right w:val="single" w:sz="4" w:space="0" w:color="auto"/>
            </w:tcBorders>
          </w:tcPr>
          <w:p w14:paraId="45D06ECC" w14:textId="77777777" w:rsidR="00DB0F3E" w:rsidRDefault="00DB0F3E">
            <w:pPr>
              <w:pStyle w:val="Notes"/>
            </w:pPr>
          </w:p>
        </w:tc>
      </w:tr>
      <w:tr w:rsidR="00DB0F3E" w14:paraId="17209F2B" w14:textId="77777777" w:rsidTr="00DB0F3E">
        <w:tc>
          <w:tcPr>
            <w:tcW w:w="10195" w:type="dxa"/>
            <w:tcBorders>
              <w:top w:val="single" w:sz="4" w:space="0" w:color="auto"/>
              <w:left w:val="single" w:sz="4" w:space="0" w:color="auto"/>
              <w:bottom w:val="single" w:sz="4" w:space="0" w:color="auto"/>
              <w:right w:val="single" w:sz="4" w:space="0" w:color="auto"/>
            </w:tcBorders>
          </w:tcPr>
          <w:p w14:paraId="2F597D17" w14:textId="77777777" w:rsidR="00DB0F3E" w:rsidRDefault="00DB0F3E">
            <w:pPr>
              <w:pStyle w:val="Notes"/>
            </w:pPr>
          </w:p>
        </w:tc>
      </w:tr>
    </w:tbl>
    <w:p w14:paraId="5986F6DB" w14:textId="77777777" w:rsidR="00DB0F3E" w:rsidRDefault="00DB0F3E" w:rsidP="00DB0F3E">
      <w:pPr>
        <w:pStyle w:val="LCNormal"/>
        <w:rPr>
          <w:sz w:val="22"/>
        </w:rPr>
      </w:pPr>
      <w:r>
        <w:t>Think of political speakers and how they use rhetorical questions.  In a group, list at least three examples.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3DF1B9F7" w14:textId="77777777" w:rsidTr="00DB0F3E">
        <w:tc>
          <w:tcPr>
            <w:tcW w:w="10195" w:type="dxa"/>
            <w:tcBorders>
              <w:top w:val="single" w:sz="4" w:space="0" w:color="auto"/>
              <w:left w:val="single" w:sz="4" w:space="0" w:color="auto"/>
              <w:bottom w:val="single" w:sz="4" w:space="0" w:color="auto"/>
              <w:right w:val="single" w:sz="4" w:space="0" w:color="auto"/>
            </w:tcBorders>
            <w:hideMark/>
          </w:tcPr>
          <w:p w14:paraId="29B91F47" w14:textId="77777777" w:rsidR="00DB0F3E" w:rsidRDefault="00DB0F3E">
            <w:pPr>
              <w:spacing w:before="0" w:after="0"/>
              <w:jc w:val="left"/>
              <w:rPr>
                <w:rFonts w:ascii="Times New Roman" w:hAnsi="Times New Roman" w:cs="Times New Roman"/>
                <w:szCs w:val="20"/>
                <w:lang w:val="en-ZA" w:eastAsia="en-ZA"/>
              </w:rPr>
            </w:pPr>
          </w:p>
        </w:tc>
      </w:tr>
      <w:tr w:rsidR="00DB0F3E" w14:paraId="003F95CE" w14:textId="77777777" w:rsidTr="00DB0F3E">
        <w:tc>
          <w:tcPr>
            <w:tcW w:w="10195" w:type="dxa"/>
            <w:tcBorders>
              <w:top w:val="single" w:sz="4" w:space="0" w:color="auto"/>
              <w:left w:val="single" w:sz="4" w:space="0" w:color="auto"/>
              <w:bottom w:val="single" w:sz="4" w:space="0" w:color="auto"/>
              <w:right w:val="single" w:sz="4" w:space="0" w:color="auto"/>
            </w:tcBorders>
          </w:tcPr>
          <w:p w14:paraId="7D780408" w14:textId="77777777" w:rsidR="00DB0F3E" w:rsidRDefault="00DB0F3E">
            <w:pPr>
              <w:pStyle w:val="Notes"/>
            </w:pPr>
          </w:p>
        </w:tc>
      </w:tr>
      <w:tr w:rsidR="00DB0F3E" w14:paraId="3E88E11E" w14:textId="77777777" w:rsidTr="00DB0F3E">
        <w:tc>
          <w:tcPr>
            <w:tcW w:w="10195" w:type="dxa"/>
            <w:tcBorders>
              <w:top w:val="single" w:sz="4" w:space="0" w:color="auto"/>
              <w:left w:val="single" w:sz="4" w:space="0" w:color="auto"/>
              <w:bottom w:val="single" w:sz="4" w:space="0" w:color="auto"/>
              <w:right w:val="single" w:sz="4" w:space="0" w:color="auto"/>
            </w:tcBorders>
          </w:tcPr>
          <w:p w14:paraId="2262ACB8" w14:textId="77777777" w:rsidR="00DB0F3E" w:rsidRDefault="00DB0F3E">
            <w:pPr>
              <w:pStyle w:val="Notes"/>
            </w:pPr>
          </w:p>
        </w:tc>
      </w:tr>
      <w:tr w:rsidR="00DB0F3E" w14:paraId="090D917E" w14:textId="77777777" w:rsidTr="00DB0F3E">
        <w:tc>
          <w:tcPr>
            <w:tcW w:w="10195" w:type="dxa"/>
            <w:tcBorders>
              <w:top w:val="single" w:sz="4" w:space="0" w:color="auto"/>
              <w:left w:val="single" w:sz="4" w:space="0" w:color="auto"/>
              <w:bottom w:val="single" w:sz="4" w:space="0" w:color="auto"/>
              <w:right w:val="single" w:sz="4" w:space="0" w:color="auto"/>
            </w:tcBorders>
          </w:tcPr>
          <w:p w14:paraId="24310EB2" w14:textId="77777777" w:rsidR="00DB0F3E" w:rsidRDefault="00DB0F3E">
            <w:pPr>
              <w:pStyle w:val="Notes"/>
            </w:pPr>
          </w:p>
        </w:tc>
      </w:tr>
    </w:tbl>
    <w:p w14:paraId="6893458B" w14:textId="77777777" w:rsidR="00DB0F3E" w:rsidRDefault="00DB0F3E" w:rsidP="00DB0F3E">
      <w:pPr>
        <w:pStyle w:val="LCNormal"/>
        <w:rPr>
          <w:sz w:val="22"/>
        </w:rPr>
      </w:pPr>
      <w:r>
        <w:t>On the second page in handout 1 there is an article about the marriage of Nelson Mandela’s grandson.  In this article there is an example where the first person is quoted.  Find the example and quote it below.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4B370450" w14:textId="77777777" w:rsidTr="00DB0F3E">
        <w:tc>
          <w:tcPr>
            <w:tcW w:w="10188" w:type="dxa"/>
            <w:tcBorders>
              <w:top w:val="single" w:sz="4" w:space="0" w:color="auto"/>
              <w:left w:val="single" w:sz="4" w:space="0" w:color="auto"/>
              <w:bottom w:val="single" w:sz="4" w:space="0" w:color="auto"/>
              <w:right w:val="single" w:sz="4" w:space="0" w:color="auto"/>
            </w:tcBorders>
            <w:hideMark/>
          </w:tcPr>
          <w:p w14:paraId="74DFDD3B" w14:textId="77777777" w:rsidR="00DB0F3E" w:rsidRDefault="00DB0F3E">
            <w:pPr>
              <w:spacing w:before="0" w:after="0"/>
              <w:jc w:val="left"/>
              <w:rPr>
                <w:rFonts w:ascii="Times New Roman" w:hAnsi="Times New Roman" w:cs="Times New Roman"/>
                <w:szCs w:val="20"/>
                <w:lang w:val="en-ZA" w:eastAsia="en-ZA"/>
              </w:rPr>
            </w:pPr>
          </w:p>
        </w:tc>
      </w:tr>
      <w:tr w:rsidR="00DB0F3E" w14:paraId="4BDD090E" w14:textId="77777777" w:rsidTr="00DB0F3E">
        <w:tc>
          <w:tcPr>
            <w:tcW w:w="10188" w:type="dxa"/>
            <w:tcBorders>
              <w:top w:val="single" w:sz="4" w:space="0" w:color="auto"/>
              <w:left w:val="single" w:sz="4" w:space="0" w:color="auto"/>
              <w:bottom w:val="single" w:sz="4" w:space="0" w:color="auto"/>
              <w:right w:val="single" w:sz="4" w:space="0" w:color="auto"/>
            </w:tcBorders>
          </w:tcPr>
          <w:p w14:paraId="18AD4FD9" w14:textId="77777777" w:rsidR="00DB0F3E" w:rsidRDefault="00DB0F3E">
            <w:pPr>
              <w:pStyle w:val="Notes"/>
            </w:pPr>
          </w:p>
        </w:tc>
      </w:tr>
      <w:tr w:rsidR="00DB0F3E" w14:paraId="1E25D77F" w14:textId="77777777" w:rsidTr="00DB0F3E">
        <w:tc>
          <w:tcPr>
            <w:tcW w:w="10188" w:type="dxa"/>
            <w:tcBorders>
              <w:top w:val="single" w:sz="4" w:space="0" w:color="auto"/>
              <w:left w:val="single" w:sz="4" w:space="0" w:color="auto"/>
              <w:bottom w:val="single" w:sz="4" w:space="0" w:color="auto"/>
              <w:right w:val="single" w:sz="4" w:space="0" w:color="auto"/>
            </w:tcBorders>
          </w:tcPr>
          <w:p w14:paraId="79B13407" w14:textId="77777777" w:rsidR="00DB0F3E" w:rsidRDefault="00DB0F3E">
            <w:pPr>
              <w:pStyle w:val="Notes"/>
            </w:pPr>
          </w:p>
        </w:tc>
      </w:tr>
      <w:tr w:rsidR="00DB0F3E" w14:paraId="3330F06D" w14:textId="77777777" w:rsidTr="00DB0F3E">
        <w:tc>
          <w:tcPr>
            <w:tcW w:w="10188" w:type="dxa"/>
            <w:tcBorders>
              <w:top w:val="single" w:sz="4" w:space="0" w:color="auto"/>
              <w:left w:val="single" w:sz="4" w:space="0" w:color="auto"/>
              <w:bottom w:val="single" w:sz="4" w:space="0" w:color="auto"/>
              <w:right w:val="single" w:sz="4" w:space="0" w:color="auto"/>
            </w:tcBorders>
          </w:tcPr>
          <w:p w14:paraId="2CC8ECCB" w14:textId="77777777" w:rsidR="00DB0F3E" w:rsidRDefault="00DB0F3E">
            <w:pPr>
              <w:pStyle w:val="Notes"/>
            </w:pPr>
          </w:p>
        </w:tc>
      </w:tr>
    </w:tbl>
    <w:p w14:paraId="778466C7" w14:textId="77777777" w:rsidR="00DB0F3E" w:rsidRDefault="00DB0F3E" w:rsidP="00DB0F3E">
      <w:pPr>
        <w:pStyle w:val="LCNormal"/>
        <w:rPr>
          <w:sz w:val="22"/>
        </w:rPr>
      </w:pPr>
      <w:r>
        <w:t>Think of political speakers who use the first person to include you in their speech, thereby influencing the audience.  List at least two examples.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02BDB51A" w14:textId="77777777" w:rsidTr="00DB0F3E">
        <w:tc>
          <w:tcPr>
            <w:tcW w:w="10195" w:type="dxa"/>
            <w:tcBorders>
              <w:top w:val="single" w:sz="4" w:space="0" w:color="auto"/>
              <w:left w:val="single" w:sz="4" w:space="0" w:color="auto"/>
              <w:bottom w:val="single" w:sz="4" w:space="0" w:color="auto"/>
              <w:right w:val="single" w:sz="4" w:space="0" w:color="auto"/>
            </w:tcBorders>
            <w:hideMark/>
          </w:tcPr>
          <w:p w14:paraId="2D67D0B0" w14:textId="77777777" w:rsidR="00DB0F3E" w:rsidRDefault="00DB0F3E">
            <w:pPr>
              <w:spacing w:before="0" w:after="0"/>
              <w:jc w:val="left"/>
              <w:rPr>
                <w:rFonts w:ascii="Times New Roman" w:hAnsi="Times New Roman" w:cs="Times New Roman"/>
                <w:szCs w:val="20"/>
                <w:lang w:val="en-ZA" w:eastAsia="en-ZA"/>
              </w:rPr>
            </w:pPr>
          </w:p>
        </w:tc>
      </w:tr>
      <w:tr w:rsidR="00DB0F3E" w14:paraId="255EBB4D" w14:textId="77777777" w:rsidTr="00DB0F3E">
        <w:tc>
          <w:tcPr>
            <w:tcW w:w="10195" w:type="dxa"/>
            <w:tcBorders>
              <w:top w:val="single" w:sz="4" w:space="0" w:color="auto"/>
              <w:left w:val="single" w:sz="4" w:space="0" w:color="auto"/>
              <w:bottom w:val="single" w:sz="4" w:space="0" w:color="auto"/>
              <w:right w:val="single" w:sz="4" w:space="0" w:color="auto"/>
            </w:tcBorders>
          </w:tcPr>
          <w:p w14:paraId="42D94CA9" w14:textId="77777777" w:rsidR="00DB0F3E" w:rsidRDefault="00DB0F3E">
            <w:pPr>
              <w:pStyle w:val="Notes"/>
            </w:pPr>
          </w:p>
        </w:tc>
      </w:tr>
      <w:tr w:rsidR="00DB0F3E" w14:paraId="5BDF619E" w14:textId="77777777" w:rsidTr="00DB0F3E">
        <w:tc>
          <w:tcPr>
            <w:tcW w:w="10195" w:type="dxa"/>
            <w:tcBorders>
              <w:top w:val="single" w:sz="4" w:space="0" w:color="auto"/>
              <w:left w:val="single" w:sz="4" w:space="0" w:color="auto"/>
              <w:bottom w:val="single" w:sz="4" w:space="0" w:color="auto"/>
              <w:right w:val="single" w:sz="4" w:space="0" w:color="auto"/>
            </w:tcBorders>
          </w:tcPr>
          <w:p w14:paraId="3E444387" w14:textId="77777777" w:rsidR="00DB0F3E" w:rsidRDefault="00DB0F3E">
            <w:pPr>
              <w:pStyle w:val="Notes"/>
            </w:pPr>
          </w:p>
        </w:tc>
      </w:tr>
      <w:tr w:rsidR="00DB0F3E" w14:paraId="4ED5704C" w14:textId="77777777" w:rsidTr="00DB0F3E">
        <w:tc>
          <w:tcPr>
            <w:tcW w:w="10195" w:type="dxa"/>
            <w:tcBorders>
              <w:top w:val="single" w:sz="4" w:space="0" w:color="auto"/>
              <w:left w:val="single" w:sz="4" w:space="0" w:color="auto"/>
              <w:bottom w:val="single" w:sz="4" w:space="0" w:color="auto"/>
              <w:right w:val="single" w:sz="4" w:space="0" w:color="auto"/>
            </w:tcBorders>
          </w:tcPr>
          <w:p w14:paraId="23B0C07E" w14:textId="77777777" w:rsidR="00DB0F3E" w:rsidRDefault="00DB0F3E">
            <w:pPr>
              <w:pStyle w:val="Notes"/>
            </w:pPr>
          </w:p>
        </w:tc>
      </w:tr>
    </w:tbl>
    <w:p w14:paraId="6D41FB3C" w14:textId="77777777" w:rsidR="00DB0F3E" w:rsidRDefault="00DB0F3E" w:rsidP="00DB0F3E">
      <w:pPr>
        <w:pStyle w:val="LCNormal"/>
        <w:rPr>
          <w:sz w:val="22"/>
        </w:rPr>
      </w:pPr>
      <w:r>
        <w:t>Do you think using rhetorical questions and first person is a good way of influencing the audience?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754EFF32" w14:textId="77777777" w:rsidTr="00DB0F3E">
        <w:tc>
          <w:tcPr>
            <w:tcW w:w="10188" w:type="dxa"/>
            <w:tcBorders>
              <w:top w:val="single" w:sz="4" w:space="0" w:color="auto"/>
              <w:left w:val="single" w:sz="4" w:space="0" w:color="auto"/>
              <w:bottom w:val="single" w:sz="4" w:space="0" w:color="auto"/>
              <w:right w:val="single" w:sz="4" w:space="0" w:color="auto"/>
            </w:tcBorders>
            <w:hideMark/>
          </w:tcPr>
          <w:p w14:paraId="17500EA8" w14:textId="77777777" w:rsidR="00DB0F3E" w:rsidRDefault="00DB0F3E">
            <w:pPr>
              <w:spacing w:before="0" w:after="0"/>
              <w:jc w:val="left"/>
              <w:rPr>
                <w:rFonts w:ascii="Times New Roman" w:hAnsi="Times New Roman" w:cs="Times New Roman"/>
                <w:szCs w:val="20"/>
                <w:lang w:val="en-ZA" w:eastAsia="en-ZA"/>
              </w:rPr>
            </w:pPr>
          </w:p>
        </w:tc>
      </w:tr>
      <w:tr w:rsidR="00DB0F3E" w14:paraId="29B80E6A" w14:textId="77777777" w:rsidTr="00DB0F3E">
        <w:tc>
          <w:tcPr>
            <w:tcW w:w="10188" w:type="dxa"/>
            <w:tcBorders>
              <w:top w:val="single" w:sz="4" w:space="0" w:color="auto"/>
              <w:left w:val="single" w:sz="4" w:space="0" w:color="auto"/>
              <w:bottom w:val="single" w:sz="4" w:space="0" w:color="auto"/>
              <w:right w:val="single" w:sz="4" w:space="0" w:color="auto"/>
            </w:tcBorders>
          </w:tcPr>
          <w:p w14:paraId="72A11BE5" w14:textId="77777777" w:rsidR="00DB0F3E" w:rsidRDefault="00DB0F3E">
            <w:pPr>
              <w:pStyle w:val="Notes"/>
            </w:pPr>
          </w:p>
        </w:tc>
      </w:tr>
      <w:tr w:rsidR="00DB0F3E" w14:paraId="49AB2749" w14:textId="77777777" w:rsidTr="00DB0F3E">
        <w:tc>
          <w:tcPr>
            <w:tcW w:w="10188" w:type="dxa"/>
            <w:tcBorders>
              <w:top w:val="single" w:sz="4" w:space="0" w:color="auto"/>
              <w:left w:val="single" w:sz="4" w:space="0" w:color="auto"/>
              <w:bottom w:val="single" w:sz="4" w:space="0" w:color="auto"/>
              <w:right w:val="single" w:sz="4" w:space="0" w:color="auto"/>
            </w:tcBorders>
          </w:tcPr>
          <w:p w14:paraId="150DB37B" w14:textId="77777777" w:rsidR="00DB0F3E" w:rsidRDefault="00DB0F3E">
            <w:pPr>
              <w:pStyle w:val="Notes"/>
            </w:pPr>
          </w:p>
        </w:tc>
      </w:tr>
      <w:tr w:rsidR="00DB0F3E" w14:paraId="4851CBCC" w14:textId="77777777" w:rsidTr="00DB0F3E">
        <w:tc>
          <w:tcPr>
            <w:tcW w:w="10188" w:type="dxa"/>
            <w:tcBorders>
              <w:top w:val="single" w:sz="4" w:space="0" w:color="auto"/>
              <w:left w:val="single" w:sz="4" w:space="0" w:color="auto"/>
              <w:bottom w:val="single" w:sz="4" w:space="0" w:color="auto"/>
              <w:right w:val="single" w:sz="4" w:space="0" w:color="auto"/>
            </w:tcBorders>
          </w:tcPr>
          <w:p w14:paraId="460EFECD" w14:textId="77777777" w:rsidR="00DB0F3E" w:rsidRDefault="00DB0F3E">
            <w:pPr>
              <w:pStyle w:val="Notes"/>
            </w:pPr>
          </w:p>
        </w:tc>
      </w:tr>
    </w:tbl>
    <w:p w14:paraId="05043C56" w14:textId="77777777" w:rsidR="00DB0F3E" w:rsidRDefault="00DB0F3E" w:rsidP="00DB0F3E">
      <w:pPr>
        <w:pStyle w:val="LCNormal"/>
        <w:rPr>
          <w:sz w:val="22"/>
        </w:rPr>
      </w:pPr>
    </w:p>
    <w:p w14:paraId="0E8B5FF3" w14:textId="77777777" w:rsidR="00DB0F3E" w:rsidRDefault="00DB0F3E" w:rsidP="00DB0F3E">
      <w:r>
        <w:br w:type="page"/>
      </w:r>
    </w:p>
    <w:p w14:paraId="13ECA34E" w14:textId="77777777" w:rsidR="00DB0F3E" w:rsidRDefault="00DB0F3E" w:rsidP="00DB0F3E"/>
    <w:p w14:paraId="78419963" w14:textId="77777777" w:rsidR="00DB0F3E" w:rsidRPr="00DB0F3E" w:rsidRDefault="00DB0F3E" w:rsidP="00DB0F3E">
      <w:pPr>
        <w:pStyle w:val="Heading3"/>
      </w:pPr>
      <w:bookmarkStart w:id="744" w:name="_Toc201126660"/>
      <w:bookmarkStart w:id="745" w:name="_Toc416238118"/>
      <w:bookmarkStart w:id="746" w:name="_Toc495930237"/>
      <w:r w:rsidRPr="00DB0F3E">
        <w:t>Activity 7 (8967 SO1, AC1-2)</w:t>
      </w:r>
      <w:bookmarkEnd w:id="744"/>
      <w:bookmarkEnd w:id="745"/>
      <w:bookmarkEnd w:id="746"/>
      <w:r w:rsidRPr="00DB0F3E">
        <w:t xml:space="preserve"> </w:t>
      </w:r>
    </w:p>
    <w:p w14:paraId="07A651B2" w14:textId="77777777" w:rsidR="00DB0F3E" w:rsidRDefault="00DB0F3E" w:rsidP="00DB0F3E">
      <w:r>
        <w:t>During your pre training assessment you were required to do research about future career prospects.  List the sources you used.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0B30ADAF" w14:textId="77777777" w:rsidTr="00DB0F3E">
        <w:tc>
          <w:tcPr>
            <w:tcW w:w="10195" w:type="dxa"/>
            <w:tcBorders>
              <w:top w:val="single" w:sz="4" w:space="0" w:color="auto"/>
              <w:left w:val="single" w:sz="4" w:space="0" w:color="auto"/>
              <w:bottom w:val="single" w:sz="4" w:space="0" w:color="auto"/>
              <w:right w:val="single" w:sz="4" w:space="0" w:color="auto"/>
            </w:tcBorders>
            <w:hideMark/>
          </w:tcPr>
          <w:p w14:paraId="1298CE57" w14:textId="77777777" w:rsidR="00DB0F3E" w:rsidRDefault="00DB0F3E">
            <w:pPr>
              <w:spacing w:before="0" w:after="0"/>
              <w:jc w:val="left"/>
              <w:rPr>
                <w:rFonts w:ascii="Times New Roman" w:hAnsi="Times New Roman" w:cs="Times New Roman"/>
                <w:szCs w:val="20"/>
                <w:lang w:val="en-ZA" w:eastAsia="en-ZA"/>
              </w:rPr>
            </w:pPr>
          </w:p>
        </w:tc>
      </w:tr>
      <w:tr w:rsidR="00DB0F3E" w14:paraId="0CDE608D" w14:textId="77777777" w:rsidTr="00DB0F3E">
        <w:tc>
          <w:tcPr>
            <w:tcW w:w="10195" w:type="dxa"/>
            <w:tcBorders>
              <w:top w:val="single" w:sz="4" w:space="0" w:color="auto"/>
              <w:left w:val="single" w:sz="4" w:space="0" w:color="auto"/>
              <w:bottom w:val="single" w:sz="4" w:space="0" w:color="auto"/>
              <w:right w:val="single" w:sz="4" w:space="0" w:color="auto"/>
            </w:tcBorders>
          </w:tcPr>
          <w:p w14:paraId="6583D063" w14:textId="77777777" w:rsidR="00DB0F3E" w:rsidRDefault="00DB0F3E">
            <w:pPr>
              <w:pStyle w:val="Notes"/>
            </w:pPr>
          </w:p>
        </w:tc>
      </w:tr>
      <w:tr w:rsidR="00DB0F3E" w14:paraId="64547DD5" w14:textId="77777777" w:rsidTr="00DB0F3E">
        <w:tc>
          <w:tcPr>
            <w:tcW w:w="10195" w:type="dxa"/>
            <w:tcBorders>
              <w:top w:val="single" w:sz="4" w:space="0" w:color="auto"/>
              <w:left w:val="single" w:sz="4" w:space="0" w:color="auto"/>
              <w:bottom w:val="single" w:sz="4" w:space="0" w:color="auto"/>
              <w:right w:val="single" w:sz="4" w:space="0" w:color="auto"/>
            </w:tcBorders>
          </w:tcPr>
          <w:p w14:paraId="4A2ABAFE" w14:textId="77777777" w:rsidR="00DB0F3E" w:rsidRDefault="00DB0F3E">
            <w:pPr>
              <w:pStyle w:val="Notes"/>
            </w:pPr>
          </w:p>
        </w:tc>
      </w:tr>
      <w:tr w:rsidR="00DB0F3E" w14:paraId="0EC1EC22" w14:textId="77777777" w:rsidTr="00DB0F3E">
        <w:tc>
          <w:tcPr>
            <w:tcW w:w="10195" w:type="dxa"/>
            <w:tcBorders>
              <w:top w:val="single" w:sz="4" w:space="0" w:color="auto"/>
              <w:left w:val="single" w:sz="4" w:space="0" w:color="auto"/>
              <w:bottom w:val="single" w:sz="4" w:space="0" w:color="auto"/>
              <w:right w:val="single" w:sz="4" w:space="0" w:color="auto"/>
            </w:tcBorders>
          </w:tcPr>
          <w:p w14:paraId="186C533C" w14:textId="77777777" w:rsidR="00DB0F3E" w:rsidRDefault="00DB0F3E">
            <w:pPr>
              <w:pStyle w:val="Notes"/>
            </w:pPr>
          </w:p>
        </w:tc>
      </w:tr>
    </w:tbl>
    <w:p w14:paraId="408C84D5" w14:textId="77777777" w:rsidR="00DB0F3E" w:rsidRDefault="00DB0F3E" w:rsidP="00DB0F3E">
      <w:pPr>
        <w:rPr>
          <w:sz w:val="22"/>
        </w:rPr>
      </w:pPr>
      <w:r>
        <w:t>Can you think of any other sources you can consult?  Name them.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049E2AB4" w14:textId="77777777" w:rsidTr="00DB0F3E">
        <w:tc>
          <w:tcPr>
            <w:tcW w:w="10195" w:type="dxa"/>
            <w:tcBorders>
              <w:top w:val="single" w:sz="4" w:space="0" w:color="auto"/>
              <w:left w:val="single" w:sz="4" w:space="0" w:color="auto"/>
              <w:bottom w:val="single" w:sz="4" w:space="0" w:color="auto"/>
              <w:right w:val="single" w:sz="4" w:space="0" w:color="auto"/>
            </w:tcBorders>
            <w:hideMark/>
          </w:tcPr>
          <w:p w14:paraId="69D0A6DC" w14:textId="77777777" w:rsidR="00DB0F3E" w:rsidRDefault="00DB0F3E">
            <w:pPr>
              <w:spacing w:before="0" w:after="0"/>
              <w:jc w:val="left"/>
              <w:rPr>
                <w:rFonts w:ascii="Times New Roman" w:hAnsi="Times New Roman" w:cs="Times New Roman"/>
                <w:szCs w:val="20"/>
                <w:lang w:val="en-ZA" w:eastAsia="en-ZA"/>
              </w:rPr>
            </w:pPr>
          </w:p>
        </w:tc>
      </w:tr>
      <w:tr w:rsidR="00DB0F3E" w14:paraId="1913D805" w14:textId="77777777" w:rsidTr="00DB0F3E">
        <w:tc>
          <w:tcPr>
            <w:tcW w:w="10195" w:type="dxa"/>
            <w:tcBorders>
              <w:top w:val="single" w:sz="4" w:space="0" w:color="auto"/>
              <w:left w:val="single" w:sz="4" w:space="0" w:color="auto"/>
              <w:bottom w:val="single" w:sz="4" w:space="0" w:color="auto"/>
              <w:right w:val="single" w:sz="4" w:space="0" w:color="auto"/>
            </w:tcBorders>
          </w:tcPr>
          <w:p w14:paraId="42D8FAA1" w14:textId="77777777" w:rsidR="00DB0F3E" w:rsidRDefault="00DB0F3E">
            <w:pPr>
              <w:pStyle w:val="Notes"/>
            </w:pPr>
          </w:p>
        </w:tc>
      </w:tr>
      <w:tr w:rsidR="00DB0F3E" w14:paraId="6DCE85C5" w14:textId="77777777" w:rsidTr="00DB0F3E">
        <w:tc>
          <w:tcPr>
            <w:tcW w:w="10195" w:type="dxa"/>
            <w:tcBorders>
              <w:top w:val="single" w:sz="4" w:space="0" w:color="auto"/>
              <w:left w:val="single" w:sz="4" w:space="0" w:color="auto"/>
              <w:bottom w:val="single" w:sz="4" w:space="0" w:color="auto"/>
              <w:right w:val="single" w:sz="4" w:space="0" w:color="auto"/>
            </w:tcBorders>
          </w:tcPr>
          <w:p w14:paraId="2952F004" w14:textId="77777777" w:rsidR="00DB0F3E" w:rsidRDefault="00DB0F3E">
            <w:pPr>
              <w:pStyle w:val="Notes"/>
            </w:pPr>
          </w:p>
        </w:tc>
      </w:tr>
      <w:tr w:rsidR="00DB0F3E" w14:paraId="2F3728D7" w14:textId="77777777" w:rsidTr="00DB0F3E">
        <w:tc>
          <w:tcPr>
            <w:tcW w:w="10195" w:type="dxa"/>
            <w:tcBorders>
              <w:top w:val="single" w:sz="4" w:space="0" w:color="auto"/>
              <w:left w:val="single" w:sz="4" w:space="0" w:color="auto"/>
              <w:bottom w:val="single" w:sz="4" w:space="0" w:color="auto"/>
              <w:right w:val="single" w:sz="4" w:space="0" w:color="auto"/>
            </w:tcBorders>
          </w:tcPr>
          <w:p w14:paraId="26EEB8E0" w14:textId="77777777" w:rsidR="00DB0F3E" w:rsidRDefault="00DB0F3E">
            <w:pPr>
              <w:pStyle w:val="Notes"/>
            </w:pPr>
          </w:p>
        </w:tc>
      </w:tr>
    </w:tbl>
    <w:p w14:paraId="7226942C" w14:textId="77777777" w:rsidR="00DB0F3E" w:rsidRDefault="00DB0F3E" w:rsidP="00DB0F3E">
      <w:pPr>
        <w:rPr>
          <w:sz w:val="22"/>
        </w:rPr>
      </w:pPr>
      <w:r>
        <w:t>Where can you find information about HIV/AIDS?  List two sources of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602B3C60" w14:textId="77777777" w:rsidTr="00DB0F3E">
        <w:tc>
          <w:tcPr>
            <w:tcW w:w="10195" w:type="dxa"/>
            <w:tcBorders>
              <w:top w:val="single" w:sz="4" w:space="0" w:color="auto"/>
              <w:left w:val="single" w:sz="4" w:space="0" w:color="auto"/>
              <w:bottom w:val="single" w:sz="4" w:space="0" w:color="auto"/>
              <w:right w:val="single" w:sz="4" w:space="0" w:color="auto"/>
            </w:tcBorders>
            <w:hideMark/>
          </w:tcPr>
          <w:p w14:paraId="4D0F548B" w14:textId="77777777" w:rsidR="00DB0F3E" w:rsidRDefault="00DB0F3E">
            <w:pPr>
              <w:spacing w:before="0" w:after="0"/>
              <w:jc w:val="left"/>
              <w:rPr>
                <w:rFonts w:ascii="Times New Roman" w:hAnsi="Times New Roman" w:cs="Times New Roman"/>
                <w:szCs w:val="20"/>
                <w:lang w:val="en-ZA" w:eastAsia="en-ZA"/>
              </w:rPr>
            </w:pPr>
          </w:p>
        </w:tc>
      </w:tr>
      <w:tr w:rsidR="00DB0F3E" w14:paraId="30EDFDBF" w14:textId="77777777" w:rsidTr="00DB0F3E">
        <w:tc>
          <w:tcPr>
            <w:tcW w:w="10195" w:type="dxa"/>
            <w:tcBorders>
              <w:top w:val="single" w:sz="4" w:space="0" w:color="auto"/>
              <w:left w:val="single" w:sz="4" w:space="0" w:color="auto"/>
              <w:bottom w:val="single" w:sz="4" w:space="0" w:color="auto"/>
              <w:right w:val="single" w:sz="4" w:space="0" w:color="auto"/>
            </w:tcBorders>
          </w:tcPr>
          <w:p w14:paraId="75B80D95" w14:textId="77777777" w:rsidR="00DB0F3E" w:rsidRDefault="00DB0F3E">
            <w:pPr>
              <w:pStyle w:val="Notes"/>
            </w:pPr>
          </w:p>
        </w:tc>
      </w:tr>
      <w:tr w:rsidR="00DB0F3E" w14:paraId="02CC9C3B" w14:textId="77777777" w:rsidTr="00DB0F3E">
        <w:tc>
          <w:tcPr>
            <w:tcW w:w="10195" w:type="dxa"/>
            <w:tcBorders>
              <w:top w:val="single" w:sz="4" w:space="0" w:color="auto"/>
              <w:left w:val="single" w:sz="4" w:space="0" w:color="auto"/>
              <w:bottom w:val="single" w:sz="4" w:space="0" w:color="auto"/>
              <w:right w:val="single" w:sz="4" w:space="0" w:color="auto"/>
            </w:tcBorders>
          </w:tcPr>
          <w:p w14:paraId="352C6287" w14:textId="77777777" w:rsidR="00DB0F3E" w:rsidRDefault="00DB0F3E">
            <w:pPr>
              <w:pStyle w:val="Notes"/>
            </w:pPr>
          </w:p>
        </w:tc>
      </w:tr>
      <w:tr w:rsidR="00DB0F3E" w14:paraId="47C7B78C" w14:textId="77777777" w:rsidTr="00DB0F3E">
        <w:tc>
          <w:tcPr>
            <w:tcW w:w="10195" w:type="dxa"/>
            <w:tcBorders>
              <w:top w:val="single" w:sz="4" w:space="0" w:color="auto"/>
              <w:left w:val="single" w:sz="4" w:space="0" w:color="auto"/>
              <w:bottom w:val="single" w:sz="4" w:space="0" w:color="auto"/>
              <w:right w:val="single" w:sz="4" w:space="0" w:color="auto"/>
            </w:tcBorders>
          </w:tcPr>
          <w:p w14:paraId="7E9225F9" w14:textId="77777777" w:rsidR="00DB0F3E" w:rsidRDefault="00DB0F3E">
            <w:pPr>
              <w:pStyle w:val="Notes"/>
            </w:pPr>
          </w:p>
        </w:tc>
      </w:tr>
    </w:tbl>
    <w:p w14:paraId="53D94A9A" w14:textId="77777777" w:rsidR="00DB0F3E" w:rsidRPr="00DB0F3E" w:rsidRDefault="00DB0F3E" w:rsidP="00DB0F3E">
      <w:pPr>
        <w:pStyle w:val="Heading3"/>
      </w:pPr>
      <w:bookmarkStart w:id="747" w:name="_Toc201126661"/>
      <w:bookmarkStart w:id="748" w:name="_Toc416238119"/>
      <w:bookmarkStart w:id="749" w:name="_Toc495930238"/>
      <w:r w:rsidRPr="00DB0F3E">
        <w:t>Activity 8 (8967 SO2, AC1-6)</w:t>
      </w:r>
      <w:bookmarkEnd w:id="747"/>
      <w:bookmarkEnd w:id="748"/>
      <w:bookmarkEnd w:id="749"/>
      <w:r w:rsidRPr="00DB0F3E">
        <w:t xml:space="preserve"> </w:t>
      </w:r>
    </w:p>
    <w:p w14:paraId="520FE07E" w14:textId="77777777" w:rsidR="00DB0F3E" w:rsidRDefault="00DB0F3E" w:rsidP="00DB0F3E">
      <w:pPr>
        <w:rPr>
          <w:color w:val="000000"/>
        </w:rPr>
      </w:pPr>
    </w:p>
    <w:p w14:paraId="462426DA" w14:textId="77777777" w:rsidR="00DB0F3E" w:rsidRDefault="00DB0F3E" w:rsidP="00DB0F3E">
      <w:pPr>
        <w:rPr>
          <w:color w:val="000000"/>
        </w:rPr>
      </w:pPr>
      <w:r>
        <w:rPr>
          <w:color w:val="000000"/>
        </w:rPr>
        <w:t>Have a group discussion about the advantages and disadvantages of studying in a group.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58F62FBE" w14:textId="77777777" w:rsidTr="00DB0F3E">
        <w:tc>
          <w:tcPr>
            <w:tcW w:w="10188" w:type="dxa"/>
            <w:tcBorders>
              <w:top w:val="single" w:sz="4" w:space="0" w:color="auto"/>
              <w:left w:val="single" w:sz="4" w:space="0" w:color="auto"/>
              <w:bottom w:val="single" w:sz="4" w:space="0" w:color="auto"/>
              <w:right w:val="single" w:sz="4" w:space="0" w:color="auto"/>
            </w:tcBorders>
          </w:tcPr>
          <w:p w14:paraId="73F3544E" w14:textId="77777777" w:rsidR="00DB0F3E" w:rsidRDefault="00DB0F3E">
            <w:pPr>
              <w:pStyle w:val="Notes"/>
            </w:pPr>
          </w:p>
        </w:tc>
      </w:tr>
      <w:tr w:rsidR="00DB0F3E" w14:paraId="474C1618" w14:textId="77777777" w:rsidTr="00DB0F3E">
        <w:tc>
          <w:tcPr>
            <w:tcW w:w="10188" w:type="dxa"/>
            <w:tcBorders>
              <w:top w:val="single" w:sz="4" w:space="0" w:color="auto"/>
              <w:left w:val="single" w:sz="4" w:space="0" w:color="auto"/>
              <w:bottom w:val="single" w:sz="4" w:space="0" w:color="auto"/>
              <w:right w:val="single" w:sz="4" w:space="0" w:color="auto"/>
            </w:tcBorders>
          </w:tcPr>
          <w:p w14:paraId="77926C27" w14:textId="77777777" w:rsidR="00DB0F3E" w:rsidRDefault="00DB0F3E">
            <w:pPr>
              <w:pStyle w:val="Notes"/>
            </w:pPr>
          </w:p>
        </w:tc>
      </w:tr>
      <w:tr w:rsidR="00DB0F3E" w14:paraId="71D4F1B0" w14:textId="77777777" w:rsidTr="00DB0F3E">
        <w:tc>
          <w:tcPr>
            <w:tcW w:w="10188" w:type="dxa"/>
            <w:tcBorders>
              <w:top w:val="single" w:sz="4" w:space="0" w:color="auto"/>
              <w:left w:val="single" w:sz="4" w:space="0" w:color="auto"/>
              <w:bottom w:val="single" w:sz="4" w:space="0" w:color="auto"/>
              <w:right w:val="single" w:sz="4" w:space="0" w:color="auto"/>
            </w:tcBorders>
          </w:tcPr>
          <w:p w14:paraId="4CF86F5C" w14:textId="77777777" w:rsidR="00DB0F3E" w:rsidRDefault="00DB0F3E">
            <w:pPr>
              <w:pStyle w:val="Notes"/>
            </w:pPr>
          </w:p>
        </w:tc>
      </w:tr>
      <w:tr w:rsidR="00DB0F3E" w14:paraId="340F233A" w14:textId="77777777" w:rsidTr="00DB0F3E">
        <w:tc>
          <w:tcPr>
            <w:tcW w:w="10188" w:type="dxa"/>
            <w:tcBorders>
              <w:top w:val="single" w:sz="4" w:space="0" w:color="auto"/>
              <w:left w:val="single" w:sz="4" w:space="0" w:color="auto"/>
              <w:bottom w:val="single" w:sz="4" w:space="0" w:color="auto"/>
              <w:right w:val="single" w:sz="4" w:space="0" w:color="auto"/>
            </w:tcBorders>
          </w:tcPr>
          <w:p w14:paraId="1148E1E7" w14:textId="77777777" w:rsidR="00DB0F3E" w:rsidRDefault="00DB0F3E">
            <w:pPr>
              <w:pStyle w:val="Notes"/>
            </w:pPr>
          </w:p>
        </w:tc>
      </w:tr>
      <w:tr w:rsidR="00DB0F3E" w14:paraId="4A1968C7" w14:textId="77777777" w:rsidTr="00DB0F3E">
        <w:tc>
          <w:tcPr>
            <w:tcW w:w="10188" w:type="dxa"/>
            <w:tcBorders>
              <w:top w:val="single" w:sz="4" w:space="0" w:color="auto"/>
              <w:left w:val="single" w:sz="4" w:space="0" w:color="auto"/>
              <w:bottom w:val="single" w:sz="4" w:space="0" w:color="auto"/>
              <w:right w:val="single" w:sz="4" w:space="0" w:color="auto"/>
            </w:tcBorders>
          </w:tcPr>
          <w:p w14:paraId="43C72669" w14:textId="77777777" w:rsidR="00DB0F3E" w:rsidRDefault="00DB0F3E">
            <w:pPr>
              <w:pStyle w:val="Notes"/>
            </w:pPr>
          </w:p>
        </w:tc>
      </w:tr>
      <w:tr w:rsidR="00DB0F3E" w14:paraId="593392BC" w14:textId="77777777" w:rsidTr="00DB0F3E">
        <w:tc>
          <w:tcPr>
            <w:tcW w:w="10188" w:type="dxa"/>
            <w:tcBorders>
              <w:top w:val="single" w:sz="4" w:space="0" w:color="auto"/>
              <w:left w:val="single" w:sz="4" w:space="0" w:color="auto"/>
              <w:bottom w:val="single" w:sz="4" w:space="0" w:color="auto"/>
              <w:right w:val="single" w:sz="4" w:space="0" w:color="auto"/>
            </w:tcBorders>
          </w:tcPr>
          <w:p w14:paraId="4BD583F1" w14:textId="77777777" w:rsidR="00DB0F3E" w:rsidRDefault="00DB0F3E">
            <w:pPr>
              <w:pStyle w:val="Notes"/>
            </w:pPr>
          </w:p>
        </w:tc>
      </w:tr>
      <w:tr w:rsidR="00DB0F3E" w14:paraId="1BFF2B0D" w14:textId="77777777" w:rsidTr="00DB0F3E">
        <w:tc>
          <w:tcPr>
            <w:tcW w:w="10188" w:type="dxa"/>
            <w:tcBorders>
              <w:top w:val="single" w:sz="4" w:space="0" w:color="auto"/>
              <w:left w:val="single" w:sz="4" w:space="0" w:color="auto"/>
              <w:bottom w:val="single" w:sz="4" w:space="0" w:color="auto"/>
              <w:right w:val="single" w:sz="4" w:space="0" w:color="auto"/>
            </w:tcBorders>
          </w:tcPr>
          <w:p w14:paraId="2A911C80" w14:textId="77777777" w:rsidR="00DB0F3E" w:rsidRDefault="00DB0F3E">
            <w:pPr>
              <w:pStyle w:val="Notes"/>
            </w:pPr>
          </w:p>
        </w:tc>
      </w:tr>
      <w:tr w:rsidR="00DB0F3E" w14:paraId="10A695BE" w14:textId="77777777" w:rsidTr="00DB0F3E">
        <w:tc>
          <w:tcPr>
            <w:tcW w:w="10188" w:type="dxa"/>
            <w:tcBorders>
              <w:top w:val="single" w:sz="4" w:space="0" w:color="auto"/>
              <w:left w:val="single" w:sz="4" w:space="0" w:color="auto"/>
              <w:bottom w:val="single" w:sz="4" w:space="0" w:color="auto"/>
              <w:right w:val="single" w:sz="4" w:space="0" w:color="auto"/>
            </w:tcBorders>
          </w:tcPr>
          <w:p w14:paraId="27234F51" w14:textId="77777777" w:rsidR="00DB0F3E" w:rsidRDefault="00DB0F3E">
            <w:pPr>
              <w:pStyle w:val="Notes"/>
            </w:pPr>
          </w:p>
        </w:tc>
      </w:tr>
      <w:tr w:rsidR="00DB0F3E" w14:paraId="5234B8F8" w14:textId="77777777" w:rsidTr="00DB0F3E">
        <w:tc>
          <w:tcPr>
            <w:tcW w:w="10188" w:type="dxa"/>
            <w:tcBorders>
              <w:top w:val="single" w:sz="4" w:space="0" w:color="auto"/>
              <w:left w:val="single" w:sz="4" w:space="0" w:color="auto"/>
              <w:bottom w:val="single" w:sz="4" w:space="0" w:color="auto"/>
              <w:right w:val="single" w:sz="4" w:space="0" w:color="auto"/>
            </w:tcBorders>
          </w:tcPr>
          <w:p w14:paraId="61CB6028" w14:textId="77777777" w:rsidR="00DB0F3E" w:rsidRDefault="00DB0F3E">
            <w:pPr>
              <w:pStyle w:val="Notes"/>
            </w:pPr>
          </w:p>
        </w:tc>
      </w:tr>
    </w:tbl>
    <w:p w14:paraId="4BA8E526" w14:textId="77777777" w:rsidR="00DB0F3E" w:rsidRPr="00DB0F3E" w:rsidRDefault="00DB0F3E" w:rsidP="00DB0F3E">
      <w:pPr>
        <w:pStyle w:val="Heading3"/>
      </w:pPr>
      <w:bookmarkStart w:id="750" w:name="_Toc201126662"/>
      <w:bookmarkStart w:id="751" w:name="_Toc416238120"/>
      <w:bookmarkStart w:id="752" w:name="_Toc495930239"/>
      <w:r w:rsidRPr="00DB0F3E">
        <w:t>Activity 9 (8967 SO4, AC1-6)</w:t>
      </w:r>
      <w:bookmarkEnd w:id="750"/>
      <w:bookmarkEnd w:id="751"/>
      <w:bookmarkEnd w:id="752"/>
      <w:r w:rsidRPr="00DB0F3E">
        <w:t xml:space="preserve"> </w:t>
      </w:r>
    </w:p>
    <w:p w14:paraId="296BC197" w14:textId="77777777" w:rsidR="00DB0F3E" w:rsidRDefault="00DB0F3E" w:rsidP="00DB0F3E">
      <w:pPr>
        <w:rPr>
          <w:color w:val="000000"/>
        </w:rPr>
      </w:pPr>
    </w:p>
    <w:p w14:paraId="25EE8F14" w14:textId="77777777" w:rsidR="00DB0F3E" w:rsidRDefault="00DB0F3E" w:rsidP="00DB0F3E">
      <w:pPr>
        <w:rPr>
          <w:color w:val="000000"/>
        </w:rPr>
      </w:pPr>
      <w:r>
        <w:rPr>
          <w:color w:val="000000"/>
        </w:rPr>
        <w:t>In your groups, discuss the process of gathering information, classifying and recording the information.  Refer to the activities you undertook during your pre-training assignments.  What would you do differently?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DB0F3E" w14:paraId="62548034" w14:textId="77777777" w:rsidTr="00DB0F3E">
        <w:tc>
          <w:tcPr>
            <w:tcW w:w="10188" w:type="dxa"/>
            <w:tcBorders>
              <w:top w:val="single" w:sz="4" w:space="0" w:color="auto"/>
              <w:left w:val="single" w:sz="4" w:space="0" w:color="auto"/>
              <w:bottom w:val="single" w:sz="4" w:space="0" w:color="auto"/>
              <w:right w:val="single" w:sz="4" w:space="0" w:color="auto"/>
            </w:tcBorders>
            <w:hideMark/>
          </w:tcPr>
          <w:p w14:paraId="4BF3C835" w14:textId="77777777" w:rsidR="00DB0F3E" w:rsidRDefault="00DB0F3E">
            <w:pPr>
              <w:spacing w:before="0" w:after="0"/>
              <w:jc w:val="left"/>
              <w:rPr>
                <w:rFonts w:ascii="Times New Roman" w:hAnsi="Times New Roman" w:cs="Times New Roman"/>
                <w:szCs w:val="20"/>
                <w:lang w:val="en-ZA" w:eastAsia="en-ZA"/>
              </w:rPr>
            </w:pPr>
          </w:p>
        </w:tc>
      </w:tr>
      <w:tr w:rsidR="00DB0F3E" w14:paraId="1C260596" w14:textId="77777777" w:rsidTr="00DB0F3E">
        <w:tc>
          <w:tcPr>
            <w:tcW w:w="10188" w:type="dxa"/>
            <w:tcBorders>
              <w:top w:val="single" w:sz="4" w:space="0" w:color="auto"/>
              <w:left w:val="single" w:sz="4" w:space="0" w:color="auto"/>
              <w:bottom w:val="single" w:sz="4" w:space="0" w:color="auto"/>
              <w:right w:val="single" w:sz="4" w:space="0" w:color="auto"/>
            </w:tcBorders>
          </w:tcPr>
          <w:p w14:paraId="5EC73AC2" w14:textId="77777777" w:rsidR="00DB0F3E" w:rsidRDefault="00DB0F3E">
            <w:pPr>
              <w:pStyle w:val="Notes"/>
            </w:pPr>
          </w:p>
        </w:tc>
      </w:tr>
      <w:tr w:rsidR="00DB0F3E" w14:paraId="188826DE" w14:textId="77777777" w:rsidTr="00DB0F3E">
        <w:tc>
          <w:tcPr>
            <w:tcW w:w="10188" w:type="dxa"/>
            <w:tcBorders>
              <w:top w:val="single" w:sz="4" w:space="0" w:color="auto"/>
              <w:left w:val="single" w:sz="4" w:space="0" w:color="auto"/>
              <w:bottom w:val="single" w:sz="4" w:space="0" w:color="auto"/>
              <w:right w:val="single" w:sz="4" w:space="0" w:color="auto"/>
            </w:tcBorders>
          </w:tcPr>
          <w:p w14:paraId="79B10E8D" w14:textId="77777777" w:rsidR="00DB0F3E" w:rsidRDefault="00DB0F3E">
            <w:pPr>
              <w:pStyle w:val="Notes"/>
            </w:pPr>
          </w:p>
        </w:tc>
      </w:tr>
      <w:tr w:rsidR="00DB0F3E" w14:paraId="7242E05C" w14:textId="77777777" w:rsidTr="00DB0F3E">
        <w:tc>
          <w:tcPr>
            <w:tcW w:w="10188" w:type="dxa"/>
            <w:tcBorders>
              <w:top w:val="single" w:sz="4" w:space="0" w:color="auto"/>
              <w:left w:val="single" w:sz="4" w:space="0" w:color="auto"/>
              <w:bottom w:val="single" w:sz="4" w:space="0" w:color="auto"/>
              <w:right w:val="single" w:sz="4" w:space="0" w:color="auto"/>
            </w:tcBorders>
          </w:tcPr>
          <w:p w14:paraId="3A47DF00" w14:textId="77777777" w:rsidR="00DB0F3E" w:rsidRDefault="00DB0F3E">
            <w:pPr>
              <w:pStyle w:val="Notes"/>
            </w:pPr>
          </w:p>
        </w:tc>
      </w:tr>
      <w:tr w:rsidR="00DB0F3E" w14:paraId="1FB51D9F" w14:textId="77777777" w:rsidTr="00DB0F3E">
        <w:tc>
          <w:tcPr>
            <w:tcW w:w="10188" w:type="dxa"/>
            <w:tcBorders>
              <w:top w:val="single" w:sz="4" w:space="0" w:color="auto"/>
              <w:left w:val="single" w:sz="4" w:space="0" w:color="auto"/>
              <w:bottom w:val="single" w:sz="4" w:space="0" w:color="auto"/>
              <w:right w:val="single" w:sz="4" w:space="0" w:color="auto"/>
            </w:tcBorders>
          </w:tcPr>
          <w:p w14:paraId="0AA60FB4" w14:textId="77777777" w:rsidR="00DB0F3E" w:rsidRDefault="00DB0F3E">
            <w:pPr>
              <w:pStyle w:val="Notes"/>
            </w:pPr>
          </w:p>
        </w:tc>
      </w:tr>
      <w:tr w:rsidR="00DB0F3E" w14:paraId="23F30F76" w14:textId="77777777" w:rsidTr="00DB0F3E">
        <w:tc>
          <w:tcPr>
            <w:tcW w:w="10188" w:type="dxa"/>
            <w:tcBorders>
              <w:top w:val="single" w:sz="4" w:space="0" w:color="auto"/>
              <w:left w:val="single" w:sz="4" w:space="0" w:color="auto"/>
              <w:bottom w:val="single" w:sz="4" w:space="0" w:color="auto"/>
              <w:right w:val="single" w:sz="4" w:space="0" w:color="auto"/>
            </w:tcBorders>
          </w:tcPr>
          <w:p w14:paraId="023E1D34" w14:textId="77777777" w:rsidR="00DB0F3E" w:rsidRDefault="00DB0F3E">
            <w:pPr>
              <w:pStyle w:val="Notes"/>
            </w:pPr>
          </w:p>
        </w:tc>
      </w:tr>
      <w:tr w:rsidR="00DB0F3E" w14:paraId="56EC7EDF" w14:textId="77777777" w:rsidTr="00DB0F3E">
        <w:tc>
          <w:tcPr>
            <w:tcW w:w="10188" w:type="dxa"/>
            <w:tcBorders>
              <w:top w:val="single" w:sz="4" w:space="0" w:color="auto"/>
              <w:left w:val="single" w:sz="4" w:space="0" w:color="auto"/>
              <w:bottom w:val="single" w:sz="4" w:space="0" w:color="auto"/>
              <w:right w:val="single" w:sz="4" w:space="0" w:color="auto"/>
            </w:tcBorders>
          </w:tcPr>
          <w:p w14:paraId="3EA4E4DB" w14:textId="77777777" w:rsidR="00DB0F3E" w:rsidRDefault="00DB0F3E">
            <w:pPr>
              <w:pStyle w:val="Notes"/>
            </w:pPr>
          </w:p>
        </w:tc>
      </w:tr>
      <w:tr w:rsidR="00DB0F3E" w14:paraId="36BFFCBA" w14:textId="77777777" w:rsidTr="00DB0F3E">
        <w:tc>
          <w:tcPr>
            <w:tcW w:w="10188" w:type="dxa"/>
            <w:tcBorders>
              <w:top w:val="single" w:sz="4" w:space="0" w:color="auto"/>
              <w:left w:val="single" w:sz="4" w:space="0" w:color="auto"/>
              <w:bottom w:val="single" w:sz="4" w:space="0" w:color="auto"/>
              <w:right w:val="single" w:sz="4" w:space="0" w:color="auto"/>
            </w:tcBorders>
          </w:tcPr>
          <w:p w14:paraId="49CC1EA2" w14:textId="77777777" w:rsidR="00DB0F3E" w:rsidRDefault="00DB0F3E">
            <w:pPr>
              <w:pStyle w:val="Notes"/>
            </w:pPr>
          </w:p>
        </w:tc>
      </w:tr>
      <w:tr w:rsidR="00DB0F3E" w14:paraId="40047763" w14:textId="77777777" w:rsidTr="00DB0F3E">
        <w:tc>
          <w:tcPr>
            <w:tcW w:w="10188" w:type="dxa"/>
            <w:tcBorders>
              <w:top w:val="single" w:sz="4" w:space="0" w:color="auto"/>
              <w:left w:val="single" w:sz="4" w:space="0" w:color="auto"/>
              <w:bottom w:val="single" w:sz="4" w:space="0" w:color="auto"/>
              <w:right w:val="single" w:sz="4" w:space="0" w:color="auto"/>
            </w:tcBorders>
          </w:tcPr>
          <w:p w14:paraId="7E4F372B" w14:textId="77777777" w:rsidR="00DB0F3E" w:rsidRDefault="00DB0F3E">
            <w:pPr>
              <w:pStyle w:val="Notes"/>
            </w:pPr>
          </w:p>
        </w:tc>
      </w:tr>
      <w:tr w:rsidR="00DB0F3E" w14:paraId="6ADB181F" w14:textId="77777777" w:rsidTr="00DB0F3E">
        <w:tc>
          <w:tcPr>
            <w:tcW w:w="10188" w:type="dxa"/>
            <w:tcBorders>
              <w:top w:val="single" w:sz="4" w:space="0" w:color="auto"/>
              <w:left w:val="single" w:sz="4" w:space="0" w:color="auto"/>
              <w:bottom w:val="single" w:sz="4" w:space="0" w:color="auto"/>
              <w:right w:val="single" w:sz="4" w:space="0" w:color="auto"/>
            </w:tcBorders>
          </w:tcPr>
          <w:p w14:paraId="0664FA18" w14:textId="77777777" w:rsidR="00DB0F3E" w:rsidRDefault="00DB0F3E">
            <w:pPr>
              <w:pStyle w:val="Notes"/>
            </w:pPr>
          </w:p>
        </w:tc>
      </w:tr>
      <w:tr w:rsidR="00DB0F3E" w14:paraId="1E30AB11" w14:textId="77777777" w:rsidTr="00DB0F3E">
        <w:tc>
          <w:tcPr>
            <w:tcW w:w="10188" w:type="dxa"/>
            <w:tcBorders>
              <w:top w:val="single" w:sz="4" w:space="0" w:color="auto"/>
              <w:left w:val="single" w:sz="4" w:space="0" w:color="auto"/>
              <w:bottom w:val="single" w:sz="4" w:space="0" w:color="auto"/>
              <w:right w:val="single" w:sz="4" w:space="0" w:color="auto"/>
            </w:tcBorders>
          </w:tcPr>
          <w:p w14:paraId="7239604F" w14:textId="77777777" w:rsidR="00DB0F3E" w:rsidRDefault="00DB0F3E">
            <w:pPr>
              <w:pStyle w:val="Notes"/>
            </w:pPr>
          </w:p>
        </w:tc>
      </w:tr>
      <w:tr w:rsidR="00DB0F3E" w14:paraId="6B033863" w14:textId="77777777" w:rsidTr="00DB0F3E">
        <w:tc>
          <w:tcPr>
            <w:tcW w:w="10188" w:type="dxa"/>
            <w:tcBorders>
              <w:top w:val="single" w:sz="4" w:space="0" w:color="auto"/>
              <w:left w:val="single" w:sz="4" w:space="0" w:color="auto"/>
              <w:bottom w:val="single" w:sz="4" w:space="0" w:color="auto"/>
              <w:right w:val="single" w:sz="4" w:space="0" w:color="auto"/>
            </w:tcBorders>
          </w:tcPr>
          <w:p w14:paraId="4C1F6219" w14:textId="77777777" w:rsidR="00DB0F3E" w:rsidRDefault="00DB0F3E">
            <w:pPr>
              <w:pStyle w:val="Notes"/>
            </w:pPr>
          </w:p>
        </w:tc>
      </w:tr>
      <w:tr w:rsidR="00DB0F3E" w14:paraId="4417F644" w14:textId="77777777" w:rsidTr="00DB0F3E">
        <w:tc>
          <w:tcPr>
            <w:tcW w:w="10188" w:type="dxa"/>
            <w:tcBorders>
              <w:top w:val="single" w:sz="4" w:space="0" w:color="auto"/>
              <w:left w:val="single" w:sz="4" w:space="0" w:color="auto"/>
              <w:bottom w:val="single" w:sz="4" w:space="0" w:color="auto"/>
              <w:right w:val="single" w:sz="4" w:space="0" w:color="auto"/>
            </w:tcBorders>
          </w:tcPr>
          <w:p w14:paraId="75972FF6" w14:textId="77777777" w:rsidR="00DB0F3E" w:rsidRDefault="00DB0F3E">
            <w:pPr>
              <w:pStyle w:val="Notes"/>
            </w:pPr>
          </w:p>
        </w:tc>
      </w:tr>
      <w:tr w:rsidR="00DB0F3E" w14:paraId="0D148912" w14:textId="77777777" w:rsidTr="00DB0F3E">
        <w:tc>
          <w:tcPr>
            <w:tcW w:w="10188" w:type="dxa"/>
            <w:tcBorders>
              <w:top w:val="single" w:sz="4" w:space="0" w:color="auto"/>
              <w:left w:val="single" w:sz="4" w:space="0" w:color="auto"/>
              <w:bottom w:val="single" w:sz="4" w:space="0" w:color="auto"/>
              <w:right w:val="single" w:sz="4" w:space="0" w:color="auto"/>
            </w:tcBorders>
          </w:tcPr>
          <w:p w14:paraId="664F58F4" w14:textId="77777777" w:rsidR="00DB0F3E" w:rsidRDefault="00DB0F3E">
            <w:pPr>
              <w:pStyle w:val="Notes"/>
            </w:pPr>
          </w:p>
        </w:tc>
      </w:tr>
    </w:tbl>
    <w:p w14:paraId="67DB37C0" w14:textId="77777777" w:rsidR="00DB0F3E" w:rsidRDefault="00DB0F3E" w:rsidP="00DB0F3E">
      <w:pPr>
        <w:rPr>
          <w:color w:val="000000"/>
          <w:sz w:val="22"/>
        </w:rPr>
      </w:pPr>
    </w:p>
    <w:p w14:paraId="5FF6B423" w14:textId="77777777" w:rsidR="00DB0F3E" w:rsidRDefault="00DB0F3E" w:rsidP="00DB0F3E">
      <w:pPr>
        <w:ind w:left="239"/>
        <w:rPr>
          <w:rFonts w:cs="Times New Roman"/>
        </w:rPr>
      </w:pPr>
      <w:r>
        <w:br w:type="page"/>
      </w:r>
    </w:p>
    <w:p w14:paraId="1669986E" w14:textId="77777777" w:rsidR="00DB0F3E" w:rsidRPr="00DB0F3E" w:rsidRDefault="00DB0F3E" w:rsidP="00DB0F3E">
      <w:pPr>
        <w:pStyle w:val="Heading3"/>
      </w:pPr>
      <w:bookmarkStart w:id="753" w:name="_Toc201126663"/>
      <w:bookmarkStart w:id="754" w:name="_Toc416238121"/>
      <w:bookmarkStart w:id="755" w:name="_Toc495930240"/>
      <w:r w:rsidRPr="00DB0F3E">
        <w:t>Activity 10 (8967 SO5, AC1-4)</w:t>
      </w:r>
      <w:bookmarkEnd w:id="753"/>
      <w:bookmarkEnd w:id="754"/>
      <w:bookmarkEnd w:id="755"/>
      <w:r w:rsidRPr="00DB0F3E">
        <w:t xml:space="preserve"> </w:t>
      </w:r>
    </w:p>
    <w:p w14:paraId="6C097525" w14:textId="77777777" w:rsidR="00DB0F3E" w:rsidRDefault="00DB0F3E" w:rsidP="00DB0F3E">
      <w:pPr>
        <w:rPr>
          <w:color w:val="000000"/>
        </w:rPr>
      </w:pPr>
      <w:r>
        <w:rPr>
          <w:color w:val="000000"/>
        </w:rPr>
        <w:t>Have a group discussion about ways to improve the behaviour of bus and taxi drivers.  Use the steps in the negotiation process to prepare for negotiations with taxi drivers.  Break into separate groups, where one group represents taxi drivers and the other group represents passengers.  Negotiate for better service from the taxi drivers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4B7A25E1" w14:textId="77777777" w:rsidTr="00DB0F3E">
        <w:tc>
          <w:tcPr>
            <w:tcW w:w="10195" w:type="dxa"/>
            <w:tcBorders>
              <w:top w:val="single" w:sz="4" w:space="0" w:color="auto"/>
              <w:left w:val="single" w:sz="4" w:space="0" w:color="auto"/>
              <w:bottom w:val="single" w:sz="4" w:space="0" w:color="auto"/>
              <w:right w:val="single" w:sz="4" w:space="0" w:color="auto"/>
            </w:tcBorders>
            <w:hideMark/>
          </w:tcPr>
          <w:p w14:paraId="41E00DB1" w14:textId="77777777" w:rsidR="00DB0F3E" w:rsidRDefault="00DB0F3E">
            <w:pPr>
              <w:spacing w:before="0" w:after="0"/>
              <w:jc w:val="left"/>
              <w:rPr>
                <w:rFonts w:ascii="Times New Roman" w:hAnsi="Times New Roman" w:cs="Times New Roman"/>
                <w:szCs w:val="20"/>
                <w:lang w:val="en-ZA" w:eastAsia="en-ZA"/>
              </w:rPr>
            </w:pPr>
          </w:p>
        </w:tc>
      </w:tr>
      <w:tr w:rsidR="00DB0F3E" w14:paraId="6DE02F8D" w14:textId="77777777" w:rsidTr="00DB0F3E">
        <w:tc>
          <w:tcPr>
            <w:tcW w:w="10195" w:type="dxa"/>
            <w:tcBorders>
              <w:top w:val="single" w:sz="4" w:space="0" w:color="auto"/>
              <w:left w:val="single" w:sz="4" w:space="0" w:color="auto"/>
              <w:bottom w:val="single" w:sz="4" w:space="0" w:color="auto"/>
              <w:right w:val="single" w:sz="4" w:space="0" w:color="auto"/>
            </w:tcBorders>
          </w:tcPr>
          <w:p w14:paraId="280BF5C4" w14:textId="77777777" w:rsidR="00DB0F3E" w:rsidRDefault="00DB0F3E">
            <w:pPr>
              <w:pStyle w:val="Notes"/>
            </w:pPr>
          </w:p>
        </w:tc>
      </w:tr>
      <w:tr w:rsidR="00DB0F3E" w14:paraId="5C6F55F7" w14:textId="77777777" w:rsidTr="00DB0F3E">
        <w:tc>
          <w:tcPr>
            <w:tcW w:w="10195" w:type="dxa"/>
            <w:tcBorders>
              <w:top w:val="single" w:sz="4" w:space="0" w:color="auto"/>
              <w:left w:val="single" w:sz="4" w:space="0" w:color="auto"/>
              <w:bottom w:val="single" w:sz="4" w:space="0" w:color="auto"/>
              <w:right w:val="single" w:sz="4" w:space="0" w:color="auto"/>
            </w:tcBorders>
          </w:tcPr>
          <w:p w14:paraId="4C8D1BC6" w14:textId="77777777" w:rsidR="00DB0F3E" w:rsidRDefault="00DB0F3E">
            <w:pPr>
              <w:pStyle w:val="Notes"/>
            </w:pPr>
          </w:p>
        </w:tc>
      </w:tr>
      <w:tr w:rsidR="00DB0F3E" w14:paraId="17352ACE" w14:textId="77777777" w:rsidTr="00DB0F3E">
        <w:tc>
          <w:tcPr>
            <w:tcW w:w="10195" w:type="dxa"/>
            <w:tcBorders>
              <w:top w:val="single" w:sz="4" w:space="0" w:color="auto"/>
              <w:left w:val="single" w:sz="4" w:space="0" w:color="auto"/>
              <w:bottom w:val="single" w:sz="4" w:space="0" w:color="auto"/>
              <w:right w:val="single" w:sz="4" w:space="0" w:color="auto"/>
            </w:tcBorders>
          </w:tcPr>
          <w:p w14:paraId="3641D92C" w14:textId="77777777" w:rsidR="00DB0F3E" w:rsidRDefault="00DB0F3E">
            <w:pPr>
              <w:pStyle w:val="Notes"/>
            </w:pPr>
          </w:p>
        </w:tc>
      </w:tr>
      <w:tr w:rsidR="00DB0F3E" w14:paraId="3F813C6F" w14:textId="77777777" w:rsidTr="00DB0F3E">
        <w:tc>
          <w:tcPr>
            <w:tcW w:w="10195" w:type="dxa"/>
            <w:tcBorders>
              <w:top w:val="single" w:sz="4" w:space="0" w:color="auto"/>
              <w:left w:val="single" w:sz="4" w:space="0" w:color="auto"/>
              <w:bottom w:val="single" w:sz="4" w:space="0" w:color="auto"/>
              <w:right w:val="single" w:sz="4" w:space="0" w:color="auto"/>
            </w:tcBorders>
          </w:tcPr>
          <w:p w14:paraId="6DB7CEB1" w14:textId="77777777" w:rsidR="00DB0F3E" w:rsidRDefault="00DB0F3E">
            <w:pPr>
              <w:pStyle w:val="Notes"/>
            </w:pPr>
          </w:p>
        </w:tc>
      </w:tr>
      <w:tr w:rsidR="00DB0F3E" w14:paraId="5F3A41D3" w14:textId="77777777" w:rsidTr="00DB0F3E">
        <w:tc>
          <w:tcPr>
            <w:tcW w:w="10195" w:type="dxa"/>
            <w:tcBorders>
              <w:top w:val="single" w:sz="4" w:space="0" w:color="auto"/>
              <w:left w:val="single" w:sz="4" w:space="0" w:color="auto"/>
              <w:bottom w:val="single" w:sz="4" w:space="0" w:color="auto"/>
              <w:right w:val="single" w:sz="4" w:space="0" w:color="auto"/>
            </w:tcBorders>
          </w:tcPr>
          <w:p w14:paraId="5BF849F6" w14:textId="77777777" w:rsidR="00DB0F3E" w:rsidRDefault="00DB0F3E">
            <w:pPr>
              <w:pStyle w:val="Notes"/>
            </w:pPr>
          </w:p>
        </w:tc>
      </w:tr>
      <w:tr w:rsidR="00DB0F3E" w14:paraId="5C2CF949" w14:textId="77777777" w:rsidTr="00DB0F3E">
        <w:tc>
          <w:tcPr>
            <w:tcW w:w="10195" w:type="dxa"/>
            <w:tcBorders>
              <w:top w:val="single" w:sz="4" w:space="0" w:color="auto"/>
              <w:left w:val="single" w:sz="4" w:space="0" w:color="auto"/>
              <w:bottom w:val="single" w:sz="4" w:space="0" w:color="auto"/>
              <w:right w:val="single" w:sz="4" w:space="0" w:color="auto"/>
            </w:tcBorders>
          </w:tcPr>
          <w:p w14:paraId="58FC253A" w14:textId="77777777" w:rsidR="00DB0F3E" w:rsidRDefault="00DB0F3E">
            <w:pPr>
              <w:pStyle w:val="Notes"/>
            </w:pPr>
          </w:p>
        </w:tc>
      </w:tr>
      <w:tr w:rsidR="00DB0F3E" w14:paraId="5757E1A4" w14:textId="77777777" w:rsidTr="00DB0F3E">
        <w:tc>
          <w:tcPr>
            <w:tcW w:w="10195" w:type="dxa"/>
            <w:tcBorders>
              <w:top w:val="single" w:sz="4" w:space="0" w:color="auto"/>
              <w:left w:val="single" w:sz="4" w:space="0" w:color="auto"/>
              <w:bottom w:val="single" w:sz="4" w:space="0" w:color="auto"/>
              <w:right w:val="single" w:sz="4" w:space="0" w:color="auto"/>
            </w:tcBorders>
          </w:tcPr>
          <w:p w14:paraId="44644FD8" w14:textId="77777777" w:rsidR="00DB0F3E" w:rsidRDefault="00DB0F3E">
            <w:pPr>
              <w:pStyle w:val="Notes"/>
            </w:pPr>
          </w:p>
        </w:tc>
      </w:tr>
      <w:tr w:rsidR="00DB0F3E" w14:paraId="5C0B4501" w14:textId="77777777" w:rsidTr="00DB0F3E">
        <w:tc>
          <w:tcPr>
            <w:tcW w:w="10195" w:type="dxa"/>
            <w:tcBorders>
              <w:top w:val="single" w:sz="4" w:space="0" w:color="auto"/>
              <w:left w:val="single" w:sz="4" w:space="0" w:color="auto"/>
              <w:bottom w:val="single" w:sz="4" w:space="0" w:color="auto"/>
              <w:right w:val="single" w:sz="4" w:space="0" w:color="auto"/>
            </w:tcBorders>
          </w:tcPr>
          <w:p w14:paraId="6178380D" w14:textId="77777777" w:rsidR="00DB0F3E" w:rsidRDefault="00DB0F3E">
            <w:pPr>
              <w:pStyle w:val="Notes"/>
            </w:pPr>
          </w:p>
        </w:tc>
      </w:tr>
      <w:tr w:rsidR="00DB0F3E" w14:paraId="711BAC97" w14:textId="77777777" w:rsidTr="00DB0F3E">
        <w:tc>
          <w:tcPr>
            <w:tcW w:w="10195" w:type="dxa"/>
            <w:tcBorders>
              <w:top w:val="single" w:sz="4" w:space="0" w:color="auto"/>
              <w:left w:val="single" w:sz="4" w:space="0" w:color="auto"/>
              <w:bottom w:val="single" w:sz="4" w:space="0" w:color="auto"/>
              <w:right w:val="single" w:sz="4" w:space="0" w:color="auto"/>
            </w:tcBorders>
          </w:tcPr>
          <w:p w14:paraId="376321FD" w14:textId="77777777" w:rsidR="00DB0F3E" w:rsidRDefault="00DB0F3E">
            <w:pPr>
              <w:pStyle w:val="Notes"/>
            </w:pPr>
          </w:p>
        </w:tc>
      </w:tr>
      <w:tr w:rsidR="00DB0F3E" w14:paraId="512F5F1C" w14:textId="77777777" w:rsidTr="00DB0F3E">
        <w:tc>
          <w:tcPr>
            <w:tcW w:w="10195" w:type="dxa"/>
            <w:tcBorders>
              <w:top w:val="single" w:sz="4" w:space="0" w:color="auto"/>
              <w:left w:val="single" w:sz="4" w:space="0" w:color="auto"/>
              <w:bottom w:val="single" w:sz="4" w:space="0" w:color="auto"/>
              <w:right w:val="single" w:sz="4" w:space="0" w:color="auto"/>
            </w:tcBorders>
          </w:tcPr>
          <w:p w14:paraId="4DB91A36" w14:textId="77777777" w:rsidR="00DB0F3E" w:rsidRDefault="00DB0F3E">
            <w:pPr>
              <w:pStyle w:val="Notes"/>
            </w:pPr>
          </w:p>
        </w:tc>
      </w:tr>
      <w:tr w:rsidR="00DB0F3E" w14:paraId="11CE0715" w14:textId="77777777" w:rsidTr="00DB0F3E">
        <w:tc>
          <w:tcPr>
            <w:tcW w:w="10195" w:type="dxa"/>
            <w:tcBorders>
              <w:top w:val="single" w:sz="4" w:space="0" w:color="auto"/>
              <w:left w:val="single" w:sz="4" w:space="0" w:color="auto"/>
              <w:bottom w:val="single" w:sz="4" w:space="0" w:color="auto"/>
              <w:right w:val="single" w:sz="4" w:space="0" w:color="auto"/>
            </w:tcBorders>
          </w:tcPr>
          <w:p w14:paraId="216098AE" w14:textId="77777777" w:rsidR="00DB0F3E" w:rsidRDefault="00DB0F3E">
            <w:pPr>
              <w:pStyle w:val="Notes"/>
            </w:pPr>
          </w:p>
        </w:tc>
      </w:tr>
      <w:tr w:rsidR="00DB0F3E" w14:paraId="19B7C8D1" w14:textId="77777777" w:rsidTr="00DB0F3E">
        <w:tc>
          <w:tcPr>
            <w:tcW w:w="10195" w:type="dxa"/>
            <w:tcBorders>
              <w:top w:val="single" w:sz="4" w:space="0" w:color="auto"/>
              <w:left w:val="single" w:sz="4" w:space="0" w:color="auto"/>
              <w:bottom w:val="single" w:sz="4" w:space="0" w:color="auto"/>
              <w:right w:val="single" w:sz="4" w:space="0" w:color="auto"/>
            </w:tcBorders>
          </w:tcPr>
          <w:p w14:paraId="27F26920" w14:textId="77777777" w:rsidR="00DB0F3E" w:rsidRDefault="00DB0F3E">
            <w:pPr>
              <w:pStyle w:val="Notes"/>
            </w:pPr>
          </w:p>
        </w:tc>
      </w:tr>
      <w:tr w:rsidR="00DB0F3E" w14:paraId="1F5845B7" w14:textId="77777777" w:rsidTr="00DB0F3E">
        <w:tc>
          <w:tcPr>
            <w:tcW w:w="10195" w:type="dxa"/>
            <w:tcBorders>
              <w:top w:val="single" w:sz="4" w:space="0" w:color="auto"/>
              <w:left w:val="single" w:sz="4" w:space="0" w:color="auto"/>
              <w:bottom w:val="single" w:sz="4" w:space="0" w:color="auto"/>
              <w:right w:val="single" w:sz="4" w:space="0" w:color="auto"/>
            </w:tcBorders>
          </w:tcPr>
          <w:p w14:paraId="3A9FCBC0" w14:textId="77777777" w:rsidR="00DB0F3E" w:rsidRDefault="00DB0F3E">
            <w:pPr>
              <w:pStyle w:val="Notes"/>
            </w:pPr>
          </w:p>
        </w:tc>
      </w:tr>
      <w:tr w:rsidR="00DB0F3E" w14:paraId="3263F8BC" w14:textId="77777777" w:rsidTr="00DB0F3E">
        <w:tc>
          <w:tcPr>
            <w:tcW w:w="10195" w:type="dxa"/>
            <w:tcBorders>
              <w:top w:val="single" w:sz="4" w:space="0" w:color="auto"/>
              <w:left w:val="single" w:sz="4" w:space="0" w:color="auto"/>
              <w:bottom w:val="single" w:sz="4" w:space="0" w:color="auto"/>
              <w:right w:val="single" w:sz="4" w:space="0" w:color="auto"/>
            </w:tcBorders>
          </w:tcPr>
          <w:p w14:paraId="18774377" w14:textId="77777777" w:rsidR="00DB0F3E" w:rsidRDefault="00DB0F3E">
            <w:pPr>
              <w:pStyle w:val="Notes"/>
            </w:pPr>
          </w:p>
        </w:tc>
      </w:tr>
      <w:tr w:rsidR="00DB0F3E" w14:paraId="7350FA77" w14:textId="77777777" w:rsidTr="00DB0F3E">
        <w:tc>
          <w:tcPr>
            <w:tcW w:w="10195" w:type="dxa"/>
            <w:tcBorders>
              <w:top w:val="single" w:sz="4" w:space="0" w:color="auto"/>
              <w:left w:val="single" w:sz="4" w:space="0" w:color="auto"/>
              <w:bottom w:val="single" w:sz="4" w:space="0" w:color="auto"/>
              <w:right w:val="single" w:sz="4" w:space="0" w:color="auto"/>
            </w:tcBorders>
          </w:tcPr>
          <w:p w14:paraId="404A093B" w14:textId="77777777" w:rsidR="00DB0F3E" w:rsidRDefault="00DB0F3E">
            <w:pPr>
              <w:pStyle w:val="Notes"/>
            </w:pPr>
          </w:p>
        </w:tc>
      </w:tr>
      <w:tr w:rsidR="00DB0F3E" w14:paraId="61D8C1DC" w14:textId="77777777" w:rsidTr="00DB0F3E">
        <w:tc>
          <w:tcPr>
            <w:tcW w:w="10195" w:type="dxa"/>
            <w:tcBorders>
              <w:top w:val="single" w:sz="4" w:space="0" w:color="auto"/>
              <w:left w:val="single" w:sz="4" w:space="0" w:color="auto"/>
              <w:bottom w:val="single" w:sz="4" w:space="0" w:color="auto"/>
              <w:right w:val="single" w:sz="4" w:space="0" w:color="auto"/>
            </w:tcBorders>
          </w:tcPr>
          <w:p w14:paraId="04A5A5DD" w14:textId="77777777" w:rsidR="00DB0F3E" w:rsidRDefault="00DB0F3E">
            <w:pPr>
              <w:pStyle w:val="Notes"/>
            </w:pPr>
          </w:p>
        </w:tc>
      </w:tr>
      <w:tr w:rsidR="00DB0F3E" w14:paraId="23FF784B" w14:textId="77777777" w:rsidTr="00DB0F3E">
        <w:tc>
          <w:tcPr>
            <w:tcW w:w="10195" w:type="dxa"/>
            <w:tcBorders>
              <w:top w:val="single" w:sz="4" w:space="0" w:color="auto"/>
              <w:left w:val="single" w:sz="4" w:space="0" w:color="auto"/>
              <w:bottom w:val="single" w:sz="4" w:space="0" w:color="auto"/>
              <w:right w:val="single" w:sz="4" w:space="0" w:color="auto"/>
            </w:tcBorders>
          </w:tcPr>
          <w:p w14:paraId="53920610" w14:textId="77777777" w:rsidR="00DB0F3E" w:rsidRDefault="00DB0F3E">
            <w:pPr>
              <w:pStyle w:val="Notes"/>
            </w:pPr>
          </w:p>
        </w:tc>
      </w:tr>
      <w:tr w:rsidR="00DB0F3E" w14:paraId="6AFDAC77" w14:textId="77777777" w:rsidTr="00DB0F3E">
        <w:tc>
          <w:tcPr>
            <w:tcW w:w="10195" w:type="dxa"/>
            <w:tcBorders>
              <w:top w:val="single" w:sz="4" w:space="0" w:color="auto"/>
              <w:left w:val="single" w:sz="4" w:space="0" w:color="auto"/>
              <w:bottom w:val="single" w:sz="4" w:space="0" w:color="auto"/>
              <w:right w:val="single" w:sz="4" w:space="0" w:color="auto"/>
            </w:tcBorders>
          </w:tcPr>
          <w:p w14:paraId="1AB69EFA" w14:textId="77777777" w:rsidR="00DB0F3E" w:rsidRDefault="00DB0F3E">
            <w:pPr>
              <w:pStyle w:val="Notes"/>
            </w:pPr>
          </w:p>
        </w:tc>
      </w:tr>
      <w:tr w:rsidR="00DB0F3E" w14:paraId="26927B96" w14:textId="77777777" w:rsidTr="00DB0F3E">
        <w:tc>
          <w:tcPr>
            <w:tcW w:w="10195" w:type="dxa"/>
            <w:tcBorders>
              <w:top w:val="single" w:sz="4" w:space="0" w:color="auto"/>
              <w:left w:val="single" w:sz="4" w:space="0" w:color="auto"/>
              <w:bottom w:val="single" w:sz="4" w:space="0" w:color="auto"/>
              <w:right w:val="single" w:sz="4" w:space="0" w:color="auto"/>
            </w:tcBorders>
          </w:tcPr>
          <w:p w14:paraId="20CE54A8" w14:textId="77777777" w:rsidR="00DB0F3E" w:rsidRDefault="00DB0F3E">
            <w:pPr>
              <w:pStyle w:val="Notes"/>
            </w:pPr>
          </w:p>
        </w:tc>
      </w:tr>
      <w:tr w:rsidR="00DB0F3E" w14:paraId="66AED744" w14:textId="77777777" w:rsidTr="00DB0F3E">
        <w:tc>
          <w:tcPr>
            <w:tcW w:w="10195" w:type="dxa"/>
            <w:tcBorders>
              <w:top w:val="single" w:sz="4" w:space="0" w:color="auto"/>
              <w:left w:val="single" w:sz="4" w:space="0" w:color="auto"/>
              <w:bottom w:val="single" w:sz="4" w:space="0" w:color="auto"/>
              <w:right w:val="single" w:sz="4" w:space="0" w:color="auto"/>
            </w:tcBorders>
          </w:tcPr>
          <w:p w14:paraId="5C9BF911" w14:textId="77777777" w:rsidR="00DB0F3E" w:rsidRDefault="00DB0F3E">
            <w:pPr>
              <w:pStyle w:val="Notes"/>
            </w:pPr>
          </w:p>
        </w:tc>
      </w:tr>
    </w:tbl>
    <w:p w14:paraId="5C854097" w14:textId="77777777" w:rsidR="00DB0F3E" w:rsidRDefault="00DB0F3E" w:rsidP="00DB0F3E">
      <w:pPr>
        <w:rPr>
          <w:color w:val="000000"/>
          <w:sz w:val="22"/>
        </w:rPr>
      </w:pPr>
    </w:p>
    <w:p w14:paraId="7F0BC87A" w14:textId="77777777" w:rsidR="00DB0F3E" w:rsidRDefault="00DB0F3E" w:rsidP="00DB0F3E">
      <w:pPr>
        <w:rPr>
          <w:rFonts w:cs="Times New Roman"/>
        </w:rPr>
      </w:pPr>
      <w:r>
        <w:t xml:space="preserve">Break up into your groups. Take five minutes to list three examples of conflicts and disputes of importance to you in your work and in your life where negotiation could be used effectively. After the discussion, each person in the group, in turn, tells the group, very briefly, about one idea and then discussions, questions and suggestions are discussed within the group. </w:t>
      </w:r>
    </w:p>
    <w:p w14:paraId="0216F88B" w14:textId="77777777" w:rsidR="00DB0F3E" w:rsidRDefault="00DB0F3E" w:rsidP="00DB0F3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12D85622" w14:textId="77777777" w:rsidTr="00DB0F3E">
        <w:tc>
          <w:tcPr>
            <w:tcW w:w="10195" w:type="dxa"/>
            <w:tcBorders>
              <w:top w:val="single" w:sz="4" w:space="0" w:color="auto"/>
              <w:left w:val="single" w:sz="4" w:space="0" w:color="auto"/>
              <w:bottom w:val="single" w:sz="4" w:space="0" w:color="auto"/>
              <w:right w:val="single" w:sz="4" w:space="0" w:color="auto"/>
            </w:tcBorders>
            <w:hideMark/>
          </w:tcPr>
          <w:p w14:paraId="4649A8AA" w14:textId="77777777" w:rsidR="00DB0F3E" w:rsidRDefault="00DB0F3E">
            <w:pPr>
              <w:spacing w:before="0" w:after="0"/>
              <w:jc w:val="left"/>
              <w:rPr>
                <w:rFonts w:ascii="Times New Roman" w:hAnsi="Times New Roman" w:cs="Times New Roman"/>
                <w:szCs w:val="20"/>
                <w:lang w:val="en-ZA" w:eastAsia="en-ZA"/>
              </w:rPr>
            </w:pPr>
          </w:p>
        </w:tc>
      </w:tr>
      <w:tr w:rsidR="00DB0F3E" w14:paraId="42D9B348" w14:textId="77777777" w:rsidTr="00DB0F3E">
        <w:tc>
          <w:tcPr>
            <w:tcW w:w="10195" w:type="dxa"/>
            <w:tcBorders>
              <w:top w:val="single" w:sz="4" w:space="0" w:color="auto"/>
              <w:left w:val="single" w:sz="4" w:space="0" w:color="auto"/>
              <w:bottom w:val="single" w:sz="4" w:space="0" w:color="auto"/>
              <w:right w:val="single" w:sz="4" w:space="0" w:color="auto"/>
            </w:tcBorders>
          </w:tcPr>
          <w:p w14:paraId="106D0EB3" w14:textId="77777777" w:rsidR="00DB0F3E" w:rsidRDefault="00DB0F3E">
            <w:pPr>
              <w:pStyle w:val="Notes"/>
            </w:pPr>
          </w:p>
        </w:tc>
      </w:tr>
      <w:tr w:rsidR="00DB0F3E" w14:paraId="381869EC" w14:textId="77777777" w:rsidTr="00DB0F3E">
        <w:tc>
          <w:tcPr>
            <w:tcW w:w="10195" w:type="dxa"/>
            <w:tcBorders>
              <w:top w:val="single" w:sz="4" w:space="0" w:color="auto"/>
              <w:left w:val="single" w:sz="4" w:space="0" w:color="auto"/>
              <w:bottom w:val="single" w:sz="4" w:space="0" w:color="auto"/>
              <w:right w:val="single" w:sz="4" w:space="0" w:color="auto"/>
            </w:tcBorders>
          </w:tcPr>
          <w:p w14:paraId="34BFAB39" w14:textId="77777777" w:rsidR="00DB0F3E" w:rsidRDefault="00DB0F3E">
            <w:pPr>
              <w:pStyle w:val="Notes"/>
            </w:pPr>
          </w:p>
        </w:tc>
      </w:tr>
      <w:tr w:rsidR="00DB0F3E" w14:paraId="0994BB31" w14:textId="77777777" w:rsidTr="00DB0F3E">
        <w:tc>
          <w:tcPr>
            <w:tcW w:w="10195" w:type="dxa"/>
            <w:tcBorders>
              <w:top w:val="single" w:sz="4" w:space="0" w:color="auto"/>
              <w:left w:val="single" w:sz="4" w:space="0" w:color="auto"/>
              <w:bottom w:val="single" w:sz="4" w:space="0" w:color="auto"/>
              <w:right w:val="single" w:sz="4" w:space="0" w:color="auto"/>
            </w:tcBorders>
          </w:tcPr>
          <w:p w14:paraId="1BA44FC3" w14:textId="77777777" w:rsidR="00DB0F3E" w:rsidRDefault="00DB0F3E">
            <w:pPr>
              <w:pStyle w:val="Notes"/>
            </w:pPr>
          </w:p>
        </w:tc>
      </w:tr>
      <w:tr w:rsidR="00DB0F3E" w14:paraId="45E54FCC" w14:textId="77777777" w:rsidTr="00DB0F3E">
        <w:tc>
          <w:tcPr>
            <w:tcW w:w="10195" w:type="dxa"/>
            <w:tcBorders>
              <w:top w:val="single" w:sz="4" w:space="0" w:color="auto"/>
              <w:left w:val="single" w:sz="4" w:space="0" w:color="auto"/>
              <w:bottom w:val="single" w:sz="4" w:space="0" w:color="auto"/>
              <w:right w:val="single" w:sz="4" w:space="0" w:color="auto"/>
            </w:tcBorders>
          </w:tcPr>
          <w:p w14:paraId="29DE07FD" w14:textId="77777777" w:rsidR="00DB0F3E" w:rsidRDefault="00DB0F3E">
            <w:pPr>
              <w:pStyle w:val="Notes"/>
            </w:pPr>
          </w:p>
        </w:tc>
      </w:tr>
      <w:tr w:rsidR="00DB0F3E" w14:paraId="0B1CEC19" w14:textId="77777777" w:rsidTr="00DB0F3E">
        <w:tc>
          <w:tcPr>
            <w:tcW w:w="10195" w:type="dxa"/>
            <w:tcBorders>
              <w:top w:val="single" w:sz="4" w:space="0" w:color="auto"/>
              <w:left w:val="single" w:sz="4" w:space="0" w:color="auto"/>
              <w:bottom w:val="single" w:sz="4" w:space="0" w:color="auto"/>
              <w:right w:val="single" w:sz="4" w:space="0" w:color="auto"/>
            </w:tcBorders>
          </w:tcPr>
          <w:p w14:paraId="09332B9D" w14:textId="77777777" w:rsidR="00DB0F3E" w:rsidRDefault="00DB0F3E">
            <w:pPr>
              <w:pStyle w:val="Notes"/>
            </w:pPr>
          </w:p>
        </w:tc>
      </w:tr>
      <w:tr w:rsidR="00DB0F3E" w14:paraId="0804A09E" w14:textId="77777777" w:rsidTr="00DB0F3E">
        <w:tc>
          <w:tcPr>
            <w:tcW w:w="10195" w:type="dxa"/>
            <w:tcBorders>
              <w:top w:val="single" w:sz="4" w:space="0" w:color="auto"/>
              <w:left w:val="single" w:sz="4" w:space="0" w:color="auto"/>
              <w:bottom w:val="single" w:sz="4" w:space="0" w:color="auto"/>
              <w:right w:val="single" w:sz="4" w:space="0" w:color="auto"/>
            </w:tcBorders>
          </w:tcPr>
          <w:p w14:paraId="6F9A2830" w14:textId="77777777" w:rsidR="00DB0F3E" w:rsidRDefault="00DB0F3E">
            <w:pPr>
              <w:pStyle w:val="Notes"/>
            </w:pPr>
          </w:p>
        </w:tc>
      </w:tr>
      <w:tr w:rsidR="00DB0F3E" w14:paraId="74191B07" w14:textId="77777777" w:rsidTr="00DB0F3E">
        <w:tc>
          <w:tcPr>
            <w:tcW w:w="10195" w:type="dxa"/>
            <w:tcBorders>
              <w:top w:val="single" w:sz="4" w:space="0" w:color="auto"/>
              <w:left w:val="single" w:sz="4" w:space="0" w:color="auto"/>
              <w:bottom w:val="single" w:sz="4" w:space="0" w:color="auto"/>
              <w:right w:val="single" w:sz="4" w:space="0" w:color="auto"/>
            </w:tcBorders>
          </w:tcPr>
          <w:p w14:paraId="34928585" w14:textId="77777777" w:rsidR="00DB0F3E" w:rsidRDefault="00DB0F3E">
            <w:pPr>
              <w:pStyle w:val="Notes"/>
            </w:pPr>
          </w:p>
        </w:tc>
      </w:tr>
      <w:tr w:rsidR="00DB0F3E" w14:paraId="56D42C9F" w14:textId="77777777" w:rsidTr="00DB0F3E">
        <w:tc>
          <w:tcPr>
            <w:tcW w:w="10195" w:type="dxa"/>
            <w:tcBorders>
              <w:top w:val="single" w:sz="4" w:space="0" w:color="auto"/>
              <w:left w:val="single" w:sz="4" w:space="0" w:color="auto"/>
              <w:bottom w:val="single" w:sz="4" w:space="0" w:color="auto"/>
              <w:right w:val="single" w:sz="4" w:space="0" w:color="auto"/>
            </w:tcBorders>
          </w:tcPr>
          <w:p w14:paraId="022EC1F9" w14:textId="77777777" w:rsidR="00DB0F3E" w:rsidRDefault="00DB0F3E">
            <w:pPr>
              <w:pStyle w:val="Notes"/>
            </w:pPr>
          </w:p>
        </w:tc>
      </w:tr>
      <w:tr w:rsidR="00DB0F3E" w14:paraId="0EEC797A" w14:textId="77777777" w:rsidTr="00DB0F3E">
        <w:tc>
          <w:tcPr>
            <w:tcW w:w="10195" w:type="dxa"/>
            <w:tcBorders>
              <w:top w:val="single" w:sz="4" w:space="0" w:color="auto"/>
              <w:left w:val="single" w:sz="4" w:space="0" w:color="auto"/>
              <w:bottom w:val="single" w:sz="4" w:space="0" w:color="auto"/>
              <w:right w:val="single" w:sz="4" w:space="0" w:color="auto"/>
            </w:tcBorders>
          </w:tcPr>
          <w:p w14:paraId="24C0AE53" w14:textId="77777777" w:rsidR="00DB0F3E" w:rsidRDefault="00DB0F3E">
            <w:pPr>
              <w:pStyle w:val="Notes"/>
            </w:pPr>
          </w:p>
        </w:tc>
      </w:tr>
      <w:tr w:rsidR="00DB0F3E" w14:paraId="229794D1" w14:textId="77777777" w:rsidTr="00DB0F3E">
        <w:tc>
          <w:tcPr>
            <w:tcW w:w="10195" w:type="dxa"/>
            <w:tcBorders>
              <w:top w:val="single" w:sz="4" w:space="0" w:color="auto"/>
              <w:left w:val="single" w:sz="4" w:space="0" w:color="auto"/>
              <w:bottom w:val="single" w:sz="4" w:space="0" w:color="auto"/>
              <w:right w:val="single" w:sz="4" w:space="0" w:color="auto"/>
            </w:tcBorders>
          </w:tcPr>
          <w:p w14:paraId="20FCF033" w14:textId="77777777" w:rsidR="00DB0F3E" w:rsidRDefault="00DB0F3E">
            <w:pPr>
              <w:pStyle w:val="Notes"/>
            </w:pPr>
          </w:p>
        </w:tc>
      </w:tr>
      <w:tr w:rsidR="00DB0F3E" w14:paraId="04FECDF7" w14:textId="77777777" w:rsidTr="00DB0F3E">
        <w:tc>
          <w:tcPr>
            <w:tcW w:w="10195" w:type="dxa"/>
            <w:tcBorders>
              <w:top w:val="single" w:sz="4" w:space="0" w:color="auto"/>
              <w:left w:val="single" w:sz="4" w:space="0" w:color="auto"/>
              <w:bottom w:val="single" w:sz="4" w:space="0" w:color="auto"/>
              <w:right w:val="single" w:sz="4" w:space="0" w:color="auto"/>
            </w:tcBorders>
          </w:tcPr>
          <w:p w14:paraId="2C34E9EC" w14:textId="77777777" w:rsidR="00DB0F3E" w:rsidRDefault="00DB0F3E">
            <w:pPr>
              <w:pStyle w:val="Notes"/>
            </w:pPr>
          </w:p>
        </w:tc>
      </w:tr>
      <w:tr w:rsidR="00DB0F3E" w14:paraId="5BD29A9C" w14:textId="77777777" w:rsidTr="00DB0F3E">
        <w:tc>
          <w:tcPr>
            <w:tcW w:w="10195" w:type="dxa"/>
            <w:tcBorders>
              <w:top w:val="single" w:sz="4" w:space="0" w:color="auto"/>
              <w:left w:val="single" w:sz="4" w:space="0" w:color="auto"/>
              <w:bottom w:val="single" w:sz="4" w:space="0" w:color="auto"/>
              <w:right w:val="single" w:sz="4" w:space="0" w:color="auto"/>
            </w:tcBorders>
          </w:tcPr>
          <w:p w14:paraId="3E303E4B" w14:textId="77777777" w:rsidR="00DB0F3E" w:rsidRDefault="00DB0F3E">
            <w:pPr>
              <w:pStyle w:val="Notes"/>
            </w:pPr>
          </w:p>
        </w:tc>
      </w:tr>
      <w:tr w:rsidR="00DB0F3E" w14:paraId="56817AC1" w14:textId="77777777" w:rsidTr="00DB0F3E">
        <w:tc>
          <w:tcPr>
            <w:tcW w:w="10195" w:type="dxa"/>
            <w:tcBorders>
              <w:top w:val="single" w:sz="4" w:space="0" w:color="auto"/>
              <w:left w:val="single" w:sz="4" w:space="0" w:color="auto"/>
              <w:bottom w:val="single" w:sz="4" w:space="0" w:color="auto"/>
              <w:right w:val="single" w:sz="4" w:space="0" w:color="auto"/>
            </w:tcBorders>
          </w:tcPr>
          <w:p w14:paraId="39824AEF" w14:textId="77777777" w:rsidR="00DB0F3E" w:rsidRDefault="00DB0F3E">
            <w:pPr>
              <w:pStyle w:val="Notes"/>
            </w:pPr>
          </w:p>
        </w:tc>
      </w:tr>
      <w:tr w:rsidR="00DB0F3E" w14:paraId="377EA47C" w14:textId="77777777" w:rsidTr="00DB0F3E">
        <w:tc>
          <w:tcPr>
            <w:tcW w:w="10195" w:type="dxa"/>
            <w:tcBorders>
              <w:top w:val="single" w:sz="4" w:space="0" w:color="auto"/>
              <w:left w:val="single" w:sz="4" w:space="0" w:color="auto"/>
              <w:bottom w:val="single" w:sz="4" w:space="0" w:color="auto"/>
              <w:right w:val="single" w:sz="4" w:space="0" w:color="auto"/>
            </w:tcBorders>
          </w:tcPr>
          <w:p w14:paraId="404F2657" w14:textId="77777777" w:rsidR="00DB0F3E" w:rsidRDefault="00DB0F3E">
            <w:pPr>
              <w:pStyle w:val="Notes"/>
            </w:pPr>
          </w:p>
        </w:tc>
      </w:tr>
    </w:tbl>
    <w:p w14:paraId="1078EA76" w14:textId="77777777" w:rsidR="00DB0F3E" w:rsidRDefault="00DB0F3E" w:rsidP="00DB0F3E">
      <w:pPr>
        <w:pStyle w:val="L"/>
        <w:tabs>
          <w:tab w:val="clear" w:pos="556"/>
          <w:tab w:val="left" w:pos="720"/>
        </w:tabs>
        <w:ind w:left="0" w:firstLine="0"/>
        <w:rPr>
          <w:sz w:val="22"/>
          <w:lang w:val="en-ZA"/>
        </w:rPr>
      </w:pPr>
    </w:p>
    <w:p w14:paraId="09C77A4D" w14:textId="77777777" w:rsidR="00DB0F3E" w:rsidRDefault="00DB0F3E" w:rsidP="00DB0F3E">
      <w:pPr>
        <w:pStyle w:val="L"/>
        <w:tabs>
          <w:tab w:val="clear" w:pos="556"/>
          <w:tab w:val="left" w:pos="720"/>
        </w:tabs>
        <w:ind w:left="0" w:firstLine="0"/>
        <w:rPr>
          <w:lang w:val="en-ZA"/>
        </w:rPr>
      </w:pPr>
    </w:p>
    <w:p w14:paraId="44AB8FC0" w14:textId="77777777" w:rsidR="00DB0F3E" w:rsidRDefault="00DB0F3E" w:rsidP="00DB0F3E">
      <w:pPr>
        <w:pStyle w:val="L"/>
        <w:tabs>
          <w:tab w:val="clear" w:pos="556"/>
          <w:tab w:val="left" w:pos="720"/>
        </w:tabs>
        <w:ind w:left="0" w:firstLine="0"/>
        <w:rPr>
          <w:lang w:val="en-ZA"/>
        </w:rPr>
      </w:pPr>
    </w:p>
    <w:p w14:paraId="04B67FF0" w14:textId="77777777" w:rsidR="00DB0F3E" w:rsidRDefault="00DB0F3E" w:rsidP="00DB0F3E">
      <w:pPr>
        <w:pStyle w:val="L"/>
        <w:tabs>
          <w:tab w:val="clear" w:pos="556"/>
          <w:tab w:val="left" w:pos="720"/>
        </w:tabs>
        <w:ind w:left="0" w:firstLine="0"/>
        <w:rPr>
          <w:lang w:val="en-ZA"/>
        </w:rPr>
      </w:pPr>
      <w:r>
        <w:rPr>
          <w:lang w:val="en-ZA"/>
        </w:rPr>
        <w:t>This is an individual activity that has to be discussed in the groups afterwards</w:t>
      </w:r>
    </w:p>
    <w:p w14:paraId="6856BCBA" w14:textId="77777777" w:rsidR="00DB0F3E" w:rsidRDefault="00DB0F3E" w:rsidP="00DB0F3E">
      <w:pPr>
        <w:pStyle w:val="L"/>
        <w:tabs>
          <w:tab w:val="clear" w:pos="556"/>
          <w:tab w:val="left" w:pos="720"/>
        </w:tabs>
        <w:ind w:left="0" w:firstLine="0"/>
        <w:rPr>
          <w:lang w:val="en-ZA"/>
        </w:rPr>
      </w:pPr>
      <w:r>
        <w:rPr>
          <w:lang w:val="en-ZA"/>
        </w:rPr>
        <w:t>Have you ever been involved in a team or group: at schools, work or sport? What was the purpose of the team?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417F0E10" w14:textId="77777777" w:rsidTr="00DB0F3E">
        <w:tc>
          <w:tcPr>
            <w:tcW w:w="10195" w:type="dxa"/>
            <w:tcBorders>
              <w:top w:val="single" w:sz="4" w:space="0" w:color="auto"/>
              <w:left w:val="single" w:sz="4" w:space="0" w:color="auto"/>
              <w:bottom w:val="single" w:sz="4" w:space="0" w:color="auto"/>
              <w:right w:val="single" w:sz="4" w:space="0" w:color="auto"/>
            </w:tcBorders>
            <w:hideMark/>
          </w:tcPr>
          <w:p w14:paraId="629321A8" w14:textId="77777777" w:rsidR="00DB0F3E" w:rsidRDefault="00DB0F3E">
            <w:pPr>
              <w:spacing w:before="0" w:after="0"/>
              <w:jc w:val="left"/>
              <w:rPr>
                <w:rFonts w:ascii="Times New Roman" w:hAnsi="Times New Roman" w:cs="Times New Roman"/>
                <w:szCs w:val="20"/>
                <w:lang w:val="en-ZA" w:eastAsia="en-ZA"/>
              </w:rPr>
            </w:pPr>
          </w:p>
        </w:tc>
      </w:tr>
      <w:tr w:rsidR="00DB0F3E" w14:paraId="5C337B18" w14:textId="77777777" w:rsidTr="00DB0F3E">
        <w:tc>
          <w:tcPr>
            <w:tcW w:w="10195" w:type="dxa"/>
            <w:tcBorders>
              <w:top w:val="single" w:sz="4" w:space="0" w:color="auto"/>
              <w:left w:val="single" w:sz="4" w:space="0" w:color="auto"/>
              <w:bottom w:val="single" w:sz="4" w:space="0" w:color="auto"/>
              <w:right w:val="single" w:sz="4" w:space="0" w:color="auto"/>
            </w:tcBorders>
          </w:tcPr>
          <w:p w14:paraId="424B4218" w14:textId="77777777" w:rsidR="00DB0F3E" w:rsidRDefault="00DB0F3E">
            <w:pPr>
              <w:pStyle w:val="Notes"/>
            </w:pPr>
          </w:p>
        </w:tc>
      </w:tr>
      <w:tr w:rsidR="00DB0F3E" w14:paraId="0C679AF1" w14:textId="77777777" w:rsidTr="00DB0F3E">
        <w:tc>
          <w:tcPr>
            <w:tcW w:w="10195" w:type="dxa"/>
            <w:tcBorders>
              <w:top w:val="single" w:sz="4" w:space="0" w:color="auto"/>
              <w:left w:val="single" w:sz="4" w:space="0" w:color="auto"/>
              <w:bottom w:val="single" w:sz="4" w:space="0" w:color="auto"/>
              <w:right w:val="single" w:sz="4" w:space="0" w:color="auto"/>
            </w:tcBorders>
          </w:tcPr>
          <w:p w14:paraId="3E062288" w14:textId="77777777" w:rsidR="00DB0F3E" w:rsidRDefault="00DB0F3E">
            <w:pPr>
              <w:pStyle w:val="Notes"/>
            </w:pPr>
          </w:p>
        </w:tc>
      </w:tr>
      <w:tr w:rsidR="00DB0F3E" w14:paraId="5E40AE07" w14:textId="77777777" w:rsidTr="00DB0F3E">
        <w:tc>
          <w:tcPr>
            <w:tcW w:w="10195" w:type="dxa"/>
            <w:tcBorders>
              <w:top w:val="single" w:sz="4" w:space="0" w:color="auto"/>
              <w:left w:val="single" w:sz="4" w:space="0" w:color="auto"/>
              <w:bottom w:val="single" w:sz="4" w:space="0" w:color="auto"/>
              <w:right w:val="single" w:sz="4" w:space="0" w:color="auto"/>
            </w:tcBorders>
          </w:tcPr>
          <w:p w14:paraId="7DAFD9BA" w14:textId="77777777" w:rsidR="00DB0F3E" w:rsidRDefault="00DB0F3E">
            <w:pPr>
              <w:pStyle w:val="Notes"/>
            </w:pPr>
          </w:p>
        </w:tc>
      </w:tr>
    </w:tbl>
    <w:p w14:paraId="72612D50" w14:textId="77777777" w:rsidR="00DB0F3E" w:rsidRDefault="00DB0F3E" w:rsidP="00DB0F3E">
      <w:pPr>
        <w:pStyle w:val="L"/>
        <w:tabs>
          <w:tab w:val="clear" w:pos="556"/>
          <w:tab w:val="left" w:pos="720"/>
        </w:tabs>
        <w:ind w:left="0" w:firstLine="0"/>
        <w:rPr>
          <w:sz w:val="22"/>
          <w:lang w:val="en-ZA"/>
        </w:rPr>
      </w:pPr>
      <w:r>
        <w:rPr>
          <w:lang w:val="en-ZA"/>
        </w:rPr>
        <w:t>Were the team goals achieved?  Do you think teamwork or lack thereof affected the achieving of the team goals?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474FAB1C" w14:textId="77777777" w:rsidTr="00DB0F3E">
        <w:tc>
          <w:tcPr>
            <w:tcW w:w="10195" w:type="dxa"/>
            <w:tcBorders>
              <w:top w:val="single" w:sz="4" w:space="0" w:color="auto"/>
              <w:left w:val="single" w:sz="4" w:space="0" w:color="auto"/>
              <w:bottom w:val="single" w:sz="4" w:space="0" w:color="auto"/>
              <w:right w:val="single" w:sz="4" w:space="0" w:color="auto"/>
            </w:tcBorders>
            <w:hideMark/>
          </w:tcPr>
          <w:p w14:paraId="1514500C" w14:textId="77777777" w:rsidR="00DB0F3E" w:rsidRDefault="00DB0F3E">
            <w:pPr>
              <w:spacing w:before="0" w:after="0"/>
              <w:jc w:val="left"/>
              <w:rPr>
                <w:rFonts w:ascii="Times New Roman" w:hAnsi="Times New Roman" w:cs="Times New Roman"/>
                <w:szCs w:val="20"/>
                <w:lang w:val="en-ZA" w:eastAsia="en-ZA"/>
              </w:rPr>
            </w:pPr>
          </w:p>
        </w:tc>
      </w:tr>
      <w:tr w:rsidR="00DB0F3E" w14:paraId="5B460A19" w14:textId="77777777" w:rsidTr="00DB0F3E">
        <w:tc>
          <w:tcPr>
            <w:tcW w:w="10195" w:type="dxa"/>
            <w:tcBorders>
              <w:top w:val="single" w:sz="4" w:space="0" w:color="auto"/>
              <w:left w:val="single" w:sz="4" w:space="0" w:color="auto"/>
              <w:bottom w:val="single" w:sz="4" w:space="0" w:color="auto"/>
              <w:right w:val="single" w:sz="4" w:space="0" w:color="auto"/>
            </w:tcBorders>
          </w:tcPr>
          <w:p w14:paraId="56642757" w14:textId="77777777" w:rsidR="00DB0F3E" w:rsidRDefault="00DB0F3E">
            <w:pPr>
              <w:pStyle w:val="Notes"/>
            </w:pPr>
          </w:p>
        </w:tc>
      </w:tr>
      <w:tr w:rsidR="00DB0F3E" w14:paraId="3D9A10B9" w14:textId="77777777" w:rsidTr="00DB0F3E">
        <w:tc>
          <w:tcPr>
            <w:tcW w:w="10195" w:type="dxa"/>
            <w:tcBorders>
              <w:top w:val="single" w:sz="4" w:space="0" w:color="auto"/>
              <w:left w:val="single" w:sz="4" w:space="0" w:color="auto"/>
              <w:bottom w:val="single" w:sz="4" w:space="0" w:color="auto"/>
              <w:right w:val="single" w:sz="4" w:space="0" w:color="auto"/>
            </w:tcBorders>
          </w:tcPr>
          <w:p w14:paraId="28FE4497" w14:textId="77777777" w:rsidR="00DB0F3E" w:rsidRDefault="00DB0F3E">
            <w:pPr>
              <w:pStyle w:val="Notes"/>
            </w:pPr>
          </w:p>
        </w:tc>
      </w:tr>
      <w:tr w:rsidR="00DB0F3E" w14:paraId="0B252C5F" w14:textId="77777777" w:rsidTr="00DB0F3E">
        <w:tc>
          <w:tcPr>
            <w:tcW w:w="10195" w:type="dxa"/>
            <w:tcBorders>
              <w:top w:val="single" w:sz="4" w:space="0" w:color="auto"/>
              <w:left w:val="single" w:sz="4" w:space="0" w:color="auto"/>
              <w:bottom w:val="single" w:sz="4" w:space="0" w:color="auto"/>
              <w:right w:val="single" w:sz="4" w:space="0" w:color="auto"/>
            </w:tcBorders>
          </w:tcPr>
          <w:p w14:paraId="5A806811" w14:textId="77777777" w:rsidR="00DB0F3E" w:rsidRDefault="00DB0F3E">
            <w:pPr>
              <w:pStyle w:val="Notes"/>
            </w:pPr>
          </w:p>
        </w:tc>
      </w:tr>
    </w:tbl>
    <w:p w14:paraId="2C23E3F9" w14:textId="77777777" w:rsidR="00DB0F3E" w:rsidRDefault="00DB0F3E" w:rsidP="00DB0F3E">
      <w:pPr>
        <w:pStyle w:val="L"/>
        <w:tabs>
          <w:tab w:val="clear" w:pos="556"/>
          <w:tab w:val="left" w:pos="720"/>
        </w:tabs>
        <w:ind w:left="0" w:firstLine="0"/>
        <w:rPr>
          <w:sz w:val="22"/>
          <w:lang w:val="en-ZA"/>
        </w:rPr>
      </w:pPr>
      <w:r>
        <w:rPr>
          <w:lang w:val="en-ZA"/>
        </w:rPr>
        <w:t>What would you do differently if you were the team leader?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6E975D37" w14:textId="77777777" w:rsidTr="00DB0F3E">
        <w:tc>
          <w:tcPr>
            <w:tcW w:w="10195" w:type="dxa"/>
            <w:tcBorders>
              <w:top w:val="single" w:sz="4" w:space="0" w:color="auto"/>
              <w:left w:val="single" w:sz="4" w:space="0" w:color="auto"/>
              <w:bottom w:val="single" w:sz="4" w:space="0" w:color="auto"/>
              <w:right w:val="single" w:sz="4" w:space="0" w:color="auto"/>
            </w:tcBorders>
            <w:hideMark/>
          </w:tcPr>
          <w:p w14:paraId="77ED886B" w14:textId="77777777" w:rsidR="00DB0F3E" w:rsidRDefault="00DB0F3E">
            <w:pPr>
              <w:spacing w:before="0" w:after="0"/>
              <w:jc w:val="left"/>
              <w:rPr>
                <w:rFonts w:ascii="Times New Roman" w:hAnsi="Times New Roman" w:cs="Times New Roman"/>
                <w:szCs w:val="20"/>
                <w:lang w:val="en-ZA" w:eastAsia="en-ZA"/>
              </w:rPr>
            </w:pPr>
          </w:p>
        </w:tc>
      </w:tr>
      <w:tr w:rsidR="00DB0F3E" w14:paraId="0E867E96" w14:textId="77777777" w:rsidTr="00DB0F3E">
        <w:tc>
          <w:tcPr>
            <w:tcW w:w="10195" w:type="dxa"/>
            <w:tcBorders>
              <w:top w:val="single" w:sz="4" w:space="0" w:color="auto"/>
              <w:left w:val="single" w:sz="4" w:space="0" w:color="auto"/>
              <w:bottom w:val="single" w:sz="4" w:space="0" w:color="auto"/>
              <w:right w:val="single" w:sz="4" w:space="0" w:color="auto"/>
            </w:tcBorders>
          </w:tcPr>
          <w:p w14:paraId="3FDFF9FF" w14:textId="77777777" w:rsidR="00DB0F3E" w:rsidRDefault="00DB0F3E">
            <w:pPr>
              <w:pStyle w:val="Notes"/>
            </w:pPr>
          </w:p>
        </w:tc>
      </w:tr>
      <w:tr w:rsidR="00DB0F3E" w14:paraId="64B65DB8" w14:textId="77777777" w:rsidTr="00DB0F3E">
        <w:tc>
          <w:tcPr>
            <w:tcW w:w="10195" w:type="dxa"/>
            <w:tcBorders>
              <w:top w:val="single" w:sz="4" w:space="0" w:color="auto"/>
              <w:left w:val="single" w:sz="4" w:space="0" w:color="auto"/>
              <w:bottom w:val="single" w:sz="4" w:space="0" w:color="auto"/>
              <w:right w:val="single" w:sz="4" w:space="0" w:color="auto"/>
            </w:tcBorders>
          </w:tcPr>
          <w:p w14:paraId="58B2F6E4" w14:textId="77777777" w:rsidR="00DB0F3E" w:rsidRDefault="00DB0F3E">
            <w:pPr>
              <w:pStyle w:val="Notes"/>
            </w:pPr>
          </w:p>
        </w:tc>
      </w:tr>
      <w:tr w:rsidR="00DB0F3E" w14:paraId="164DF75B" w14:textId="77777777" w:rsidTr="00DB0F3E">
        <w:tc>
          <w:tcPr>
            <w:tcW w:w="10195" w:type="dxa"/>
            <w:tcBorders>
              <w:top w:val="single" w:sz="4" w:space="0" w:color="auto"/>
              <w:left w:val="single" w:sz="4" w:space="0" w:color="auto"/>
              <w:bottom w:val="single" w:sz="4" w:space="0" w:color="auto"/>
              <w:right w:val="single" w:sz="4" w:space="0" w:color="auto"/>
            </w:tcBorders>
          </w:tcPr>
          <w:p w14:paraId="43365454" w14:textId="77777777" w:rsidR="00DB0F3E" w:rsidRDefault="00DB0F3E">
            <w:pPr>
              <w:pStyle w:val="Notes"/>
            </w:pPr>
          </w:p>
        </w:tc>
      </w:tr>
    </w:tbl>
    <w:p w14:paraId="4817138F" w14:textId="77777777" w:rsidR="00DB0F3E" w:rsidRPr="00DB0F3E" w:rsidRDefault="00DB0F3E" w:rsidP="00DB0F3E">
      <w:pPr>
        <w:pStyle w:val="Heading3"/>
      </w:pPr>
      <w:bookmarkStart w:id="756" w:name="_Toc201126664"/>
      <w:bookmarkStart w:id="757" w:name="_Toc416238122"/>
      <w:bookmarkStart w:id="758" w:name="_Toc495930241"/>
      <w:r w:rsidRPr="00DB0F3E">
        <w:t>Activity 11 (8967 SO6, AC1-3)</w:t>
      </w:r>
      <w:bookmarkEnd w:id="756"/>
      <w:bookmarkEnd w:id="757"/>
      <w:bookmarkEnd w:id="758"/>
      <w:r w:rsidRPr="00DB0F3E">
        <w:t xml:space="preserve"> </w:t>
      </w:r>
    </w:p>
    <w:p w14:paraId="385622F3" w14:textId="77777777" w:rsidR="00DB0F3E" w:rsidRDefault="00DB0F3E" w:rsidP="00DB0F3E"/>
    <w:p w14:paraId="5B87A17D" w14:textId="77777777" w:rsidR="00DB0F3E" w:rsidRDefault="00DB0F3E" w:rsidP="00DB0F3E">
      <w:r>
        <w:t>Select one organisation from the services industry that is also a small business, such as a hair dresser.  In a group, discuss the following: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43CE7582" w14:textId="77777777" w:rsidTr="00DB0F3E">
        <w:tc>
          <w:tcPr>
            <w:tcW w:w="9683" w:type="dxa"/>
            <w:tcBorders>
              <w:top w:val="single" w:sz="4" w:space="0" w:color="auto"/>
              <w:left w:val="single" w:sz="4" w:space="0" w:color="auto"/>
              <w:bottom w:val="single" w:sz="4" w:space="0" w:color="auto"/>
              <w:right w:val="single" w:sz="4" w:space="0" w:color="auto"/>
            </w:tcBorders>
            <w:hideMark/>
          </w:tcPr>
          <w:p w14:paraId="7D4B10BF" w14:textId="77777777" w:rsidR="00DB0F3E" w:rsidRDefault="00DB0F3E">
            <w:pPr>
              <w:rPr>
                <w:sz w:val="22"/>
              </w:rPr>
            </w:pPr>
            <w:r>
              <w:t>Communication channels in the organisation</w:t>
            </w:r>
          </w:p>
        </w:tc>
      </w:tr>
      <w:tr w:rsidR="00DB0F3E" w14:paraId="37B61289" w14:textId="77777777" w:rsidTr="00DB0F3E">
        <w:tc>
          <w:tcPr>
            <w:tcW w:w="9683" w:type="dxa"/>
            <w:tcBorders>
              <w:top w:val="single" w:sz="4" w:space="0" w:color="auto"/>
              <w:left w:val="single" w:sz="4" w:space="0" w:color="auto"/>
              <w:bottom w:val="single" w:sz="4" w:space="0" w:color="auto"/>
              <w:right w:val="single" w:sz="4" w:space="0" w:color="auto"/>
            </w:tcBorders>
          </w:tcPr>
          <w:p w14:paraId="627EDB75" w14:textId="77777777" w:rsidR="00DB0F3E" w:rsidRDefault="00DB0F3E">
            <w:pPr>
              <w:rPr>
                <w:sz w:val="22"/>
              </w:rPr>
            </w:pPr>
          </w:p>
        </w:tc>
      </w:tr>
      <w:tr w:rsidR="00DB0F3E" w14:paraId="035E4089" w14:textId="77777777" w:rsidTr="00DB0F3E">
        <w:tc>
          <w:tcPr>
            <w:tcW w:w="9683" w:type="dxa"/>
            <w:tcBorders>
              <w:top w:val="single" w:sz="4" w:space="0" w:color="auto"/>
              <w:left w:val="single" w:sz="4" w:space="0" w:color="auto"/>
              <w:bottom w:val="single" w:sz="4" w:space="0" w:color="auto"/>
              <w:right w:val="single" w:sz="4" w:space="0" w:color="auto"/>
            </w:tcBorders>
          </w:tcPr>
          <w:p w14:paraId="5EF1F559" w14:textId="77777777" w:rsidR="00DB0F3E" w:rsidRDefault="00DB0F3E">
            <w:pPr>
              <w:rPr>
                <w:sz w:val="22"/>
              </w:rPr>
            </w:pPr>
          </w:p>
        </w:tc>
      </w:tr>
      <w:tr w:rsidR="00DB0F3E" w14:paraId="5F4D7001" w14:textId="77777777" w:rsidTr="00DB0F3E">
        <w:tc>
          <w:tcPr>
            <w:tcW w:w="9683" w:type="dxa"/>
            <w:tcBorders>
              <w:top w:val="single" w:sz="4" w:space="0" w:color="auto"/>
              <w:left w:val="single" w:sz="4" w:space="0" w:color="auto"/>
              <w:bottom w:val="single" w:sz="4" w:space="0" w:color="auto"/>
              <w:right w:val="single" w:sz="4" w:space="0" w:color="auto"/>
            </w:tcBorders>
            <w:hideMark/>
          </w:tcPr>
          <w:p w14:paraId="51DE7C25" w14:textId="77777777" w:rsidR="00DB0F3E" w:rsidRDefault="00DB0F3E">
            <w:pPr>
              <w:rPr>
                <w:sz w:val="22"/>
              </w:rPr>
            </w:pPr>
            <w:r>
              <w:t>Communication resources such as telephone, fax, computers</w:t>
            </w:r>
          </w:p>
        </w:tc>
      </w:tr>
      <w:tr w:rsidR="00DB0F3E" w14:paraId="704F9E43" w14:textId="77777777" w:rsidTr="00DB0F3E">
        <w:tc>
          <w:tcPr>
            <w:tcW w:w="9683" w:type="dxa"/>
            <w:tcBorders>
              <w:top w:val="single" w:sz="4" w:space="0" w:color="auto"/>
              <w:left w:val="single" w:sz="4" w:space="0" w:color="auto"/>
              <w:bottom w:val="single" w:sz="4" w:space="0" w:color="auto"/>
              <w:right w:val="single" w:sz="4" w:space="0" w:color="auto"/>
            </w:tcBorders>
          </w:tcPr>
          <w:p w14:paraId="38CECB07" w14:textId="77777777" w:rsidR="00DB0F3E" w:rsidRDefault="00DB0F3E">
            <w:pPr>
              <w:rPr>
                <w:sz w:val="22"/>
              </w:rPr>
            </w:pPr>
          </w:p>
        </w:tc>
      </w:tr>
      <w:tr w:rsidR="00DB0F3E" w14:paraId="33737548" w14:textId="77777777" w:rsidTr="00DB0F3E">
        <w:tc>
          <w:tcPr>
            <w:tcW w:w="9683" w:type="dxa"/>
            <w:tcBorders>
              <w:top w:val="single" w:sz="4" w:space="0" w:color="auto"/>
              <w:left w:val="single" w:sz="4" w:space="0" w:color="auto"/>
              <w:bottom w:val="single" w:sz="4" w:space="0" w:color="auto"/>
              <w:right w:val="single" w:sz="4" w:space="0" w:color="auto"/>
            </w:tcBorders>
          </w:tcPr>
          <w:p w14:paraId="39775E8F" w14:textId="77777777" w:rsidR="00DB0F3E" w:rsidRDefault="00DB0F3E">
            <w:pPr>
              <w:rPr>
                <w:sz w:val="22"/>
              </w:rPr>
            </w:pPr>
          </w:p>
        </w:tc>
      </w:tr>
      <w:tr w:rsidR="00DB0F3E" w14:paraId="62BB3F8A" w14:textId="77777777" w:rsidTr="00DB0F3E">
        <w:tc>
          <w:tcPr>
            <w:tcW w:w="9683" w:type="dxa"/>
            <w:tcBorders>
              <w:top w:val="single" w:sz="4" w:space="0" w:color="auto"/>
              <w:left w:val="single" w:sz="4" w:space="0" w:color="auto"/>
              <w:bottom w:val="single" w:sz="4" w:space="0" w:color="auto"/>
              <w:right w:val="single" w:sz="4" w:space="0" w:color="auto"/>
            </w:tcBorders>
            <w:hideMark/>
          </w:tcPr>
          <w:p w14:paraId="6F67231F" w14:textId="77777777" w:rsidR="00DB0F3E" w:rsidRDefault="00DB0F3E">
            <w:pPr>
              <w:rPr>
                <w:sz w:val="22"/>
              </w:rPr>
            </w:pPr>
            <w:r>
              <w:t>Technological resources used by the organisation, such as computers</w:t>
            </w:r>
          </w:p>
        </w:tc>
      </w:tr>
      <w:tr w:rsidR="00DB0F3E" w14:paraId="37D43762" w14:textId="77777777" w:rsidTr="00DB0F3E">
        <w:tc>
          <w:tcPr>
            <w:tcW w:w="9683" w:type="dxa"/>
            <w:tcBorders>
              <w:top w:val="single" w:sz="4" w:space="0" w:color="auto"/>
              <w:left w:val="single" w:sz="4" w:space="0" w:color="auto"/>
              <w:bottom w:val="single" w:sz="4" w:space="0" w:color="auto"/>
              <w:right w:val="single" w:sz="4" w:space="0" w:color="auto"/>
            </w:tcBorders>
          </w:tcPr>
          <w:p w14:paraId="448184E6" w14:textId="77777777" w:rsidR="00DB0F3E" w:rsidRDefault="00DB0F3E">
            <w:pPr>
              <w:rPr>
                <w:sz w:val="22"/>
              </w:rPr>
            </w:pPr>
          </w:p>
        </w:tc>
      </w:tr>
      <w:tr w:rsidR="00DB0F3E" w14:paraId="14A640A0" w14:textId="77777777" w:rsidTr="00DB0F3E">
        <w:tc>
          <w:tcPr>
            <w:tcW w:w="9683" w:type="dxa"/>
            <w:tcBorders>
              <w:top w:val="single" w:sz="4" w:space="0" w:color="auto"/>
              <w:left w:val="single" w:sz="4" w:space="0" w:color="auto"/>
              <w:bottom w:val="single" w:sz="4" w:space="0" w:color="auto"/>
              <w:right w:val="single" w:sz="4" w:space="0" w:color="auto"/>
            </w:tcBorders>
          </w:tcPr>
          <w:p w14:paraId="635D7D8C" w14:textId="77777777" w:rsidR="00DB0F3E" w:rsidRDefault="00DB0F3E">
            <w:pPr>
              <w:rPr>
                <w:sz w:val="22"/>
              </w:rPr>
            </w:pPr>
          </w:p>
        </w:tc>
      </w:tr>
      <w:tr w:rsidR="00DB0F3E" w14:paraId="1C2F4728" w14:textId="77777777" w:rsidTr="00DB0F3E">
        <w:tc>
          <w:tcPr>
            <w:tcW w:w="9683" w:type="dxa"/>
            <w:tcBorders>
              <w:top w:val="single" w:sz="4" w:space="0" w:color="auto"/>
              <w:left w:val="single" w:sz="4" w:space="0" w:color="auto"/>
              <w:bottom w:val="single" w:sz="4" w:space="0" w:color="auto"/>
              <w:right w:val="single" w:sz="4" w:space="0" w:color="auto"/>
            </w:tcBorders>
            <w:hideMark/>
          </w:tcPr>
          <w:p w14:paraId="4909E8A8" w14:textId="77777777" w:rsidR="00DB0F3E" w:rsidRDefault="00DB0F3E">
            <w:pPr>
              <w:rPr>
                <w:sz w:val="22"/>
              </w:rPr>
            </w:pPr>
            <w:r>
              <w:t>What multilingual needs exist in the organisation</w:t>
            </w:r>
          </w:p>
        </w:tc>
      </w:tr>
      <w:tr w:rsidR="00DB0F3E" w14:paraId="3940823A" w14:textId="77777777" w:rsidTr="00DB0F3E">
        <w:tc>
          <w:tcPr>
            <w:tcW w:w="9683" w:type="dxa"/>
            <w:tcBorders>
              <w:top w:val="single" w:sz="4" w:space="0" w:color="auto"/>
              <w:left w:val="single" w:sz="4" w:space="0" w:color="auto"/>
              <w:bottom w:val="single" w:sz="4" w:space="0" w:color="auto"/>
              <w:right w:val="single" w:sz="4" w:space="0" w:color="auto"/>
            </w:tcBorders>
          </w:tcPr>
          <w:p w14:paraId="5CC98001" w14:textId="77777777" w:rsidR="00DB0F3E" w:rsidRDefault="00DB0F3E">
            <w:pPr>
              <w:rPr>
                <w:sz w:val="22"/>
              </w:rPr>
            </w:pPr>
          </w:p>
        </w:tc>
      </w:tr>
      <w:tr w:rsidR="00DB0F3E" w14:paraId="3458C4C0" w14:textId="77777777" w:rsidTr="00DB0F3E">
        <w:tc>
          <w:tcPr>
            <w:tcW w:w="9683" w:type="dxa"/>
            <w:tcBorders>
              <w:top w:val="single" w:sz="4" w:space="0" w:color="auto"/>
              <w:left w:val="single" w:sz="4" w:space="0" w:color="auto"/>
              <w:bottom w:val="single" w:sz="4" w:space="0" w:color="auto"/>
              <w:right w:val="single" w:sz="4" w:space="0" w:color="auto"/>
            </w:tcBorders>
          </w:tcPr>
          <w:p w14:paraId="7AD0B911" w14:textId="77777777" w:rsidR="00DB0F3E" w:rsidRDefault="00DB0F3E">
            <w:pPr>
              <w:rPr>
                <w:sz w:val="22"/>
              </w:rPr>
            </w:pPr>
          </w:p>
        </w:tc>
      </w:tr>
    </w:tbl>
    <w:p w14:paraId="4C80D217" w14:textId="77777777" w:rsidR="00DB0F3E" w:rsidRDefault="00DB0F3E" w:rsidP="00DB0F3E">
      <w:pPr>
        <w:pStyle w:val="LCNormal"/>
        <w:rPr>
          <w:sz w:val="22"/>
        </w:rPr>
      </w:pPr>
      <w:r>
        <w:t>In a group, discuss your research from the pre training assessment about a manufacturing business.: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3659E39F" w14:textId="77777777" w:rsidTr="00DB0F3E">
        <w:tc>
          <w:tcPr>
            <w:tcW w:w="9683" w:type="dxa"/>
            <w:tcBorders>
              <w:top w:val="single" w:sz="4" w:space="0" w:color="auto"/>
              <w:left w:val="single" w:sz="4" w:space="0" w:color="auto"/>
              <w:bottom w:val="single" w:sz="4" w:space="0" w:color="auto"/>
              <w:right w:val="single" w:sz="4" w:space="0" w:color="auto"/>
            </w:tcBorders>
            <w:hideMark/>
          </w:tcPr>
          <w:p w14:paraId="05089C1E" w14:textId="77777777" w:rsidR="00DB0F3E" w:rsidRDefault="00DB0F3E">
            <w:pPr>
              <w:rPr>
                <w:sz w:val="22"/>
              </w:rPr>
            </w:pPr>
            <w:r>
              <w:t>Communication channels in the organisation</w:t>
            </w:r>
          </w:p>
        </w:tc>
      </w:tr>
      <w:tr w:rsidR="00DB0F3E" w14:paraId="4C71FA98" w14:textId="77777777" w:rsidTr="00DB0F3E">
        <w:tc>
          <w:tcPr>
            <w:tcW w:w="9683" w:type="dxa"/>
            <w:tcBorders>
              <w:top w:val="single" w:sz="4" w:space="0" w:color="auto"/>
              <w:left w:val="single" w:sz="4" w:space="0" w:color="auto"/>
              <w:bottom w:val="single" w:sz="4" w:space="0" w:color="auto"/>
              <w:right w:val="single" w:sz="4" w:space="0" w:color="auto"/>
            </w:tcBorders>
          </w:tcPr>
          <w:p w14:paraId="317E117F" w14:textId="77777777" w:rsidR="00DB0F3E" w:rsidRDefault="00DB0F3E">
            <w:pPr>
              <w:spacing w:line="360" w:lineRule="auto"/>
              <w:rPr>
                <w:sz w:val="22"/>
              </w:rPr>
            </w:pPr>
          </w:p>
        </w:tc>
      </w:tr>
      <w:tr w:rsidR="00DB0F3E" w14:paraId="74265EE6" w14:textId="77777777" w:rsidTr="00DB0F3E">
        <w:tc>
          <w:tcPr>
            <w:tcW w:w="9683" w:type="dxa"/>
            <w:tcBorders>
              <w:top w:val="single" w:sz="4" w:space="0" w:color="auto"/>
              <w:left w:val="single" w:sz="4" w:space="0" w:color="auto"/>
              <w:bottom w:val="single" w:sz="4" w:space="0" w:color="auto"/>
              <w:right w:val="single" w:sz="4" w:space="0" w:color="auto"/>
            </w:tcBorders>
          </w:tcPr>
          <w:p w14:paraId="4BA781AB" w14:textId="77777777" w:rsidR="00DB0F3E" w:rsidRDefault="00DB0F3E">
            <w:pPr>
              <w:spacing w:line="360" w:lineRule="auto"/>
              <w:rPr>
                <w:sz w:val="22"/>
              </w:rPr>
            </w:pPr>
          </w:p>
        </w:tc>
      </w:tr>
      <w:tr w:rsidR="00DB0F3E" w14:paraId="2ED44A6F" w14:textId="77777777" w:rsidTr="00DB0F3E">
        <w:tc>
          <w:tcPr>
            <w:tcW w:w="9683" w:type="dxa"/>
            <w:tcBorders>
              <w:top w:val="single" w:sz="4" w:space="0" w:color="auto"/>
              <w:left w:val="single" w:sz="4" w:space="0" w:color="auto"/>
              <w:bottom w:val="single" w:sz="4" w:space="0" w:color="auto"/>
              <w:right w:val="single" w:sz="4" w:space="0" w:color="auto"/>
            </w:tcBorders>
            <w:hideMark/>
          </w:tcPr>
          <w:p w14:paraId="7F139F54" w14:textId="77777777" w:rsidR="00DB0F3E" w:rsidRDefault="00DB0F3E">
            <w:pPr>
              <w:rPr>
                <w:sz w:val="22"/>
              </w:rPr>
            </w:pPr>
            <w:r>
              <w:t>Communication resources such as telephone, fax, computers</w:t>
            </w:r>
          </w:p>
        </w:tc>
      </w:tr>
      <w:tr w:rsidR="00DB0F3E" w14:paraId="08FA5486" w14:textId="77777777" w:rsidTr="00DB0F3E">
        <w:tc>
          <w:tcPr>
            <w:tcW w:w="9683" w:type="dxa"/>
            <w:tcBorders>
              <w:top w:val="single" w:sz="4" w:space="0" w:color="auto"/>
              <w:left w:val="single" w:sz="4" w:space="0" w:color="auto"/>
              <w:bottom w:val="single" w:sz="4" w:space="0" w:color="auto"/>
              <w:right w:val="single" w:sz="4" w:space="0" w:color="auto"/>
            </w:tcBorders>
          </w:tcPr>
          <w:p w14:paraId="213853FA" w14:textId="77777777" w:rsidR="00DB0F3E" w:rsidRDefault="00DB0F3E">
            <w:pPr>
              <w:spacing w:line="360" w:lineRule="auto"/>
              <w:rPr>
                <w:sz w:val="22"/>
              </w:rPr>
            </w:pPr>
          </w:p>
        </w:tc>
      </w:tr>
      <w:tr w:rsidR="00DB0F3E" w14:paraId="59EB46D8" w14:textId="77777777" w:rsidTr="00DB0F3E">
        <w:tc>
          <w:tcPr>
            <w:tcW w:w="9683" w:type="dxa"/>
            <w:tcBorders>
              <w:top w:val="single" w:sz="4" w:space="0" w:color="auto"/>
              <w:left w:val="single" w:sz="4" w:space="0" w:color="auto"/>
              <w:bottom w:val="single" w:sz="4" w:space="0" w:color="auto"/>
              <w:right w:val="single" w:sz="4" w:space="0" w:color="auto"/>
            </w:tcBorders>
          </w:tcPr>
          <w:p w14:paraId="06893CB9" w14:textId="77777777" w:rsidR="00DB0F3E" w:rsidRDefault="00DB0F3E">
            <w:pPr>
              <w:spacing w:line="360" w:lineRule="auto"/>
              <w:rPr>
                <w:sz w:val="22"/>
              </w:rPr>
            </w:pPr>
          </w:p>
        </w:tc>
      </w:tr>
      <w:tr w:rsidR="00DB0F3E" w14:paraId="37EA6E9D" w14:textId="77777777" w:rsidTr="00DB0F3E">
        <w:tc>
          <w:tcPr>
            <w:tcW w:w="9683" w:type="dxa"/>
            <w:tcBorders>
              <w:top w:val="single" w:sz="4" w:space="0" w:color="auto"/>
              <w:left w:val="single" w:sz="4" w:space="0" w:color="auto"/>
              <w:bottom w:val="single" w:sz="4" w:space="0" w:color="auto"/>
              <w:right w:val="single" w:sz="4" w:space="0" w:color="auto"/>
            </w:tcBorders>
            <w:hideMark/>
          </w:tcPr>
          <w:p w14:paraId="3209AACE" w14:textId="77777777" w:rsidR="00DB0F3E" w:rsidRDefault="00DB0F3E">
            <w:pPr>
              <w:rPr>
                <w:sz w:val="22"/>
              </w:rPr>
            </w:pPr>
            <w:r>
              <w:t>Technological resources used by the organisation, such as computers</w:t>
            </w:r>
          </w:p>
        </w:tc>
      </w:tr>
      <w:tr w:rsidR="00DB0F3E" w14:paraId="674AFF4F" w14:textId="77777777" w:rsidTr="00DB0F3E">
        <w:tc>
          <w:tcPr>
            <w:tcW w:w="9683" w:type="dxa"/>
            <w:tcBorders>
              <w:top w:val="single" w:sz="4" w:space="0" w:color="auto"/>
              <w:left w:val="single" w:sz="4" w:space="0" w:color="auto"/>
              <w:bottom w:val="single" w:sz="4" w:space="0" w:color="auto"/>
              <w:right w:val="single" w:sz="4" w:space="0" w:color="auto"/>
            </w:tcBorders>
          </w:tcPr>
          <w:p w14:paraId="37A24557" w14:textId="77777777" w:rsidR="00DB0F3E" w:rsidRDefault="00DB0F3E">
            <w:pPr>
              <w:spacing w:line="360" w:lineRule="auto"/>
              <w:rPr>
                <w:sz w:val="22"/>
              </w:rPr>
            </w:pPr>
          </w:p>
        </w:tc>
      </w:tr>
      <w:tr w:rsidR="00DB0F3E" w14:paraId="57169E87" w14:textId="77777777" w:rsidTr="00DB0F3E">
        <w:tc>
          <w:tcPr>
            <w:tcW w:w="9683" w:type="dxa"/>
            <w:tcBorders>
              <w:top w:val="single" w:sz="4" w:space="0" w:color="auto"/>
              <w:left w:val="single" w:sz="4" w:space="0" w:color="auto"/>
              <w:bottom w:val="single" w:sz="4" w:space="0" w:color="auto"/>
              <w:right w:val="single" w:sz="4" w:space="0" w:color="auto"/>
            </w:tcBorders>
          </w:tcPr>
          <w:p w14:paraId="43315855" w14:textId="77777777" w:rsidR="00DB0F3E" w:rsidRDefault="00DB0F3E">
            <w:pPr>
              <w:spacing w:line="360" w:lineRule="auto"/>
              <w:rPr>
                <w:sz w:val="22"/>
              </w:rPr>
            </w:pPr>
          </w:p>
        </w:tc>
      </w:tr>
      <w:tr w:rsidR="00DB0F3E" w14:paraId="5539BA46" w14:textId="77777777" w:rsidTr="00DB0F3E">
        <w:tc>
          <w:tcPr>
            <w:tcW w:w="9683" w:type="dxa"/>
            <w:tcBorders>
              <w:top w:val="single" w:sz="4" w:space="0" w:color="auto"/>
              <w:left w:val="single" w:sz="4" w:space="0" w:color="auto"/>
              <w:bottom w:val="single" w:sz="4" w:space="0" w:color="auto"/>
              <w:right w:val="single" w:sz="4" w:space="0" w:color="auto"/>
            </w:tcBorders>
            <w:hideMark/>
          </w:tcPr>
          <w:p w14:paraId="19CC7F3B" w14:textId="77777777" w:rsidR="00DB0F3E" w:rsidRDefault="00DB0F3E">
            <w:pPr>
              <w:rPr>
                <w:sz w:val="22"/>
              </w:rPr>
            </w:pPr>
            <w:r>
              <w:t>What multilingual needs exist in the organisation</w:t>
            </w:r>
          </w:p>
        </w:tc>
      </w:tr>
      <w:tr w:rsidR="00DB0F3E" w14:paraId="36BC5DC7" w14:textId="77777777" w:rsidTr="00DB0F3E">
        <w:tc>
          <w:tcPr>
            <w:tcW w:w="9683" w:type="dxa"/>
            <w:tcBorders>
              <w:top w:val="single" w:sz="4" w:space="0" w:color="auto"/>
              <w:left w:val="single" w:sz="4" w:space="0" w:color="auto"/>
              <w:bottom w:val="single" w:sz="4" w:space="0" w:color="auto"/>
              <w:right w:val="single" w:sz="4" w:space="0" w:color="auto"/>
            </w:tcBorders>
          </w:tcPr>
          <w:p w14:paraId="22ABDFFB" w14:textId="77777777" w:rsidR="00DB0F3E" w:rsidRDefault="00DB0F3E">
            <w:pPr>
              <w:spacing w:line="360" w:lineRule="auto"/>
              <w:rPr>
                <w:sz w:val="22"/>
              </w:rPr>
            </w:pPr>
          </w:p>
        </w:tc>
      </w:tr>
      <w:tr w:rsidR="00DB0F3E" w14:paraId="38AED8CE" w14:textId="77777777" w:rsidTr="00DB0F3E">
        <w:tc>
          <w:tcPr>
            <w:tcW w:w="9683" w:type="dxa"/>
            <w:tcBorders>
              <w:top w:val="single" w:sz="4" w:space="0" w:color="auto"/>
              <w:left w:val="single" w:sz="4" w:space="0" w:color="auto"/>
              <w:bottom w:val="single" w:sz="4" w:space="0" w:color="auto"/>
              <w:right w:val="single" w:sz="4" w:space="0" w:color="auto"/>
            </w:tcBorders>
          </w:tcPr>
          <w:p w14:paraId="73665A9B" w14:textId="77777777" w:rsidR="00DB0F3E" w:rsidRDefault="00DB0F3E">
            <w:pPr>
              <w:spacing w:line="360" w:lineRule="auto"/>
              <w:rPr>
                <w:sz w:val="22"/>
              </w:rPr>
            </w:pPr>
          </w:p>
        </w:tc>
      </w:tr>
    </w:tbl>
    <w:p w14:paraId="26C03147" w14:textId="77777777" w:rsidR="00DB0F3E" w:rsidRDefault="00DB0F3E" w:rsidP="00DB0F3E">
      <w:pPr>
        <w:rPr>
          <w:sz w:val="22"/>
        </w:rPr>
      </w:pPr>
    </w:p>
    <w:p w14:paraId="362F2D7C" w14:textId="77777777" w:rsidR="00DB0F3E" w:rsidRDefault="00DB0F3E" w:rsidP="00DB0F3E">
      <w:pPr>
        <w:rPr>
          <w:rFonts w:cs="Times New Roman"/>
          <w:lang w:val="en-ZA"/>
        </w:rPr>
      </w:pPr>
      <w:r>
        <w:br w:type="page"/>
      </w:r>
    </w:p>
    <w:p w14:paraId="4AF0CCD5" w14:textId="77777777" w:rsidR="00DB0F3E" w:rsidRDefault="00DB0F3E" w:rsidP="00DB0F3E">
      <w:r>
        <w:t xml:space="preserve">Discuss your own organisation: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6FF861E3" w14:textId="77777777" w:rsidTr="00DB0F3E">
        <w:tc>
          <w:tcPr>
            <w:tcW w:w="9683" w:type="dxa"/>
            <w:tcBorders>
              <w:top w:val="single" w:sz="4" w:space="0" w:color="auto"/>
              <w:left w:val="single" w:sz="4" w:space="0" w:color="auto"/>
              <w:bottom w:val="single" w:sz="4" w:space="0" w:color="auto"/>
              <w:right w:val="single" w:sz="4" w:space="0" w:color="auto"/>
            </w:tcBorders>
            <w:hideMark/>
          </w:tcPr>
          <w:p w14:paraId="12EED89B" w14:textId="77777777" w:rsidR="00DB0F3E" w:rsidRDefault="00DB0F3E">
            <w:pPr>
              <w:rPr>
                <w:sz w:val="22"/>
              </w:rPr>
            </w:pPr>
            <w:r>
              <w:t>Communication channels in the organisation</w:t>
            </w:r>
          </w:p>
        </w:tc>
      </w:tr>
      <w:tr w:rsidR="00DB0F3E" w14:paraId="1AAB5A87" w14:textId="77777777" w:rsidTr="00DB0F3E">
        <w:tc>
          <w:tcPr>
            <w:tcW w:w="9683" w:type="dxa"/>
            <w:tcBorders>
              <w:top w:val="single" w:sz="4" w:space="0" w:color="auto"/>
              <w:left w:val="single" w:sz="4" w:space="0" w:color="auto"/>
              <w:bottom w:val="single" w:sz="4" w:space="0" w:color="auto"/>
              <w:right w:val="single" w:sz="4" w:space="0" w:color="auto"/>
            </w:tcBorders>
          </w:tcPr>
          <w:p w14:paraId="26D0286B" w14:textId="77777777" w:rsidR="00DB0F3E" w:rsidRDefault="00DB0F3E">
            <w:pPr>
              <w:rPr>
                <w:sz w:val="22"/>
              </w:rPr>
            </w:pPr>
          </w:p>
        </w:tc>
      </w:tr>
      <w:tr w:rsidR="00DB0F3E" w14:paraId="74945B63" w14:textId="77777777" w:rsidTr="00DB0F3E">
        <w:tc>
          <w:tcPr>
            <w:tcW w:w="9683" w:type="dxa"/>
            <w:tcBorders>
              <w:top w:val="single" w:sz="4" w:space="0" w:color="auto"/>
              <w:left w:val="single" w:sz="4" w:space="0" w:color="auto"/>
              <w:bottom w:val="single" w:sz="4" w:space="0" w:color="auto"/>
              <w:right w:val="single" w:sz="4" w:space="0" w:color="auto"/>
            </w:tcBorders>
          </w:tcPr>
          <w:p w14:paraId="3ABCB5B9" w14:textId="77777777" w:rsidR="00DB0F3E" w:rsidRDefault="00DB0F3E">
            <w:pPr>
              <w:rPr>
                <w:sz w:val="22"/>
              </w:rPr>
            </w:pPr>
          </w:p>
        </w:tc>
      </w:tr>
      <w:tr w:rsidR="00DB0F3E" w14:paraId="083FEF96" w14:textId="77777777" w:rsidTr="00DB0F3E">
        <w:tc>
          <w:tcPr>
            <w:tcW w:w="9683" w:type="dxa"/>
            <w:tcBorders>
              <w:top w:val="single" w:sz="4" w:space="0" w:color="auto"/>
              <w:left w:val="single" w:sz="4" w:space="0" w:color="auto"/>
              <w:bottom w:val="single" w:sz="4" w:space="0" w:color="auto"/>
              <w:right w:val="single" w:sz="4" w:space="0" w:color="auto"/>
            </w:tcBorders>
            <w:hideMark/>
          </w:tcPr>
          <w:p w14:paraId="7A82D55B" w14:textId="77777777" w:rsidR="00DB0F3E" w:rsidRDefault="00DB0F3E">
            <w:pPr>
              <w:rPr>
                <w:sz w:val="22"/>
              </w:rPr>
            </w:pPr>
            <w:r>
              <w:t>Communication resources such as telephone, fax, computers</w:t>
            </w:r>
          </w:p>
        </w:tc>
      </w:tr>
      <w:tr w:rsidR="00DB0F3E" w14:paraId="2C531287" w14:textId="77777777" w:rsidTr="00DB0F3E">
        <w:tc>
          <w:tcPr>
            <w:tcW w:w="9683" w:type="dxa"/>
            <w:tcBorders>
              <w:top w:val="single" w:sz="4" w:space="0" w:color="auto"/>
              <w:left w:val="single" w:sz="4" w:space="0" w:color="auto"/>
              <w:bottom w:val="single" w:sz="4" w:space="0" w:color="auto"/>
              <w:right w:val="single" w:sz="4" w:space="0" w:color="auto"/>
            </w:tcBorders>
          </w:tcPr>
          <w:p w14:paraId="17D6F3C9" w14:textId="77777777" w:rsidR="00DB0F3E" w:rsidRDefault="00DB0F3E">
            <w:pPr>
              <w:rPr>
                <w:sz w:val="22"/>
              </w:rPr>
            </w:pPr>
          </w:p>
        </w:tc>
      </w:tr>
      <w:tr w:rsidR="00DB0F3E" w14:paraId="6E12DCC1" w14:textId="77777777" w:rsidTr="00DB0F3E">
        <w:tc>
          <w:tcPr>
            <w:tcW w:w="9683" w:type="dxa"/>
            <w:tcBorders>
              <w:top w:val="single" w:sz="4" w:space="0" w:color="auto"/>
              <w:left w:val="single" w:sz="4" w:space="0" w:color="auto"/>
              <w:bottom w:val="single" w:sz="4" w:space="0" w:color="auto"/>
              <w:right w:val="single" w:sz="4" w:space="0" w:color="auto"/>
            </w:tcBorders>
          </w:tcPr>
          <w:p w14:paraId="09FA9AD7" w14:textId="77777777" w:rsidR="00DB0F3E" w:rsidRDefault="00DB0F3E">
            <w:pPr>
              <w:rPr>
                <w:sz w:val="22"/>
              </w:rPr>
            </w:pPr>
          </w:p>
        </w:tc>
      </w:tr>
      <w:tr w:rsidR="00DB0F3E" w14:paraId="2E5FFB24" w14:textId="77777777" w:rsidTr="00DB0F3E">
        <w:tc>
          <w:tcPr>
            <w:tcW w:w="9683" w:type="dxa"/>
            <w:tcBorders>
              <w:top w:val="single" w:sz="4" w:space="0" w:color="auto"/>
              <w:left w:val="single" w:sz="4" w:space="0" w:color="auto"/>
              <w:bottom w:val="single" w:sz="4" w:space="0" w:color="auto"/>
              <w:right w:val="single" w:sz="4" w:space="0" w:color="auto"/>
            </w:tcBorders>
            <w:hideMark/>
          </w:tcPr>
          <w:p w14:paraId="64ABD039" w14:textId="77777777" w:rsidR="00DB0F3E" w:rsidRDefault="00DB0F3E">
            <w:pPr>
              <w:rPr>
                <w:sz w:val="22"/>
              </w:rPr>
            </w:pPr>
            <w:r>
              <w:t>Technological resources used by the organisation, such as computers</w:t>
            </w:r>
          </w:p>
        </w:tc>
      </w:tr>
      <w:tr w:rsidR="00DB0F3E" w14:paraId="2F5F512D" w14:textId="77777777" w:rsidTr="00DB0F3E">
        <w:tc>
          <w:tcPr>
            <w:tcW w:w="9683" w:type="dxa"/>
            <w:tcBorders>
              <w:top w:val="single" w:sz="4" w:space="0" w:color="auto"/>
              <w:left w:val="single" w:sz="4" w:space="0" w:color="auto"/>
              <w:bottom w:val="single" w:sz="4" w:space="0" w:color="auto"/>
              <w:right w:val="single" w:sz="4" w:space="0" w:color="auto"/>
            </w:tcBorders>
          </w:tcPr>
          <w:p w14:paraId="33326527" w14:textId="77777777" w:rsidR="00DB0F3E" w:rsidRDefault="00DB0F3E">
            <w:pPr>
              <w:rPr>
                <w:sz w:val="22"/>
              </w:rPr>
            </w:pPr>
          </w:p>
        </w:tc>
      </w:tr>
      <w:tr w:rsidR="00DB0F3E" w14:paraId="56D95177" w14:textId="77777777" w:rsidTr="00DB0F3E">
        <w:tc>
          <w:tcPr>
            <w:tcW w:w="9683" w:type="dxa"/>
            <w:tcBorders>
              <w:top w:val="single" w:sz="4" w:space="0" w:color="auto"/>
              <w:left w:val="single" w:sz="4" w:space="0" w:color="auto"/>
              <w:bottom w:val="single" w:sz="4" w:space="0" w:color="auto"/>
              <w:right w:val="single" w:sz="4" w:space="0" w:color="auto"/>
            </w:tcBorders>
          </w:tcPr>
          <w:p w14:paraId="76B9F42D" w14:textId="77777777" w:rsidR="00DB0F3E" w:rsidRDefault="00DB0F3E">
            <w:pPr>
              <w:rPr>
                <w:sz w:val="22"/>
              </w:rPr>
            </w:pPr>
          </w:p>
        </w:tc>
      </w:tr>
      <w:tr w:rsidR="00DB0F3E" w14:paraId="15C49762" w14:textId="77777777" w:rsidTr="00DB0F3E">
        <w:tc>
          <w:tcPr>
            <w:tcW w:w="9683" w:type="dxa"/>
            <w:tcBorders>
              <w:top w:val="single" w:sz="4" w:space="0" w:color="auto"/>
              <w:left w:val="single" w:sz="4" w:space="0" w:color="auto"/>
              <w:bottom w:val="single" w:sz="4" w:space="0" w:color="auto"/>
              <w:right w:val="single" w:sz="4" w:space="0" w:color="auto"/>
            </w:tcBorders>
            <w:hideMark/>
          </w:tcPr>
          <w:p w14:paraId="6A172A74" w14:textId="77777777" w:rsidR="00DB0F3E" w:rsidRDefault="00DB0F3E">
            <w:pPr>
              <w:rPr>
                <w:sz w:val="22"/>
              </w:rPr>
            </w:pPr>
            <w:r>
              <w:t>What multilingual needs exist in the organisation</w:t>
            </w:r>
          </w:p>
        </w:tc>
      </w:tr>
      <w:tr w:rsidR="00DB0F3E" w14:paraId="6AA0FEE1" w14:textId="77777777" w:rsidTr="00DB0F3E">
        <w:tc>
          <w:tcPr>
            <w:tcW w:w="9683" w:type="dxa"/>
            <w:tcBorders>
              <w:top w:val="single" w:sz="4" w:space="0" w:color="auto"/>
              <w:left w:val="single" w:sz="4" w:space="0" w:color="auto"/>
              <w:bottom w:val="single" w:sz="4" w:space="0" w:color="auto"/>
              <w:right w:val="single" w:sz="4" w:space="0" w:color="auto"/>
            </w:tcBorders>
          </w:tcPr>
          <w:p w14:paraId="31F04C04" w14:textId="77777777" w:rsidR="00DB0F3E" w:rsidRDefault="00DB0F3E">
            <w:pPr>
              <w:rPr>
                <w:sz w:val="22"/>
              </w:rPr>
            </w:pPr>
          </w:p>
        </w:tc>
      </w:tr>
      <w:tr w:rsidR="00DB0F3E" w14:paraId="004C57B6" w14:textId="77777777" w:rsidTr="00DB0F3E">
        <w:tc>
          <w:tcPr>
            <w:tcW w:w="9683" w:type="dxa"/>
            <w:tcBorders>
              <w:top w:val="single" w:sz="4" w:space="0" w:color="auto"/>
              <w:left w:val="single" w:sz="4" w:space="0" w:color="auto"/>
              <w:bottom w:val="single" w:sz="4" w:space="0" w:color="auto"/>
              <w:right w:val="single" w:sz="4" w:space="0" w:color="auto"/>
            </w:tcBorders>
          </w:tcPr>
          <w:p w14:paraId="3D5EFE3E" w14:textId="77777777" w:rsidR="00DB0F3E" w:rsidRDefault="00DB0F3E">
            <w:pPr>
              <w:rPr>
                <w:sz w:val="22"/>
              </w:rPr>
            </w:pPr>
          </w:p>
        </w:tc>
      </w:tr>
    </w:tbl>
    <w:p w14:paraId="0BCD83AA" w14:textId="77777777" w:rsidR="00DB0F3E" w:rsidRDefault="00DB0F3E" w:rsidP="00DB0F3E">
      <w:pPr>
        <w:rPr>
          <w:sz w:val="22"/>
        </w:rPr>
      </w:pPr>
      <w:r>
        <w:t>List the similarities and differences between the organisations and how the differences impact on the occupational learning of the employees.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5C31034E" w14:textId="77777777" w:rsidTr="00DB0F3E">
        <w:tc>
          <w:tcPr>
            <w:tcW w:w="9683" w:type="dxa"/>
            <w:tcBorders>
              <w:top w:val="single" w:sz="4" w:space="0" w:color="auto"/>
              <w:left w:val="single" w:sz="4" w:space="0" w:color="auto"/>
              <w:bottom w:val="single" w:sz="4" w:space="0" w:color="auto"/>
              <w:right w:val="single" w:sz="4" w:space="0" w:color="auto"/>
            </w:tcBorders>
          </w:tcPr>
          <w:p w14:paraId="6640BA1E" w14:textId="77777777" w:rsidR="00DB0F3E" w:rsidRDefault="00DB0F3E">
            <w:pPr>
              <w:rPr>
                <w:sz w:val="22"/>
              </w:rPr>
            </w:pPr>
          </w:p>
        </w:tc>
      </w:tr>
      <w:tr w:rsidR="00DB0F3E" w14:paraId="65FB2F37" w14:textId="77777777" w:rsidTr="00DB0F3E">
        <w:tc>
          <w:tcPr>
            <w:tcW w:w="9683" w:type="dxa"/>
            <w:tcBorders>
              <w:top w:val="single" w:sz="4" w:space="0" w:color="auto"/>
              <w:left w:val="single" w:sz="4" w:space="0" w:color="auto"/>
              <w:bottom w:val="single" w:sz="4" w:space="0" w:color="auto"/>
              <w:right w:val="single" w:sz="4" w:space="0" w:color="auto"/>
            </w:tcBorders>
          </w:tcPr>
          <w:p w14:paraId="5F589FE6" w14:textId="77777777" w:rsidR="00DB0F3E" w:rsidRDefault="00DB0F3E">
            <w:pPr>
              <w:rPr>
                <w:sz w:val="22"/>
              </w:rPr>
            </w:pPr>
          </w:p>
        </w:tc>
      </w:tr>
      <w:tr w:rsidR="00DB0F3E" w14:paraId="2CD93609" w14:textId="77777777" w:rsidTr="00DB0F3E">
        <w:tc>
          <w:tcPr>
            <w:tcW w:w="9683" w:type="dxa"/>
            <w:tcBorders>
              <w:top w:val="single" w:sz="4" w:space="0" w:color="auto"/>
              <w:left w:val="single" w:sz="4" w:space="0" w:color="auto"/>
              <w:bottom w:val="single" w:sz="4" w:space="0" w:color="auto"/>
              <w:right w:val="single" w:sz="4" w:space="0" w:color="auto"/>
            </w:tcBorders>
          </w:tcPr>
          <w:p w14:paraId="704F4A10" w14:textId="77777777" w:rsidR="00DB0F3E" w:rsidRDefault="00DB0F3E">
            <w:pPr>
              <w:rPr>
                <w:sz w:val="22"/>
              </w:rPr>
            </w:pPr>
          </w:p>
        </w:tc>
      </w:tr>
      <w:tr w:rsidR="00DB0F3E" w14:paraId="6394A620" w14:textId="77777777" w:rsidTr="00DB0F3E">
        <w:tc>
          <w:tcPr>
            <w:tcW w:w="9683" w:type="dxa"/>
            <w:tcBorders>
              <w:top w:val="single" w:sz="4" w:space="0" w:color="auto"/>
              <w:left w:val="single" w:sz="4" w:space="0" w:color="auto"/>
              <w:bottom w:val="single" w:sz="4" w:space="0" w:color="auto"/>
              <w:right w:val="single" w:sz="4" w:space="0" w:color="auto"/>
            </w:tcBorders>
          </w:tcPr>
          <w:p w14:paraId="23FAB23D" w14:textId="77777777" w:rsidR="00DB0F3E" w:rsidRDefault="00DB0F3E">
            <w:pPr>
              <w:rPr>
                <w:sz w:val="22"/>
              </w:rPr>
            </w:pPr>
          </w:p>
        </w:tc>
      </w:tr>
      <w:tr w:rsidR="00DB0F3E" w14:paraId="58B41D9B" w14:textId="77777777" w:rsidTr="00DB0F3E">
        <w:tc>
          <w:tcPr>
            <w:tcW w:w="9683" w:type="dxa"/>
            <w:tcBorders>
              <w:top w:val="single" w:sz="4" w:space="0" w:color="auto"/>
              <w:left w:val="single" w:sz="4" w:space="0" w:color="auto"/>
              <w:bottom w:val="single" w:sz="4" w:space="0" w:color="auto"/>
              <w:right w:val="single" w:sz="4" w:space="0" w:color="auto"/>
            </w:tcBorders>
          </w:tcPr>
          <w:p w14:paraId="58B5FCE7" w14:textId="77777777" w:rsidR="00DB0F3E" w:rsidRDefault="00DB0F3E">
            <w:pPr>
              <w:rPr>
                <w:sz w:val="22"/>
              </w:rPr>
            </w:pPr>
          </w:p>
        </w:tc>
      </w:tr>
      <w:tr w:rsidR="00DB0F3E" w14:paraId="16946E7A" w14:textId="77777777" w:rsidTr="00DB0F3E">
        <w:tc>
          <w:tcPr>
            <w:tcW w:w="9683" w:type="dxa"/>
            <w:tcBorders>
              <w:top w:val="single" w:sz="4" w:space="0" w:color="auto"/>
              <w:left w:val="single" w:sz="4" w:space="0" w:color="auto"/>
              <w:bottom w:val="single" w:sz="4" w:space="0" w:color="auto"/>
              <w:right w:val="single" w:sz="4" w:space="0" w:color="auto"/>
            </w:tcBorders>
          </w:tcPr>
          <w:p w14:paraId="10E0AE89" w14:textId="77777777" w:rsidR="00DB0F3E" w:rsidRDefault="00DB0F3E">
            <w:pPr>
              <w:rPr>
                <w:sz w:val="22"/>
              </w:rPr>
            </w:pPr>
          </w:p>
        </w:tc>
      </w:tr>
      <w:tr w:rsidR="00DB0F3E" w14:paraId="70D0AC62" w14:textId="77777777" w:rsidTr="00DB0F3E">
        <w:tc>
          <w:tcPr>
            <w:tcW w:w="9683" w:type="dxa"/>
            <w:tcBorders>
              <w:top w:val="single" w:sz="4" w:space="0" w:color="auto"/>
              <w:left w:val="single" w:sz="4" w:space="0" w:color="auto"/>
              <w:bottom w:val="single" w:sz="4" w:space="0" w:color="auto"/>
              <w:right w:val="single" w:sz="4" w:space="0" w:color="auto"/>
            </w:tcBorders>
          </w:tcPr>
          <w:p w14:paraId="575EF458" w14:textId="77777777" w:rsidR="00DB0F3E" w:rsidRDefault="00DB0F3E">
            <w:pPr>
              <w:rPr>
                <w:sz w:val="22"/>
              </w:rPr>
            </w:pPr>
          </w:p>
        </w:tc>
      </w:tr>
      <w:tr w:rsidR="00DB0F3E" w14:paraId="0335FB8F" w14:textId="77777777" w:rsidTr="00DB0F3E">
        <w:tc>
          <w:tcPr>
            <w:tcW w:w="9683" w:type="dxa"/>
            <w:tcBorders>
              <w:top w:val="single" w:sz="4" w:space="0" w:color="auto"/>
              <w:left w:val="single" w:sz="4" w:space="0" w:color="auto"/>
              <w:bottom w:val="single" w:sz="4" w:space="0" w:color="auto"/>
              <w:right w:val="single" w:sz="4" w:space="0" w:color="auto"/>
            </w:tcBorders>
          </w:tcPr>
          <w:p w14:paraId="10721255" w14:textId="77777777" w:rsidR="00DB0F3E" w:rsidRDefault="00DB0F3E">
            <w:pPr>
              <w:rPr>
                <w:sz w:val="22"/>
              </w:rPr>
            </w:pPr>
          </w:p>
        </w:tc>
      </w:tr>
      <w:tr w:rsidR="00DB0F3E" w14:paraId="2A56EB94" w14:textId="77777777" w:rsidTr="00DB0F3E">
        <w:tc>
          <w:tcPr>
            <w:tcW w:w="9683" w:type="dxa"/>
            <w:tcBorders>
              <w:top w:val="single" w:sz="4" w:space="0" w:color="auto"/>
              <w:left w:val="single" w:sz="4" w:space="0" w:color="auto"/>
              <w:bottom w:val="single" w:sz="4" w:space="0" w:color="auto"/>
              <w:right w:val="single" w:sz="4" w:space="0" w:color="auto"/>
            </w:tcBorders>
          </w:tcPr>
          <w:p w14:paraId="490044A9" w14:textId="77777777" w:rsidR="00DB0F3E" w:rsidRDefault="00DB0F3E">
            <w:pPr>
              <w:rPr>
                <w:sz w:val="22"/>
              </w:rPr>
            </w:pPr>
          </w:p>
        </w:tc>
      </w:tr>
      <w:tr w:rsidR="00DB0F3E" w14:paraId="65803E31" w14:textId="77777777" w:rsidTr="00DB0F3E">
        <w:tc>
          <w:tcPr>
            <w:tcW w:w="9683" w:type="dxa"/>
            <w:tcBorders>
              <w:top w:val="single" w:sz="4" w:space="0" w:color="auto"/>
              <w:left w:val="single" w:sz="4" w:space="0" w:color="auto"/>
              <w:bottom w:val="single" w:sz="4" w:space="0" w:color="auto"/>
              <w:right w:val="single" w:sz="4" w:space="0" w:color="auto"/>
            </w:tcBorders>
          </w:tcPr>
          <w:p w14:paraId="6398519F" w14:textId="77777777" w:rsidR="00DB0F3E" w:rsidRDefault="00DB0F3E">
            <w:pPr>
              <w:rPr>
                <w:sz w:val="22"/>
              </w:rPr>
            </w:pPr>
          </w:p>
        </w:tc>
      </w:tr>
      <w:tr w:rsidR="00DB0F3E" w14:paraId="12999BDB" w14:textId="77777777" w:rsidTr="00DB0F3E">
        <w:tc>
          <w:tcPr>
            <w:tcW w:w="9683" w:type="dxa"/>
            <w:tcBorders>
              <w:top w:val="single" w:sz="4" w:space="0" w:color="auto"/>
              <w:left w:val="single" w:sz="4" w:space="0" w:color="auto"/>
              <w:bottom w:val="single" w:sz="4" w:space="0" w:color="auto"/>
              <w:right w:val="single" w:sz="4" w:space="0" w:color="auto"/>
            </w:tcBorders>
          </w:tcPr>
          <w:p w14:paraId="03DEBA31" w14:textId="77777777" w:rsidR="00DB0F3E" w:rsidRDefault="00DB0F3E">
            <w:pPr>
              <w:rPr>
                <w:sz w:val="22"/>
              </w:rPr>
            </w:pPr>
          </w:p>
        </w:tc>
      </w:tr>
      <w:tr w:rsidR="00DB0F3E" w14:paraId="654D98B2" w14:textId="77777777" w:rsidTr="00DB0F3E">
        <w:tc>
          <w:tcPr>
            <w:tcW w:w="9683" w:type="dxa"/>
            <w:tcBorders>
              <w:top w:val="single" w:sz="4" w:space="0" w:color="auto"/>
              <w:left w:val="single" w:sz="4" w:space="0" w:color="auto"/>
              <w:bottom w:val="single" w:sz="4" w:space="0" w:color="auto"/>
              <w:right w:val="single" w:sz="4" w:space="0" w:color="auto"/>
            </w:tcBorders>
          </w:tcPr>
          <w:p w14:paraId="29FCE0EC" w14:textId="77777777" w:rsidR="00DB0F3E" w:rsidRDefault="00DB0F3E">
            <w:pPr>
              <w:rPr>
                <w:sz w:val="22"/>
              </w:rPr>
            </w:pPr>
          </w:p>
        </w:tc>
      </w:tr>
      <w:tr w:rsidR="00DB0F3E" w14:paraId="14754AA8" w14:textId="77777777" w:rsidTr="00DB0F3E">
        <w:tc>
          <w:tcPr>
            <w:tcW w:w="9683" w:type="dxa"/>
            <w:tcBorders>
              <w:top w:val="single" w:sz="4" w:space="0" w:color="auto"/>
              <w:left w:val="single" w:sz="4" w:space="0" w:color="auto"/>
              <w:bottom w:val="single" w:sz="4" w:space="0" w:color="auto"/>
              <w:right w:val="single" w:sz="4" w:space="0" w:color="auto"/>
            </w:tcBorders>
          </w:tcPr>
          <w:p w14:paraId="6CE7D222" w14:textId="77777777" w:rsidR="00DB0F3E" w:rsidRDefault="00DB0F3E">
            <w:pPr>
              <w:rPr>
                <w:sz w:val="22"/>
              </w:rPr>
            </w:pPr>
          </w:p>
        </w:tc>
      </w:tr>
      <w:tr w:rsidR="00DB0F3E" w14:paraId="73F5D13E" w14:textId="77777777" w:rsidTr="00DB0F3E">
        <w:tc>
          <w:tcPr>
            <w:tcW w:w="9683" w:type="dxa"/>
            <w:tcBorders>
              <w:top w:val="single" w:sz="4" w:space="0" w:color="auto"/>
              <w:left w:val="single" w:sz="4" w:space="0" w:color="auto"/>
              <w:bottom w:val="single" w:sz="4" w:space="0" w:color="auto"/>
              <w:right w:val="single" w:sz="4" w:space="0" w:color="auto"/>
            </w:tcBorders>
          </w:tcPr>
          <w:p w14:paraId="72BDBC83" w14:textId="77777777" w:rsidR="00DB0F3E" w:rsidRDefault="00DB0F3E">
            <w:pPr>
              <w:rPr>
                <w:sz w:val="22"/>
              </w:rPr>
            </w:pPr>
          </w:p>
        </w:tc>
      </w:tr>
      <w:tr w:rsidR="00DB0F3E" w14:paraId="352A47BC" w14:textId="77777777" w:rsidTr="00DB0F3E">
        <w:tc>
          <w:tcPr>
            <w:tcW w:w="9683" w:type="dxa"/>
            <w:tcBorders>
              <w:top w:val="single" w:sz="4" w:space="0" w:color="auto"/>
              <w:left w:val="single" w:sz="4" w:space="0" w:color="auto"/>
              <w:bottom w:val="single" w:sz="4" w:space="0" w:color="auto"/>
              <w:right w:val="single" w:sz="4" w:space="0" w:color="auto"/>
            </w:tcBorders>
          </w:tcPr>
          <w:p w14:paraId="386927D7" w14:textId="77777777" w:rsidR="00DB0F3E" w:rsidRDefault="00DB0F3E">
            <w:pPr>
              <w:rPr>
                <w:sz w:val="22"/>
              </w:rPr>
            </w:pPr>
          </w:p>
        </w:tc>
      </w:tr>
      <w:tr w:rsidR="00DB0F3E" w14:paraId="7D26A122" w14:textId="77777777" w:rsidTr="00DB0F3E">
        <w:tc>
          <w:tcPr>
            <w:tcW w:w="9683" w:type="dxa"/>
            <w:tcBorders>
              <w:top w:val="single" w:sz="4" w:space="0" w:color="auto"/>
              <w:left w:val="single" w:sz="4" w:space="0" w:color="auto"/>
              <w:bottom w:val="single" w:sz="4" w:space="0" w:color="auto"/>
              <w:right w:val="single" w:sz="4" w:space="0" w:color="auto"/>
            </w:tcBorders>
          </w:tcPr>
          <w:p w14:paraId="320ECEF7" w14:textId="77777777" w:rsidR="00DB0F3E" w:rsidRDefault="00DB0F3E">
            <w:pPr>
              <w:rPr>
                <w:sz w:val="22"/>
              </w:rPr>
            </w:pPr>
          </w:p>
        </w:tc>
      </w:tr>
    </w:tbl>
    <w:p w14:paraId="4E009986" w14:textId="77777777" w:rsidR="00DB0F3E" w:rsidRPr="00DB0F3E" w:rsidRDefault="00DB0F3E" w:rsidP="00DB0F3E">
      <w:pPr>
        <w:pStyle w:val="Heading3"/>
      </w:pPr>
      <w:bookmarkStart w:id="759" w:name="_Toc201126665"/>
      <w:bookmarkStart w:id="760" w:name="_Toc416238123"/>
      <w:bookmarkStart w:id="761" w:name="_Toc495930242"/>
      <w:r w:rsidRPr="00DB0F3E">
        <w:t>Activity 12 (8967 SO3, AC1-3)</w:t>
      </w:r>
      <w:bookmarkEnd w:id="759"/>
      <w:bookmarkEnd w:id="760"/>
      <w:bookmarkEnd w:id="761"/>
      <w:r w:rsidRPr="00DB0F3E">
        <w:t xml:space="preserve"> </w:t>
      </w:r>
    </w:p>
    <w:p w14:paraId="080E9368" w14:textId="77777777" w:rsidR="00DB0F3E" w:rsidRDefault="00DB0F3E" w:rsidP="00DB0F3E"/>
    <w:p w14:paraId="3239BB93" w14:textId="77777777" w:rsidR="00DB0F3E" w:rsidRDefault="00DB0F3E" w:rsidP="00DB0F3E">
      <w:r>
        <w:t>In a group, develop a lending sheet for the video list in handout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3A14855B" w14:textId="77777777" w:rsidTr="00DB0F3E">
        <w:tc>
          <w:tcPr>
            <w:tcW w:w="9683" w:type="dxa"/>
            <w:tcBorders>
              <w:top w:val="single" w:sz="4" w:space="0" w:color="auto"/>
              <w:left w:val="single" w:sz="4" w:space="0" w:color="auto"/>
              <w:bottom w:val="single" w:sz="4" w:space="0" w:color="auto"/>
              <w:right w:val="single" w:sz="4" w:space="0" w:color="auto"/>
            </w:tcBorders>
          </w:tcPr>
          <w:p w14:paraId="6BDDB21E" w14:textId="77777777" w:rsidR="00DB0F3E" w:rsidRDefault="00DB0F3E">
            <w:pPr>
              <w:spacing w:line="360" w:lineRule="auto"/>
              <w:rPr>
                <w:sz w:val="22"/>
              </w:rPr>
            </w:pPr>
          </w:p>
          <w:p w14:paraId="3307202F" w14:textId="77777777" w:rsidR="00DB0F3E" w:rsidRDefault="00DB0F3E">
            <w:pPr>
              <w:spacing w:line="360" w:lineRule="auto"/>
            </w:pPr>
          </w:p>
          <w:p w14:paraId="336A8B82" w14:textId="77777777" w:rsidR="00DB0F3E" w:rsidRDefault="00DB0F3E">
            <w:pPr>
              <w:spacing w:line="360" w:lineRule="auto"/>
            </w:pPr>
          </w:p>
          <w:p w14:paraId="1976CB4D" w14:textId="77777777" w:rsidR="00DB0F3E" w:rsidRDefault="00DB0F3E">
            <w:pPr>
              <w:spacing w:line="360" w:lineRule="auto"/>
            </w:pPr>
          </w:p>
          <w:p w14:paraId="7D6210FA" w14:textId="77777777" w:rsidR="00DB0F3E" w:rsidRDefault="00DB0F3E">
            <w:pPr>
              <w:spacing w:line="360" w:lineRule="auto"/>
            </w:pPr>
          </w:p>
          <w:p w14:paraId="36323604" w14:textId="77777777" w:rsidR="00DB0F3E" w:rsidRDefault="00DB0F3E">
            <w:pPr>
              <w:spacing w:line="360" w:lineRule="auto"/>
            </w:pPr>
          </w:p>
          <w:p w14:paraId="3F4F0035" w14:textId="77777777" w:rsidR="00DB0F3E" w:rsidRDefault="00DB0F3E">
            <w:pPr>
              <w:spacing w:line="360" w:lineRule="auto"/>
            </w:pPr>
          </w:p>
          <w:p w14:paraId="54C7D967" w14:textId="77777777" w:rsidR="00DB0F3E" w:rsidRDefault="00DB0F3E">
            <w:pPr>
              <w:spacing w:line="360" w:lineRule="auto"/>
            </w:pPr>
          </w:p>
          <w:p w14:paraId="11EC30B1" w14:textId="77777777" w:rsidR="00DB0F3E" w:rsidRDefault="00DB0F3E">
            <w:pPr>
              <w:spacing w:line="360" w:lineRule="auto"/>
            </w:pPr>
          </w:p>
          <w:p w14:paraId="2D14BBD6" w14:textId="77777777" w:rsidR="00DB0F3E" w:rsidRDefault="00DB0F3E">
            <w:pPr>
              <w:spacing w:line="360" w:lineRule="auto"/>
            </w:pPr>
          </w:p>
          <w:p w14:paraId="0F76C9CD" w14:textId="77777777" w:rsidR="00DB0F3E" w:rsidRDefault="00DB0F3E">
            <w:pPr>
              <w:spacing w:line="360" w:lineRule="auto"/>
            </w:pPr>
          </w:p>
          <w:p w14:paraId="5B2874C5" w14:textId="77777777" w:rsidR="00DB0F3E" w:rsidRDefault="00DB0F3E">
            <w:pPr>
              <w:spacing w:line="360" w:lineRule="auto"/>
              <w:rPr>
                <w:sz w:val="22"/>
              </w:rPr>
            </w:pPr>
          </w:p>
        </w:tc>
      </w:tr>
    </w:tbl>
    <w:p w14:paraId="404CBB17" w14:textId="77777777" w:rsidR="00DB0F3E" w:rsidRDefault="00DB0F3E" w:rsidP="00DB0F3E">
      <w:pPr>
        <w:rPr>
          <w:sz w:val="22"/>
        </w:rPr>
      </w:pPr>
    </w:p>
    <w:p w14:paraId="5AB242B0" w14:textId="77777777" w:rsidR="00DB0F3E" w:rsidRDefault="00DB0F3E" w:rsidP="00DB0F3E"/>
    <w:p w14:paraId="03B531E8" w14:textId="77777777" w:rsidR="00DB0F3E" w:rsidRDefault="00DB0F3E" w:rsidP="00DB0F3E">
      <w:pPr>
        <w:spacing w:before="0" w:after="0"/>
        <w:jc w:val="left"/>
        <w:rPr>
          <w:lang w:val="en-ZA"/>
        </w:rPr>
      </w:pPr>
      <w:r>
        <w:rPr>
          <w:lang w:val="en-ZA"/>
        </w:rPr>
        <w:br w:type="page"/>
      </w:r>
    </w:p>
    <w:p w14:paraId="59484E32" w14:textId="77777777" w:rsidR="009D3097" w:rsidRPr="009C6FD5" w:rsidRDefault="009D3097" w:rsidP="00B637FF">
      <w:pPr>
        <w:rPr>
          <w:rFonts w:ascii="Arial" w:hAnsi="Arial"/>
          <w:lang w:val="en-ZA"/>
        </w:rPr>
      </w:pPr>
    </w:p>
    <w:sectPr w:rsidR="009D3097" w:rsidRPr="009C6FD5" w:rsidSect="00D12EE7">
      <w:endnotePr>
        <w:numFmt w:val="decimal"/>
      </w:endnotePr>
      <w:pgSz w:w="11907" w:h="16840" w:code="9"/>
      <w:pgMar w:top="1134" w:right="1134" w:bottom="1134" w:left="1134" w:header="567" w:footer="567" w:gutter="0"/>
      <w:pgBorders w:offsetFrom="page">
        <w:top w:val="single" w:sz="6" w:space="24" w:color="auto"/>
        <w:left w:val="single" w:sz="6" w:space="24" w:color="auto"/>
        <w:bottom w:val="single" w:sz="6" w:space="24" w:color="auto"/>
        <w:right w:val="single" w:sz="6" w:space="24" w:color="auto"/>
      </w:pgBorders>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2CBCD6" w14:textId="77777777" w:rsidR="00BC7895" w:rsidRDefault="00BC7895">
      <w:r>
        <w:separator/>
      </w:r>
    </w:p>
  </w:endnote>
  <w:endnote w:type="continuationSeparator" w:id="0">
    <w:p w14:paraId="2BDD8554" w14:textId="77777777" w:rsidR="00BC7895" w:rsidRDefault="00BC78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Comic Sans MS">
    <w:panose1 w:val="030F0702030302020204"/>
    <w:charset w:val="00"/>
    <w:family w:val="script"/>
    <w:pitch w:val="variable"/>
    <w:sig w:usb0="00000287" w:usb1="00000013"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Gill Sans">
    <w:altName w:val="Century Gothic"/>
    <w:charset w:val="00"/>
    <w:family w:val="swiss"/>
    <w:pitch w:val="variable"/>
    <w:sig w:usb0="00000003" w:usb1="00000000" w:usb2="00000000" w:usb3="00000000" w:csb0="00000001" w:csb1="00000000"/>
  </w:font>
  <w:font w:name="Arial Bold">
    <w:panose1 w:val="00000000000000000000"/>
    <w:charset w:val="00"/>
    <w:family w:val="roman"/>
    <w:notTrueType/>
    <w:pitch w:val="default"/>
  </w:font>
  <w:font w:name="Trebuchet MS">
    <w:panose1 w:val="020B0603020202020204"/>
    <w:charset w:val="00"/>
    <w:family w:val="swiss"/>
    <w:pitch w:val="variable"/>
    <w:sig w:usb0="00000687" w:usb1="00000000" w:usb2="00000000" w:usb3="00000000" w:csb0="0000009F" w:csb1="00000000"/>
  </w:font>
  <w:font w:name="Impact">
    <w:panose1 w:val="020B0806030902050204"/>
    <w:charset w:val="00"/>
    <w:family w:val="swiss"/>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Aladdi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A6617A" w14:textId="718161E7" w:rsidR="00DB0F3E" w:rsidRDefault="00DB0F3E" w:rsidP="00C81C0D">
    <w:pPr>
      <w:pStyle w:val="Footer"/>
      <w:tabs>
        <w:tab w:val="clear" w:pos="8306"/>
        <w:tab w:val="right" w:pos="9810"/>
      </w:tabs>
      <w:jc w:val="center"/>
      <w:rPr>
        <w:rStyle w:val="PageNumber"/>
        <w:rFonts w:cs="Arial"/>
        <w:sz w:val="18"/>
      </w:rPr>
    </w:pPr>
    <w:r>
      <w:rPr>
        <w:rFonts w:cs="Arial"/>
        <w:sz w:val="18"/>
      </w:rPr>
      <w:tab/>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p w14:paraId="2EF4516D" w14:textId="6E4E0233" w:rsidR="00DB0F3E" w:rsidRDefault="00D12EE7" w:rsidP="00D12EE7">
    <w:pPr>
      <w:pStyle w:val="Footer"/>
      <w:tabs>
        <w:tab w:val="clear" w:pos="8306"/>
        <w:tab w:val="right" w:pos="9810"/>
      </w:tabs>
      <w:jc w:val="center"/>
    </w:pPr>
    <w:r>
      <w:rPr>
        <w:noProof/>
      </w:rPr>
      <w:drawing>
        <wp:anchor distT="0" distB="0" distL="114300" distR="114300" simplePos="0" relativeHeight="251658240" behindDoc="1" locked="0" layoutInCell="1" allowOverlap="1" wp14:anchorId="4FF5913D" wp14:editId="2A3C81D8">
          <wp:simplePos x="0" y="0"/>
          <wp:positionH relativeFrom="page">
            <wp:posOffset>6477635</wp:posOffset>
          </wp:positionH>
          <wp:positionV relativeFrom="page">
            <wp:posOffset>9740265</wp:posOffset>
          </wp:positionV>
          <wp:extent cx="550545" cy="549275"/>
          <wp:effectExtent l="0" t="0" r="1905" b="3175"/>
          <wp:wrapTight wrapText="bothSides">
            <wp:wrapPolygon edited="0">
              <wp:start x="5232" y="0"/>
              <wp:lineTo x="0" y="3746"/>
              <wp:lineTo x="0" y="17230"/>
              <wp:lineTo x="5232" y="20976"/>
              <wp:lineTo x="15696" y="20976"/>
              <wp:lineTo x="20927" y="17230"/>
              <wp:lineTo x="20927" y="3746"/>
              <wp:lineTo x="15696" y="0"/>
              <wp:lineTo x="5232"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0545" cy="549275"/>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501487" w14:textId="77777777" w:rsidR="00DB0F3E" w:rsidRPr="00797845" w:rsidRDefault="00DB0F3E" w:rsidP="00C81C0D">
    <w:pPr>
      <w:pStyle w:val="Footer"/>
      <w:tabs>
        <w:tab w:val="clear" w:pos="8306"/>
        <w:tab w:val="right" w:pos="9810"/>
      </w:tabs>
      <w:jc w:val="center"/>
      <w:rPr>
        <w:rFonts w:cs="Arial"/>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69B0FB" w14:textId="77777777" w:rsidR="00BC7895" w:rsidRDefault="00BC7895">
      <w:r>
        <w:separator/>
      </w:r>
    </w:p>
  </w:footnote>
  <w:footnote w:type="continuationSeparator" w:id="0">
    <w:p w14:paraId="753FD41B" w14:textId="77777777" w:rsidR="00BC7895" w:rsidRDefault="00BC78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C2D159" w14:textId="77777777" w:rsidR="00DB0F3E" w:rsidRPr="00103074" w:rsidRDefault="00DB0F3E" w:rsidP="0010307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228752" w14:textId="77777777" w:rsidR="00DB0F3E" w:rsidRPr="00103074" w:rsidRDefault="00DB0F3E" w:rsidP="0010307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F"/>
    <w:multiLevelType w:val="singleLevel"/>
    <w:tmpl w:val="25521F48"/>
    <w:styleLink w:val="bulletObjective"/>
    <w:lvl w:ilvl="0">
      <w:start w:val="1"/>
      <w:numFmt w:val="decimal"/>
      <w:pStyle w:val="ListNumber2"/>
      <w:lvlText w:val="%1."/>
      <w:lvlJc w:val="left"/>
      <w:pPr>
        <w:tabs>
          <w:tab w:val="num" w:pos="720"/>
        </w:tabs>
        <w:ind w:left="720" w:hanging="360"/>
      </w:pPr>
    </w:lvl>
  </w:abstractNum>
  <w:abstractNum w:abstractNumId="1" w15:restartNumberingAfterBreak="0">
    <w:nsid w:val="FFFFFF83"/>
    <w:multiLevelType w:val="singleLevel"/>
    <w:tmpl w:val="0AD63096"/>
    <w:styleLink w:val="bulletOutline"/>
    <w:lvl w:ilvl="0">
      <w:start w:val="1"/>
      <w:numFmt w:val="bullet"/>
      <w:pStyle w:val="ListBullet2"/>
      <w:lvlText w:val=""/>
      <w:lvlJc w:val="left"/>
      <w:pPr>
        <w:ind w:left="717" w:hanging="360"/>
      </w:pPr>
      <w:rPr>
        <w:rFonts w:ascii="Wingdings" w:hAnsi="Wingdings" w:hint="default"/>
      </w:rPr>
    </w:lvl>
  </w:abstractNum>
  <w:abstractNum w:abstractNumId="2" w15:restartNumberingAfterBreak="0">
    <w:nsid w:val="FFFFFF89"/>
    <w:multiLevelType w:val="singleLevel"/>
    <w:tmpl w:val="BB2C4076"/>
    <w:lvl w:ilvl="0">
      <w:start w:val="1"/>
      <w:numFmt w:val="bullet"/>
      <w:pStyle w:val="ListBullet"/>
      <w:lvlText w:val=""/>
      <w:lvlJc w:val="left"/>
      <w:pPr>
        <w:tabs>
          <w:tab w:val="num" w:pos="360"/>
        </w:tabs>
        <w:ind w:left="360" w:hanging="360"/>
      </w:pPr>
      <w:rPr>
        <w:rFonts w:ascii="Symbol" w:hAnsi="Symbol" w:hint="default"/>
      </w:rPr>
    </w:lvl>
  </w:abstractNum>
  <w:abstractNum w:abstractNumId="3" w15:restartNumberingAfterBreak="0">
    <w:nsid w:val="00986599"/>
    <w:multiLevelType w:val="multilevel"/>
    <w:tmpl w:val="8F12469C"/>
    <w:lvl w:ilvl="0">
      <w:start w:val="1"/>
      <w:numFmt w:val="decimal"/>
      <w:pStyle w:val="sylHeading1"/>
      <w:lvlText w:val="%1."/>
      <w:lvlJc w:val="left"/>
      <w:pPr>
        <w:tabs>
          <w:tab w:val="num" w:pos="1080"/>
        </w:tabs>
        <w:ind w:left="1080" w:hanging="360"/>
      </w:pPr>
    </w:lvl>
    <w:lvl w:ilvl="1">
      <w:start w:val="1"/>
      <w:numFmt w:val="decimal"/>
      <w:pStyle w:val="sylHeading2"/>
      <w:lvlText w:val="%1.%2."/>
      <w:lvlJc w:val="left"/>
      <w:pPr>
        <w:tabs>
          <w:tab w:val="num" w:pos="1512"/>
        </w:tabs>
        <w:ind w:left="1512" w:hanging="432"/>
      </w:pPr>
    </w:lvl>
    <w:lvl w:ilvl="2">
      <w:start w:val="1"/>
      <w:numFmt w:val="decimal"/>
      <w:pStyle w:val="sylHeading3"/>
      <w:lvlText w:val="%1.%2.%3."/>
      <w:lvlJc w:val="left"/>
      <w:pPr>
        <w:tabs>
          <w:tab w:val="num" w:pos="2160"/>
        </w:tabs>
        <w:ind w:left="1944" w:hanging="504"/>
      </w:pPr>
    </w:lvl>
    <w:lvl w:ilvl="3">
      <w:start w:val="1"/>
      <w:numFmt w:val="decimal"/>
      <w:pStyle w:val="sylHeading4"/>
      <w:lvlText w:val="%1.%2.%3.%4."/>
      <w:lvlJc w:val="left"/>
      <w:pPr>
        <w:tabs>
          <w:tab w:val="num" w:pos="2520"/>
        </w:tabs>
        <w:ind w:left="2448" w:hanging="648"/>
      </w:pPr>
    </w:lvl>
    <w:lvl w:ilvl="4">
      <w:start w:val="1"/>
      <w:numFmt w:val="decimal"/>
      <w:lvlText w:val="%1.%2.%3.%4.%5."/>
      <w:lvlJc w:val="left"/>
      <w:pPr>
        <w:tabs>
          <w:tab w:val="num" w:pos="3240"/>
        </w:tabs>
        <w:ind w:left="2952" w:hanging="792"/>
      </w:pPr>
    </w:lvl>
    <w:lvl w:ilvl="5">
      <w:start w:val="1"/>
      <w:numFmt w:val="decimal"/>
      <w:lvlText w:val="%1.%2.%3.%4.%5.%6."/>
      <w:lvlJc w:val="left"/>
      <w:pPr>
        <w:tabs>
          <w:tab w:val="num" w:pos="3600"/>
        </w:tabs>
        <w:ind w:left="3456" w:hanging="936"/>
      </w:pPr>
    </w:lvl>
    <w:lvl w:ilvl="6">
      <w:start w:val="1"/>
      <w:numFmt w:val="decimal"/>
      <w:lvlText w:val="%1.%2.%3.%4.%5.%6.%7."/>
      <w:lvlJc w:val="left"/>
      <w:pPr>
        <w:tabs>
          <w:tab w:val="num" w:pos="4320"/>
        </w:tabs>
        <w:ind w:left="3960" w:hanging="1080"/>
      </w:pPr>
    </w:lvl>
    <w:lvl w:ilvl="7">
      <w:start w:val="1"/>
      <w:numFmt w:val="decimal"/>
      <w:lvlText w:val="%1.%2.%3.%4.%5.%6.%7.%8."/>
      <w:lvlJc w:val="left"/>
      <w:pPr>
        <w:tabs>
          <w:tab w:val="num" w:pos="4680"/>
        </w:tabs>
        <w:ind w:left="4464" w:hanging="1224"/>
      </w:pPr>
    </w:lvl>
    <w:lvl w:ilvl="8">
      <w:start w:val="1"/>
      <w:numFmt w:val="decimal"/>
      <w:lvlText w:val="%1.%2.%3.%4.%5.%6.%7.%8.%9."/>
      <w:lvlJc w:val="left"/>
      <w:pPr>
        <w:tabs>
          <w:tab w:val="num" w:pos="5400"/>
        </w:tabs>
        <w:ind w:left="5040" w:hanging="1440"/>
      </w:pPr>
    </w:lvl>
  </w:abstractNum>
  <w:abstractNum w:abstractNumId="4" w15:restartNumberingAfterBreak="0">
    <w:nsid w:val="010A140D"/>
    <w:multiLevelType w:val="singleLevel"/>
    <w:tmpl w:val="E0DCE9EE"/>
    <w:lvl w:ilvl="0">
      <w:start w:val="1"/>
      <w:numFmt w:val="none"/>
      <w:lvlText w:val=""/>
      <w:legacy w:legacy="1" w:legacySpace="120" w:legacyIndent="360"/>
      <w:lvlJc w:val="left"/>
      <w:pPr>
        <w:ind w:left="720" w:hanging="360"/>
      </w:pPr>
      <w:rPr>
        <w:rFonts w:ascii="Symbol" w:hAnsi="Symbol" w:hint="default"/>
      </w:rPr>
    </w:lvl>
  </w:abstractNum>
  <w:abstractNum w:abstractNumId="5" w15:restartNumberingAfterBreak="0">
    <w:nsid w:val="07A74EC6"/>
    <w:multiLevelType w:val="hybridMultilevel"/>
    <w:tmpl w:val="0A5CB7BA"/>
    <w:lvl w:ilvl="0" w:tplc="FFF021FA">
      <w:start w:val="1"/>
      <w:numFmt w:val="bullet"/>
      <w:pStyle w:val="EnList"/>
      <w:lvlText w:val="•"/>
      <w:lvlJc w:val="left"/>
      <w:pPr>
        <w:tabs>
          <w:tab w:val="num" w:pos="454"/>
        </w:tabs>
        <w:ind w:left="454" w:hanging="227"/>
      </w:pPr>
      <w:rPr>
        <w:rFonts w:hint="default"/>
        <w:color w:val="auto"/>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8FB41F9"/>
    <w:multiLevelType w:val="hybridMultilevel"/>
    <w:tmpl w:val="45E2687A"/>
    <w:lvl w:ilvl="0" w:tplc="0B4A86D0">
      <w:start w:val="1"/>
      <w:numFmt w:val="bullet"/>
      <w:lvlText w:val=""/>
      <w:lvlJc w:val="left"/>
      <w:pPr>
        <w:tabs>
          <w:tab w:val="num" w:pos="561"/>
        </w:tabs>
        <w:ind w:left="561" w:hanging="391"/>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 w15:restartNumberingAfterBreak="0">
    <w:nsid w:val="0AA63387"/>
    <w:multiLevelType w:val="multilevel"/>
    <w:tmpl w:val="0D3C3C8A"/>
    <w:lvl w:ilvl="0">
      <w:numFmt w:val="decimal"/>
      <w:pStyle w:val="listhead3"/>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B015DBB"/>
    <w:multiLevelType w:val="singleLevel"/>
    <w:tmpl w:val="E0DCE9EE"/>
    <w:lvl w:ilvl="0">
      <w:start w:val="1"/>
      <w:numFmt w:val="none"/>
      <w:lvlText w:val=""/>
      <w:legacy w:legacy="1" w:legacySpace="120" w:legacyIndent="360"/>
      <w:lvlJc w:val="left"/>
      <w:pPr>
        <w:ind w:left="720" w:hanging="360"/>
      </w:pPr>
      <w:rPr>
        <w:rFonts w:ascii="Symbol" w:hAnsi="Symbol" w:hint="default"/>
      </w:rPr>
    </w:lvl>
  </w:abstractNum>
  <w:abstractNum w:abstractNumId="9" w15:restartNumberingAfterBreak="0">
    <w:nsid w:val="0B95051A"/>
    <w:multiLevelType w:val="hybridMultilevel"/>
    <w:tmpl w:val="56CC27AC"/>
    <w:lvl w:ilvl="0" w:tplc="7C5C7D04">
      <w:start w:val="1"/>
      <w:numFmt w:val="bullet"/>
      <w:pStyle w:val="Style4"/>
      <w:lvlText w:val=""/>
      <w:lvlJc w:val="left"/>
      <w:pPr>
        <w:tabs>
          <w:tab w:val="num" w:pos="1133"/>
        </w:tabs>
        <w:ind w:left="1133" w:hanging="453"/>
      </w:pPr>
      <w:rPr>
        <w:rFonts w:ascii="Wingdings" w:hAnsi="Wingdings" w:hint="default"/>
        <w:sz w:val="16"/>
      </w:rPr>
    </w:lvl>
    <w:lvl w:ilvl="1" w:tplc="04090003">
      <w:start w:val="1"/>
      <w:numFmt w:val="bullet"/>
      <w:lvlText w:val="o"/>
      <w:lvlJc w:val="left"/>
      <w:pPr>
        <w:tabs>
          <w:tab w:val="num" w:pos="1724"/>
        </w:tabs>
        <w:ind w:left="1724" w:hanging="360"/>
      </w:pPr>
      <w:rPr>
        <w:rFonts w:ascii="Courier New" w:hAnsi="Courier New" w:hint="default"/>
      </w:rPr>
    </w:lvl>
    <w:lvl w:ilvl="2" w:tplc="7FB6CAC0">
      <w:start w:val="8"/>
      <w:numFmt w:val="bullet"/>
      <w:lvlText w:val="-"/>
      <w:lvlJc w:val="left"/>
      <w:pPr>
        <w:tabs>
          <w:tab w:val="num" w:pos="2444"/>
        </w:tabs>
        <w:ind w:left="2444" w:hanging="360"/>
      </w:pPr>
      <w:rPr>
        <w:rFonts w:ascii="Times New Roman" w:eastAsia="Times New Roman" w:hAnsi="Times New Roman" w:cs="Times New Roman" w:hint="default"/>
      </w:rPr>
    </w:lvl>
    <w:lvl w:ilvl="3" w:tplc="F7422C68">
      <w:start w:val="1"/>
      <w:numFmt w:val="bullet"/>
      <w:lvlText w:val=""/>
      <w:lvlJc w:val="left"/>
      <w:pPr>
        <w:tabs>
          <w:tab w:val="num" w:pos="3257"/>
        </w:tabs>
        <w:ind w:left="3257" w:hanging="453"/>
      </w:pPr>
      <w:rPr>
        <w:rFonts w:ascii="Wingdings" w:hAnsi="Wingdings" w:hint="default"/>
        <w:sz w:val="32"/>
      </w:rPr>
    </w:lvl>
    <w:lvl w:ilvl="4" w:tplc="04090003">
      <w:start w:val="1"/>
      <w:numFmt w:val="bullet"/>
      <w:lvlText w:val="o"/>
      <w:lvlJc w:val="left"/>
      <w:pPr>
        <w:tabs>
          <w:tab w:val="num" w:pos="3884"/>
        </w:tabs>
        <w:ind w:left="3884" w:hanging="360"/>
      </w:pPr>
      <w:rPr>
        <w:rFonts w:ascii="Courier New" w:hAnsi="Courier New" w:hint="default"/>
      </w:rPr>
    </w:lvl>
    <w:lvl w:ilvl="5" w:tplc="04090005">
      <w:start w:val="1"/>
      <w:numFmt w:val="bullet"/>
      <w:lvlText w:val=""/>
      <w:lvlJc w:val="left"/>
      <w:pPr>
        <w:tabs>
          <w:tab w:val="num" w:pos="4604"/>
        </w:tabs>
        <w:ind w:left="4604" w:hanging="360"/>
      </w:pPr>
      <w:rPr>
        <w:rFonts w:ascii="Wingdings" w:hAnsi="Wingdings" w:hint="default"/>
      </w:rPr>
    </w:lvl>
    <w:lvl w:ilvl="6" w:tplc="0409000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10" w15:restartNumberingAfterBreak="0">
    <w:nsid w:val="0E43587E"/>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1" w15:restartNumberingAfterBreak="0">
    <w:nsid w:val="11AC382C"/>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135A223A"/>
    <w:multiLevelType w:val="multilevel"/>
    <w:tmpl w:val="7B807486"/>
    <w:lvl w:ilvl="0">
      <w:start w:val="1"/>
      <w:numFmt w:val="decimal"/>
      <w:lvlText w:val="%1."/>
      <w:lvlJc w:val="left"/>
      <w:pPr>
        <w:tabs>
          <w:tab w:val="num" w:pos="794"/>
        </w:tabs>
        <w:ind w:left="794" w:hanging="567"/>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13" w15:restartNumberingAfterBreak="0">
    <w:nsid w:val="158A012D"/>
    <w:multiLevelType w:val="multilevel"/>
    <w:tmpl w:val="A0C4091A"/>
    <w:lvl w:ilvl="0">
      <w:start w:val="1"/>
      <w:numFmt w:val="bullet"/>
      <w:pStyle w:val="StyleHeading3OzoneHeading3PatternClearBlueBorder3"/>
      <w:lvlText w:val=""/>
      <w:lvlJc w:val="left"/>
      <w:pPr>
        <w:tabs>
          <w:tab w:val="num" w:pos="289"/>
        </w:tabs>
        <w:ind w:left="289" w:hanging="289"/>
      </w:pPr>
      <w:rPr>
        <w:rFonts w:ascii="Symbol" w:hAnsi="Symbol" w:hint="default"/>
        <w:b w:val="0"/>
        <w:i w:val="0"/>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69055D5"/>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5" w15:restartNumberingAfterBreak="0">
    <w:nsid w:val="192E383A"/>
    <w:multiLevelType w:val="singleLevel"/>
    <w:tmpl w:val="E0DCE9EE"/>
    <w:lvl w:ilvl="0">
      <w:start w:val="1"/>
      <w:numFmt w:val="none"/>
      <w:lvlText w:val=""/>
      <w:legacy w:legacy="1" w:legacySpace="120" w:legacyIndent="360"/>
      <w:lvlJc w:val="left"/>
      <w:pPr>
        <w:ind w:left="720" w:hanging="360"/>
      </w:pPr>
      <w:rPr>
        <w:rFonts w:ascii="Symbol" w:hAnsi="Symbol" w:hint="default"/>
      </w:rPr>
    </w:lvl>
  </w:abstractNum>
  <w:abstractNum w:abstractNumId="16" w15:restartNumberingAfterBreak="0">
    <w:nsid w:val="19DB0E82"/>
    <w:multiLevelType w:val="singleLevel"/>
    <w:tmpl w:val="E0DCE9EE"/>
    <w:lvl w:ilvl="0">
      <w:start w:val="1"/>
      <w:numFmt w:val="none"/>
      <w:lvlText w:val=""/>
      <w:legacy w:legacy="1" w:legacySpace="120" w:legacyIndent="360"/>
      <w:lvlJc w:val="left"/>
      <w:pPr>
        <w:ind w:left="720" w:hanging="360"/>
      </w:pPr>
      <w:rPr>
        <w:rFonts w:ascii="Symbol" w:hAnsi="Symbol" w:hint="default"/>
      </w:rPr>
    </w:lvl>
  </w:abstractNum>
  <w:abstractNum w:abstractNumId="17" w15:restartNumberingAfterBreak="0">
    <w:nsid w:val="1CF237FB"/>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8" w15:restartNumberingAfterBreak="0">
    <w:nsid w:val="1D55079B"/>
    <w:multiLevelType w:val="hybridMultilevel"/>
    <w:tmpl w:val="FD4A9960"/>
    <w:lvl w:ilvl="0" w:tplc="D8BC341C">
      <w:start w:val="1"/>
      <w:numFmt w:val="bullet"/>
      <w:lvlText w:val=""/>
      <w:lvlJc w:val="left"/>
      <w:pPr>
        <w:tabs>
          <w:tab w:val="num" w:pos="726"/>
        </w:tabs>
        <w:ind w:left="726" w:hanging="386"/>
      </w:pPr>
      <w:rPr>
        <w:rFonts w:ascii="Symbol" w:hAnsi="Symbol" w:hint="default"/>
      </w:rPr>
    </w:lvl>
    <w:lvl w:ilvl="1" w:tplc="04090003" w:tentative="1">
      <w:start w:val="1"/>
      <w:numFmt w:val="bullet"/>
      <w:lvlText w:val="o"/>
      <w:lvlJc w:val="left"/>
      <w:pPr>
        <w:tabs>
          <w:tab w:val="num" w:pos="1610"/>
        </w:tabs>
        <w:ind w:left="1610" w:hanging="360"/>
      </w:pPr>
      <w:rPr>
        <w:rFonts w:ascii="Courier New" w:hAnsi="Courier New" w:cs="Courier New" w:hint="default"/>
      </w:rPr>
    </w:lvl>
    <w:lvl w:ilvl="2" w:tplc="04090005" w:tentative="1">
      <w:start w:val="1"/>
      <w:numFmt w:val="bullet"/>
      <w:lvlText w:val=""/>
      <w:lvlJc w:val="left"/>
      <w:pPr>
        <w:tabs>
          <w:tab w:val="num" w:pos="2330"/>
        </w:tabs>
        <w:ind w:left="2330" w:hanging="360"/>
      </w:pPr>
      <w:rPr>
        <w:rFonts w:ascii="Wingdings" w:hAnsi="Wingdings" w:hint="default"/>
      </w:rPr>
    </w:lvl>
    <w:lvl w:ilvl="3" w:tplc="04090001" w:tentative="1">
      <w:start w:val="1"/>
      <w:numFmt w:val="bullet"/>
      <w:lvlText w:val=""/>
      <w:lvlJc w:val="left"/>
      <w:pPr>
        <w:tabs>
          <w:tab w:val="num" w:pos="3050"/>
        </w:tabs>
        <w:ind w:left="3050" w:hanging="360"/>
      </w:pPr>
      <w:rPr>
        <w:rFonts w:ascii="Symbol" w:hAnsi="Symbol" w:hint="default"/>
      </w:rPr>
    </w:lvl>
    <w:lvl w:ilvl="4" w:tplc="04090003" w:tentative="1">
      <w:start w:val="1"/>
      <w:numFmt w:val="bullet"/>
      <w:lvlText w:val="o"/>
      <w:lvlJc w:val="left"/>
      <w:pPr>
        <w:tabs>
          <w:tab w:val="num" w:pos="3770"/>
        </w:tabs>
        <w:ind w:left="3770" w:hanging="360"/>
      </w:pPr>
      <w:rPr>
        <w:rFonts w:ascii="Courier New" w:hAnsi="Courier New" w:cs="Courier New" w:hint="default"/>
      </w:rPr>
    </w:lvl>
    <w:lvl w:ilvl="5" w:tplc="04090005" w:tentative="1">
      <w:start w:val="1"/>
      <w:numFmt w:val="bullet"/>
      <w:lvlText w:val=""/>
      <w:lvlJc w:val="left"/>
      <w:pPr>
        <w:tabs>
          <w:tab w:val="num" w:pos="4490"/>
        </w:tabs>
        <w:ind w:left="4490" w:hanging="360"/>
      </w:pPr>
      <w:rPr>
        <w:rFonts w:ascii="Wingdings" w:hAnsi="Wingdings" w:hint="default"/>
      </w:rPr>
    </w:lvl>
    <w:lvl w:ilvl="6" w:tplc="04090001" w:tentative="1">
      <w:start w:val="1"/>
      <w:numFmt w:val="bullet"/>
      <w:lvlText w:val=""/>
      <w:lvlJc w:val="left"/>
      <w:pPr>
        <w:tabs>
          <w:tab w:val="num" w:pos="5210"/>
        </w:tabs>
        <w:ind w:left="5210" w:hanging="360"/>
      </w:pPr>
      <w:rPr>
        <w:rFonts w:ascii="Symbol" w:hAnsi="Symbol" w:hint="default"/>
      </w:rPr>
    </w:lvl>
    <w:lvl w:ilvl="7" w:tplc="04090003" w:tentative="1">
      <w:start w:val="1"/>
      <w:numFmt w:val="bullet"/>
      <w:lvlText w:val="o"/>
      <w:lvlJc w:val="left"/>
      <w:pPr>
        <w:tabs>
          <w:tab w:val="num" w:pos="5930"/>
        </w:tabs>
        <w:ind w:left="5930" w:hanging="360"/>
      </w:pPr>
      <w:rPr>
        <w:rFonts w:ascii="Courier New" w:hAnsi="Courier New" w:cs="Courier New" w:hint="default"/>
      </w:rPr>
    </w:lvl>
    <w:lvl w:ilvl="8" w:tplc="04090005" w:tentative="1">
      <w:start w:val="1"/>
      <w:numFmt w:val="bullet"/>
      <w:lvlText w:val=""/>
      <w:lvlJc w:val="left"/>
      <w:pPr>
        <w:tabs>
          <w:tab w:val="num" w:pos="6650"/>
        </w:tabs>
        <w:ind w:left="6650" w:hanging="360"/>
      </w:pPr>
      <w:rPr>
        <w:rFonts w:ascii="Wingdings" w:hAnsi="Wingdings" w:hint="default"/>
      </w:rPr>
    </w:lvl>
  </w:abstractNum>
  <w:abstractNum w:abstractNumId="19" w15:restartNumberingAfterBreak="0">
    <w:nsid w:val="1DDB0B0A"/>
    <w:multiLevelType w:val="singleLevel"/>
    <w:tmpl w:val="E0DCE9EE"/>
    <w:lvl w:ilvl="0">
      <w:start w:val="1"/>
      <w:numFmt w:val="none"/>
      <w:lvlText w:val=""/>
      <w:legacy w:legacy="1" w:legacySpace="120" w:legacyIndent="360"/>
      <w:lvlJc w:val="left"/>
      <w:pPr>
        <w:ind w:left="720" w:hanging="360"/>
      </w:pPr>
      <w:rPr>
        <w:rFonts w:ascii="Symbol" w:hAnsi="Symbol" w:hint="default"/>
      </w:rPr>
    </w:lvl>
  </w:abstractNum>
  <w:abstractNum w:abstractNumId="20" w15:restartNumberingAfterBreak="0">
    <w:nsid w:val="2A1654E0"/>
    <w:multiLevelType w:val="singleLevel"/>
    <w:tmpl w:val="E0DCE9EE"/>
    <w:lvl w:ilvl="0">
      <w:start w:val="1"/>
      <w:numFmt w:val="none"/>
      <w:lvlText w:val=""/>
      <w:legacy w:legacy="1" w:legacySpace="120" w:legacyIndent="360"/>
      <w:lvlJc w:val="left"/>
      <w:pPr>
        <w:ind w:left="720" w:hanging="360"/>
      </w:pPr>
      <w:rPr>
        <w:rFonts w:ascii="Symbol" w:hAnsi="Symbol" w:hint="default"/>
      </w:rPr>
    </w:lvl>
  </w:abstractNum>
  <w:abstractNum w:abstractNumId="21" w15:restartNumberingAfterBreak="0">
    <w:nsid w:val="2CDC254B"/>
    <w:multiLevelType w:val="multilevel"/>
    <w:tmpl w:val="04090023"/>
    <w:styleLink w:val="ArticleSection"/>
    <w:lvl w:ilvl="0">
      <w:start w:val="1"/>
      <w:numFmt w:val="upperRoman"/>
      <w:lvlText w:val="Article %1."/>
      <w:lvlJc w:val="left"/>
      <w:pPr>
        <w:tabs>
          <w:tab w:val="num" w:pos="108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2" w15:restartNumberingAfterBreak="0">
    <w:nsid w:val="2E5536D5"/>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3" w15:restartNumberingAfterBreak="0">
    <w:nsid w:val="32646C6E"/>
    <w:multiLevelType w:val="singleLevel"/>
    <w:tmpl w:val="E0DCE9EE"/>
    <w:lvl w:ilvl="0">
      <w:start w:val="1"/>
      <w:numFmt w:val="none"/>
      <w:lvlText w:val=""/>
      <w:legacy w:legacy="1" w:legacySpace="120" w:legacyIndent="360"/>
      <w:lvlJc w:val="left"/>
      <w:pPr>
        <w:ind w:left="720" w:hanging="360"/>
      </w:pPr>
      <w:rPr>
        <w:rFonts w:ascii="Symbol" w:hAnsi="Symbol" w:hint="default"/>
      </w:rPr>
    </w:lvl>
  </w:abstractNum>
  <w:abstractNum w:abstractNumId="24" w15:restartNumberingAfterBreak="0">
    <w:nsid w:val="33BB5C9B"/>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5" w15:restartNumberingAfterBreak="0">
    <w:nsid w:val="399A0E25"/>
    <w:multiLevelType w:val="singleLevel"/>
    <w:tmpl w:val="E0DCE9EE"/>
    <w:lvl w:ilvl="0">
      <w:start w:val="1"/>
      <w:numFmt w:val="none"/>
      <w:lvlText w:val=""/>
      <w:legacy w:legacy="1" w:legacySpace="120" w:legacyIndent="360"/>
      <w:lvlJc w:val="left"/>
      <w:pPr>
        <w:ind w:left="720" w:hanging="360"/>
      </w:pPr>
      <w:rPr>
        <w:rFonts w:ascii="Symbol" w:hAnsi="Symbol" w:hint="default"/>
      </w:rPr>
    </w:lvl>
  </w:abstractNum>
  <w:abstractNum w:abstractNumId="26" w15:restartNumberingAfterBreak="0">
    <w:nsid w:val="3DAA5F28"/>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7" w15:restartNumberingAfterBreak="0">
    <w:nsid w:val="3F932319"/>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8" w15:restartNumberingAfterBreak="0">
    <w:nsid w:val="3F9B59A2"/>
    <w:multiLevelType w:val="multilevel"/>
    <w:tmpl w:val="0D3C3C8A"/>
    <w:lvl w:ilvl="0">
      <w:numFmt w:val="decimal"/>
      <w:pStyle w:val="Table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3FBD6677"/>
    <w:multiLevelType w:val="multilevel"/>
    <w:tmpl w:val="8278CF8E"/>
    <w:styleLink w:val="bulletNumber"/>
    <w:lvl w:ilvl="0">
      <w:start w:val="1"/>
      <w:numFmt w:val="none"/>
      <w:lvlText w:val=""/>
      <w:lvlJc w:val="left"/>
      <w:pPr>
        <w:tabs>
          <w:tab w:val="num" w:pos="1077"/>
        </w:tabs>
        <w:ind w:left="1077" w:hanging="357"/>
      </w:pPr>
      <w:rPr>
        <w:rFonts w:hint="default"/>
        <w:color w:val="auto"/>
      </w:rPr>
    </w:lvl>
    <w:lvl w:ilvl="1">
      <w:start w:val="1"/>
      <w:numFmt w:val="decimal"/>
      <w:lvlText w:val="%2)"/>
      <w:lvlJc w:val="left"/>
      <w:pPr>
        <w:tabs>
          <w:tab w:val="num" w:pos="1077"/>
        </w:tabs>
        <w:ind w:left="1077" w:hanging="357"/>
      </w:pPr>
      <w:rPr>
        <w:rFonts w:hint="default"/>
        <w:color w:val="auto"/>
      </w:rPr>
    </w:lvl>
    <w:lvl w:ilvl="2">
      <w:start w:val="1"/>
      <w:numFmt w:val="lowerLetter"/>
      <w:lvlText w:val="%3)"/>
      <w:lvlJc w:val="left"/>
      <w:pPr>
        <w:tabs>
          <w:tab w:val="num" w:pos="1418"/>
        </w:tabs>
        <w:ind w:left="1418" w:hanging="341"/>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0" w15:restartNumberingAfterBreak="0">
    <w:nsid w:val="403747C1"/>
    <w:multiLevelType w:val="hybridMultilevel"/>
    <w:tmpl w:val="A112C30A"/>
    <w:lvl w:ilvl="0" w:tplc="67940176">
      <w:start w:val="1"/>
      <w:numFmt w:val="decimal"/>
      <w:pStyle w:val="HSNumberList"/>
      <w:lvlText w:val="%1."/>
      <w:lvlJc w:val="left"/>
      <w:pPr>
        <w:tabs>
          <w:tab w:val="num" w:pos="360"/>
        </w:tabs>
        <w:ind w:left="357" w:hanging="357"/>
      </w:pPr>
    </w:lvl>
    <w:lvl w:ilvl="1" w:tplc="7DA0E408">
      <w:start w:val="1"/>
      <w:numFmt w:val="lowerLetter"/>
      <w:lvlText w:val="%2."/>
      <w:lvlJc w:val="left"/>
      <w:pPr>
        <w:tabs>
          <w:tab w:val="num" w:pos="1440"/>
        </w:tabs>
        <w:ind w:left="1440" w:hanging="360"/>
      </w:pPr>
    </w:lvl>
    <w:lvl w:ilvl="2" w:tplc="91C25CD4">
      <w:start w:val="1"/>
      <w:numFmt w:val="decimal"/>
      <w:lvlText w:val="%3."/>
      <w:lvlJc w:val="left"/>
      <w:pPr>
        <w:tabs>
          <w:tab w:val="num" w:pos="2160"/>
        </w:tabs>
        <w:ind w:left="2160" w:hanging="360"/>
      </w:pPr>
    </w:lvl>
    <w:lvl w:ilvl="3" w:tplc="C2A81A78">
      <w:start w:val="1"/>
      <w:numFmt w:val="decimal"/>
      <w:lvlText w:val="%4."/>
      <w:lvlJc w:val="left"/>
      <w:pPr>
        <w:tabs>
          <w:tab w:val="num" w:pos="2880"/>
        </w:tabs>
        <w:ind w:left="2880" w:hanging="360"/>
      </w:pPr>
    </w:lvl>
    <w:lvl w:ilvl="4" w:tplc="C026EF84">
      <w:start w:val="1"/>
      <w:numFmt w:val="decimal"/>
      <w:lvlText w:val="%5."/>
      <w:lvlJc w:val="left"/>
      <w:pPr>
        <w:tabs>
          <w:tab w:val="num" w:pos="3600"/>
        </w:tabs>
        <w:ind w:left="3600" w:hanging="360"/>
      </w:pPr>
    </w:lvl>
    <w:lvl w:ilvl="5" w:tplc="34F02F6E">
      <w:start w:val="1"/>
      <w:numFmt w:val="decimal"/>
      <w:lvlText w:val="%6."/>
      <w:lvlJc w:val="left"/>
      <w:pPr>
        <w:tabs>
          <w:tab w:val="num" w:pos="4320"/>
        </w:tabs>
        <w:ind w:left="4320" w:hanging="360"/>
      </w:pPr>
    </w:lvl>
    <w:lvl w:ilvl="6" w:tplc="D53030E2">
      <w:start w:val="1"/>
      <w:numFmt w:val="decimal"/>
      <w:lvlText w:val="%7."/>
      <w:lvlJc w:val="left"/>
      <w:pPr>
        <w:tabs>
          <w:tab w:val="num" w:pos="5040"/>
        </w:tabs>
        <w:ind w:left="5040" w:hanging="360"/>
      </w:pPr>
    </w:lvl>
    <w:lvl w:ilvl="7" w:tplc="A5AAFE30">
      <w:start w:val="1"/>
      <w:numFmt w:val="decimal"/>
      <w:lvlText w:val="%8."/>
      <w:lvlJc w:val="left"/>
      <w:pPr>
        <w:tabs>
          <w:tab w:val="num" w:pos="5760"/>
        </w:tabs>
        <w:ind w:left="5760" w:hanging="360"/>
      </w:pPr>
    </w:lvl>
    <w:lvl w:ilvl="8" w:tplc="1CCE83AA">
      <w:start w:val="1"/>
      <w:numFmt w:val="decimal"/>
      <w:lvlText w:val="%9."/>
      <w:lvlJc w:val="left"/>
      <w:pPr>
        <w:tabs>
          <w:tab w:val="num" w:pos="6480"/>
        </w:tabs>
        <w:ind w:left="6480" w:hanging="360"/>
      </w:pPr>
    </w:lvl>
  </w:abstractNum>
  <w:abstractNum w:abstractNumId="31" w15:restartNumberingAfterBreak="0">
    <w:nsid w:val="451D2460"/>
    <w:multiLevelType w:val="multilevel"/>
    <w:tmpl w:val="4C54A9F0"/>
    <w:styleLink w:val="bulletQuestion"/>
    <w:lvl w:ilvl="0">
      <w:start w:val="1"/>
      <w:numFmt w:val="bullet"/>
      <w:lvlText w:val="Q"/>
      <w:lvlJc w:val="left"/>
      <w:pPr>
        <w:tabs>
          <w:tab w:val="num" w:pos="1077"/>
        </w:tabs>
        <w:ind w:left="1077" w:hanging="357"/>
      </w:pPr>
      <w:rPr>
        <w:rFonts w:hint="default"/>
        <w:b/>
        <w:color w:val="auto"/>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2" w15:restartNumberingAfterBreak="0">
    <w:nsid w:val="464E5F50"/>
    <w:multiLevelType w:val="hybridMultilevel"/>
    <w:tmpl w:val="4E8CE2A0"/>
    <w:lvl w:ilvl="0" w:tplc="0B4A86D0">
      <w:start w:val="1"/>
      <w:numFmt w:val="bullet"/>
      <w:pStyle w:val="listhead2"/>
      <w:lvlText w:val=""/>
      <w:lvlJc w:val="left"/>
      <w:pPr>
        <w:tabs>
          <w:tab w:val="num" w:pos="556"/>
        </w:tabs>
        <w:ind w:left="556" w:hanging="386"/>
      </w:pPr>
      <w:rPr>
        <w:rFonts w:ascii="Symbol" w:hAnsi="Symbol" w:hint="default"/>
      </w:rPr>
    </w:lvl>
    <w:lvl w:ilvl="1" w:tplc="04090003">
      <w:start w:val="1"/>
      <w:numFmt w:val="bullet"/>
      <w:lvlText w:val="o"/>
      <w:lvlJc w:val="left"/>
      <w:pPr>
        <w:tabs>
          <w:tab w:val="num" w:pos="1610"/>
        </w:tabs>
        <w:ind w:left="1610" w:hanging="360"/>
      </w:pPr>
      <w:rPr>
        <w:rFonts w:ascii="Courier New" w:hAnsi="Courier New" w:cs="Courier New" w:hint="default"/>
      </w:rPr>
    </w:lvl>
    <w:lvl w:ilvl="2" w:tplc="04090005" w:tentative="1">
      <w:start w:val="1"/>
      <w:numFmt w:val="bullet"/>
      <w:lvlText w:val=""/>
      <w:lvlJc w:val="left"/>
      <w:pPr>
        <w:tabs>
          <w:tab w:val="num" w:pos="2330"/>
        </w:tabs>
        <w:ind w:left="2330" w:hanging="360"/>
      </w:pPr>
      <w:rPr>
        <w:rFonts w:ascii="Wingdings" w:hAnsi="Wingdings" w:hint="default"/>
      </w:rPr>
    </w:lvl>
    <w:lvl w:ilvl="3" w:tplc="04090001" w:tentative="1">
      <w:start w:val="1"/>
      <w:numFmt w:val="bullet"/>
      <w:lvlText w:val=""/>
      <w:lvlJc w:val="left"/>
      <w:pPr>
        <w:tabs>
          <w:tab w:val="num" w:pos="3050"/>
        </w:tabs>
        <w:ind w:left="3050" w:hanging="360"/>
      </w:pPr>
      <w:rPr>
        <w:rFonts w:ascii="Symbol" w:hAnsi="Symbol" w:hint="default"/>
      </w:rPr>
    </w:lvl>
    <w:lvl w:ilvl="4" w:tplc="04090003" w:tentative="1">
      <w:start w:val="1"/>
      <w:numFmt w:val="bullet"/>
      <w:lvlText w:val="o"/>
      <w:lvlJc w:val="left"/>
      <w:pPr>
        <w:tabs>
          <w:tab w:val="num" w:pos="3770"/>
        </w:tabs>
        <w:ind w:left="3770" w:hanging="360"/>
      </w:pPr>
      <w:rPr>
        <w:rFonts w:ascii="Courier New" w:hAnsi="Courier New" w:cs="Courier New" w:hint="default"/>
      </w:rPr>
    </w:lvl>
    <w:lvl w:ilvl="5" w:tplc="04090005" w:tentative="1">
      <w:start w:val="1"/>
      <w:numFmt w:val="bullet"/>
      <w:lvlText w:val=""/>
      <w:lvlJc w:val="left"/>
      <w:pPr>
        <w:tabs>
          <w:tab w:val="num" w:pos="4490"/>
        </w:tabs>
        <w:ind w:left="4490" w:hanging="360"/>
      </w:pPr>
      <w:rPr>
        <w:rFonts w:ascii="Wingdings" w:hAnsi="Wingdings" w:hint="default"/>
      </w:rPr>
    </w:lvl>
    <w:lvl w:ilvl="6" w:tplc="04090001" w:tentative="1">
      <w:start w:val="1"/>
      <w:numFmt w:val="bullet"/>
      <w:lvlText w:val=""/>
      <w:lvlJc w:val="left"/>
      <w:pPr>
        <w:tabs>
          <w:tab w:val="num" w:pos="5210"/>
        </w:tabs>
        <w:ind w:left="5210" w:hanging="360"/>
      </w:pPr>
      <w:rPr>
        <w:rFonts w:ascii="Symbol" w:hAnsi="Symbol" w:hint="default"/>
      </w:rPr>
    </w:lvl>
    <w:lvl w:ilvl="7" w:tplc="04090003" w:tentative="1">
      <w:start w:val="1"/>
      <w:numFmt w:val="bullet"/>
      <w:lvlText w:val="o"/>
      <w:lvlJc w:val="left"/>
      <w:pPr>
        <w:tabs>
          <w:tab w:val="num" w:pos="5930"/>
        </w:tabs>
        <w:ind w:left="5930" w:hanging="360"/>
      </w:pPr>
      <w:rPr>
        <w:rFonts w:ascii="Courier New" w:hAnsi="Courier New" w:cs="Courier New" w:hint="default"/>
      </w:rPr>
    </w:lvl>
    <w:lvl w:ilvl="8" w:tplc="04090005" w:tentative="1">
      <w:start w:val="1"/>
      <w:numFmt w:val="bullet"/>
      <w:lvlText w:val=""/>
      <w:lvlJc w:val="left"/>
      <w:pPr>
        <w:tabs>
          <w:tab w:val="num" w:pos="6650"/>
        </w:tabs>
        <w:ind w:left="6650" w:hanging="360"/>
      </w:pPr>
      <w:rPr>
        <w:rFonts w:ascii="Wingdings" w:hAnsi="Wingdings" w:hint="default"/>
      </w:rPr>
    </w:lvl>
  </w:abstractNum>
  <w:abstractNum w:abstractNumId="33" w15:restartNumberingAfterBreak="0">
    <w:nsid w:val="4B553C61"/>
    <w:multiLevelType w:val="hybridMultilevel"/>
    <w:tmpl w:val="3CFC0C00"/>
    <w:lvl w:ilvl="0" w:tplc="4DAE6BB6">
      <w:start w:val="1"/>
      <w:numFmt w:val="bullet"/>
      <w:pStyle w:val="LCList"/>
      <w:lvlText w:val="•"/>
      <w:lvlJc w:val="left"/>
      <w:pPr>
        <w:tabs>
          <w:tab w:val="num" w:pos="340"/>
        </w:tabs>
        <w:ind w:left="340" w:hanging="170"/>
      </w:pPr>
      <w:rPr>
        <w:rFonts w:hint="default"/>
        <w:color w:val="auto"/>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4EBA7F0E"/>
    <w:multiLevelType w:val="hybridMultilevel"/>
    <w:tmpl w:val="27A8BC3A"/>
    <w:lvl w:ilvl="0" w:tplc="FFFFFFFF">
      <w:start w:val="1"/>
      <w:numFmt w:val="bullet"/>
      <w:lvlText w:val=""/>
      <w:lvlJc w:val="left"/>
      <w:pPr>
        <w:tabs>
          <w:tab w:val="num" w:pos="561"/>
        </w:tabs>
        <w:ind w:left="561" w:hanging="391"/>
      </w:pPr>
      <w:rPr>
        <w:rFonts w:ascii="Symbol" w:hAnsi="Symbol" w:hint="default"/>
      </w:rPr>
    </w:lvl>
    <w:lvl w:ilvl="1" w:tplc="FFFFFFFF" w:tentative="1">
      <w:start w:val="1"/>
      <w:numFmt w:val="bullet"/>
      <w:lvlText w:val="o"/>
      <w:lvlJc w:val="left"/>
      <w:pPr>
        <w:tabs>
          <w:tab w:val="num" w:pos="1610"/>
        </w:tabs>
        <w:ind w:left="1610" w:hanging="360"/>
      </w:pPr>
      <w:rPr>
        <w:rFonts w:ascii="Courier New" w:hAnsi="Courier New" w:cs="Courier New" w:hint="default"/>
      </w:rPr>
    </w:lvl>
    <w:lvl w:ilvl="2" w:tplc="FFFFFFFF" w:tentative="1">
      <w:start w:val="1"/>
      <w:numFmt w:val="bullet"/>
      <w:lvlText w:val=""/>
      <w:lvlJc w:val="left"/>
      <w:pPr>
        <w:tabs>
          <w:tab w:val="num" w:pos="2330"/>
        </w:tabs>
        <w:ind w:left="2330" w:hanging="360"/>
      </w:pPr>
      <w:rPr>
        <w:rFonts w:ascii="Wingdings" w:hAnsi="Wingdings" w:hint="default"/>
      </w:rPr>
    </w:lvl>
    <w:lvl w:ilvl="3" w:tplc="FFFFFFFF" w:tentative="1">
      <w:start w:val="1"/>
      <w:numFmt w:val="bullet"/>
      <w:lvlText w:val=""/>
      <w:lvlJc w:val="left"/>
      <w:pPr>
        <w:tabs>
          <w:tab w:val="num" w:pos="3050"/>
        </w:tabs>
        <w:ind w:left="3050" w:hanging="360"/>
      </w:pPr>
      <w:rPr>
        <w:rFonts w:ascii="Symbol" w:hAnsi="Symbol" w:hint="default"/>
      </w:rPr>
    </w:lvl>
    <w:lvl w:ilvl="4" w:tplc="FFFFFFFF" w:tentative="1">
      <w:start w:val="1"/>
      <w:numFmt w:val="bullet"/>
      <w:lvlText w:val="o"/>
      <w:lvlJc w:val="left"/>
      <w:pPr>
        <w:tabs>
          <w:tab w:val="num" w:pos="3770"/>
        </w:tabs>
        <w:ind w:left="3770" w:hanging="360"/>
      </w:pPr>
      <w:rPr>
        <w:rFonts w:ascii="Courier New" w:hAnsi="Courier New" w:cs="Courier New" w:hint="default"/>
      </w:rPr>
    </w:lvl>
    <w:lvl w:ilvl="5" w:tplc="FFFFFFFF" w:tentative="1">
      <w:start w:val="1"/>
      <w:numFmt w:val="bullet"/>
      <w:lvlText w:val=""/>
      <w:lvlJc w:val="left"/>
      <w:pPr>
        <w:tabs>
          <w:tab w:val="num" w:pos="4490"/>
        </w:tabs>
        <w:ind w:left="4490" w:hanging="360"/>
      </w:pPr>
      <w:rPr>
        <w:rFonts w:ascii="Wingdings" w:hAnsi="Wingdings" w:hint="default"/>
      </w:rPr>
    </w:lvl>
    <w:lvl w:ilvl="6" w:tplc="FFFFFFFF" w:tentative="1">
      <w:start w:val="1"/>
      <w:numFmt w:val="bullet"/>
      <w:lvlText w:val=""/>
      <w:lvlJc w:val="left"/>
      <w:pPr>
        <w:tabs>
          <w:tab w:val="num" w:pos="5210"/>
        </w:tabs>
        <w:ind w:left="5210" w:hanging="360"/>
      </w:pPr>
      <w:rPr>
        <w:rFonts w:ascii="Symbol" w:hAnsi="Symbol" w:hint="default"/>
      </w:rPr>
    </w:lvl>
    <w:lvl w:ilvl="7" w:tplc="FFFFFFFF" w:tentative="1">
      <w:start w:val="1"/>
      <w:numFmt w:val="bullet"/>
      <w:lvlText w:val="o"/>
      <w:lvlJc w:val="left"/>
      <w:pPr>
        <w:tabs>
          <w:tab w:val="num" w:pos="5930"/>
        </w:tabs>
        <w:ind w:left="5930" w:hanging="360"/>
      </w:pPr>
      <w:rPr>
        <w:rFonts w:ascii="Courier New" w:hAnsi="Courier New" w:cs="Courier New" w:hint="default"/>
      </w:rPr>
    </w:lvl>
    <w:lvl w:ilvl="8" w:tplc="FFFFFFFF" w:tentative="1">
      <w:start w:val="1"/>
      <w:numFmt w:val="bullet"/>
      <w:lvlText w:val=""/>
      <w:lvlJc w:val="left"/>
      <w:pPr>
        <w:tabs>
          <w:tab w:val="num" w:pos="6650"/>
        </w:tabs>
        <w:ind w:left="6650" w:hanging="360"/>
      </w:pPr>
      <w:rPr>
        <w:rFonts w:ascii="Wingdings" w:hAnsi="Wingdings" w:hint="default"/>
      </w:rPr>
    </w:lvl>
  </w:abstractNum>
  <w:abstractNum w:abstractNumId="35" w15:restartNumberingAfterBreak="0">
    <w:nsid w:val="505B6A5A"/>
    <w:multiLevelType w:val="singleLevel"/>
    <w:tmpl w:val="DFCADC58"/>
    <w:lvl w:ilvl="0">
      <w:start w:val="1"/>
      <w:numFmt w:val="bullet"/>
      <w:pStyle w:val="Bullet1"/>
      <w:lvlText w:val=""/>
      <w:lvlJc w:val="left"/>
      <w:pPr>
        <w:tabs>
          <w:tab w:val="num" w:pos="0"/>
        </w:tabs>
        <w:ind w:left="2694" w:hanging="284"/>
      </w:pPr>
      <w:rPr>
        <w:rFonts w:ascii="Symbol" w:hAnsi="Symbol" w:hint="default"/>
      </w:rPr>
    </w:lvl>
  </w:abstractNum>
  <w:abstractNum w:abstractNumId="36" w15:restartNumberingAfterBreak="0">
    <w:nsid w:val="51A578BC"/>
    <w:multiLevelType w:val="singleLevel"/>
    <w:tmpl w:val="E0DCE9EE"/>
    <w:lvl w:ilvl="0">
      <w:start w:val="1"/>
      <w:numFmt w:val="none"/>
      <w:lvlText w:val=""/>
      <w:legacy w:legacy="1" w:legacySpace="120" w:legacyIndent="360"/>
      <w:lvlJc w:val="left"/>
      <w:pPr>
        <w:ind w:left="720" w:hanging="360"/>
      </w:pPr>
      <w:rPr>
        <w:rFonts w:ascii="Symbol" w:hAnsi="Symbol" w:hint="default"/>
      </w:rPr>
    </w:lvl>
  </w:abstractNum>
  <w:abstractNum w:abstractNumId="37" w15:restartNumberingAfterBreak="0">
    <w:nsid w:val="55072370"/>
    <w:multiLevelType w:val="multilevel"/>
    <w:tmpl w:val="D23007C8"/>
    <w:styleLink w:val="bulletAnswer"/>
    <w:lvl w:ilvl="0">
      <w:start w:val="1"/>
      <w:numFmt w:val="bullet"/>
      <w:lvlText w:val="A"/>
      <w:lvlJc w:val="left"/>
      <w:pPr>
        <w:tabs>
          <w:tab w:val="num" w:pos="1080"/>
        </w:tabs>
        <w:ind w:left="1080" w:hanging="360"/>
      </w:pPr>
      <w:rPr>
        <w:rFonts w:hint="default"/>
        <w:i/>
        <w:color w:val="auto"/>
      </w:rPr>
    </w:lvl>
    <w:lvl w:ilvl="1">
      <w:start w:val="1"/>
      <w:numFmt w:val="bullet"/>
      <w:lvlText w:val="A"/>
      <w:lvlJc w:val="left"/>
      <w:pPr>
        <w:tabs>
          <w:tab w:val="num" w:pos="748"/>
        </w:tabs>
        <w:ind w:left="748" w:hanging="357"/>
      </w:pPr>
      <w:rPr>
        <w:rFonts w:ascii="Times New Roman" w:hAnsi="Times New Roman" w:cs="Times New Roman" w:hint="default"/>
        <w:b w:val="0"/>
        <w:i/>
        <w:color w:val="auto"/>
      </w:rPr>
    </w:lvl>
    <w:lvl w:ilvl="2">
      <w:start w:val="1"/>
      <w:numFmt w:val="lowerRoman"/>
      <w:lvlText w:val="%3)"/>
      <w:lvlJc w:val="left"/>
      <w:pPr>
        <w:tabs>
          <w:tab w:val="num" w:pos="1083"/>
        </w:tabs>
        <w:ind w:left="1083" w:hanging="360"/>
      </w:pPr>
      <w:rPr>
        <w:rFonts w:hint="default"/>
      </w:rPr>
    </w:lvl>
    <w:lvl w:ilvl="3">
      <w:start w:val="1"/>
      <w:numFmt w:val="decimal"/>
      <w:lvlText w:val="(%4)"/>
      <w:lvlJc w:val="left"/>
      <w:pPr>
        <w:tabs>
          <w:tab w:val="num" w:pos="1443"/>
        </w:tabs>
        <w:ind w:left="1443" w:hanging="360"/>
      </w:pPr>
      <w:rPr>
        <w:rFonts w:hint="default"/>
      </w:rPr>
    </w:lvl>
    <w:lvl w:ilvl="4">
      <w:start w:val="1"/>
      <w:numFmt w:val="lowerLetter"/>
      <w:lvlText w:val="(%5)"/>
      <w:lvlJc w:val="left"/>
      <w:pPr>
        <w:tabs>
          <w:tab w:val="num" w:pos="1803"/>
        </w:tabs>
        <w:ind w:left="1803" w:hanging="360"/>
      </w:pPr>
      <w:rPr>
        <w:rFonts w:hint="default"/>
      </w:rPr>
    </w:lvl>
    <w:lvl w:ilvl="5">
      <w:start w:val="1"/>
      <w:numFmt w:val="lowerRoman"/>
      <w:lvlText w:val="(%6)"/>
      <w:lvlJc w:val="left"/>
      <w:pPr>
        <w:tabs>
          <w:tab w:val="num" w:pos="2163"/>
        </w:tabs>
        <w:ind w:left="2163" w:hanging="360"/>
      </w:pPr>
      <w:rPr>
        <w:rFonts w:hint="default"/>
      </w:rPr>
    </w:lvl>
    <w:lvl w:ilvl="6">
      <w:start w:val="1"/>
      <w:numFmt w:val="decimal"/>
      <w:lvlText w:val="%7."/>
      <w:lvlJc w:val="left"/>
      <w:pPr>
        <w:tabs>
          <w:tab w:val="num" w:pos="2523"/>
        </w:tabs>
        <w:ind w:left="2523" w:hanging="360"/>
      </w:pPr>
      <w:rPr>
        <w:rFonts w:hint="default"/>
      </w:rPr>
    </w:lvl>
    <w:lvl w:ilvl="7">
      <w:start w:val="1"/>
      <w:numFmt w:val="lowerLetter"/>
      <w:lvlText w:val="%8."/>
      <w:lvlJc w:val="left"/>
      <w:pPr>
        <w:tabs>
          <w:tab w:val="num" w:pos="2883"/>
        </w:tabs>
        <w:ind w:left="2883" w:hanging="360"/>
      </w:pPr>
      <w:rPr>
        <w:rFonts w:hint="default"/>
      </w:rPr>
    </w:lvl>
    <w:lvl w:ilvl="8">
      <w:start w:val="1"/>
      <w:numFmt w:val="lowerRoman"/>
      <w:lvlText w:val="%9."/>
      <w:lvlJc w:val="left"/>
      <w:pPr>
        <w:tabs>
          <w:tab w:val="num" w:pos="3243"/>
        </w:tabs>
        <w:ind w:left="3243" w:hanging="360"/>
      </w:pPr>
      <w:rPr>
        <w:rFonts w:hint="default"/>
      </w:rPr>
    </w:lvl>
  </w:abstractNum>
  <w:abstractNum w:abstractNumId="38" w15:restartNumberingAfterBreak="0">
    <w:nsid w:val="59AD0CEE"/>
    <w:multiLevelType w:val="hybridMultilevel"/>
    <w:tmpl w:val="30A22480"/>
    <w:lvl w:ilvl="0" w:tplc="8A4275D0">
      <w:numFmt w:val="bullet"/>
      <w:pStyle w:val="OZl3"/>
      <w:lvlText w:val=""/>
      <w:lvlJc w:val="left"/>
      <w:pPr>
        <w:tabs>
          <w:tab w:val="num" w:pos="720"/>
        </w:tabs>
        <w:ind w:left="720" w:hanging="720"/>
      </w:pPr>
      <w:rPr>
        <w:rFonts w:ascii="Symbol" w:eastAsia="Times New Roman" w:hAnsi="Symbol" w:cs="Times New Roman" w:hint="default"/>
      </w:rPr>
    </w:lvl>
    <w:lvl w:ilvl="1" w:tplc="418ACDCE">
      <w:start w:val="1"/>
      <w:numFmt w:val="bullet"/>
      <w:lvlText w:val="o"/>
      <w:lvlJc w:val="left"/>
      <w:pPr>
        <w:tabs>
          <w:tab w:val="num" w:pos="1080"/>
        </w:tabs>
        <w:ind w:left="1080" w:hanging="360"/>
      </w:pPr>
      <w:rPr>
        <w:rFonts w:ascii="Courier New" w:hAnsi="Courier New" w:cs="Courier New" w:hint="default"/>
      </w:rPr>
    </w:lvl>
    <w:lvl w:ilvl="2" w:tplc="E6668196" w:tentative="1">
      <w:start w:val="1"/>
      <w:numFmt w:val="bullet"/>
      <w:lvlText w:val=""/>
      <w:lvlJc w:val="left"/>
      <w:pPr>
        <w:tabs>
          <w:tab w:val="num" w:pos="1800"/>
        </w:tabs>
        <w:ind w:left="1800" w:hanging="360"/>
      </w:pPr>
      <w:rPr>
        <w:rFonts w:ascii="Wingdings" w:hAnsi="Wingdings" w:hint="default"/>
      </w:rPr>
    </w:lvl>
    <w:lvl w:ilvl="3" w:tplc="DE0AC8B4" w:tentative="1">
      <w:start w:val="1"/>
      <w:numFmt w:val="bullet"/>
      <w:lvlText w:val=""/>
      <w:lvlJc w:val="left"/>
      <w:pPr>
        <w:tabs>
          <w:tab w:val="num" w:pos="2520"/>
        </w:tabs>
        <w:ind w:left="2520" w:hanging="360"/>
      </w:pPr>
      <w:rPr>
        <w:rFonts w:ascii="Symbol" w:hAnsi="Symbol" w:hint="default"/>
      </w:rPr>
    </w:lvl>
    <w:lvl w:ilvl="4" w:tplc="514A1EEE" w:tentative="1">
      <w:start w:val="1"/>
      <w:numFmt w:val="bullet"/>
      <w:lvlText w:val="o"/>
      <w:lvlJc w:val="left"/>
      <w:pPr>
        <w:tabs>
          <w:tab w:val="num" w:pos="3240"/>
        </w:tabs>
        <w:ind w:left="3240" w:hanging="360"/>
      </w:pPr>
      <w:rPr>
        <w:rFonts w:ascii="Courier New" w:hAnsi="Courier New" w:cs="Courier New" w:hint="default"/>
      </w:rPr>
    </w:lvl>
    <w:lvl w:ilvl="5" w:tplc="F2AC3F94" w:tentative="1">
      <w:start w:val="1"/>
      <w:numFmt w:val="bullet"/>
      <w:lvlText w:val=""/>
      <w:lvlJc w:val="left"/>
      <w:pPr>
        <w:tabs>
          <w:tab w:val="num" w:pos="3960"/>
        </w:tabs>
        <w:ind w:left="3960" w:hanging="360"/>
      </w:pPr>
      <w:rPr>
        <w:rFonts w:ascii="Wingdings" w:hAnsi="Wingdings" w:hint="default"/>
      </w:rPr>
    </w:lvl>
    <w:lvl w:ilvl="6" w:tplc="8B3E56DA" w:tentative="1">
      <w:start w:val="1"/>
      <w:numFmt w:val="bullet"/>
      <w:lvlText w:val=""/>
      <w:lvlJc w:val="left"/>
      <w:pPr>
        <w:tabs>
          <w:tab w:val="num" w:pos="4680"/>
        </w:tabs>
        <w:ind w:left="4680" w:hanging="360"/>
      </w:pPr>
      <w:rPr>
        <w:rFonts w:ascii="Symbol" w:hAnsi="Symbol" w:hint="default"/>
      </w:rPr>
    </w:lvl>
    <w:lvl w:ilvl="7" w:tplc="5808BEE4" w:tentative="1">
      <w:start w:val="1"/>
      <w:numFmt w:val="bullet"/>
      <w:lvlText w:val="o"/>
      <w:lvlJc w:val="left"/>
      <w:pPr>
        <w:tabs>
          <w:tab w:val="num" w:pos="5400"/>
        </w:tabs>
        <w:ind w:left="5400" w:hanging="360"/>
      </w:pPr>
      <w:rPr>
        <w:rFonts w:ascii="Courier New" w:hAnsi="Courier New" w:cs="Courier New" w:hint="default"/>
      </w:rPr>
    </w:lvl>
    <w:lvl w:ilvl="8" w:tplc="B93CAA26" w:tentative="1">
      <w:start w:val="1"/>
      <w:numFmt w:val="bullet"/>
      <w:lvlText w:val=""/>
      <w:lvlJc w:val="left"/>
      <w:pPr>
        <w:tabs>
          <w:tab w:val="num" w:pos="6120"/>
        </w:tabs>
        <w:ind w:left="6120" w:hanging="360"/>
      </w:pPr>
      <w:rPr>
        <w:rFonts w:ascii="Wingdings" w:hAnsi="Wingdings" w:hint="default"/>
      </w:rPr>
    </w:lvl>
  </w:abstractNum>
  <w:abstractNum w:abstractNumId="39" w15:restartNumberingAfterBreak="0">
    <w:nsid w:val="5B215629"/>
    <w:multiLevelType w:val="multilevel"/>
    <w:tmpl w:val="C234EC20"/>
    <w:lvl w:ilvl="0">
      <w:start w:val="1"/>
      <w:numFmt w:val="decimal"/>
      <w:lvlText w:val="%1."/>
      <w:lvlJc w:val="left"/>
      <w:pPr>
        <w:tabs>
          <w:tab w:val="num" w:pos="386"/>
        </w:tabs>
        <w:ind w:left="386" w:hanging="386"/>
      </w:pPr>
      <w:rPr>
        <w:rFonts w:hint="default"/>
      </w:rPr>
    </w:lvl>
    <w:lvl w:ilvl="1">
      <w:start w:val="1"/>
      <w:numFmt w:val="decimal"/>
      <w:lvlText w:val="%1.%2."/>
      <w:lvlJc w:val="left"/>
      <w:pPr>
        <w:tabs>
          <w:tab w:val="num" w:pos="907"/>
        </w:tabs>
        <w:ind w:left="907" w:hanging="547"/>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0" w15:restartNumberingAfterBreak="0">
    <w:nsid w:val="5C2A055A"/>
    <w:multiLevelType w:val="singleLevel"/>
    <w:tmpl w:val="E0DCE9EE"/>
    <w:lvl w:ilvl="0">
      <w:start w:val="1"/>
      <w:numFmt w:val="none"/>
      <w:lvlText w:val=""/>
      <w:legacy w:legacy="1" w:legacySpace="120" w:legacyIndent="360"/>
      <w:lvlJc w:val="left"/>
      <w:pPr>
        <w:ind w:left="720" w:hanging="360"/>
      </w:pPr>
      <w:rPr>
        <w:rFonts w:ascii="Symbol" w:hAnsi="Symbol" w:hint="default"/>
      </w:rPr>
    </w:lvl>
  </w:abstractNum>
  <w:abstractNum w:abstractNumId="41" w15:restartNumberingAfterBreak="0">
    <w:nsid w:val="5D7E0681"/>
    <w:multiLevelType w:val="singleLevel"/>
    <w:tmpl w:val="E0DCE9EE"/>
    <w:lvl w:ilvl="0">
      <w:start w:val="1"/>
      <w:numFmt w:val="none"/>
      <w:lvlText w:val=""/>
      <w:legacy w:legacy="1" w:legacySpace="120" w:legacyIndent="360"/>
      <w:lvlJc w:val="left"/>
      <w:pPr>
        <w:ind w:left="720" w:hanging="360"/>
      </w:pPr>
      <w:rPr>
        <w:rFonts w:ascii="Symbol" w:hAnsi="Symbol" w:hint="default"/>
      </w:rPr>
    </w:lvl>
  </w:abstractNum>
  <w:abstractNum w:abstractNumId="42" w15:restartNumberingAfterBreak="0">
    <w:nsid w:val="60991583"/>
    <w:multiLevelType w:val="hybridMultilevel"/>
    <w:tmpl w:val="024671CC"/>
    <w:lvl w:ilvl="0" w:tplc="0B4A86D0">
      <w:start w:val="1"/>
      <w:numFmt w:val="bullet"/>
      <w:lvlText w:val=""/>
      <w:lvlJc w:val="left"/>
      <w:pPr>
        <w:tabs>
          <w:tab w:val="num" w:pos="561"/>
        </w:tabs>
        <w:ind w:left="561" w:hanging="391"/>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3" w15:restartNumberingAfterBreak="0">
    <w:nsid w:val="6571752F"/>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44" w15:restartNumberingAfterBreak="0">
    <w:nsid w:val="686A7E2C"/>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45" w15:restartNumberingAfterBreak="0">
    <w:nsid w:val="6B573C67"/>
    <w:multiLevelType w:val="hybridMultilevel"/>
    <w:tmpl w:val="0D3C3C8A"/>
    <w:styleLink w:val="bulletRound"/>
    <w:lvl w:ilvl="0" w:tplc="0B4A86D0">
      <w:start w:val="1"/>
      <w:numFmt w:val="bullet"/>
      <w:pStyle w:val="L2"/>
      <w:lvlText w:val=""/>
      <w:lvlJc w:val="left"/>
      <w:pPr>
        <w:tabs>
          <w:tab w:val="num" w:pos="780"/>
        </w:tabs>
        <w:ind w:left="780" w:hanging="360"/>
      </w:pPr>
      <w:rPr>
        <w:rFonts w:ascii="Symbol" w:hAnsi="Symbol" w:hint="default"/>
      </w:rPr>
    </w:lvl>
    <w:lvl w:ilvl="1" w:tplc="1D06D8F6"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46" w15:restartNumberingAfterBreak="0">
    <w:nsid w:val="6E311F69"/>
    <w:multiLevelType w:val="hybridMultilevel"/>
    <w:tmpl w:val="76AAF8EC"/>
    <w:lvl w:ilvl="0" w:tplc="8FFA1234">
      <w:start w:val="1"/>
      <w:numFmt w:val="decimal"/>
      <w:lvlText w:val="%1."/>
      <w:lvlJc w:val="left"/>
      <w:pPr>
        <w:tabs>
          <w:tab w:val="num" w:pos="360"/>
        </w:tabs>
        <w:ind w:left="360" w:hanging="360"/>
      </w:pPr>
    </w:lvl>
    <w:lvl w:ilvl="1" w:tplc="E35C04B6">
      <w:start w:val="1"/>
      <w:numFmt w:val="decimal"/>
      <w:lvlText w:val="%2."/>
      <w:lvlJc w:val="left"/>
      <w:pPr>
        <w:tabs>
          <w:tab w:val="num" w:pos="360"/>
        </w:tabs>
        <w:ind w:left="360" w:hanging="360"/>
      </w:pPr>
      <w:rPr>
        <w:rFonts w:ascii="Arial" w:hAnsi="Arial" w:cs="Times New Roman" w:hint="default"/>
        <w:b/>
        <w:i w:val="0"/>
        <w:sz w:val="22"/>
      </w:r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7" w15:restartNumberingAfterBreak="0">
    <w:nsid w:val="6E42210C"/>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48" w15:restartNumberingAfterBreak="0">
    <w:nsid w:val="70733BB5"/>
    <w:multiLevelType w:val="multilevel"/>
    <w:tmpl w:val="208871A8"/>
    <w:lvl w:ilvl="0">
      <w:start w:val="1"/>
      <w:numFmt w:val="bullet"/>
      <w:pStyle w:val="objectivebullet"/>
      <w:lvlText w:val=""/>
      <w:lvlJc w:val="left"/>
      <w:pPr>
        <w:tabs>
          <w:tab w:val="num" w:pos="2160"/>
        </w:tabs>
        <w:ind w:left="2160" w:hanging="1440"/>
      </w:pPr>
      <w:rPr>
        <w:rFonts w:ascii="Symbol" w:hAnsi="Symbol"/>
        <w:color w:val="auto"/>
        <w:sz w:val="24"/>
        <w:szCs w:val="24"/>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9" w15:restartNumberingAfterBreak="0">
    <w:nsid w:val="72CB282A"/>
    <w:multiLevelType w:val="multilevel"/>
    <w:tmpl w:val="7B807486"/>
    <w:lvl w:ilvl="0">
      <w:start w:val="1"/>
      <w:numFmt w:val="decimal"/>
      <w:lvlText w:val="%1."/>
      <w:lvlJc w:val="left"/>
      <w:pPr>
        <w:tabs>
          <w:tab w:val="num" w:pos="794"/>
        </w:tabs>
        <w:ind w:left="794" w:hanging="567"/>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50" w15:restartNumberingAfterBreak="0">
    <w:nsid w:val="73886842"/>
    <w:multiLevelType w:val="singleLevel"/>
    <w:tmpl w:val="E0DCE9EE"/>
    <w:lvl w:ilvl="0">
      <w:start w:val="1"/>
      <w:numFmt w:val="none"/>
      <w:lvlText w:val=""/>
      <w:legacy w:legacy="1" w:legacySpace="120" w:legacyIndent="360"/>
      <w:lvlJc w:val="left"/>
      <w:pPr>
        <w:ind w:left="720" w:hanging="360"/>
      </w:pPr>
      <w:rPr>
        <w:rFonts w:ascii="Symbol" w:hAnsi="Symbol" w:hint="default"/>
      </w:rPr>
    </w:lvl>
  </w:abstractNum>
  <w:abstractNum w:abstractNumId="51" w15:restartNumberingAfterBreak="0">
    <w:nsid w:val="73C9391E"/>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52" w15:restartNumberingAfterBreak="0">
    <w:nsid w:val="752C5F22"/>
    <w:multiLevelType w:val="multilevel"/>
    <w:tmpl w:val="FDE6FF00"/>
    <w:lvl w:ilvl="0">
      <w:start w:val="1"/>
      <w:numFmt w:val="bullet"/>
      <w:lvlText w:val=""/>
      <w:lvlJc w:val="left"/>
      <w:pPr>
        <w:tabs>
          <w:tab w:val="num" w:pos="360"/>
        </w:tabs>
        <w:ind w:left="360" w:hanging="360"/>
      </w:pPr>
      <w:rPr>
        <w:rFonts w:ascii="Symbol" w:hAnsi="Symbol" w:hint="default"/>
        <w:color w:val="auto"/>
      </w:rPr>
    </w:lvl>
    <w:lvl w:ilvl="1">
      <w:start w:val="1"/>
      <w:numFmt w:val="bullet"/>
      <w:pStyle w:val="list3"/>
      <w:lvlText w:val=""/>
      <w:lvlJc w:val="left"/>
      <w:pPr>
        <w:tabs>
          <w:tab w:val="num" w:pos="1077"/>
        </w:tabs>
        <w:ind w:left="1077" w:hanging="357"/>
      </w:pPr>
      <w:rPr>
        <w:rFonts w:ascii="Symbol" w:hAnsi="Symbol" w:hint="default"/>
        <w:color w:val="auto"/>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53" w15:restartNumberingAfterBreak="0">
    <w:nsid w:val="75812D6A"/>
    <w:multiLevelType w:val="singleLevel"/>
    <w:tmpl w:val="E0DCE9EE"/>
    <w:lvl w:ilvl="0">
      <w:start w:val="1"/>
      <w:numFmt w:val="none"/>
      <w:lvlText w:val=""/>
      <w:legacy w:legacy="1" w:legacySpace="120" w:legacyIndent="360"/>
      <w:lvlJc w:val="left"/>
      <w:pPr>
        <w:ind w:left="720" w:hanging="360"/>
      </w:pPr>
      <w:rPr>
        <w:rFonts w:ascii="Symbol" w:hAnsi="Symbol" w:hint="default"/>
      </w:rPr>
    </w:lvl>
  </w:abstractNum>
  <w:abstractNum w:abstractNumId="54" w15:restartNumberingAfterBreak="0">
    <w:nsid w:val="75A92911"/>
    <w:multiLevelType w:val="hybridMultilevel"/>
    <w:tmpl w:val="5332025A"/>
    <w:lvl w:ilvl="0" w:tplc="132A82BC">
      <w:start w:val="1"/>
      <w:numFmt w:val="bullet"/>
      <w:pStyle w:val="ListBullet3"/>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76393502"/>
    <w:multiLevelType w:val="multilevel"/>
    <w:tmpl w:val="CDB66346"/>
    <w:styleLink w:val="StyleBulleted"/>
    <w:lvl w:ilvl="0">
      <w:start w:val="1"/>
      <w:numFmt w:val="bullet"/>
      <w:lvlText w:val=""/>
      <w:lvlJc w:val="left"/>
      <w:pPr>
        <w:tabs>
          <w:tab w:val="num" w:pos="901"/>
        </w:tabs>
        <w:ind w:left="901" w:hanging="391"/>
      </w:pPr>
      <w:rPr>
        <w:rFonts w:ascii="Symbol" w:hAnsi="Symbol"/>
        <w:sz w:val="22"/>
      </w:rPr>
    </w:lvl>
    <w:lvl w:ilvl="1">
      <w:start w:val="1"/>
      <w:numFmt w:val="bullet"/>
      <w:lvlText w:val="o"/>
      <w:lvlJc w:val="left"/>
      <w:pPr>
        <w:tabs>
          <w:tab w:val="num" w:pos="1610"/>
        </w:tabs>
        <w:ind w:left="1610" w:hanging="360"/>
      </w:pPr>
      <w:rPr>
        <w:rFonts w:ascii="Courier New" w:hAnsi="Courier New" w:cs="Courier New" w:hint="default"/>
      </w:rPr>
    </w:lvl>
    <w:lvl w:ilvl="2">
      <w:start w:val="1"/>
      <w:numFmt w:val="bullet"/>
      <w:lvlText w:val=""/>
      <w:lvlJc w:val="left"/>
      <w:pPr>
        <w:tabs>
          <w:tab w:val="num" w:pos="2330"/>
        </w:tabs>
        <w:ind w:left="2330" w:hanging="360"/>
      </w:pPr>
      <w:rPr>
        <w:rFonts w:ascii="Wingdings" w:hAnsi="Wingdings" w:hint="default"/>
      </w:rPr>
    </w:lvl>
    <w:lvl w:ilvl="3">
      <w:start w:val="1"/>
      <w:numFmt w:val="bullet"/>
      <w:lvlText w:val=""/>
      <w:lvlJc w:val="left"/>
      <w:pPr>
        <w:tabs>
          <w:tab w:val="num" w:pos="3050"/>
        </w:tabs>
        <w:ind w:left="3050" w:hanging="360"/>
      </w:pPr>
      <w:rPr>
        <w:rFonts w:ascii="Symbol" w:hAnsi="Symbol" w:hint="default"/>
      </w:rPr>
    </w:lvl>
    <w:lvl w:ilvl="4">
      <w:start w:val="1"/>
      <w:numFmt w:val="bullet"/>
      <w:lvlText w:val="o"/>
      <w:lvlJc w:val="left"/>
      <w:pPr>
        <w:tabs>
          <w:tab w:val="num" w:pos="3770"/>
        </w:tabs>
        <w:ind w:left="3770" w:hanging="360"/>
      </w:pPr>
      <w:rPr>
        <w:rFonts w:ascii="Courier New" w:hAnsi="Courier New" w:cs="Courier New" w:hint="default"/>
      </w:rPr>
    </w:lvl>
    <w:lvl w:ilvl="5">
      <w:start w:val="1"/>
      <w:numFmt w:val="bullet"/>
      <w:lvlText w:val=""/>
      <w:lvlJc w:val="left"/>
      <w:pPr>
        <w:tabs>
          <w:tab w:val="num" w:pos="4490"/>
        </w:tabs>
        <w:ind w:left="4490" w:hanging="360"/>
      </w:pPr>
      <w:rPr>
        <w:rFonts w:ascii="Wingdings" w:hAnsi="Wingdings" w:hint="default"/>
      </w:rPr>
    </w:lvl>
    <w:lvl w:ilvl="6">
      <w:start w:val="1"/>
      <w:numFmt w:val="bullet"/>
      <w:lvlText w:val=""/>
      <w:lvlJc w:val="left"/>
      <w:pPr>
        <w:tabs>
          <w:tab w:val="num" w:pos="5210"/>
        </w:tabs>
        <w:ind w:left="5210" w:hanging="360"/>
      </w:pPr>
      <w:rPr>
        <w:rFonts w:ascii="Symbol" w:hAnsi="Symbol" w:hint="default"/>
      </w:rPr>
    </w:lvl>
    <w:lvl w:ilvl="7">
      <w:start w:val="1"/>
      <w:numFmt w:val="bullet"/>
      <w:lvlText w:val="o"/>
      <w:lvlJc w:val="left"/>
      <w:pPr>
        <w:tabs>
          <w:tab w:val="num" w:pos="5930"/>
        </w:tabs>
        <w:ind w:left="5930" w:hanging="360"/>
      </w:pPr>
      <w:rPr>
        <w:rFonts w:ascii="Courier New" w:hAnsi="Courier New" w:cs="Courier New" w:hint="default"/>
      </w:rPr>
    </w:lvl>
    <w:lvl w:ilvl="8">
      <w:start w:val="1"/>
      <w:numFmt w:val="bullet"/>
      <w:lvlText w:val=""/>
      <w:lvlJc w:val="left"/>
      <w:pPr>
        <w:tabs>
          <w:tab w:val="num" w:pos="6650"/>
        </w:tabs>
        <w:ind w:left="6650" w:hanging="360"/>
      </w:pPr>
      <w:rPr>
        <w:rFonts w:ascii="Wingdings" w:hAnsi="Wingdings" w:hint="default"/>
      </w:rPr>
    </w:lvl>
  </w:abstractNum>
  <w:abstractNum w:abstractNumId="56" w15:restartNumberingAfterBreak="0">
    <w:nsid w:val="782B5A17"/>
    <w:multiLevelType w:val="singleLevel"/>
    <w:tmpl w:val="E0DCE9EE"/>
    <w:lvl w:ilvl="0">
      <w:start w:val="1"/>
      <w:numFmt w:val="none"/>
      <w:lvlText w:val=""/>
      <w:legacy w:legacy="1" w:legacySpace="120" w:legacyIndent="360"/>
      <w:lvlJc w:val="left"/>
      <w:pPr>
        <w:ind w:left="720" w:hanging="360"/>
      </w:pPr>
      <w:rPr>
        <w:rFonts w:ascii="Symbol" w:hAnsi="Symbol" w:hint="default"/>
      </w:rPr>
    </w:lvl>
  </w:abstractNum>
  <w:abstractNum w:abstractNumId="57" w15:restartNumberingAfterBreak="0">
    <w:nsid w:val="7B2F7CA6"/>
    <w:multiLevelType w:val="hybridMultilevel"/>
    <w:tmpl w:val="6C78BB12"/>
    <w:lvl w:ilvl="0" w:tplc="04090009">
      <w:start w:val="1"/>
      <w:numFmt w:val="bullet"/>
      <w:pStyle w:val="HSList"/>
      <w:lvlText w:val="•"/>
      <w:lvlJc w:val="left"/>
      <w:pPr>
        <w:tabs>
          <w:tab w:val="num" w:pos="227"/>
        </w:tabs>
        <w:ind w:left="227" w:hanging="227"/>
      </w:pPr>
      <w:rPr>
        <w:color w:val="auto"/>
      </w:rPr>
    </w:lvl>
    <w:lvl w:ilvl="1" w:tplc="04090005">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58" w15:restartNumberingAfterBreak="0">
    <w:nsid w:val="7DE17F81"/>
    <w:multiLevelType w:val="singleLevel"/>
    <w:tmpl w:val="E0DCE9EE"/>
    <w:lvl w:ilvl="0">
      <w:start w:val="1"/>
      <w:numFmt w:val="none"/>
      <w:lvlText w:val=""/>
      <w:legacy w:legacy="1" w:legacySpace="120" w:legacyIndent="360"/>
      <w:lvlJc w:val="left"/>
      <w:pPr>
        <w:ind w:left="720" w:hanging="360"/>
      </w:pPr>
      <w:rPr>
        <w:rFonts w:ascii="Symbol" w:hAnsi="Symbol" w:hint="default"/>
      </w:rPr>
    </w:lvl>
  </w:abstractNum>
  <w:abstractNum w:abstractNumId="59" w15:restartNumberingAfterBreak="0">
    <w:nsid w:val="7F8731F5"/>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num w:numId="1">
    <w:abstractNumId w:val="45"/>
  </w:num>
  <w:num w:numId="2">
    <w:abstractNumId w:val="32"/>
  </w:num>
  <w:num w:numId="3">
    <w:abstractNumId w:val="0"/>
  </w:num>
  <w:num w:numId="4">
    <w:abstractNumId w:val="1"/>
  </w:num>
  <w:num w:numId="5">
    <w:abstractNumId w:val="55"/>
  </w:num>
  <w:num w:numId="6">
    <w:abstractNumId w:val="2"/>
  </w:num>
  <w:num w:numId="7">
    <w:abstractNumId w:val="48"/>
  </w:num>
  <w:num w:numId="8">
    <w:abstractNumId w:val="38"/>
  </w:num>
  <w:num w:numId="9">
    <w:abstractNumId w:val="47"/>
  </w:num>
  <w:num w:numId="10">
    <w:abstractNumId w:val="11"/>
  </w:num>
  <w:num w:numId="11">
    <w:abstractNumId w:val="21"/>
  </w:num>
  <w:num w:numId="12">
    <w:abstractNumId w:val="5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2"/>
  </w:num>
  <w:num w:numId="15">
    <w:abstractNumId w:val="7"/>
  </w:num>
  <w:num w:numId="16">
    <w:abstractNumId w:val="13"/>
  </w:num>
  <w:num w:numId="17">
    <w:abstractNumId w:val="3"/>
  </w:num>
  <w:num w:numId="18">
    <w:abstractNumId w:val="31"/>
  </w:num>
  <w:num w:numId="19">
    <w:abstractNumId w:val="37"/>
  </w:num>
  <w:num w:numId="20">
    <w:abstractNumId w:val="29"/>
  </w:num>
  <w:num w:numId="21">
    <w:abstractNumId w:val="28"/>
  </w:num>
  <w:num w:numId="22">
    <w:abstractNumId w:val="5"/>
  </w:num>
  <w:num w:numId="23">
    <w:abstractNumId w:val="35"/>
  </w:num>
  <w:num w:numId="24">
    <w:abstractNumId w:val="34"/>
  </w:num>
  <w:num w:numId="25">
    <w:abstractNumId w:val="4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9"/>
  </w:num>
  <w:num w:numId="28">
    <w:abstractNumId w:val="22"/>
  </w:num>
  <w:num w:numId="29">
    <w:abstractNumId w:val="18"/>
  </w:num>
  <w:num w:numId="30">
    <w:abstractNumId w:val="39"/>
  </w:num>
  <w:num w:numId="31">
    <w:abstractNumId w:val="25"/>
    <w:lvlOverride w:ilvl="0">
      <w:startOverride w:val="1"/>
    </w:lvlOverride>
  </w:num>
  <w:num w:numId="32">
    <w:abstractNumId w:val="58"/>
    <w:lvlOverride w:ilvl="0">
      <w:startOverride w:val="1"/>
    </w:lvlOverride>
  </w:num>
  <w:num w:numId="33">
    <w:abstractNumId w:val="41"/>
    <w:lvlOverride w:ilvl="0">
      <w:startOverride w:val="1"/>
    </w:lvlOverride>
  </w:num>
  <w:num w:numId="34">
    <w:abstractNumId w:val="50"/>
    <w:lvlOverride w:ilvl="0">
      <w:startOverride w:val="1"/>
    </w:lvlOverride>
  </w:num>
  <w:num w:numId="35">
    <w:abstractNumId w:val="19"/>
    <w:lvlOverride w:ilvl="0">
      <w:startOverride w:val="1"/>
    </w:lvlOverride>
  </w:num>
  <w:num w:numId="36">
    <w:abstractNumId w:val="8"/>
    <w:lvlOverride w:ilvl="0">
      <w:startOverride w:val="1"/>
    </w:lvlOverride>
  </w:num>
  <w:num w:numId="37">
    <w:abstractNumId w:val="4"/>
    <w:lvlOverride w:ilvl="0">
      <w:startOverride w:val="1"/>
    </w:lvlOverride>
  </w:num>
  <w:num w:numId="38">
    <w:abstractNumId w:val="36"/>
    <w:lvlOverride w:ilvl="0">
      <w:startOverride w:val="1"/>
    </w:lvlOverride>
  </w:num>
  <w:num w:numId="39">
    <w:abstractNumId w:val="16"/>
    <w:lvlOverride w:ilvl="0">
      <w:startOverride w:val="1"/>
    </w:lvlOverride>
  </w:num>
  <w:num w:numId="40">
    <w:abstractNumId w:val="23"/>
    <w:lvlOverride w:ilvl="0">
      <w:startOverride w:val="1"/>
    </w:lvlOverride>
  </w:num>
  <w:num w:numId="41">
    <w:abstractNumId w:val="53"/>
    <w:lvlOverride w:ilvl="0">
      <w:startOverride w:val="1"/>
    </w:lvlOverride>
  </w:num>
  <w:num w:numId="42">
    <w:abstractNumId w:val="20"/>
    <w:lvlOverride w:ilvl="0">
      <w:startOverride w:val="1"/>
    </w:lvlOverride>
  </w:num>
  <w:num w:numId="43">
    <w:abstractNumId w:val="40"/>
    <w:lvlOverride w:ilvl="0">
      <w:startOverride w:val="1"/>
    </w:lvlOverride>
  </w:num>
  <w:num w:numId="44">
    <w:abstractNumId w:val="15"/>
    <w:lvlOverride w:ilvl="0">
      <w:startOverride w:val="1"/>
    </w:lvlOverride>
  </w:num>
  <w:num w:numId="45">
    <w:abstractNumId w:val="56"/>
    <w:lvlOverride w:ilvl="0">
      <w:startOverride w:val="1"/>
    </w:lvlOverride>
  </w:num>
  <w:num w:numId="46">
    <w:abstractNumId w:val="14"/>
  </w:num>
  <w:num w:numId="47">
    <w:abstractNumId w:val="33"/>
  </w:num>
  <w:num w:numId="48">
    <w:abstractNumId w:val="27"/>
  </w:num>
  <w:num w:numId="49">
    <w:abstractNumId w:val="17"/>
  </w:num>
  <w:num w:numId="50">
    <w:abstractNumId w:val="10"/>
  </w:num>
  <w:num w:numId="51">
    <w:abstractNumId w:val="26"/>
  </w:num>
  <w:num w:numId="52">
    <w:abstractNumId w:val="59"/>
  </w:num>
  <w:num w:numId="53">
    <w:abstractNumId w:val="43"/>
  </w:num>
  <w:num w:numId="54">
    <w:abstractNumId w:val="44"/>
  </w:num>
  <w:num w:numId="55">
    <w:abstractNumId w:val="24"/>
  </w:num>
  <w:num w:numId="56">
    <w:abstractNumId w:val="51"/>
  </w:num>
  <w:num w:numId="57">
    <w:abstractNumId w:val="54"/>
  </w:num>
  <w:num w:numId="58">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32"/>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90"/>
  <w:displayHorizontalDrawingGridEvery w:val="0"/>
  <w:displayVerticalDrawingGridEvery w:val="2"/>
  <w:noPunctuationKerning/>
  <w:characterSpacingControl w:val="doNotCompress"/>
  <w:hdrShapeDefaults>
    <o:shapedefaults v:ext="edit" spidmax="2049">
      <o:colormru v:ext="edit" colors="#39f,#9f6,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065C"/>
    <w:rsid w:val="0000010C"/>
    <w:rsid w:val="00000495"/>
    <w:rsid w:val="000019C8"/>
    <w:rsid w:val="00001C5D"/>
    <w:rsid w:val="000024E2"/>
    <w:rsid w:val="00002521"/>
    <w:rsid w:val="000053BF"/>
    <w:rsid w:val="00005AF7"/>
    <w:rsid w:val="00005DB1"/>
    <w:rsid w:val="0000611B"/>
    <w:rsid w:val="00006201"/>
    <w:rsid w:val="00006464"/>
    <w:rsid w:val="00006C38"/>
    <w:rsid w:val="000107E0"/>
    <w:rsid w:val="00011C09"/>
    <w:rsid w:val="00015802"/>
    <w:rsid w:val="00016C33"/>
    <w:rsid w:val="000177A5"/>
    <w:rsid w:val="000200B3"/>
    <w:rsid w:val="000204BF"/>
    <w:rsid w:val="00021365"/>
    <w:rsid w:val="000213D4"/>
    <w:rsid w:val="00021528"/>
    <w:rsid w:val="00021E15"/>
    <w:rsid w:val="00022D3E"/>
    <w:rsid w:val="00023A10"/>
    <w:rsid w:val="00023D14"/>
    <w:rsid w:val="00025C13"/>
    <w:rsid w:val="0002631A"/>
    <w:rsid w:val="000267BC"/>
    <w:rsid w:val="00026CE5"/>
    <w:rsid w:val="00026DF7"/>
    <w:rsid w:val="00026EA5"/>
    <w:rsid w:val="00027698"/>
    <w:rsid w:val="000313C8"/>
    <w:rsid w:val="00034988"/>
    <w:rsid w:val="00034E7F"/>
    <w:rsid w:val="00034F81"/>
    <w:rsid w:val="0003583C"/>
    <w:rsid w:val="00035B5C"/>
    <w:rsid w:val="00035FD8"/>
    <w:rsid w:val="00036958"/>
    <w:rsid w:val="000378C3"/>
    <w:rsid w:val="000379CD"/>
    <w:rsid w:val="00040A72"/>
    <w:rsid w:val="000423F4"/>
    <w:rsid w:val="00043C0B"/>
    <w:rsid w:val="000443D8"/>
    <w:rsid w:val="000449CE"/>
    <w:rsid w:val="00045ED9"/>
    <w:rsid w:val="00046741"/>
    <w:rsid w:val="00047F8A"/>
    <w:rsid w:val="000505B8"/>
    <w:rsid w:val="000512E7"/>
    <w:rsid w:val="000524BA"/>
    <w:rsid w:val="00052F3C"/>
    <w:rsid w:val="000535E7"/>
    <w:rsid w:val="000558CD"/>
    <w:rsid w:val="0005672E"/>
    <w:rsid w:val="00057B4A"/>
    <w:rsid w:val="0006025E"/>
    <w:rsid w:val="00060631"/>
    <w:rsid w:val="00060A46"/>
    <w:rsid w:val="000637C9"/>
    <w:rsid w:val="000638E2"/>
    <w:rsid w:val="00066778"/>
    <w:rsid w:val="000675B1"/>
    <w:rsid w:val="000718C8"/>
    <w:rsid w:val="000721AC"/>
    <w:rsid w:val="00072416"/>
    <w:rsid w:val="00072D36"/>
    <w:rsid w:val="000734AB"/>
    <w:rsid w:val="000749F3"/>
    <w:rsid w:val="00075969"/>
    <w:rsid w:val="000772D4"/>
    <w:rsid w:val="000773D2"/>
    <w:rsid w:val="000773D4"/>
    <w:rsid w:val="0008000F"/>
    <w:rsid w:val="00080098"/>
    <w:rsid w:val="00080615"/>
    <w:rsid w:val="000807C2"/>
    <w:rsid w:val="00080D90"/>
    <w:rsid w:val="0008362E"/>
    <w:rsid w:val="0008406D"/>
    <w:rsid w:val="00084F33"/>
    <w:rsid w:val="0008504C"/>
    <w:rsid w:val="00085ED2"/>
    <w:rsid w:val="0008674B"/>
    <w:rsid w:val="00086D31"/>
    <w:rsid w:val="0008769F"/>
    <w:rsid w:val="000877F4"/>
    <w:rsid w:val="00090498"/>
    <w:rsid w:val="00090BFB"/>
    <w:rsid w:val="00090D68"/>
    <w:rsid w:val="00090EC4"/>
    <w:rsid w:val="00092AD7"/>
    <w:rsid w:val="000932EE"/>
    <w:rsid w:val="00093577"/>
    <w:rsid w:val="00093C8D"/>
    <w:rsid w:val="00096148"/>
    <w:rsid w:val="0009663F"/>
    <w:rsid w:val="000A0E68"/>
    <w:rsid w:val="000A0F91"/>
    <w:rsid w:val="000A1059"/>
    <w:rsid w:val="000A117E"/>
    <w:rsid w:val="000A426E"/>
    <w:rsid w:val="000A4C5B"/>
    <w:rsid w:val="000A4F8A"/>
    <w:rsid w:val="000A5D05"/>
    <w:rsid w:val="000A710B"/>
    <w:rsid w:val="000A715D"/>
    <w:rsid w:val="000A77FE"/>
    <w:rsid w:val="000B00A7"/>
    <w:rsid w:val="000B40B2"/>
    <w:rsid w:val="000B59F9"/>
    <w:rsid w:val="000B5A09"/>
    <w:rsid w:val="000B7648"/>
    <w:rsid w:val="000C2E82"/>
    <w:rsid w:val="000C36C0"/>
    <w:rsid w:val="000C461F"/>
    <w:rsid w:val="000C580F"/>
    <w:rsid w:val="000D1820"/>
    <w:rsid w:val="000D2BBD"/>
    <w:rsid w:val="000D2D29"/>
    <w:rsid w:val="000D314F"/>
    <w:rsid w:val="000D3215"/>
    <w:rsid w:val="000D3506"/>
    <w:rsid w:val="000D61CC"/>
    <w:rsid w:val="000D6FE1"/>
    <w:rsid w:val="000D7A37"/>
    <w:rsid w:val="000E0424"/>
    <w:rsid w:val="000E0559"/>
    <w:rsid w:val="000E0A12"/>
    <w:rsid w:val="000E0C54"/>
    <w:rsid w:val="000E18E3"/>
    <w:rsid w:val="000E2DCE"/>
    <w:rsid w:val="000E37EF"/>
    <w:rsid w:val="000E5AB7"/>
    <w:rsid w:val="000E7472"/>
    <w:rsid w:val="000E7F2F"/>
    <w:rsid w:val="000F6A64"/>
    <w:rsid w:val="00101667"/>
    <w:rsid w:val="0010224D"/>
    <w:rsid w:val="00102989"/>
    <w:rsid w:val="00103074"/>
    <w:rsid w:val="00106520"/>
    <w:rsid w:val="00107C63"/>
    <w:rsid w:val="00107EE6"/>
    <w:rsid w:val="00110AC7"/>
    <w:rsid w:val="00111C06"/>
    <w:rsid w:val="00112419"/>
    <w:rsid w:val="001130BA"/>
    <w:rsid w:val="001134A7"/>
    <w:rsid w:val="00115BD1"/>
    <w:rsid w:val="00116680"/>
    <w:rsid w:val="00117268"/>
    <w:rsid w:val="001176E1"/>
    <w:rsid w:val="00117CFE"/>
    <w:rsid w:val="00120C72"/>
    <w:rsid w:val="001218DF"/>
    <w:rsid w:val="00123BC4"/>
    <w:rsid w:val="001311FD"/>
    <w:rsid w:val="00131E41"/>
    <w:rsid w:val="001328FB"/>
    <w:rsid w:val="00133CF2"/>
    <w:rsid w:val="001341A7"/>
    <w:rsid w:val="0013475A"/>
    <w:rsid w:val="00135B9C"/>
    <w:rsid w:val="00135C73"/>
    <w:rsid w:val="00136406"/>
    <w:rsid w:val="00137F99"/>
    <w:rsid w:val="001421BA"/>
    <w:rsid w:val="001429B7"/>
    <w:rsid w:val="00144684"/>
    <w:rsid w:val="00145076"/>
    <w:rsid w:val="001455A6"/>
    <w:rsid w:val="00145F94"/>
    <w:rsid w:val="00150E3C"/>
    <w:rsid w:val="001517DE"/>
    <w:rsid w:val="00151C28"/>
    <w:rsid w:val="00151D2F"/>
    <w:rsid w:val="00152DA5"/>
    <w:rsid w:val="00153476"/>
    <w:rsid w:val="001559CD"/>
    <w:rsid w:val="00156278"/>
    <w:rsid w:val="00156418"/>
    <w:rsid w:val="0015725C"/>
    <w:rsid w:val="001579C3"/>
    <w:rsid w:val="00157BE3"/>
    <w:rsid w:val="0016194B"/>
    <w:rsid w:val="001620E5"/>
    <w:rsid w:val="0016237C"/>
    <w:rsid w:val="00163D7A"/>
    <w:rsid w:val="00163EE1"/>
    <w:rsid w:val="0016425F"/>
    <w:rsid w:val="00164AD8"/>
    <w:rsid w:val="00164DCB"/>
    <w:rsid w:val="0016555F"/>
    <w:rsid w:val="00170932"/>
    <w:rsid w:val="00170A8F"/>
    <w:rsid w:val="001745FB"/>
    <w:rsid w:val="00176712"/>
    <w:rsid w:val="00177B10"/>
    <w:rsid w:val="0018027D"/>
    <w:rsid w:val="00180869"/>
    <w:rsid w:val="001814C5"/>
    <w:rsid w:val="0018152A"/>
    <w:rsid w:val="001816E5"/>
    <w:rsid w:val="00182D88"/>
    <w:rsid w:val="001859C5"/>
    <w:rsid w:val="001869B1"/>
    <w:rsid w:val="001902B2"/>
    <w:rsid w:val="00190D26"/>
    <w:rsid w:val="00190FC6"/>
    <w:rsid w:val="00191B14"/>
    <w:rsid w:val="00192A7C"/>
    <w:rsid w:val="00193D5F"/>
    <w:rsid w:val="001943EA"/>
    <w:rsid w:val="001965AF"/>
    <w:rsid w:val="00197757"/>
    <w:rsid w:val="001A12F6"/>
    <w:rsid w:val="001A2C94"/>
    <w:rsid w:val="001A42F1"/>
    <w:rsid w:val="001A4362"/>
    <w:rsid w:val="001A4A12"/>
    <w:rsid w:val="001A5239"/>
    <w:rsid w:val="001A7199"/>
    <w:rsid w:val="001A79E0"/>
    <w:rsid w:val="001B0EF2"/>
    <w:rsid w:val="001B1BC2"/>
    <w:rsid w:val="001B1E53"/>
    <w:rsid w:val="001B2008"/>
    <w:rsid w:val="001B20F4"/>
    <w:rsid w:val="001B2722"/>
    <w:rsid w:val="001B45E5"/>
    <w:rsid w:val="001B473B"/>
    <w:rsid w:val="001B5051"/>
    <w:rsid w:val="001B57A7"/>
    <w:rsid w:val="001B58E5"/>
    <w:rsid w:val="001B6B08"/>
    <w:rsid w:val="001B6B09"/>
    <w:rsid w:val="001C011A"/>
    <w:rsid w:val="001C1487"/>
    <w:rsid w:val="001C1C60"/>
    <w:rsid w:val="001C1E07"/>
    <w:rsid w:val="001C2782"/>
    <w:rsid w:val="001C2D2B"/>
    <w:rsid w:val="001C416A"/>
    <w:rsid w:val="001C53DF"/>
    <w:rsid w:val="001C69E4"/>
    <w:rsid w:val="001D0793"/>
    <w:rsid w:val="001D0BA9"/>
    <w:rsid w:val="001D2228"/>
    <w:rsid w:val="001D2841"/>
    <w:rsid w:val="001D2B04"/>
    <w:rsid w:val="001D3582"/>
    <w:rsid w:val="001D43DC"/>
    <w:rsid w:val="001D5D92"/>
    <w:rsid w:val="001D625D"/>
    <w:rsid w:val="001D789B"/>
    <w:rsid w:val="001E0B8C"/>
    <w:rsid w:val="001E188F"/>
    <w:rsid w:val="001E3A4F"/>
    <w:rsid w:val="001E3CCB"/>
    <w:rsid w:val="001E5D2A"/>
    <w:rsid w:val="001E6819"/>
    <w:rsid w:val="001E73BF"/>
    <w:rsid w:val="001E7702"/>
    <w:rsid w:val="001E7F38"/>
    <w:rsid w:val="001F0EDF"/>
    <w:rsid w:val="001F1616"/>
    <w:rsid w:val="0020162D"/>
    <w:rsid w:val="002022D7"/>
    <w:rsid w:val="00203610"/>
    <w:rsid w:val="002043AF"/>
    <w:rsid w:val="00204B7F"/>
    <w:rsid w:val="00204C06"/>
    <w:rsid w:val="00206045"/>
    <w:rsid w:val="0020669C"/>
    <w:rsid w:val="002074C7"/>
    <w:rsid w:val="00211156"/>
    <w:rsid w:val="002111C9"/>
    <w:rsid w:val="002112CC"/>
    <w:rsid w:val="00211D33"/>
    <w:rsid w:val="00211EF5"/>
    <w:rsid w:val="00212931"/>
    <w:rsid w:val="00213440"/>
    <w:rsid w:val="0021386D"/>
    <w:rsid w:val="002146E3"/>
    <w:rsid w:val="0021502A"/>
    <w:rsid w:val="00216F63"/>
    <w:rsid w:val="00217E9B"/>
    <w:rsid w:val="00220FFD"/>
    <w:rsid w:val="00221357"/>
    <w:rsid w:val="00221C39"/>
    <w:rsid w:val="00226A2F"/>
    <w:rsid w:val="00227780"/>
    <w:rsid w:val="00230009"/>
    <w:rsid w:val="00231D9A"/>
    <w:rsid w:val="00232DE3"/>
    <w:rsid w:val="00235EA3"/>
    <w:rsid w:val="00237BFF"/>
    <w:rsid w:val="00237D14"/>
    <w:rsid w:val="00237FC1"/>
    <w:rsid w:val="002410ED"/>
    <w:rsid w:val="00241A5D"/>
    <w:rsid w:val="002431A6"/>
    <w:rsid w:val="00243BE0"/>
    <w:rsid w:val="0024433E"/>
    <w:rsid w:val="00244853"/>
    <w:rsid w:val="00244D96"/>
    <w:rsid w:val="00245F53"/>
    <w:rsid w:val="002470E6"/>
    <w:rsid w:val="00247331"/>
    <w:rsid w:val="00247457"/>
    <w:rsid w:val="00250CB1"/>
    <w:rsid w:val="00252063"/>
    <w:rsid w:val="00252A22"/>
    <w:rsid w:val="00252E50"/>
    <w:rsid w:val="00253E0A"/>
    <w:rsid w:val="00253FD8"/>
    <w:rsid w:val="00254BA5"/>
    <w:rsid w:val="00255439"/>
    <w:rsid w:val="0025695C"/>
    <w:rsid w:val="0025699D"/>
    <w:rsid w:val="0026095A"/>
    <w:rsid w:val="00261835"/>
    <w:rsid w:val="00263CE1"/>
    <w:rsid w:val="00265803"/>
    <w:rsid w:val="002658A4"/>
    <w:rsid w:val="00267A03"/>
    <w:rsid w:val="00267A24"/>
    <w:rsid w:val="002704CA"/>
    <w:rsid w:val="00272AC0"/>
    <w:rsid w:val="00272C1E"/>
    <w:rsid w:val="00273858"/>
    <w:rsid w:val="00273B9B"/>
    <w:rsid w:val="00273F7D"/>
    <w:rsid w:val="002741E6"/>
    <w:rsid w:val="002744C7"/>
    <w:rsid w:val="00274F48"/>
    <w:rsid w:val="002751F0"/>
    <w:rsid w:val="0027521E"/>
    <w:rsid w:val="00275DB1"/>
    <w:rsid w:val="0027685E"/>
    <w:rsid w:val="00276FF7"/>
    <w:rsid w:val="00280A85"/>
    <w:rsid w:val="00282F37"/>
    <w:rsid w:val="00282FE0"/>
    <w:rsid w:val="00284100"/>
    <w:rsid w:val="00284E8D"/>
    <w:rsid w:val="00285705"/>
    <w:rsid w:val="00286324"/>
    <w:rsid w:val="00286735"/>
    <w:rsid w:val="002875ED"/>
    <w:rsid w:val="00287C93"/>
    <w:rsid w:val="00290F06"/>
    <w:rsid w:val="002925C7"/>
    <w:rsid w:val="00292697"/>
    <w:rsid w:val="00292F71"/>
    <w:rsid w:val="002933B1"/>
    <w:rsid w:val="00294363"/>
    <w:rsid w:val="002945D3"/>
    <w:rsid w:val="00296E4E"/>
    <w:rsid w:val="00297F8B"/>
    <w:rsid w:val="002A0197"/>
    <w:rsid w:val="002A0DC5"/>
    <w:rsid w:val="002A15AA"/>
    <w:rsid w:val="002A2300"/>
    <w:rsid w:val="002A2F7A"/>
    <w:rsid w:val="002A4EF1"/>
    <w:rsid w:val="002A7AC0"/>
    <w:rsid w:val="002A7E70"/>
    <w:rsid w:val="002A7E9C"/>
    <w:rsid w:val="002B0205"/>
    <w:rsid w:val="002B0568"/>
    <w:rsid w:val="002B11E6"/>
    <w:rsid w:val="002B2BA6"/>
    <w:rsid w:val="002B3B64"/>
    <w:rsid w:val="002B41CD"/>
    <w:rsid w:val="002B5077"/>
    <w:rsid w:val="002B5444"/>
    <w:rsid w:val="002B6465"/>
    <w:rsid w:val="002B69DC"/>
    <w:rsid w:val="002B6D05"/>
    <w:rsid w:val="002C235D"/>
    <w:rsid w:val="002C44E4"/>
    <w:rsid w:val="002C4A8B"/>
    <w:rsid w:val="002C654E"/>
    <w:rsid w:val="002C6E46"/>
    <w:rsid w:val="002C732F"/>
    <w:rsid w:val="002C7AAE"/>
    <w:rsid w:val="002D1592"/>
    <w:rsid w:val="002D1826"/>
    <w:rsid w:val="002D27B1"/>
    <w:rsid w:val="002D65C3"/>
    <w:rsid w:val="002D6D58"/>
    <w:rsid w:val="002D729F"/>
    <w:rsid w:val="002D74D6"/>
    <w:rsid w:val="002E0504"/>
    <w:rsid w:val="002E057D"/>
    <w:rsid w:val="002E19F8"/>
    <w:rsid w:val="002E2C3F"/>
    <w:rsid w:val="002E5081"/>
    <w:rsid w:val="002E5D25"/>
    <w:rsid w:val="002E6C14"/>
    <w:rsid w:val="002E6DB7"/>
    <w:rsid w:val="002E6EF6"/>
    <w:rsid w:val="002E763B"/>
    <w:rsid w:val="002E7E37"/>
    <w:rsid w:val="002F1BF4"/>
    <w:rsid w:val="002F2695"/>
    <w:rsid w:val="002F5988"/>
    <w:rsid w:val="002F631F"/>
    <w:rsid w:val="00300655"/>
    <w:rsid w:val="00301362"/>
    <w:rsid w:val="00301E2B"/>
    <w:rsid w:val="003045EA"/>
    <w:rsid w:val="00305030"/>
    <w:rsid w:val="00307197"/>
    <w:rsid w:val="00307A35"/>
    <w:rsid w:val="00307FA8"/>
    <w:rsid w:val="0031249D"/>
    <w:rsid w:val="00312C56"/>
    <w:rsid w:val="00312DBB"/>
    <w:rsid w:val="003137D4"/>
    <w:rsid w:val="00313C8B"/>
    <w:rsid w:val="003143E7"/>
    <w:rsid w:val="0031517A"/>
    <w:rsid w:val="003153F4"/>
    <w:rsid w:val="00316255"/>
    <w:rsid w:val="0031670A"/>
    <w:rsid w:val="00317A0E"/>
    <w:rsid w:val="00317DB9"/>
    <w:rsid w:val="00320FFF"/>
    <w:rsid w:val="00323E78"/>
    <w:rsid w:val="0032552B"/>
    <w:rsid w:val="00325D29"/>
    <w:rsid w:val="003261DC"/>
    <w:rsid w:val="00326694"/>
    <w:rsid w:val="003268F6"/>
    <w:rsid w:val="00327083"/>
    <w:rsid w:val="003276A4"/>
    <w:rsid w:val="003276DE"/>
    <w:rsid w:val="00331194"/>
    <w:rsid w:val="00334413"/>
    <w:rsid w:val="00334D3E"/>
    <w:rsid w:val="00334EC4"/>
    <w:rsid w:val="00334F23"/>
    <w:rsid w:val="00335842"/>
    <w:rsid w:val="00337F75"/>
    <w:rsid w:val="00340995"/>
    <w:rsid w:val="00340A08"/>
    <w:rsid w:val="00341FC5"/>
    <w:rsid w:val="003424B0"/>
    <w:rsid w:val="003424D4"/>
    <w:rsid w:val="00342E8F"/>
    <w:rsid w:val="0034320E"/>
    <w:rsid w:val="00343717"/>
    <w:rsid w:val="0034436B"/>
    <w:rsid w:val="003478B2"/>
    <w:rsid w:val="00350943"/>
    <w:rsid w:val="00350FC7"/>
    <w:rsid w:val="0035107C"/>
    <w:rsid w:val="00351F75"/>
    <w:rsid w:val="0035287A"/>
    <w:rsid w:val="00353BF5"/>
    <w:rsid w:val="00354681"/>
    <w:rsid w:val="0035474F"/>
    <w:rsid w:val="00354A3D"/>
    <w:rsid w:val="00355FDF"/>
    <w:rsid w:val="00356AFF"/>
    <w:rsid w:val="00357E44"/>
    <w:rsid w:val="00360135"/>
    <w:rsid w:val="00362E8C"/>
    <w:rsid w:val="0036496C"/>
    <w:rsid w:val="0036529E"/>
    <w:rsid w:val="0036697C"/>
    <w:rsid w:val="0037028E"/>
    <w:rsid w:val="00371429"/>
    <w:rsid w:val="00371B65"/>
    <w:rsid w:val="00373498"/>
    <w:rsid w:val="00373A33"/>
    <w:rsid w:val="00376A2D"/>
    <w:rsid w:val="00377049"/>
    <w:rsid w:val="003771A7"/>
    <w:rsid w:val="00380A01"/>
    <w:rsid w:val="00381976"/>
    <w:rsid w:val="003828E3"/>
    <w:rsid w:val="003829AA"/>
    <w:rsid w:val="003839BC"/>
    <w:rsid w:val="00385118"/>
    <w:rsid w:val="003900A5"/>
    <w:rsid w:val="003913EB"/>
    <w:rsid w:val="0039268D"/>
    <w:rsid w:val="00393E1A"/>
    <w:rsid w:val="0039438F"/>
    <w:rsid w:val="00394513"/>
    <w:rsid w:val="00397137"/>
    <w:rsid w:val="00397304"/>
    <w:rsid w:val="00397731"/>
    <w:rsid w:val="003A088E"/>
    <w:rsid w:val="003A0AC2"/>
    <w:rsid w:val="003A1EA4"/>
    <w:rsid w:val="003A31FE"/>
    <w:rsid w:val="003A547F"/>
    <w:rsid w:val="003A6A9A"/>
    <w:rsid w:val="003A7339"/>
    <w:rsid w:val="003A7888"/>
    <w:rsid w:val="003A7A16"/>
    <w:rsid w:val="003B11FB"/>
    <w:rsid w:val="003B492D"/>
    <w:rsid w:val="003B5ACE"/>
    <w:rsid w:val="003B6CA7"/>
    <w:rsid w:val="003B7B63"/>
    <w:rsid w:val="003B7E78"/>
    <w:rsid w:val="003C146C"/>
    <w:rsid w:val="003C1648"/>
    <w:rsid w:val="003C16F7"/>
    <w:rsid w:val="003C17F4"/>
    <w:rsid w:val="003C197A"/>
    <w:rsid w:val="003C34E7"/>
    <w:rsid w:val="003C3839"/>
    <w:rsid w:val="003C44D1"/>
    <w:rsid w:val="003C6481"/>
    <w:rsid w:val="003C6CB3"/>
    <w:rsid w:val="003C7A70"/>
    <w:rsid w:val="003D0F5E"/>
    <w:rsid w:val="003D11B7"/>
    <w:rsid w:val="003D2A70"/>
    <w:rsid w:val="003D338E"/>
    <w:rsid w:val="003D4CA2"/>
    <w:rsid w:val="003D53E2"/>
    <w:rsid w:val="003D62A2"/>
    <w:rsid w:val="003D7054"/>
    <w:rsid w:val="003D73C7"/>
    <w:rsid w:val="003E3E9F"/>
    <w:rsid w:val="003E5717"/>
    <w:rsid w:val="003E5A1C"/>
    <w:rsid w:val="003E5B43"/>
    <w:rsid w:val="003F5436"/>
    <w:rsid w:val="003F6C2B"/>
    <w:rsid w:val="003F7398"/>
    <w:rsid w:val="003F7742"/>
    <w:rsid w:val="00400B91"/>
    <w:rsid w:val="00400B9D"/>
    <w:rsid w:val="00400C3C"/>
    <w:rsid w:val="00401F56"/>
    <w:rsid w:val="00402A4C"/>
    <w:rsid w:val="0040329C"/>
    <w:rsid w:val="004032BD"/>
    <w:rsid w:val="004033EE"/>
    <w:rsid w:val="004044AE"/>
    <w:rsid w:val="004053C8"/>
    <w:rsid w:val="00405C1D"/>
    <w:rsid w:val="00407202"/>
    <w:rsid w:val="00412EE3"/>
    <w:rsid w:val="00413069"/>
    <w:rsid w:val="004140E4"/>
    <w:rsid w:val="00414AAB"/>
    <w:rsid w:val="00416548"/>
    <w:rsid w:val="00417BC3"/>
    <w:rsid w:val="00417D5E"/>
    <w:rsid w:val="00417FB9"/>
    <w:rsid w:val="00420D48"/>
    <w:rsid w:val="00420FA2"/>
    <w:rsid w:val="004223AE"/>
    <w:rsid w:val="00424943"/>
    <w:rsid w:val="00425276"/>
    <w:rsid w:val="004262AD"/>
    <w:rsid w:val="004267A8"/>
    <w:rsid w:val="0042692B"/>
    <w:rsid w:val="00426937"/>
    <w:rsid w:val="00427D07"/>
    <w:rsid w:val="00432072"/>
    <w:rsid w:val="004324D4"/>
    <w:rsid w:val="00432504"/>
    <w:rsid w:val="0043300F"/>
    <w:rsid w:val="0043313D"/>
    <w:rsid w:val="0043472C"/>
    <w:rsid w:val="0044015E"/>
    <w:rsid w:val="004408B4"/>
    <w:rsid w:val="00442E7A"/>
    <w:rsid w:val="004435BE"/>
    <w:rsid w:val="004449C9"/>
    <w:rsid w:val="00444D6A"/>
    <w:rsid w:val="004453F3"/>
    <w:rsid w:val="0044588F"/>
    <w:rsid w:val="00446017"/>
    <w:rsid w:val="00446C1C"/>
    <w:rsid w:val="00447E1F"/>
    <w:rsid w:val="00451638"/>
    <w:rsid w:val="00451CA5"/>
    <w:rsid w:val="0045203B"/>
    <w:rsid w:val="00452C54"/>
    <w:rsid w:val="00452F81"/>
    <w:rsid w:val="004538A3"/>
    <w:rsid w:val="004538FC"/>
    <w:rsid w:val="0045615C"/>
    <w:rsid w:val="004568C0"/>
    <w:rsid w:val="0045780F"/>
    <w:rsid w:val="004607CF"/>
    <w:rsid w:val="00463687"/>
    <w:rsid w:val="00464667"/>
    <w:rsid w:val="0046579E"/>
    <w:rsid w:val="004658FE"/>
    <w:rsid w:val="00465F14"/>
    <w:rsid w:val="00466E59"/>
    <w:rsid w:val="00467071"/>
    <w:rsid w:val="0047103A"/>
    <w:rsid w:val="0047211C"/>
    <w:rsid w:val="00473F7C"/>
    <w:rsid w:val="0047447F"/>
    <w:rsid w:val="0047474A"/>
    <w:rsid w:val="0047493D"/>
    <w:rsid w:val="00475052"/>
    <w:rsid w:val="004761C0"/>
    <w:rsid w:val="004770DF"/>
    <w:rsid w:val="00477572"/>
    <w:rsid w:val="0048215F"/>
    <w:rsid w:val="00483259"/>
    <w:rsid w:val="00483466"/>
    <w:rsid w:val="00483706"/>
    <w:rsid w:val="0048622D"/>
    <w:rsid w:val="0048680E"/>
    <w:rsid w:val="00486C14"/>
    <w:rsid w:val="004879BC"/>
    <w:rsid w:val="00487CC0"/>
    <w:rsid w:val="004909D0"/>
    <w:rsid w:val="004943C3"/>
    <w:rsid w:val="0049574E"/>
    <w:rsid w:val="00495BFA"/>
    <w:rsid w:val="00496653"/>
    <w:rsid w:val="00496673"/>
    <w:rsid w:val="00496F24"/>
    <w:rsid w:val="004A10BE"/>
    <w:rsid w:val="004A1DA6"/>
    <w:rsid w:val="004A23B6"/>
    <w:rsid w:val="004A2C5E"/>
    <w:rsid w:val="004A47F4"/>
    <w:rsid w:val="004A6457"/>
    <w:rsid w:val="004B0540"/>
    <w:rsid w:val="004B093B"/>
    <w:rsid w:val="004B0D74"/>
    <w:rsid w:val="004B2580"/>
    <w:rsid w:val="004B2EB3"/>
    <w:rsid w:val="004B3A52"/>
    <w:rsid w:val="004B3C2D"/>
    <w:rsid w:val="004B41C0"/>
    <w:rsid w:val="004B585B"/>
    <w:rsid w:val="004B5E3E"/>
    <w:rsid w:val="004B5F85"/>
    <w:rsid w:val="004B6149"/>
    <w:rsid w:val="004B7055"/>
    <w:rsid w:val="004B7A87"/>
    <w:rsid w:val="004C06D2"/>
    <w:rsid w:val="004C1DA7"/>
    <w:rsid w:val="004C1F59"/>
    <w:rsid w:val="004C37D8"/>
    <w:rsid w:val="004C6BBA"/>
    <w:rsid w:val="004D007A"/>
    <w:rsid w:val="004D0875"/>
    <w:rsid w:val="004D14FF"/>
    <w:rsid w:val="004D4FAC"/>
    <w:rsid w:val="004D5F19"/>
    <w:rsid w:val="004D7AC5"/>
    <w:rsid w:val="004E0A99"/>
    <w:rsid w:val="004E2F6C"/>
    <w:rsid w:val="004E323B"/>
    <w:rsid w:val="004F06A2"/>
    <w:rsid w:val="004F09E5"/>
    <w:rsid w:val="004F1852"/>
    <w:rsid w:val="004F24F3"/>
    <w:rsid w:val="004F3B5B"/>
    <w:rsid w:val="004F409B"/>
    <w:rsid w:val="004F4E9E"/>
    <w:rsid w:val="004F4FDE"/>
    <w:rsid w:val="004F5A81"/>
    <w:rsid w:val="004F6669"/>
    <w:rsid w:val="004F69C2"/>
    <w:rsid w:val="004F74C8"/>
    <w:rsid w:val="004F7579"/>
    <w:rsid w:val="004F7B5B"/>
    <w:rsid w:val="00501E13"/>
    <w:rsid w:val="0050492B"/>
    <w:rsid w:val="00504FD4"/>
    <w:rsid w:val="0050553B"/>
    <w:rsid w:val="0050584D"/>
    <w:rsid w:val="005058EC"/>
    <w:rsid w:val="00506C4A"/>
    <w:rsid w:val="00507778"/>
    <w:rsid w:val="00507AB6"/>
    <w:rsid w:val="00507AC9"/>
    <w:rsid w:val="00507AEE"/>
    <w:rsid w:val="005100D2"/>
    <w:rsid w:val="005124CE"/>
    <w:rsid w:val="005129C3"/>
    <w:rsid w:val="00512E78"/>
    <w:rsid w:val="005130E6"/>
    <w:rsid w:val="005132ED"/>
    <w:rsid w:val="00513E80"/>
    <w:rsid w:val="00514FD3"/>
    <w:rsid w:val="00514FEF"/>
    <w:rsid w:val="00516301"/>
    <w:rsid w:val="005165C9"/>
    <w:rsid w:val="005204A8"/>
    <w:rsid w:val="00520C55"/>
    <w:rsid w:val="00521130"/>
    <w:rsid w:val="00522056"/>
    <w:rsid w:val="00523518"/>
    <w:rsid w:val="005248A8"/>
    <w:rsid w:val="00525E23"/>
    <w:rsid w:val="0052659A"/>
    <w:rsid w:val="005270B2"/>
    <w:rsid w:val="005273B6"/>
    <w:rsid w:val="005274CB"/>
    <w:rsid w:val="00527CC1"/>
    <w:rsid w:val="00527FCE"/>
    <w:rsid w:val="005310FA"/>
    <w:rsid w:val="00532239"/>
    <w:rsid w:val="00533E00"/>
    <w:rsid w:val="005342F9"/>
    <w:rsid w:val="00535F7E"/>
    <w:rsid w:val="00537A48"/>
    <w:rsid w:val="00537AF8"/>
    <w:rsid w:val="00542618"/>
    <w:rsid w:val="0054265F"/>
    <w:rsid w:val="00543379"/>
    <w:rsid w:val="00544031"/>
    <w:rsid w:val="00544252"/>
    <w:rsid w:val="00544679"/>
    <w:rsid w:val="00544FCD"/>
    <w:rsid w:val="00546F0D"/>
    <w:rsid w:val="005472F7"/>
    <w:rsid w:val="0054787F"/>
    <w:rsid w:val="0054791E"/>
    <w:rsid w:val="0055023C"/>
    <w:rsid w:val="0055118D"/>
    <w:rsid w:val="00553BD0"/>
    <w:rsid w:val="00554674"/>
    <w:rsid w:val="005548B2"/>
    <w:rsid w:val="00554D00"/>
    <w:rsid w:val="00555015"/>
    <w:rsid w:val="00555E99"/>
    <w:rsid w:val="005561FC"/>
    <w:rsid w:val="00560006"/>
    <w:rsid w:val="00560570"/>
    <w:rsid w:val="0056098E"/>
    <w:rsid w:val="00560EFE"/>
    <w:rsid w:val="00561190"/>
    <w:rsid w:val="005614D0"/>
    <w:rsid w:val="0056282D"/>
    <w:rsid w:val="005658A0"/>
    <w:rsid w:val="00565EC0"/>
    <w:rsid w:val="00570DB8"/>
    <w:rsid w:val="00570E28"/>
    <w:rsid w:val="005736AC"/>
    <w:rsid w:val="00575899"/>
    <w:rsid w:val="005802E3"/>
    <w:rsid w:val="0058109D"/>
    <w:rsid w:val="005816EF"/>
    <w:rsid w:val="00581973"/>
    <w:rsid w:val="00581A3D"/>
    <w:rsid w:val="00582B5D"/>
    <w:rsid w:val="005832F2"/>
    <w:rsid w:val="005849B4"/>
    <w:rsid w:val="00585451"/>
    <w:rsid w:val="00585649"/>
    <w:rsid w:val="00586606"/>
    <w:rsid w:val="0058701F"/>
    <w:rsid w:val="0058740B"/>
    <w:rsid w:val="0059070C"/>
    <w:rsid w:val="00590F47"/>
    <w:rsid w:val="005911D3"/>
    <w:rsid w:val="005917CD"/>
    <w:rsid w:val="00591A89"/>
    <w:rsid w:val="00591D1A"/>
    <w:rsid w:val="00592365"/>
    <w:rsid w:val="00592EDB"/>
    <w:rsid w:val="005937C4"/>
    <w:rsid w:val="0059561D"/>
    <w:rsid w:val="0059633E"/>
    <w:rsid w:val="00596464"/>
    <w:rsid w:val="0059660A"/>
    <w:rsid w:val="0059737C"/>
    <w:rsid w:val="005976DB"/>
    <w:rsid w:val="005A19BD"/>
    <w:rsid w:val="005A1FA5"/>
    <w:rsid w:val="005A258F"/>
    <w:rsid w:val="005A3744"/>
    <w:rsid w:val="005A4578"/>
    <w:rsid w:val="005A53F0"/>
    <w:rsid w:val="005A6395"/>
    <w:rsid w:val="005B065C"/>
    <w:rsid w:val="005B1150"/>
    <w:rsid w:val="005B147B"/>
    <w:rsid w:val="005B202F"/>
    <w:rsid w:val="005B3462"/>
    <w:rsid w:val="005B3ACA"/>
    <w:rsid w:val="005B45B3"/>
    <w:rsid w:val="005B565E"/>
    <w:rsid w:val="005B60B0"/>
    <w:rsid w:val="005B73AB"/>
    <w:rsid w:val="005C071E"/>
    <w:rsid w:val="005C0A6D"/>
    <w:rsid w:val="005C33BF"/>
    <w:rsid w:val="005C3AF6"/>
    <w:rsid w:val="005C4B17"/>
    <w:rsid w:val="005C5411"/>
    <w:rsid w:val="005C57EA"/>
    <w:rsid w:val="005C5BEB"/>
    <w:rsid w:val="005C627F"/>
    <w:rsid w:val="005C63AA"/>
    <w:rsid w:val="005C66E0"/>
    <w:rsid w:val="005C688C"/>
    <w:rsid w:val="005C78F0"/>
    <w:rsid w:val="005D026F"/>
    <w:rsid w:val="005D08B2"/>
    <w:rsid w:val="005D0DC1"/>
    <w:rsid w:val="005D22D7"/>
    <w:rsid w:val="005D28BC"/>
    <w:rsid w:val="005D3393"/>
    <w:rsid w:val="005D4DC9"/>
    <w:rsid w:val="005D664C"/>
    <w:rsid w:val="005D6E1B"/>
    <w:rsid w:val="005D7362"/>
    <w:rsid w:val="005D762E"/>
    <w:rsid w:val="005D7FD9"/>
    <w:rsid w:val="005E1520"/>
    <w:rsid w:val="005E1E67"/>
    <w:rsid w:val="005E2218"/>
    <w:rsid w:val="005E2582"/>
    <w:rsid w:val="005E3DF1"/>
    <w:rsid w:val="005E40AB"/>
    <w:rsid w:val="005E4982"/>
    <w:rsid w:val="005E5D4D"/>
    <w:rsid w:val="005E62A2"/>
    <w:rsid w:val="005E7858"/>
    <w:rsid w:val="005F063D"/>
    <w:rsid w:val="005F091A"/>
    <w:rsid w:val="005F1719"/>
    <w:rsid w:val="005F20B1"/>
    <w:rsid w:val="005F245B"/>
    <w:rsid w:val="005F31D9"/>
    <w:rsid w:val="005F3B1F"/>
    <w:rsid w:val="005F452E"/>
    <w:rsid w:val="005F4EB8"/>
    <w:rsid w:val="005F6289"/>
    <w:rsid w:val="005F7A7B"/>
    <w:rsid w:val="00601B4A"/>
    <w:rsid w:val="00601BBA"/>
    <w:rsid w:val="00601E06"/>
    <w:rsid w:val="00602C5F"/>
    <w:rsid w:val="00602F78"/>
    <w:rsid w:val="00604557"/>
    <w:rsid w:val="00604609"/>
    <w:rsid w:val="00604F09"/>
    <w:rsid w:val="0060563E"/>
    <w:rsid w:val="006066EF"/>
    <w:rsid w:val="00606B33"/>
    <w:rsid w:val="00606E3D"/>
    <w:rsid w:val="00606EAB"/>
    <w:rsid w:val="00610D93"/>
    <w:rsid w:val="00612E47"/>
    <w:rsid w:val="006138EA"/>
    <w:rsid w:val="00613CA9"/>
    <w:rsid w:val="00613DFA"/>
    <w:rsid w:val="00614DBB"/>
    <w:rsid w:val="00614DC8"/>
    <w:rsid w:val="006164C2"/>
    <w:rsid w:val="00617E60"/>
    <w:rsid w:val="00617E9D"/>
    <w:rsid w:val="0062089A"/>
    <w:rsid w:val="00620AA2"/>
    <w:rsid w:val="0062109B"/>
    <w:rsid w:val="0062111C"/>
    <w:rsid w:val="00621839"/>
    <w:rsid w:val="00621C4D"/>
    <w:rsid w:val="00622A45"/>
    <w:rsid w:val="00624A9B"/>
    <w:rsid w:val="006257AF"/>
    <w:rsid w:val="00625838"/>
    <w:rsid w:val="0062750D"/>
    <w:rsid w:val="00630322"/>
    <w:rsid w:val="00631AA5"/>
    <w:rsid w:val="0063247D"/>
    <w:rsid w:val="006360C4"/>
    <w:rsid w:val="0063611A"/>
    <w:rsid w:val="00637E6E"/>
    <w:rsid w:val="0064158B"/>
    <w:rsid w:val="00641765"/>
    <w:rsid w:val="00642998"/>
    <w:rsid w:val="00643507"/>
    <w:rsid w:val="0064397D"/>
    <w:rsid w:val="00643DD1"/>
    <w:rsid w:val="006465DC"/>
    <w:rsid w:val="00647067"/>
    <w:rsid w:val="0065085E"/>
    <w:rsid w:val="00651E2F"/>
    <w:rsid w:val="00652789"/>
    <w:rsid w:val="00652EF6"/>
    <w:rsid w:val="0065594A"/>
    <w:rsid w:val="0065662F"/>
    <w:rsid w:val="006566CF"/>
    <w:rsid w:val="00657806"/>
    <w:rsid w:val="00657B7D"/>
    <w:rsid w:val="00660F46"/>
    <w:rsid w:val="006629C3"/>
    <w:rsid w:val="00662A9D"/>
    <w:rsid w:val="00663F5A"/>
    <w:rsid w:val="00664000"/>
    <w:rsid w:val="0066449C"/>
    <w:rsid w:val="00665D9F"/>
    <w:rsid w:val="00665F43"/>
    <w:rsid w:val="00666BD3"/>
    <w:rsid w:val="006679EC"/>
    <w:rsid w:val="00667D56"/>
    <w:rsid w:val="00667EB2"/>
    <w:rsid w:val="00670222"/>
    <w:rsid w:val="006735B0"/>
    <w:rsid w:val="00673A60"/>
    <w:rsid w:val="00675CBE"/>
    <w:rsid w:val="00676AAB"/>
    <w:rsid w:val="00676C2A"/>
    <w:rsid w:val="0068079A"/>
    <w:rsid w:val="0068083D"/>
    <w:rsid w:val="00680E2D"/>
    <w:rsid w:val="00680F58"/>
    <w:rsid w:val="00680FFC"/>
    <w:rsid w:val="00682805"/>
    <w:rsid w:val="0068315C"/>
    <w:rsid w:val="00684CE5"/>
    <w:rsid w:val="00685D99"/>
    <w:rsid w:val="00686161"/>
    <w:rsid w:val="0068660D"/>
    <w:rsid w:val="00687422"/>
    <w:rsid w:val="00687981"/>
    <w:rsid w:val="00690BA3"/>
    <w:rsid w:val="0069133C"/>
    <w:rsid w:val="0069197B"/>
    <w:rsid w:val="00691B9B"/>
    <w:rsid w:val="00693DF6"/>
    <w:rsid w:val="006947CC"/>
    <w:rsid w:val="006950E7"/>
    <w:rsid w:val="0069697C"/>
    <w:rsid w:val="00697F05"/>
    <w:rsid w:val="006A211C"/>
    <w:rsid w:val="006A467C"/>
    <w:rsid w:val="006A5B31"/>
    <w:rsid w:val="006A6BF0"/>
    <w:rsid w:val="006A7EB1"/>
    <w:rsid w:val="006B1A6C"/>
    <w:rsid w:val="006B1DC3"/>
    <w:rsid w:val="006B261B"/>
    <w:rsid w:val="006B299C"/>
    <w:rsid w:val="006B2A5F"/>
    <w:rsid w:val="006B31BA"/>
    <w:rsid w:val="006B5F21"/>
    <w:rsid w:val="006B6A2F"/>
    <w:rsid w:val="006B6FD9"/>
    <w:rsid w:val="006B7629"/>
    <w:rsid w:val="006B7C4B"/>
    <w:rsid w:val="006C04F6"/>
    <w:rsid w:val="006C0817"/>
    <w:rsid w:val="006C1A9D"/>
    <w:rsid w:val="006C1AD6"/>
    <w:rsid w:val="006C34BE"/>
    <w:rsid w:val="006C35E1"/>
    <w:rsid w:val="006C366F"/>
    <w:rsid w:val="006C4608"/>
    <w:rsid w:val="006C6409"/>
    <w:rsid w:val="006C6EAF"/>
    <w:rsid w:val="006C72FE"/>
    <w:rsid w:val="006C7772"/>
    <w:rsid w:val="006C7B71"/>
    <w:rsid w:val="006D7345"/>
    <w:rsid w:val="006E031B"/>
    <w:rsid w:val="006E04D3"/>
    <w:rsid w:val="006E1694"/>
    <w:rsid w:val="006E1DB3"/>
    <w:rsid w:val="006E203E"/>
    <w:rsid w:val="006E2149"/>
    <w:rsid w:val="006E4794"/>
    <w:rsid w:val="006E576A"/>
    <w:rsid w:val="006E6911"/>
    <w:rsid w:val="006E6AF7"/>
    <w:rsid w:val="006E7D3B"/>
    <w:rsid w:val="006E7D54"/>
    <w:rsid w:val="006F12CC"/>
    <w:rsid w:val="006F1F55"/>
    <w:rsid w:val="006F2878"/>
    <w:rsid w:val="006F3635"/>
    <w:rsid w:val="006F47AF"/>
    <w:rsid w:val="006F4AE1"/>
    <w:rsid w:val="006F4E61"/>
    <w:rsid w:val="006F5084"/>
    <w:rsid w:val="006F50C7"/>
    <w:rsid w:val="006F5BD7"/>
    <w:rsid w:val="006F6D1E"/>
    <w:rsid w:val="006F7897"/>
    <w:rsid w:val="00700E55"/>
    <w:rsid w:val="00701C5B"/>
    <w:rsid w:val="00703772"/>
    <w:rsid w:val="007047B9"/>
    <w:rsid w:val="007065C5"/>
    <w:rsid w:val="00706A61"/>
    <w:rsid w:val="00706C55"/>
    <w:rsid w:val="00707198"/>
    <w:rsid w:val="00707D4F"/>
    <w:rsid w:val="00707FD3"/>
    <w:rsid w:val="007114CF"/>
    <w:rsid w:val="0071183A"/>
    <w:rsid w:val="007118A0"/>
    <w:rsid w:val="00711AF6"/>
    <w:rsid w:val="007125B4"/>
    <w:rsid w:val="00712E9D"/>
    <w:rsid w:val="00713395"/>
    <w:rsid w:val="00713770"/>
    <w:rsid w:val="007137F4"/>
    <w:rsid w:val="007153FC"/>
    <w:rsid w:val="00716069"/>
    <w:rsid w:val="00717C4A"/>
    <w:rsid w:val="007203A8"/>
    <w:rsid w:val="007204E1"/>
    <w:rsid w:val="00720918"/>
    <w:rsid w:val="00721259"/>
    <w:rsid w:val="007218E0"/>
    <w:rsid w:val="00722670"/>
    <w:rsid w:val="00723CD3"/>
    <w:rsid w:val="007258BB"/>
    <w:rsid w:val="00725B5B"/>
    <w:rsid w:val="007263DE"/>
    <w:rsid w:val="0072797A"/>
    <w:rsid w:val="00730066"/>
    <w:rsid w:val="007319ED"/>
    <w:rsid w:val="00732A19"/>
    <w:rsid w:val="00732A70"/>
    <w:rsid w:val="0073310D"/>
    <w:rsid w:val="00734723"/>
    <w:rsid w:val="007352AF"/>
    <w:rsid w:val="00735360"/>
    <w:rsid w:val="00736D5A"/>
    <w:rsid w:val="007412C1"/>
    <w:rsid w:val="007416E9"/>
    <w:rsid w:val="00745B83"/>
    <w:rsid w:val="00746673"/>
    <w:rsid w:val="00750D6D"/>
    <w:rsid w:val="00751826"/>
    <w:rsid w:val="007518CE"/>
    <w:rsid w:val="007530CE"/>
    <w:rsid w:val="00753CA1"/>
    <w:rsid w:val="0075520D"/>
    <w:rsid w:val="007555F5"/>
    <w:rsid w:val="00761336"/>
    <w:rsid w:val="007619AF"/>
    <w:rsid w:val="00762956"/>
    <w:rsid w:val="00763974"/>
    <w:rsid w:val="00764B4A"/>
    <w:rsid w:val="00764DF6"/>
    <w:rsid w:val="0076549A"/>
    <w:rsid w:val="007676A4"/>
    <w:rsid w:val="007727F3"/>
    <w:rsid w:val="00773399"/>
    <w:rsid w:val="00773668"/>
    <w:rsid w:val="00774FA7"/>
    <w:rsid w:val="007828CB"/>
    <w:rsid w:val="00783AE1"/>
    <w:rsid w:val="007848DC"/>
    <w:rsid w:val="007848E8"/>
    <w:rsid w:val="00786665"/>
    <w:rsid w:val="0079429A"/>
    <w:rsid w:val="007942C6"/>
    <w:rsid w:val="00797845"/>
    <w:rsid w:val="007A2151"/>
    <w:rsid w:val="007A23E3"/>
    <w:rsid w:val="007A2C0A"/>
    <w:rsid w:val="007A3E9E"/>
    <w:rsid w:val="007A43AF"/>
    <w:rsid w:val="007A5077"/>
    <w:rsid w:val="007B1463"/>
    <w:rsid w:val="007B163C"/>
    <w:rsid w:val="007B194D"/>
    <w:rsid w:val="007B3F33"/>
    <w:rsid w:val="007B525B"/>
    <w:rsid w:val="007B5CC4"/>
    <w:rsid w:val="007C193C"/>
    <w:rsid w:val="007C29C7"/>
    <w:rsid w:val="007C329C"/>
    <w:rsid w:val="007C53B9"/>
    <w:rsid w:val="007C56D0"/>
    <w:rsid w:val="007C5EFE"/>
    <w:rsid w:val="007C6180"/>
    <w:rsid w:val="007C6A90"/>
    <w:rsid w:val="007C7B16"/>
    <w:rsid w:val="007D1CA4"/>
    <w:rsid w:val="007D2D1A"/>
    <w:rsid w:val="007D33E2"/>
    <w:rsid w:val="007D3AC4"/>
    <w:rsid w:val="007D4F3F"/>
    <w:rsid w:val="007D5D25"/>
    <w:rsid w:val="007D6E82"/>
    <w:rsid w:val="007D6F24"/>
    <w:rsid w:val="007E0B3A"/>
    <w:rsid w:val="007E10E8"/>
    <w:rsid w:val="007E137C"/>
    <w:rsid w:val="007E1916"/>
    <w:rsid w:val="007E2351"/>
    <w:rsid w:val="007E3DC5"/>
    <w:rsid w:val="007E4B9E"/>
    <w:rsid w:val="007E66E0"/>
    <w:rsid w:val="007E79B5"/>
    <w:rsid w:val="007F02DE"/>
    <w:rsid w:val="007F09A0"/>
    <w:rsid w:val="007F10EC"/>
    <w:rsid w:val="007F1DFA"/>
    <w:rsid w:val="007F2861"/>
    <w:rsid w:val="007F628D"/>
    <w:rsid w:val="007F67A1"/>
    <w:rsid w:val="007F7900"/>
    <w:rsid w:val="007F7CD5"/>
    <w:rsid w:val="008020E8"/>
    <w:rsid w:val="008037B2"/>
    <w:rsid w:val="00806A9D"/>
    <w:rsid w:val="00806AD1"/>
    <w:rsid w:val="00806B4C"/>
    <w:rsid w:val="00806CA6"/>
    <w:rsid w:val="008077A1"/>
    <w:rsid w:val="0081138D"/>
    <w:rsid w:val="00811F75"/>
    <w:rsid w:val="00814507"/>
    <w:rsid w:val="0081541F"/>
    <w:rsid w:val="00816860"/>
    <w:rsid w:val="00817585"/>
    <w:rsid w:val="00820337"/>
    <w:rsid w:val="00823477"/>
    <w:rsid w:val="00824907"/>
    <w:rsid w:val="00824AD3"/>
    <w:rsid w:val="00824E86"/>
    <w:rsid w:val="00826884"/>
    <w:rsid w:val="008273E5"/>
    <w:rsid w:val="008278C8"/>
    <w:rsid w:val="00830B58"/>
    <w:rsid w:val="00831ECE"/>
    <w:rsid w:val="008353DE"/>
    <w:rsid w:val="00835CE4"/>
    <w:rsid w:val="0083765D"/>
    <w:rsid w:val="0083788C"/>
    <w:rsid w:val="00840050"/>
    <w:rsid w:val="00840F4A"/>
    <w:rsid w:val="00840FBD"/>
    <w:rsid w:val="0084237D"/>
    <w:rsid w:val="00842D87"/>
    <w:rsid w:val="00844D44"/>
    <w:rsid w:val="00845128"/>
    <w:rsid w:val="00845746"/>
    <w:rsid w:val="0085076A"/>
    <w:rsid w:val="008509BD"/>
    <w:rsid w:val="00850F33"/>
    <w:rsid w:val="00851743"/>
    <w:rsid w:val="008528D5"/>
    <w:rsid w:val="00853DEC"/>
    <w:rsid w:val="00854B81"/>
    <w:rsid w:val="00855601"/>
    <w:rsid w:val="008557DE"/>
    <w:rsid w:val="00855AB9"/>
    <w:rsid w:val="00855D6A"/>
    <w:rsid w:val="00857A97"/>
    <w:rsid w:val="0086210E"/>
    <w:rsid w:val="00862958"/>
    <w:rsid w:val="00864890"/>
    <w:rsid w:val="00864C76"/>
    <w:rsid w:val="00865360"/>
    <w:rsid w:val="0086569D"/>
    <w:rsid w:val="008661A7"/>
    <w:rsid w:val="00871B28"/>
    <w:rsid w:val="0087332B"/>
    <w:rsid w:val="00873EE0"/>
    <w:rsid w:val="00874E66"/>
    <w:rsid w:val="00874EC3"/>
    <w:rsid w:val="0087570B"/>
    <w:rsid w:val="00876200"/>
    <w:rsid w:val="00876227"/>
    <w:rsid w:val="008769E2"/>
    <w:rsid w:val="008771FC"/>
    <w:rsid w:val="0087721C"/>
    <w:rsid w:val="00877AED"/>
    <w:rsid w:val="00881C65"/>
    <w:rsid w:val="008825EE"/>
    <w:rsid w:val="008837C8"/>
    <w:rsid w:val="00883803"/>
    <w:rsid w:val="00884775"/>
    <w:rsid w:val="0088493F"/>
    <w:rsid w:val="008910B6"/>
    <w:rsid w:val="00891678"/>
    <w:rsid w:val="00892096"/>
    <w:rsid w:val="00893469"/>
    <w:rsid w:val="008935E9"/>
    <w:rsid w:val="008940B9"/>
    <w:rsid w:val="00894B79"/>
    <w:rsid w:val="00895854"/>
    <w:rsid w:val="00895CC8"/>
    <w:rsid w:val="008966D7"/>
    <w:rsid w:val="00896F06"/>
    <w:rsid w:val="00897861"/>
    <w:rsid w:val="00897EA5"/>
    <w:rsid w:val="008A0371"/>
    <w:rsid w:val="008A0D39"/>
    <w:rsid w:val="008A1AD9"/>
    <w:rsid w:val="008A1D28"/>
    <w:rsid w:val="008A1D87"/>
    <w:rsid w:val="008A25D6"/>
    <w:rsid w:val="008A2A5E"/>
    <w:rsid w:val="008A331B"/>
    <w:rsid w:val="008A34BA"/>
    <w:rsid w:val="008A4683"/>
    <w:rsid w:val="008A5284"/>
    <w:rsid w:val="008A5C9B"/>
    <w:rsid w:val="008A5E47"/>
    <w:rsid w:val="008A6F21"/>
    <w:rsid w:val="008B1BB8"/>
    <w:rsid w:val="008B276F"/>
    <w:rsid w:val="008B2BF4"/>
    <w:rsid w:val="008B361B"/>
    <w:rsid w:val="008B5A4D"/>
    <w:rsid w:val="008B63B1"/>
    <w:rsid w:val="008C0EC9"/>
    <w:rsid w:val="008C14A9"/>
    <w:rsid w:val="008C3572"/>
    <w:rsid w:val="008C3BB2"/>
    <w:rsid w:val="008C445F"/>
    <w:rsid w:val="008C5155"/>
    <w:rsid w:val="008C5676"/>
    <w:rsid w:val="008C71DC"/>
    <w:rsid w:val="008D0384"/>
    <w:rsid w:val="008D0B1F"/>
    <w:rsid w:val="008D16CD"/>
    <w:rsid w:val="008D27FC"/>
    <w:rsid w:val="008D29DD"/>
    <w:rsid w:val="008D3C8F"/>
    <w:rsid w:val="008D58C5"/>
    <w:rsid w:val="008D6486"/>
    <w:rsid w:val="008D6919"/>
    <w:rsid w:val="008D6926"/>
    <w:rsid w:val="008D6AA3"/>
    <w:rsid w:val="008E1B96"/>
    <w:rsid w:val="008E2698"/>
    <w:rsid w:val="008E2CE4"/>
    <w:rsid w:val="008E49DA"/>
    <w:rsid w:val="008E615C"/>
    <w:rsid w:val="008E6F49"/>
    <w:rsid w:val="008F09F0"/>
    <w:rsid w:val="008F210D"/>
    <w:rsid w:val="008F231F"/>
    <w:rsid w:val="008F2735"/>
    <w:rsid w:val="008F4CF6"/>
    <w:rsid w:val="008F69A7"/>
    <w:rsid w:val="008F76AA"/>
    <w:rsid w:val="008F7A7F"/>
    <w:rsid w:val="00902171"/>
    <w:rsid w:val="009042D0"/>
    <w:rsid w:val="00904475"/>
    <w:rsid w:val="009045A9"/>
    <w:rsid w:val="009055B4"/>
    <w:rsid w:val="0091159B"/>
    <w:rsid w:val="00911A5C"/>
    <w:rsid w:val="009137FE"/>
    <w:rsid w:val="00913DDE"/>
    <w:rsid w:val="00914C8A"/>
    <w:rsid w:val="00914FDE"/>
    <w:rsid w:val="009150FF"/>
    <w:rsid w:val="00915735"/>
    <w:rsid w:val="00916970"/>
    <w:rsid w:val="00916A2E"/>
    <w:rsid w:val="00916ED2"/>
    <w:rsid w:val="00917B31"/>
    <w:rsid w:val="00920149"/>
    <w:rsid w:val="00921044"/>
    <w:rsid w:val="00924367"/>
    <w:rsid w:val="009244BA"/>
    <w:rsid w:val="00925321"/>
    <w:rsid w:val="009273B8"/>
    <w:rsid w:val="00927454"/>
    <w:rsid w:val="00931B0B"/>
    <w:rsid w:val="00931BF4"/>
    <w:rsid w:val="009320AD"/>
    <w:rsid w:val="00932F7C"/>
    <w:rsid w:val="009346AA"/>
    <w:rsid w:val="00934E65"/>
    <w:rsid w:val="00935E98"/>
    <w:rsid w:val="00940D07"/>
    <w:rsid w:val="00947DDA"/>
    <w:rsid w:val="00950776"/>
    <w:rsid w:val="00950F3F"/>
    <w:rsid w:val="00952C93"/>
    <w:rsid w:val="00954BE0"/>
    <w:rsid w:val="00955331"/>
    <w:rsid w:val="0095590C"/>
    <w:rsid w:val="0095635E"/>
    <w:rsid w:val="0095739D"/>
    <w:rsid w:val="009578CF"/>
    <w:rsid w:val="0095793F"/>
    <w:rsid w:val="0096175C"/>
    <w:rsid w:val="00963FE1"/>
    <w:rsid w:val="00965327"/>
    <w:rsid w:val="0096601F"/>
    <w:rsid w:val="00966ACD"/>
    <w:rsid w:val="009673CC"/>
    <w:rsid w:val="009674C7"/>
    <w:rsid w:val="009728DB"/>
    <w:rsid w:val="0097583B"/>
    <w:rsid w:val="00975DC8"/>
    <w:rsid w:val="009761D6"/>
    <w:rsid w:val="00977391"/>
    <w:rsid w:val="009779CF"/>
    <w:rsid w:val="009808A1"/>
    <w:rsid w:val="0098198B"/>
    <w:rsid w:val="00983D33"/>
    <w:rsid w:val="00984209"/>
    <w:rsid w:val="0098559F"/>
    <w:rsid w:val="0098566E"/>
    <w:rsid w:val="00985995"/>
    <w:rsid w:val="009868AE"/>
    <w:rsid w:val="009868C1"/>
    <w:rsid w:val="00987316"/>
    <w:rsid w:val="00987E62"/>
    <w:rsid w:val="0099017F"/>
    <w:rsid w:val="0099076E"/>
    <w:rsid w:val="00991669"/>
    <w:rsid w:val="00992820"/>
    <w:rsid w:val="00993DB0"/>
    <w:rsid w:val="009941E7"/>
    <w:rsid w:val="00994DBA"/>
    <w:rsid w:val="009965CF"/>
    <w:rsid w:val="009A3693"/>
    <w:rsid w:val="009A43EA"/>
    <w:rsid w:val="009A529E"/>
    <w:rsid w:val="009A60B4"/>
    <w:rsid w:val="009A685A"/>
    <w:rsid w:val="009A6BBE"/>
    <w:rsid w:val="009B02B6"/>
    <w:rsid w:val="009B07F0"/>
    <w:rsid w:val="009B0987"/>
    <w:rsid w:val="009B16EA"/>
    <w:rsid w:val="009B18DA"/>
    <w:rsid w:val="009B1E1B"/>
    <w:rsid w:val="009B4093"/>
    <w:rsid w:val="009B4B3A"/>
    <w:rsid w:val="009B5474"/>
    <w:rsid w:val="009B68AB"/>
    <w:rsid w:val="009B6E3D"/>
    <w:rsid w:val="009C1892"/>
    <w:rsid w:val="009C2A14"/>
    <w:rsid w:val="009C30DB"/>
    <w:rsid w:val="009C430C"/>
    <w:rsid w:val="009C6FD5"/>
    <w:rsid w:val="009C6FF1"/>
    <w:rsid w:val="009C7D1E"/>
    <w:rsid w:val="009D10C6"/>
    <w:rsid w:val="009D159C"/>
    <w:rsid w:val="009D295C"/>
    <w:rsid w:val="009D3097"/>
    <w:rsid w:val="009D3BA8"/>
    <w:rsid w:val="009D40B8"/>
    <w:rsid w:val="009D4D15"/>
    <w:rsid w:val="009D508A"/>
    <w:rsid w:val="009D5980"/>
    <w:rsid w:val="009D6000"/>
    <w:rsid w:val="009D64AB"/>
    <w:rsid w:val="009D6FA8"/>
    <w:rsid w:val="009D71FB"/>
    <w:rsid w:val="009E026A"/>
    <w:rsid w:val="009E040C"/>
    <w:rsid w:val="009E05F5"/>
    <w:rsid w:val="009E28AB"/>
    <w:rsid w:val="009E2F33"/>
    <w:rsid w:val="009E37EA"/>
    <w:rsid w:val="009E3A69"/>
    <w:rsid w:val="009E45B9"/>
    <w:rsid w:val="009E518B"/>
    <w:rsid w:val="009E5728"/>
    <w:rsid w:val="009E5A5C"/>
    <w:rsid w:val="009E63E1"/>
    <w:rsid w:val="009E74CD"/>
    <w:rsid w:val="009E74D7"/>
    <w:rsid w:val="009F0341"/>
    <w:rsid w:val="009F10B6"/>
    <w:rsid w:val="009F21FB"/>
    <w:rsid w:val="009F35A3"/>
    <w:rsid w:val="009F63CF"/>
    <w:rsid w:val="009F75BA"/>
    <w:rsid w:val="009F7C63"/>
    <w:rsid w:val="00A00680"/>
    <w:rsid w:val="00A0099C"/>
    <w:rsid w:val="00A025CB"/>
    <w:rsid w:val="00A02B74"/>
    <w:rsid w:val="00A047BE"/>
    <w:rsid w:val="00A055DA"/>
    <w:rsid w:val="00A065DB"/>
    <w:rsid w:val="00A076E4"/>
    <w:rsid w:val="00A127C0"/>
    <w:rsid w:val="00A140F0"/>
    <w:rsid w:val="00A14541"/>
    <w:rsid w:val="00A150B7"/>
    <w:rsid w:val="00A20271"/>
    <w:rsid w:val="00A207E3"/>
    <w:rsid w:val="00A2121C"/>
    <w:rsid w:val="00A214AA"/>
    <w:rsid w:val="00A229F6"/>
    <w:rsid w:val="00A23A05"/>
    <w:rsid w:val="00A266E3"/>
    <w:rsid w:val="00A2732A"/>
    <w:rsid w:val="00A27D57"/>
    <w:rsid w:val="00A31893"/>
    <w:rsid w:val="00A31B54"/>
    <w:rsid w:val="00A32B68"/>
    <w:rsid w:val="00A34DCA"/>
    <w:rsid w:val="00A3693B"/>
    <w:rsid w:val="00A36FF8"/>
    <w:rsid w:val="00A37A1A"/>
    <w:rsid w:val="00A41349"/>
    <w:rsid w:val="00A41605"/>
    <w:rsid w:val="00A4169C"/>
    <w:rsid w:val="00A41C34"/>
    <w:rsid w:val="00A42290"/>
    <w:rsid w:val="00A42E47"/>
    <w:rsid w:val="00A453E8"/>
    <w:rsid w:val="00A45E1B"/>
    <w:rsid w:val="00A46773"/>
    <w:rsid w:val="00A46E48"/>
    <w:rsid w:val="00A47DAB"/>
    <w:rsid w:val="00A50C3B"/>
    <w:rsid w:val="00A51FE3"/>
    <w:rsid w:val="00A551DD"/>
    <w:rsid w:val="00A5562A"/>
    <w:rsid w:val="00A57D21"/>
    <w:rsid w:val="00A60850"/>
    <w:rsid w:val="00A625FB"/>
    <w:rsid w:val="00A62CA7"/>
    <w:rsid w:val="00A62FF3"/>
    <w:rsid w:val="00A637C9"/>
    <w:rsid w:val="00A63827"/>
    <w:rsid w:val="00A63A9E"/>
    <w:rsid w:val="00A63BCF"/>
    <w:rsid w:val="00A64DD5"/>
    <w:rsid w:val="00A67516"/>
    <w:rsid w:val="00A71A85"/>
    <w:rsid w:val="00A73CEF"/>
    <w:rsid w:val="00A74164"/>
    <w:rsid w:val="00A74602"/>
    <w:rsid w:val="00A74BAC"/>
    <w:rsid w:val="00A7577B"/>
    <w:rsid w:val="00A75997"/>
    <w:rsid w:val="00A76189"/>
    <w:rsid w:val="00A771A6"/>
    <w:rsid w:val="00A77FC8"/>
    <w:rsid w:val="00A804B6"/>
    <w:rsid w:val="00A80745"/>
    <w:rsid w:val="00A8174A"/>
    <w:rsid w:val="00A821AE"/>
    <w:rsid w:val="00A82741"/>
    <w:rsid w:val="00A82BF9"/>
    <w:rsid w:val="00A83D82"/>
    <w:rsid w:val="00A83DFF"/>
    <w:rsid w:val="00A854C5"/>
    <w:rsid w:val="00A86A39"/>
    <w:rsid w:val="00A90EEE"/>
    <w:rsid w:val="00A90F06"/>
    <w:rsid w:val="00A9128B"/>
    <w:rsid w:val="00A914DF"/>
    <w:rsid w:val="00A91D03"/>
    <w:rsid w:val="00A925F2"/>
    <w:rsid w:val="00A9403C"/>
    <w:rsid w:val="00A977CB"/>
    <w:rsid w:val="00AA061E"/>
    <w:rsid w:val="00AA1DE6"/>
    <w:rsid w:val="00AA35D0"/>
    <w:rsid w:val="00AA3B54"/>
    <w:rsid w:val="00AA4C80"/>
    <w:rsid w:val="00AA4CE4"/>
    <w:rsid w:val="00AA6327"/>
    <w:rsid w:val="00AA715D"/>
    <w:rsid w:val="00AA78DB"/>
    <w:rsid w:val="00AA7F80"/>
    <w:rsid w:val="00AB1056"/>
    <w:rsid w:val="00AB1BBD"/>
    <w:rsid w:val="00AB2DA7"/>
    <w:rsid w:val="00AB3E38"/>
    <w:rsid w:val="00AB52C9"/>
    <w:rsid w:val="00AB709A"/>
    <w:rsid w:val="00AC0747"/>
    <w:rsid w:val="00AC2276"/>
    <w:rsid w:val="00AC2E49"/>
    <w:rsid w:val="00AC30AB"/>
    <w:rsid w:val="00AC40F4"/>
    <w:rsid w:val="00AC4DB2"/>
    <w:rsid w:val="00AC579C"/>
    <w:rsid w:val="00AC6617"/>
    <w:rsid w:val="00AC693D"/>
    <w:rsid w:val="00AC6E38"/>
    <w:rsid w:val="00AC775D"/>
    <w:rsid w:val="00AD03F4"/>
    <w:rsid w:val="00AD11D4"/>
    <w:rsid w:val="00AD126F"/>
    <w:rsid w:val="00AD1BF2"/>
    <w:rsid w:val="00AD3D23"/>
    <w:rsid w:val="00AD46BC"/>
    <w:rsid w:val="00AD6F54"/>
    <w:rsid w:val="00AD72CD"/>
    <w:rsid w:val="00AE0284"/>
    <w:rsid w:val="00AE344D"/>
    <w:rsid w:val="00AE3612"/>
    <w:rsid w:val="00AE43B9"/>
    <w:rsid w:val="00AE4B30"/>
    <w:rsid w:val="00AE51B3"/>
    <w:rsid w:val="00AE7570"/>
    <w:rsid w:val="00AE7C63"/>
    <w:rsid w:val="00AF0557"/>
    <w:rsid w:val="00AF15AE"/>
    <w:rsid w:val="00AF2FE8"/>
    <w:rsid w:val="00AF40B8"/>
    <w:rsid w:val="00AF4792"/>
    <w:rsid w:val="00AF4BB7"/>
    <w:rsid w:val="00AF558E"/>
    <w:rsid w:val="00AF6031"/>
    <w:rsid w:val="00AF7320"/>
    <w:rsid w:val="00AF740D"/>
    <w:rsid w:val="00AF7502"/>
    <w:rsid w:val="00AF7969"/>
    <w:rsid w:val="00B0211D"/>
    <w:rsid w:val="00B02468"/>
    <w:rsid w:val="00B038FA"/>
    <w:rsid w:val="00B03A74"/>
    <w:rsid w:val="00B05BC4"/>
    <w:rsid w:val="00B05FAE"/>
    <w:rsid w:val="00B06388"/>
    <w:rsid w:val="00B073C8"/>
    <w:rsid w:val="00B139F0"/>
    <w:rsid w:val="00B14CB4"/>
    <w:rsid w:val="00B15472"/>
    <w:rsid w:val="00B15580"/>
    <w:rsid w:val="00B15741"/>
    <w:rsid w:val="00B16FC2"/>
    <w:rsid w:val="00B17860"/>
    <w:rsid w:val="00B20740"/>
    <w:rsid w:val="00B22750"/>
    <w:rsid w:val="00B23B82"/>
    <w:rsid w:val="00B23F5E"/>
    <w:rsid w:val="00B2541D"/>
    <w:rsid w:val="00B26465"/>
    <w:rsid w:val="00B279D2"/>
    <w:rsid w:val="00B27BB9"/>
    <w:rsid w:val="00B312E5"/>
    <w:rsid w:val="00B356A5"/>
    <w:rsid w:val="00B413DF"/>
    <w:rsid w:val="00B41681"/>
    <w:rsid w:val="00B44C4F"/>
    <w:rsid w:val="00B4720B"/>
    <w:rsid w:val="00B477F7"/>
    <w:rsid w:val="00B502D0"/>
    <w:rsid w:val="00B51728"/>
    <w:rsid w:val="00B5321A"/>
    <w:rsid w:val="00B53347"/>
    <w:rsid w:val="00B5350D"/>
    <w:rsid w:val="00B53768"/>
    <w:rsid w:val="00B554FC"/>
    <w:rsid w:val="00B555C1"/>
    <w:rsid w:val="00B567BE"/>
    <w:rsid w:val="00B56FC5"/>
    <w:rsid w:val="00B5744F"/>
    <w:rsid w:val="00B577F6"/>
    <w:rsid w:val="00B618CA"/>
    <w:rsid w:val="00B61970"/>
    <w:rsid w:val="00B623D7"/>
    <w:rsid w:val="00B637FF"/>
    <w:rsid w:val="00B6467B"/>
    <w:rsid w:val="00B64E00"/>
    <w:rsid w:val="00B64F24"/>
    <w:rsid w:val="00B65C90"/>
    <w:rsid w:val="00B66427"/>
    <w:rsid w:val="00B66561"/>
    <w:rsid w:val="00B66D52"/>
    <w:rsid w:val="00B6769B"/>
    <w:rsid w:val="00B70CC1"/>
    <w:rsid w:val="00B72186"/>
    <w:rsid w:val="00B72D3A"/>
    <w:rsid w:val="00B73FC5"/>
    <w:rsid w:val="00B74C7B"/>
    <w:rsid w:val="00B74D0A"/>
    <w:rsid w:val="00B7538A"/>
    <w:rsid w:val="00B755E2"/>
    <w:rsid w:val="00B75D8F"/>
    <w:rsid w:val="00B76634"/>
    <w:rsid w:val="00B8482F"/>
    <w:rsid w:val="00B85756"/>
    <w:rsid w:val="00B8734A"/>
    <w:rsid w:val="00B90015"/>
    <w:rsid w:val="00B9016F"/>
    <w:rsid w:val="00B91891"/>
    <w:rsid w:val="00B91E3C"/>
    <w:rsid w:val="00B9299F"/>
    <w:rsid w:val="00B92DC3"/>
    <w:rsid w:val="00B93C06"/>
    <w:rsid w:val="00B95386"/>
    <w:rsid w:val="00BA12CD"/>
    <w:rsid w:val="00BA131D"/>
    <w:rsid w:val="00BA1B51"/>
    <w:rsid w:val="00BA35E8"/>
    <w:rsid w:val="00BA3B1F"/>
    <w:rsid w:val="00BA4E5C"/>
    <w:rsid w:val="00BA6BF3"/>
    <w:rsid w:val="00BA701A"/>
    <w:rsid w:val="00BA7A58"/>
    <w:rsid w:val="00BB04F0"/>
    <w:rsid w:val="00BB1D7F"/>
    <w:rsid w:val="00BB247B"/>
    <w:rsid w:val="00BB3329"/>
    <w:rsid w:val="00BB3541"/>
    <w:rsid w:val="00BB4BA9"/>
    <w:rsid w:val="00BB4D4A"/>
    <w:rsid w:val="00BB5712"/>
    <w:rsid w:val="00BB5FF8"/>
    <w:rsid w:val="00BB607E"/>
    <w:rsid w:val="00BB6119"/>
    <w:rsid w:val="00BB73AC"/>
    <w:rsid w:val="00BB753F"/>
    <w:rsid w:val="00BB7768"/>
    <w:rsid w:val="00BC25A8"/>
    <w:rsid w:val="00BC4882"/>
    <w:rsid w:val="00BC5A81"/>
    <w:rsid w:val="00BC5D6F"/>
    <w:rsid w:val="00BC5D96"/>
    <w:rsid w:val="00BC6ECD"/>
    <w:rsid w:val="00BC7895"/>
    <w:rsid w:val="00BD0FDB"/>
    <w:rsid w:val="00BD2C04"/>
    <w:rsid w:val="00BD2F9B"/>
    <w:rsid w:val="00BD3566"/>
    <w:rsid w:val="00BD369F"/>
    <w:rsid w:val="00BD4E14"/>
    <w:rsid w:val="00BD4E25"/>
    <w:rsid w:val="00BD6B12"/>
    <w:rsid w:val="00BD6D5B"/>
    <w:rsid w:val="00BD770F"/>
    <w:rsid w:val="00BD7848"/>
    <w:rsid w:val="00BE06BA"/>
    <w:rsid w:val="00BE0F9D"/>
    <w:rsid w:val="00BE184D"/>
    <w:rsid w:val="00BE1EBB"/>
    <w:rsid w:val="00BE1EC3"/>
    <w:rsid w:val="00BE22AF"/>
    <w:rsid w:val="00BE2BE5"/>
    <w:rsid w:val="00BE3130"/>
    <w:rsid w:val="00BE3752"/>
    <w:rsid w:val="00BE71A0"/>
    <w:rsid w:val="00BE7F0B"/>
    <w:rsid w:val="00BF14B1"/>
    <w:rsid w:val="00BF1CAF"/>
    <w:rsid w:val="00BF51DA"/>
    <w:rsid w:val="00BF52DB"/>
    <w:rsid w:val="00BF5736"/>
    <w:rsid w:val="00BF616E"/>
    <w:rsid w:val="00BF6641"/>
    <w:rsid w:val="00BF665F"/>
    <w:rsid w:val="00BF6C26"/>
    <w:rsid w:val="00C002FB"/>
    <w:rsid w:val="00C012D6"/>
    <w:rsid w:val="00C02409"/>
    <w:rsid w:val="00C0279F"/>
    <w:rsid w:val="00C03419"/>
    <w:rsid w:val="00C03771"/>
    <w:rsid w:val="00C038A9"/>
    <w:rsid w:val="00C03AC1"/>
    <w:rsid w:val="00C1187F"/>
    <w:rsid w:val="00C12900"/>
    <w:rsid w:val="00C1316C"/>
    <w:rsid w:val="00C141DE"/>
    <w:rsid w:val="00C16002"/>
    <w:rsid w:val="00C16D63"/>
    <w:rsid w:val="00C17523"/>
    <w:rsid w:val="00C20410"/>
    <w:rsid w:val="00C20441"/>
    <w:rsid w:val="00C245D1"/>
    <w:rsid w:val="00C25430"/>
    <w:rsid w:val="00C25894"/>
    <w:rsid w:val="00C26282"/>
    <w:rsid w:val="00C317A6"/>
    <w:rsid w:val="00C330AE"/>
    <w:rsid w:val="00C34216"/>
    <w:rsid w:val="00C35772"/>
    <w:rsid w:val="00C35E07"/>
    <w:rsid w:val="00C37698"/>
    <w:rsid w:val="00C419EE"/>
    <w:rsid w:val="00C4347C"/>
    <w:rsid w:val="00C443B4"/>
    <w:rsid w:val="00C443C9"/>
    <w:rsid w:val="00C46B68"/>
    <w:rsid w:val="00C47080"/>
    <w:rsid w:val="00C47BDD"/>
    <w:rsid w:val="00C502C5"/>
    <w:rsid w:val="00C50A3A"/>
    <w:rsid w:val="00C51E5A"/>
    <w:rsid w:val="00C53A4F"/>
    <w:rsid w:val="00C53AB2"/>
    <w:rsid w:val="00C54115"/>
    <w:rsid w:val="00C542CA"/>
    <w:rsid w:val="00C61E34"/>
    <w:rsid w:val="00C62651"/>
    <w:rsid w:val="00C65408"/>
    <w:rsid w:val="00C66789"/>
    <w:rsid w:val="00C670A5"/>
    <w:rsid w:val="00C70ADE"/>
    <w:rsid w:val="00C71A84"/>
    <w:rsid w:val="00C7352B"/>
    <w:rsid w:val="00C73DE8"/>
    <w:rsid w:val="00C77391"/>
    <w:rsid w:val="00C77ADA"/>
    <w:rsid w:val="00C80D57"/>
    <w:rsid w:val="00C80E26"/>
    <w:rsid w:val="00C8191B"/>
    <w:rsid w:val="00C81C0D"/>
    <w:rsid w:val="00C81CEB"/>
    <w:rsid w:val="00C8293F"/>
    <w:rsid w:val="00C83D4C"/>
    <w:rsid w:val="00C84DF7"/>
    <w:rsid w:val="00C85A12"/>
    <w:rsid w:val="00C85A6D"/>
    <w:rsid w:val="00C862E6"/>
    <w:rsid w:val="00C866F3"/>
    <w:rsid w:val="00C86CD5"/>
    <w:rsid w:val="00C90F91"/>
    <w:rsid w:val="00C93C1A"/>
    <w:rsid w:val="00C93CAB"/>
    <w:rsid w:val="00C96F60"/>
    <w:rsid w:val="00C97AB9"/>
    <w:rsid w:val="00CA1791"/>
    <w:rsid w:val="00CA1BE8"/>
    <w:rsid w:val="00CA2E11"/>
    <w:rsid w:val="00CA388F"/>
    <w:rsid w:val="00CA3DB2"/>
    <w:rsid w:val="00CA435E"/>
    <w:rsid w:val="00CB044D"/>
    <w:rsid w:val="00CB1F96"/>
    <w:rsid w:val="00CB2191"/>
    <w:rsid w:val="00CB3B77"/>
    <w:rsid w:val="00CB4012"/>
    <w:rsid w:val="00CB497D"/>
    <w:rsid w:val="00CB53A4"/>
    <w:rsid w:val="00CB54B6"/>
    <w:rsid w:val="00CC0029"/>
    <w:rsid w:val="00CC09C9"/>
    <w:rsid w:val="00CC1B8A"/>
    <w:rsid w:val="00CC39ED"/>
    <w:rsid w:val="00CC3D47"/>
    <w:rsid w:val="00CC5046"/>
    <w:rsid w:val="00CC526C"/>
    <w:rsid w:val="00CC5543"/>
    <w:rsid w:val="00CC5C4A"/>
    <w:rsid w:val="00CC63D4"/>
    <w:rsid w:val="00CC6821"/>
    <w:rsid w:val="00CC7CC5"/>
    <w:rsid w:val="00CD1888"/>
    <w:rsid w:val="00CD40F3"/>
    <w:rsid w:val="00CD4FAA"/>
    <w:rsid w:val="00CD6DA0"/>
    <w:rsid w:val="00CE1924"/>
    <w:rsid w:val="00CE43D7"/>
    <w:rsid w:val="00CE501B"/>
    <w:rsid w:val="00CE5D7B"/>
    <w:rsid w:val="00CE6692"/>
    <w:rsid w:val="00CF04A9"/>
    <w:rsid w:val="00CF2847"/>
    <w:rsid w:val="00CF35BF"/>
    <w:rsid w:val="00CF3A0B"/>
    <w:rsid w:val="00CF3AE1"/>
    <w:rsid w:val="00CF3AE6"/>
    <w:rsid w:val="00CF4866"/>
    <w:rsid w:val="00CF545D"/>
    <w:rsid w:val="00CF7EAE"/>
    <w:rsid w:val="00D00C9C"/>
    <w:rsid w:val="00D0232D"/>
    <w:rsid w:val="00D02378"/>
    <w:rsid w:val="00D032F9"/>
    <w:rsid w:val="00D04370"/>
    <w:rsid w:val="00D051A0"/>
    <w:rsid w:val="00D0570A"/>
    <w:rsid w:val="00D05A49"/>
    <w:rsid w:val="00D05ABD"/>
    <w:rsid w:val="00D05C14"/>
    <w:rsid w:val="00D06CEF"/>
    <w:rsid w:val="00D0766F"/>
    <w:rsid w:val="00D10BC5"/>
    <w:rsid w:val="00D10FC4"/>
    <w:rsid w:val="00D12EE7"/>
    <w:rsid w:val="00D13647"/>
    <w:rsid w:val="00D1456F"/>
    <w:rsid w:val="00D15EE7"/>
    <w:rsid w:val="00D167EB"/>
    <w:rsid w:val="00D17F23"/>
    <w:rsid w:val="00D20529"/>
    <w:rsid w:val="00D22D84"/>
    <w:rsid w:val="00D24A08"/>
    <w:rsid w:val="00D25DF6"/>
    <w:rsid w:val="00D25F40"/>
    <w:rsid w:val="00D278EA"/>
    <w:rsid w:val="00D27EA4"/>
    <w:rsid w:val="00D30963"/>
    <w:rsid w:val="00D31A15"/>
    <w:rsid w:val="00D3316B"/>
    <w:rsid w:val="00D33A5A"/>
    <w:rsid w:val="00D33C33"/>
    <w:rsid w:val="00D340DF"/>
    <w:rsid w:val="00D359F0"/>
    <w:rsid w:val="00D3696F"/>
    <w:rsid w:val="00D36C5E"/>
    <w:rsid w:val="00D37CE0"/>
    <w:rsid w:val="00D37E86"/>
    <w:rsid w:val="00D40190"/>
    <w:rsid w:val="00D40ECE"/>
    <w:rsid w:val="00D40ED4"/>
    <w:rsid w:val="00D40F97"/>
    <w:rsid w:val="00D4178E"/>
    <w:rsid w:val="00D429D1"/>
    <w:rsid w:val="00D47A3A"/>
    <w:rsid w:val="00D52785"/>
    <w:rsid w:val="00D532A4"/>
    <w:rsid w:val="00D54C0D"/>
    <w:rsid w:val="00D558E0"/>
    <w:rsid w:val="00D561EE"/>
    <w:rsid w:val="00D56347"/>
    <w:rsid w:val="00D5641E"/>
    <w:rsid w:val="00D56656"/>
    <w:rsid w:val="00D56FCC"/>
    <w:rsid w:val="00D5751F"/>
    <w:rsid w:val="00D5755F"/>
    <w:rsid w:val="00D62578"/>
    <w:rsid w:val="00D628C6"/>
    <w:rsid w:val="00D63362"/>
    <w:rsid w:val="00D6457F"/>
    <w:rsid w:val="00D676A7"/>
    <w:rsid w:val="00D7149C"/>
    <w:rsid w:val="00D74789"/>
    <w:rsid w:val="00D74A23"/>
    <w:rsid w:val="00D76393"/>
    <w:rsid w:val="00D807F2"/>
    <w:rsid w:val="00D80EF9"/>
    <w:rsid w:val="00D83C12"/>
    <w:rsid w:val="00D842D9"/>
    <w:rsid w:val="00D85D8B"/>
    <w:rsid w:val="00D86FB4"/>
    <w:rsid w:val="00D87643"/>
    <w:rsid w:val="00D87D7C"/>
    <w:rsid w:val="00D904F7"/>
    <w:rsid w:val="00D906C2"/>
    <w:rsid w:val="00D9207D"/>
    <w:rsid w:val="00DA0352"/>
    <w:rsid w:val="00DA16D2"/>
    <w:rsid w:val="00DA3219"/>
    <w:rsid w:val="00DA3365"/>
    <w:rsid w:val="00DA386C"/>
    <w:rsid w:val="00DA3DE5"/>
    <w:rsid w:val="00DA4A45"/>
    <w:rsid w:val="00DA4B71"/>
    <w:rsid w:val="00DA6DDA"/>
    <w:rsid w:val="00DB0F3E"/>
    <w:rsid w:val="00DB0FF1"/>
    <w:rsid w:val="00DB10A3"/>
    <w:rsid w:val="00DB1ABB"/>
    <w:rsid w:val="00DB1B99"/>
    <w:rsid w:val="00DB2664"/>
    <w:rsid w:val="00DB3714"/>
    <w:rsid w:val="00DB4561"/>
    <w:rsid w:val="00DB4C99"/>
    <w:rsid w:val="00DB6C54"/>
    <w:rsid w:val="00DB7019"/>
    <w:rsid w:val="00DB729E"/>
    <w:rsid w:val="00DB7328"/>
    <w:rsid w:val="00DB7D49"/>
    <w:rsid w:val="00DC1B24"/>
    <w:rsid w:val="00DC2644"/>
    <w:rsid w:val="00DC332D"/>
    <w:rsid w:val="00DC360E"/>
    <w:rsid w:val="00DC391B"/>
    <w:rsid w:val="00DC4129"/>
    <w:rsid w:val="00DC4CB3"/>
    <w:rsid w:val="00DC5757"/>
    <w:rsid w:val="00DC5AA6"/>
    <w:rsid w:val="00DC769D"/>
    <w:rsid w:val="00DD02F5"/>
    <w:rsid w:val="00DD0922"/>
    <w:rsid w:val="00DD116D"/>
    <w:rsid w:val="00DD55F3"/>
    <w:rsid w:val="00DD5B67"/>
    <w:rsid w:val="00DD5CDE"/>
    <w:rsid w:val="00DD7208"/>
    <w:rsid w:val="00DE05BE"/>
    <w:rsid w:val="00DE1DE0"/>
    <w:rsid w:val="00DE3754"/>
    <w:rsid w:val="00DE6030"/>
    <w:rsid w:val="00DE6272"/>
    <w:rsid w:val="00DE7A4B"/>
    <w:rsid w:val="00DE7B48"/>
    <w:rsid w:val="00DF22AA"/>
    <w:rsid w:val="00DF5079"/>
    <w:rsid w:val="00DF5EFA"/>
    <w:rsid w:val="00DF7528"/>
    <w:rsid w:val="00E00434"/>
    <w:rsid w:val="00E01A42"/>
    <w:rsid w:val="00E032B4"/>
    <w:rsid w:val="00E04689"/>
    <w:rsid w:val="00E10C3C"/>
    <w:rsid w:val="00E12552"/>
    <w:rsid w:val="00E12665"/>
    <w:rsid w:val="00E128C2"/>
    <w:rsid w:val="00E12EA9"/>
    <w:rsid w:val="00E13DC7"/>
    <w:rsid w:val="00E153CE"/>
    <w:rsid w:val="00E154DE"/>
    <w:rsid w:val="00E15784"/>
    <w:rsid w:val="00E20FED"/>
    <w:rsid w:val="00E215E2"/>
    <w:rsid w:val="00E215F6"/>
    <w:rsid w:val="00E21CA8"/>
    <w:rsid w:val="00E24EE2"/>
    <w:rsid w:val="00E2543E"/>
    <w:rsid w:val="00E26683"/>
    <w:rsid w:val="00E31F23"/>
    <w:rsid w:val="00E34C8E"/>
    <w:rsid w:val="00E37A33"/>
    <w:rsid w:val="00E40129"/>
    <w:rsid w:val="00E404D5"/>
    <w:rsid w:val="00E419DE"/>
    <w:rsid w:val="00E41C22"/>
    <w:rsid w:val="00E42109"/>
    <w:rsid w:val="00E434F9"/>
    <w:rsid w:val="00E451D3"/>
    <w:rsid w:val="00E45D90"/>
    <w:rsid w:val="00E461FD"/>
    <w:rsid w:val="00E46D2F"/>
    <w:rsid w:val="00E47704"/>
    <w:rsid w:val="00E47D58"/>
    <w:rsid w:val="00E51B4C"/>
    <w:rsid w:val="00E5247B"/>
    <w:rsid w:val="00E5297B"/>
    <w:rsid w:val="00E52B79"/>
    <w:rsid w:val="00E5312B"/>
    <w:rsid w:val="00E5457F"/>
    <w:rsid w:val="00E55977"/>
    <w:rsid w:val="00E5627D"/>
    <w:rsid w:val="00E56C6F"/>
    <w:rsid w:val="00E61B1D"/>
    <w:rsid w:val="00E62061"/>
    <w:rsid w:val="00E621A9"/>
    <w:rsid w:val="00E623A2"/>
    <w:rsid w:val="00E679F6"/>
    <w:rsid w:val="00E701F2"/>
    <w:rsid w:val="00E704BA"/>
    <w:rsid w:val="00E70F32"/>
    <w:rsid w:val="00E73B6E"/>
    <w:rsid w:val="00E77C09"/>
    <w:rsid w:val="00E8093B"/>
    <w:rsid w:val="00E80F11"/>
    <w:rsid w:val="00E8240F"/>
    <w:rsid w:val="00E82A9D"/>
    <w:rsid w:val="00E82F12"/>
    <w:rsid w:val="00E8574F"/>
    <w:rsid w:val="00E85E8C"/>
    <w:rsid w:val="00E86796"/>
    <w:rsid w:val="00E877EB"/>
    <w:rsid w:val="00E878E2"/>
    <w:rsid w:val="00E90566"/>
    <w:rsid w:val="00E914C5"/>
    <w:rsid w:val="00E940B3"/>
    <w:rsid w:val="00E94DED"/>
    <w:rsid w:val="00E9613D"/>
    <w:rsid w:val="00E96502"/>
    <w:rsid w:val="00E96A35"/>
    <w:rsid w:val="00E96EB6"/>
    <w:rsid w:val="00EA209B"/>
    <w:rsid w:val="00EA39B8"/>
    <w:rsid w:val="00EA50DE"/>
    <w:rsid w:val="00EA6ED1"/>
    <w:rsid w:val="00EA7D47"/>
    <w:rsid w:val="00EB0015"/>
    <w:rsid w:val="00EB041C"/>
    <w:rsid w:val="00EB097B"/>
    <w:rsid w:val="00EB265B"/>
    <w:rsid w:val="00EB2922"/>
    <w:rsid w:val="00EB2E91"/>
    <w:rsid w:val="00EB4BA0"/>
    <w:rsid w:val="00EB7DD8"/>
    <w:rsid w:val="00EC0E2E"/>
    <w:rsid w:val="00EC333A"/>
    <w:rsid w:val="00EC6CDA"/>
    <w:rsid w:val="00ED02D6"/>
    <w:rsid w:val="00ED3506"/>
    <w:rsid w:val="00ED4534"/>
    <w:rsid w:val="00ED52DE"/>
    <w:rsid w:val="00ED55BC"/>
    <w:rsid w:val="00ED6FAA"/>
    <w:rsid w:val="00EE0373"/>
    <w:rsid w:val="00EE2879"/>
    <w:rsid w:val="00EE4944"/>
    <w:rsid w:val="00EE50DA"/>
    <w:rsid w:val="00EE5777"/>
    <w:rsid w:val="00EE75AB"/>
    <w:rsid w:val="00EF046F"/>
    <w:rsid w:val="00EF099B"/>
    <w:rsid w:val="00EF2E86"/>
    <w:rsid w:val="00EF3715"/>
    <w:rsid w:val="00EF400A"/>
    <w:rsid w:val="00EF41A6"/>
    <w:rsid w:val="00EF6E4D"/>
    <w:rsid w:val="00EF7B39"/>
    <w:rsid w:val="00F002F7"/>
    <w:rsid w:val="00F0229E"/>
    <w:rsid w:val="00F02AF8"/>
    <w:rsid w:val="00F02ECF"/>
    <w:rsid w:val="00F04AA0"/>
    <w:rsid w:val="00F05098"/>
    <w:rsid w:val="00F05C0A"/>
    <w:rsid w:val="00F05C1E"/>
    <w:rsid w:val="00F0625A"/>
    <w:rsid w:val="00F0649E"/>
    <w:rsid w:val="00F0706A"/>
    <w:rsid w:val="00F072FB"/>
    <w:rsid w:val="00F07FF8"/>
    <w:rsid w:val="00F114B9"/>
    <w:rsid w:val="00F11B9D"/>
    <w:rsid w:val="00F137CE"/>
    <w:rsid w:val="00F13EA1"/>
    <w:rsid w:val="00F13F6D"/>
    <w:rsid w:val="00F147FD"/>
    <w:rsid w:val="00F15353"/>
    <w:rsid w:val="00F15434"/>
    <w:rsid w:val="00F162EB"/>
    <w:rsid w:val="00F165E1"/>
    <w:rsid w:val="00F167C9"/>
    <w:rsid w:val="00F16DEE"/>
    <w:rsid w:val="00F1746B"/>
    <w:rsid w:val="00F20BB4"/>
    <w:rsid w:val="00F211CE"/>
    <w:rsid w:val="00F22215"/>
    <w:rsid w:val="00F222E0"/>
    <w:rsid w:val="00F23E78"/>
    <w:rsid w:val="00F24E3D"/>
    <w:rsid w:val="00F25DD9"/>
    <w:rsid w:val="00F262EF"/>
    <w:rsid w:val="00F2768F"/>
    <w:rsid w:val="00F2795A"/>
    <w:rsid w:val="00F30A7F"/>
    <w:rsid w:val="00F31157"/>
    <w:rsid w:val="00F32BC8"/>
    <w:rsid w:val="00F3301F"/>
    <w:rsid w:val="00F333A2"/>
    <w:rsid w:val="00F33691"/>
    <w:rsid w:val="00F341EB"/>
    <w:rsid w:val="00F34CCE"/>
    <w:rsid w:val="00F3520F"/>
    <w:rsid w:val="00F361C9"/>
    <w:rsid w:val="00F36BF8"/>
    <w:rsid w:val="00F40A81"/>
    <w:rsid w:val="00F41F6A"/>
    <w:rsid w:val="00F4319B"/>
    <w:rsid w:val="00F434D7"/>
    <w:rsid w:val="00F4391C"/>
    <w:rsid w:val="00F4441A"/>
    <w:rsid w:val="00F44A59"/>
    <w:rsid w:val="00F45974"/>
    <w:rsid w:val="00F460DB"/>
    <w:rsid w:val="00F46EC8"/>
    <w:rsid w:val="00F54A20"/>
    <w:rsid w:val="00F54F37"/>
    <w:rsid w:val="00F54FBD"/>
    <w:rsid w:val="00F5546D"/>
    <w:rsid w:val="00F61698"/>
    <w:rsid w:val="00F62D94"/>
    <w:rsid w:val="00F635C9"/>
    <w:rsid w:val="00F6485A"/>
    <w:rsid w:val="00F65098"/>
    <w:rsid w:val="00F65887"/>
    <w:rsid w:val="00F67982"/>
    <w:rsid w:val="00F71947"/>
    <w:rsid w:val="00F73364"/>
    <w:rsid w:val="00F73CCA"/>
    <w:rsid w:val="00F741E6"/>
    <w:rsid w:val="00F74580"/>
    <w:rsid w:val="00F76E00"/>
    <w:rsid w:val="00F770C6"/>
    <w:rsid w:val="00F80337"/>
    <w:rsid w:val="00F80E6E"/>
    <w:rsid w:val="00F81A36"/>
    <w:rsid w:val="00F829B4"/>
    <w:rsid w:val="00F85380"/>
    <w:rsid w:val="00F9110C"/>
    <w:rsid w:val="00F91E49"/>
    <w:rsid w:val="00F92A4D"/>
    <w:rsid w:val="00F94ABA"/>
    <w:rsid w:val="00F95E2E"/>
    <w:rsid w:val="00F95ED3"/>
    <w:rsid w:val="00F969A6"/>
    <w:rsid w:val="00F9781A"/>
    <w:rsid w:val="00F978A8"/>
    <w:rsid w:val="00FA0D56"/>
    <w:rsid w:val="00FA0E0F"/>
    <w:rsid w:val="00FA28D0"/>
    <w:rsid w:val="00FA311D"/>
    <w:rsid w:val="00FA7C6A"/>
    <w:rsid w:val="00FB3B5E"/>
    <w:rsid w:val="00FB572B"/>
    <w:rsid w:val="00FB5E9C"/>
    <w:rsid w:val="00FB75C8"/>
    <w:rsid w:val="00FB77E8"/>
    <w:rsid w:val="00FB7993"/>
    <w:rsid w:val="00FC0667"/>
    <w:rsid w:val="00FC067B"/>
    <w:rsid w:val="00FC0B5E"/>
    <w:rsid w:val="00FC1246"/>
    <w:rsid w:val="00FC13BD"/>
    <w:rsid w:val="00FC14E6"/>
    <w:rsid w:val="00FC2A23"/>
    <w:rsid w:val="00FC3102"/>
    <w:rsid w:val="00FC3FDA"/>
    <w:rsid w:val="00FC44EF"/>
    <w:rsid w:val="00FC63AE"/>
    <w:rsid w:val="00FC73A3"/>
    <w:rsid w:val="00FD02D8"/>
    <w:rsid w:val="00FD0363"/>
    <w:rsid w:val="00FD10E3"/>
    <w:rsid w:val="00FD3D6B"/>
    <w:rsid w:val="00FD50F4"/>
    <w:rsid w:val="00FD5D8B"/>
    <w:rsid w:val="00FD5DA1"/>
    <w:rsid w:val="00FD5FE9"/>
    <w:rsid w:val="00FD6956"/>
    <w:rsid w:val="00FD7424"/>
    <w:rsid w:val="00FE0274"/>
    <w:rsid w:val="00FE03E5"/>
    <w:rsid w:val="00FE252F"/>
    <w:rsid w:val="00FE392C"/>
    <w:rsid w:val="00FE5AA5"/>
    <w:rsid w:val="00FE5DF3"/>
    <w:rsid w:val="00FE5EE5"/>
    <w:rsid w:val="00FE61A6"/>
    <w:rsid w:val="00FE6EE5"/>
    <w:rsid w:val="00FE7F5B"/>
    <w:rsid w:val="00FF07EE"/>
    <w:rsid w:val="00FF2A78"/>
    <w:rsid w:val="00FF3028"/>
    <w:rsid w:val="00FF49D0"/>
    <w:rsid w:val="00FF5065"/>
    <w:rsid w:val="00FF5BB8"/>
    <w:rsid w:val="00FF7AD2"/>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ountry-region"/>
  <w:smartTagType w:namespaceuri="urn:schemas-microsoft-com:office:smarttags" w:name="place"/>
  <w:smartTagType w:namespaceuri="urn:schemas-microsoft-com:office:smarttags" w:name="PlaceType"/>
  <w:shapeDefaults>
    <o:shapedefaults v:ext="edit" spidmax="2049">
      <o:colormru v:ext="edit" colors="#39f,#9f6,white"/>
    </o:shapedefaults>
    <o:shapelayout v:ext="edit">
      <o:idmap v:ext="edit" data="1"/>
    </o:shapelayout>
  </w:shapeDefaults>
  <w:decimalSymbol w:val="."/>
  <w:listSeparator w:val=","/>
  <w14:docId w14:val="5B0803CE"/>
  <w15:docId w15:val="{AA17C03F-C198-4A3A-BED5-096CBCC43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ZA" w:eastAsia="en-ZA"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lsdException w:name="heading 7" w:semiHidden="1" w:uiPriority="99" w:unhideWhenUsed="1" w:qFormat="1"/>
    <w:lsdException w:name="heading 8" w:semiHidden="1" w:uiPriority="99" w:unhideWhenUsed="1" w:qFormat="1"/>
    <w:lsdException w:name="heading 9" w:semiHidden="1" w:uiPriority="99" w:unhideWhenUsed="1" w:qFormat="1"/>
    <w:lsdException w:name="index 1" w:semiHidden="1" w:unhideWhenUsed="1"/>
    <w:lsdException w:name="index 2" w:semiHidden="1" w:uiPriority="99"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99"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iPriority="99" w:unhideWhenUsed="1"/>
    <w:lsdException w:name="caption" w:semiHidden="1" w:unhideWhenUsed="1"/>
    <w:lsdException w:name="table of figures" w:semiHidden="1" w:unhideWhenUsed="1"/>
    <w:lsdException w:name="envelope address" w:semiHidden="1" w:uiPriority="99" w:unhideWhenUsed="1"/>
    <w:lsdException w:name="envelope return" w:semiHidden="1" w:uiPriority="99"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w:uiPriority="99"/>
    <w:lsdException w:name="List Bullet" w:uiPriority="99"/>
    <w:lsdException w:name="List Number" w:semiHidden="1" w:uiPriority="99" w:unhideWhenUsed="1"/>
    <w:lsdException w:name="List 2" w:semiHidden="1" w:uiPriority="99" w:unhideWhenUsed="1"/>
    <w:lsdException w:name="List 3" w:semiHidden="1" w:uiPriority="99" w:unhideWhenUsed="1"/>
    <w:lsdException w:name="List 4" w:semiHidden="1" w:uiPriority="99" w:unhideWhenUsed="1"/>
    <w:lsdException w:name="List 5" w:semiHidden="1" w:uiPriority="99" w:unhideWhenUsed="1"/>
    <w:lsdException w:name="List Bullet 2" w:semiHidden="1" w:uiPriority="99" w:unhideWhenUsed="1" w:qFormat="1"/>
    <w:lsdException w:name="List Bullet 3" w:semiHidden="1" w:uiPriority="99" w:unhideWhenUsed="1"/>
    <w:lsdException w:name="List Bullet 4" w:semiHidden="1" w:uiPriority="99" w:unhideWhenUsed="1"/>
    <w:lsdException w:name="List Bullet 5" w:semiHidden="1" w:uiPriority="99" w:unhideWhenUsed="1"/>
    <w:lsdException w:name="List Number 2" w:semiHidden="1" w:uiPriority="99" w:unhideWhenUsed="1"/>
    <w:lsdException w:name="List Number 3" w:semiHidden="1" w:uiPriority="99" w:unhideWhenUsed="1"/>
    <w:lsdException w:name="List Number 4" w:semiHidden="1" w:uiPriority="99" w:unhideWhenUsed="1"/>
    <w:lsdException w:name="List Number 5" w:semiHidden="1" w:uiPriority="99" w:unhideWhenUsed="1"/>
    <w:lsdException w:name="Title" w:uiPriority="99" w:qFormat="1"/>
    <w:lsdException w:name="Closing" w:semiHidden="1" w:uiPriority="99" w:unhideWhenUsed="1"/>
    <w:lsdException w:name="Signature" w:semiHidden="1" w:uiPriority="99" w:unhideWhenUsed="1"/>
    <w:lsdException w:name="Default Paragraph Font" w:semiHidden="1" w:unhideWhenUsed="1"/>
    <w:lsdException w:name="Body Text" w:semiHidden="1" w:uiPriority="99" w:unhideWhenUsed="1"/>
    <w:lsdException w:name="Body Text Indent" w:semiHidden="1" w:uiPriority="99" w:unhideWhenUsed="1"/>
    <w:lsdException w:name="List Continue" w:semiHidden="1" w:uiPriority="99" w:unhideWhenUsed="1"/>
    <w:lsdException w:name="List Continue 2" w:uiPriority="99"/>
    <w:lsdException w:name="List Continue 3" w:uiPriority="99"/>
    <w:lsdException w:name="List Continue 4" w:uiPriority="99"/>
    <w:lsdException w:name="List Continue 5" w:uiPriority="99"/>
    <w:lsdException w:name="Message Header" w:semiHidden="1" w:uiPriority="99" w:unhideWhenUsed="1"/>
    <w:lsdException w:name="Subtitle" w:uiPriority="99" w:qFormat="1"/>
    <w:lsdException w:name="Salutation" w:semiHidden="1" w:uiPriority="99" w:unhideWhenUsed="1"/>
    <w:lsdException w:name="Date" w:semiHidden="1" w:uiPriority="99" w:unhideWhenUsed="1"/>
    <w:lsdException w:name="Body Text First Indent" w:semiHidden="1" w:uiPriority="99" w:unhideWhenUsed="1"/>
    <w:lsdException w:name="Body Text First Indent 2" w:semiHidden="1" w:uiPriority="99" w:unhideWhenUsed="1"/>
    <w:lsdException w:name="Note Heading" w:semiHidden="1" w:uiPriority="99" w:unhideWhenUsed="1"/>
    <w:lsdException w:name="Body Text 2" w:semiHidden="1" w:uiPriority="99" w:unhideWhenUsed="1"/>
    <w:lsdException w:name="Body Text 3" w:semiHidden="1" w:uiPriority="99" w:unhideWhenUsed="1"/>
    <w:lsdException w:name="Body Text Indent 2" w:semiHidden="1" w:uiPriority="99" w:unhideWhenUsed="1"/>
    <w:lsdException w:name="Body Text Indent 3" w:semiHidden="1" w:uiPriority="99" w:unhideWhenUsed="1"/>
    <w:lsdException w:name="Block Text" w:semiHidden="1" w:uiPriority="99"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iPriority="99" w:unhideWhenUsed="1"/>
    <w:lsdException w:name="Plain Text" w:semiHidden="1" w:uiPriority="99" w:unhideWhenUsed="1"/>
    <w:lsdException w:name="E-mail Signature" w:semiHidden="1" w:uiPriority="99"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D74D6"/>
    <w:pPr>
      <w:spacing w:before="120" w:after="120"/>
      <w:jc w:val="both"/>
    </w:pPr>
    <w:rPr>
      <w:rFonts w:ascii="Verdana" w:hAnsi="Verdana" w:cs="Arial"/>
      <w:szCs w:val="24"/>
      <w:lang w:val="en-GB" w:eastAsia="en-US"/>
    </w:rPr>
  </w:style>
  <w:style w:type="paragraph" w:styleId="Heading1">
    <w:name w:val="heading 1"/>
    <w:aliases w:val="Part,Header1"/>
    <w:basedOn w:val="Normal"/>
    <w:next w:val="Normal"/>
    <w:link w:val="Heading1Char"/>
    <w:qFormat/>
    <w:rsid w:val="002D74D6"/>
    <w:pPr>
      <w:keepNext/>
      <w:jc w:val="center"/>
      <w:outlineLvl w:val="0"/>
    </w:pPr>
    <w:rPr>
      <w:b/>
      <w:bCs/>
      <w:sz w:val="36"/>
      <w:lang w:val="en-US"/>
    </w:rPr>
  </w:style>
  <w:style w:type="paragraph" w:styleId="Heading2">
    <w:name w:val="heading 2"/>
    <w:aliases w:val="Chapter Title"/>
    <w:basedOn w:val="Normal"/>
    <w:next w:val="Normal"/>
    <w:link w:val="Heading2Char"/>
    <w:qFormat/>
    <w:rsid w:val="002D74D6"/>
    <w:pPr>
      <w:keepNext/>
      <w:jc w:val="center"/>
      <w:outlineLvl w:val="1"/>
    </w:pPr>
    <w:rPr>
      <w:rFonts w:ascii="Bookman Old Style" w:hAnsi="Bookman Old Style" w:cs="Times New Roman"/>
      <w:b/>
      <w:i/>
      <w:sz w:val="36"/>
    </w:rPr>
  </w:style>
  <w:style w:type="paragraph" w:styleId="Heading3">
    <w:name w:val="heading 3"/>
    <w:basedOn w:val="Normal"/>
    <w:next w:val="Normal"/>
    <w:link w:val="Heading3Char"/>
    <w:qFormat/>
    <w:rsid w:val="00D25F40"/>
    <w:pPr>
      <w:keepNext/>
      <w:jc w:val="center"/>
      <w:outlineLvl w:val="2"/>
    </w:pPr>
    <w:rPr>
      <w:rFonts w:cs="Times New Roman"/>
      <w:b/>
      <w:bCs/>
      <w:sz w:val="28"/>
    </w:rPr>
  </w:style>
  <w:style w:type="paragraph" w:styleId="Heading4">
    <w:name w:val="heading 4"/>
    <w:basedOn w:val="Normal"/>
    <w:next w:val="Normal"/>
    <w:link w:val="Heading4Char"/>
    <w:qFormat/>
    <w:rsid w:val="005736AC"/>
    <w:pPr>
      <w:keepNext/>
      <w:spacing w:before="240"/>
      <w:jc w:val="left"/>
      <w:outlineLvl w:val="3"/>
    </w:pPr>
    <w:rPr>
      <w:rFonts w:ascii="Bookman Old Style" w:hAnsi="Bookman Old Style" w:cs="Times New Roman"/>
      <w:b/>
      <w:bCs/>
      <w:i/>
      <w:sz w:val="28"/>
    </w:rPr>
  </w:style>
  <w:style w:type="paragraph" w:styleId="Heading5">
    <w:name w:val="heading 5"/>
    <w:aliases w:val="Block Label"/>
    <w:basedOn w:val="Normal"/>
    <w:next w:val="Normal"/>
    <w:link w:val="Heading5Char"/>
    <w:qFormat/>
    <w:pPr>
      <w:keepNext/>
      <w:ind w:left="2160"/>
      <w:outlineLvl w:val="4"/>
    </w:pPr>
    <w:rPr>
      <w:rFonts w:ascii="Arial" w:hAnsi="Arial" w:cs="Times New Roman"/>
      <w:b/>
      <w:sz w:val="28"/>
      <w:szCs w:val="20"/>
    </w:rPr>
  </w:style>
  <w:style w:type="paragraph" w:styleId="Heading6">
    <w:name w:val="heading 6"/>
    <w:basedOn w:val="Normal"/>
    <w:next w:val="Normal"/>
    <w:link w:val="Heading6Char"/>
    <w:pPr>
      <w:keepNext/>
      <w:jc w:val="center"/>
      <w:outlineLvl w:val="5"/>
    </w:pPr>
    <w:rPr>
      <w:rFonts w:ascii="Arial" w:hAnsi="Arial" w:cs="Times New Roman"/>
      <w:sz w:val="96"/>
    </w:rPr>
  </w:style>
  <w:style w:type="paragraph" w:styleId="Heading7">
    <w:name w:val="heading 7"/>
    <w:basedOn w:val="Normal"/>
    <w:next w:val="Normal"/>
    <w:link w:val="Heading7Char"/>
    <w:uiPriority w:val="99"/>
    <w:qFormat/>
    <w:pPr>
      <w:keepNext/>
      <w:jc w:val="center"/>
      <w:outlineLvl w:val="6"/>
    </w:pPr>
    <w:rPr>
      <w:rFonts w:ascii="Arial" w:hAnsi="Arial" w:cs="Times New Roman"/>
      <w:b/>
      <w:sz w:val="72"/>
    </w:rPr>
  </w:style>
  <w:style w:type="paragraph" w:styleId="Heading8">
    <w:name w:val="heading 8"/>
    <w:basedOn w:val="Normal"/>
    <w:next w:val="Normal"/>
    <w:link w:val="Heading8Char"/>
    <w:uiPriority w:val="99"/>
    <w:qFormat/>
    <w:pPr>
      <w:keepNext/>
      <w:spacing w:line="480" w:lineRule="auto"/>
      <w:outlineLvl w:val="7"/>
    </w:pPr>
    <w:rPr>
      <w:rFonts w:ascii="Arial" w:hAnsi="Arial"/>
      <w:b/>
      <w:sz w:val="28"/>
    </w:rPr>
  </w:style>
  <w:style w:type="paragraph" w:styleId="Heading9">
    <w:name w:val="heading 9"/>
    <w:basedOn w:val="Normal"/>
    <w:next w:val="Normal"/>
    <w:link w:val="Heading9Char"/>
    <w:uiPriority w:val="99"/>
    <w:qFormat/>
    <w:pPr>
      <w:keepNext/>
      <w:spacing w:line="480" w:lineRule="auto"/>
      <w:ind w:left="2160"/>
      <w:outlineLvl w:val="8"/>
    </w:pPr>
    <w:rPr>
      <w:rFonts w:ascii="Arial" w:hAnsi="Arial"/>
      <w: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153"/>
        <w:tab w:val="right" w:pos="8306"/>
      </w:tabs>
    </w:pPr>
    <w:rPr>
      <w:rFonts w:cs="Times New Roman"/>
    </w:rPr>
  </w:style>
  <w:style w:type="paragraph" w:styleId="BodyText2">
    <w:name w:val="Body Text 2"/>
    <w:basedOn w:val="Normal"/>
    <w:link w:val="BodyText2Char"/>
    <w:uiPriority w:val="99"/>
    <w:semiHidden/>
    <w:rPr>
      <w:rFonts w:ascii="Arial" w:hAnsi="Arial" w:cs="Times New Roman"/>
    </w:rPr>
  </w:style>
  <w:style w:type="paragraph" w:styleId="BodyText">
    <w:name w:val="Body Text"/>
    <w:basedOn w:val="Normal"/>
    <w:link w:val="BodyTextChar"/>
    <w:uiPriority w:val="99"/>
    <w:semiHidden/>
    <w:rPr>
      <w:rFonts w:cs="Times New Roman"/>
      <w:b/>
      <w:bCs/>
    </w:rPr>
  </w:style>
  <w:style w:type="paragraph" w:styleId="BodyTextIndent">
    <w:name w:val="Body Text Indent"/>
    <w:basedOn w:val="Normal"/>
    <w:link w:val="BodyTextIndentChar"/>
    <w:uiPriority w:val="99"/>
    <w:semiHidden/>
    <w:pPr>
      <w:tabs>
        <w:tab w:val="left" w:pos="0"/>
      </w:tabs>
      <w:ind w:left="720"/>
    </w:pPr>
    <w:rPr>
      <w:rFonts w:ascii="Arial" w:hAnsi="Arial"/>
    </w:rPr>
  </w:style>
  <w:style w:type="paragraph" w:styleId="BodyTextIndent2">
    <w:name w:val="Body Text Indent 2"/>
    <w:basedOn w:val="Normal"/>
    <w:link w:val="BodyTextIndent2Char"/>
    <w:uiPriority w:val="99"/>
    <w:semiHidden/>
    <w:pPr>
      <w:ind w:left="360"/>
    </w:pPr>
    <w:rPr>
      <w:rFonts w:ascii="Arial" w:hAnsi="Arial"/>
      <w:lang w:val="en-US"/>
    </w:rPr>
  </w:style>
  <w:style w:type="paragraph" w:styleId="Header">
    <w:name w:val="header"/>
    <w:basedOn w:val="Normal"/>
    <w:link w:val="HeaderChar"/>
    <w:autoRedefine/>
    <w:uiPriority w:val="99"/>
    <w:rsid w:val="00C46B68"/>
    <w:pPr>
      <w:tabs>
        <w:tab w:val="left" w:pos="810"/>
        <w:tab w:val="left" w:pos="1062"/>
        <w:tab w:val="left" w:pos="1152"/>
        <w:tab w:val="left" w:pos="6210"/>
        <w:tab w:val="left" w:pos="6390"/>
        <w:tab w:val="left" w:pos="6570"/>
        <w:tab w:val="left" w:pos="6840"/>
        <w:tab w:val="left" w:pos="7470"/>
        <w:tab w:val="left" w:pos="8190"/>
        <w:tab w:val="left" w:pos="8370"/>
        <w:tab w:val="left" w:pos="8460"/>
        <w:tab w:val="left" w:pos="8820"/>
        <w:tab w:val="left" w:pos="8910"/>
      </w:tabs>
      <w:ind w:right="52"/>
    </w:pPr>
    <w:rPr>
      <w:bCs/>
      <w:szCs w:val="20"/>
      <w:lang w:val="en-US"/>
    </w:rPr>
  </w:style>
  <w:style w:type="character" w:styleId="PageNumber">
    <w:name w:val="page number"/>
    <w:basedOn w:val="DefaultParagraphFont"/>
  </w:style>
  <w:style w:type="paragraph" w:styleId="BodyText3">
    <w:name w:val="Body Text 3"/>
    <w:basedOn w:val="Normal"/>
    <w:link w:val="BodyText3Char"/>
    <w:uiPriority w:val="99"/>
    <w:semiHidden/>
    <w:rPr>
      <w:rFonts w:ascii="Arial" w:hAnsi="Arial" w:cs="Times New Roman"/>
      <w:b/>
      <w:sz w:val="28"/>
      <w:szCs w:val="20"/>
    </w:rPr>
  </w:style>
  <w:style w:type="paragraph" w:styleId="BodyTextIndent3">
    <w:name w:val="Body Text Indent 3"/>
    <w:basedOn w:val="Normal"/>
    <w:link w:val="BodyTextIndent3Char"/>
    <w:uiPriority w:val="99"/>
    <w:semiHidden/>
    <w:pPr>
      <w:tabs>
        <w:tab w:val="left" w:pos="0"/>
        <w:tab w:val="num" w:pos="720"/>
      </w:tabs>
      <w:spacing w:line="480" w:lineRule="auto"/>
      <w:ind w:left="720" w:hanging="360"/>
    </w:pPr>
    <w:rPr>
      <w:rFonts w:ascii="Arial" w:hAnsi="Arial"/>
    </w:rPr>
  </w:style>
  <w:style w:type="paragraph" w:styleId="TOC1">
    <w:name w:val="toc 1"/>
    <w:basedOn w:val="Normal"/>
    <w:next w:val="Normal"/>
    <w:autoRedefine/>
    <w:uiPriority w:val="39"/>
    <w:rsid w:val="0020162D"/>
    <w:rPr>
      <w:b/>
      <w:sz w:val="22"/>
    </w:rPr>
  </w:style>
  <w:style w:type="paragraph" w:styleId="TOC2">
    <w:name w:val="toc 2"/>
    <w:basedOn w:val="Normal"/>
    <w:next w:val="Normal"/>
    <w:autoRedefine/>
    <w:uiPriority w:val="39"/>
    <w:rsid w:val="0020162D"/>
    <w:pPr>
      <w:tabs>
        <w:tab w:val="right" w:leader="dot" w:pos="9923"/>
      </w:tabs>
      <w:ind w:left="240"/>
    </w:pPr>
    <w:rPr>
      <w:sz w:val="22"/>
    </w:rPr>
  </w:style>
  <w:style w:type="paragraph" w:styleId="TOC3">
    <w:name w:val="toc 3"/>
    <w:basedOn w:val="Normal"/>
    <w:next w:val="Normal"/>
    <w:autoRedefine/>
    <w:uiPriority w:val="39"/>
    <w:pPr>
      <w:ind w:left="480"/>
    </w:pPr>
  </w:style>
  <w:style w:type="paragraph" w:styleId="TOC4">
    <w:name w:val="toc 4"/>
    <w:basedOn w:val="Normal"/>
    <w:next w:val="Normal"/>
    <w:autoRedefine/>
    <w:uiPriority w:val="39"/>
    <w:pPr>
      <w:ind w:left="720"/>
    </w:pPr>
  </w:style>
  <w:style w:type="paragraph" w:styleId="TOC5">
    <w:name w:val="toc 5"/>
    <w:basedOn w:val="Normal"/>
    <w:next w:val="Normal"/>
    <w:autoRedefine/>
    <w:uiPriority w:val="39"/>
    <w:pPr>
      <w:ind w:left="96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styleId="NormalWeb">
    <w:name w:val="Normal (Web)"/>
    <w:basedOn w:val="Normal"/>
    <w:uiPriority w:val="99"/>
    <w:semiHidden/>
    <w:pPr>
      <w:spacing w:before="100" w:beforeAutospacing="1" w:after="100" w:afterAutospacing="1"/>
    </w:pPr>
    <w:rPr>
      <w:rFonts w:cs="Times New Roman"/>
      <w:color w:val="000066"/>
    </w:rPr>
  </w:style>
  <w:style w:type="paragraph" w:styleId="Caption">
    <w:name w:val="caption"/>
    <w:basedOn w:val="Normal"/>
    <w:next w:val="Normal"/>
    <w:link w:val="CaptionChar"/>
    <w:rsid w:val="00DA386C"/>
    <w:pPr>
      <w:spacing w:line="480" w:lineRule="auto"/>
      <w:jc w:val="center"/>
    </w:pPr>
    <w:rPr>
      <w:b/>
      <w:bCs/>
      <w:i/>
      <w:color w:val="000000"/>
      <w:szCs w:val="22"/>
    </w:rPr>
  </w:style>
  <w:style w:type="paragraph" w:customStyle="1" w:styleId="Subhead2">
    <w:name w:val="Subhead 2"/>
    <w:basedOn w:val="Normal"/>
    <w:uiPriority w:val="99"/>
    <w:semiHidden/>
    <w:pPr>
      <w:autoSpaceDE w:val="0"/>
      <w:autoSpaceDN w:val="0"/>
      <w:adjustRightInd w:val="0"/>
      <w:spacing w:after="57" w:line="360" w:lineRule="atLeast"/>
    </w:pPr>
    <w:rPr>
      <w:b/>
      <w:bCs/>
      <w:sz w:val="28"/>
      <w:szCs w:val="28"/>
    </w:rPr>
  </w:style>
  <w:style w:type="paragraph" w:styleId="BlockText">
    <w:name w:val="Block Text"/>
    <w:basedOn w:val="Normal"/>
    <w:uiPriority w:val="99"/>
    <w:semiHidden/>
    <w:pPr>
      <w:spacing w:line="312" w:lineRule="auto"/>
      <w:ind w:left="90" w:right="1534"/>
    </w:pPr>
  </w:style>
  <w:style w:type="paragraph" w:customStyle="1" w:styleId="TableText">
    <w:name w:val="Table Text"/>
    <w:basedOn w:val="Normal"/>
    <w:uiPriority w:val="99"/>
    <w:semiHidden/>
    <w:rPr>
      <w:rFonts w:ascii="Comic Sans MS" w:hAnsi="Comic Sans MS" w:cs="Times New Roman"/>
      <w:szCs w:val="20"/>
    </w:rPr>
  </w:style>
  <w:style w:type="paragraph" w:customStyle="1" w:styleId="TableHeaderText">
    <w:name w:val="Table Header Text"/>
    <w:basedOn w:val="TableText"/>
    <w:uiPriority w:val="99"/>
    <w:semiHidden/>
    <w:pPr>
      <w:jc w:val="center"/>
    </w:pPr>
    <w:rPr>
      <w:b/>
    </w:rPr>
  </w:style>
  <w:style w:type="paragraph" w:customStyle="1" w:styleId="BlockLine">
    <w:name w:val="Block Line"/>
    <w:basedOn w:val="Normal"/>
    <w:next w:val="Normal"/>
    <w:uiPriority w:val="99"/>
    <w:semiHidden/>
    <w:pPr>
      <w:pBdr>
        <w:top w:val="single" w:sz="6" w:space="1" w:color="auto"/>
        <w:between w:val="single" w:sz="6" w:space="1" w:color="auto"/>
      </w:pBdr>
      <w:spacing w:before="240"/>
      <w:ind w:left="1700"/>
    </w:pPr>
    <w:rPr>
      <w:rFonts w:ascii="Comic Sans MS" w:eastAsia="PMingLiU" w:hAnsi="Comic Sans MS" w:cs="Times New Roman"/>
      <w:szCs w:val="20"/>
      <w:lang w:eastAsia="zh-TW"/>
    </w:rPr>
  </w:style>
  <w:style w:type="paragraph" w:customStyle="1" w:styleId="ContinuedOnNextPa">
    <w:name w:val="Continued On Next Pa"/>
    <w:basedOn w:val="Normal"/>
    <w:next w:val="Normal"/>
    <w:uiPriority w:val="99"/>
    <w:semiHidden/>
    <w:pPr>
      <w:pBdr>
        <w:top w:val="single" w:sz="6" w:space="1" w:color="auto"/>
        <w:between w:val="single" w:sz="6" w:space="1" w:color="auto"/>
      </w:pBdr>
      <w:ind w:left="1700"/>
      <w:jc w:val="right"/>
    </w:pPr>
    <w:rPr>
      <w:rFonts w:ascii="Times New Roman" w:eastAsia="PMingLiU" w:hAnsi="Times New Roman" w:cs="Times New Roman"/>
      <w:i/>
      <w:szCs w:val="20"/>
      <w:lang w:val="en-US"/>
    </w:rPr>
  </w:style>
  <w:style w:type="paragraph" w:customStyle="1" w:styleId="newform">
    <w:name w:val="newform"/>
    <w:basedOn w:val="Normal"/>
    <w:next w:val="Normal"/>
    <w:uiPriority w:val="99"/>
    <w:semiHidden/>
    <w:pPr>
      <w:tabs>
        <w:tab w:val="left" w:pos="255"/>
      </w:tabs>
    </w:pPr>
    <w:rPr>
      <w:rFonts w:cs="Times New Roman"/>
      <w:snapToGrid w:val="0"/>
      <w:sz w:val="16"/>
      <w:szCs w:val="20"/>
    </w:rPr>
  </w:style>
  <w:style w:type="paragraph" w:customStyle="1" w:styleId="UNIT">
    <w:name w:val="UNIT"/>
    <w:basedOn w:val="Heading3"/>
    <w:uiPriority w:val="99"/>
    <w:semiHidden/>
    <w:pPr>
      <w:jc w:val="left"/>
      <w:outlineLvl w:val="9"/>
    </w:pPr>
    <w:rPr>
      <w:bCs w:val="0"/>
      <w:szCs w:val="20"/>
    </w:rPr>
  </w:style>
  <w:style w:type="paragraph" w:customStyle="1" w:styleId="ELEMENT">
    <w:name w:val="ELEMENT"/>
    <w:basedOn w:val="Heading1"/>
    <w:uiPriority w:val="99"/>
    <w:semiHidden/>
    <w:pPr>
      <w:jc w:val="left"/>
      <w:outlineLvl w:val="9"/>
    </w:pPr>
    <w:rPr>
      <w:rFonts w:cs="Times New Roman"/>
      <w:bCs w:val="0"/>
      <w:sz w:val="20"/>
      <w:szCs w:val="20"/>
      <w:lang w:val="en-GB"/>
    </w:rPr>
  </w:style>
  <w:style w:type="character" w:styleId="Emphasis">
    <w:name w:val="Emphasis"/>
    <w:qFormat/>
    <w:rPr>
      <w:i/>
      <w:iCs/>
    </w:rPr>
  </w:style>
  <w:style w:type="paragraph" w:customStyle="1" w:styleId="Handouttextbullet">
    <w:name w:val="Handout text bullet"/>
    <w:basedOn w:val="Normal"/>
    <w:uiPriority w:val="99"/>
    <w:semiHidden/>
    <w:pPr>
      <w:tabs>
        <w:tab w:val="num" w:pos="780"/>
      </w:tabs>
      <w:spacing w:after="240"/>
      <w:ind w:left="780" w:hanging="360"/>
    </w:pPr>
    <w:rPr>
      <w:rFonts w:eastAsia="PMingLiU" w:cs="Times New Roman"/>
      <w:szCs w:val="20"/>
      <w:lang w:val="en-US"/>
    </w:rPr>
  </w:style>
  <w:style w:type="character" w:styleId="Hyperlink">
    <w:name w:val="Hyperlink"/>
    <w:uiPriority w:val="99"/>
    <w:rPr>
      <w:color w:val="0000FF"/>
      <w:u w:val="single"/>
    </w:rPr>
  </w:style>
  <w:style w:type="paragraph" w:styleId="Title">
    <w:name w:val="Title"/>
    <w:basedOn w:val="Normal"/>
    <w:link w:val="TitleChar"/>
    <w:uiPriority w:val="99"/>
    <w:qFormat/>
    <w:pPr>
      <w:jc w:val="center"/>
    </w:pPr>
    <w:rPr>
      <w:rFonts w:ascii="Comic Sans MS" w:hAnsi="Comic Sans MS"/>
      <w:b/>
      <w:bCs/>
      <w:lang w:val="en-ZA"/>
    </w:rPr>
  </w:style>
  <w:style w:type="paragraph" w:styleId="Subtitle">
    <w:name w:val="Subtitle"/>
    <w:basedOn w:val="Normal"/>
    <w:link w:val="SubtitleChar"/>
    <w:uiPriority w:val="99"/>
    <w:qFormat/>
    <w:pPr>
      <w:jc w:val="center"/>
    </w:pPr>
    <w:rPr>
      <w:b/>
      <w:bCs/>
      <w:sz w:val="18"/>
      <w:lang w:val="en-ZA"/>
    </w:rPr>
  </w:style>
  <w:style w:type="paragraph" w:customStyle="1" w:styleId="Question2">
    <w:name w:val="Question2"/>
    <w:basedOn w:val="Normal"/>
    <w:next w:val="Normal"/>
    <w:uiPriority w:val="99"/>
    <w:semiHidden/>
    <w:pPr>
      <w:jc w:val="center"/>
    </w:pPr>
    <w:rPr>
      <w:rFonts w:cs="Times New Roman"/>
      <w:b/>
      <w:szCs w:val="20"/>
      <w:lang w:val="en-US"/>
    </w:rPr>
  </w:style>
  <w:style w:type="character" w:customStyle="1" w:styleId="Style10ptBold">
    <w:name w:val="Style 10 pt Bold"/>
    <w:semiHidden/>
    <w:rsid w:val="00B477F7"/>
    <w:rPr>
      <w:b/>
      <w:bCs/>
      <w:sz w:val="20"/>
    </w:rPr>
  </w:style>
  <w:style w:type="paragraph" w:customStyle="1" w:styleId="StyleHeading1PartHeader114ptBlackLeft032cmRight">
    <w:name w:val="Style Heading 1PartHeader1 + 14 pt Black Left:  0.32 cm Right:..."/>
    <w:basedOn w:val="Heading1"/>
    <w:link w:val="StyleHeading1PartHeader114ptBlackLeft032cmRightChar"/>
    <w:uiPriority w:val="99"/>
    <w:semiHidden/>
    <w:rsid w:val="009042D0"/>
    <w:pPr>
      <w:pBdr>
        <w:top w:val="single" w:sz="4" w:space="1" w:color="auto"/>
        <w:left w:val="single" w:sz="4" w:space="4" w:color="auto"/>
        <w:bottom w:val="single" w:sz="4" w:space="1" w:color="auto"/>
        <w:right w:val="single" w:sz="4" w:space="4" w:color="auto"/>
      </w:pBdr>
      <w:shd w:val="clear" w:color="auto" w:fill="0000FF"/>
      <w:spacing w:before="240" w:after="240"/>
      <w:ind w:left="284" w:right="113"/>
    </w:pPr>
    <w:rPr>
      <w:rFonts w:cs="Times New Roman"/>
      <w:color w:val="FFFFFF"/>
      <w:sz w:val="28"/>
      <w:szCs w:val="28"/>
    </w:rPr>
  </w:style>
  <w:style w:type="paragraph" w:customStyle="1" w:styleId="StyleHeading410ptBlackBefore6ptAfter6pt">
    <w:name w:val="Style Heading 4 + 10 pt Black Before:  6 pt After:  6 pt"/>
    <w:basedOn w:val="Heading4"/>
    <w:uiPriority w:val="99"/>
    <w:semiHidden/>
    <w:rsid w:val="00FE392C"/>
    <w:pPr>
      <w:spacing w:before="120"/>
    </w:pPr>
    <w:rPr>
      <w:color w:val="000000"/>
      <w:szCs w:val="20"/>
    </w:rPr>
  </w:style>
  <w:style w:type="paragraph" w:customStyle="1" w:styleId="StyleBlackLeft032cmRight254cm">
    <w:name w:val="Style Black Left:  0.32 cm Right:  2.54 cm"/>
    <w:basedOn w:val="Normal"/>
    <w:uiPriority w:val="99"/>
    <w:semiHidden/>
    <w:rsid w:val="00570DB8"/>
    <w:pPr>
      <w:ind w:right="1440"/>
    </w:pPr>
    <w:rPr>
      <w:rFonts w:cs="Times New Roman"/>
      <w:color w:val="000000"/>
      <w:szCs w:val="20"/>
    </w:rPr>
  </w:style>
  <w:style w:type="paragraph" w:customStyle="1" w:styleId="StyleHeading310pt">
    <w:name w:val="Style Heading 3 + 10 pt"/>
    <w:basedOn w:val="Heading3"/>
    <w:link w:val="StyleHeading310ptChar"/>
    <w:uiPriority w:val="99"/>
    <w:semiHidden/>
    <w:rsid w:val="00BB753F"/>
    <w:pPr>
      <w:pBdr>
        <w:top w:val="single" w:sz="12" w:space="1" w:color="auto"/>
        <w:left w:val="single" w:sz="12" w:space="4" w:color="auto"/>
        <w:bottom w:val="single" w:sz="12" w:space="1" w:color="auto"/>
        <w:right w:val="single" w:sz="12" w:space="4" w:color="auto"/>
      </w:pBdr>
      <w:shd w:val="clear" w:color="auto" w:fill="0000FF"/>
      <w:spacing w:after="240"/>
    </w:pPr>
    <w:rPr>
      <w:color w:val="FFFFFF"/>
    </w:rPr>
  </w:style>
  <w:style w:type="paragraph" w:customStyle="1" w:styleId="StyleStyleHeading310ptRightSinglesolidlineAuto1">
    <w:name w:val="Style Style Heading 3 + 10 pt + Right: (Single solid line Auto  1..."/>
    <w:basedOn w:val="StyleHeading310pt"/>
    <w:uiPriority w:val="99"/>
    <w:semiHidden/>
    <w:rsid w:val="00BB753F"/>
    <w:pPr>
      <w:pBdr>
        <w:right w:val="single" w:sz="12" w:space="31" w:color="auto"/>
      </w:pBdr>
    </w:pPr>
    <w:rPr>
      <w:szCs w:val="20"/>
    </w:rPr>
  </w:style>
  <w:style w:type="paragraph" w:customStyle="1" w:styleId="StyleBlackJustifiedLeft032cmRight254cm">
    <w:name w:val="Style Black Justified Left:  0.32 cm Right:  2.54 cm"/>
    <w:basedOn w:val="Normal"/>
    <w:uiPriority w:val="99"/>
    <w:semiHidden/>
    <w:rsid w:val="00883803"/>
    <w:pPr>
      <w:pBdr>
        <w:top w:val="single" w:sz="12" w:space="1" w:color="auto"/>
        <w:left w:val="single" w:sz="12" w:space="4" w:color="auto"/>
        <w:bottom w:val="single" w:sz="12" w:space="1" w:color="auto"/>
        <w:right w:val="single" w:sz="12" w:space="4" w:color="auto"/>
      </w:pBdr>
      <w:shd w:val="clear" w:color="auto" w:fill="0000FF"/>
      <w:ind w:left="181" w:right="1440"/>
    </w:pPr>
    <w:rPr>
      <w:rFonts w:cs="Times New Roman"/>
      <w:color w:val="000000"/>
      <w:szCs w:val="20"/>
    </w:rPr>
  </w:style>
  <w:style w:type="paragraph" w:customStyle="1" w:styleId="StyleStyleHeading310ptPatternClearBlueBorderS">
    <w:name w:val="Style Style Heading 3 + 10 pt + Pattern: Clear (Blue) Border: : (S..."/>
    <w:basedOn w:val="StyleHeading310pt"/>
    <w:link w:val="StyleStyleHeading310ptPatternClearBlueBorderSChar"/>
    <w:semiHidden/>
    <w:rsid w:val="00883803"/>
    <w:rPr>
      <w:szCs w:val="20"/>
      <w:bdr w:val="single" w:sz="12" w:space="0" w:color="auto"/>
      <w:shd w:val="clear" w:color="auto" w:fill="0000FF"/>
    </w:rPr>
  </w:style>
  <w:style w:type="paragraph" w:customStyle="1" w:styleId="StyleStyleStyleHeading310ptPatternClearBlueBorder">
    <w:name w:val="Style Style Style Heading 3 + 10 pt + Pattern: Clear (Blue) Border:..."/>
    <w:basedOn w:val="StyleStyleHeading310ptPatternClearBlueBorderS"/>
    <w:uiPriority w:val="99"/>
    <w:semiHidden/>
    <w:rsid w:val="00CA3DB2"/>
    <w:pPr>
      <w:widowControl w:val="0"/>
    </w:pPr>
    <w:rPr>
      <w:bdr w:val="none" w:sz="0" w:space="0" w:color="auto"/>
      <w:shd w:val="clear" w:color="auto" w:fill="auto"/>
    </w:rPr>
  </w:style>
  <w:style w:type="paragraph" w:customStyle="1" w:styleId="StyleStyleBlackLeft032cmRight254cmRight067cm">
    <w:name w:val="Style Style Black Left:  0.32 cm Right:  2.54 cm + Right:  0.67 cm"/>
    <w:basedOn w:val="StyleBlackLeft032cmRight254cm"/>
    <w:uiPriority w:val="99"/>
    <w:semiHidden/>
    <w:rsid w:val="00F44A59"/>
    <w:pPr>
      <w:ind w:right="227"/>
    </w:pPr>
    <w:rPr>
      <w:sz w:val="22"/>
    </w:rPr>
  </w:style>
  <w:style w:type="paragraph" w:customStyle="1" w:styleId="StyleHeading2ChapterTitleCenteredLeft032cmRight2">
    <w:name w:val="Style Heading 2Chapter Title + Centered Left:  0.32 cm Right:  2..."/>
    <w:basedOn w:val="Heading2"/>
    <w:link w:val="StyleHeading2ChapterTitleCenteredLeft032cmRight2Char"/>
    <w:uiPriority w:val="99"/>
    <w:semiHidden/>
    <w:rsid w:val="009042D0"/>
    <w:pPr>
      <w:pBdr>
        <w:top w:val="single" w:sz="4" w:space="1" w:color="auto"/>
        <w:left w:val="single" w:sz="4" w:space="4" w:color="auto"/>
        <w:bottom w:val="single" w:sz="4" w:space="1" w:color="auto"/>
        <w:right w:val="single" w:sz="4" w:space="4" w:color="auto"/>
      </w:pBdr>
      <w:shd w:val="clear" w:color="auto" w:fill="0000FF"/>
      <w:ind w:left="284" w:right="113"/>
    </w:pPr>
    <w:rPr>
      <w:b w:val="0"/>
      <w:color w:val="FFFFFF"/>
      <w:szCs w:val="28"/>
    </w:rPr>
  </w:style>
  <w:style w:type="paragraph" w:customStyle="1" w:styleId="listhead2">
    <w:name w:val="list head 2"/>
    <w:basedOn w:val="Normal"/>
    <w:link w:val="listhead2Char"/>
    <w:uiPriority w:val="99"/>
    <w:semiHidden/>
    <w:rsid w:val="00A75997"/>
    <w:pPr>
      <w:numPr>
        <w:numId w:val="2"/>
      </w:numPr>
    </w:pPr>
  </w:style>
  <w:style w:type="paragraph" w:customStyle="1" w:styleId="headingbody2">
    <w:name w:val="heading body 2"/>
    <w:basedOn w:val="Normal"/>
    <w:uiPriority w:val="99"/>
    <w:semiHidden/>
    <w:rsid w:val="00E128C2"/>
    <w:rPr>
      <w:rFonts w:cs="Times New Roman"/>
      <w:szCs w:val="20"/>
    </w:rPr>
  </w:style>
  <w:style w:type="paragraph" w:customStyle="1" w:styleId="StyleHeading2Before0pt">
    <w:name w:val="Style Heading 2 + Before:  0 pt"/>
    <w:basedOn w:val="Heading2"/>
    <w:link w:val="StyleHeading2Before0ptChar"/>
    <w:uiPriority w:val="99"/>
    <w:semiHidden/>
    <w:rsid w:val="007153FC"/>
    <w:pPr>
      <w:spacing w:after="240" w:line="320" w:lineRule="atLeast"/>
    </w:pPr>
    <w:rPr>
      <w:b w:val="0"/>
      <w:bCs/>
      <w:iCs/>
      <w:spacing w:val="8"/>
      <w:sz w:val="32"/>
      <w:szCs w:val="32"/>
      <w:lang w:val="en-ZA" w:eastAsia="en-ZA"/>
    </w:rPr>
  </w:style>
  <w:style w:type="paragraph" w:customStyle="1" w:styleId="StyleHeading3Before9pt">
    <w:name w:val="Style Heading 3 + Before:  9 pt"/>
    <w:basedOn w:val="Heading3"/>
    <w:uiPriority w:val="99"/>
    <w:semiHidden/>
    <w:rsid w:val="007153FC"/>
    <w:pPr>
      <w:spacing w:before="180" w:line="300" w:lineRule="atLeast"/>
      <w:ind w:left="391"/>
      <w:jc w:val="left"/>
    </w:pPr>
    <w:rPr>
      <w:bCs w:val="0"/>
      <w:sz w:val="20"/>
      <w:szCs w:val="20"/>
      <w:lang w:val="en-ZA" w:eastAsia="zh-CN"/>
    </w:rPr>
  </w:style>
  <w:style w:type="paragraph" w:customStyle="1" w:styleId="Styleheadingbody3Arial">
    <w:name w:val="Style heading body 3 + Arial"/>
    <w:basedOn w:val="Normal"/>
    <w:link w:val="Styleheadingbody3ArialChar"/>
    <w:semiHidden/>
    <w:rsid w:val="007153FC"/>
    <w:pPr>
      <w:spacing w:line="280" w:lineRule="atLeast"/>
      <w:ind w:left="391"/>
    </w:pPr>
    <w:rPr>
      <w:rFonts w:cs="Times New Roman"/>
      <w:szCs w:val="20"/>
    </w:rPr>
  </w:style>
  <w:style w:type="table" w:styleId="TableGrid">
    <w:name w:val="Table Grid"/>
    <w:basedOn w:val="TableNormal"/>
    <w:rsid w:val="007153F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ExerciseTitleBorderThin-thicksmallgapAuto3pt">
    <w:name w:val="Style Exercise Title + Border: : (Thin-thick small gap Auto  3 pt..."/>
    <w:basedOn w:val="Normal"/>
    <w:uiPriority w:val="99"/>
    <w:semiHidden/>
    <w:rsid w:val="007153FC"/>
    <w:pPr>
      <w:keepNext/>
      <w:widowControl w:val="0"/>
      <w:ind w:left="-85" w:right="-85"/>
      <w:jc w:val="center"/>
      <w:outlineLvl w:val="3"/>
    </w:pPr>
    <w:rPr>
      <w:rFonts w:cs="Times New Roman"/>
      <w:b/>
      <w:bCs/>
      <w:i/>
      <w:iCs/>
      <w:spacing w:val="8"/>
      <w:position w:val="4"/>
      <w:sz w:val="32"/>
      <w:szCs w:val="32"/>
      <w:bdr w:val="thinThickSmallGap" w:sz="24" w:space="0" w:color="auto" w:frame="1"/>
    </w:rPr>
  </w:style>
  <w:style w:type="paragraph" w:customStyle="1" w:styleId="StyleHeading1TopThin-thicksmallgapAuto3ptLinewidt">
    <w:name w:val="Style Heading 1 + Top: (Thin-thick small gap Auto  3 pt Line widt..."/>
    <w:basedOn w:val="Heading1"/>
    <w:uiPriority w:val="99"/>
    <w:semiHidden/>
    <w:rsid w:val="000443D8"/>
    <w:pPr>
      <w:pageBreakBefore/>
      <w:widowControl w:val="0"/>
      <w:pBdr>
        <w:top w:val="thinThickSmallGap" w:sz="24" w:space="8" w:color="auto"/>
      </w:pBdr>
      <w:spacing w:after="360"/>
      <w:ind w:left="-85" w:right="-85"/>
    </w:pPr>
    <w:rPr>
      <w:rFonts w:cs="Times New Roman"/>
      <w:spacing w:val="8"/>
      <w:kern w:val="32"/>
      <w:sz w:val="44"/>
      <w:szCs w:val="20"/>
      <w:lang w:val="en-ZA" w:eastAsia="en-ZA"/>
    </w:rPr>
  </w:style>
  <w:style w:type="paragraph" w:customStyle="1" w:styleId="StyleStyleHeading410ptBlackBefore6ptAfter6ptWh">
    <w:name w:val="Style Style Heading 4 + 10 pt Black Before:  6 pt After:  6 pt + Wh..."/>
    <w:basedOn w:val="StyleHeading410ptBlackBefore6ptAfter6pt"/>
    <w:link w:val="StyleStyleHeading410ptBlackBefore6ptAfter6ptWhChar"/>
    <w:semiHidden/>
    <w:rsid w:val="00F44A59"/>
    <w:rPr>
      <w:color w:val="FFFFFF"/>
      <w:bdr w:val="single" w:sz="12" w:space="0" w:color="auto"/>
      <w:shd w:val="clear" w:color="auto" w:fill="0000FF"/>
    </w:rPr>
  </w:style>
  <w:style w:type="paragraph" w:customStyle="1" w:styleId="StyleStyleHeading410ptBlackBefore6ptAfter6ptWh1">
    <w:name w:val="Style Style Heading 4 + 10 pt Black Before:  6 pt After:  6 pt + Wh...1"/>
    <w:basedOn w:val="StyleHeading410ptBlackBefore6ptAfter6pt"/>
    <w:link w:val="StyleStyleHeading410ptBlackBefore6ptAfter6ptWh1Char"/>
    <w:semiHidden/>
    <w:rsid w:val="009042D0"/>
    <w:rPr>
      <w:color w:val="FFFFFF"/>
      <w:sz w:val="22"/>
      <w:szCs w:val="22"/>
      <w:bdr w:val="single" w:sz="12" w:space="0" w:color="auto"/>
      <w:shd w:val="clear" w:color="auto" w:fill="0000FF"/>
    </w:rPr>
  </w:style>
  <w:style w:type="paragraph" w:customStyle="1" w:styleId="StyleHeading3PatternClearBlueBorderSinglesolidli">
    <w:name w:val="Style Heading 3 + Pattern: Clear (Blue) Border: : (Single solid li..."/>
    <w:basedOn w:val="Heading3"/>
    <w:link w:val="StyleHeading3PatternClearBlueBorderSinglesolidliChar"/>
    <w:uiPriority w:val="99"/>
    <w:semiHidden/>
    <w:rsid w:val="009042D0"/>
    <w:rPr>
      <w:color w:val="FFFFFF"/>
      <w:szCs w:val="28"/>
      <w:bdr w:val="single" w:sz="4" w:space="0" w:color="auto"/>
      <w:shd w:val="clear" w:color="auto" w:fill="0000FF"/>
    </w:rPr>
  </w:style>
  <w:style w:type="paragraph" w:customStyle="1" w:styleId="StyleJustifiedLeft032cmRight067cmBottomSingles">
    <w:name w:val="Style Justified Left:  0.32 cm Right:  0.67 cm Bottom: (Single s..."/>
    <w:basedOn w:val="Normal"/>
    <w:uiPriority w:val="99"/>
    <w:semiHidden/>
    <w:rsid w:val="009042D0"/>
    <w:pPr>
      <w:pBdr>
        <w:left w:val="single" w:sz="4" w:space="4" w:color="auto"/>
        <w:bottom w:val="single" w:sz="4" w:space="1" w:color="auto"/>
        <w:right w:val="single" w:sz="4" w:space="4" w:color="auto"/>
      </w:pBdr>
    </w:pPr>
    <w:rPr>
      <w:rFonts w:cs="Times New Roman"/>
      <w:sz w:val="22"/>
      <w:szCs w:val="20"/>
    </w:rPr>
  </w:style>
  <w:style w:type="paragraph" w:customStyle="1" w:styleId="Stylelisthead2LinespacingAtleast14pt">
    <w:name w:val="Style list head 2 + Line spacing:  At least 14 pt"/>
    <w:basedOn w:val="listhead2"/>
    <w:uiPriority w:val="99"/>
    <w:semiHidden/>
    <w:rsid w:val="00C66789"/>
    <w:pPr>
      <w:spacing w:line="280" w:lineRule="atLeast"/>
    </w:pPr>
    <w:rPr>
      <w:rFonts w:cs="Times New Roman"/>
    </w:rPr>
  </w:style>
  <w:style w:type="character" w:customStyle="1" w:styleId="StyleStyleHeading410ptBlackBefore6ptAfter6ptWh1Char">
    <w:name w:val="Style Style Heading 4 + 10 pt Black Before:  6 pt After:  6 pt + Wh...1 Char"/>
    <w:link w:val="StyleStyleHeading410ptBlackBefore6ptAfter6ptWh1"/>
    <w:rsid w:val="006735B0"/>
    <w:rPr>
      <w:rFonts w:ascii="Arial" w:hAnsi="Arial"/>
      <w:b/>
      <w:bCs/>
      <w:color w:val="FFFFFF"/>
      <w:sz w:val="22"/>
      <w:szCs w:val="22"/>
      <w:bdr w:val="single" w:sz="12" w:space="0" w:color="auto"/>
      <w:shd w:val="clear" w:color="auto" w:fill="0000FF"/>
      <w:lang w:val="en-GB" w:eastAsia="en-US" w:bidi="ar-SA"/>
    </w:rPr>
  </w:style>
  <w:style w:type="character" w:customStyle="1" w:styleId="StyleHeading2ChapterTitleCenteredLeft032cmRight2Char">
    <w:name w:val="Style Heading 2Chapter Title + Centered Left:  0.32 cm Right:  2... Char"/>
    <w:link w:val="StyleHeading2ChapterTitleCenteredLeft032cmRight2"/>
    <w:uiPriority w:val="99"/>
    <w:locked/>
    <w:rsid w:val="006735B0"/>
    <w:rPr>
      <w:rFonts w:ascii="Arial" w:hAnsi="Arial"/>
      <w:b/>
      <w:color w:val="FFFFFF"/>
      <w:sz w:val="28"/>
      <w:szCs w:val="28"/>
      <w:lang w:val="en-GB" w:eastAsia="en-US" w:bidi="ar-SA"/>
    </w:rPr>
  </w:style>
  <w:style w:type="character" w:customStyle="1" w:styleId="StyleHeading3PatternClearBlueBorderSinglesolidliChar">
    <w:name w:val="Style Heading 3 + Pattern: Clear (Blue) Border: : (Single solid li... Char"/>
    <w:link w:val="StyleHeading3PatternClearBlueBorderSinglesolidli"/>
    <w:uiPriority w:val="99"/>
    <w:locked/>
    <w:rsid w:val="006735B0"/>
    <w:rPr>
      <w:rFonts w:ascii="Arial" w:hAnsi="Arial"/>
      <w:b/>
      <w:bCs/>
      <w:color w:val="FFFFFF"/>
      <w:sz w:val="28"/>
      <w:szCs w:val="28"/>
      <w:bdr w:val="single" w:sz="4" w:space="0" w:color="auto"/>
      <w:shd w:val="clear" w:color="auto" w:fill="0000FF"/>
      <w:lang w:val="en-GB" w:eastAsia="en-US" w:bidi="ar-SA"/>
    </w:rPr>
  </w:style>
  <w:style w:type="paragraph" w:customStyle="1" w:styleId="StyleStyleHeading410ptBlackBefore6ptAfter6ptIt">
    <w:name w:val="Style Style Heading 4 + 10 pt Black Before:  6 pt After:  6 pt + It..."/>
    <w:basedOn w:val="Normal"/>
    <w:uiPriority w:val="99"/>
    <w:semiHidden/>
    <w:rsid w:val="006735B0"/>
    <w:pPr>
      <w:keepNext/>
      <w:outlineLvl w:val="3"/>
    </w:pPr>
    <w:rPr>
      <w:rFonts w:cs="Times New Roman"/>
      <w:b/>
      <w:bCs/>
      <w:iCs/>
      <w:color w:val="FFFFFF"/>
      <w:sz w:val="24"/>
      <w:szCs w:val="20"/>
      <w:bdr w:val="single" w:sz="12" w:space="0" w:color="auto"/>
      <w:shd w:val="clear" w:color="auto" w:fill="0000FF"/>
    </w:rPr>
  </w:style>
  <w:style w:type="paragraph" w:customStyle="1" w:styleId="StyleHeading3WhitePatternClearBlueBorderSingles">
    <w:name w:val="Style Heading 3 + White Pattern: Clear (Blue) Border: : (Single s..."/>
    <w:basedOn w:val="Heading3"/>
    <w:link w:val="StyleHeading3WhitePatternClearBlueBorderSinglesChar"/>
    <w:uiPriority w:val="99"/>
    <w:semiHidden/>
    <w:rsid w:val="006735B0"/>
    <w:rPr>
      <w:color w:val="FFFFFF"/>
      <w:bdr w:val="single" w:sz="12" w:space="0" w:color="auto"/>
      <w:shd w:val="clear" w:color="auto" w:fill="0000FF"/>
    </w:rPr>
  </w:style>
  <w:style w:type="paragraph" w:customStyle="1" w:styleId="StyleStyleHeading2ChapterTitleCenteredLeft032cmRight4">
    <w:name w:val="Style Style Heading 2Chapter Title + Centered Left:  0.32 cm Right:...4"/>
    <w:basedOn w:val="StyleHeading2ChapterTitleCenteredLeft032cmRight2"/>
    <w:uiPriority w:val="99"/>
    <w:semiHidden/>
    <w:rsid w:val="006735B0"/>
    <w:rPr>
      <w:bCs/>
      <w:shd w:val="clear" w:color="auto" w:fill="0000FF"/>
    </w:rPr>
  </w:style>
  <w:style w:type="character" w:customStyle="1" w:styleId="Heading3Char">
    <w:name w:val="Heading 3 Char"/>
    <w:link w:val="Heading3"/>
    <w:rsid w:val="00D25F40"/>
    <w:rPr>
      <w:rFonts w:ascii="Verdana" w:hAnsi="Verdana"/>
      <w:b/>
      <w:bCs/>
      <w:sz w:val="28"/>
      <w:szCs w:val="24"/>
      <w:lang w:val="en-GB" w:eastAsia="en-US" w:bidi="ar-SA"/>
    </w:rPr>
  </w:style>
  <w:style w:type="paragraph" w:customStyle="1" w:styleId="StyleStyleHeading410ptBlackBefore6ptAfter6ptPa">
    <w:name w:val="Style Style Heading 4 + 10 pt Black Before:  6 pt After:  6 pt + Pa..."/>
    <w:basedOn w:val="Normal"/>
    <w:uiPriority w:val="99"/>
    <w:semiHidden/>
    <w:rsid w:val="00152DA5"/>
    <w:pPr>
      <w:keepNext/>
      <w:ind w:left="176"/>
      <w:outlineLvl w:val="3"/>
    </w:pPr>
    <w:rPr>
      <w:rFonts w:cs="Times New Roman"/>
      <w:b/>
      <w:bCs/>
      <w:color w:val="FFFFFF"/>
      <w:szCs w:val="20"/>
      <w:bdr w:val="single" w:sz="12" w:space="0" w:color="auto"/>
      <w:shd w:val="clear" w:color="auto" w:fill="0000FF"/>
    </w:rPr>
  </w:style>
  <w:style w:type="paragraph" w:customStyle="1" w:styleId="StyleStyleStyleHeading410ptBlackBefore6ptAfter6p">
    <w:name w:val="Style Style Style Heading 4 + 10 pt Black Before:  6 pt After:  6 p..."/>
    <w:basedOn w:val="Normal"/>
    <w:uiPriority w:val="99"/>
    <w:semiHidden/>
    <w:rsid w:val="00152DA5"/>
    <w:pPr>
      <w:keepNext/>
      <w:outlineLvl w:val="3"/>
    </w:pPr>
    <w:rPr>
      <w:rFonts w:cs="Times New Roman"/>
      <w:b/>
      <w:bCs/>
      <w:color w:val="FFFFFF"/>
      <w:szCs w:val="20"/>
      <w:bdr w:val="single" w:sz="12" w:space="0" w:color="auto"/>
      <w:shd w:val="clear" w:color="auto" w:fill="0000FF"/>
    </w:rPr>
  </w:style>
  <w:style w:type="character" w:customStyle="1" w:styleId="glossarydef">
    <w:name w:val="glossarydef"/>
    <w:basedOn w:val="DefaultParagraphFont"/>
    <w:semiHidden/>
    <w:rsid w:val="005E3DF1"/>
  </w:style>
  <w:style w:type="paragraph" w:customStyle="1" w:styleId="StyleRight07cm">
    <w:name w:val="Style Right:  0.7 cm"/>
    <w:basedOn w:val="Normal"/>
    <w:uiPriority w:val="99"/>
    <w:semiHidden/>
    <w:rsid w:val="00EF099B"/>
    <w:pPr>
      <w:ind w:right="397"/>
    </w:pPr>
    <w:rPr>
      <w:rFonts w:cs="Times New Roman"/>
      <w:szCs w:val="20"/>
    </w:rPr>
  </w:style>
  <w:style w:type="paragraph" w:customStyle="1" w:styleId="StyleStyleHeading1PartHeader114ptBlackLeft032cmRight">
    <w:name w:val="Style Style Heading 1PartHeader1 + 14 pt Black Left:  0.32 cm Right..."/>
    <w:basedOn w:val="StyleHeading1PartHeader114ptBlackLeft032cmRight"/>
    <w:uiPriority w:val="99"/>
    <w:semiHidden/>
    <w:rsid w:val="001A7199"/>
    <w:rPr>
      <w:shd w:val="clear" w:color="auto" w:fill="0000FF"/>
    </w:rPr>
  </w:style>
  <w:style w:type="character" w:customStyle="1" w:styleId="Heading4Char">
    <w:name w:val="Heading 4 Char"/>
    <w:link w:val="Heading4"/>
    <w:rsid w:val="005736AC"/>
    <w:rPr>
      <w:rFonts w:ascii="Bookman Old Style" w:hAnsi="Bookman Old Style"/>
      <w:b/>
      <w:bCs/>
      <w:i/>
      <w:sz w:val="28"/>
      <w:szCs w:val="24"/>
      <w:lang w:val="en-GB" w:eastAsia="en-US"/>
    </w:rPr>
  </w:style>
  <w:style w:type="character" w:customStyle="1" w:styleId="Styleheadingbody3ArialChar">
    <w:name w:val="Style heading body 3 + Arial Char"/>
    <w:link w:val="Styleheadingbody3Arial"/>
    <w:rsid w:val="00F24E3D"/>
    <w:rPr>
      <w:rFonts w:ascii="Arial" w:hAnsi="Arial"/>
      <w:lang w:val="en-GB" w:eastAsia="en-US" w:bidi="ar-SA"/>
    </w:rPr>
  </w:style>
  <w:style w:type="paragraph" w:customStyle="1" w:styleId="StyleHeading3Bold">
    <w:name w:val="Style Heading 3 + Bold"/>
    <w:basedOn w:val="Heading3"/>
    <w:uiPriority w:val="99"/>
    <w:semiHidden/>
    <w:rsid w:val="00F24E3D"/>
    <w:pPr>
      <w:spacing w:before="180" w:line="300" w:lineRule="atLeast"/>
      <w:ind w:right="737"/>
      <w:jc w:val="left"/>
    </w:pPr>
    <w:rPr>
      <w:sz w:val="24"/>
      <w:szCs w:val="20"/>
      <w:lang w:val="en-ZA" w:eastAsia="zh-CN"/>
    </w:rPr>
  </w:style>
  <w:style w:type="paragraph" w:customStyle="1" w:styleId="StyleStyleheadingbody3ArialLeft032cm">
    <w:name w:val="Style Style heading body 3 + Arial + Left:  0.32 cm"/>
    <w:basedOn w:val="Styleheadingbody3Arial"/>
    <w:uiPriority w:val="99"/>
    <w:semiHidden/>
    <w:rsid w:val="00F24E3D"/>
    <w:pPr>
      <w:spacing w:after="0" w:line="240" w:lineRule="auto"/>
      <w:ind w:left="180"/>
    </w:pPr>
    <w:rPr>
      <w:sz w:val="22"/>
      <w:lang w:val="en-ZA"/>
    </w:rPr>
  </w:style>
  <w:style w:type="paragraph" w:customStyle="1" w:styleId="StyleStyleheadingbody3Arial12pt1">
    <w:name w:val="Style Style heading body 3 + Arial + 12 pt1"/>
    <w:basedOn w:val="Styleheadingbody3Arial"/>
    <w:link w:val="StyleStyleheadingbody3Arial12pt1Char"/>
    <w:semiHidden/>
    <w:rsid w:val="00F24E3D"/>
    <w:pPr>
      <w:ind w:right="737"/>
    </w:pPr>
  </w:style>
  <w:style w:type="character" w:customStyle="1" w:styleId="StyleStyleheadingbody3Arial12pt1Char">
    <w:name w:val="Style Style heading body 3 + Arial + 12 pt1 Char"/>
    <w:basedOn w:val="Styleheadingbody3ArialChar"/>
    <w:link w:val="StyleStyleheadingbody3Arial12pt1"/>
    <w:rsid w:val="00F24E3D"/>
    <w:rPr>
      <w:rFonts w:ascii="Arial" w:hAnsi="Arial"/>
      <w:lang w:val="en-GB" w:eastAsia="en-US" w:bidi="ar-SA"/>
    </w:rPr>
  </w:style>
  <w:style w:type="paragraph" w:customStyle="1" w:styleId="StyleStyleHeading2ChapterTitleCenteredLeft032cmRight2">
    <w:name w:val="Style Style Heading 2Chapter Title + Centered Left:  0.32 cm Right:...2"/>
    <w:basedOn w:val="StyleHeading2ChapterTitleCenteredLeft032cmRight2"/>
    <w:uiPriority w:val="99"/>
    <w:semiHidden/>
    <w:rsid w:val="00496673"/>
    <w:rPr>
      <w:bCs/>
      <w:shd w:val="clear" w:color="auto" w:fill="0000FF"/>
      <w:lang w:val="en-ZA"/>
    </w:rPr>
  </w:style>
  <w:style w:type="paragraph" w:customStyle="1" w:styleId="Tableheading">
    <w:name w:val="Table heading"/>
    <w:basedOn w:val="Normal"/>
    <w:uiPriority w:val="99"/>
    <w:semiHidden/>
    <w:rsid w:val="001B2722"/>
    <w:pPr>
      <w:keepNext/>
      <w:spacing w:before="40" w:after="40" w:line="300" w:lineRule="atLeast"/>
      <w:jc w:val="center"/>
    </w:pPr>
    <w:rPr>
      <w:rFonts w:ascii="Gill Sans" w:hAnsi="Gill Sans" w:cs="Times New Roman"/>
      <w:b/>
      <w:szCs w:val="20"/>
    </w:rPr>
  </w:style>
  <w:style w:type="paragraph" w:customStyle="1" w:styleId="Tabletext0">
    <w:name w:val="Table text"/>
    <w:basedOn w:val="Normal"/>
    <w:uiPriority w:val="99"/>
    <w:semiHidden/>
    <w:rsid w:val="001B2722"/>
    <w:pPr>
      <w:keepNext/>
      <w:spacing w:before="40" w:after="40" w:line="240" w:lineRule="atLeast"/>
      <w:jc w:val="left"/>
    </w:pPr>
    <w:rPr>
      <w:rFonts w:ascii="Gill Sans" w:hAnsi="Gill Sans" w:cs="Times New Roman"/>
      <w:szCs w:val="20"/>
    </w:rPr>
  </w:style>
  <w:style w:type="character" w:customStyle="1" w:styleId="StyleHeading3WhitePatternClearBlueBorderSinglesChar">
    <w:name w:val="Style Heading 3 + White Pattern: Clear (Blue) Border: : (Single s... Char"/>
    <w:link w:val="StyleHeading3WhitePatternClearBlueBorderSingles"/>
    <w:uiPriority w:val="99"/>
    <w:rsid w:val="00C93CAB"/>
    <w:rPr>
      <w:rFonts w:ascii="Arial" w:hAnsi="Arial"/>
      <w:b/>
      <w:bCs/>
      <w:color w:val="FFFFFF"/>
      <w:sz w:val="28"/>
      <w:szCs w:val="24"/>
      <w:bdr w:val="single" w:sz="12" w:space="0" w:color="auto"/>
      <w:shd w:val="clear" w:color="auto" w:fill="0000FF"/>
      <w:lang w:val="en-GB" w:eastAsia="en-US" w:bidi="ar-SA"/>
    </w:rPr>
  </w:style>
  <w:style w:type="character" w:customStyle="1" w:styleId="headingbody2Char">
    <w:name w:val="heading body 2 Char"/>
    <w:semiHidden/>
    <w:rsid w:val="00680FFC"/>
    <w:rPr>
      <w:rFonts w:ascii="Arial" w:hAnsi="Arial"/>
      <w:sz w:val="22"/>
      <w:lang w:val="en-GB" w:eastAsia="en-US" w:bidi="ar-SA"/>
    </w:rPr>
  </w:style>
  <w:style w:type="paragraph" w:customStyle="1" w:styleId="Styleheadingbody3Arial1">
    <w:name w:val="Style heading body 3 + Arial1"/>
    <w:basedOn w:val="Normal"/>
    <w:uiPriority w:val="99"/>
    <w:semiHidden/>
    <w:rsid w:val="00680FFC"/>
    <w:pPr>
      <w:spacing w:line="280" w:lineRule="atLeast"/>
      <w:ind w:left="389"/>
      <w:jc w:val="left"/>
    </w:pPr>
    <w:rPr>
      <w:rFonts w:cs="Times New Roman"/>
      <w:sz w:val="24"/>
      <w:szCs w:val="20"/>
    </w:rPr>
  </w:style>
  <w:style w:type="paragraph" w:styleId="ListNumber2">
    <w:name w:val="List Number 2"/>
    <w:basedOn w:val="Normal"/>
    <w:uiPriority w:val="99"/>
    <w:semiHidden/>
    <w:rsid w:val="00680FFC"/>
    <w:pPr>
      <w:numPr>
        <w:numId w:val="3"/>
      </w:numPr>
      <w:tabs>
        <w:tab w:val="clear" w:pos="720"/>
        <w:tab w:val="num" w:pos="643"/>
      </w:tabs>
      <w:spacing w:before="360" w:line="360" w:lineRule="auto"/>
      <w:ind w:left="643"/>
    </w:pPr>
    <w:rPr>
      <w:rFonts w:ascii="Comic Sans MS" w:hAnsi="Comic Sans MS" w:cs="Times New Roman"/>
      <w:sz w:val="24"/>
      <w:lang w:val="en-ZA"/>
    </w:rPr>
  </w:style>
  <w:style w:type="paragraph" w:customStyle="1" w:styleId="StyleStyleheadingbody3Arial12pt">
    <w:name w:val="Style Style heading body 3 + Arial + 12 pt"/>
    <w:basedOn w:val="Normal"/>
    <w:link w:val="StyleStyleheadingbody3Arial12ptChar"/>
    <w:semiHidden/>
    <w:rsid w:val="00680FFC"/>
    <w:pPr>
      <w:spacing w:line="280" w:lineRule="atLeast"/>
    </w:pPr>
    <w:rPr>
      <w:rFonts w:cs="Times New Roman"/>
      <w:szCs w:val="20"/>
    </w:rPr>
  </w:style>
  <w:style w:type="character" w:customStyle="1" w:styleId="StyleStyleheadingbody3Arial12ptChar">
    <w:name w:val="Style Style heading body 3 + Arial + 12 pt Char"/>
    <w:link w:val="StyleStyleheadingbody3Arial12pt"/>
    <w:rsid w:val="00680FFC"/>
    <w:rPr>
      <w:rFonts w:ascii="Arial" w:hAnsi="Arial"/>
      <w:sz w:val="22"/>
      <w:lang w:val="en-GB" w:eastAsia="en-US" w:bidi="ar-SA"/>
    </w:rPr>
  </w:style>
  <w:style w:type="paragraph" w:customStyle="1" w:styleId="StyleStyleHeading3PatternClearBlueBorderSinglesol">
    <w:name w:val="Style Style Heading 3 + Pattern: Clear (Blue) Border: : (Single sol..."/>
    <w:basedOn w:val="StyleHeading3PatternClearBlueBorderSinglesolidli"/>
    <w:uiPriority w:val="99"/>
    <w:semiHidden/>
    <w:rsid w:val="001C1487"/>
    <w:rPr>
      <w:sz w:val="24"/>
      <w:szCs w:val="24"/>
      <w:bdr w:val="single" w:sz="12" w:space="0" w:color="auto"/>
    </w:rPr>
  </w:style>
  <w:style w:type="paragraph" w:customStyle="1" w:styleId="StyleBoldLinespacing15lines">
    <w:name w:val="Style Bold Line spacing:  1.5 lines"/>
    <w:basedOn w:val="Normal"/>
    <w:uiPriority w:val="99"/>
    <w:semiHidden/>
    <w:rsid w:val="004B7A87"/>
    <w:pPr>
      <w:spacing w:line="360" w:lineRule="auto"/>
    </w:pPr>
    <w:rPr>
      <w:rFonts w:ascii="Comic Sans MS" w:hAnsi="Comic Sans MS" w:cs="Times New Roman"/>
      <w:b/>
      <w:bCs/>
      <w:szCs w:val="20"/>
      <w:lang w:val="en-ZA"/>
    </w:rPr>
  </w:style>
  <w:style w:type="paragraph" w:styleId="ListBullet2">
    <w:name w:val="List Bullet 2"/>
    <w:basedOn w:val="Normal"/>
    <w:link w:val="ListBullet2Char"/>
    <w:uiPriority w:val="99"/>
    <w:qFormat/>
    <w:rsid w:val="00103074"/>
    <w:pPr>
      <w:numPr>
        <w:numId w:val="4"/>
      </w:numPr>
      <w:spacing w:before="60" w:after="60"/>
    </w:pPr>
  </w:style>
  <w:style w:type="paragraph" w:customStyle="1" w:styleId="StyleStyleStyleHeading410ptBlackBefore6ptAfter6p1">
    <w:name w:val="Style Style Style Heading 4 + 10 pt Black Before:  6 pt After:  6 p...1"/>
    <w:basedOn w:val="StyleStyleHeading410ptBlackBefore6ptAfter6ptWh1"/>
    <w:uiPriority w:val="99"/>
    <w:semiHidden/>
    <w:rsid w:val="002B41CD"/>
    <w:pPr>
      <w:ind w:right="396"/>
    </w:pPr>
    <w:rPr>
      <w:rFonts w:ascii="Arial Bold" w:hAnsi="Arial Bold"/>
      <w:sz w:val="24"/>
      <w:szCs w:val="24"/>
    </w:rPr>
  </w:style>
  <w:style w:type="numbering" w:customStyle="1" w:styleId="StyleBulleted">
    <w:name w:val="Style Bulleted"/>
    <w:basedOn w:val="NoList"/>
    <w:rsid w:val="00354A3D"/>
    <w:pPr>
      <w:numPr>
        <w:numId w:val="5"/>
      </w:numPr>
    </w:pPr>
  </w:style>
  <w:style w:type="character" w:customStyle="1" w:styleId="ListBullet2Char">
    <w:name w:val="List Bullet 2 Char"/>
    <w:link w:val="ListBullet2"/>
    <w:uiPriority w:val="99"/>
    <w:rsid w:val="00103074"/>
    <w:rPr>
      <w:rFonts w:ascii="Verdana" w:hAnsi="Verdana" w:cs="Arial"/>
      <w:szCs w:val="24"/>
      <w:lang w:val="en-GB" w:eastAsia="en-US"/>
    </w:rPr>
  </w:style>
  <w:style w:type="paragraph" w:customStyle="1" w:styleId="OmniPage21512">
    <w:name w:val="OmniPage #21512"/>
    <w:basedOn w:val="Normal"/>
    <w:uiPriority w:val="99"/>
    <w:semiHidden/>
    <w:rsid w:val="00520C55"/>
    <w:pPr>
      <w:overflowPunct w:val="0"/>
      <w:autoSpaceDE w:val="0"/>
      <w:autoSpaceDN w:val="0"/>
      <w:adjustRightInd w:val="0"/>
      <w:spacing w:line="417" w:lineRule="exact"/>
      <w:ind w:left="50" w:right="50"/>
      <w:textAlignment w:val="baseline"/>
    </w:pPr>
    <w:rPr>
      <w:rFonts w:ascii="Times New Roman" w:hAnsi="Times New Roman" w:cs="Times New Roman"/>
      <w:noProof/>
      <w:szCs w:val="20"/>
      <w:lang w:val="en-US"/>
    </w:rPr>
  </w:style>
  <w:style w:type="paragraph" w:customStyle="1" w:styleId="OmniPage21513">
    <w:name w:val="OmniPage #21513"/>
    <w:basedOn w:val="Normal"/>
    <w:uiPriority w:val="99"/>
    <w:semiHidden/>
    <w:rsid w:val="00520C55"/>
    <w:pPr>
      <w:overflowPunct w:val="0"/>
      <w:autoSpaceDE w:val="0"/>
      <w:autoSpaceDN w:val="0"/>
      <w:adjustRightInd w:val="0"/>
      <w:spacing w:line="369" w:lineRule="exact"/>
      <w:ind w:left="50" w:right="50"/>
      <w:textAlignment w:val="baseline"/>
    </w:pPr>
    <w:rPr>
      <w:rFonts w:ascii="Times New Roman" w:hAnsi="Times New Roman" w:cs="Times New Roman"/>
      <w:noProof/>
      <w:szCs w:val="20"/>
      <w:lang w:val="en-US"/>
    </w:rPr>
  </w:style>
  <w:style w:type="paragraph" w:customStyle="1" w:styleId="OmniPage21765">
    <w:name w:val="OmniPage #21765"/>
    <w:basedOn w:val="Normal"/>
    <w:uiPriority w:val="99"/>
    <w:semiHidden/>
    <w:rsid w:val="00520C55"/>
    <w:pPr>
      <w:tabs>
        <w:tab w:val="left" w:pos="765"/>
        <w:tab w:val="right" w:pos="6761"/>
      </w:tabs>
      <w:overflowPunct w:val="0"/>
      <w:autoSpaceDE w:val="0"/>
      <w:autoSpaceDN w:val="0"/>
      <w:adjustRightInd w:val="0"/>
      <w:spacing w:line="431" w:lineRule="exact"/>
      <w:ind w:left="50" w:right="50"/>
      <w:jc w:val="left"/>
      <w:textAlignment w:val="baseline"/>
    </w:pPr>
    <w:rPr>
      <w:rFonts w:ascii="Times New Roman" w:hAnsi="Times New Roman" w:cs="Times New Roman"/>
      <w:noProof/>
      <w:szCs w:val="20"/>
      <w:lang w:val="en-US"/>
    </w:rPr>
  </w:style>
  <w:style w:type="paragraph" w:customStyle="1" w:styleId="OmniPage22536">
    <w:name w:val="OmniPage #22536"/>
    <w:basedOn w:val="Normal"/>
    <w:uiPriority w:val="99"/>
    <w:semiHidden/>
    <w:rsid w:val="00520C55"/>
    <w:pPr>
      <w:tabs>
        <w:tab w:val="left" w:pos="1505"/>
        <w:tab w:val="right" w:pos="6649"/>
      </w:tabs>
      <w:overflowPunct w:val="0"/>
      <w:autoSpaceDE w:val="0"/>
      <w:autoSpaceDN w:val="0"/>
      <w:adjustRightInd w:val="0"/>
      <w:spacing w:line="436" w:lineRule="exact"/>
      <w:ind w:left="50" w:right="50"/>
      <w:jc w:val="left"/>
      <w:textAlignment w:val="baseline"/>
    </w:pPr>
    <w:rPr>
      <w:rFonts w:ascii="Times New Roman" w:hAnsi="Times New Roman" w:cs="Times New Roman"/>
      <w:noProof/>
      <w:szCs w:val="20"/>
      <w:lang w:val="en-US"/>
    </w:rPr>
  </w:style>
  <w:style w:type="paragraph" w:customStyle="1" w:styleId="OmniPage22793">
    <w:name w:val="OmniPage #22793"/>
    <w:basedOn w:val="Normal"/>
    <w:uiPriority w:val="99"/>
    <w:semiHidden/>
    <w:rsid w:val="00520C55"/>
    <w:pPr>
      <w:overflowPunct w:val="0"/>
      <w:autoSpaceDE w:val="0"/>
      <w:autoSpaceDN w:val="0"/>
      <w:adjustRightInd w:val="0"/>
      <w:spacing w:line="417" w:lineRule="exact"/>
      <w:ind w:left="50" w:right="50"/>
      <w:jc w:val="left"/>
    </w:pPr>
    <w:rPr>
      <w:rFonts w:ascii="Times New Roman" w:hAnsi="Times New Roman" w:cs="Times New Roman"/>
      <w:noProof/>
      <w:szCs w:val="20"/>
      <w:lang w:val="en-US"/>
    </w:rPr>
  </w:style>
  <w:style w:type="paragraph" w:customStyle="1" w:styleId="OmniPage22794">
    <w:name w:val="OmniPage #22794"/>
    <w:basedOn w:val="Normal"/>
    <w:uiPriority w:val="99"/>
    <w:semiHidden/>
    <w:rsid w:val="00520C55"/>
    <w:pPr>
      <w:overflowPunct w:val="0"/>
      <w:autoSpaceDE w:val="0"/>
      <w:autoSpaceDN w:val="0"/>
      <w:adjustRightInd w:val="0"/>
      <w:spacing w:line="410" w:lineRule="exact"/>
      <w:ind w:left="50" w:right="50"/>
      <w:jc w:val="left"/>
    </w:pPr>
    <w:rPr>
      <w:rFonts w:ascii="Times New Roman" w:hAnsi="Times New Roman" w:cs="Times New Roman"/>
      <w:noProof/>
      <w:szCs w:val="20"/>
      <w:lang w:val="en-US"/>
    </w:rPr>
  </w:style>
  <w:style w:type="paragraph" w:customStyle="1" w:styleId="trebu14">
    <w:name w:val="trebu14"/>
    <w:basedOn w:val="Normal"/>
    <w:uiPriority w:val="99"/>
    <w:semiHidden/>
    <w:rsid w:val="00CC5C4A"/>
    <w:pPr>
      <w:spacing w:before="100" w:beforeAutospacing="1" w:after="100" w:afterAutospacing="1"/>
      <w:ind w:right="397"/>
      <w:jc w:val="left"/>
    </w:pPr>
    <w:rPr>
      <w:rFonts w:ascii="Trebuchet MS" w:hAnsi="Trebuchet MS" w:cs="Times New Roman"/>
      <w:color w:val="222222"/>
      <w:sz w:val="21"/>
      <w:szCs w:val="21"/>
      <w:lang w:val="en-US"/>
    </w:rPr>
  </w:style>
  <w:style w:type="character" w:customStyle="1" w:styleId="trebu121">
    <w:name w:val="trebu121"/>
    <w:semiHidden/>
    <w:rsid w:val="00CC5C4A"/>
    <w:rPr>
      <w:rFonts w:ascii="Trebuchet MS" w:hAnsi="Trebuchet MS" w:hint="default"/>
      <w:b w:val="0"/>
      <w:bCs w:val="0"/>
      <w:i w:val="0"/>
      <w:iCs w:val="0"/>
      <w:strike w:val="0"/>
      <w:dstrike w:val="0"/>
      <w:sz w:val="18"/>
      <w:szCs w:val="18"/>
      <w:u w:val="none"/>
      <w:effect w:val="none"/>
    </w:rPr>
  </w:style>
  <w:style w:type="paragraph" w:customStyle="1" w:styleId="StyleStyleStyleStyleStyleHeading310ptPatternClearB">
    <w:name w:val="Style Style Style Style Style Heading 3 + 10 pt + Pattern: Clear (B..."/>
    <w:basedOn w:val="Normal"/>
    <w:uiPriority w:val="99"/>
    <w:semiHidden/>
    <w:rsid w:val="00CC5C4A"/>
    <w:pPr>
      <w:keepNext/>
      <w:widowControl w:val="0"/>
      <w:ind w:right="397"/>
      <w:jc w:val="center"/>
      <w:outlineLvl w:val="2"/>
    </w:pPr>
    <w:rPr>
      <w:rFonts w:cs="Times New Roman"/>
      <w:b/>
      <w:bCs/>
      <w:color w:val="FFFFFF"/>
      <w:sz w:val="28"/>
      <w:szCs w:val="20"/>
      <w:bdr w:val="single" w:sz="12" w:space="0" w:color="auto"/>
      <w:shd w:val="clear" w:color="auto" w:fill="0000FF"/>
    </w:rPr>
  </w:style>
  <w:style w:type="paragraph" w:customStyle="1" w:styleId="StyleStyleHeading2ChapterTitleCenteredLeft032cmRight">
    <w:name w:val="Style Style Heading 2Chapter Title + Centered Left:  0.32 cm Right:..."/>
    <w:basedOn w:val="Normal"/>
    <w:link w:val="StyleStyleHeading2ChapterTitleCenteredLeft032cmRightChar"/>
    <w:semiHidden/>
    <w:rsid w:val="00DD5B67"/>
    <w:pPr>
      <w:keepNext/>
      <w:pBdr>
        <w:top w:val="single" w:sz="4" w:space="1" w:color="auto"/>
        <w:left w:val="single" w:sz="4" w:space="4" w:color="auto"/>
        <w:bottom w:val="single" w:sz="4" w:space="1" w:color="auto"/>
        <w:right w:val="single" w:sz="4" w:space="4" w:color="auto"/>
      </w:pBdr>
      <w:shd w:val="clear" w:color="auto" w:fill="0000FF"/>
      <w:ind w:left="284" w:right="113"/>
      <w:jc w:val="center"/>
      <w:outlineLvl w:val="1"/>
    </w:pPr>
    <w:rPr>
      <w:rFonts w:cs="Times New Roman"/>
      <w:b/>
      <w:bCs/>
      <w:color w:val="FFFFFF"/>
      <w:sz w:val="28"/>
      <w:szCs w:val="28"/>
      <w:shd w:val="clear" w:color="auto" w:fill="0000FF"/>
    </w:rPr>
  </w:style>
  <w:style w:type="character" w:customStyle="1" w:styleId="StyleStyleHeading2ChapterTitleCenteredLeft032cmRightChar">
    <w:name w:val="Style Style Heading 2Chapter Title + Centered Left:  0.32 cm Right:... Char"/>
    <w:link w:val="StyleStyleHeading2ChapterTitleCenteredLeft032cmRight"/>
    <w:rsid w:val="00DD5B67"/>
    <w:rPr>
      <w:rFonts w:ascii="Arial" w:hAnsi="Arial"/>
      <w:b/>
      <w:bCs/>
      <w:color w:val="FFFFFF"/>
      <w:sz w:val="28"/>
      <w:szCs w:val="28"/>
      <w:shd w:val="clear" w:color="auto" w:fill="0000FF"/>
      <w:lang w:val="en-GB" w:eastAsia="en-US" w:bidi="ar-SA"/>
    </w:rPr>
  </w:style>
  <w:style w:type="character" w:customStyle="1" w:styleId="StyleHeading1PartHeader114ptBlackLeft032cmRightChar">
    <w:name w:val="Style Heading 1PartHeader1 + 14 pt Black Left:  0.32 cm Right:... Char"/>
    <w:link w:val="StyleHeading1PartHeader114ptBlackLeft032cmRight"/>
    <w:uiPriority w:val="99"/>
    <w:rsid w:val="00DD5B67"/>
    <w:rPr>
      <w:rFonts w:ascii="Arial" w:hAnsi="Arial"/>
      <w:b/>
      <w:bCs/>
      <w:color w:val="FFFFFF"/>
      <w:sz w:val="28"/>
      <w:szCs w:val="28"/>
      <w:lang w:val="en-US" w:eastAsia="en-US" w:bidi="ar-SA"/>
    </w:rPr>
  </w:style>
  <w:style w:type="character" w:customStyle="1" w:styleId="Style115pt">
    <w:name w:val="Style 11.5 pt"/>
    <w:semiHidden/>
    <w:rsid w:val="00BB3541"/>
    <w:rPr>
      <w:rFonts w:ascii="Arial" w:hAnsi="Arial"/>
      <w:sz w:val="22"/>
    </w:rPr>
  </w:style>
  <w:style w:type="paragraph" w:customStyle="1" w:styleId="StyleStyleHeading3PatternClearBlueBorderSinglesol1">
    <w:name w:val="Style Style Heading 3 + Pattern: Clear (Blue) Border: : (Single sol...1"/>
    <w:basedOn w:val="StyleHeading3PatternClearBlueBorderSinglesolidli"/>
    <w:uiPriority w:val="99"/>
    <w:semiHidden/>
    <w:rsid w:val="00A37A1A"/>
    <w:pPr>
      <w:pBdr>
        <w:top w:val="single" w:sz="4" w:space="0" w:color="auto"/>
        <w:left w:val="single" w:sz="4" w:space="0" w:color="auto"/>
        <w:bottom w:val="single" w:sz="4" w:space="0" w:color="auto"/>
        <w:right w:val="single" w:sz="4" w:space="0" w:color="auto"/>
      </w:pBdr>
      <w:shd w:val="clear" w:color="auto" w:fill="0000FF"/>
    </w:pPr>
    <w:rPr>
      <w:rFonts w:cs="Arial"/>
      <w:szCs w:val="20"/>
      <w:bdr w:val="single" w:sz="4" w:space="0" w:color="auto" w:frame="1"/>
    </w:rPr>
  </w:style>
  <w:style w:type="paragraph" w:customStyle="1" w:styleId="StyleStyleStyleHeading410ptBlackBefore6ptAfter6p2">
    <w:name w:val="Style Style Style Heading 4 + 10 pt Black Before:  6 pt After:  6 p...2"/>
    <w:basedOn w:val="StyleStyleHeading410ptBlackBefore6ptAfter6ptWh"/>
    <w:uiPriority w:val="99"/>
    <w:semiHidden/>
    <w:rsid w:val="00432072"/>
    <w:rPr>
      <w:bdr w:val="single" w:sz="4" w:space="0" w:color="auto" w:frame="1"/>
    </w:rPr>
  </w:style>
  <w:style w:type="paragraph" w:customStyle="1" w:styleId="StyleStyleHeading3PatternClearBlueBorderSinglesol2">
    <w:name w:val="Style Style Heading 3 + Pattern: Clear (Blue) Border: : (Single sol...2"/>
    <w:basedOn w:val="StyleHeading3PatternClearBlueBorderSinglesolidli"/>
    <w:uiPriority w:val="99"/>
    <w:semiHidden/>
    <w:rsid w:val="009B6E3D"/>
    <w:rPr>
      <w:szCs w:val="20"/>
    </w:rPr>
  </w:style>
  <w:style w:type="paragraph" w:customStyle="1" w:styleId="StyleStyleHeading310ptPatternClearBlueBorderS2">
    <w:name w:val="Style Style Heading 3 + 10 pt + Pattern: Clear (Blue) Border: : (S...2"/>
    <w:basedOn w:val="Normal"/>
    <w:uiPriority w:val="99"/>
    <w:semiHidden/>
    <w:rsid w:val="001B2008"/>
    <w:pPr>
      <w:keepNext/>
      <w:pBdr>
        <w:top w:val="single" w:sz="12" w:space="0" w:color="auto"/>
        <w:left w:val="single" w:sz="12" w:space="0" w:color="auto"/>
        <w:bottom w:val="single" w:sz="12" w:space="0" w:color="auto"/>
        <w:right w:val="single" w:sz="12" w:space="0" w:color="auto"/>
      </w:pBdr>
      <w:shd w:val="clear" w:color="auto" w:fill="0000FF"/>
      <w:ind w:left="176"/>
      <w:jc w:val="center"/>
      <w:outlineLvl w:val="2"/>
    </w:pPr>
    <w:rPr>
      <w:rFonts w:cs="Times New Roman"/>
      <w:b/>
      <w:bCs/>
      <w:color w:val="FFFFFF"/>
      <w:sz w:val="28"/>
      <w:szCs w:val="20"/>
    </w:rPr>
  </w:style>
  <w:style w:type="paragraph" w:customStyle="1" w:styleId="ANormal">
    <w:name w:val="A Normal"/>
    <w:basedOn w:val="Normal"/>
    <w:uiPriority w:val="99"/>
    <w:rsid w:val="00EC6CDA"/>
    <w:pPr>
      <w:ind w:right="-284"/>
    </w:pPr>
    <w:rPr>
      <w:noProof/>
      <w:sz w:val="22"/>
    </w:rPr>
  </w:style>
  <w:style w:type="paragraph" w:customStyle="1" w:styleId="AHeading4">
    <w:name w:val="A Heading 4"/>
    <w:basedOn w:val="Normal"/>
    <w:uiPriority w:val="99"/>
    <w:semiHidden/>
    <w:rsid w:val="00EC6CDA"/>
    <w:pPr>
      <w:keepNext/>
      <w:outlineLvl w:val="3"/>
    </w:pPr>
    <w:rPr>
      <w:rFonts w:ascii="Arial Bold" w:hAnsi="Arial Bold" w:cs="Times New Roman"/>
      <w:b/>
      <w:bCs/>
      <w:color w:val="FFFFFF"/>
      <w:bdr w:val="single" w:sz="12" w:space="0" w:color="auto"/>
      <w:shd w:val="clear" w:color="auto" w:fill="0000FF"/>
      <w:lang w:val="en-ZA"/>
    </w:rPr>
  </w:style>
  <w:style w:type="paragraph" w:styleId="ListBullet">
    <w:name w:val="List Bullet"/>
    <w:basedOn w:val="Normal"/>
    <w:uiPriority w:val="99"/>
    <w:rsid w:val="00EC6CDA"/>
    <w:pPr>
      <w:numPr>
        <w:numId w:val="6"/>
      </w:numPr>
    </w:pPr>
  </w:style>
  <w:style w:type="paragraph" w:customStyle="1" w:styleId="AHEADING1">
    <w:name w:val="A HEADING 1"/>
    <w:basedOn w:val="Normal"/>
    <w:uiPriority w:val="99"/>
    <w:semiHidden/>
    <w:rsid w:val="00A2732A"/>
    <w:pPr>
      <w:keepNext/>
      <w:pBdr>
        <w:top w:val="single" w:sz="4" w:space="1" w:color="auto"/>
        <w:left w:val="single" w:sz="4" w:space="4" w:color="auto"/>
        <w:bottom w:val="single" w:sz="4" w:space="1" w:color="auto"/>
        <w:right w:val="single" w:sz="4" w:space="4" w:color="auto"/>
      </w:pBdr>
      <w:shd w:val="clear" w:color="auto" w:fill="0000FF"/>
      <w:spacing w:before="360" w:after="360"/>
      <w:ind w:left="284" w:right="-284"/>
      <w:jc w:val="center"/>
      <w:outlineLvl w:val="0"/>
    </w:pPr>
    <w:rPr>
      <w:rFonts w:cs="Times New Roman"/>
      <w:b/>
      <w:bCs/>
      <w:color w:val="FFFFFF"/>
      <w:sz w:val="28"/>
      <w:szCs w:val="28"/>
      <w:lang w:val="en-US"/>
    </w:rPr>
  </w:style>
  <w:style w:type="paragraph" w:customStyle="1" w:styleId="AHeading2">
    <w:name w:val="A Heading 2"/>
    <w:basedOn w:val="Normal"/>
    <w:uiPriority w:val="99"/>
    <w:semiHidden/>
    <w:rsid w:val="00A2732A"/>
    <w:pPr>
      <w:keepNext/>
      <w:pBdr>
        <w:top w:val="single" w:sz="4" w:space="1" w:color="auto"/>
        <w:left w:val="single" w:sz="4" w:space="4" w:color="auto"/>
        <w:bottom w:val="single" w:sz="4" w:space="1" w:color="auto"/>
        <w:right w:val="single" w:sz="4" w:space="4" w:color="auto"/>
      </w:pBdr>
      <w:shd w:val="clear" w:color="auto" w:fill="0000FF"/>
      <w:ind w:left="284" w:right="-284"/>
      <w:jc w:val="center"/>
      <w:outlineLvl w:val="1"/>
    </w:pPr>
    <w:rPr>
      <w:rFonts w:cs="Times New Roman"/>
      <w:b/>
      <w:color w:val="FFFFFF"/>
      <w:sz w:val="28"/>
      <w:szCs w:val="28"/>
      <w:lang w:val="en-ZA"/>
    </w:rPr>
  </w:style>
  <w:style w:type="paragraph" w:customStyle="1" w:styleId="AHeading5">
    <w:name w:val="A Heading 5"/>
    <w:basedOn w:val="Normal"/>
    <w:uiPriority w:val="99"/>
    <w:semiHidden/>
    <w:rsid w:val="00A2732A"/>
    <w:pPr>
      <w:ind w:left="890" w:right="-284" w:hanging="720"/>
    </w:pPr>
    <w:rPr>
      <w:b/>
      <w:noProof/>
      <w:sz w:val="22"/>
    </w:rPr>
  </w:style>
  <w:style w:type="paragraph" w:customStyle="1" w:styleId="AList">
    <w:name w:val="A List"/>
    <w:basedOn w:val="Normal"/>
    <w:uiPriority w:val="99"/>
    <w:semiHidden/>
    <w:rsid w:val="00267A24"/>
    <w:pPr>
      <w:tabs>
        <w:tab w:val="num" w:pos="561"/>
      </w:tabs>
      <w:ind w:left="561" w:hanging="391"/>
    </w:pPr>
    <w:rPr>
      <w:sz w:val="22"/>
      <w:szCs w:val="22"/>
    </w:rPr>
  </w:style>
  <w:style w:type="paragraph" w:customStyle="1" w:styleId="AHeading3">
    <w:name w:val="A Heading 3"/>
    <w:basedOn w:val="Normal"/>
    <w:link w:val="AHeading3Char"/>
    <w:semiHidden/>
    <w:rsid w:val="00267A24"/>
    <w:pPr>
      <w:keepNext/>
      <w:jc w:val="center"/>
      <w:outlineLvl w:val="2"/>
    </w:pPr>
    <w:rPr>
      <w:rFonts w:cs="Times New Roman"/>
      <w:b/>
      <w:bCs/>
      <w:color w:val="FFFFFF"/>
      <w:sz w:val="28"/>
      <w:szCs w:val="28"/>
      <w:bdr w:val="single" w:sz="4" w:space="0" w:color="auto"/>
      <w:shd w:val="clear" w:color="auto" w:fill="0000FF"/>
      <w:lang w:val="en-ZA"/>
    </w:rPr>
  </w:style>
  <w:style w:type="paragraph" w:customStyle="1" w:styleId="AListTable">
    <w:name w:val="A List Table"/>
    <w:basedOn w:val="AList"/>
    <w:uiPriority w:val="99"/>
    <w:semiHidden/>
    <w:rsid w:val="00267A24"/>
    <w:pPr>
      <w:tabs>
        <w:tab w:val="clear" w:pos="561"/>
        <w:tab w:val="num" w:pos="72"/>
        <w:tab w:val="num" w:pos="780"/>
      </w:tabs>
      <w:spacing w:before="60" w:after="20"/>
      <w:ind w:left="73" w:hanging="181"/>
      <w:jc w:val="left"/>
    </w:pPr>
  </w:style>
  <w:style w:type="paragraph" w:styleId="ListBullet3">
    <w:name w:val="List Bullet 3"/>
    <w:basedOn w:val="Normal"/>
    <w:uiPriority w:val="99"/>
    <w:rsid w:val="0027521E"/>
    <w:pPr>
      <w:numPr>
        <w:numId w:val="57"/>
      </w:numPr>
      <w:spacing w:before="60" w:after="60"/>
      <w:ind w:left="1434" w:hanging="357"/>
    </w:pPr>
  </w:style>
  <w:style w:type="paragraph" w:customStyle="1" w:styleId="ANormalTable">
    <w:name w:val="A Normal Table"/>
    <w:basedOn w:val="Normal"/>
    <w:uiPriority w:val="99"/>
    <w:semiHidden/>
    <w:rsid w:val="00894B79"/>
    <w:pPr>
      <w:spacing w:before="60" w:after="20"/>
    </w:pPr>
    <w:rPr>
      <w:sz w:val="22"/>
    </w:rPr>
  </w:style>
  <w:style w:type="paragraph" w:customStyle="1" w:styleId="objectivebullet">
    <w:name w:val="objectivebullet"/>
    <w:basedOn w:val="Normal"/>
    <w:uiPriority w:val="99"/>
    <w:semiHidden/>
    <w:rsid w:val="00543379"/>
    <w:pPr>
      <w:numPr>
        <w:numId w:val="7"/>
      </w:numPr>
      <w:pBdr>
        <w:top w:val="single" w:sz="12" w:space="4" w:color="auto" w:shadow="1"/>
        <w:left w:val="single" w:sz="12" w:space="4" w:color="auto" w:shadow="1"/>
        <w:bottom w:val="single" w:sz="12" w:space="4" w:color="auto" w:shadow="1"/>
        <w:right w:val="single" w:sz="12" w:space="4" w:color="auto" w:shadow="1"/>
      </w:pBdr>
      <w:shd w:val="pct15" w:color="auto" w:fill="FFFFFF"/>
      <w:spacing w:line="300" w:lineRule="atLeast"/>
      <w:ind w:left="1724" w:right="851"/>
      <w:jc w:val="left"/>
    </w:pPr>
    <w:rPr>
      <w:rFonts w:ascii="Gill Sans" w:hAnsi="Gill Sans" w:cs="Times New Roman"/>
      <w:sz w:val="22"/>
      <w:szCs w:val="20"/>
    </w:rPr>
  </w:style>
  <w:style w:type="paragraph" w:customStyle="1" w:styleId="Headingbody20">
    <w:name w:val="Heading body 2"/>
    <w:basedOn w:val="Normal"/>
    <w:link w:val="Headingbody2Char0"/>
    <w:semiHidden/>
    <w:rsid w:val="009D295C"/>
    <w:rPr>
      <w:rFonts w:cs="Times New Roman"/>
      <w:lang w:val="en-ZA"/>
    </w:rPr>
  </w:style>
  <w:style w:type="paragraph" w:customStyle="1" w:styleId="Ozoneheading2">
    <w:name w:val="Ozone heading 2"/>
    <w:basedOn w:val="Normal"/>
    <w:link w:val="Ozoneheading2Char"/>
    <w:semiHidden/>
    <w:rsid w:val="009D295C"/>
    <w:pPr>
      <w:keepNext/>
      <w:pBdr>
        <w:top w:val="single" w:sz="4" w:space="1" w:color="auto"/>
        <w:left w:val="single" w:sz="4" w:space="4" w:color="auto"/>
        <w:bottom w:val="single" w:sz="4" w:space="1" w:color="auto"/>
        <w:right w:val="single" w:sz="4" w:space="4" w:color="auto"/>
      </w:pBdr>
      <w:shd w:val="clear" w:color="auto" w:fill="0000FF"/>
      <w:tabs>
        <w:tab w:val="left" w:pos="284"/>
      </w:tabs>
      <w:spacing w:before="240" w:after="240"/>
      <w:ind w:left="227"/>
      <w:jc w:val="center"/>
      <w:outlineLvl w:val="1"/>
    </w:pPr>
    <w:rPr>
      <w:rFonts w:ascii="Arial Bold" w:hAnsi="Arial Bold" w:cs="Times New Roman"/>
      <w:b/>
      <w:bCs/>
      <w:iCs/>
      <w:color w:val="FFFFFF"/>
      <w:kern w:val="32"/>
      <w:sz w:val="28"/>
      <w:szCs w:val="28"/>
      <w:lang w:val="en-US"/>
    </w:rPr>
  </w:style>
  <w:style w:type="character" w:customStyle="1" w:styleId="Headingbody2Char0">
    <w:name w:val="Heading body 2 Char"/>
    <w:link w:val="Headingbody20"/>
    <w:rsid w:val="009D295C"/>
    <w:rPr>
      <w:rFonts w:ascii="Arial" w:hAnsi="Arial"/>
      <w:sz w:val="24"/>
      <w:szCs w:val="24"/>
      <w:lang w:val="en-ZA" w:eastAsia="en-US" w:bidi="ar-SA"/>
    </w:rPr>
  </w:style>
  <w:style w:type="character" w:customStyle="1" w:styleId="Ozoneheading2Char">
    <w:name w:val="Ozone heading 2 Char"/>
    <w:link w:val="Ozoneheading2"/>
    <w:rsid w:val="009D295C"/>
    <w:rPr>
      <w:rFonts w:ascii="Arial Bold" w:hAnsi="Arial Bold"/>
      <w:b/>
      <w:bCs/>
      <w:iCs/>
      <w:color w:val="FFFFFF"/>
      <w:kern w:val="32"/>
      <w:sz w:val="28"/>
      <w:szCs w:val="28"/>
      <w:lang w:val="en-US" w:eastAsia="en-US" w:bidi="ar-SA"/>
    </w:rPr>
  </w:style>
  <w:style w:type="paragraph" w:customStyle="1" w:styleId="L">
    <w:name w:val="L"/>
    <w:basedOn w:val="Normal"/>
    <w:uiPriority w:val="99"/>
    <w:rsid w:val="00452F81"/>
    <w:pPr>
      <w:tabs>
        <w:tab w:val="num" w:pos="556"/>
      </w:tabs>
      <w:ind w:left="556" w:hanging="386"/>
    </w:pPr>
  </w:style>
  <w:style w:type="paragraph" w:customStyle="1" w:styleId="OzoneList2">
    <w:name w:val="Ozone List 2"/>
    <w:basedOn w:val="L"/>
    <w:uiPriority w:val="99"/>
    <w:semiHidden/>
    <w:rsid w:val="00452F81"/>
    <w:pPr>
      <w:spacing w:before="60" w:after="60"/>
      <w:ind w:left="567" w:hanging="397"/>
    </w:pPr>
  </w:style>
  <w:style w:type="paragraph" w:customStyle="1" w:styleId="OzoneHeading4">
    <w:name w:val="Ozone Heading 4"/>
    <w:basedOn w:val="Normal"/>
    <w:link w:val="OzoneHeading4Char"/>
    <w:semiHidden/>
    <w:rsid w:val="00BB7768"/>
    <w:pPr>
      <w:keepNext/>
      <w:ind w:left="340"/>
      <w:outlineLvl w:val="3"/>
    </w:pPr>
    <w:rPr>
      <w:rFonts w:cs="Times New Roman"/>
      <w:b/>
      <w:bCs/>
      <w:color w:val="FFFFFF"/>
      <w:szCs w:val="20"/>
      <w:bdr w:val="single" w:sz="12" w:space="0" w:color="auto"/>
      <w:shd w:val="clear" w:color="auto" w:fill="0000FF"/>
      <w:lang w:val="en-US"/>
    </w:rPr>
  </w:style>
  <w:style w:type="paragraph" w:customStyle="1" w:styleId="Headingbody3">
    <w:name w:val="Heading body 3"/>
    <w:basedOn w:val="Headingbody20"/>
    <w:link w:val="Headingbody3Char"/>
    <w:semiHidden/>
    <w:rsid w:val="00BB7768"/>
    <w:pPr>
      <w:spacing w:before="0"/>
      <w:ind w:left="340"/>
    </w:pPr>
  </w:style>
  <w:style w:type="character" w:customStyle="1" w:styleId="Headingbody3Char">
    <w:name w:val="Heading body 3 Char"/>
    <w:basedOn w:val="Headingbody2Char0"/>
    <w:link w:val="Headingbody3"/>
    <w:rsid w:val="00BB7768"/>
    <w:rPr>
      <w:rFonts w:ascii="Arial" w:hAnsi="Arial"/>
      <w:sz w:val="24"/>
      <w:szCs w:val="24"/>
      <w:lang w:val="en-ZA" w:eastAsia="en-US" w:bidi="ar-SA"/>
    </w:rPr>
  </w:style>
  <w:style w:type="character" w:customStyle="1" w:styleId="Style12pt">
    <w:name w:val="Style 12 pt"/>
    <w:semiHidden/>
    <w:rsid w:val="00D83C12"/>
    <w:rPr>
      <w:sz w:val="24"/>
      <w:szCs w:val="24"/>
    </w:rPr>
  </w:style>
  <w:style w:type="character" w:styleId="FollowedHyperlink">
    <w:name w:val="FollowedHyperlink"/>
    <w:uiPriority w:val="99"/>
    <w:semiHidden/>
    <w:rsid w:val="00DC332D"/>
    <w:rPr>
      <w:color w:val="800080"/>
      <w:u w:val="single"/>
    </w:rPr>
  </w:style>
  <w:style w:type="paragraph" w:customStyle="1" w:styleId="StyleHeading2PatternClearGray-125BorderSingleso">
    <w:name w:val="Style Heading 2 + Pattern: Clear (Gray-12.5%) Border: : (Single so..."/>
    <w:basedOn w:val="Heading2"/>
    <w:uiPriority w:val="99"/>
    <w:semiHidden/>
    <w:rsid w:val="00DC332D"/>
    <w:pPr>
      <w:pBdr>
        <w:top w:val="single" w:sz="4" w:space="0" w:color="auto"/>
        <w:left w:val="single" w:sz="4" w:space="0" w:color="auto"/>
        <w:bottom w:val="single" w:sz="4" w:space="0" w:color="auto"/>
        <w:right w:val="single" w:sz="4" w:space="0" w:color="auto"/>
      </w:pBdr>
      <w:shd w:val="clear" w:color="auto" w:fill="E0E0E0"/>
      <w:spacing w:before="240" w:after="60"/>
    </w:pPr>
    <w:rPr>
      <w:rFonts w:cs="Arial"/>
      <w:b w:val="0"/>
      <w:bCs/>
      <w:i w:val="0"/>
      <w:iCs/>
      <w:sz w:val="32"/>
      <w:szCs w:val="32"/>
      <w:lang w:val="en-ZA" w:eastAsia="en-ZA"/>
    </w:rPr>
  </w:style>
  <w:style w:type="paragraph" w:customStyle="1" w:styleId="StyleHeading3NotBoldBorderSinglesolidlineAuto0">
    <w:name w:val="Style Heading 3 + Not Bold Border: : (Single solid line Auto  0...."/>
    <w:basedOn w:val="Heading3"/>
    <w:uiPriority w:val="99"/>
    <w:semiHidden/>
    <w:rsid w:val="00DC332D"/>
    <w:pPr>
      <w:pBdr>
        <w:top w:val="single" w:sz="4" w:space="0" w:color="auto"/>
        <w:left w:val="single" w:sz="4" w:space="0" w:color="auto"/>
        <w:bottom w:val="single" w:sz="4" w:space="0" w:color="auto"/>
        <w:right w:val="single" w:sz="4" w:space="0" w:color="auto"/>
      </w:pBdr>
      <w:spacing w:before="0" w:after="0"/>
      <w:jc w:val="left"/>
    </w:pPr>
    <w:rPr>
      <w:bCs w:val="0"/>
      <w:szCs w:val="28"/>
      <w:lang w:val="en-ZA" w:eastAsia="zh-CN"/>
    </w:rPr>
  </w:style>
  <w:style w:type="paragraph" w:customStyle="1" w:styleId="StyleHeading2PatternClearGray-125BorderSingleso1">
    <w:name w:val="Style Heading 2 + Pattern: Clear (Gray-12.5%) Border: : (Single so...1"/>
    <w:basedOn w:val="Heading2"/>
    <w:uiPriority w:val="99"/>
    <w:semiHidden/>
    <w:rsid w:val="00DC332D"/>
    <w:pPr>
      <w:pBdr>
        <w:top w:val="single" w:sz="4" w:space="0" w:color="auto"/>
        <w:left w:val="single" w:sz="4" w:space="0" w:color="auto"/>
        <w:bottom w:val="single" w:sz="4" w:space="0" w:color="auto"/>
        <w:right w:val="single" w:sz="4" w:space="0" w:color="auto"/>
      </w:pBdr>
      <w:shd w:val="clear" w:color="auto" w:fill="E0E0E0"/>
      <w:spacing w:before="240" w:after="60"/>
    </w:pPr>
    <w:rPr>
      <w:rFonts w:cs="Arial"/>
      <w:b w:val="0"/>
      <w:bCs/>
      <w:i w:val="0"/>
      <w:iCs/>
      <w:sz w:val="32"/>
      <w:szCs w:val="32"/>
      <w:lang w:val="en-ZA" w:eastAsia="en-ZA"/>
    </w:rPr>
  </w:style>
  <w:style w:type="paragraph" w:customStyle="1" w:styleId="StyleStyleHeading3PatternClearBlueBorderSinglesol3">
    <w:name w:val="Style Style Heading 3 + Pattern: Clear (Blue) Border: : (Single sol...3"/>
    <w:basedOn w:val="StyleHeading3PatternClearBlueBorderSinglesolidli"/>
    <w:uiPriority w:val="99"/>
    <w:semiHidden/>
    <w:rsid w:val="00AE0284"/>
    <w:rPr>
      <w:szCs w:val="20"/>
    </w:rPr>
  </w:style>
  <w:style w:type="paragraph" w:customStyle="1" w:styleId="StyleStyleHeading2ChapterTitleCenteredLeft032cmRight1">
    <w:name w:val="Style Style Heading 2Chapter Title + Centered Left:  0.32 cm Right:...1"/>
    <w:basedOn w:val="StyleHeading2ChapterTitleCenteredLeft032cmRight2"/>
    <w:uiPriority w:val="99"/>
    <w:semiHidden/>
    <w:rsid w:val="00E24EE2"/>
    <w:rPr>
      <w:bCs/>
      <w:szCs w:val="20"/>
    </w:rPr>
  </w:style>
  <w:style w:type="paragraph" w:customStyle="1" w:styleId="StyleStyleHeading1PartHeader114ptBlackLeft032cmRight1">
    <w:name w:val="Style Style Heading 1PartHeader1 + 14 pt Black Left:  0.32 cm Right...1"/>
    <w:basedOn w:val="StyleHeading1PartHeader114ptBlackLeft032cmRight"/>
    <w:uiPriority w:val="99"/>
    <w:semiHidden/>
    <w:rsid w:val="00FC3FDA"/>
    <w:rPr>
      <w:szCs w:val="20"/>
    </w:rPr>
  </w:style>
  <w:style w:type="paragraph" w:customStyle="1" w:styleId="StyleHeading1NotBold">
    <w:name w:val="Style Heading 1 + Not Bold"/>
    <w:basedOn w:val="Heading1"/>
    <w:uiPriority w:val="99"/>
    <w:semiHidden/>
    <w:rsid w:val="00ED02D6"/>
    <w:pPr>
      <w:pBdr>
        <w:top w:val="single" w:sz="4" w:space="1" w:color="auto"/>
        <w:left w:val="single" w:sz="4" w:space="4" w:color="auto"/>
        <w:bottom w:val="single" w:sz="4" w:space="1" w:color="auto"/>
        <w:right w:val="single" w:sz="4" w:space="4" w:color="auto"/>
      </w:pBdr>
      <w:shd w:val="clear" w:color="auto" w:fill="E0E0E0"/>
    </w:pPr>
    <w:rPr>
      <w:rFonts w:cs="Times New Roman"/>
      <w:bCs w:val="0"/>
      <w:sz w:val="32"/>
      <w:szCs w:val="32"/>
    </w:rPr>
  </w:style>
  <w:style w:type="character" w:customStyle="1" w:styleId="AHeading3Char">
    <w:name w:val="A Heading 3 Char"/>
    <w:link w:val="AHeading3"/>
    <w:rsid w:val="00F262EF"/>
    <w:rPr>
      <w:rFonts w:ascii="Arial" w:hAnsi="Arial"/>
      <w:b/>
      <w:bCs/>
      <w:color w:val="FFFFFF"/>
      <w:sz w:val="28"/>
      <w:szCs w:val="28"/>
      <w:bdr w:val="single" w:sz="4" w:space="0" w:color="auto"/>
      <w:shd w:val="clear" w:color="auto" w:fill="0000FF"/>
      <w:lang w:val="en-ZA" w:eastAsia="en-US" w:bidi="ar-SA"/>
    </w:rPr>
  </w:style>
  <w:style w:type="character" w:customStyle="1" w:styleId="MessageHeaderLabel">
    <w:name w:val="Message Header Label"/>
    <w:semiHidden/>
    <w:rsid w:val="00CC0029"/>
    <w:rPr>
      <w:rFonts w:ascii="Arial" w:hAnsi="Arial"/>
      <w:b/>
      <w:spacing w:val="-4"/>
      <w:sz w:val="18"/>
    </w:rPr>
  </w:style>
  <w:style w:type="paragraph" w:customStyle="1" w:styleId="Checkboxes">
    <w:name w:val="Checkboxes"/>
    <w:basedOn w:val="Normal"/>
    <w:uiPriority w:val="99"/>
    <w:semiHidden/>
    <w:rsid w:val="00CC0029"/>
    <w:pPr>
      <w:spacing w:before="360" w:after="360"/>
      <w:jc w:val="left"/>
    </w:pPr>
    <w:rPr>
      <w:rFonts w:ascii="Times New Roman" w:hAnsi="Times New Roman" w:cs="Times New Roman"/>
      <w:szCs w:val="20"/>
      <w:lang w:val="en-US"/>
    </w:rPr>
  </w:style>
  <w:style w:type="paragraph" w:customStyle="1" w:styleId="FaxHeader">
    <w:name w:val="Fax Header"/>
    <w:basedOn w:val="Normal"/>
    <w:uiPriority w:val="99"/>
    <w:semiHidden/>
    <w:rsid w:val="00CC0029"/>
    <w:pPr>
      <w:spacing w:before="240" w:after="60"/>
      <w:jc w:val="left"/>
    </w:pPr>
    <w:rPr>
      <w:rFonts w:ascii="Times New Roman" w:hAnsi="Times New Roman" w:cs="Times New Roman"/>
      <w:szCs w:val="20"/>
      <w:lang w:val="en-US"/>
    </w:rPr>
  </w:style>
  <w:style w:type="paragraph" w:customStyle="1" w:styleId="DocumentLabel">
    <w:name w:val="Document Label"/>
    <w:next w:val="Normal"/>
    <w:uiPriority w:val="99"/>
    <w:semiHidden/>
    <w:rsid w:val="00CC0029"/>
    <w:pPr>
      <w:spacing w:before="100" w:after="720" w:line="600" w:lineRule="exact"/>
      <w:ind w:left="840"/>
    </w:pPr>
    <w:rPr>
      <w:spacing w:val="-34"/>
      <w:sz w:val="60"/>
      <w:lang w:val="en-US" w:eastAsia="en-US"/>
    </w:rPr>
  </w:style>
  <w:style w:type="paragraph" w:customStyle="1" w:styleId="ReturnAddress">
    <w:name w:val="Return Address"/>
    <w:basedOn w:val="Normal"/>
    <w:uiPriority w:val="99"/>
    <w:semiHidden/>
    <w:rsid w:val="00CC0029"/>
    <w:pPr>
      <w:keepLines/>
      <w:spacing w:line="200" w:lineRule="atLeast"/>
      <w:ind w:right="-120"/>
      <w:jc w:val="left"/>
    </w:pPr>
    <w:rPr>
      <w:rFonts w:ascii="Times New Roman" w:hAnsi="Times New Roman" w:cs="Times New Roman"/>
      <w:sz w:val="16"/>
      <w:szCs w:val="20"/>
      <w:lang w:val="en-US"/>
    </w:rPr>
  </w:style>
  <w:style w:type="paragraph" w:customStyle="1" w:styleId="Slogan">
    <w:name w:val="Slogan"/>
    <w:basedOn w:val="Normal"/>
    <w:uiPriority w:val="99"/>
    <w:semiHidden/>
    <w:rsid w:val="00CC0029"/>
    <w:pPr>
      <w:shd w:val="clear" w:color="auto" w:fill="F0F0F0"/>
      <w:jc w:val="left"/>
    </w:pPr>
    <w:rPr>
      <w:rFonts w:ascii="Impact" w:hAnsi="Impact" w:cs="Times New Roman"/>
      <w:caps/>
      <w:color w:val="FFFFFF"/>
      <w:spacing w:val="20"/>
      <w:sz w:val="48"/>
      <w:szCs w:val="20"/>
      <w:lang w:val="en-US"/>
    </w:rPr>
  </w:style>
  <w:style w:type="character" w:customStyle="1" w:styleId="StyleStyleHeading410ptBlackBefore6ptAfter6ptWhChar">
    <w:name w:val="Style Style Heading 4 + 10 pt Black Before:  6 pt After:  6 pt + Wh... Char"/>
    <w:link w:val="StyleStyleHeading410ptBlackBefore6ptAfter6ptWh"/>
    <w:rsid w:val="00AA4C80"/>
    <w:rPr>
      <w:rFonts w:ascii="Arial" w:hAnsi="Arial"/>
      <w:b/>
      <w:bCs/>
      <w:color w:val="FFFFFF"/>
      <w:sz w:val="24"/>
      <w:bdr w:val="single" w:sz="12" w:space="0" w:color="auto"/>
      <w:shd w:val="clear" w:color="auto" w:fill="0000FF"/>
      <w:lang w:val="en-GB" w:eastAsia="en-US" w:bidi="ar-SA"/>
    </w:rPr>
  </w:style>
  <w:style w:type="character" w:customStyle="1" w:styleId="StyleHeading310ptChar">
    <w:name w:val="Style Heading 3 + 10 pt Char"/>
    <w:link w:val="StyleHeading310pt"/>
    <w:uiPriority w:val="99"/>
    <w:rsid w:val="00AA4C80"/>
    <w:rPr>
      <w:rFonts w:ascii="Arial" w:hAnsi="Arial"/>
      <w:b/>
      <w:bCs/>
      <w:color w:val="FFFFFF"/>
      <w:sz w:val="28"/>
      <w:szCs w:val="24"/>
      <w:lang w:val="en-GB" w:eastAsia="en-US" w:bidi="ar-SA"/>
    </w:rPr>
  </w:style>
  <w:style w:type="character" w:customStyle="1" w:styleId="StyleStyleHeading310ptPatternClearBlueBorderSChar">
    <w:name w:val="Style Style Heading 3 + 10 pt + Pattern: Clear (Blue) Border: : (S... Char"/>
    <w:link w:val="StyleStyleHeading310ptPatternClearBlueBorderS"/>
    <w:rsid w:val="007B1463"/>
    <w:rPr>
      <w:rFonts w:ascii="Arial" w:hAnsi="Arial"/>
      <w:b/>
      <w:bCs/>
      <w:color w:val="FFFFFF"/>
      <w:sz w:val="28"/>
      <w:bdr w:val="single" w:sz="12" w:space="0" w:color="auto"/>
      <w:shd w:val="clear" w:color="auto" w:fill="0000FF"/>
      <w:lang w:val="en-GB" w:eastAsia="en-US" w:bidi="ar-SA"/>
    </w:rPr>
  </w:style>
  <w:style w:type="paragraph" w:customStyle="1" w:styleId="OZH4">
    <w:name w:val="OZH4"/>
    <w:basedOn w:val="Normal"/>
    <w:link w:val="OZH4Char"/>
    <w:semiHidden/>
    <w:rsid w:val="00C8191B"/>
    <w:pPr>
      <w:keepNext/>
      <w:ind w:left="181"/>
      <w:outlineLvl w:val="3"/>
    </w:pPr>
    <w:rPr>
      <w:rFonts w:cs="Times New Roman"/>
      <w:b/>
      <w:bCs/>
      <w:color w:val="FFFFFF"/>
      <w:szCs w:val="20"/>
      <w:bdr w:val="single" w:sz="12" w:space="0" w:color="auto"/>
      <w:shd w:val="clear" w:color="auto" w:fill="0000FF"/>
      <w:lang w:val="en-US"/>
    </w:rPr>
  </w:style>
  <w:style w:type="paragraph" w:customStyle="1" w:styleId="OZl3">
    <w:name w:val="OZl3"/>
    <w:basedOn w:val="Normal"/>
    <w:uiPriority w:val="99"/>
    <w:semiHidden/>
    <w:rsid w:val="000505B8"/>
    <w:pPr>
      <w:numPr>
        <w:numId w:val="8"/>
      </w:numPr>
      <w:tabs>
        <w:tab w:val="num" w:pos="556"/>
      </w:tabs>
      <w:ind w:left="1077" w:hanging="357"/>
    </w:pPr>
  </w:style>
  <w:style w:type="paragraph" w:customStyle="1" w:styleId="OZL2">
    <w:name w:val="OZ L2"/>
    <w:basedOn w:val="listhead2"/>
    <w:link w:val="OZL2Char"/>
    <w:semiHidden/>
    <w:rsid w:val="000505B8"/>
    <w:pPr>
      <w:numPr>
        <w:numId w:val="0"/>
      </w:numPr>
      <w:tabs>
        <w:tab w:val="num" w:pos="780"/>
      </w:tabs>
      <w:spacing w:before="60" w:after="60"/>
      <w:ind w:left="780" w:hanging="360"/>
    </w:pPr>
  </w:style>
  <w:style w:type="paragraph" w:customStyle="1" w:styleId="OZH3">
    <w:name w:val="OZ H3"/>
    <w:basedOn w:val="Normal"/>
    <w:link w:val="OZH3Char"/>
    <w:semiHidden/>
    <w:rsid w:val="00093C8D"/>
    <w:pPr>
      <w:keepNext/>
      <w:jc w:val="center"/>
      <w:outlineLvl w:val="2"/>
    </w:pPr>
    <w:rPr>
      <w:rFonts w:cs="Times New Roman"/>
      <w:b/>
      <w:bCs/>
      <w:color w:val="FFFFFF"/>
      <w:sz w:val="28"/>
      <w:szCs w:val="28"/>
      <w:bdr w:val="single" w:sz="4" w:space="0" w:color="auto"/>
      <w:shd w:val="clear" w:color="auto" w:fill="0000FF"/>
      <w:lang w:val="en-US"/>
    </w:rPr>
  </w:style>
  <w:style w:type="paragraph" w:customStyle="1" w:styleId="OZH2">
    <w:name w:val="OZ H2"/>
    <w:basedOn w:val="Normal"/>
    <w:link w:val="OZH2Char"/>
    <w:semiHidden/>
    <w:rsid w:val="00730066"/>
    <w:pPr>
      <w:keepNext/>
      <w:pBdr>
        <w:top w:val="single" w:sz="4" w:space="1" w:color="auto"/>
        <w:left w:val="single" w:sz="4" w:space="4" w:color="auto"/>
        <w:bottom w:val="single" w:sz="4" w:space="1" w:color="auto"/>
        <w:right w:val="single" w:sz="4" w:space="4" w:color="auto"/>
      </w:pBdr>
      <w:shd w:val="clear" w:color="auto" w:fill="0000FF"/>
      <w:tabs>
        <w:tab w:val="left" w:pos="284"/>
      </w:tabs>
      <w:spacing w:before="240" w:after="240"/>
      <w:ind w:left="227"/>
      <w:jc w:val="center"/>
      <w:outlineLvl w:val="1"/>
    </w:pPr>
    <w:rPr>
      <w:rFonts w:ascii="Century Schoolbook" w:hAnsi="Century Schoolbook" w:cs="Times New Roman"/>
      <w:b/>
      <w:bCs/>
      <w:iCs/>
      <w:color w:val="FFFFFF"/>
      <w:kern w:val="32"/>
      <w:sz w:val="32"/>
      <w:szCs w:val="28"/>
      <w:lang w:val="en-US"/>
    </w:rPr>
  </w:style>
  <w:style w:type="paragraph" w:customStyle="1" w:styleId="OZH1">
    <w:name w:val="OZ H1"/>
    <w:basedOn w:val="Normal"/>
    <w:link w:val="OZH1Char"/>
    <w:semiHidden/>
    <w:rsid w:val="00590F47"/>
    <w:pPr>
      <w:keepNext/>
      <w:pBdr>
        <w:top w:val="single" w:sz="4" w:space="1" w:color="auto"/>
        <w:left w:val="single" w:sz="4" w:space="4" w:color="auto"/>
        <w:bottom w:val="single" w:sz="4" w:space="1" w:color="auto"/>
        <w:right w:val="single" w:sz="4" w:space="4" w:color="auto"/>
      </w:pBdr>
      <w:shd w:val="clear" w:color="auto" w:fill="0000FF"/>
      <w:spacing w:before="240" w:after="240"/>
      <w:ind w:left="227"/>
      <w:jc w:val="center"/>
      <w:outlineLvl w:val="0"/>
    </w:pPr>
    <w:rPr>
      <w:rFonts w:ascii="Century Schoolbook" w:hAnsi="Century Schoolbook"/>
      <w:b/>
      <w:bCs/>
      <w:noProof/>
      <w:color w:val="FFFFFF"/>
      <w:kern w:val="32"/>
      <w:sz w:val="32"/>
      <w:szCs w:val="28"/>
      <w:lang w:val="en-ZA"/>
    </w:rPr>
  </w:style>
  <w:style w:type="paragraph" w:customStyle="1" w:styleId="OZH10">
    <w:name w:val="OZH1"/>
    <w:basedOn w:val="Normal"/>
    <w:uiPriority w:val="99"/>
    <w:semiHidden/>
    <w:rsid w:val="00FC3102"/>
    <w:pPr>
      <w:keepNext/>
      <w:pBdr>
        <w:top w:val="single" w:sz="4" w:space="1" w:color="auto"/>
        <w:left w:val="single" w:sz="4" w:space="4" w:color="auto"/>
        <w:bottom w:val="single" w:sz="4" w:space="1" w:color="auto"/>
        <w:right w:val="single" w:sz="4" w:space="4" w:color="auto"/>
      </w:pBdr>
      <w:shd w:val="clear" w:color="auto" w:fill="0000FF"/>
      <w:spacing w:before="240" w:after="240"/>
      <w:ind w:left="227"/>
      <w:jc w:val="center"/>
      <w:outlineLvl w:val="0"/>
    </w:pPr>
    <w:rPr>
      <w:rFonts w:ascii="Century Schoolbook" w:hAnsi="Century Schoolbook"/>
      <w:b/>
      <w:bCs/>
      <w:noProof/>
      <w:color w:val="FFFFFF"/>
      <w:kern w:val="32"/>
      <w:sz w:val="32"/>
      <w:szCs w:val="28"/>
      <w:lang w:val="en-ZA"/>
    </w:rPr>
  </w:style>
  <w:style w:type="character" w:customStyle="1" w:styleId="OZH3Char">
    <w:name w:val="OZ H3 Char"/>
    <w:link w:val="OZH3"/>
    <w:rsid w:val="00093C8D"/>
    <w:rPr>
      <w:rFonts w:ascii="Arial" w:hAnsi="Arial"/>
      <w:b/>
      <w:bCs/>
      <w:color w:val="FFFFFF"/>
      <w:sz w:val="28"/>
      <w:szCs w:val="28"/>
      <w:bdr w:val="single" w:sz="4" w:space="0" w:color="auto"/>
      <w:shd w:val="clear" w:color="auto" w:fill="0000FF"/>
      <w:lang w:val="en-US" w:eastAsia="en-US" w:bidi="ar-SA"/>
    </w:rPr>
  </w:style>
  <w:style w:type="paragraph" w:customStyle="1" w:styleId="OZH30">
    <w:name w:val="OZH3"/>
    <w:basedOn w:val="Heading3"/>
    <w:uiPriority w:val="99"/>
    <w:semiHidden/>
    <w:rsid w:val="007F2861"/>
    <w:rPr>
      <w:rFonts w:cs="Arial"/>
      <w:color w:val="FFFFFF"/>
      <w:szCs w:val="28"/>
      <w:bdr w:val="single" w:sz="4" w:space="0" w:color="auto"/>
      <w:shd w:val="clear" w:color="auto" w:fill="0000FF"/>
      <w:lang w:val="en-US"/>
    </w:rPr>
  </w:style>
  <w:style w:type="paragraph" w:customStyle="1" w:styleId="StyleHeading2">
    <w:name w:val="Style Heading 2"/>
    <w:basedOn w:val="Normal"/>
    <w:link w:val="StyleHeading2Char"/>
    <w:semiHidden/>
    <w:rsid w:val="00035B5C"/>
    <w:pPr>
      <w:keepNext/>
      <w:tabs>
        <w:tab w:val="left" w:pos="284"/>
      </w:tabs>
      <w:spacing w:before="360" w:after="360"/>
      <w:jc w:val="center"/>
      <w:outlineLvl w:val="1"/>
    </w:pPr>
    <w:rPr>
      <w:rFonts w:ascii="Garamond" w:hAnsi="Garamond" w:cs="Times New Roman"/>
      <w:b/>
      <w:bCs/>
      <w:i/>
      <w:iCs/>
      <w:kern w:val="32"/>
      <w:sz w:val="36"/>
      <w:szCs w:val="20"/>
      <w:shd w:val="clear" w:color="auto" w:fill="E0E0E0"/>
      <w:lang w:val="en-ZA"/>
    </w:rPr>
  </w:style>
  <w:style w:type="paragraph" w:customStyle="1" w:styleId="StyleHeading4PatternClearGray-125">
    <w:name w:val="Style Heading 4 + Pattern: Clear (Gray-12.5%)"/>
    <w:basedOn w:val="Heading4"/>
    <w:link w:val="StyleHeading4PatternClearGray-125Char"/>
    <w:uiPriority w:val="99"/>
    <w:semiHidden/>
    <w:rsid w:val="00035B5C"/>
    <w:pPr>
      <w:spacing w:after="240"/>
    </w:pPr>
    <w:rPr>
      <w:szCs w:val="28"/>
      <w:shd w:val="clear" w:color="auto" w:fill="E0E0E0"/>
      <w:lang w:val="en-ZA"/>
    </w:rPr>
  </w:style>
  <w:style w:type="character" w:customStyle="1" w:styleId="StyleHeading4PatternClearGray-125Char">
    <w:name w:val="Style Heading 4 + Pattern: Clear (Gray-12.5%) Char"/>
    <w:link w:val="StyleHeading4PatternClearGray-125"/>
    <w:uiPriority w:val="99"/>
    <w:rsid w:val="00035B5C"/>
    <w:rPr>
      <w:rFonts w:ascii="Arial" w:hAnsi="Arial"/>
      <w:b/>
      <w:bCs/>
      <w:sz w:val="24"/>
      <w:szCs w:val="28"/>
      <w:shd w:val="clear" w:color="auto" w:fill="E0E0E0"/>
      <w:lang w:val="en-ZA" w:eastAsia="en-US" w:bidi="ar-SA"/>
    </w:rPr>
  </w:style>
  <w:style w:type="character" w:customStyle="1" w:styleId="StyleHeading2Char">
    <w:name w:val="Style Heading 2 Char"/>
    <w:link w:val="StyleHeading2"/>
    <w:rsid w:val="00035B5C"/>
    <w:rPr>
      <w:rFonts w:ascii="Garamond" w:hAnsi="Garamond"/>
      <w:b/>
      <w:bCs/>
      <w:i/>
      <w:iCs/>
      <w:kern w:val="32"/>
      <w:sz w:val="36"/>
      <w:shd w:val="clear" w:color="auto" w:fill="E0E0E0"/>
      <w:lang w:val="en-ZA" w:eastAsia="en-US" w:bidi="ar-SA"/>
    </w:rPr>
  </w:style>
  <w:style w:type="paragraph" w:customStyle="1" w:styleId="StyleStyleHeading3BorderDoublesolidlinesAuto05pt">
    <w:name w:val="Style Style Heading 3 + Border: : (Double solid lines Auto  0.5 pt ..."/>
    <w:basedOn w:val="Normal"/>
    <w:uiPriority w:val="99"/>
    <w:semiHidden/>
    <w:rsid w:val="00035B5C"/>
    <w:pPr>
      <w:keepNext/>
      <w:spacing w:before="240" w:after="240"/>
      <w:jc w:val="left"/>
      <w:outlineLvl w:val="2"/>
    </w:pPr>
    <w:rPr>
      <w:rFonts w:ascii="Garamond" w:hAnsi="Garamond" w:cs="Times New Roman"/>
      <w:b/>
      <w:bCs/>
      <w:color w:val="000000"/>
      <w:sz w:val="32"/>
      <w:szCs w:val="20"/>
      <w:bdr w:val="double" w:sz="4" w:space="0" w:color="auto"/>
      <w:lang w:val="en-ZA" w:eastAsia="zh-CN"/>
    </w:rPr>
  </w:style>
  <w:style w:type="paragraph" w:customStyle="1" w:styleId="StyleHeading3BorderDoublesolidlinesAuto05ptLine">
    <w:name w:val="Style Heading 3 + Border: : (Double solid lines Auto  0.5 pt Line..."/>
    <w:basedOn w:val="Heading3"/>
    <w:link w:val="StyleHeading3BorderDoublesolidlinesAuto05ptLineChar"/>
    <w:uiPriority w:val="99"/>
    <w:semiHidden/>
    <w:rsid w:val="004B0D74"/>
    <w:pPr>
      <w:spacing w:before="360" w:after="360"/>
      <w:jc w:val="left"/>
    </w:pPr>
    <w:rPr>
      <w:rFonts w:ascii="Garamond" w:hAnsi="Garamond"/>
      <w:sz w:val="32"/>
      <w:szCs w:val="20"/>
      <w:bdr w:val="double" w:sz="4" w:space="0" w:color="auto"/>
      <w:lang w:val="en-ZA" w:eastAsia="zh-CN"/>
    </w:rPr>
  </w:style>
  <w:style w:type="character" w:customStyle="1" w:styleId="StyleHeading3BorderDoublesolidlinesAuto05ptLineChar">
    <w:name w:val="Style Heading 3 + Border: : (Double solid lines Auto  0.5 pt Line... Char"/>
    <w:link w:val="StyleHeading3BorderDoublesolidlinesAuto05ptLine"/>
    <w:uiPriority w:val="99"/>
    <w:rsid w:val="004B0D74"/>
    <w:rPr>
      <w:rFonts w:ascii="Garamond" w:hAnsi="Garamond"/>
      <w:b/>
      <w:bCs/>
      <w:sz w:val="32"/>
      <w:bdr w:val="double" w:sz="4" w:space="0" w:color="auto"/>
      <w:lang w:val="en-ZA" w:eastAsia="zh-CN" w:bidi="ar-SA"/>
    </w:rPr>
  </w:style>
  <w:style w:type="numbering" w:styleId="111111">
    <w:name w:val="Outline List 2"/>
    <w:basedOn w:val="NoList"/>
    <w:semiHidden/>
    <w:rsid w:val="00D25DF6"/>
    <w:pPr>
      <w:numPr>
        <w:numId w:val="9"/>
      </w:numPr>
    </w:pPr>
  </w:style>
  <w:style w:type="numbering" w:styleId="1ai">
    <w:name w:val="Outline List 1"/>
    <w:basedOn w:val="NoList"/>
    <w:semiHidden/>
    <w:rsid w:val="00D25DF6"/>
    <w:pPr>
      <w:numPr>
        <w:numId w:val="10"/>
      </w:numPr>
    </w:pPr>
  </w:style>
  <w:style w:type="numbering" w:styleId="ArticleSection">
    <w:name w:val="Outline List 3"/>
    <w:basedOn w:val="NoList"/>
    <w:semiHidden/>
    <w:rsid w:val="00D25DF6"/>
    <w:pPr>
      <w:numPr>
        <w:numId w:val="11"/>
      </w:numPr>
    </w:pPr>
  </w:style>
  <w:style w:type="paragraph" w:styleId="BodyTextFirstIndent">
    <w:name w:val="Body Text First Indent"/>
    <w:basedOn w:val="BodyText"/>
    <w:link w:val="BodyTextFirstIndentChar"/>
    <w:uiPriority w:val="99"/>
    <w:semiHidden/>
    <w:rsid w:val="00D25DF6"/>
    <w:pPr>
      <w:ind w:firstLine="210"/>
    </w:pPr>
    <w:rPr>
      <w:rFonts w:cs="Arial"/>
      <w:b w:val="0"/>
      <w:bCs w:val="0"/>
    </w:rPr>
  </w:style>
  <w:style w:type="paragraph" w:styleId="BodyTextFirstIndent2">
    <w:name w:val="Body Text First Indent 2"/>
    <w:basedOn w:val="BodyTextIndent"/>
    <w:link w:val="BodyTextFirstIndent2Char"/>
    <w:uiPriority w:val="99"/>
    <w:semiHidden/>
    <w:rsid w:val="00D25DF6"/>
    <w:pPr>
      <w:tabs>
        <w:tab w:val="clear" w:pos="0"/>
      </w:tabs>
      <w:ind w:left="283" w:firstLine="210"/>
    </w:pPr>
  </w:style>
  <w:style w:type="paragraph" w:styleId="Closing">
    <w:name w:val="Closing"/>
    <w:basedOn w:val="Normal"/>
    <w:link w:val="ClosingChar"/>
    <w:uiPriority w:val="99"/>
    <w:semiHidden/>
    <w:rsid w:val="00D25DF6"/>
    <w:pPr>
      <w:ind w:left="4252"/>
    </w:pPr>
  </w:style>
  <w:style w:type="paragraph" w:styleId="Date">
    <w:name w:val="Date"/>
    <w:basedOn w:val="Normal"/>
    <w:next w:val="Normal"/>
    <w:link w:val="DateChar"/>
    <w:uiPriority w:val="99"/>
    <w:semiHidden/>
    <w:rsid w:val="00D25DF6"/>
  </w:style>
  <w:style w:type="paragraph" w:styleId="E-mailSignature">
    <w:name w:val="E-mail Signature"/>
    <w:basedOn w:val="Normal"/>
    <w:link w:val="E-mailSignatureChar"/>
    <w:uiPriority w:val="99"/>
    <w:semiHidden/>
    <w:rsid w:val="00D25DF6"/>
  </w:style>
  <w:style w:type="paragraph" w:styleId="EnvelopeAddress">
    <w:name w:val="envelope address"/>
    <w:basedOn w:val="Normal"/>
    <w:uiPriority w:val="99"/>
    <w:semiHidden/>
    <w:rsid w:val="00D25DF6"/>
    <w:pPr>
      <w:framePr w:w="7920" w:h="1980" w:hRule="exact" w:hSpace="180" w:wrap="auto" w:hAnchor="page" w:xAlign="center" w:yAlign="bottom"/>
      <w:ind w:left="2880"/>
    </w:pPr>
  </w:style>
  <w:style w:type="paragraph" w:styleId="EnvelopeReturn">
    <w:name w:val="envelope return"/>
    <w:basedOn w:val="Normal"/>
    <w:uiPriority w:val="99"/>
    <w:semiHidden/>
    <w:rsid w:val="00D25DF6"/>
    <w:rPr>
      <w:szCs w:val="20"/>
    </w:rPr>
  </w:style>
  <w:style w:type="character" w:styleId="HTMLAcronym">
    <w:name w:val="HTML Acronym"/>
    <w:basedOn w:val="DefaultParagraphFont"/>
    <w:semiHidden/>
    <w:rsid w:val="00D25DF6"/>
  </w:style>
  <w:style w:type="paragraph" w:styleId="HTMLAddress">
    <w:name w:val="HTML Address"/>
    <w:basedOn w:val="Normal"/>
    <w:link w:val="HTMLAddressChar"/>
    <w:semiHidden/>
    <w:rsid w:val="00D25DF6"/>
    <w:rPr>
      <w:i/>
      <w:iCs/>
    </w:rPr>
  </w:style>
  <w:style w:type="character" w:styleId="HTMLCite">
    <w:name w:val="HTML Cite"/>
    <w:semiHidden/>
    <w:rsid w:val="00D25DF6"/>
    <w:rPr>
      <w:i/>
      <w:iCs/>
    </w:rPr>
  </w:style>
  <w:style w:type="character" w:styleId="HTMLCode">
    <w:name w:val="HTML Code"/>
    <w:semiHidden/>
    <w:rsid w:val="00D25DF6"/>
    <w:rPr>
      <w:rFonts w:ascii="Courier New" w:hAnsi="Courier New" w:cs="Courier New"/>
      <w:sz w:val="20"/>
      <w:szCs w:val="20"/>
    </w:rPr>
  </w:style>
  <w:style w:type="character" w:styleId="HTMLDefinition">
    <w:name w:val="HTML Definition"/>
    <w:semiHidden/>
    <w:rsid w:val="00D25DF6"/>
    <w:rPr>
      <w:i/>
      <w:iCs/>
    </w:rPr>
  </w:style>
  <w:style w:type="character" w:styleId="HTMLKeyboard">
    <w:name w:val="HTML Keyboard"/>
    <w:semiHidden/>
    <w:rsid w:val="00D25DF6"/>
    <w:rPr>
      <w:rFonts w:ascii="Courier New" w:hAnsi="Courier New" w:cs="Courier New"/>
      <w:sz w:val="20"/>
      <w:szCs w:val="20"/>
    </w:rPr>
  </w:style>
  <w:style w:type="paragraph" w:styleId="HTMLPreformatted">
    <w:name w:val="HTML Preformatted"/>
    <w:basedOn w:val="Normal"/>
    <w:link w:val="HTMLPreformattedChar"/>
    <w:semiHidden/>
    <w:rsid w:val="00D25DF6"/>
    <w:rPr>
      <w:rFonts w:ascii="Courier New" w:hAnsi="Courier New" w:cs="Courier New"/>
      <w:szCs w:val="20"/>
    </w:rPr>
  </w:style>
  <w:style w:type="character" w:styleId="HTMLSample">
    <w:name w:val="HTML Sample"/>
    <w:semiHidden/>
    <w:rsid w:val="00D25DF6"/>
    <w:rPr>
      <w:rFonts w:ascii="Courier New" w:hAnsi="Courier New" w:cs="Courier New"/>
    </w:rPr>
  </w:style>
  <w:style w:type="character" w:styleId="HTMLTypewriter">
    <w:name w:val="HTML Typewriter"/>
    <w:semiHidden/>
    <w:rsid w:val="00D25DF6"/>
    <w:rPr>
      <w:rFonts w:ascii="Courier New" w:hAnsi="Courier New" w:cs="Courier New"/>
      <w:sz w:val="20"/>
      <w:szCs w:val="20"/>
    </w:rPr>
  </w:style>
  <w:style w:type="character" w:styleId="HTMLVariable">
    <w:name w:val="HTML Variable"/>
    <w:semiHidden/>
    <w:rsid w:val="00D25DF6"/>
    <w:rPr>
      <w:i/>
      <w:iCs/>
    </w:rPr>
  </w:style>
  <w:style w:type="character" w:styleId="LineNumber">
    <w:name w:val="line number"/>
    <w:basedOn w:val="DefaultParagraphFont"/>
    <w:semiHidden/>
    <w:rsid w:val="00D25DF6"/>
  </w:style>
  <w:style w:type="paragraph" w:styleId="List">
    <w:name w:val="List"/>
    <w:basedOn w:val="Normal"/>
    <w:uiPriority w:val="99"/>
    <w:semiHidden/>
    <w:rsid w:val="00D25DF6"/>
    <w:pPr>
      <w:ind w:left="283" w:hanging="283"/>
    </w:pPr>
  </w:style>
  <w:style w:type="paragraph" w:styleId="List2">
    <w:name w:val="List 2"/>
    <w:basedOn w:val="Normal"/>
    <w:uiPriority w:val="99"/>
    <w:semiHidden/>
    <w:rsid w:val="00D25DF6"/>
    <w:pPr>
      <w:ind w:left="566" w:hanging="283"/>
    </w:pPr>
  </w:style>
  <w:style w:type="paragraph" w:styleId="List30">
    <w:name w:val="List 3"/>
    <w:basedOn w:val="Normal"/>
    <w:uiPriority w:val="99"/>
    <w:semiHidden/>
    <w:rsid w:val="00D25DF6"/>
    <w:pPr>
      <w:ind w:left="849" w:hanging="283"/>
    </w:pPr>
  </w:style>
  <w:style w:type="paragraph" w:styleId="List4">
    <w:name w:val="List 4"/>
    <w:basedOn w:val="Normal"/>
    <w:uiPriority w:val="99"/>
    <w:semiHidden/>
    <w:rsid w:val="00D25DF6"/>
    <w:pPr>
      <w:ind w:left="1132" w:hanging="283"/>
    </w:pPr>
  </w:style>
  <w:style w:type="paragraph" w:styleId="List5">
    <w:name w:val="List 5"/>
    <w:basedOn w:val="Normal"/>
    <w:uiPriority w:val="99"/>
    <w:semiHidden/>
    <w:rsid w:val="00D25DF6"/>
    <w:pPr>
      <w:ind w:left="1415" w:hanging="283"/>
    </w:pPr>
  </w:style>
  <w:style w:type="paragraph" w:styleId="ListBullet4">
    <w:name w:val="List Bullet 4"/>
    <w:basedOn w:val="Normal"/>
    <w:uiPriority w:val="99"/>
    <w:rsid w:val="00D25DF6"/>
    <w:pPr>
      <w:tabs>
        <w:tab w:val="num" w:pos="1440"/>
      </w:tabs>
      <w:ind w:left="1440" w:hanging="360"/>
    </w:pPr>
  </w:style>
  <w:style w:type="paragraph" w:styleId="ListBullet5">
    <w:name w:val="List Bullet 5"/>
    <w:basedOn w:val="Normal"/>
    <w:uiPriority w:val="99"/>
    <w:semiHidden/>
    <w:rsid w:val="00D25DF6"/>
    <w:pPr>
      <w:tabs>
        <w:tab w:val="num" w:pos="1800"/>
      </w:tabs>
      <w:ind w:left="1800" w:hanging="360"/>
    </w:pPr>
  </w:style>
  <w:style w:type="paragraph" w:styleId="ListContinue">
    <w:name w:val="List Continue"/>
    <w:basedOn w:val="Normal"/>
    <w:uiPriority w:val="99"/>
    <w:semiHidden/>
    <w:rsid w:val="00D25DF6"/>
    <w:pPr>
      <w:ind w:left="283"/>
    </w:pPr>
  </w:style>
  <w:style w:type="paragraph" w:styleId="ListContinue2">
    <w:name w:val="List Continue 2"/>
    <w:basedOn w:val="Normal"/>
    <w:uiPriority w:val="99"/>
    <w:semiHidden/>
    <w:rsid w:val="00D25DF6"/>
    <w:pPr>
      <w:ind w:left="566"/>
    </w:pPr>
  </w:style>
  <w:style w:type="paragraph" w:styleId="ListContinue3">
    <w:name w:val="List Continue 3"/>
    <w:basedOn w:val="Normal"/>
    <w:uiPriority w:val="99"/>
    <w:semiHidden/>
    <w:rsid w:val="00D25DF6"/>
    <w:pPr>
      <w:ind w:left="849"/>
    </w:pPr>
  </w:style>
  <w:style w:type="paragraph" w:styleId="ListContinue4">
    <w:name w:val="List Continue 4"/>
    <w:basedOn w:val="Normal"/>
    <w:uiPriority w:val="99"/>
    <w:semiHidden/>
    <w:rsid w:val="00D25DF6"/>
    <w:pPr>
      <w:ind w:left="1132"/>
    </w:pPr>
  </w:style>
  <w:style w:type="paragraph" w:styleId="ListContinue5">
    <w:name w:val="List Continue 5"/>
    <w:basedOn w:val="Normal"/>
    <w:uiPriority w:val="99"/>
    <w:semiHidden/>
    <w:rsid w:val="00D25DF6"/>
    <w:pPr>
      <w:ind w:left="1415"/>
    </w:pPr>
  </w:style>
  <w:style w:type="paragraph" w:styleId="ListNumber">
    <w:name w:val="List Number"/>
    <w:basedOn w:val="Normal"/>
    <w:uiPriority w:val="99"/>
    <w:semiHidden/>
    <w:rsid w:val="00D25DF6"/>
    <w:pPr>
      <w:tabs>
        <w:tab w:val="num" w:pos="360"/>
      </w:tabs>
      <w:ind w:left="360" w:hanging="360"/>
    </w:pPr>
  </w:style>
  <w:style w:type="paragraph" w:styleId="ListNumber3">
    <w:name w:val="List Number 3"/>
    <w:basedOn w:val="Normal"/>
    <w:uiPriority w:val="99"/>
    <w:semiHidden/>
    <w:rsid w:val="00D25DF6"/>
    <w:pPr>
      <w:tabs>
        <w:tab w:val="num" w:pos="1080"/>
      </w:tabs>
      <w:ind w:left="1080" w:hanging="360"/>
    </w:pPr>
  </w:style>
  <w:style w:type="paragraph" w:styleId="ListNumber4">
    <w:name w:val="List Number 4"/>
    <w:basedOn w:val="Normal"/>
    <w:uiPriority w:val="99"/>
    <w:semiHidden/>
    <w:rsid w:val="00D25DF6"/>
    <w:pPr>
      <w:tabs>
        <w:tab w:val="num" w:pos="1440"/>
      </w:tabs>
      <w:ind w:left="1440" w:hanging="360"/>
    </w:pPr>
  </w:style>
  <w:style w:type="paragraph" w:styleId="ListNumber5">
    <w:name w:val="List Number 5"/>
    <w:basedOn w:val="Normal"/>
    <w:uiPriority w:val="99"/>
    <w:semiHidden/>
    <w:rsid w:val="00D25DF6"/>
    <w:pPr>
      <w:tabs>
        <w:tab w:val="num" w:pos="1800"/>
      </w:tabs>
      <w:ind w:left="1800" w:hanging="360"/>
    </w:pPr>
  </w:style>
  <w:style w:type="paragraph" w:styleId="MessageHeader">
    <w:name w:val="Message Header"/>
    <w:basedOn w:val="Normal"/>
    <w:link w:val="MessageHeaderChar"/>
    <w:uiPriority w:val="99"/>
    <w:semiHidden/>
    <w:rsid w:val="00D25DF6"/>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ormalIndent">
    <w:name w:val="Normal Indent"/>
    <w:basedOn w:val="Normal"/>
    <w:uiPriority w:val="99"/>
    <w:semiHidden/>
    <w:rsid w:val="00D25DF6"/>
    <w:pPr>
      <w:ind w:left="720"/>
    </w:pPr>
  </w:style>
  <w:style w:type="paragraph" w:styleId="NoteHeading">
    <w:name w:val="Note Heading"/>
    <w:basedOn w:val="Normal"/>
    <w:next w:val="Normal"/>
    <w:link w:val="NoteHeadingChar"/>
    <w:uiPriority w:val="99"/>
    <w:semiHidden/>
    <w:rsid w:val="00D25DF6"/>
  </w:style>
  <w:style w:type="paragraph" w:styleId="PlainText">
    <w:name w:val="Plain Text"/>
    <w:basedOn w:val="Normal"/>
    <w:link w:val="PlainTextChar"/>
    <w:uiPriority w:val="99"/>
    <w:semiHidden/>
    <w:rsid w:val="00D25DF6"/>
    <w:rPr>
      <w:rFonts w:ascii="Courier New" w:hAnsi="Courier New" w:cs="Courier New"/>
      <w:szCs w:val="20"/>
    </w:rPr>
  </w:style>
  <w:style w:type="paragraph" w:styleId="Salutation">
    <w:name w:val="Salutation"/>
    <w:basedOn w:val="Normal"/>
    <w:next w:val="Normal"/>
    <w:link w:val="SalutationChar"/>
    <w:uiPriority w:val="99"/>
    <w:semiHidden/>
    <w:rsid w:val="00D25DF6"/>
  </w:style>
  <w:style w:type="paragraph" w:styleId="Signature">
    <w:name w:val="Signature"/>
    <w:basedOn w:val="Normal"/>
    <w:link w:val="SignatureChar"/>
    <w:uiPriority w:val="99"/>
    <w:semiHidden/>
    <w:rsid w:val="00D25DF6"/>
    <w:pPr>
      <w:ind w:left="4252"/>
    </w:pPr>
  </w:style>
  <w:style w:type="character" w:styleId="Strong">
    <w:name w:val="Strong"/>
    <w:qFormat/>
    <w:rsid w:val="005937C4"/>
    <w:rPr>
      <w:rFonts w:ascii="Bookman Old Style" w:hAnsi="Bookman Old Style"/>
      <w:b/>
      <w:bCs/>
      <w:i/>
      <w:sz w:val="22"/>
    </w:rPr>
  </w:style>
  <w:style w:type="table" w:styleId="Table3Deffects1">
    <w:name w:val="Table 3D effects 1"/>
    <w:basedOn w:val="TableNormal"/>
    <w:semiHidden/>
    <w:rsid w:val="00D25DF6"/>
    <w:pPr>
      <w:ind w:left="170"/>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D25DF6"/>
    <w:pPr>
      <w:ind w:left="170"/>
      <w:jc w:val="both"/>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D25DF6"/>
    <w:pPr>
      <w:ind w:left="170"/>
      <w:jc w:val="both"/>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D25DF6"/>
    <w:pPr>
      <w:ind w:left="170"/>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D25DF6"/>
    <w:pPr>
      <w:ind w:left="170"/>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D25DF6"/>
    <w:pPr>
      <w:ind w:left="17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D25DF6"/>
    <w:pPr>
      <w:ind w:left="170"/>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D25DF6"/>
    <w:pPr>
      <w:ind w:left="170"/>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D25DF6"/>
    <w:pPr>
      <w:ind w:left="170"/>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D25DF6"/>
    <w:pPr>
      <w:ind w:left="170"/>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D25DF6"/>
    <w:pPr>
      <w:ind w:left="170"/>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D25DF6"/>
    <w:pPr>
      <w:ind w:left="170"/>
      <w:jc w:val="both"/>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D25DF6"/>
    <w:pPr>
      <w:ind w:left="170"/>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D25DF6"/>
    <w:pPr>
      <w:ind w:left="170"/>
      <w:jc w:val="both"/>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D25DF6"/>
    <w:pPr>
      <w:ind w:left="170"/>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D25DF6"/>
    <w:pPr>
      <w:ind w:left="17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D25DF6"/>
    <w:pPr>
      <w:ind w:left="17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semiHidden/>
    <w:rsid w:val="00D25DF6"/>
    <w:pPr>
      <w:ind w:left="17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D25DF6"/>
    <w:pPr>
      <w:ind w:left="170"/>
      <w:jc w:val="both"/>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D25DF6"/>
    <w:pPr>
      <w:ind w:left="170"/>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D25DF6"/>
    <w:pPr>
      <w:ind w:left="170"/>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D25DF6"/>
    <w:pPr>
      <w:ind w:left="170"/>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D25DF6"/>
    <w:pPr>
      <w:ind w:left="170"/>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D25DF6"/>
    <w:pPr>
      <w:ind w:left="170"/>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D25DF6"/>
    <w:pPr>
      <w:ind w:left="170"/>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D25DF6"/>
    <w:pPr>
      <w:ind w:left="170"/>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D25DF6"/>
    <w:pPr>
      <w:ind w:left="170"/>
      <w:jc w:val="both"/>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D25DF6"/>
    <w:pPr>
      <w:ind w:left="17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D25DF6"/>
    <w:pPr>
      <w:ind w:left="170"/>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D25DF6"/>
    <w:pPr>
      <w:ind w:left="170"/>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D25DF6"/>
    <w:pPr>
      <w:ind w:left="170"/>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D25DF6"/>
    <w:pPr>
      <w:ind w:left="170"/>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D25DF6"/>
    <w:pPr>
      <w:ind w:left="170"/>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D25DF6"/>
    <w:pPr>
      <w:ind w:left="17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D25DF6"/>
    <w:pPr>
      <w:ind w:left="170"/>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D25DF6"/>
    <w:pPr>
      <w:ind w:left="170"/>
      <w:jc w:val="both"/>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D25DF6"/>
    <w:pPr>
      <w:ind w:left="170"/>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D25DF6"/>
    <w:pPr>
      <w:ind w:left="170"/>
      <w:jc w:val="both"/>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D25DF6"/>
    <w:pPr>
      <w:ind w:left="170"/>
      <w:jc w:val="both"/>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D25DF6"/>
    <w:pPr>
      <w:ind w:left="17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D25DF6"/>
    <w:pPr>
      <w:ind w:left="170"/>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D25DF6"/>
    <w:pPr>
      <w:ind w:left="170"/>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D25DF6"/>
    <w:pPr>
      <w:ind w:left="170"/>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LCNormal">
    <w:name w:val="LC Normal"/>
    <w:basedOn w:val="Normal"/>
    <w:link w:val="LCNormalChar"/>
    <w:rsid w:val="00D25DF6"/>
    <w:pPr>
      <w:spacing w:before="0" w:after="0"/>
    </w:pPr>
    <w:rPr>
      <w:rFonts w:cs="Times New Roman"/>
      <w:lang w:val="en-ZA"/>
    </w:rPr>
  </w:style>
  <w:style w:type="character" w:customStyle="1" w:styleId="LCNormalChar">
    <w:name w:val="LC Normal Char"/>
    <w:link w:val="LCNormal"/>
    <w:rsid w:val="00D25DF6"/>
    <w:rPr>
      <w:rFonts w:ascii="Arial" w:hAnsi="Arial"/>
      <w:sz w:val="24"/>
      <w:szCs w:val="24"/>
      <w:lang w:val="en-ZA" w:eastAsia="en-US" w:bidi="ar-SA"/>
    </w:rPr>
  </w:style>
  <w:style w:type="paragraph" w:customStyle="1" w:styleId="OzoneHeading1">
    <w:name w:val="Ozone Heading 1"/>
    <w:basedOn w:val="Normal"/>
    <w:uiPriority w:val="99"/>
    <w:semiHidden/>
    <w:rsid w:val="00D25DF6"/>
    <w:pPr>
      <w:keepNext/>
      <w:pBdr>
        <w:top w:val="single" w:sz="4" w:space="1" w:color="auto"/>
        <w:left w:val="single" w:sz="4" w:space="4" w:color="auto"/>
        <w:bottom w:val="single" w:sz="4" w:space="1" w:color="auto"/>
        <w:right w:val="single" w:sz="4" w:space="4" w:color="auto"/>
      </w:pBdr>
      <w:shd w:val="clear" w:color="auto" w:fill="0000FF"/>
      <w:spacing w:before="240" w:after="240"/>
      <w:ind w:left="227"/>
      <w:jc w:val="center"/>
      <w:outlineLvl w:val="0"/>
    </w:pPr>
    <w:rPr>
      <w:rFonts w:ascii="Arial Bold" w:hAnsi="Arial Bold"/>
      <w:b/>
      <w:bCs/>
      <w:color w:val="FFFFFF"/>
      <w:kern w:val="32"/>
      <w:sz w:val="28"/>
      <w:szCs w:val="28"/>
      <w:lang w:val="en-ZA"/>
    </w:rPr>
  </w:style>
  <w:style w:type="paragraph" w:customStyle="1" w:styleId="OzoneHeading3">
    <w:name w:val="Ozone Heading 3"/>
    <w:basedOn w:val="Normal"/>
    <w:uiPriority w:val="99"/>
    <w:semiHidden/>
    <w:rsid w:val="00D25DF6"/>
    <w:pPr>
      <w:keepNext/>
      <w:jc w:val="center"/>
      <w:outlineLvl w:val="2"/>
    </w:pPr>
    <w:rPr>
      <w:rFonts w:cs="Times New Roman"/>
      <w:b/>
      <w:bCs/>
      <w:color w:val="FFFFFF"/>
      <w:sz w:val="28"/>
      <w:szCs w:val="28"/>
      <w:bdr w:val="single" w:sz="4" w:space="0" w:color="auto"/>
      <w:shd w:val="clear" w:color="auto" w:fill="0000FF"/>
      <w:lang w:val="en-US"/>
    </w:rPr>
  </w:style>
  <w:style w:type="paragraph" w:customStyle="1" w:styleId="OzoneList3">
    <w:name w:val="Ozone List3"/>
    <w:basedOn w:val="OzoneList2"/>
    <w:uiPriority w:val="99"/>
    <w:semiHidden/>
    <w:rsid w:val="00D25DF6"/>
    <w:pPr>
      <w:tabs>
        <w:tab w:val="clear" w:pos="556"/>
        <w:tab w:val="num" w:pos="780"/>
      </w:tabs>
      <w:spacing w:before="0" w:after="0"/>
      <w:ind w:left="1077" w:hanging="357"/>
    </w:pPr>
  </w:style>
  <w:style w:type="character" w:customStyle="1" w:styleId="OzoneHeading4Char">
    <w:name w:val="Ozone Heading 4 Char"/>
    <w:link w:val="OzoneHeading4"/>
    <w:rsid w:val="00D25DF6"/>
    <w:rPr>
      <w:rFonts w:ascii="Arial" w:hAnsi="Arial"/>
      <w:b/>
      <w:bCs/>
      <w:color w:val="FFFFFF"/>
      <w:sz w:val="24"/>
      <w:bdr w:val="single" w:sz="12" w:space="0" w:color="auto"/>
      <w:shd w:val="clear" w:color="auto" w:fill="0000FF"/>
      <w:lang w:val="en-US" w:eastAsia="en-US" w:bidi="ar-SA"/>
    </w:rPr>
  </w:style>
  <w:style w:type="character" w:customStyle="1" w:styleId="EnNormalChar">
    <w:name w:val="En Normal Char"/>
    <w:link w:val="EnNormal"/>
    <w:locked/>
    <w:rsid w:val="00D25DF6"/>
    <w:rPr>
      <w:rFonts w:ascii="Arial" w:hAnsi="Arial" w:cs="Arial"/>
      <w:sz w:val="22"/>
      <w:szCs w:val="24"/>
      <w:lang w:val="en-ZA" w:eastAsia="en-US" w:bidi="ar-SA"/>
    </w:rPr>
  </w:style>
  <w:style w:type="paragraph" w:customStyle="1" w:styleId="EnNormal">
    <w:name w:val="En Normal"/>
    <w:basedOn w:val="Normal"/>
    <w:link w:val="EnNormalChar"/>
    <w:semiHidden/>
    <w:rsid w:val="00D25DF6"/>
    <w:rPr>
      <w:sz w:val="22"/>
      <w:lang w:val="en-ZA"/>
    </w:rPr>
  </w:style>
  <w:style w:type="character" w:customStyle="1" w:styleId="HSNormalChar">
    <w:name w:val="HS Normal Char"/>
    <w:link w:val="HSNormal"/>
    <w:locked/>
    <w:rsid w:val="00D25DF6"/>
    <w:rPr>
      <w:rFonts w:ascii="Century Schoolbook" w:hAnsi="Century Schoolbook"/>
      <w:sz w:val="24"/>
      <w:szCs w:val="24"/>
      <w:lang w:val="en-US" w:eastAsia="en-US" w:bidi="ar-SA"/>
    </w:rPr>
  </w:style>
  <w:style w:type="paragraph" w:customStyle="1" w:styleId="HSNormal">
    <w:name w:val="HS Normal"/>
    <w:basedOn w:val="Normal"/>
    <w:link w:val="HSNormalChar"/>
    <w:semiHidden/>
    <w:rsid w:val="00D25DF6"/>
    <w:rPr>
      <w:rFonts w:ascii="Century Schoolbook" w:hAnsi="Century Schoolbook" w:cs="Times New Roman"/>
      <w:lang w:val="en-US"/>
    </w:rPr>
  </w:style>
  <w:style w:type="paragraph" w:customStyle="1" w:styleId="HSFormattingSpace">
    <w:name w:val="HS Formatting Space"/>
    <w:basedOn w:val="Normal"/>
    <w:uiPriority w:val="99"/>
    <w:semiHidden/>
    <w:rsid w:val="00D25DF6"/>
    <w:pPr>
      <w:spacing w:before="0" w:after="0"/>
    </w:pPr>
    <w:rPr>
      <w:rFonts w:ascii="Century Schoolbook" w:hAnsi="Century Schoolbook" w:cs="Times New Roman"/>
      <w:sz w:val="6"/>
      <w:lang w:val="en-ZA"/>
    </w:rPr>
  </w:style>
  <w:style w:type="character" w:customStyle="1" w:styleId="HSNormalBoldChar">
    <w:name w:val="HS Normal Bold Char"/>
    <w:link w:val="HSNormalBold"/>
    <w:locked/>
    <w:rsid w:val="00D25DF6"/>
    <w:rPr>
      <w:rFonts w:ascii="Century Schoolbook" w:hAnsi="Century Schoolbook"/>
      <w:b/>
      <w:sz w:val="24"/>
      <w:szCs w:val="24"/>
      <w:lang w:val="en-US" w:eastAsia="en-US" w:bidi="ar-SA"/>
    </w:rPr>
  </w:style>
  <w:style w:type="paragraph" w:customStyle="1" w:styleId="HSNormalBold">
    <w:name w:val="HS Normal Bold"/>
    <w:basedOn w:val="HSNormal"/>
    <w:link w:val="HSNormalBoldChar"/>
    <w:semiHidden/>
    <w:rsid w:val="00D25DF6"/>
    <w:rPr>
      <w:b/>
    </w:rPr>
  </w:style>
  <w:style w:type="paragraph" w:customStyle="1" w:styleId="HSList">
    <w:name w:val="HS List"/>
    <w:basedOn w:val="HSNormal"/>
    <w:uiPriority w:val="99"/>
    <w:semiHidden/>
    <w:rsid w:val="00D25DF6"/>
    <w:pPr>
      <w:numPr>
        <w:numId w:val="12"/>
      </w:numPr>
      <w:tabs>
        <w:tab w:val="clear" w:pos="227"/>
        <w:tab w:val="num" w:pos="360"/>
        <w:tab w:val="num" w:pos="780"/>
      </w:tabs>
      <w:ind w:left="0" w:firstLine="0"/>
      <w:contextualSpacing/>
    </w:pPr>
  </w:style>
  <w:style w:type="paragraph" w:customStyle="1" w:styleId="HSHEADING1">
    <w:name w:val="HS HEADING 1"/>
    <w:basedOn w:val="HSList"/>
    <w:uiPriority w:val="99"/>
    <w:semiHidden/>
    <w:rsid w:val="00D25DF6"/>
    <w:pPr>
      <w:numPr>
        <w:numId w:val="0"/>
      </w:numPr>
      <w:pBdr>
        <w:top w:val="single" w:sz="8" w:space="1" w:color="auto" w:shadow="1"/>
        <w:left w:val="single" w:sz="8" w:space="4" w:color="auto" w:shadow="1"/>
        <w:bottom w:val="single" w:sz="8" w:space="1" w:color="auto" w:shadow="1"/>
        <w:right w:val="single" w:sz="8" w:space="4" w:color="auto" w:shadow="1"/>
      </w:pBdr>
      <w:shd w:val="clear" w:color="auto" w:fill="F3F3F3"/>
      <w:spacing w:before="0" w:after="360"/>
      <w:ind w:left="397" w:right="57" w:hanging="284"/>
      <w:jc w:val="center"/>
    </w:pPr>
    <w:rPr>
      <w:b/>
      <w:sz w:val="48"/>
      <w:szCs w:val="40"/>
    </w:rPr>
  </w:style>
  <w:style w:type="paragraph" w:customStyle="1" w:styleId="HSHeading4">
    <w:name w:val="HS Heading 4"/>
    <w:basedOn w:val="Normal"/>
    <w:uiPriority w:val="99"/>
    <w:semiHidden/>
    <w:rsid w:val="00D25DF6"/>
    <w:pPr>
      <w:shd w:val="clear" w:color="auto" w:fill="F3F3F3"/>
    </w:pPr>
    <w:rPr>
      <w:rFonts w:ascii="Century Schoolbook" w:hAnsi="Century Schoolbook" w:cs="Times New Roman"/>
      <w:b/>
      <w:sz w:val="28"/>
      <w:szCs w:val="28"/>
      <w:lang w:val="en-ZA"/>
    </w:rPr>
  </w:style>
  <w:style w:type="character" w:customStyle="1" w:styleId="BodytextHeading1Char">
    <w:name w:val="Body text Heading 1 Char"/>
    <w:link w:val="BodytextHeading1"/>
    <w:locked/>
    <w:rsid w:val="00D25DF6"/>
    <w:rPr>
      <w:rFonts w:ascii="Arial" w:hAnsi="Arial" w:cs="Arial"/>
      <w:b/>
      <w:bCs/>
      <w:iCs/>
      <w:sz w:val="24"/>
      <w:szCs w:val="24"/>
      <w:lang w:val="en-US" w:eastAsia="en-US" w:bidi="ar-SA"/>
    </w:rPr>
  </w:style>
  <w:style w:type="paragraph" w:customStyle="1" w:styleId="BodytextHeading1">
    <w:name w:val="Body text Heading 1"/>
    <w:basedOn w:val="BodyText"/>
    <w:link w:val="BodytextHeading1Char"/>
    <w:semiHidden/>
    <w:rsid w:val="00D25DF6"/>
    <w:pPr>
      <w:pBdr>
        <w:top w:val="double" w:sz="4" w:space="1" w:color="auto"/>
        <w:left w:val="double" w:sz="4" w:space="4" w:color="auto"/>
        <w:bottom w:val="double" w:sz="4" w:space="1" w:color="auto"/>
        <w:right w:val="double" w:sz="4" w:space="4" w:color="auto"/>
      </w:pBdr>
      <w:spacing w:before="240" w:after="240"/>
      <w:jc w:val="center"/>
    </w:pPr>
    <w:rPr>
      <w:rFonts w:cs="Arial"/>
      <w:iCs/>
      <w:lang w:val="en-US"/>
    </w:rPr>
  </w:style>
  <w:style w:type="paragraph" w:customStyle="1" w:styleId="EnFormattingspace">
    <w:name w:val="En Formatting space"/>
    <w:basedOn w:val="Normal"/>
    <w:uiPriority w:val="99"/>
    <w:semiHidden/>
    <w:rsid w:val="00D25DF6"/>
    <w:pPr>
      <w:spacing w:before="0" w:after="0"/>
    </w:pPr>
    <w:rPr>
      <w:rFonts w:cs="Times New Roman"/>
      <w:sz w:val="6"/>
      <w:szCs w:val="6"/>
      <w:lang w:val="en-ZA"/>
    </w:rPr>
  </w:style>
  <w:style w:type="character" w:customStyle="1" w:styleId="HSNormalItalicChar">
    <w:name w:val="HS Normal Italic Char"/>
    <w:link w:val="HSNormalItalic"/>
    <w:locked/>
    <w:rsid w:val="00D25DF6"/>
    <w:rPr>
      <w:rFonts w:ascii="Century Schoolbook" w:hAnsi="Century Schoolbook"/>
      <w:i/>
      <w:sz w:val="24"/>
      <w:szCs w:val="24"/>
      <w:lang w:val="en-US" w:eastAsia="en-US" w:bidi="ar-SA"/>
    </w:rPr>
  </w:style>
  <w:style w:type="paragraph" w:customStyle="1" w:styleId="HSNormalItalic">
    <w:name w:val="HS Normal Italic"/>
    <w:basedOn w:val="HSNormal"/>
    <w:link w:val="HSNormalItalicChar"/>
    <w:semiHidden/>
    <w:rsid w:val="00D25DF6"/>
    <w:rPr>
      <w:i/>
    </w:rPr>
  </w:style>
  <w:style w:type="character" w:customStyle="1" w:styleId="HSHeading2Char">
    <w:name w:val="HS Heading 2 Char"/>
    <w:link w:val="HSHeading2"/>
    <w:locked/>
    <w:rsid w:val="00D25DF6"/>
    <w:rPr>
      <w:rFonts w:ascii="Century Schoolbook" w:hAnsi="Century Schoolbook"/>
      <w:b/>
      <w:sz w:val="40"/>
      <w:szCs w:val="24"/>
      <w:lang w:val="en-US" w:eastAsia="en-US" w:bidi="ar-SA"/>
    </w:rPr>
  </w:style>
  <w:style w:type="paragraph" w:customStyle="1" w:styleId="HSHeading2">
    <w:name w:val="HS Heading 2"/>
    <w:basedOn w:val="HSNormal"/>
    <w:link w:val="HSHeading2Char"/>
    <w:semiHidden/>
    <w:rsid w:val="00D25DF6"/>
    <w:pPr>
      <w:shd w:val="clear" w:color="auto" w:fill="F3F3F3"/>
      <w:spacing w:before="240" w:after="240"/>
      <w:jc w:val="center"/>
    </w:pPr>
    <w:rPr>
      <w:b/>
      <w:sz w:val="40"/>
    </w:rPr>
  </w:style>
  <w:style w:type="character" w:customStyle="1" w:styleId="HSHeading3Char">
    <w:name w:val="HS Heading 3 Char"/>
    <w:link w:val="HSHeading3"/>
    <w:locked/>
    <w:rsid w:val="00D25DF6"/>
    <w:rPr>
      <w:rFonts w:ascii="Century Schoolbook" w:hAnsi="Century Schoolbook"/>
      <w:b/>
      <w:sz w:val="32"/>
      <w:szCs w:val="32"/>
      <w:bdr w:val="single" w:sz="4" w:space="0" w:color="auto" w:frame="1"/>
      <w:shd w:val="clear" w:color="auto" w:fill="F3F3F3"/>
      <w:lang w:val="en-ZA" w:eastAsia="en-US" w:bidi="ar-SA"/>
    </w:rPr>
  </w:style>
  <w:style w:type="paragraph" w:customStyle="1" w:styleId="HSHeading3">
    <w:name w:val="HS Heading 3"/>
    <w:basedOn w:val="Normal"/>
    <w:link w:val="HSHeading3Char"/>
    <w:semiHidden/>
    <w:rsid w:val="00D25DF6"/>
    <w:pPr>
      <w:pBdr>
        <w:top w:val="single" w:sz="4" w:space="0" w:color="auto"/>
        <w:left w:val="single" w:sz="4" w:space="0" w:color="auto"/>
        <w:bottom w:val="single" w:sz="4" w:space="0" w:color="auto"/>
        <w:right w:val="single" w:sz="4" w:space="0" w:color="auto"/>
      </w:pBdr>
      <w:shd w:val="clear" w:color="auto" w:fill="F3F3F3"/>
      <w:jc w:val="center"/>
    </w:pPr>
    <w:rPr>
      <w:rFonts w:ascii="Century Schoolbook" w:hAnsi="Century Schoolbook" w:cs="Times New Roman"/>
      <w:b/>
      <w:sz w:val="32"/>
      <w:szCs w:val="32"/>
      <w:bdr w:val="single" w:sz="4" w:space="0" w:color="auto" w:frame="1"/>
      <w:shd w:val="clear" w:color="auto" w:fill="F3F3F3"/>
      <w:lang w:val="en-ZA"/>
    </w:rPr>
  </w:style>
  <w:style w:type="paragraph" w:customStyle="1" w:styleId="HSTabletext">
    <w:name w:val="HS Table text"/>
    <w:basedOn w:val="HSNormal"/>
    <w:uiPriority w:val="99"/>
    <w:semiHidden/>
    <w:rsid w:val="00D25DF6"/>
    <w:pPr>
      <w:spacing w:before="80" w:after="40"/>
      <w:ind w:left="720" w:hanging="720"/>
      <w:contextualSpacing/>
    </w:pPr>
  </w:style>
  <w:style w:type="paragraph" w:customStyle="1" w:styleId="HSTableblank">
    <w:name w:val="HS Table blank"/>
    <w:basedOn w:val="HSTabletext"/>
    <w:uiPriority w:val="99"/>
    <w:semiHidden/>
    <w:rsid w:val="00D25DF6"/>
    <w:pPr>
      <w:spacing w:line="360" w:lineRule="auto"/>
    </w:pPr>
  </w:style>
  <w:style w:type="character" w:customStyle="1" w:styleId="HSFigTextChar">
    <w:name w:val="HS Fig Text Char"/>
    <w:link w:val="HSFigText"/>
    <w:locked/>
    <w:rsid w:val="00D25DF6"/>
    <w:rPr>
      <w:rFonts w:ascii="Century Schoolbook" w:hAnsi="Century Schoolbook"/>
      <w:i/>
      <w:sz w:val="22"/>
      <w:szCs w:val="24"/>
      <w:lang w:val="en-US" w:eastAsia="en-US" w:bidi="ar-SA"/>
    </w:rPr>
  </w:style>
  <w:style w:type="paragraph" w:customStyle="1" w:styleId="HSFigText">
    <w:name w:val="HS Fig Text"/>
    <w:basedOn w:val="HSTabletext"/>
    <w:link w:val="HSFigTextChar"/>
    <w:semiHidden/>
    <w:rsid w:val="00D25DF6"/>
    <w:pPr>
      <w:spacing w:before="0" w:after="360"/>
      <w:ind w:left="0" w:firstLine="0"/>
      <w:contextualSpacing w:val="0"/>
      <w:jc w:val="center"/>
    </w:pPr>
    <w:rPr>
      <w:i/>
      <w:sz w:val="22"/>
    </w:rPr>
  </w:style>
  <w:style w:type="paragraph" w:customStyle="1" w:styleId="HSOutcomeText">
    <w:name w:val="HS Outcome Text"/>
    <w:basedOn w:val="BodytextHeading1"/>
    <w:uiPriority w:val="99"/>
    <w:semiHidden/>
    <w:rsid w:val="00D25DF6"/>
    <w:pPr>
      <w:pBdr>
        <w:top w:val="single" w:sz="4" w:space="1" w:color="auto"/>
        <w:left w:val="single" w:sz="4" w:space="4" w:color="auto"/>
        <w:bottom w:val="single" w:sz="4" w:space="1" w:color="auto"/>
        <w:right w:val="single" w:sz="4" w:space="4" w:color="auto"/>
      </w:pBdr>
      <w:spacing w:after="0"/>
      <w:ind w:left="113" w:right="57"/>
    </w:pPr>
    <w:rPr>
      <w:rFonts w:ascii="Century Schoolbook" w:hAnsi="Century Schoolbook"/>
      <w:b w:val="0"/>
      <w:noProof/>
      <w:sz w:val="28"/>
      <w:szCs w:val="28"/>
    </w:rPr>
  </w:style>
  <w:style w:type="paragraph" w:customStyle="1" w:styleId="EnFigText16pt">
    <w:name w:val="En Fig Text 16pt"/>
    <w:basedOn w:val="Normal"/>
    <w:uiPriority w:val="99"/>
    <w:semiHidden/>
    <w:rsid w:val="00D25DF6"/>
    <w:pPr>
      <w:spacing w:before="0" w:after="0"/>
      <w:jc w:val="left"/>
    </w:pPr>
    <w:rPr>
      <w:rFonts w:ascii="Century Schoolbook" w:hAnsi="Century Schoolbook"/>
      <w:i/>
      <w:sz w:val="32"/>
      <w:szCs w:val="32"/>
      <w:u w:val="single"/>
      <w:lang w:val="en-ZA"/>
    </w:rPr>
  </w:style>
  <w:style w:type="paragraph" w:customStyle="1" w:styleId="HSNumberList">
    <w:name w:val="HS Number List"/>
    <w:basedOn w:val="Normal"/>
    <w:uiPriority w:val="99"/>
    <w:semiHidden/>
    <w:rsid w:val="00D25DF6"/>
    <w:pPr>
      <w:numPr>
        <w:numId w:val="13"/>
      </w:numPr>
      <w:overflowPunct w:val="0"/>
      <w:autoSpaceDE w:val="0"/>
      <w:autoSpaceDN w:val="0"/>
      <w:adjustRightInd w:val="0"/>
      <w:contextualSpacing/>
    </w:pPr>
    <w:rPr>
      <w:rFonts w:ascii="Century Schoolbook" w:hAnsi="Century Schoolbook" w:cs="Times New Roman"/>
      <w:lang w:val="en-ZA"/>
    </w:rPr>
  </w:style>
  <w:style w:type="paragraph" w:customStyle="1" w:styleId="HSSECTIONTITLE1">
    <w:name w:val="HS SECTION TITLE 1"/>
    <w:basedOn w:val="Normal"/>
    <w:uiPriority w:val="99"/>
    <w:semiHidden/>
    <w:rsid w:val="00D25DF6"/>
    <w:pPr>
      <w:pBdr>
        <w:top w:val="single" w:sz="8" w:space="1" w:color="auto" w:shadow="1"/>
        <w:left w:val="single" w:sz="8" w:space="4" w:color="auto" w:shadow="1"/>
        <w:bottom w:val="single" w:sz="8" w:space="1" w:color="auto" w:shadow="1"/>
        <w:right w:val="single" w:sz="8" w:space="4" w:color="auto" w:shadow="1"/>
      </w:pBdr>
      <w:shd w:val="clear" w:color="auto" w:fill="F3F3F3"/>
      <w:ind w:left="397" w:right="57" w:hanging="284"/>
      <w:jc w:val="center"/>
    </w:pPr>
    <w:rPr>
      <w:rFonts w:ascii="Century Schoolbook" w:hAnsi="Century Schoolbook" w:cs="Times New Roman"/>
      <w:b/>
      <w:sz w:val="48"/>
      <w:szCs w:val="36"/>
      <w:lang w:val="en-US"/>
    </w:rPr>
  </w:style>
  <w:style w:type="paragraph" w:customStyle="1" w:styleId="HSSectionTitle2">
    <w:name w:val="HS Section Title 2"/>
    <w:basedOn w:val="Normal"/>
    <w:uiPriority w:val="99"/>
    <w:semiHidden/>
    <w:rsid w:val="00D25DF6"/>
    <w:pPr>
      <w:pBdr>
        <w:top w:val="single" w:sz="8" w:space="1" w:color="auto" w:shadow="1"/>
        <w:left w:val="single" w:sz="8" w:space="4" w:color="auto" w:shadow="1"/>
        <w:bottom w:val="single" w:sz="8" w:space="1" w:color="auto" w:shadow="1"/>
        <w:right w:val="single" w:sz="8" w:space="4" w:color="auto" w:shadow="1"/>
      </w:pBdr>
      <w:shd w:val="clear" w:color="auto" w:fill="F3F3F3"/>
      <w:ind w:left="397" w:right="57" w:hanging="284"/>
      <w:jc w:val="center"/>
    </w:pPr>
    <w:rPr>
      <w:rFonts w:ascii="Century Schoolbook" w:hAnsi="Century Schoolbook" w:cs="Times New Roman"/>
      <w:b/>
      <w:sz w:val="36"/>
      <w:szCs w:val="36"/>
      <w:lang w:val="en-US"/>
    </w:rPr>
  </w:style>
  <w:style w:type="paragraph" w:customStyle="1" w:styleId="HSFormAssmtHdg">
    <w:name w:val="HS Form Assmt Hdg"/>
    <w:basedOn w:val="Normal"/>
    <w:uiPriority w:val="99"/>
    <w:semiHidden/>
    <w:rsid w:val="00D25DF6"/>
    <w:pPr>
      <w:shd w:val="clear" w:color="auto" w:fill="C0C0C0"/>
      <w:spacing w:before="0" w:after="0"/>
      <w:jc w:val="center"/>
    </w:pPr>
    <w:rPr>
      <w:rFonts w:ascii="Century Schoolbook" w:hAnsi="Century Schoolbook" w:cs="Times New Roman"/>
      <w:b/>
      <w:color w:val="FFFFFF"/>
      <w:sz w:val="40"/>
      <w:szCs w:val="32"/>
      <w:lang w:val="en-ZA"/>
    </w:rPr>
  </w:style>
  <w:style w:type="paragraph" w:customStyle="1" w:styleId="HS123NumberList">
    <w:name w:val="HS 123 Number List"/>
    <w:basedOn w:val="HSNumberList"/>
    <w:uiPriority w:val="99"/>
    <w:semiHidden/>
    <w:rsid w:val="00D25DF6"/>
    <w:pPr>
      <w:overflowPunct/>
      <w:autoSpaceDE/>
      <w:autoSpaceDN/>
      <w:adjustRightInd/>
      <w:spacing w:before="40" w:after="40"/>
      <w:contextualSpacing w:val="0"/>
    </w:pPr>
  </w:style>
  <w:style w:type="character" w:customStyle="1" w:styleId="Style10pt">
    <w:name w:val="Style 10 pt"/>
    <w:semiHidden/>
    <w:rsid w:val="00D25DF6"/>
    <w:rPr>
      <w:rFonts w:ascii="Arial" w:hAnsi="Arial" w:cs="Arial" w:hint="default"/>
      <w:sz w:val="22"/>
    </w:rPr>
  </w:style>
  <w:style w:type="character" w:customStyle="1" w:styleId="mw-headline">
    <w:name w:val="mw-headline"/>
    <w:basedOn w:val="DefaultParagraphFont"/>
    <w:semiHidden/>
    <w:rsid w:val="00D25DF6"/>
  </w:style>
  <w:style w:type="paragraph" w:customStyle="1" w:styleId="HSSectHdngText">
    <w:name w:val="HS Sect Hdng Text"/>
    <w:basedOn w:val="Normal"/>
    <w:uiPriority w:val="99"/>
    <w:semiHidden/>
    <w:rsid w:val="00D25DF6"/>
    <w:pPr>
      <w:pBdr>
        <w:top w:val="single" w:sz="8" w:space="1" w:color="auto" w:shadow="1"/>
        <w:left w:val="single" w:sz="8" w:space="4" w:color="auto" w:shadow="1"/>
        <w:bottom w:val="single" w:sz="8" w:space="1" w:color="auto" w:shadow="1"/>
        <w:right w:val="single" w:sz="8" w:space="4" w:color="auto" w:shadow="1"/>
      </w:pBdr>
      <w:shd w:val="clear" w:color="auto" w:fill="F3F3F3"/>
      <w:spacing w:before="0" w:after="0"/>
      <w:ind w:left="397" w:right="57" w:hanging="284"/>
      <w:jc w:val="center"/>
    </w:pPr>
    <w:rPr>
      <w:rFonts w:ascii="Century Schoolbook" w:hAnsi="Century Schoolbook" w:cs="Times New Roman"/>
      <w:b/>
      <w:sz w:val="36"/>
      <w:szCs w:val="36"/>
      <w:lang w:val="en-US"/>
    </w:rPr>
  </w:style>
  <w:style w:type="paragraph" w:customStyle="1" w:styleId="HSNotes">
    <w:name w:val="HS Notes"/>
    <w:basedOn w:val="Normal"/>
    <w:uiPriority w:val="99"/>
    <w:semiHidden/>
    <w:rsid w:val="00D25DF6"/>
    <w:pPr>
      <w:shd w:val="clear" w:color="auto" w:fill="C0C0C0"/>
      <w:jc w:val="center"/>
    </w:pPr>
    <w:rPr>
      <w:rFonts w:ascii="Century Schoolbook" w:hAnsi="Century Schoolbook" w:cs="Times New Roman"/>
      <w:b/>
      <w:color w:val="FFFFFF"/>
      <w:sz w:val="40"/>
      <w:szCs w:val="40"/>
      <w:lang w:val="en-ZA"/>
    </w:rPr>
  </w:style>
  <w:style w:type="character" w:customStyle="1" w:styleId="listhead2Char">
    <w:name w:val="list head 2 Char"/>
    <w:link w:val="listhead2"/>
    <w:uiPriority w:val="99"/>
    <w:semiHidden/>
    <w:rsid w:val="00D25DF6"/>
    <w:rPr>
      <w:rFonts w:ascii="Verdana" w:hAnsi="Verdana" w:cs="Arial"/>
      <w:szCs w:val="24"/>
      <w:lang w:val="en-GB" w:eastAsia="en-US"/>
    </w:rPr>
  </w:style>
  <w:style w:type="character" w:customStyle="1" w:styleId="OZL2Char">
    <w:name w:val="OZ L2 Char"/>
    <w:basedOn w:val="listhead2Char"/>
    <w:link w:val="OZL2"/>
    <w:rsid w:val="00D25DF6"/>
    <w:rPr>
      <w:rFonts w:ascii="Verdana" w:hAnsi="Verdana" w:cs="Arial"/>
      <w:sz w:val="22"/>
      <w:szCs w:val="24"/>
      <w:lang w:val="en-GB" w:eastAsia="en-US" w:bidi="ar-SA"/>
    </w:rPr>
  </w:style>
  <w:style w:type="character" w:customStyle="1" w:styleId="StyleHeading2Before0ptChar">
    <w:name w:val="Style Heading 2 + Before:  0 pt Char"/>
    <w:link w:val="StyleHeading2Before0pt"/>
    <w:uiPriority w:val="99"/>
    <w:rsid w:val="00D25DF6"/>
    <w:rPr>
      <w:rFonts w:ascii="Arial" w:hAnsi="Arial"/>
      <w:b/>
      <w:bCs/>
      <w:iCs/>
      <w:spacing w:val="8"/>
      <w:sz w:val="32"/>
      <w:szCs w:val="32"/>
      <w:lang w:val="en-ZA" w:eastAsia="en-ZA" w:bidi="ar-SA"/>
    </w:rPr>
  </w:style>
  <w:style w:type="paragraph" w:customStyle="1" w:styleId="OmniPage12291">
    <w:name w:val="OmniPage #12291"/>
    <w:basedOn w:val="Normal"/>
    <w:uiPriority w:val="99"/>
    <w:semiHidden/>
    <w:rsid w:val="00D25DF6"/>
    <w:pPr>
      <w:tabs>
        <w:tab w:val="right" w:pos="5149"/>
      </w:tabs>
      <w:overflowPunct w:val="0"/>
      <w:autoSpaceDE w:val="0"/>
      <w:autoSpaceDN w:val="0"/>
      <w:adjustRightInd w:val="0"/>
      <w:spacing w:before="0" w:after="0" w:line="318" w:lineRule="exact"/>
      <w:ind w:left="103" w:right="50"/>
      <w:jc w:val="left"/>
      <w:textAlignment w:val="baseline"/>
    </w:pPr>
    <w:rPr>
      <w:rFonts w:ascii="Times New Roman" w:hAnsi="Times New Roman" w:cs="Times New Roman"/>
      <w:noProof/>
      <w:szCs w:val="20"/>
      <w:lang w:val="en-US"/>
    </w:rPr>
  </w:style>
  <w:style w:type="paragraph" w:customStyle="1" w:styleId="OmniPage12293">
    <w:name w:val="OmniPage #12293"/>
    <w:basedOn w:val="Normal"/>
    <w:uiPriority w:val="99"/>
    <w:semiHidden/>
    <w:rsid w:val="00D25DF6"/>
    <w:pPr>
      <w:tabs>
        <w:tab w:val="left" w:pos="770"/>
        <w:tab w:val="right" w:pos="3238"/>
      </w:tabs>
      <w:overflowPunct w:val="0"/>
      <w:autoSpaceDE w:val="0"/>
      <w:autoSpaceDN w:val="0"/>
      <w:adjustRightInd w:val="0"/>
      <w:spacing w:before="0" w:after="0" w:line="282" w:lineRule="exact"/>
      <w:ind w:left="50" w:right="50"/>
      <w:jc w:val="left"/>
      <w:textAlignment w:val="baseline"/>
    </w:pPr>
    <w:rPr>
      <w:rFonts w:ascii="Times New Roman" w:hAnsi="Times New Roman" w:cs="Times New Roman"/>
      <w:noProof/>
      <w:szCs w:val="20"/>
      <w:lang w:val="en-US"/>
    </w:rPr>
  </w:style>
  <w:style w:type="paragraph" w:customStyle="1" w:styleId="OmniPage12294">
    <w:name w:val="OmniPage #12294"/>
    <w:basedOn w:val="Normal"/>
    <w:uiPriority w:val="99"/>
    <w:semiHidden/>
    <w:rsid w:val="00D25DF6"/>
    <w:pPr>
      <w:overflowPunct w:val="0"/>
      <w:autoSpaceDE w:val="0"/>
      <w:autoSpaceDN w:val="0"/>
      <w:adjustRightInd w:val="0"/>
      <w:spacing w:before="0" w:after="0" w:line="282" w:lineRule="exact"/>
      <w:ind w:left="793" w:right="957"/>
      <w:jc w:val="left"/>
      <w:textAlignment w:val="baseline"/>
    </w:pPr>
    <w:rPr>
      <w:rFonts w:ascii="Times New Roman" w:hAnsi="Times New Roman" w:cs="Times New Roman"/>
      <w:noProof/>
      <w:szCs w:val="20"/>
      <w:lang w:val="en-US"/>
    </w:rPr>
  </w:style>
  <w:style w:type="paragraph" w:customStyle="1" w:styleId="OmniPage12295">
    <w:name w:val="OmniPage #12295"/>
    <w:basedOn w:val="Normal"/>
    <w:uiPriority w:val="99"/>
    <w:semiHidden/>
    <w:rsid w:val="00D25DF6"/>
    <w:pPr>
      <w:tabs>
        <w:tab w:val="left" w:pos="799"/>
        <w:tab w:val="right" w:pos="3316"/>
      </w:tabs>
      <w:overflowPunct w:val="0"/>
      <w:autoSpaceDE w:val="0"/>
      <w:autoSpaceDN w:val="0"/>
      <w:adjustRightInd w:val="0"/>
      <w:spacing w:before="0" w:after="0" w:line="282" w:lineRule="exact"/>
      <w:ind w:left="65" w:right="5583"/>
      <w:jc w:val="left"/>
      <w:textAlignment w:val="baseline"/>
    </w:pPr>
    <w:rPr>
      <w:rFonts w:ascii="Times New Roman" w:hAnsi="Times New Roman" w:cs="Times New Roman"/>
      <w:noProof/>
      <w:szCs w:val="20"/>
      <w:lang w:val="en-US"/>
    </w:rPr>
  </w:style>
  <w:style w:type="paragraph" w:customStyle="1" w:styleId="OmniPage12296">
    <w:name w:val="OmniPage #12296"/>
    <w:basedOn w:val="Normal"/>
    <w:uiPriority w:val="99"/>
    <w:semiHidden/>
    <w:rsid w:val="00D25DF6"/>
    <w:pPr>
      <w:overflowPunct w:val="0"/>
      <w:autoSpaceDE w:val="0"/>
      <w:autoSpaceDN w:val="0"/>
      <w:adjustRightInd w:val="0"/>
      <w:spacing w:before="0" w:after="0" w:line="282" w:lineRule="exact"/>
      <w:ind w:left="804" w:right="751"/>
      <w:jc w:val="left"/>
      <w:textAlignment w:val="baseline"/>
    </w:pPr>
    <w:rPr>
      <w:rFonts w:ascii="Times New Roman" w:hAnsi="Times New Roman" w:cs="Times New Roman"/>
      <w:noProof/>
      <w:szCs w:val="20"/>
      <w:lang w:val="en-US"/>
    </w:rPr>
  </w:style>
  <w:style w:type="paragraph" w:customStyle="1" w:styleId="OmniPage12297">
    <w:name w:val="OmniPage #12297"/>
    <w:basedOn w:val="Normal"/>
    <w:uiPriority w:val="99"/>
    <w:semiHidden/>
    <w:rsid w:val="00D25DF6"/>
    <w:pPr>
      <w:tabs>
        <w:tab w:val="left" w:pos="799"/>
        <w:tab w:val="right" w:pos="5432"/>
      </w:tabs>
      <w:overflowPunct w:val="0"/>
      <w:autoSpaceDE w:val="0"/>
      <w:autoSpaceDN w:val="0"/>
      <w:adjustRightInd w:val="0"/>
      <w:spacing w:before="0" w:after="0" w:line="282" w:lineRule="exact"/>
      <w:ind w:left="65" w:right="3467"/>
      <w:jc w:val="left"/>
      <w:textAlignment w:val="baseline"/>
    </w:pPr>
    <w:rPr>
      <w:rFonts w:ascii="Times New Roman" w:hAnsi="Times New Roman" w:cs="Times New Roman"/>
      <w:noProof/>
      <w:szCs w:val="20"/>
      <w:lang w:val="en-US"/>
    </w:rPr>
  </w:style>
  <w:style w:type="paragraph" w:customStyle="1" w:styleId="OmniPage12298">
    <w:name w:val="OmniPage #12298"/>
    <w:basedOn w:val="Normal"/>
    <w:uiPriority w:val="99"/>
    <w:semiHidden/>
    <w:rsid w:val="00D25DF6"/>
    <w:pPr>
      <w:overflowPunct w:val="0"/>
      <w:autoSpaceDE w:val="0"/>
      <w:autoSpaceDN w:val="0"/>
      <w:adjustRightInd w:val="0"/>
      <w:spacing w:before="0" w:after="0" w:line="282" w:lineRule="exact"/>
      <w:ind w:left="814" w:right="2796"/>
      <w:jc w:val="left"/>
      <w:textAlignment w:val="baseline"/>
    </w:pPr>
    <w:rPr>
      <w:rFonts w:ascii="Times New Roman" w:hAnsi="Times New Roman" w:cs="Times New Roman"/>
      <w:noProof/>
      <w:szCs w:val="20"/>
      <w:lang w:val="en-US"/>
    </w:rPr>
  </w:style>
  <w:style w:type="paragraph" w:customStyle="1" w:styleId="OmniPage12299">
    <w:name w:val="OmniPage #12299"/>
    <w:basedOn w:val="Normal"/>
    <w:uiPriority w:val="99"/>
    <w:semiHidden/>
    <w:rsid w:val="00D25DF6"/>
    <w:pPr>
      <w:tabs>
        <w:tab w:val="left" w:pos="795"/>
        <w:tab w:val="right" w:pos="7531"/>
      </w:tabs>
      <w:overflowPunct w:val="0"/>
      <w:autoSpaceDE w:val="0"/>
      <w:autoSpaceDN w:val="0"/>
      <w:adjustRightInd w:val="0"/>
      <w:spacing w:before="0" w:after="0" w:line="282" w:lineRule="exact"/>
      <w:ind w:left="56" w:right="1368"/>
      <w:jc w:val="left"/>
      <w:textAlignment w:val="baseline"/>
    </w:pPr>
    <w:rPr>
      <w:rFonts w:ascii="Times New Roman" w:hAnsi="Times New Roman" w:cs="Times New Roman"/>
      <w:noProof/>
      <w:szCs w:val="20"/>
      <w:lang w:val="en-US"/>
    </w:rPr>
  </w:style>
  <w:style w:type="paragraph" w:customStyle="1" w:styleId="OmniPage12300">
    <w:name w:val="OmniPage #12300"/>
    <w:basedOn w:val="Normal"/>
    <w:uiPriority w:val="99"/>
    <w:semiHidden/>
    <w:rsid w:val="00D25DF6"/>
    <w:pPr>
      <w:overflowPunct w:val="0"/>
      <w:autoSpaceDE w:val="0"/>
      <w:autoSpaceDN w:val="0"/>
      <w:adjustRightInd w:val="0"/>
      <w:spacing w:before="0" w:after="0" w:line="282" w:lineRule="exact"/>
      <w:ind w:left="787" w:right="2752"/>
      <w:jc w:val="left"/>
      <w:textAlignment w:val="baseline"/>
    </w:pPr>
    <w:rPr>
      <w:rFonts w:ascii="Times New Roman" w:hAnsi="Times New Roman" w:cs="Times New Roman"/>
      <w:noProof/>
      <w:szCs w:val="20"/>
      <w:lang w:val="en-US"/>
    </w:rPr>
  </w:style>
  <w:style w:type="paragraph" w:customStyle="1" w:styleId="OmniPage12301">
    <w:name w:val="OmniPage #12301"/>
    <w:basedOn w:val="Normal"/>
    <w:uiPriority w:val="99"/>
    <w:semiHidden/>
    <w:rsid w:val="00D25DF6"/>
    <w:pPr>
      <w:tabs>
        <w:tab w:val="left" w:pos="791"/>
        <w:tab w:val="right" w:pos="3970"/>
      </w:tabs>
      <w:overflowPunct w:val="0"/>
      <w:autoSpaceDE w:val="0"/>
      <w:autoSpaceDN w:val="0"/>
      <w:adjustRightInd w:val="0"/>
      <w:spacing w:before="0" w:after="0" w:line="282" w:lineRule="exact"/>
      <w:ind w:left="57" w:right="4929"/>
      <w:jc w:val="left"/>
      <w:textAlignment w:val="baseline"/>
    </w:pPr>
    <w:rPr>
      <w:rFonts w:ascii="Times New Roman" w:hAnsi="Times New Roman" w:cs="Times New Roman"/>
      <w:noProof/>
      <w:szCs w:val="20"/>
      <w:lang w:val="en-US"/>
    </w:rPr>
  </w:style>
  <w:style w:type="paragraph" w:customStyle="1" w:styleId="OmniPage12302">
    <w:name w:val="OmniPage #12302"/>
    <w:basedOn w:val="Normal"/>
    <w:uiPriority w:val="99"/>
    <w:semiHidden/>
    <w:rsid w:val="00D25DF6"/>
    <w:pPr>
      <w:overflowPunct w:val="0"/>
      <w:autoSpaceDE w:val="0"/>
      <w:autoSpaceDN w:val="0"/>
      <w:adjustRightInd w:val="0"/>
      <w:spacing w:before="0" w:after="0" w:line="282" w:lineRule="exact"/>
      <w:ind w:left="807" w:right="1004"/>
      <w:jc w:val="left"/>
      <w:textAlignment w:val="baseline"/>
    </w:pPr>
    <w:rPr>
      <w:rFonts w:ascii="Times New Roman" w:hAnsi="Times New Roman" w:cs="Times New Roman"/>
      <w:noProof/>
      <w:szCs w:val="20"/>
      <w:lang w:val="en-US"/>
    </w:rPr>
  </w:style>
  <w:style w:type="paragraph" w:customStyle="1" w:styleId="OmniPage12303">
    <w:name w:val="OmniPage #12303"/>
    <w:basedOn w:val="Normal"/>
    <w:uiPriority w:val="99"/>
    <w:semiHidden/>
    <w:rsid w:val="00D25DF6"/>
    <w:pPr>
      <w:tabs>
        <w:tab w:val="left" w:pos="792"/>
        <w:tab w:val="right" w:pos="5877"/>
      </w:tabs>
      <w:overflowPunct w:val="0"/>
      <w:autoSpaceDE w:val="0"/>
      <w:autoSpaceDN w:val="0"/>
      <w:adjustRightInd w:val="0"/>
      <w:spacing w:before="0" w:after="0" w:line="282" w:lineRule="exact"/>
      <w:ind w:left="58" w:right="3022"/>
      <w:jc w:val="left"/>
      <w:textAlignment w:val="baseline"/>
    </w:pPr>
    <w:rPr>
      <w:rFonts w:ascii="Times New Roman" w:hAnsi="Times New Roman" w:cs="Times New Roman"/>
      <w:noProof/>
      <w:szCs w:val="20"/>
      <w:lang w:val="en-US"/>
    </w:rPr>
  </w:style>
  <w:style w:type="paragraph" w:customStyle="1" w:styleId="OmniPage12304">
    <w:name w:val="OmniPage #12304"/>
    <w:basedOn w:val="Normal"/>
    <w:uiPriority w:val="99"/>
    <w:semiHidden/>
    <w:rsid w:val="00D25DF6"/>
    <w:pPr>
      <w:overflowPunct w:val="0"/>
      <w:autoSpaceDE w:val="0"/>
      <w:autoSpaceDN w:val="0"/>
      <w:adjustRightInd w:val="0"/>
      <w:spacing w:before="0" w:after="0" w:line="282" w:lineRule="exact"/>
      <w:ind w:left="802" w:right="2329"/>
      <w:jc w:val="left"/>
      <w:textAlignment w:val="baseline"/>
    </w:pPr>
    <w:rPr>
      <w:rFonts w:ascii="Times New Roman" w:hAnsi="Times New Roman" w:cs="Times New Roman"/>
      <w:noProof/>
      <w:szCs w:val="20"/>
      <w:lang w:val="en-US"/>
    </w:rPr>
  </w:style>
  <w:style w:type="paragraph" w:customStyle="1" w:styleId="OmniPage12305">
    <w:name w:val="OmniPage #12305"/>
    <w:basedOn w:val="Normal"/>
    <w:uiPriority w:val="99"/>
    <w:semiHidden/>
    <w:rsid w:val="00D25DF6"/>
    <w:pPr>
      <w:tabs>
        <w:tab w:val="left" w:pos="784"/>
        <w:tab w:val="right" w:pos="4812"/>
      </w:tabs>
      <w:overflowPunct w:val="0"/>
      <w:autoSpaceDE w:val="0"/>
      <w:autoSpaceDN w:val="0"/>
      <w:adjustRightInd w:val="0"/>
      <w:spacing w:before="0" w:after="0" w:line="282" w:lineRule="exact"/>
      <w:ind w:left="50" w:right="4087"/>
      <w:jc w:val="left"/>
      <w:textAlignment w:val="baseline"/>
    </w:pPr>
    <w:rPr>
      <w:rFonts w:ascii="Times New Roman" w:hAnsi="Times New Roman" w:cs="Times New Roman"/>
      <w:noProof/>
      <w:szCs w:val="20"/>
      <w:lang w:val="en-US"/>
    </w:rPr>
  </w:style>
  <w:style w:type="paragraph" w:customStyle="1" w:styleId="OmniPage12306">
    <w:name w:val="OmniPage #12306"/>
    <w:basedOn w:val="Normal"/>
    <w:uiPriority w:val="99"/>
    <w:semiHidden/>
    <w:rsid w:val="00D25DF6"/>
    <w:pPr>
      <w:overflowPunct w:val="0"/>
      <w:autoSpaceDE w:val="0"/>
      <w:autoSpaceDN w:val="0"/>
      <w:adjustRightInd w:val="0"/>
      <w:spacing w:before="0" w:after="0" w:line="282" w:lineRule="exact"/>
      <w:ind w:left="798" w:right="924"/>
      <w:jc w:val="left"/>
      <w:textAlignment w:val="baseline"/>
    </w:pPr>
    <w:rPr>
      <w:rFonts w:ascii="Times New Roman" w:hAnsi="Times New Roman" w:cs="Times New Roman"/>
      <w:noProof/>
      <w:szCs w:val="20"/>
      <w:lang w:val="en-US"/>
    </w:rPr>
  </w:style>
  <w:style w:type="paragraph" w:customStyle="1" w:styleId="OmniPage12307">
    <w:name w:val="OmniPage #12307"/>
    <w:basedOn w:val="Normal"/>
    <w:uiPriority w:val="99"/>
    <w:semiHidden/>
    <w:rsid w:val="00D25DF6"/>
    <w:pPr>
      <w:tabs>
        <w:tab w:val="left" w:pos="785"/>
        <w:tab w:val="right" w:pos="4516"/>
      </w:tabs>
      <w:overflowPunct w:val="0"/>
      <w:autoSpaceDE w:val="0"/>
      <w:autoSpaceDN w:val="0"/>
      <w:adjustRightInd w:val="0"/>
      <w:spacing w:before="0" w:after="0" w:line="282" w:lineRule="exact"/>
      <w:ind w:left="55" w:right="4383"/>
      <w:jc w:val="left"/>
      <w:textAlignment w:val="baseline"/>
    </w:pPr>
    <w:rPr>
      <w:rFonts w:ascii="Times New Roman" w:hAnsi="Times New Roman" w:cs="Times New Roman"/>
      <w:noProof/>
      <w:szCs w:val="20"/>
      <w:lang w:val="en-US"/>
    </w:rPr>
  </w:style>
  <w:style w:type="paragraph" w:customStyle="1" w:styleId="OmniPage12308">
    <w:name w:val="OmniPage #12308"/>
    <w:basedOn w:val="Normal"/>
    <w:uiPriority w:val="99"/>
    <w:semiHidden/>
    <w:rsid w:val="00D25DF6"/>
    <w:pPr>
      <w:overflowPunct w:val="0"/>
      <w:autoSpaceDE w:val="0"/>
      <w:autoSpaceDN w:val="0"/>
      <w:adjustRightInd w:val="0"/>
      <w:spacing w:before="0" w:after="0" w:line="282" w:lineRule="exact"/>
      <w:ind w:left="794" w:right="50"/>
      <w:jc w:val="left"/>
      <w:textAlignment w:val="baseline"/>
    </w:pPr>
    <w:rPr>
      <w:rFonts w:ascii="Times New Roman" w:hAnsi="Times New Roman" w:cs="Times New Roman"/>
      <w:noProof/>
      <w:szCs w:val="20"/>
      <w:lang w:val="en-US"/>
    </w:rPr>
  </w:style>
  <w:style w:type="paragraph" w:customStyle="1" w:styleId="OmniPage12309">
    <w:name w:val="OmniPage #12309"/>
    <w:basedOn w:val="Normal"/>
    <w:uiPriority w:val="99"/>
    <w:semiHidden/>
    <w:rsid w:val="00D25DF6"/>
    <w:pPr>
      <w:tabs>
        <w:tab w:val="left" w:pos="781"/>
        <w:tab w:val="right" w:pos="4795"/>
      </w:tabs>
      <w:overflowPunct w:val="0"/>
      <w:autoSpaceDE w:val="0"/>
      <w:autoSpaceDN w:val="0"/>
      <w:adjustRightInd w:val="0"/>
      <w:spacing w:before="0" w:after="0" w:line="282" w:lineRule="exact"/>
      <w:ind w:left="52" w:right="4104"/>
      <w:jc w:val="left"/>
      <w:textAlignment w:val="baseline"/>
    </w:pPr>
    <w:rPr>
      <w:rFonts w:ascii="Times New Roman" w:hAnsi="Times New Roman" w:cs="Times New Roman"/>
      <w:noProof/>
      <w:szCs w:val="20"/>
      <w:lang w:val="en-US"/>
    </w:rPr>
  </w:style>
  <w:style w:type="paragraph" w:customStyle="1" w:styleId="OmniPage12310">
    <w:name w:val="OmniPage #12310"/>
    <w:basedOn w:val="Normal"/>
    <w:uiPriority w:val="99"/>
    <w:semiHidden/>
    <w:rsid w:val="00D25DF6"/>
    <w:pPr>
      <w:overflowPunct w:val="0"/>
      <w:autoSpaceDE w:val="0"/>
      <w:autoSpaceDN w:val="0"/>
      <w:adjustRightInd w:val="0"/>
      <w:spacing w:before="0" w:after="0" w:line="282" w:lineRule="exact"/>
      <w:ind w:left="781" w:right="348"/>
      <w:jc w:val="left"/>
      <w:textAlignment w:val="baseline"/>
    </w:pPr>
    <w:rPr>
      <w:rFonts w:ascii="Times New Roman" w:hAnsi="Times New Roman" w:cs="Times New Roman"/>
      <w:noProof/>
      <w:szCs w:val="20"/>
      <w:lang w:val="en-US"/>
    </w:rPr>
  </w:style>
  <w:style w:type="paragraph" w:customStyle="1" w:styleId="OmniPage12311">
    <w:name w:val="OmniPage #12311"/>
    <w:basedOn w:val="Normal"/>
    <w:uiPriority w:val="99"/>
    <w:semiHidden/>
    <w:rsid w:val="00D25DF6"/>
    <w:pPr>
      <w:tabs>
        <w:tab w:val="left" w:pos="796"/>
        <w:tab w:val="right" w:pos="6778"/>
      </w:tabs>
      <w:overflowPunct w:val="0"/>
      <w:autoSpaceDE w:val="0"/>
      <w:autoSpaceDN w:val="0"/>
      <w:adjustRightInd w:val="0"/>
      <w:spacing w:before="0" w:after="0" w:line="385" w:lineRule="exact"/>
      <w:ind w:left="61" w:right="2121"/>
      <w:jc w:val="left"/>
      <w:textAlignment w:val="baseline"/>
    </w:pPr>
    <w:rPr>
      <w:rFonts w:ascii="Times New Roman" w:hAnsi="Times New Roman" w:cs="Times New Roman"/>
      <w:noProof/>
      <w:szCs w:val="20"/>
      <w:lang w:val="en-US"/>
    </w:rPr>
  </w:style>
  <w:style w:type="paragraph" w:customStyle="1" w:styleId="OmniPage11522">
    <w:name w:val="OmniPage #11522"/>
    <w:basedOn w:val="Normal"/>
    <w:uiPriority w:val="99"/>
    <w:semiHidden/>
    <w:rsid w:val="00D25DF6"/>
    <w:pPr>
      <w:tabs>
        <w:tab w:val="right" w:pos="4772"/>
      </w:tabs>
      <w:overflowPunct w:val="0"/>
      <w:autoSpaceDE w:val="0"/>
      <w:autoSpaceDN w:val="0"/>
      <w:adjustRightInd w:val="0"/>
      <w:spacing w:before="0" w:after="0" w:line="282" w:lineRule="exact"/>
      <w:ind w:left="50" w:right="50"/>
      <w:jc w:val="left"/>
    </w:pPr>
    <w:rPr>
      <w:rFonts w:ascii="Times New Roman" w:hAnsi="Times New Roman" w:cs="Times New Roman"/>
      <w:noProof/>
      <w:szCs w:val="20"/>
      <w:lang w:val="en-US"/>
    </w:rPr>
  </w:style>
  <w:style w:type="paragraph" w:customStyle="1" w:styleId="OmniPage11523">
    <w:name w:val="OmniPage #11523"/>
    <w:basedOn w:val="Normal"/>
    <w:uiPriority w:val="99"/>
    <w:semiHidden/>
    <w:rsid w:val="00D25DF6"/>
    <w:pPr>
      <w:tabs>
        <w:tab w:val="left" w:pos="5071"/>
        <w:tab w:val="right" w:pos="6287"/>
      </w:tabs>
      <w:overflowPunct w:val="0"/>
      <w:autoSpaceDE w:val="0"/>
      <w:autoSpaceDN w:val="0"/>
      <w:adjustRightInd w:val="0"/>
      <w:spacing w:before="0" w:after="0" w:line="253" w:lineRule="exact"/>
      <w:ind w:left="252" w:right="55"/>
      <w:jc w:val="left"/>
    </w:pPr>
    <w:rPr>
      <w:rFonts w:ascii="Times New Roman" w:hAnsi="Times New Roman" w:cs="Times New Roman"/>
      <w:noProof/>
      <w:szCs w:val="20"/>
      <w:lang w:val="en-US"/>
    </w:rPr>
  </w:style>
  <w:style w:type="paragraph" w:customStyle="1" w:styleId="OmniPage11524">
    <w:name w:val="OmniPage #11524"/>
    <w:basedOn w:val="Normal"/>
    <w:uiPriority w:val="99"/>
    <w:semiHidden/>
    <w:rsid w:val="00D25DF6"/>
    <w:pPr>
      <w:tabs>
        <w:tab w:val="right" w:pos="3856"/>
      </w:tabs>
      <w:overflowPunct w:val="0"/>
      <w:autoSpaceDE w:val="0"/>
      <w:autoSpaceDN w:val="0"/>
      <w:adjustRightInd w:val="0"/>
      <w:spacing w:before="0" w:after="0" w:line="253" w:lineRule="exact"/>
      <w:ind w:left="2580" w:right="2486"/>
      <w:jc w:val="left"/>
    </w:pPr>
    <w:rPr>
      <w:rFonts w:ascii="Times New Roman" w:hAnsi="Times New Roman" w:cs="Times New Roman"/>
      <w:noProof/>
      <w:szCs w:val="20"/>
      <w:lang w:val="en-US"/>
    </w:rPr>
  </w:style>
  <w:style w:type="paragraph" w:customStyle="1" w:styleId="OmniPage11525">
    <w:name w:val="OmniPage #11525"/>
    <w:basedOn w:val="Normal"/>
    <w:uiPriority w:val="99"/>
    <w:semiHidden/>
    <w:rsid w:val="00D25DF6"/>
    <w:pPr>
      <w:tabs>
        <w:tab w:val="left" w:pos="5104"/>
        <w:tab w:val="right" w:pos="6292"/>
      </w:tabs>
      <w:overflowPunct w:val="0"/>
      <w:autoSpaceDE w:val="0"/>
      <w:autoSpaceDN w:val="0"/>
      <w:adjustRightInd w:val="0"/>
      <w:spacing w:before="0" w:after="0" w:line="253" w:lineRule="exact"/>
      <w:ind w:left="50" w:right="50"/>
      <w:jc w:val="left"/>
    </w:pPr>
    <w:rPr>
      <w:rFonts w:ascii="Times New Roman" w:hAnsi="Times New Roman" w:cs="Times New Roman"/>
      <w:noProof/>
      <w:szCs w:val="20"/>
      <w:lang w:val="en-US"/>
    </w:rPr>
  </w:style>
  <w:style w:type="paragraph" w:customStyle="1" w:styleId="OmniPage11526">
    <w:name w:val="OmniPage #11526"/>
    <w:basedOn w:val="Normal"/>
    <w:uiPriority w:val="99"/>
    <w:semiHidden/>
    <w:rsid w:val="00D25DF6"/>
    <w:pPr>
      <w:overflowPunct w:val="0"/>
      <w:autoSpaceDE w:val="0"/>
      <w:autoSpaceDN w:val="0"/>
      <w:adjustRightInd w:val="0"/>
      <w:spacing w:before="0" w:after="0" w:line="253" w:lineRule="exact"/>
      <w:ind w:left="50" w:right="50"/>
      <w:jc w:val="left"/>
    </w:pPr>
    <w:rPr>
      <w:rFonts w:ascii="Times New Roman" w:hAnsi="Times New Roman" w:cs="Times New Roman"/>
      <w:noProof/>
      <w:szCs w:val="20"/>
      <w:lang w:val="en-US"/>
    </w:rPr>
  </w:style>
  <w:style w:type="paragraph" w:customStyle="1" w:styleId="OmniPage11527">
    <w:name w:val="OmniPage #11527"/>
    <w:basedOn w:val="Normal"/>
    <w:uiPriority w:val="99"/>
    <w:semiHidden/>
    <w:rsid w:val="00D25DF6"/>
    <w:pPr>
      <w:overflowPunct w:val="0"/>
      <w:autoSpaceDE w:val="0"/>
      <w:autoSpaceDN w:val="0"/>
      <w:adjustRightInd w:val="0"/>
      <w:spacing w:before="0" w:after="0" w:line="425" w:lineRule="exact"/>
      <w:ind w:left="50" w:right="50"/>
    </w:pPr>
    <w:rPr>
      <w:rFonts w:ascii="Times New Roman" w:hAnsi="Times New Roman" w:cs="Times New Roman"/>
      <w:noProof/>
      <w:szCs w:val="20"/>
      <w:lang w:val="en-US"/>
    </w:rPr>
  </w:style>
  <w:style w:type="paragraph" w:customStyle="1" w:styleId="OmniPage11528">
    <w:name w:val="OmniPage #11528"/>
    <w:basedOn w:val="Normal"/>
    <w:uiPriority w:val="99"/>
    <w:semiHidden/>
    <w:rsid w:val="00D25DF6"/>
    <w:pPr>
      <w:overflowPunct w:val="0"/>
      <w:autoSpaceDE w:val="0"/>
      <w:autoSpaceDN w:val="0"/>
      <w:adjustRightInd w:val="0"/>
      <w:spacing w:before="0" w:after="0" w:line="415" w:lineRule="exact"/>
      <w:ind w:left="50" w:right="50"/>
    </w:pPr>
    <w:rPr>
      <w:rFonts w:ascii="Times New Roman" w:hAnsi="Times New Roman" w:cs="Times New Roman"/>
      <w:noProof/>
      <w:szCs w:val="20"/>
      <w:lang w:val="en-US"/>
    </w:rPr>
  </w:style>
  <w:style w:type="paragraph" w:customStyle="1" w:styleId="OmniPage11529">
    <w:name w:val="OmniPage #11529"/>
    <w:basedOn w:val="Normal"/>
    <w:uiPriority w:val="99"/>
    <w:semiHidden/>
    <w:rsid w:val="00D25DF6"/>
    <w:pPr>
      <w:tabs>
        <w:tab w:val="right" w:pos="5426"/>
      </w:tabs>
      <w:overflowPunct w:val="0"/>
      <w:autoSpaceDE w:val="0"/>
      <w:autoSpaceDN w:val="0"/>
      <w:adjustRightInd w:val="0"/>
      <w:spacing w:before="0" w:after="0" w:line="282" w:lineRule="exact"/>
      <w:ind w:left="50" w:right="50"/>
      <w:jc w:val="left"/>
    </w:pPr>
    <w:rPr>
      <w:rFonts w:ascii="Times New Roman" w:hAnsi="Times New Roman" w:cs="Times New Roman"/>
      <w:noProof/>
      <w:szCs w:val="20"/>
      <w:lang w:val="en-US"/>
    </w:rPr>
  </w:style>
  <w:style w:type="paragraph" w:customStyle="1" w:styleId="OmniPage11778">
    <w:name w:val="OmniPage #11778"/>
    <w:basedOn w:val="Normal"/>
    <w:uiPriority w:val="99"/>
    <w:semiHidden/>
    <w:rsid w:val="00D25DF6"/>
    <w:pPr>
      <w:overflowPunct w:val="0"/>
      <w:autoSpaceDE w:val="0"/>
      <w:autoSpaceDN w:val="0"/>
      <w:adjustRightInd w:val="0"/>
      <w:spacing w:before="0" w:after="0" w:line="413" w:lineRule="exact"/>
      <w:ind w:left="50" w:right="50"/>
      <w:jc w:val="left"/>
    </w:pPr>
    <w:rPr>
      <w:rFonts w:ascii="Times New Roman" w:hAnsi="Times New Roman" w:cs="Times New Roman"/>
      <w:noProof/>
      <w:szCs w:val="20"/>
      <w:lang w:val="en-US"/>
    </w:rPr>
  </w:style>
  <w:style w:type="paragraph" w:customStyle="1" w:styleId="OmniPage11779">
    <w:name w:val="OmniPage #11779"/>
    <w:basedOn w:val="Normal"/>
    <w:uiPriority w:val="99"/>
    <w:semiHidden/>
    <w:rsid w:val="00D25DF6"/>
    <w:pPr>
      <w:overflowPunct w:val="0"/>
      <w:autoSpaceDE w:val="0"/>
      <w:autoSpaceDN w:val="0"/>
      <w:adjustRightInd w:val="0"/>
      <w:spacing w:before="0" w:after="0" w:line="422" w:lineRule="exact"/>
      <w:ind w:left="50" w:right="50"/>
      <w:jc w:val="left"/>
    </w:pPr>
    <w:rPr>
      <w:rFonts w:ascii="Times New Roman" w:hAnsi="Times New Roman" w:cs="Times New Roman"/>
      <w:noProof/>
      <w:szCs w:val="20"/>
      <w:lang w:val="en-US"/>
    </w:rPr>
  </w:style>
  <w:style w:type="paragraph" w:customStyle="1" w:styleId="OmniPage12034">
    <w:name w:val="OmniPage #12034"/>
    <w:basedOn w:val="Normal"/>
    <w:uiPriority w:val="99"/>
    <w:semiHidden/>
    <w:rsid w:val="00D25DF6"/>
    <w:pPr>
      <w:tabs>
        <w:tab w:val="right" w:pos="5140"/>
      </w:tabs>
      <w:overflowPunct w:val="0"/>
      <w:autoSpaceDE w:val="0"/>
      <w:autoSpaceDN w:val="0"/>
      <w:adjustRightInd w:val="0"/>
      <w:spacing w:before="0" w:after="0" w:line="318" w:lineRule="exact"/>
      <w:ind w:left="50" w:right="50"/>
      <w:jc w:val="left"/>
    </w:pPr>
    <w:rPr>
      <w:rFonts w:ascii="Times New Roman" w:hAnsi="Times New Roman" w:cs="Times New Roman"/>
      <w:noProof/>
      <w:szCs w:val="20"/>
      <w:lang w:val="en-US"/>
    </w:rPr>
  </w:style>
  <w:style w:type="paragraph" w:customStyle="1" w:styleId="OmniPage12035">
    <w:name w:val="OmniPage #12035"/>
    <w:basedOn w:val="Normal"/>
    <w:uiPriority w:val="99"/>
    <w:semiHidden/>
    <w:rsid w:val="00D25DF6"/>
    <w:pPr>
      <w:tabs>
        <w:tab w:val="right" w:pos="4426"/>
      </w:tabs>
      <w:overflowPunct w:val="0"/>
      <w:autoSpaceDE w:val="0"/>
      <w:autoSpaceDN w:val="0"/>
      <w:adjustRightInd w:val="0"/>
      <w:spacing w:before="0" w:after="0" w:line="318" w:lineRule="exact"/>
      <w:ind w:left="966" w:right="764"/>
      <w:jc w:val="left"/>
    </w:pPr>
    <w:rPr>
      <w:rFonts w:ascii="Times New Roman" w:hAnsi="Times New Roman" w:cs="Times New Roman"/>
      <w:noProof/>
      <w:szCs w:val="20"/>
      <w:lang w:val="en-US"/>
    </w:rPr>
  </w:style>
  <w:style w:type="paragraph" w:customStyle="1" w:styleId="OmniPage12036">
    <w:name w:val="OmniPage #12036"/>
    <w:basedOn w:val="Normal"/>
    <w:uiPriority w:val="99"/>
    <w:semiHidden/>
    <w:rsid w:val="00D25DF6"/>
    <w:pPr>
      <w:overflowPunct w:val="0"/>
      <w:autoSpaceDE w:val="0"/>
      <w:autoSpaceDN w:val="0"/>
      <w:adjustRightInd w:val="0"/>
      <w:spacing w:before="0" w:after="0" w:line="406" w:lineRule="exact"/>
      <w:ind w:left="50" w:right="50"/>
      <w:jc w:val="left"/>
    </w:pPr>
    <w:rPr>
      <w:rFonts w:ascii="Times New Roman" w:hAnsi="Times New Roman" w:cs="Times New Roman"/>
      <w:noProof/>
      <w:szCs w:val="20"/>
      <w:lang w:val="en-US"/>
    </w:rPr>
  </w:style>
  <w:style w:type="paragraph" w:customStyle="1" w:styleId="OmniPage12037">
    <w:name w:val="OmniPage #12037"/>
    <w:basedOn w:val="Normal"/>
    <w:uiPriority w:val="99"/>
    <w:semiHidden/>
    <w:rsid w:val="00D25DF6"/>
    <w:pPr>
      <w:tabs>
        <w:tab w:val="left" w:pos="769"/>
        <w:tab w:val="right" w:pos="3095"/>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2038">
    <w:name w:val="OmniPage #12038"/>
    <w:basedOn w:val="Normal"/>
    <w:uiPriority w:val="99"/>
    <w:semiHidden/>
    <w:rsid w:val="00D25DF6"/>
    <w:pPr>
      <w:tabs>
        <w:tab w:val="left" w:pos="785"/>
        <w:tab w:val="right" w:pos="3142"/>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2039">
    <w:name w:val="OmniPage #12039"/>
    <w:basedOn w:val="Normal"/>
    <w:uiPriority w:val="99"/>
    <w:semiHidden/>
    <w:rsid w:val="00D25DF6"/>
    <w:pPr>
      <w:tabs>
        <w:tab w:val="left" w:pos="784"/>
        <w:tab w:val="right" w:pos="5258"/>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2040">
    <w:name w:val="OmniPage #12040"/>
    <w:basedOn w:val="Normal"/>
    <w:uiPriority w:val="99"/>
    <w:semiHidden/>
    <w:rsid w:val="00D25DF6"/>
    <w:pPr>
      <w:tabs>
        <w:tab w:val="left" w:pos="785"/>
        <w:tab w:val="right" w:pos="7336"/>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2041">
    <w:name w:val="OmniPage #12041"/>
    <w:basedOn w:val="Normal"/>
    <w:uiPriority w:val="99"/>
    <w:semiHidden/>
    <w:rsid w:val="00D25DF6"/>
    <w:pPr>
      <w:tabs>
        <w:tab w:val="left" w:pos="780"/>
        <w:tab w:val="right" w:pos="3804"/>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2042">
    <w:name w:val="OmniPage #12042"/>
    <w:basedOn w:val="Normal"/>
    <w:uiPriority w:val="99"/>
    <w:semiHidden/>
    <w:rsid w:val="00D25DF6"/>
    <w:pPr>
      <w:tabs>
        <w:tab w:val="left" w:pos="784"/>
        <w:tab w:val="right" w:pos="5714"/>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2043">
    <w:name w:val="OmniPage #12043"/>
    <w:basedOn w:val="Normal"/>
    <w:uiPriority w:val="99"/>
    <w:semiHidden/>
    <w:rsid w:val="00D25DF6"/>
    <w:pPr>
      <w:tabs>
        <w:tab w:val="left" w:pos="779"/>
        <w:tab w:val="right" w:pos="4658"/>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2044">
    <w:name w:val="OmniPage #12044"/>
    <w:basedOn w:val="Normal"/>
    <w:uiPriority w:val="99"/>
    <w:semiHidden/>
    <w:rsid w:val="00D25DF6"/>
    <w:pPr>
      <w:tabs>
        <w:tab w:val="left" w:pos="780"/>
        <w:tab w:val="right" w:pos="4361"/>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2045">
    <w:name w:val="OmniPage #12045"/>
    <w:basedOn w:val="Normal"/>
    <w:uiPriority w:val="99"/>
    <w:semiHidden/>
    <w:rsid w:val="00D25DF6"/>
    <w:pPr>
      <w:tabs>
        <w:tab w:val="left" w:pos="780"/>
        <w:tab w:val="right" w:pos="4649"/>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2046">
    <w:name w:val="OmniPage #12046"/>
    <w:basedOn w:val="Normal"/>
    <w:uiPriority w:val="99"/>
    <w:semiHidden/>
    <w:rsid w:val="00D25DF6"/>
    <w:pPr>
      <w:tabs>
        <w:tab w:val="left" w:pos="765"/>
        <w:tab w:val="right" w:pos="5312"/>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zoneHeading20">
    <w:name w:val="Ozone Heading 2"/>
    <w:basedOn w:val="Heading2"/>
    <w:link w:val="OzoneHeading2Char0"/>
    <w:semiHidden/>
    <w:rsid w:val="00D25DF6"/>
    <w:pPr>
      <w:pBdr>
        <w:top w:val="single" w:sz="4" w:space="1" w:color="auto"/>
        <w:left w:val="single" w:sz="4" w:space="4" w:color="auto"/>
        <w:bottom w:val="single" w:sz="4" w:space="1" w:color="auto"/>
        <w:right w:val="single" w:sz="4" w:space="4" w:color="auto"/>
      </w:pBdr>
      <w:shd w:val="clear" w:color="auto" w:fill="0000FF"/>
      <w:spacing w:before="240" w:after="240"/>
      <w:ind w:left="227"/>
    </w:pPr>
    <w:rPr>
      <w:rFonts w:ascii="Arial Bold" w:hAnsi="Arial Bold"/>
      <w:b w:val="0"/>
      <w:color w:val="FFFFFF"/>
      <w:spacing w:val="8"/>
      <w:szCs w:val="28"/>
    </w:rPr>
  </w:style>
  <w:style w:type="paragraph" w:customStyle="1" w:styleId="OzoneExerciseHeader">
    <w:name w:val="Ozone Exercise Header"/>
    <w:basedOn w:val="Heading2"/>
    <w:next w:val="Normal"/>
    <w:uiPriority w:val="99"/>
    <w:semiHidden/>
    <w:rsid w:val="00D25DF6"/>
    <w:pPr>
      <w:pBdr>
        <w:top w:val="single" w:sz="4" w:space="1" w:color="auto"/>
        <w:left w:val="single" w:sz="4" w:space="4" w:color="auto"/>
        <w:bottom w:val="single" w:sz="4" w:space="1" w:color="auto"/>
        <w:right w:val="single" w:sz="4" w:space="4" w:color="auto"/>
      </w:pBdr>
      <w:shd w:val="clear" w:color="auto" w:fill="0000FF"/>
      <w:spacing w:before="360" w:after="360"/>
      <w:ind w:left="227"/>
      <w:outlineLvl w:val="2"/>
    </w:pPr>
    <w:rPr>
      <w:b w:val="0"/>
      <w:color w:val="FFFFFF"/>
      <w:spacing w:val="8"/>
      <w:szCs w:val="28"/>
    </w:rPr>
  </w:style>
  <w:style w:type="paragraph" w:customStyle="1" w:styleId="headingbody30">
    <w:name w:val="heading body 3"/>
    <w:basedOn w:val="Normal"/>
    <w:link w:val="headingbody3Char0"/>
    <w:semiHidden/>
    <w:rsid w:val="00D25DF6"/>
    <w:pPr>
      <w:ind w:left="391"/>
    </w:pPr>
    <w:rPr>
      <w:rFonts w:cs="Times New Roman"/>
      <w:szCs w:val="20"/>
    </w:rPr>
  </w:style>
  <w:style w:type="character" w:customStyle="1" w:styleId="headingbody3Char0">
    <w:name w:val="heading body 3 Char"/>
    <w:link w:val="headingbody30"/>
    <w:rsid w:val="00D25DF6"/>
    <w:rPr>
      <w:rFonts w:ascii="Arial" w:hAnsi="Arial"/>
      <w:sz w:val="24"/>
      <w:lang w:val="en-GB" w:eastAsia="en-US" w:bidi="ar-SA"/>
    </w:rPr>
  </w:style>
  <w:style w:type="paragraph" w:customStyle="1" w:styleId="list3">
    <w:name w:val="list3"/>
    <w:basedOn w:val="Normal"/>
    <w:link w:val="list3Char"/>
    <w:uiPriority w:val="99"/>
    <w:semiHidden/>
    <w:rsid w:val="00D25DF6"/>
    <w:pPr>
      <w:numPr>
        <w:ilvl w:val="1"/>
        <w:numId w:val="14"/>
      </w:numPr>
      <w:spacing w:before="0" w:after="0"/>
    </w:pPr>
    <w:rPr>
      <w:rFonts w:cs="Times New Roman"/>
      <w:szCs w:val="20"/>
    </w:rPr>
  </w:style>
  <w:style w:type="character" w:customStyle="1" w:styleId="list3Char">
    <w:name w:val="list3 Char"/>
    <w:link w:val="list3"/>
    <w:uiPriority w:val="99"/>
    <w:semiHidden/>
    <w:rsid w:val="00D25DF6"/>
    <w:rPr>
      <w:rFonts w:ascii="Verdana" w:hAnsi="Verdana"/>
      <w:lang w:val="en-GB" w:eastAsia="en-US"/>
    </w:rPr>
  </w:style>
  <w:style w:type="paragraph" w:customStyle="1" w:styleId="OzoneHead3">
    <w:name w:val="Ozone Head 3"/>
    <w:basedOn w:val="Heading3"/>
    <w:link w:val="OzoneHead3Char"/>
    <w:semiHidden/>
    <w:rsid w:val="00D25DF6"/>
    <w:pPr>
      <w:keepNext w:val="0"/>
      <w:spacing w:before="240" w:after="240"/>
    </w:pPr>
    <w:rPr>
      <w:rFonts w:ascii="Arial Bold" w:hAnsi="Arial Bold"/>
      <w:color w:val="FFFFFF"/>
      <w:sz w:val="24"/>
      <w:bdr w:val="single" w:sz="4" w:space="0" w:color="auto"/>
      <w:shd w:val="clear" w:color="auto" w:fill="0000FF"/>
    </w:rPr>
  </w:style>
  <w:style w:type="character" w:customStyle="1" w:styleId="OzoneHead3Char">
    <w:name w:val="Ozone Head 3 Char"/>
    <w:link w:val="OzoneHead3"/>
    <w:rsid w:val="00D25DF6"/>
    <w:rPr>
      <w:rFonts w:ascii="Arial Bold" w:hAnsi="Arial Bold"/>
      <w:b/>
      <w:bCs/>
      <w:color w:val="FFFFFF"/>
      <w:sz w:val="24"/>
      <w:szCs w:val="24"/>
      <w:bdr w:val="single" w:sz="4" w:space="0" w:color="auto"/>
      <w:shd w:val="clear" w:color="auto" w:fill="0000FF"/>
      <w:lang w:val="en-GB" w:eastAsia="en-US" w:bidi="ar-SA"/>
    </w:rPr>
  </w:style>
  <w:style w:type="paragraph" w:customStyle="1" w:styleId="Stylelisthead2LeftAfter6ptLinespacingAtleast14">
    <w:name w:val="Style list head 2 + Left After:  6 pt Line spacing:  At least 14 ..."/>
    <w:basedOn w:val="listhead2"/>
    <w:uiPriority w:val="99"/>
    <w:semiHidden/>
    <w:rsid w:val="00D25DF6"/>
    <w:pPr>
      <w:tabs>
        <w:tab w:val="clear" w:pos="556"/>
        <w:tab w:val="num" w:pos="748"/>
      </w:tabs>
      <w:spacing w:before="0"/>
      <w:ind w:left="748" w:hanging="357"/>
      <w:jc w:val="left"/>
    </w:pPr>
    <w:rPr>
      <w:rFonts w:cs="Times New Roman"/>
      <w:szCs w:val="20"/>
    </w:rPr>
  </w:style>
  <w:style w:type="paragraph" w:customStyle="1" w:styleId="Stylelisthead2LeftAfter6ptLinespacingAtleast142">
    <w:name w:val="Style list head 2 + Left After:  6 pt Line spacing:  At least 14 ...2"/>
    <w:basedOn w:val="listhead2"/>
    <w:uiPriority w:val="99"/>
    <w:semiHidden/>
    <w:rsid w:val="00D25DF6"/>
    <w:pPr>
      <w:tabs>
        <w:tab w:val="clear" w:pos="556"/>
        <w:tab w:val="num" w:pos="748"/>
      </w:tabs>
      <w:spacing w:before="0" w:line="280" w:lineRule="atLeast"/>
      <w:ind w:left="748" w:hanging="357"/>
      <w:jc w:val="left"/>
    </w:pPr>
    <w:rPr>
      <w:rFonts w:cs="Times New Roman"/>
      <w:szCs w:val="20"/>
    </w:rPr>
  </w:style>
  <w:style w:type="paragraph" w:customStyle="1" w:styleId="Stylelisthead2LeftAfter6ptLinespacingAtleast143">
    <w:name w:val="Style list head 2 + Left After:  6 pt Line spacing:  At least 14 ...3"/>
    <w:basedOn w:val="listhead2"/>
    <w:uiPriority w:val="99"/>
    <w:semiHidden/>
    <w:rsid w:val="00D25DF6"/>
    <w:pPr>
      <w:tabs>
        <w:tab w:val="clear" w:pos="556"/>
        <w:tab w:val="num" w:pos="748"/>
      </w:tabs>
      <w:spacing w:before="0" w:line="280" w:lineRule="atLeast"/>
      <w:ind w:left="748" w:hanging="357"/>
      <w:jc w:val="left"/>
    </w:pPr>
    <w:rPr>
      <w:rFonts w:cs="Times New Roman"/>
      <w:szCs w:val="20"/>
    </w:rPr>
  </w:style>
  <w:style w:type="paragraph" w:customStyle="1" w:styleId="Stylelisthead2LeftAfter6ptLinespacingAtleast144">
    <w:name w:val="Style list head 2 + Left After:  6 pt Line spacing:  At least 14 ...4"/>
    <w:basedOn w:val="listhead2"/>
    <w:uiPriority w:val="99"/>
    <w:semiHidden/>
    <w:rsid w:val="00D25DF6"/>
    <w:pPr>
      <w:tabs>
        <w:tab w:val="clear" w:pos="556"/>
        <w:tab w:val="num" w:pos="748"/>
      </w:tabs>
      <w:spacing w:before="0" w:line="280" w:lineRule="atLeast"/>
      <w:ind w:left="748" w:hanging="357"/>
      <w:jc w:val="left"/>
    </w:pPr>
    <w:rPr>
      <w:rFonts w:cs="Times New Roman"/>
      <w:szCs w:val="20"/>
    </w:rPr>
  </w:style>
  <w:style w:type="character" w:customStyle="1" w:styleId="StyleBookAntiquaBold7ptBold">
    <w:name w:val="Style BookAntiquaBold 7 pt Bold"/>
    <w:semiHidden/>
    <w:rsid w:val="00D25DF6"/>
    <w:rPr>
      <w:rFonts w:ascii="Arial" w:hAnsi="Arial"/>
      <w:b/>
      <w:bCs/>
      <w:sz w:val="24"/>
    </w:rPr>
  </w:style>
  <w:style w:type="character" w:customStyle="1" w:styleId="StyleBookAntiqua7pt">
    <w:name w:val="Style BookAntiqua 7 pt"/>
    <w:semiHidden/>
    <w:rsid w:val="00D25DF6"/>
    <w:rPr>
      <w:rFonts w:ascii="Arial" w:hAnsi="Arial"/>
      <w:sz w:val="24"/>
    </w:rPr>
  </w:style>
  <w:style w:type="character" w:customStyle="1" w:styleId="StyleGillSans75pt">
    <w:name w:val="Style GillSans 7.5 pt"/>
    <w:semiHidden/>
    <w:rsid w:val="00D25DF6"/>
    <w:rPr>
      <w:rFonts w:ascii="Arial" w:hAnsi="Arial"/>
      <w:sz w:val="24"/>
    </w:rPr>
  </w:style>
  <w:style w:type="character" w:customStyle="1" w:styleId="StyleCourierNewBold75ptBold">
    <w:name w:val="Style CourierNewBold 7.5 pt Bold"/>
    <w:semiHidden/>
    <w:rsid w:val="00D25DF6"/>
    <w:rPr>
      <w:rFonts w:ascii="Arial" w:hAnsi="Arial"/>
      <w:b/>
      <w:bCs/>
      <w:sz w:val="24"/>
    </w:rPr>
  </w:style>
  <w:style w:type="character" w:customStyle="1" w:styleId="StyleGillSansBold75ptBold">
    <w:name w:val="Style GillSansBold 7.5 pt Bold"/>
    <w:semiHidden/>
    <w:rsid w:val="00D25DF6"/>
    <w:rPr>
      <w:rFonts w:ascii="Arial" w:hAnsi="Arial"/>
      <w:b/>
      <w:bCs/>
      <w:sz w:val="24"/>
    </w:rPr>
  </w:style>
  <w:style w:type="character" w:customStyle="1" w:styleId="StyleBookAntiquaItalic7ptItalic">
    <w:name w:val="Style BookAntiquaItalic 7 pt Italic"/>
    <w:semiHidden/>
    <w:rsid w:val="00D25DF6"/>
    <w:rPr>
      <w:rFonts w:ascii="Arial" w:hAnsi="Arial"/>
      <w:i/>
      <w:iCs/>
      <w:sz w:val="20"/>
    </w:rPr>
  </w:style>
  <w:style w:type="character" w:customStyle="1" w:styleId="StyleBookAntiqua7pt1">
    <w:name w:val="Style BookAntiqua 7 pt1"/>
    <w:semiHidden/>
    <w:rsid w:val="00D25DF6"/>
    <w:rPr>
      <w:rFonts w:ascii="Arial" w:hAnsi="Arial"/>
      <w:sz w:val="24"/>
    </w:rPr>
  </w:style>
  <w:style w:type="character" w:customStyle="1" w:styleId="StyleBookAntiquaBold7ptBold1">
    <w:name w:val="Style BookAntiquaBold 7 pt Bold1"/>
    <w:semiHidden/>
    <w:rsid w:val="00D25DF6"/>
    <w:rPr>
      <w:rFonts w:ascii="Arial" w:hAnsi="Arial"/>
      <w:b/>
      <w:bCs/>
      <w:sz w:val="24"/>
    </w:rPr>
  </w:style>
  <w:style w:type="character" w:customStyle="1" w:styleId="StyleTimesNewRoman7pt1">
    <w:name w:val="Style TimesNewRoman 7 pt1"/>
    <w:semiHidden/>
    <w:rsid w:val="00D25DF6"/>
    <w:rPr>
      <w:rFonts w:ascii="Arial" w:hAnsi="Arial"/>
      <w:sz w:val="24"/>
    </w:rPr>
  </w:style>
  <w:style w:type="paragraph" w:customStyle="1" w:styleId="Tip">
    <w:name w:val="Tip"/>
    <w:basedOn w:val="Normal"/>
    <w:link w:val="TipChar"/>
    <w:qFormat/>
    <w:rsid w:val="00B15472"/>
    <w:pPr>
      <w:keepLines/>
      <w:pBdr>
        <w:top w:val="single" w:sz="12" w:space="1" w:color="auto" w:shadow="1"/>
        <w:left w:val="single" w:sz="12" w:space="2" w:color="auto" w:shadow="1"/>
        <w:bottom w:val="single" w:sz="12" w:space="3" w:color="auto" w:shadow="1"/>
        <w:right w:val="single" w:sz="12" w:space="2" w:color="auto" w:shadow="1"/>
      </w:pBdr>
      <w:shd w:val="pct15" w:color="auto" w:fill="FFFFFF"/>
      <w:spacing w:before="240" w:after="240"/>
      <w:ind w:left="1622" w:right="748" w:hanging="902"/>
      <w:jc w:val="left"/>
    </w:pPr>
    <w:rPr>
      <w:rFonts w:ascii="Bookman Old Style" w:hAnsi="Bookman Old Style" w:cs="Times New Roman"/>
      <w:b/>
      <w:i/>
      <w:sz w:val="24"/>
      <w:szCs w:val="20"/>
    </w:rPr>
  </w:style>
  <w:style w:type="character" w:customStyle="1" w:styleId="TipChar">
    <w:name w:val="Tip Char"/>
    <w:link w:val="Tip"/>
    <w:rsid w:val="00B15472"/>
    <w:rPr>
      <w:rFonts w:ascii="Bookman Old Style" w:hAnsi="Bookman Old Style"/>
      <w:b/>
      <w:i/>
      <w:sz w:val="24"/>
      <w:shd w:val="pct15" w:color="auto" w:fill="FFFFFF"/>
      <w:lang w:val="en-GB"/>
    </w:rPr>
  </w:style>
  <w:style w:type="numbering" w:customStyle="1" w:styleId="bulletDiamond">
    <w:name w:val="bulletDiamond"/>
    <w:basedOn w:val="NoList"/>
    <w:semiHidden/>
    <w:rsid w:val="00D25DF6"/>
  </w:style>
  <w:style w:type="paragraph" w:customStyle="1" w:styleId="listhead3">
    <w:name w:val="list head 3"/>
    <w:basedOn w:val="Normal"/>
    <w:uiPriority w:val="99"/>
    <w:semiHidden/>
    <w:rsid w:val="00D25DF6"/>
    <w:pPr>
      <w:numPr>
        <w:numId w:val="15"/>
      </w:numPr>
      <w:tabs>
        <w:tab w:val="num" w:pos="360"/>
      </w:tabs>
      <w:spacing w:before="0" w:line="280" w:lineRule="atLeast"/>
      <w:ind w:left="360"/>
    </w:pPr>
    <w:rPr>
      <w:rFonts w:cs="Times New Roman"/>
      <w:szCs w:val="20"/>
    </w:rPr>
  </w:style>
  <w:style w:type="character" w:customStyle="1" w:styleId="BaseFont-SerifChar">
    <w:name w:val="BaseFont-Serif Char"/>
    <w:link w:val="BaseFont-Serif"/>
    <w:semiHidden/>
    <w:rsid w:val="00D25DF6"/>
    <w:rPr>
      <w:rFonts w:ascii="Book Antiqua" w:hAnsi="Book Antiqua"/>
      <w:lang w:val="en-GB" w:eastAsia="en-US" w:bidi="ar-SA"/>
    </w:rPr>
  </w:style>
  <w:style w:type="paragraph" w:customStyle="1" w:styleId="BaseFont-Serif">
    <w:name w:val="BaseFont-Serif"/>
    <w:link w:val="BaseFont-SerifChar"/>
    <w:semiHidden/>
    <w:rsid w:val="00D25DF6"/>
    <w:pPr>
      <w:spacing w:line="280" w:lineRule="atLeast"/>
    </w:pPr>
    <w:rPr>
      <w:rFonts w:ascii="Book Antiqua" w:hAnsi="Book Antiqua"/>
      <w:lang w:val="en-GB" w:eastAsia="en-US"/>
    </w:rPr>
  </w:style>
  <w:style w:type="paragraph" w:customStyle="1" w:styleId="Ozoneheadingbody2">
    <w:name w:val="Ozone heading body 2"/>
    <w:basedOn w:val="Normal"/>
    <w:uiPriority w:val="99"/>
    <w:semiHidden/>
    <w:rsid w:val="00D25DF6"/>
    <w:pPr>
      <w:spacing w:before="0" w:after="180"/>
    </w:pPr>
    <w:rPr>
      <w:rFonts w:cs="Times New Roman"/>
      <w:szCs w:val="20"/>
    </w:rPr>
  </w:style>
  <w:style w:type="paragraph" w:customStyle="1" w:styleId="ozoneHeading21">
    <w:name w:val="ozone Heading 2"/>
    <w:basedOn w:val="Heading2"/>
    <w:next w:val="Normal"/>
    <w:uiPriority w:val="99"/>
    <w:semiHidden/>
    <w:rsid w:val="00D25DF6"/>
    <w:pPr>
      <w:pBdr>
        <w:top w:val="single" w:sz="4" w:space="1" w:color="auto"/>
        <w:left w:val="single" w:sz="4" w:space="4" w:color="auto"/>
        <w:bottom w:val="single" w:sz="4" w:space="1" w:color="auto"/>
        <w:right w:val="single" w:sz="4" w:space="4" w:color="auto"/>
      </w:pBdr>
      <w:shd w:val="clear" w:color="auto" w:fill="0000FF"/>
      <w:spacing w:before="240" w:after="240"/>
      <w:outlineLvl w:val="9"/>
    </w:pPr>
    <w:rPr>
      <w:rFonts w:ascii="Arial Bold" w:hAnsi="Arial Bold"/>
      <w:b w:val="0"/>
      <w:color w:val="FFFFFF"/>
      <w:spacing w:val="8"/>
      <w:szCs w:val="28"/>
    </w:rPr>
  </w:style>
  <w:style w:type="paragraph" w:customStyle="1" w:styleId="BaseFont-Sans">
    <w:name w:val="BaseFont-Sans"/>
    <w:link w:val="BaseFont-SansChar"/>
    <w:semiHidden/>
    <w:rsid w:val="00D25DF6"/>
    <w:pPr>
      <w:spacing w:line="240" w:lineRule="atLeast"/>
    </w:pPr>
    <w:rPr>
      <w:rFonts w:ascii="Gill Sans" w:hAnsi="Gill Sans"/>
      <w:sz w:val="22"/>
      <w:lang w:val="en-GB" w:eastAsia="en-US"/>
    </w:rPr>
  </w:style>
  <w:style w:type="paragraph" w:customStyle="1" w:styleId="list3text">
    <w:name w:val="list3 text"/>
    <w:basedOn w:val="BaseFont-Serif"/>
    <w:link w:val="list3textChar1"/>
    <w:semiHidden/>
    <w:rsid w:val="00D25DF6"/>
    <w:pPr>
      <w:spacing w:line="240" w:lineRule="auto"/>
      <w:ind w:left="391"/>
      <w:jc w:val="both"/>
    </w:pPr>
    <w:rPr>
      <w:rFonts w:ascii="Arial" w:hAnsi="Arial"/>
      <w:sz w:val="24"/>
    </w:rPr>
  </w:style>
  <w:style w:type="character" w:customStyle="1" w:styleId="list3textChar1">
    <w:name w:val="list3 text Char1"/>
    <w:link w:val="list3text"/>
    <w:rsid w:val="00D25DF6"/>
    <w:rPr>
      <w:rFonts w:ascii="Arial" w:hAnsi="Arial"/>
      <w:sz w:val="24"/>
      <w:lang w:val="en-GB" w:eastAsia="en-US" w:bidi="ar-SA"/>
    </w:rPr>
  </w:style>
  <w:style w:type="paragraph" w:customStyle="1" w:styleId="objectives">
    <w:name w:val="objectives"/>
    <w:basedOn w:val="BaseFont-Sans"/>
    <w:uiPriority w:val="99"/>
    <w:semiHidden/>
    <w:rsid w:val="00D25DF6"/>
    <w:pPr>
      <w:pBdr>
        <w:top w:val="single" w:sz="12" w:space="4" w:color="auto" w:shadow="1"/>
        <w:left w:val="single" w:sz="12" w:space="4" w:color="auto" w:shadow="1"/>
        <w:bottom w:val="single" w:sz="12" w:space="4" w:color="auto" w:shadow="1"/>
        <w:right w:val="single" w:sz="12" w:space="4" w:color="auto" w:shadow="1"/>
      </w:pBdr>
      <w:shd w:val="pct15" w:color="auto" w:fill="FFFFFF"/>
      <w:spacing w:after="120" w:line="300" w:lineRule="atLeast"/>
      <w:ind w:left="2160" w:right="749" w:hanging="1440"/>
    </w:pPr>
  </w:style>
  <w:style w:type="paragraph" w:customStyle="1" w:styleId="Outlinetopictext">
    <w:name w:val="Outline topic text"/>
    <w:basedOn w:val="BaseFont-Serif"/>
    <w:uiPriority w:val="99"/>
    <w:semiHidden/>
    <w:rsid w:val="00D25DF6"/>
    <w:pPr>
      <w:tabs>
        <w:tab w:val="num" w:pos="720"/>
      </w:tabs>
      <w:spacing w:line="240" w:lineRule="auto"/>
      <w:ind w:left="720" w:hanging="360"/>
    </w:pPr>
    <w:rPr>
      <w:rFonts w:ascii="Times New Roman" w:hAnsi="Times New Roman"/>
    </w:rPr>
  </w:style>
  <w:style w:type="paragraph" w:customStyle="1" w:styleId="list40">
    <w:name w:val="list4"/>
    <w:basedOn w:val="list3text"/>
    <w:uiPriority w:val="99"/>
    <w:semiHidden/>
    <w:rsid w:val="00D25DF6"/>
    <w:pPr>
      <w:tabs>
        <w:tab w:val="num" w:pos="360"/>
        <w:tab w:val="left" w:pos="851"/>
      </w:tabs>
      <w:spacing w:line="240" w:lineRule="atLeast"/>
      <w:ind w:left="360" w:hanging="360"/>
    </w:pPr>
  </w:style>
  <w:style w:type="paragraph" w:customStyle="1" w:styleId="TPQuestion">
    <w:name w:val="TP Question"/>
    <w:basedOn w:val="headingbody2"/>
    <w:next w:val="TPAnswer"/>
    <w:uiPriority w:val="99"/>
    <w:semiHidden/>
    <w:rsid w:val="00D25DF6"/>
    <w:pPr>
      <w:tabs>
        <w:tab w:val="num" w:pos="720"/>
      </w:tabs>
      <w:spacing w:before="0"/>
      <w:ind w:left="720" w:hanging="360"/>
    </w:pPr>
    <w:rPr>
      <w:b/>
    </w:rPr>
  </w:style>
  <w:style w:type="paragraph" w:customStyle="1" w:styleId="TPAnswer">
    <w:name w:val="TP Answer"/>
    <w:basedOn w:val="TPQuestion"/>
    <w:next w:val="TPQuestion"/>
    <w:uiPriority w:val="99"/>
    <w:semiHidden/>
    <w:rsid w:val="00D25DF6"/>
    <w:pPr>
      <w:tabs>
        <w:tab w:val="clear" w:pos="720"/>
        <w:tab w:val="num" w:pos="1109"/>
        <w:tab w:val="num" w:pos="1610"/>
      </w:tabs>
      <w:spacing w:after="180"/>
      <w:ind w:left="1109"/>
    </w:pPr>
    <w:rPr>
      <w:b w:val="0"/>
      <w:i/>
    </w:rPr>
  </w:style>
  <w:style w:type="paragraph" w:customStyle="1" w:styleId="NumberedParaCont">
    <w:name w:val="Numbered Para (Cont.)"/>
    <w:basedOn w:val="list3"/>
    <w:uiPriority w:val="99"/>
    <w:semiHidden/>
    <w:rsid w:val="00D25DF6"/>
    <w:pPr>
      <w:numPr>
        <w:ilvl w:val="0"/>
        <w:numId w:val="0"/>
      </w:numPr>
      <w:tabs>
        <w:tab w:val="num" w:pos="720"/>
      </w:tabs>
      <w:ind w:left="720" w:hanging="360"/>
    </w:pPr>
  </w:style>
  <w:style w:type="paragraph" w:customStyle="1" w:styleId="NumberedParaRestart">
    <w:name w:val="Numbered Para (Restart)"/>
    <w:basedOn w:val="BaseFont-Serif"/>
    <w:next w:val="NumberedParaCont"/>
    <w:uiPriority w:val="99"/>
    <w:semiHidden/>
    <w:rsid w:val="00D25DF6"/>
    <w:pPr>
      <w:tabs>
        <w:tab w:val="num" w:pos="2160"/>
      </w:tabs>
      <w:spacing w:line="14" w:lineRule="exact"/>
      <w:ind w:left="2160" w:hanging="1440"/>
    </w:pPr>
    <w:rPr>
      <w:vanish/>
      <w:color w:val="FFFFFF"/>
    </w:rPr>
  </w:style>
  <w:style w:type="paragraph" w:customStyle="1" w:styleId="StyleHeading3OzoneHeading3PatternClearBlueBorder1">
    <w:name w:val="Style Heading 3Ozone Heading 3 + Pattern: Clear (Blue) Border: : ...1"/>
    <w:basedOn w:val="Heading3"/>
    <w:link w:val="StyleHeading3OzoneHeading3PatternClearBlueBorder1Char"/>
    <w:semiHidden/>
    <w:rsid w:val="00D25DF6"/>
    <w:pPr>
      <w:keepNext w:val="0"/>
      <w:spacing w:before="240" w:after="240"/>
    </w:pPr>
    <w:rPr>
      <w:rFonts w:ascii="Arial Bold" w:hAnsi="Arial Bold"/>
      <w:color w:val="FFFFFF"/>
      <w:sz w:val="24"/>
      <w:bdr w:val="single" w:sz="4" w:space="0" w:color="auto"/>
      <w:shd w:val="clear" w:color="auto" w:fill="0000FF"/>
    </w:rPr>
  </w:style>
  <w:style w:type="character" w:customStyle="1" w:styleId="StyleHeading3OzoneHeading3PatternClearBlueBorder1Char">
    <w:name w:val="Style Heading 3Ozone Heading 3 + Pattern: Clear (Blue) Border: : ...1 Char"/>
    <w:link w:val="StyleHeading3OzoneHeading3PatternClearBlueBorder1"/>
    <w:rsid w:val="00D25DF6"/>
    <w:rPr>
      <w:rFonts w:ascii="Arial Bold" w:hAnsi="Arial Bold"/>
      <w:b/>
      <w:bCs/>
      <w:color w:val="FFFFFF"/>
      <w:sz w:val="24"/>
      <w:szCs w:val="24"/>
      <w:bdr w:val="single" w:sz="4" w:space="0" w:color="auto"/>
      <w:shd w:val="clear" w:color="auto" w:fill="0000FF"/>
      <w:lang w:val="en-GB" w:eastAsia="en-US" w:bidi="ar-SA"/>
    </w:rPr>
  </w:style>
  <w:style w:type="paragraph" w:customStyle="1" w:styleId="StyleHeading3OzoneHeading3PatternClearBlueBorder3">
    <w:name w:val="Style Heading 3Ozone Heading 3 + Pattern: Clear (Blue) Border: : ...3"/>
    <w:basedOn w:val="Heading3"/>
    <w:link w:val="StyleHeading3OzoneHeading3PatternClearBlueBorder3Char"/>
    <w:uiPriority w:val="99"/>
    <w:semiHidden/>
    <w:rsid w:val="00D25DF6"/>
    <w:pPr>
      <w:keepNext w:val="0"/>
      <w:numPr>
        <w:numId w:val="16"/>
      </w:numPr>
      <w:tabs>
        <w:tab w:val="clear" w:pos="289"/>
      </w:tabs>
      <w:spacing w:before="240" w:after="240"/>
      <w:ind w:left="0" w:firstLine="0"/>
    </w:pPr>
    <w:rPr>
      <w:rFonts w:ascii="Arial Bold" w:hAnsi="Arial Bold"/>
      <w:color w:val="FFFFFF"/>
      <w:sz w:val="24"/>
      <w:bdr w:val="single" w:sz="4" w:space="0" w:color="auto"/>
      <w:shd w:val="clear" w:color="auto" w:fill="0000FF"/>
    </w:rPr>
  </w:style>
  <w:style w:type="character" w:customStyle="1" w:styleId="StyleHeading3OzoneHeading3PatternClearBlueBorder3Char">
    <w:name w:val="Style Heading 3Ozone Heading 3 + Pattern: Clear (Blue) Border: : ...3 Char"/>
    <w:link w:val="StyleHeading3OzoneHeading3PatternClearBlueBorder3"/>
    <w:uiPriority w:val="99"/>
    <w:semiHidden/>
    <w:rsid w:val="00D25DF6"/>
    <w:rPr>
      <w:rFonts w:ascii="Arial Bold" w:hAnsi="Arial Bold"/>
      <w:b/>
      <w:bCs/>
      <w:color w:val="FFFFFF"/>
      <w:sz w:val="24"/>
      <w:szCs w:val="24"/>
      <w:bdr w:val="single" w:sz="4" w:space="0" w:color="auto"/>
      <w:lang w:val="en-GB" w:eastAsia="en-US"/>
    </w:rPr>
  </w:style>
  <w:style w:type="paragraph" w:customStyle="1" w:styleId="Stylelisthead2LeftAfter6ptLinespacingAtleast141">
    <w:name w:val="Style list head 2 + Left After:  6 pt Line spacing:  At least 14 ...1"/>
    <w:basedOn w:val="listhead2"/>
    <w:uiPriority w:val="99"/>
    <w:semiHidden/>
    <w:rsid w:val="00D25DF6"/>
    <w:pPr>
      <w:tabs>
        <w:tab w:val="clear" w:pos="556"/>
        <w:tab w:val="num" w:pos="748"/>
      </w:tabs>
      <w:spacing w:before="0" w:line="280" w:lineRule="atLeast"/>
      <w:ind w:left="748" w:hanging="357"/>
      <w:jc w:val="left"/>
    </w:pPr>
    <w:rPr>
      <w:rFonts w:cs="Times New Roman"/>
      <w:szCs w:val="20"/>
    </w:rPr>
  </w:style>
  <w:style w:type="character" w:customStyle="1" w:styleId="StyleTimesNewRoman7pt">
    <w:name w:val="Style TimesNewRoman 7 pt"/>
    <w:semiHidden/>
    <w:rsid w:val="00D25DF6"/>
    <w:rPr>
      <w:rFonts w:ascii="Arial" w:hAnsi="Arial"/>
      <w:sz w:val="24"/>
    </w:rPr>
  </w:style>
  <w:style w:type="character" w:customStyle="1" w:styleId="StyleBookAntiqua7ptBlack">
    <w:name w:val="Style BookAntiqua 7 pt Black"/>
    <w:semiHidden/>
    <w:rsid w:val="00D25DF6"/>
    <w:rPr>
      <w:rFonts w:ascii="Arial" w:hAnsi="Arial"/>
      <w:color w:val="000000"/>
      <w:sz w:val="24"/>
    </w:rPr>
  </w:style>
  <w:style w:type="character" w:customStyle="1" w:styleId="StyleBookAntiquaBold7ptBoldBlack">
    <w:name w:val="Style BookAntiquaBold 7 pt Bold Black"/>
    <w:semiHidden/>
    <w:rsid w:val="00D25DF6"/>
    <w:rPr>
      <w:rFonts w:ascii="Arial" w:hAnsi="Arial"/>
      <w:b/>
      <w:bCs/>
      <w:color w:val="000000"/>
      <w:sz w:val="24"/>
    </w:rPr>
  </w:style>
  <w:style w:type="character" w:customStyle="1" w:styleId="StyleBookAntiqua45ptBlack">
    <w:name w:val="Style BookAntiqua 4.5 pt Black"/>
    <w:semiHidden/>
    <w:rsid w:val="00D25DF6"/>
    <w:rPr>
      <w:rFonts w:ascii="Arial" w:hAnsi="Arial"/>
      <w:color w:val="000000"/>
      <w:sz w:val="24"/>
    </w:rPr>
  </w:style>
  <w:style w:type="character" w:customStyle="1" w:styleId="StyleGillSans75ptBlack">
    <w:name w:val="Style GillSans 7.5 pt Black"/>
    <w:semiHidden/>
    <w:rsid w:val="00D25DF6"/>
    <w:rPr>
      <w:rFonts w:ascii="Arial" w:hAnsi="Arial"/>
      <w:color w:val="000000"/>
      <w:sz w:val="24"/>
    </w:rPr>
  </w:style>
  <w:style w:type="character" w:customStyle="1" w:styleId="StyleGillSansBold75ptBoldBlack">
    <w:name w:val="Style GillSansBold 7.5 pt Bold Black"/>
    <w:semiHidden/>
    <w:rsid w:val="00D25DF6"/>
    <w:rPr>
      <w:rFonts w:ascii="Arial" w:hAnsi="Arial"/>
      <w:b/>
      <w:bCs/>
      <w:color w:val="000000"/>
      <w:sz w:val="24"/>
    </w:rPr>
  </w:style>
  <w:style w:type="character" w:customStyle="1" w:styleId="StyleCourierNewBold75ptBoldBlack">
    <w:name w:val="Style CourierNewBold 7.5 pt Bold Black"/>
    <w:semiHidden/>
    <w:rsid w:val="00D25DF6"/>
    <w:rPr>
      <w:rFonts w:ascii="Arial" w:hAnsi="Arial"/>
      <w:b/>
      <w:bCs/>
      <w:color w:val="000000"/>
      <w:sz w:val="24"/>
    </w:rPr>
  </w:style>
  <w:style w:type="character" w:customStyle="1" w:styleId="tip0">
    <w:name w:val="tip"/>
    <w:rsid w:val="00D25DF6"/>
    <w:rPr>
      <w:b/>
      <w:sz w:val="28"/>
    </w:rPr>
  </w:style>
  <w:style w:type="character" w:customStyle="1" w:styleId="StyleGillSans55pt">
    <w:name w:val="Style GillSans 5.5 pt"/>
    <w:semiHidden/>
    <w:rsid w:val="00D25DF6"/>
    <w:rPr>
      <w:rFonts w:ascii="Arial" w:hAnsi="Arial"/>
      <w:sz w:val="24"/>
    </w:rPr>
  </w:style>
  <w:style w:type="character" w:customStyle="1" w:styleId="StyleGillSansItalic75ptItalic1">
    <w:name w:val="Style GillSansItalic 7.5 pt Italic1"/>
    <w:semiHidden/>
    <w:rsid w:val="00D25DF6"/>
    <w:rPr>
      <w:rFonts w:ascii="Arial" w:hAnsi="Arial"/>
      <w:i/>
      <w:iCs/>
      <w:sz w:val="20"/>
    </w:rPr>
  </w:style>
  <w:style w:type="paragraph" w:customStyle="1" w:styleId="nt">
    <w:name w:val="nt"/>
    <w:basedOn w:val="Normal"/>
    <w:uiPriority w:val="99"/>
    <w:semiHidden/>
    <w:rsid w:val="00D25DF6"/>
    <w:pPr>
      <w:spacing w:before="100" w:beforeAutospacing="1" w:after="100" w:afterAutospacing="1"/>
      <w:jc w:val="left"/>
    </w:pPr>
    <w:rPr>
      <w:rFonts w:ascii="Arial Unicode MS" w:eastAsia="Arial Unicode MS" w:hAnsi="Arial Unicode MS" w:cs="Arial Unicode MS"/>
      <w:color w:val="000000"/>
    </w:rPr>
  </w:style>
  <w:style w:type="paragraph" w:customStyle="1" w:styleId="t">
    <w:name w:val="t"/>
    <w:basedOn w:val="Normal"/>
    <w:uiPriority w:val="99"/>
    <w:semiHidden/>
    <w:rsid w:val="00D25DF6"/>
    <w:pPr>
      <w:spacing w:before="100" w:beforeAutospacing="1" w:after="100" w:afterAutospacing="1"/>
      <w:jc w:val="left"/>
    </w:pPr>
    <w:rPr>
      <w:rFonts w:ascii="Arial Unicode MS" w:eastAsia="Arial Unicode MS" w:hAnsi="Arial Unicode MS" w:cs="Arial Unicode MS"/>
      <w:color w:val="000000"/>
    </w:rPr>
  </w:style>
  <w:style w:type="paragraph" w:customStyle="1" w:styleId="Ozoneheading10">
    <w:name w:val="Ozone heading 1"/>
    <w:basedOn w:val="Heading1"/>
    <w:uiPriority w:val="99"/>
    <w:semiHidden/>
    <w:rsid w:val="00D25DF6"/>
    <w:pPr>
      <w:pBdr>
        <w:top w:val="single" w:sz="4" w:space="1" w:color="auto"/>
        <w:left w:val="single" w:sz="4" w:space="4" w:color="auto"/>
        <w:bottom w:val="single" w:sz="4" w:space="1" w:color="auto"/>
        <w:right w:val="single" w:sz="4" w:space="4" w:color="auto"/>
      </w:pBdr>
      <w:shd w:val="clear" w:color="auto" w:fill="0000FF"/>
      <w:spacing w:before="240" w:after="240"/>
    </w:pPr>
    <w:rPr>
      <w:rFonts w:cs="Times New Roman"/>
      <w:bCs w:val="0"/>
      <w:color w:val="FFFFFF"/>
      <w:spacing w:val="8"/>
      <w:sz w:val="28"/>
      <w:szCs w:val="28"/>
      <w:lang w:val="en-GB"/>
    </w:rPr>
  </w:style>
  <w:style w:type="numbering" w:customStyle="1" w:styleId="bulletRound">
    <w:name w:val="bulletRound"/>
    <w:basedOn w:val="NoList"/>
    <w:rsid w:val="00D25DF6"/>
    <w:pPr>
      <w:numPr>
        <w:numId w:val="1"/>
      </w:numPr>
    </w:pPr>
  </w:style>
  <w:style w:type="character" w:customStyle="1" w:styleId="OzoneHeading2Char0">
    <w:name w:val="Ozone Heading 2 Char"/>
    <w:link w:val="OzoneHeading20"/>
    <w:rsid w:val="00D25DF6"/>
    <w:rPr>
      <w:rFonts w:ascii="Arial Bold" w:hAnsi="Arial Bold"/>
      <w:b/>
      <w:color w:val="FFFFFF"/>
      <w:spacing w:val="8"/>
      <w:sz w:val="28"/>
      <w:szCs w:val="28"/>
      <w:lang w:val="en-GB" w:eastAsia="en-US" w:bidi="ar-SA"/>
    </w:rPr>
  </w:style>
  <w:style w:type="paragraph" w:customStyle="1" w:styleId="StyleBodyText10ptJustified">
    <w:name w:val="Style Body Text + 10 pt Justified"/>
    <w:basedOn w:val="BodyText"/>
    <w:uiPriority w:val="99"/>
    <w:semiHidden/>
    <w:rsid w:val="00D25DF6"/>
    <w:pPr>
      <w:spacing w:before="0" w:after="0"/>
    </w:pPr>
    <w:rPr>
      <w:b w:val="0"/>
      <w:bCs w:val="0"/>
      <w:szCs w:val="20"/>
      <w:lang w:val="en-ZA"/>
    </w:rPr>
  </w:style>
  <w:style w:type="paragraph" w:customStyle="1" w:styleId="code">
    <w:name w:val="code"/>
    <w:uiPriority w:val="99"/>
    <w:semiHidden/>
    <w:rsid w:val="00D25DF6"/>
    <w:pPr>
      <w:spacing w:after="120" w:line="240" w:lineRule="atLeast"/>
      <w:ind w:left="1077"/>
    </w:pPr>
    <w:rPr>
      <w:rFonts w:ascii="Courier New" w:hAnsi="Courier New"/>
      <w:lang w:val="en-GB" w:eastAsia="en-US"/>
    </w:rPr>
  </w:style>
  <w:style w:type="paragraph" w:customStyle="1" w:styleId="ExerciseTitle">
    <w:name w:val="Exercise Title"/>
    <w:basedOn w:val="Heading1"/>
    <w:next w:val="list3"/>
    <w:uiPriority w:val="99"/>
    <w:semiHidden/>
    <w:rsid w:val="00D25DF6"/>
    <w:pPr>
      <w:pBdr>
        <w:bottom w:val="thickThinSmallGap" w:sz="24" w:space="8" w:color="auto"/>
      </w:pBdr>
      <w:spacing w:before="0" w:after="480"/>
      <w:ind w:left="-86" w:right="-86"/>
      <w:jc w:val="left"/>
      <w:outlineLvl w:val="9"/>
    </w:pPr>
    <w:rPr>
      <w:rFonts w:ascii="Gill Sans" w:hAnsi="Gill Sans" w:cs="Times New Roman"/>
      <w:b w:val="0"/>
      <w:bCs w:val="0"/>
      <w:i/>
      <w:spacing w:val="8"/>
      <w:position w:val="4"/>
      <w:sz w:val="40"/>
      <w:szCs w:val="20"/>
      <w:lang w:val="en-GB"/>
    </w:rPr>
  </w:style>
  <w:style w:type="paragraph" w:customStyle="1" w:styleId="coursename">
    <w:name w:val="coursename"/>
    <w:basedOn w:val="BaseFont-Serif"/>
    <w:uiPriority w:val="99"/>
    <w:semiHidden/>
    <w:rsid w:val="00D25DF6"/>
    <w:pPr>
      <w:spacing w:line="240" w:lineRule="auto"/>
      <w:ind w:left="113" w:right="113"/>
      <w:jc w:val="center"/>
    </w:pPr>
    <w:rPr>
      <w:b/>
      <w:sz w:val="24"/>
    </w:rPr>
  </w:style>
  <w:style w:type="paragraph" w:customStyle="1" w:styleId="ExerciseHeader">
    <w:name w:val="Exercise Header"/>
    <w:basedOn w:val="Heading1"/>
    <w:next w:val="ExerciseTitle"/>
    <w:uiPriority w:val="99"/>
    <w:semiHidden/>
    <w:rsid w:val="00D25DF6"/>
    <w:pPr>
      <w:pageBreakBefore/>
      <w:pBdr>
        <w:top w:val="thinThickSmallGap" w:sz="24" w:space="8" w:color="auto"/>
      </w:pBdr>
      <w:spacing w:before="0" w:after="0"/>
      <w:ind w:left="-85" w:right="-85"/>
      <w:jc w:val="left"/>
      <w:outlineLvl w:val="2"/>
    </w:pPr>
    <w:rPr>
      <w:rFonts w:ascii="Gill Sans" w:hAnsi="Gill Sans" w:cs="Times New Roman"/>
      <w:b w:val="0"/>
      <w:bCs w:val="0"/>
      <w:spacing w:val="8"/>
      <w:sz w:val="48"/>
      <w:szCs w:val="20"/>
      <w:lang w:val="en-GB"/>
    </w:rPr>
  </w:style>
  <w:style w:type="paragraph" w:customStyle="1" w:styleId="tochead">
    <w:name w:val="toc head"/>
    <w:basedOn w:val="Heading1"/>
    <w:uiPriority w:val="99"/>
    <w:semiHidden/>
    <w:rsid w:val="00D25DF6"/>
    <w:pPr>
      <w:pageBreakBefore/>
      <w:pBdr>
        <w:top w:val="thinThickSmallGap" w:sz="24" w:space="8" w:color="auto"/>
      </w:pBdr>
      <w:spacing w:before="0" w:after="480"/>
      <w:ind w:left="-86" w:right="-86"/>
      <w:outlineLvl w:val="9"/>
    </w:pPr>
    <w:rPr>
      <w:rFonts w:ascii="Gill Sans" w:hAnsi="Gill Sans" w:cs="Times New Roman"/>
      <w:b w:val="0"/>
      <w:bCs w:val="0"/>
      <w:spacing w:val="8"/>
      <w:sz w:val="48"/>
      <w:szCs w:val="20"/>
      <w:lang w:val="en-GB"/>
    </w:rPr>
  </w:style>
  <w:style w:type="paragraph" w:customStyle="1" w:styleId="Objective">
    <w:name w:val="Objective"/>
    <w:basedOn w:val="Heading2"/>
    <w:next w:val="objectives"/>
    <w:uiPriority w:val="99"/>
    <w:semiHidden/>
    <w:rsid w:val="00D25DF6"/>
    <w:pPr>
      <w:spacing w:before="240" w:after="360" w:line="320" w:lineRule="atLeast"/>
      <w:jc w:val="left"/>
      <w:outlineLvl w:val="9"/>
    </w:pPr>
    <w:rPr>
      <w:rFonts w:ascii="Gill Sans" w:hAnsi="Gill Sans"/>
      <w:b w:val="0"/>
      <w:spacing w:val="8"/>
      <w:sz w:val="32"/>
      <w:szCs w:val="32"/>
    </w:rPr>
  </w:style>
  <w:style w:type="paragraph" w:customStyle="1" w:styleId="OutlineHeading1">
    <w:name w:val="Outline Heading 1"/>
    <w:basedOn w:val="BaseFont-Sans"/>
    <w:uiPriority w:val="99"/>
    <w:semiHidden/>
    <w:rsid w:val="00D25DF6"/>
    <w:pPr>
      <w:spacing w:after="120" w:line="240" w:lineRule="auto"/>
      <w:jc w:val="center"/>
    </w:pPr>
    <w:rPr>
      <w:b/>
      <w:sz w:val="32"/>
    </w:rPr>
  </w:style>
  <w:style w:type="paragraph" w:customStyle="1" w:styleId="OutlineHeading2">
    <w:name w:val="Outline Heading 2"/>
    <w:basedOn w:val="Heading1"/>
    <w:uiPriority w:val="99"/>
    <w:semiHidden/>
    <w:rsid w:val="00D25DF6"/>
    <w:pPr>
      <w:keepNext w:val="0"/>
      <w:widowControl w:val="0"/>
      <w:pBdr>
        <w:bottom w:val="single" w:sz="4" w:space="1" w:color="auto"/>
      </w:pBdr>
      <w:jc w:val="left"/>
      <w:outlineLvl w:val="1"/>
    </w:pPr>
    <w:rPr>
      <w:rFonts w:ascii="Gill Sans" w:hAnsi="Gill Sans" w:cs="Times New Roman"/>
      <w:bCs w:val="0"/>
      <w:snapToGrid w:val="0"/>
      <w:szCs w:val="20"/>
      <w:lang w:val="en-GB"/>
    </w:rPr>
  </w:style>
  <w:style w:type="paragraph" w:customStyle="1" w:styleId="Outlineheadingbody2">
    <w:name w:val="Outline heading body 2"/>
    <w:basedOn w:val="BaseFont-Serif"/>
    <w:uiPriority w:val="99"/>
    <w:semiHidden/>
    <w:rsid w:val="00D25DF6"/>
    <w:pPr>
      <w:tabs>
        <w:tab w:val="right" w:pos="9000"/>
      </w:tabs>
      <w:spacing w:after="240" w:line="240" w:lineRule="auto"/>
      <w:jc w:val="both"/>
    </w:pPr>
    <w:rPr>
      <w:sz w:val="18"/>
    </w:rPr>
  </w:style>
  <w:style w:type="paragraph" w:customStyle="1" w:styleId="Outlinesubhead">
    <w:name w:val="Outline sub head"/>
    <w:basedOn w:val="Heading1"/>
    <w:next w:val="Heading2"/>
    <w:uiPriority w:val="99"/>
    <w:semiHidden/>
    <w:rsid w:val="00D25DF6"/>
    <w:pPr>
      <w:keepNext w:val="0"/>
      <w:widowControl w:val="0"/>
      <w:spacing w:before="0" w:after="480"/>
      <w:ind w:right="3629"/>
      <w:outlineLvl w:val="9"/>
    </w:pPr>
    <w:rPr>
      <w:rFonts w:cs="Times New Roman"/>
      <w:bCs w:val="0"/>
      <w:snapToGrid w:val="0"/>
      <w:sz w:val="26"/>
      <w:szCs w:val="20"/>
      <w:lang w:val="en-GB"/>
    </w:rPr>
  </w:style>
  <w:style w:type="paragraph" w:customStyle="1" w:styleId="Outlinetopicheading">
    <w:name w:val="Outline topic heading"/>
    <w:basedOn w:val="BaseFont-Serif"/>
    <w:next w:val="Outlinetopictext"/>
    <w:uiPriority w:val="99"/>
    <w:semiHidden/>
    <w:rsid w:val="00D25DF6"/>
    <w:pPr>
      <w:spacing w:before="120" w:after="60" w:line="240" w:lineRule="auto"/>
    </w:pPr>
    <w:rPr>
      <w:rFonts w:ascii="Times New Roman" w:hAnsi="Times New Roman"/>
      <w:b/>
      <w:i/>
    </w:rPr>
  </w:style>
  <w:style w:type="paragraph" w:styleId="Index1">
    <w:name w:val="index 1"/>
    <w:basedOn w:val="BaseFont-Sans"/>
    <w:next w:val="Normal"/>
    <w:semiHidden/>
    <w:rsid w:val="00D25DF6"/>
    <w:rPr>
      <w:sz w:val="20"/>
    </w:rPr>
  </w:style>
  <w:style w:type="paragraph" w:styleId="Index2">
    <w:name w:val="index 2"/>
    <w:basedOn w:val="Index1"/>
    <w:next w:val="Normal"/>
    <w:uiPriority w:val="99"/>
    <w:semiHidden/>
    <w:rsid w:val="00D25DF6"/>
    <w:pPr>
      <w:ind w:left="234"/>
    </w:pPr>
    <w:rPr>
      <w:i/>
      <w:iCs/>
      <w:sz w:val="18"/>
    </w:rPr>
  </w:style>
  <w:style w:type="paragraph" w:styleId="IndexHeading">
    <w:name w:val="index heading"/>
    <w:basedOn w:val="BaseFont-Sans"/>
    <w:next w:val="Index1"/>
    <w:uiPriority w:val="99"/>
    <w:semiHidden/>
    <w:rsid w:val="00D25DF6"/>
    <w:pPr>
      <w:keepNext/>
      <w:pBdr>
        <w:bottom w:val="single" w:sz="4" w:space="1" w:color="auto"/>
      </w:pBdr>
      <w:tabs>
        <w:tab w:val="right" w:leader="dot" w:pos="2518"/>
      </w:tabs>
      <w:spacing w:before="240" w:after="120"/>
      <w:jc w:val="center"/>
    </w:pPr>
    <w:rPr>
      <w:b/>
      <w:noProof/>
      <w:sz w:val="32"/>
    </w:rPr>
  </w:style>
  <w:style w:type="paragraph" w:customStyle="1" w:styleId="sylHeading1">
    <w:name w:val="sylHeading 1"/>
    <w:basedOn w:val="Heading1"/>
    <w:uiPriority w:val="99"/>
    <w:semiHidden/>
    <w:rsid w:val="00D25DF6"/>
    <w:pPr>
      <w:keepNext w:val="0"/>
      <w:pageBreakBefore/>
      <w:numPr>
        <w:numId w:val="17"/>
      </w:numPr>
      <w:spacing w:before="0" w:after="60"/>
      <w:jc w:val="left"/>
    </w:pPr>
    <w:rPr>
      <w:rFonts w:ascii="Gill Sans" w:hAnsi="Gill Sans" w:cs="Times New Roman"/>
      <w:b w:val="0"/>
      <w:bCs w:val="0"/>
      <w:kern w:val="28"/>
      <w:sz w:val="28"/>
      <w:szCs w:val="20"/>
      <w:lang w:val="en-GB"/>
    </w:rPr>
  </w:style>
  <w:style w:type="paragraph" w:customStyle="1" w:styleId="sylHeading2">
    <w:name w:val="sylHeading 2"/>
    <w:basedOn w:val="Heading2"/>
    <w:uiPriority w:val="99"/>
    <w:semiHidden/>
    <w:rsid w:val="00D25DF6"/>
    <w:pPr>
      <w:numPr>
        <w:ilvl w:val="1"/>
        <w:numId w:val="17"/>
      </w:numPr>
      <w:spacing w:before="60" w:after="20" w:line="300" w:lineRule="atLeast"/>
      <w:jc w:val="left"/>
    </w:pPr>
    <w:rPr>
      <w:rFonts w:ascii="Gill Sans" w:hAnsi="Gill Sans"/>
      <w:b w:val="0"/>
      <w:spacing w:val="8"/>
      <w:sz w:val="20"/>
      <w:szCs w:val="32"/>
      <w:u w:val="single"/>
    </w:rPr>
  </w:style>
  <w:style w:type="paragraph" w:customStyle="1" w:styleId="sylHeading3">
    <w:name w:val="sylHeading 3"/>
    <w:basedOn w:val="Heading3"/>
    <w:uiPriority w:val="99"/>
    <w:semiHidden/>
    <w:rsid w:val="00D25DF6"/>
    <w:pPr>
      <w:numPr>
        <w:ilvl w:val="2"/>
        <w:numId w:val="17"/>
      </w:numPr>
      <w:spacing w:before="60" w:after="0" w:line="280" w:lineRule="atLeast"/>
      <w:jc w:val="left"/>
    </w:pPr>
    <w:rPr>
      <w:rFonts w:ascii="Gill Sans" w:hAnsi="Gill Sans"/>
      <w:b w:val="0"/>
      <w:i/>
      <w:iCs/>
      <w:sz w:val="20"/>
      <w:szCs w:val="20"/>
    </w:rPr>
  </w:style>
  <w:style w:type="paragraph" w:customStyle="1" w:styleId="sylHeading4">
    <w:name w:val="sylHeading 4"/>
    <w:basedOn w:val="Heading4"/>
    <w:uiPriority w:val="99"/>
    <w:semiHidden/>
    <w:rsid w:val="00D25DF6"/>
    <w:pPr>
      <w:keepNext w:val="0"/>
      <w:numPr>
        <w:ilvl w:val="3"/>
        <w:numId w:val="17"/>
      </w:numPr>
      <w:spacing w:before="0" w:after="0" w:line="300" w:lineRule="atLeast"/>
    </w:pPr>
    <w:rPr>
      <w:rFonts w:ascii="Gill Sans" w:hAnsi="Gill Sans"/>
      <w:sz w:val="18"/>
      <w:szCs w:val="20"/>
    </w:rPr>
  </w:style>
  <w:style w:type="paragraph" w:customStyle="1" w:styleId="sylTableHeading">
    <w:name w:val="sylTable Heading"/>
    <w:basedOn w:val="Tableheading"/>
    <w:uiPriority w:val="99"/>
    <w:semiHidden/>
    <w:rsid w:val="00D25DF6"/>
    <w:pPr>
      <w:keepNext w:val="0"/>
      <w:spacing w:before="60" w:after="60" w:line="240" w:lineRule="auto"/>
      <w:jc w:val="left"/>
    </w:pPr>
    <w:rPr>
      <w:sz w:val="16"/>
    </w:rPr>
  </w:style>
  <w:style w:type="paragraph" w:customStyle="1" w:styleId="sylTableNumbers">
    <w:name w:val="sylTable Numbers"/>
    <w:basedOn w:val="Normal"/>
    <w:uiPriority w:val="99"/>
    <w:semiHidden/>
    <w:rsid w:val="00D25DF6"/>
    <w:pPr>
      <w:keepLines/>
      <w:spacing w:before="0" w:after="0" w:line="240" w:lineRule="atLeast"/>
      <w:ind w:left="-115" w:right="-97"/>
      <w:jc w:val="right"/>
    </w:pPr>
    <w:rPr>
      <w:rFonts w:ascii="Gill Sans" w:hAnsi="Gill Sans" w:cs="Times New Roman"/>
      <w:sz w:val="18"/>
      <w:szCs w:val="20"/>
    </w:rPr>
  </w:style>
  <w:style w:type="paragraph" w:customStyle="1" w:styleId="TOC">
    <w:name w:val="TOC"/>
    <w:basedOn w:val="Heading1"/>
    <w:uiPriority w:val="99"/>
    <w:semiHidden/>
    <w:rsid w:val="00D25DF6"/>
    <w:pPr>
      <w:pageBreakBefore/>
      <w:pBdr>
        <w:top w:val="thinThickSmallGap" w:sz="24" w:space="8" w:color="auto"/>
      </w:pBdr>
      <w:spacing w:before="0" w:after="240"/>
      <w:ind w:left="-86" w:right="-86"/>
      <w:outlineLvl w:val="9"/>
    </w:pPr>
    <w:rPr>
      <w:rFonts w:ascii="Gill Sans" w:hAnsi="Gill Sans" w:cs="Times New Roman"/>
      <w:b w:val="0"/>
      <w:bCs w:val="0"/>
      <w:spacing w:val="8"/>
      <w:sz w:val="48"/>
      <w:szCs w:val="20"/>
      <w:lang w:val="en-GB"/>
    </w:rPr>
  </w:style>
  <w:style w:type="paragraph" w:customStyle="1" w:styleId="list3numbered">
    <w:name w:val="list3numbered"/>
    <w:basedOn w:val="BaseFont-Serif"/>
    <w:uiPriority w:val="99"/>
    <w:semiHidden/>
    <w:rsid w:val="00D25DF6"/>
    <w:pPr>
      <w:spacing w:before="120" w:after="120" w:line="300" w:lineRule="atLeast"/>
    </w:pPr>
  </w:style>
  <w:style w:type="character" w:customStyle="1" w:styleId="button5pt">
    <w:name w:val="button5pt"/>
    <w:semiHidden/>
    <w:rsid w:val="00D25DF6"/>
    <w:rPr>
      <w:position w:val="-10"/>
    </w:rPr>
  </w:style>
  <w:style w:type="character" w:customStyle="1" w:styleId="button10pt">
    <w:name w:val="button10pt"/>
    <w:semiHidden/>
    <w:rsid w:val="00D25DF6"/>
    <w:rPr>
      <w:position w:val="-20"/>
    </w:rPr>
  </w:style>
  <w:style w:type="character" w:customStyle="1" w:styleId="button3pt">
    <w:name w:val="button3pt"/>
    <w:semiHidden/>
    <w:rsid w:val="00D25DF6"/>
    <w:rPr>
      <w:position w:val="-6"/>
    </w:rPr>
  </w:style>
  <w:style w:type="character" w:customStyle="1" w:styleId="button7pt">
    <w:name w:val="button7pt"/>
    <w:semiHidden/>
    <w:rsid w:val="00D25DF6"/>
    <w:rPr>
      <w:position w:val="-14"/>
    </w:rPr>
  </w:style>
  <w:style w:type="paragraph" w:customStyle="1" w:styleId="picture">
    <w:name w:val="picture"/>
    <w:basedOn w:val="BaseFont-Sans"/>
    <w:next w:val="figure"/>
    <w:uiPriority w:val="99"/>
    <w:semiHidden/>
    <w:rsid w:val="00D25DF6"/>
    <w:pPr>
      <w:spacing w:line="240" w:lineRule="auto"/>
      <w:jc w:val="center"/>
    </w:pPr>
  </w:style>
  <w:style w:type="paragraph" w:customStyle="1" w:styleId="figure">
    <w:name w:val="figure"/>
    <w:basedOn w:val="BaseFont-Sans"/>
    <w:next w:val="Normal"/>
    <w:uiPriority w:val="99"/>
    <w:semiHidden/>
    <w:rsid w:val="00D25DF6"/>
    <w:pPr>
      <w:spacing w:before="40" w:after="40" w:line="240" w:lineRule="auto"/>
      <w:jc w:val="center"/>
    </w:pPr>
    <w:rPr>
      <w:i/>
      <w:sz w:val="18"/>
    </w:rPr>
  </w:style>
  <w:style w:type="character" w:customStyle="1" w:styleId="accelerator">
    <w:name w:val="accelerator"/>
    <w:semiHidden/>
    <w:rsid w:val="00D25DF6"/>
    <w:rPr>
      <w:b/>
      <w:u w:val="single"/>
    </w:rPr>
  </w:style>
  <w:style w:type="character" w:customStyle="1" w:styleId="emphasisbold">
    <w:name w:val="emphasis_bold"/>
    <w:semiHidden/>
    <w:rsid w:val="00D25DF6"/>
    <w:rPr>
      <w:b/>
    </w:rPr>
  </w:style>
  <w:style w:type="character" w:customStyle="1" w:styleId="tipheading">
    <w:name w:val="tip_heading"/>
    <w:rsid w:val="00D25DF6"/>
    <w:rPr>
      <w:b/>
      <w:sz w:val="28"/>
    </w:rPr>
  </w:style>
  <w:style w:type="paragraph" w:styleId="DocumentMap">
    <w:name w:val="Document Map"/>
    <w:basedOn w:val="Normal"/>
    <w:link w:val="DocumentMapChar"/>
    <w:uiPriority w:val="99"/>
    <w:semiHidden/>
    <w:rsid w:val="00D25DF6"/>
    <w:pPr>
      <w:shd w:val="clear" w:color="auto" w:fill="000080"/>
      <w:spacing w:before="0" w:after="0"/>
      <w:jc w:val="left"/>
    </w:pPr>
    <w:rPr>
      <w:rFonts w:ascii="Tahoma" w:hAnsi="Tahoma" w:cs="Tahoma"/>
      <w:sz w:val="16"/>
      <w:szCs w:val="20"/>
    </w:rPr>
  </w:style>
  <w:style w:type="paragraph" w:customStyle="1" w:styleId="answer">
    <w:name w:val="answer"/>
    <w:basedOn w:val="BaseFont-Sans"/>
    <w:uiPriority w:val="99"/>
    <w:semiHidden/>
    <w:rsid w:val="00D25DF6"/>
    <w:pPr>
      <w:pBdr>
        <w:top w:val="single" w:sz="4" w:space="1" w:color="C0C0C0"/>
      </w:pBdr>
      <w:spacing w:before="480"/>
      <w:ind w:left="709"/>
    </w:pPr>
    <w:rPr>
      <w:color w:val="333333"/>
      <w:sz w:val="20"/>
      <w:szCs w:val="18"/>
    </w:rPr>
  </w:style>
  <w:style w:type="paragraph" w:customStyle="1" w:styleId="list3restartnumber">
    <w:name w:val="list3restartnumber"/>
    <w:basedOn w:val="list3numbered"/>
    <w:uiPriority w:val="99"/>
    <w:semiHidden/>
    <w:rsid w:val="00D25DF6"/>
    <w:pPr>
      <w:spacing w:before="0" w:after="0" w:line="14" w:lineRule="exact"/>
    </w:pPr>
    <w:rPr>
      <w:vanish/>
      <w:color w:val="FFFFFF"/>
    </w:rPr>
  </w:style>
  <w:style w:type="paragraph" w:customStyle="1" w:styleId="filename">
    <w:name w:val="filename"/>
    <w:basedOn w:val="objectives"/>
    <w:next w:val="Objective"/>
    <w:uiPriority w:val="99"/>
    <w:semiHidden/>
    <w:rsid w:val="00D25DF6"/>
    <w:pPr>
      <w:spacing w:line="240" w:lineRule="auto"/>
      <w:ind w:right="748"/>
      <w:jc w:val="right"/>
    </w:pPr>
    <w:rPr>
      <w:noProof/>
      <w:color w:val="808080"/>
      <w:sz w:val="16"/>
    </w:rPr>
  </w:style>
  <w:style w:type="character" w:customStyle="1" w:styleId="picture5pt">
    <w:name w:val="picture5pt"/>
    <w:semiHidden/>
    <w:rsid w:val="00D25DF6"/>
    <w:rPr>
      <w:position w:val="-10"/>
    </w:rPr>
  </w:style>
  <w:style w:type="character" w:customStyle="1" w:styleId="picture10pt">
    <w:name w:val="picture10pt"/>
    <w:semiHidden/>
    <w:rsid w:val="00D25DF6"/>
    <w:rPr>
      <w:position w:val="-20"/>
    </w:rPr>
  </w:style>
  <w:style w:type="character" w:customStyle="1" w:styleId="picture3pt">
    <w:name w:val="picture3pt"/>
    <w:semiHidden/>
    <w:rsid w:val="00D25DF6"/>
    <w:rPr>
      <w:position w:val="-6"/>
    </w:rPr>
  </w:style>
  <w:style w:type="character" w:customStyle="1" w:styleId="picture7pt">
    <w:name w:val="picture7pt"/>
    <w:semiHidden/>
    <w:rsid w:val="00D25DF6"/>
    <w:rPr>
      <w:position w:val="-14"/>
    </w:rPr>
  </w:style>
  <w:style w:type="character" w:customStyle="1" w:styleId="picture1pt">
    <w:name w:val="picture1pt"/>
    <w:semiHidden/>
    <w:rsid w:val="00D25DF6"/>
    <w:rPr>
      <w:position w:val="-2"/>
    </w:rPr>
  </w:style>
  <w:style w:type="character" w:styleId="CommentReference">
    <w:name w:val="annotation reference"/>
    <w:semiHidden/>
    <w:rsid w:val="00D25DF6"/>
    <w:rPr>
      <w:sz w:val="16"/>
      <w:szCs w:val="16"/>
    </w:rPr>
  </w:style>
  <w:style w:type="paragraph" w:styleId="CommentText">
    <w:name w:val="annotation text"/>
    <w:basedOn w:val="Normal"/>
    <w:link w:val="CommentTextChar"/>
    <w:uiPriority w:val="99"/>
    <w:semiHidden/>
    <w:rsid w:val="00D25DF6"/>
    <w:pPr>
      <w:spacing w:before="0" w:after="0"/>
      <w:jc w:val="left"/>
    </w:pPr>
    <w:rPr>
      <w:rFonts w:cs="Times New Roman"/>
      <w:szCs w:val="20"/>
    </w:rPr>
  </w:style>
  <w:style w:type="paragraph" w:styleId="BalloonText">
    <w:name w:val="Balloon Text"/>
    <w:basedOn w:val="Normal"/>
    <w:link w:val="BalloonTextChar"/>
    <w:uiPriority w:val="99"/>
    <w:semiHidden/>
    <w:rsid w:val="00D25DF6"/>
    <w:pPr>
      <w:spacing w:before="0" w:after="0"/>
      <w:jc w:val="left"/>
    </w:pPr>
    <w:rPr>
      <w:rFonts w:ascii="Tahoma" w:hAnsi="Tahoma" w:cs="Tahoma"/>
      <w:sz w:val="16"/>
      <w:szCs w:val="16"/>
    </w:rPr>
  </w:style>
  <w:style w:type="paragraph" w:styleId="CommentSubject">
    <w:name w:val="annotation subject"/>
    <w:basedOn w:val="CommentText"/>
    <w:next w:val="CommentText"/>
    <w:link w:val="CommentSubjectChar"/>
    <w:uiPriority w:val="99"/>
    <w:semiHidden/>
    <w:rsid w:val="00D25DF6"/>
    <w:rPr>
      <w:b/>
      <w:bCs/>
    </w:rPr>
  </w:style>
  <w:style w:type="character" w:customStyle="1" w:styleId="emphasisbolditalic">
    <w:name w:val="emphasis_bolditalic"/>
    <w:semiHidden/>
    <w:rsid w:val="00D25DF6"/>
    <w:rPr>
      <w:b/>
      <w:i/>
    </w:rPr>
  </w:style>
  <w:style w:type="character" w:customStyle="1" w:styleId="SpeedKey">
    <w:name w:val="SpeedKey"/>
    <w:semiHidden/>
    <w:rsid w:val="00D25DF6"/>
    <w:rPr>
      <w:i/>
    </w:rPr>
  </w:style>
  <w:style w:type="paragraph" w:customStyle="1" w:styleId="Notes">
    <w:name w:val="Notes"/>
    <w:basedOn w:val="BaseFont-Sans"/>
    <w:link w:val="NotesChar"/>
    <w:rsid w:val="008E615C"/>
    <w:pPr>
      <w:spacing w:before="120" w:after="120" w:line="240" w:lineRule="auto"/>
      <w:jc w:val="both"/>
    </w:pPr>
    <w:rPr>
      <w:rFonts w:ascii="Verdana" w:hAnsi="Verdana"/>
      <w:b/>
      <w:color w:val="808080"/>
      <w:sz w:val="24"/>
      <w:szCs w:val="24"/>
    </w:rPr>
  </w:style>
  <w:style w:type="paragraph" w:customStyle="1" w:styleId="screenshot">
    <w:name w:val="screenshot"/>
    <w:basedOn w:val="BaseFont-Sans"/>
    <w:uiPriority w:val="99"/>
    <w:semiHidden/>
    <w:rsid w:val="00D25DF6"/>
    <w:pPr>
      <w:spacing w:line="160" w:lineRule="exact"/>
      <w:jc w:val="center"/>
    </w:pPr>
    <w:rPr>
      <w:spacing w:val="-5"/>
      <w:sz w:val="16"/>
      <w:szCs w:val="16"/>
    </w:rPr>
  </w:style>
  <w:style w:type="character" w:customStyle="1" w:styleId="emphasisitalic">
    <w:name w:val="emphasis_italic"/>
    <w:semiHidden/>
    <w:rsid w:val="00D25DF6"/>
    <w:rPr>
      <w:i/>
    </w:rPr>
  </w:style>
  <w:style w:type="paragraph" w:customStyle="1" w:styleId="ExerciseBody">
    <w:name w:val="Exercise_Body"/>
    <w:basedOn w:val="BaseFont-Serif"/>
    <w:uiPriority w:val="99"/>
    <w:semiHidden/>
    <w:rsid w:val="00D25DF6"/>
    <w:pPr>
      <w:pBdr>
        <w:top w:val="single" w:sz="4" w:space="1" w:color="auto"/>
        <w:left w:val="single" w:sz="4" w:space="4" w:color="auto"/>
        <w:bottom w:val="single" w:sz="4" w:space="1" w:color="auto"/>
        <w:right w:val="single" w:sz="4" w:space="4" w:color="auto"/>
      </w:pBdr>
      <w:spacing w:line="240" w:lineRule="auto"/>
      <w:ind w:left="851" w:right="851"/>
    </w:pPr>
    <w:rPr>
      <w:rFonts w:ascii="Times New Roman" w:hAnsi="Times New Roman"/>
    </w:rPr>
  </w:style>
  <w:style w:type="character" w:customStyle="1" w:styleId="codetext">
    <w:name w:val="codetext"/>
    <w:semiHidden/>
    <w:rsid w:val="00D25DF6"/>
    <w:rPr>
      <w:rFonts w:ascii="Courier New" w:hAnsi="Courier New" w:cs="Courier New"/>
    </w:rPr>
  </w:style>
  <w:style w:type="character" w:customStyle="1" w:styleId="codetext0">
    <w:name w:val="code text"/>
    <w:semiHidden/>
    <w:rsid w:val="00D25DF6"/>
    <w:rPr>
      <w:rFonts w:ascii="Courier New" w:hAnsi="Courier New"/>
      <w:sz w:val="20"/>
    </w:rPr>
  </w:style>
  <w:style w:type="paragraph" w:customStyle="1" w:styleId="list3answer">
    <w:name w:val="list3 answer"/>
    <w:basedOn w:val="list3text"/>
    <w:next w:val="list3"/>
    <w:uiPriority w:val="99"/>
    <w:semiHidden/>
    <w:rsid w:val="00D25DF6"/>
    <w:pPr>
      <w:pBdr>
        <w:bottom w:val="single" w:sz="4" w:space="1" w:color="auto"/>
        <w:between w:val="single" w:sz="4" w:space="1" w:color="auto"/>
      </w:pBdr>
      <w:spacing w:after="120"/>
      <w:ind w:left="720" w:right="386"/>
    </w:pPr>
  </w:style>
  <w:style w:type="paragraph" w:customStyle="1" w:styleId="ackauthor">
    <w:name w:val="ack_author"/>
    <w:basedOn w:val="BaseFont-Serif"/>
    <w:uiPriority w:val="99"/>
    <w:semiHidden/>
    <w:rsid w:val="00D25DF6"/>
    <w:pPr>
      <w:tabs>
        <w:tab w:val="right" w:leader="dot" w:pos="5898"/>
      </w:tabs>
      <w:spacing w:before="120" w:after="120"/>
    </w:pPr>
  </w:style>
  <w:style w:type="paragraph" w:customStyle="1" w:styleId="ackbody">
    <w:name w:val="ack_body"/>
    <w:basedOn w:val="BaseFont-Serif"/>
    <w:uiPriority w:val="99"/>
    <w:semiHidden/>
    <w:rsid w:val="00D25DF6"/>
    <w:pPr>
      <w:spacing w:after="120"/>
    </w:pPr>
    <w:rPr>
      <w:sz w:val="18"/>
    </w:rPr>
  </w:style>
  <w:style w:type="paragraph" w:customStyle="1" w:styleId="ackcontact">
    <w:name w:val="ack_contact"/>
    <w:basedOn w:val="BaseFont-Sans"/>
    <w:uiPriority w:val="99"/>
    <w:semiHidden/>
    <w:rsid w:val="00D25DF6"/>
    <w:pPr>
      <w:spacing w:before="60" w:after="60"/>
      <w:ind w:left="266" w:hanging="266"/>
    </w:pPr>
    <w:rPr>
      <w:sz w:val="18"/>
    </w:rPr>
  </w:style>
  <w:style w:type="paragraph" w:customStyle="1" w:styleId="ackheading1">
    <w:name w:val="ack_heading1"/>
    <w:basedOn w:val="BaseFont-Serif"/>
    <w:uiPriority w:val="99"/>
    <w:semiHidden/>
    <w:rsid w:val="00D25DF6"/>
    <w:pPr>
      <w:spacing w:before="40" w:after="120" w:line="360" w:lineRule="auto"/>
      <w:jc w:val="center"/>
    </w:pPr>
    <w:rPr>
      <w:b/>
      <w:sz w:val="24"/>
    </w:rPr>
  </w:style>
  <w:style w:type="paragraph" w:customStyle="1" w:styleId="ackheading2">
    <w:name w:val="ack_heading2"/>
    <w:basedOn w:val="BaseFont-Serif"/>
    <w:uiPriority w:val="99"/>
    <w:semiHidden/>
    <w:rsid w:val="00D25DF6"/>
    <w:pPr>
      <w:spacing w:before="40" w:after="120" w:line="360" w:lineRule="auto"/>
    </w:pPr>
    <w:rPr>
      <w:b/>
      <w:bCs/>
      <w:sz w:val="18"/>
    </w:rPr>
  </w:style>
  <w:style w:type="paragraph" w:customStyle="1" w:styleId="ackwarn">
    <w:name w:val="ack_warn"/>
    <w:basedOn w:val="BaseFont-Serif"/>
    <w:uiPriority w:val="99"/>
    <w:semiHidden/>
    <w:rsid w:val="00D25DF6"/>
    <w:pPr>
      <w:pBdr>
        <w:top w:val="single" w:sz="12" w:space="2" w:color="auto" w:shadow="1"/>
        <w:left w:val="single" w:sz="12" w:space="2" w:color="auto" w:shadow="1"/>
        <w:bottom w:val="single" w:sz="12" w:space="2" w:color="auto" w:shadow="1"/>
        <w:right w:val="single" w:sz="12" w:space="2" w:color="auto" w:shadow="1"/>
      </w:pBdr>
      <w:tabs>
        <w:tab w:val="left" w:pos="1170"/>
      </w:tabs>
      <w:spacing w:after="120"/>
    </w:pPr>
    <w:rPr>
      <w:sz w:val="18"/>
    </w:rPr>
  </w:style>
  <w:style w:type="paragraph" w:customStyle="1" w:styleId="ackwebaddress">
    <w:name w:val="ack_webaddress"/>
    <w:basedOn w:val="BaseFont-Sans"/>
    <w:uiPriority w:val="99"/>
    <w:semiHidden/>
    <w:rsid w:val="00D25DF6"/>
    <w:pPr>
      <w:spacing w:after="120" w:line="240" w:lineRule="auto"/>
      <w:jc w:val="center"/>
    </w:pPr>
    <w:rPr>
      <w:sz w:val="18"/>
      <w:u w:val="single"/>
    </w:rPr>
  </w:style>
  <w:style w:type="paragraph" w:customStyle="1" w:styleId="quoteauthor">
    <w:name w:val="quote_author"/>
    <w:basedOn w:val="Quote1"/>
    <w:next w:val="Normal"/>
    <w:uiPriority w:val="99"/>
    <w:semiHidden/>
    <w:rsid w:val="00D25DF6"/>
    <w:pPr>
      <w:jc w:val="right"/>
    </w:pPr>
    <w:rPr>
      <w:i w:val="0"/>
      <w:iCs w:val="0"/>
    </w:rPr>
  </w:style>
  <w:style w:type="paragraph" w:customStyle="1" w:styleId="Quote1">
    <w:name w:val="Quote1"/>
    <w:basedOn w:val="Tip"/>
    <w:uiPriority w:val="99"/>
    <w:semiHidden/>
    <w:rsid w:val="00D25DF6"/>
    <w:pPr>
      <w:ind w:left="709" w:firstLine="0"/>
    </w:pPr>
    <w:rPr>
      <w:iCs/>
    </w:rPr>
  </w:style>
  <w:style w:type="paragraph" w:customStyle="1" w:styleId="footercopyright">
    <w:name w:val="footer_copyright"/>
    <w:basedOn w:val="Footer"/>
    <w:next w:val="Normal"/>
    <w:uiPriority w:val="99"/>
    <w:semiHidden/>
    <w:rsid w:val="00D25DF6"/>
    <w:pPr>
      <w:tabs>
        <w:tab w:val="clear" w:pos="4153"/>
        <w:tab w:val="clear" w:pos="8306"/>
        <w:tab w:val="center" w:pos="4608"/>
        <w:tab w:val="right" w:pos="9157"/>
      </w:tabs>
      <w:spacing w:before="0" w:after="0"/>
      <w:ind w:left="-86" w:right="-86"/>
      <w:jc w:val="center"/>
    </w:pPr>
    <w:rPr>
      <w:rFonts w:ascii="Gill Sans" w:hAnsi="Gill Sans"/>
      <w:i/>
      <w:sz w:val="28"/>
      <w:szCs w:val="20"/>
    </w:rPr>
  </w:style>
  <w:style w:type="paragraph" w:customStyle="1" w:styleId="footercode">
    <w:name w:val="footer_code"/>
    <w:basedOn w:val="Footer"/>
    <w:uiPriority w:val="99"/>
    <w:semiHidden/>
    <w:rsid w:val="00D25DF6"/>
    <w:pPr>
      <w:tabs>
        <w:tab w:val="clear" w:pos="4153"/>
        <w:tab w:val="clear" w:pos="8306"/>
        <w:tab w:val="center" w:pos="4608"/>
        <w:tab w:val="right" w:pos="9157"/>
      </w:tabs>
      <w:spacing w:before="0" w:after="0"/>
      <w:ind w:left="-86" w:right="-86"/>
      <w:jc w:val="center"/>
    </w:pPr>
    <w:rPr>
      <w:rFonts w:ascii="Gill Sans" w:hAnsi="Gill Sans"/>
      <w:sz w:val="18"/>
      <w:szCs w:val="20"/>
    </w:rPr>
  </w:style>
  <w:style w:type="numbering" w:customStyle="1" w:styleId="bulletObjective">
    <w:name w:val="bulletObjective"/>
    <w:basedOn w:val="NoList"/>
    <w:rsid w:val="00D25DF6"/>
    <w:pPr>
      <w:numPr>
        <w:numId w:val="3"/>
      </w:numPr>
    </w:pPr>
  </w:style>
  <w:style w:type="numbering" w:customStyle="1" w:styleId="bulletQuestion">
    <w:name w:val="bulletQuestion"/>
    <w:basedOn w:val="NoList"/>
    <w:rsid w:val="00D25DF6"/>
    <w:pPr>
      <w:numPr>
        <w:numId w:val="18"/>
      </w:numPr>
    </w:pPr>
  </w:style>
  <w:style w:type="numbering" w:customStyle="1" w:styleId="bulletAnswer">
    <w:name w:val="bulletAnswer"/>
    <w:basedOn w:val="NoList"/>
    <w:rsid w:val="00D25DF6"/>
    <w:pPr>
      <w:numPr>
        <w:numId w:val="19"/>
      </w:numPr>
    </w:pPr>
  </w:style>
  <w:style w:type="numbering" w:customStyle="1" w:styleId="bulletNumber">
    <w:name w:val="bulletNumber"/>
    <w:basedOn w:val="NoList"/>
    <w:rsid w:val="00D25DF6"/>
    <w:pPr>
      <w:numPr>
        <w:numId w:val="20"/>
      </w:numPr>
    </w:pPr>
  </w:style>
  <w:style w:type="table" w:customStyle="1" w:styleId="TableGTS">
    <w:name w:val="Table GTS"/>
    <w:basedOn w:val="TableNormal"/>
    <w:semiHidden/>
    <w:rsid w:val="00D25DF6"/>
    <w:rPr>
      <w:rFonts w:ascii="Gill Sans" w:hAnsi="Gill Sans"/>
      <w:sz w:val="22"/>
    </w:rPr>
    <w:tblPr>
      <w:jc w:val="center"/>
      <w:tblBorders>
        <w:top w:val="single" w:sz="12" w:space="0" w:color="C0C0C0"/>
        <w:left w:val="single" w:sz="12" w:space="0" w:color="C0C0C0"/>
        <w:bottom w:val="single" w:sz="12" w:space="0" w:color="C0C0C0"/>
        <w:right w:val="single" w:sz="12" w:space="0" w:color="C0C0C0"/>
        <w:insideH w:val="single" w:sz="12" w:space="0" w:color="C0C0C0"/>
        <w:insideV w:val="single" w:sz="12" w:space="0" w:color="C0C0C0"/>
      </w:tblBorders>
    </w:tblPr>
    <w:trPr>
      <w:jc w:val="center"/>
    </w:trPr>
    <w:tblStylePr w:type="firstRow">
      <w:pPr>
        <w:wordWrap/>
        <w:jc w:val="center"/>
      </w:pPr>
      <w:rPr>
        <w:b w:val="0"/>
      </w:rPr>
      <w:tblPr/>
      <w:tcPr>
        <w:tcBorders>
          <w:insideV w:val="single" w:sz="12" w:space="0" w:color="FFFFFF"/>
        </w:tcBorders>
        <w:shd w:val="clear" w:color="auto" w:fill="C0C0C0"/>
      </w:tcPr>
    </w:tblStylePr>
  </w:style>
  <w:style w:type="table" w:customStyle="1" w:styleId="TableLayout">
    <w:name w:val="Table Layout"/>
    <w:basedOn w:val="TableNormal"/>
    <w:semiHidden/>
    <w:rsid w:val="00D25DF6"/>
    <w:tblPr/>
  </w:style>
  <w:style w:type="numbering" w:customStyle="1" w:styleId="bulletOutline">
    <w:name w:val="bulletOutline"/>
    <w:basedOn w:val="NoList"/>
    <w:rsid w:val="00D25DF6"/>
    <w:pPr>
      <w:numPr>
        <w:numId w:val="4"/>
      </w:numPr>
    </w:pPr>
  </w:style>
  <w:style w:type="paragraph" w:customStyle="1" w:styleId="NumberedParaSub">
    <w:name w:val="Numbered Para (Sub.)"/>
    <w:basedOn w:val="NumberedParaCont"/>
    <w:uiPriority w:val="99"/>
    <w:semiHidden/>
    <w:rsid w:val="00D25DF6"/>
    <w:pPr>
      <w:tabs>
        <w:tab w:val="clear" w:pos="720"/>
        <w:tab w:val="num" w:pos="1418"/>
      </w:tabs>
      <w:spacing w:after="120"/>
      <w:ind w:left="1418" w:hanging="341"/>
    </w:pPr>
  </w:style>
  <w:style w:type="paragraph" w:customStyle="1" w:styleId="Tablebullet">
    <w:name w:val="Table bullet"/>
    <w:basedOn w:val="Tabletext0"/>
    <w:uiPriority w:val="99"/>
    <w:semiHidden/>
    <w:rsid w:val="00D25DF6"/>
    <w:pPr>
      <w:numPr>
        <w:numId w:val="21"/>
      </w:numPr>
      <w:tabs>
        <w:tab w:val="left" w:pos="357"/>
      </w:tabs>
      <w:ind w:left="357"/>
    </w:pPr>
    <w:rPr>
      <w:sz w:val="22"/>
    </w:rPr>
  </w:style>
  <w:style w:type="character" w:customStyle="1" w:styleId="picture2pt">
    <w:name w:val="picture2pt"/>
    <w:semiHidden/>
    <w:rsid w:val="00D25DF6"/>
    <w:rPr>
      <w:position w:val="-4"/>
    </w:rPr>
  </w:style>
  <w:style w:type="paragraph" w:customStyle="1" w:styleId="tiptiphead">
    <w:name w:val="tiptiphead"/>
    <w:basedOn w:val="Tip"/>
    <w:next w:val="Tip"/>
    <w:uiPriority w:val="99"/>
    <w:semiHidden/>
    <w:rsid w:val="00D25DF6"/>
    <w:rPr>
      <w:b w:val="0"/>
    </w:rPr>
  </w:style>
  <w:style w:type="paragraph" w:customStyle="1" w:styleId="tipnotehead">
    <w:name w:val="tipnotehead"/>
    <w:basedOn w:val="tiptiphead"/>
    <w:next w:val="Tip"/>
    <w:uiPriority w:val="99"/>
    <w:rsid w:val="00D25DF6"/>
  </w:style>
  <w:style w:type="paragraph" w:customStyle="1" w:styleId="tipwarnhead">
    <w:name w:val="tipwarnhead"/>
    <w:basedOn w:val="tiptiphead"/>
    <w:next w:val="Tip"/>
    <w:uiPriority w:val="99"/>
    <w:semiHidden/>
    <w:rsid w:val="00D25DF6"/>
  </w:style>
  <w:style w:type="paragraph" w:customStyle="1" w:styleId="tipnotebody">
    <w:name w:val="tipnotebody"/>
    <w:basedOn w:val="tipnotehead"/>
    <w:uiPriority w:val="99"/>
    <w:rsid w:val="00D25DF6"/>
    <w:rPr>
      <w:b/>
    </w:rPr>
  </w:style>
  <w:style w:type="paragraph" w:customStyle="1" w:styleId="tiptipbody">
    <w:name w:val="tiptipbody"/>
    <w:basedOn w:val="tiptiphead"/>
    <w:uiPriority w:val="99"/>
    <w:semiHidden/>
    <w:rsid w:val="00D25DF6"/>
    <w:rPr>
      <w:b/>
    </w:rPr>
  </w:style>
  <w:style w:type="paragraph" w:customStyle="1" w:styleId="tipwarnbody">
    <w:name w:val="tipwarnbody"/>
    <w:basedOn w:val="tipwarnhead"/>
    <w:uiPriority w:val="99"/>
    <w:semiHidden/>
    <w:rsid w:val="00D25DF6"/>
  </w:style>
  <w:style w:type="character" w:customStyle="1" w:styleId="shortcutkey">
    <w:name w:val="shortcutkey"/>
    <w:semiHidden/>
    <w:rsid w:val="00D25DF6"/>
    <w:rPr>
      <w:rFonts w:ascii="Courier New" w:hAnsi="Courier New"/>
      <w:b/>
      <w:sz w:val="22"/>
    </w:rPr>
  </w:style>
  <w:style w:type="paragraph" w:customStyle="1" w:styleId="NumberedParaEnd">
    <w:name w:val="Numbered Para (End)"/>
    <w:basedOn w:val="NumberedParaRestart"/>
    <w:next w:val="Normal"/>
    <w:uiPriority w:val="99"/>
    <w:semiHidden/>
    <w:rsid w:val="00D25DF6"/>
    <w:pPr>
      <w:tabs>
        <w:tab w:val="clear" w:pos="2160"/>
      </w:tabs>
      <w:ind w:left="0" w:firstLine="0"/>
    </w:pPr>
  </w:style>
  <w:style w:type="paragraph" w:customStyle="1" w:styleId="Styleheadingbody2Right-059cm">
    <w:name w:val="Style heading body 2 + Right:  -0.59 cm"/>
    <w:basedOn w:val="headingbody2"/>
    <w:uiPriority w:val="99"/>
    <w:semiHidden/>
    <w:rsid w:val="00D25DF6"/>
    <w:pPr>
      <w:spacing w:before="0"/>
    </w:pPr>
  </w:style>
  <w:style w:type="paragraph" w:customStyle="1" w:styleId="Stylelisthead2Right-059cm">
    <w:name w:val="Style list head 2 + Right:  -0.59 cm"/>
    <w:basedOn w:val="listhead2"/>
    <w:uiPriority w:val="99"/>
    <w:semiHidden/>
    <w:rsid w:val="00D25DF6"/>
    <w:pPr>
      <w:tabs>
        <w:tab w:val="clear" w:pos="556"/>
        <w:tab w:val="num" w:pos="360"/>
      </w:tabs>
      <w:spacing w:before="0"/>
      <w:ind w:left="170" w:firstLine="0"/>
    </w:pPr>
    <w:rPr>
      <w:rFonts w:cs="Times New Roman"/>
      <w:szCs w:val="20"/>
    </w:rPr>
  </w:style>
  <w:style w:type="paragraph" w:customStyle="1" w:styleId="Styleheadingbody2Right-059cmAfter0pt">
    <w:name w:val="Style heading body 2 + Right:  -0.59 cm After:  0 pt"/>
    <w:basedOn w:val="headingbody2"/>
    <w:uiPriority w:val="99"/>
    <w:semiHidden/>
    <w:rsid w:val="00D25DF6"/>
    <w:pPr>
      <w:spacing w:before="0"/>
    </w:pPr>
  </w:style>
  <w:style w:type="paragraph" w:customStyle="1" w:styleId="Stylelist3Before6ptLinespacingAtleast15pt">
    <w:name w:val="Style list3 + Before:  6 pt Line spacing:  At least 15 pt"/>
    <w:basedOn w:val="list3"/>
    <w:uiPriority w:val="99"/>
    <w:semiHidden/>
    <w:rsid w:val="00D25DF6"/>
    <w:pPr>
      <w:numPr>
        <w:ilvl w:val="0"/>
        <w:numId w:val="0"/>
      </w:numPr>
      <w:spacing w:before="120" w:after="120" w:line="300" w:lineRule="atLeast"/>
    </w:pPr>
  </w:style>
  <w:style w:type="paragraph" w:customStyle="1" w:styleId="Stylelist3Before6ptLinespacingAtleast15pt1">
    <w:name w:val="Style list3 + Before:  6 pt Line spacing:  At least 15 pt1"/>
    <w:basedOn w:val="list3"/>
    <w:uiPriority w:val="99"/>
    <w:semiHidden/>
    <w:rsid w:val="00D25DF6"/>
    <w:pPr>
      <w:numPr>
        <w:ilvl w:val="0"/>
        <w:numId w:val="0"/>
      </w:numPr>
      <w:tabs>
        <w:tab w:val="num" w:pos="360"/>
      </w:tabs>
      <w:spacing w:before="120" w:after="120" w:line="300" w:lineRule="atLeast"/>
      <w:ind w:left="720"/>
    </w:pPr>
  </w:style>
  <w:style w:type="paragraph" w:customStyle="1" w:styleId="Picture0">
    <w:name w:val="Picture"/>
    <w:basedOn w:val="Normal"/>
    <w:uiPriority w:val="99"/>
    <w:semiHidden/>
    <w:rsid w:val="00D25DF6"/>
    <w:pPr>
      <w:keepNext/>
      <w:widowControl w:val="0"/>
      <w:spacing w:before="240"/>
      <w:jc w:val="center"/>
    </w:pPr>
    <w:rPr>
      <w:rFonts w:cs="Times New Roman"/>
      <w:lang w:val="en-ZA"/>
    </w:rPr>
  </w:style>
  <w:style w:type="paragraph" w:customStyle="1" w:styleId="Item4">
    <w:name w:val="Item 4"/>
    <w:basedOn w:val="Normal"/>
    <w:next w:val="BodyText"/>
    <w:uiPriority w:val="99"/>
    <w:semiHidden/>
    <w:rsid w:val="00D25DF6"/>
    <w:pPr>
      <w:spacing w:after="0"/>
      <w:outlineLvl w:val="7"/>
    </w:pPr>
    <w:rPr>
      <w:rFonts w:cs="Times New Roman"/>
      <w:lang w:val="en-ZA"/>
    </w:rPr>
  </w:style>
  <w:style w:type="paragraph" w:customStyle="1" w:styleId="OZNormal">
    <w:name w:val="OZ Normal"/>
    <w:basedOn w:val="Normal"/>
    <w:link w:val="OZNormalChar"/>
    <w:semiHidden/>
    <w:rsid w:val="00D25DF6"/>
    <w:rPr>
      <w:rFonts w:cs="Times New Roman"/>
      <w:lang w:val="en-US"/>
    </w:rPr>
  </w:style>
  <w:style w:type="paragraph" w:customStyle="1" w:styleId="OZH20">
    <w:name w:val="OZH2"/>
    <w:basedOn w:val="Normal"/>
    <w:link w:val="OZH2Char0"/>
    <w:semiHidden/>
    <w:rsid w:val="00D25DF6"/>
    <w:pPr>
      <w:keepNext/>
      <w:pBdr>
        <w:top w:val="single" w:sz="4" w:space="1" w:color="auto"/>
        <w:left w:val="single" w:sz="4" w:space="4" w:color="auto"/>
        <w:bottom w:val="single" w:sz="4" w:space="1" w:color="auto"/>
        <w:right w:val="single" w:sz="4" w:space="4" w:color="auto"/>
      </w:pBdr>
      <w:shd w:val="clear" w:color="auto" w:fill="0000FF"/>
      <w:tabs>
        <w:tab w:val="left" w:pos="284"/>
      </w:tabs>
      <w:spacing w:before="240" w:after="240"/>
      <w:ind w:left="227"/>
      <w:jc w:val="center"/>
      <w:outlineLvl w:val="1"/>
    </w:pPr>
    <w:rPr>
      <w:rFonts w:cs="Times New Roman"/>
      <w:b/>
      <w:bCs/>
      <w:iCs/>
      <w:color w:val="FFFFFF"/>
      <w:sz w:val="28"/>
      <w:szCs w:val="28"/>
      <w:lang w:val="en-US"/>
    </w:rPr>
  </w:style>
  <w:style w:type="character" w:customStyle="1" w:styleId="OZNormalChar">
    <w:name w:val="OZ Normal Char"/>
    <w:link w:val="OZNormal"/>
    <w:rsid w:val="00D25DF6"/>
    <w:rPr>
      <w:rFonts w:ascii="Arial" w:hAnsi="Arial"/>
      <w:sz w:val="24"/>
      <w:szCs w:val="24"/>
      <w:lang w:val="en-US" w:eastAsia="en-US" w:bidi="ar-SA"/>
    </w:rPr>
  </w:style>
  <w:style w:type="paragraph" w:customStyle="1" w:styleId="Styleheadingbody3Before6pt">
    <w:name w:val="Style heading body 3 + Before:  6 pt"/>
    <w:basedOn w:val="headingbody30"/>
    <w:uiPriority w:val="99"/>
    <w:semiHidden/>
    <w:rsid w:val="00D25DF6"/>
  </w:style>
  <w:style w:type="paragraph" w:customStyle="1" w:styleId="OmniPage10247">
    <w:name w:val="OmniPage #10247"/>
    <w:basedOn w:val="Normal"/>
    <w:uiPriority w:val="99"/>
    <w:semiHidden/>
    <w:rsid w:val="00D25DF6"/>
    <w:pPr>
      <w:tabs>
        <w:tab w:val="right" w:pos="8107"/>
      </w:tabs>
      <w:overflowPunct w:val="0"/>
      <w:autoSpaceDE w:val="0"/>
      <w:autoSpaceDN w:val="0"/>
      <w:adjustRightInd w:val="0"/>
      <w:spacing w:before="0" w:after="0" w:line="426" w:lineRule="exact"/>
      <w:ind w:left="764" w:right="50"/>
      <w:jc w:val="left"/>
    </w:pPr>
    <w:rPr>
      <w:rFonts w:ascii="Times New Roman" w:hAnsi="Times New Roman" w:cs="Times New Roman"/>
      <w:noProof/>
      <w:szCs w:val="20"/>
      <w:lang w:val="en-US"/>
    </w:rPr>
  </w:style>
  <w:style w:type="paragraph" w:customStyle="1" w:styleId="Equation">
    <w:name w:val="Equation"/>
    <w:basedOn w:val="NormalIndent"/>
    <w:uiPriority w:val="99"/>
    <w:semiHidden/>
    <w:rsid w:val="00D25DF6"/>
    <w:pPr>
      <w:spacing w:after="0"/>
      <w:ind w:left="0" w:right="720"/>
      <w:jc w:val="center"/>
    </w:pPr>
    <w:rPr>
      <w:rFonts w:cs="Times New Roman"/>
      <w:sz w:val="22"/>
      <w:lang w:val="en-ZA"/>
    </w:rPr>
  </w:style>
  <w:style w:type="paragraph" w:customStyle="1" w:styleId="Table">
    <w:name w:val="Table"/>
    <w:basedOn w:val="Normal"/>
    <w:uiPriority w:val="99"/>
    <w:semiHidden/>
    <w:rsid w:val="00D25DF6"/>
    <w:pPr>
      <w:keepNext/>
      <w:widowControl w:val="0"/>
      <w:spacing w:after="0"/>
      <w:jc w:val="right"/>
    </w:pPr>
    <w:rPr>
      <w:rFonts w:cs="Times New Roman"/>
      <w:lang w:val="en-ZA"/>
    </w:rPr>
  </w:style>
  <w:style w:type="paragraph" w:customStyle="1" w:styleId="StyleHeading3BorderSinglesolidlineAuto05ptLine1">
    <w:name w:val="Style Heading 3 + Border: : (Single solid line Auto  0.5 pt Line ...1"/>
    <w:basedOn w:val="Heading3"/>
    <w:uiPriority w:val="99"/>
    <w:semiHidden/>
    <w:rsid w:val="00D25DF6"/>
    <w:pPr>
      <w:spacing w:before="0" w:after="0"/>
      <w:jc w:val="left"/>
    </w:pPr>
    <w:rPr>
      <w:bCs w:val="0"/>
      <w:sz w:val="24"/>
      <w:bdr w:val="single" w:sz="4" w:space="0" w:color="auto"/>
      <w:lang w:val="en-ZA" w:eastAsia="zh-CN"/>
    </w:rPr>
  </w:style>
  <w:style w:type="character" w:customStyle="1" w:styleId="OZH1Char">
    <w:name w:val="OZ H1 Char"/>
    <w:link w:val="OZH1"/>
    <w:rsid w:val="00D25DF6"/>
    <w:rPr>
      <w:rFonts w:ascii="Century Schoolbook" w:hAnsi="Century Schoolbook" w:cs="Arial"/>
      <w:b/>
      <w:bCs/>
      <w:noProof/>
      <w:color w:val="FFFFFF"/>
      <w:kern w:val="32"/>
      <w:sz w:val="32"/>
      <w:szCs w:val="28"/>
      <w:lang w:val="en-ZA" w:eastAsia="en-US" w:bidi="ar-SA"/>
    </w:rPr>
  </w:style>
  <w:style w:type="character" w:customStyle="1" w:styleId="OZH4Char">
    <w:name w:val="OZH4 Char"/>
    <w:link w:val="OZH4"/>
    <w:rsid w:val="00C8191B"/>
    <w:rPr>
      <w:rFonts w:ascii="Arial" w:hAnsi="Arial"/>
      <w:b/>
      <w:bCs/>
      <w:color w:val="FFFFFF"/>
      <w:sz w:val="24"/>
      <w:bdr w:val="single" w:sz="12" w:space="0" w:color="auto"/>
      <w:shd w:val="clear" w:color="auto" w:fill="0000FF"/>
      <w:lang w:val="en-US" w:eastAsia="en-US" w:bidi="ar-SA"/>
    </w:rPr>
  </w:style>
  <w:style w:type="character" w:customStyle="1" w:styleId="OZH2Char">
    <w:name w:val="OZ H2 Char"/>
    <w:link w:val="OZH2"/>
    <w:rsid w:val="00D25DF6"/>
    <w:rPr>
      <w:rFonts w:ascii="Century Schoolbook" w:hAnsi="Century Schoolbook"/>
      <w:b/>
      <w:bCs/>
      <w:iCs/>
      <w:color w:val="FFFFFF"/>
      <w:kern w:val="32"/>
      <w:sz w:val="32"/>
      <w:szCs w:val="28"/>
      <w:lang w:val="en-US" w:eastAsia="en-US" w:bidi="ar-SA"/>
    </w:rPr>
  </w:style>
  <w:style w:type="paragraph" w:customStyle="1" w:styleId="StyleHeading2ChapterTitleBoldItalicCentered">
    <w:name w:val="Style Heading 2Chapter Title + Bold Italic Centered"/>
    <w:basedOn w:val="Heading2"/>
    <w:uiPriority w:val="99"/>
    <w:semiHidden/>
    <w:rsid w:val="00D25DF6"/>
    <w:pPr>
      <w:spacing w:before="240" w:after="240"/>
    </w:pPr>
    <w:rPr>
      <w:b w:val="0"/>
      <w:bCs/>
      <w:i w:val="0"/>
      <w:iCs/>
      <w:szCs w:val="20"/>
    </w:rPr>
  </w:style>
  <w:style w:type="paragraph" w:customStyle="1" w:styleId="Tableclear">
    <w:name w:val="Table clear"/>
    <w:basedOn w:val="Normal"/>
    <w:uiPriority w:val="99"/>
    <w:semiHidden/>
    <w:rsid w:val="00D25DF6"/>
    <w:pPr>
      <w:keepNext/>
      <w:widowControl w:val="0"/>
      <w:spacing w:before="0" w:after="0"/>
      <w:jc w:val="center"/>
    </w:pPr>
    <w:rPr>
      <w:rFonts w:cs="Times New Roman"/>
      <w:lang w:val="en-ZA"/>
    </w:rPr>
  </w:style>
  <w:style w:type="paragraph" w:customStyle="1" w:styleId="LCH4">
    <w:name w:val="LCH4"/>
    <w:basedOn w:val="StyleHeading4PatternClearGray-125"/>
    <w:uiPriority w:val="99"/>
    <w:semiHidden/>
    <w:rsid w:val="00D25DF6"/>
    <w:pPr>
      <w:spacing w:after="120"/>
    </w:pPr>
  </w:style>
  <w:style w:type="paragraph" w:customStyle="1" w:styleId="LCH2">
    <w:name w:val="LCH2"/>
    <w:basedOn w:val="Normal"/>
    <w:uiPriority w:val="99"/>
    <w:semiHidden/>
    <w:rsid w:val="00D25DF6"/>
    <w:pPr>
      <w:keepNext/>
      <w:tabs>
        <w:tab w:val="left" w:pos="284"/>
      </w:tabs>
      <w:spacing w:before="240" w:after="240"/>
      <w:jc w:val="center"/>
      <w:outlineLvl w:val="1"/>
    </w:pPr>
    <w:rPr>
      <w:rFonts w:ascii="Garamond" w:hAnsi="Garamond" w:cs="Times New Roman"/>
      <w:b/>
      <w:bCs/>
      <w:i/>
      <w:iCs/>
      <w:kern w:val="32"/>
      <w:sz w:val="32"/>
      <w:szCs w:val="20"/>
      <w:shd w:val="clear" w:color="auto" w:fill="E0E0E0"/>
      <w:lang w:val="en-ZA"/>
    </w:rPr>
  </w:style>
  <w:style w:type="paragraph" w:customStyle="1" w:styleId="LCH3">
    <w:name w:val="LCH3"/>
    <w:basedOn w:val="StyleHeading3BorderDoublesolidlinesAuto05ptLine"/>
    <w:link w:val="LCH3Char"/>
    <w:semiHidden/>
    <w:rsid w:val="00D25DF6"/>
    <w:pPr>
      <w:spacing w:before="240" w:after="120"/>
    </w:pPr>
    <w:rPr>
      <w:color w:val="000000"/>
      <w:sz w:val="28"/>
    </w:rPr>
  </w:style>
  <w:style w:type="character" w:customStyle="1" w:styleId="LCH3Char">
    <w:name w:val="LCH3 Char"/>
    <w:link w:val="LCH3"/>
    <w:rsid w:val="00D25DF6"/>
    <w:rPr>
      <w:rFonts w:ascii="Garamond" w:hAnsi="Garamond"/>
      <w:b/>
      <w:bCs/>
      <w:color w:val="000000"/>
      <w:sz w:val="28"/>
      <w:bdr w:val="double" w:sz="4" w:space="0" w:color="auto"/>
      <w:lang w:val="en-ZA" w:eastAsia="zh-CN" w:bidi="ar-SA"/>
    </w:rPr>
  </w:style>
  <w:style w:type="paragraph" w:customStyle="1" w:styleId="MyNormalText">
    <w:name w:val="My Normal Text"/>
    <w:basedOn w:val="Normal"/>
    <w:link w:val="MyNormalTextChar"/>
    <w:semiHidden/>
    <w:rsid w:val="00D25DF6"/>
    <w:rPr>
      <w:rFonts w:ascii="Century Schoolbook" w:hAnsi="Century Schoolbook"/>
      <w:sz w:val="22"/>
      <w:lang w:val="en-US"/>
    </w:rPr>
  </w:style>
  <w:style w:type="paragraph" w:customStyle="1" w:styleId="MyFigureText">
    <w:name w:val="My Figure Text"/>
    <w:basedOn w:val="Normal"/>
    <w:uiPriority w:val="99"/>
    <w:semiHidden/>
    <w:rsid w:val="00D25DF6"/>
    <w:pPr>
      <w:spacing w:before="0" w:after="360"/>
      <w:jc w:val="center"/>
    </w:pPr>
    <w:rPr>
      <w:rFonts w:ascii="Century Schoolbook" w:hAnsi="Century Schoolbook" w:cs="Times New Roman"/>
      <w:i/>
      <w:sz w:val="22"/>
      <w:lang w:val="en-ZA"/>
    </w:rPr>
  </w:style>
  <w:style w:type="character" w:customStyle="1" w:styleId="MyNormalTextChar">
    <w:name w:val="My Normal Text Char"/>
    <w:link w:val="MyNormalText"/>
    <w:rsid w:val="00D25DF6"/>
    <w:rPr>
      <w:rFonts w:ascii="Century Schoolbook" w:hAnsi="Century Schoolbook" w:cs="Arial"/>
      <w:sz w:val="22"/>
      <w:szCs w:val="24"/>
      <w:lang w:val="en-US" w:eastAsia="en-US" w:bidi="ar-SA"/>
    </w:rPr>
  </w:style>
  <w:style w:type="paragraph" w:customStyle="1" w:styleId="EnHeading3">
    <w:name w:val="En Heading 3"/>
    <w:basedOn w:val="Normal"/>
    <w:uiPriority w:val="99"/>
    <w:semiHidden/>
    <w:rsid w:val="00DD55F3"/>
    <w:pPr>
      <w:jc w:val="center"/>
    </w:pPr>
    <w:rPr>
      <w:rFonts w:ascii="Arial Rounded MT Bold" w:hAnsi="Arial Rounded MT Bold" w:cs="Times New Roman"/>
      <w:b/>
      <w:sz w:val="28"/>
      <w:szCs w:val="28"/>
      <w:shd w:val="clear" w:color="auto" w:fill="F3F3F3"/>
      <w:lang w:val="en-ZA"/>
    </w:rPr>
  </w:style>
  <w:style w:type="paragraph" w:customStyle="1" w:styleId="EnTableText">
    <w:name w:val="En Table Text"/>
    <w:basedOn w:val="Normal"/>
    <w:uiPriority w:val="99"/>
    <w:semiHidden/>
    <w:rsid w:val="00DD55F3"/>
    <w:pPr>
      <w:spacing w:before="40" w:after="40"/>
    </w:pPr>
    <w:rPr>
      <w:sz w:val="22"/>
      <w:lang w:val="en-ZA"/>
    </w:rPr>
  </w:style>
  <w:style w:type="paragraph" w:customStyle="1" w:styleId="EnList">
    <w:name w:val="En List"/>
    <w:basedOn w:val="Normal"/>
    <w:uiPriority w:val="99"/>
    <w:semiHidden/>
    <w:rsid w:val="00DD55F3"/>
    <w:pPr>
      <w:numPr>
        <w:numId w:val="22"/>
      </w:numPr>
      <w:contextualSpacing/>
    </w:pPr>
    <w:rPr>
      <w:sz w:val="22"/>
      <w:szCs w:val="22"/>
    </w:rPr>
  </w:style>
  <w:style w:type="paragraph" w:customStyle="1" w:styleId="Annexureheading">
    <w:name w:val="Annexure heading"/>
    <w:basedOn w:val="Normal"/>
    <w:uiPriority w:val="99"/>
    <w:semiHidden/>
    <w:rsid w:val="001E3CCB"/>
    <w:pPr>
      <w:spacing w:before="240" w:after="240"/>
      <w:jc w:val="center"/>
    </w:pPr>
    <w:rPr>
      <w:rFonts w:cs="Times New Roman"/>
      <w:b/>
      <w:lang w:val="en-ZA"/>
    </w:rPr>
  </w:style>
  <w:style w:type="paragraph" w:customStyle="1" w:styleId="Wordbox">
    <w:name w:val="Word box"/>
    <w:basedOn w:val="BodyTextIndent3"/>
    <w:uiPriority w:val="99"/>
    <w:semiHidden/>
    <w:rsid w:val="00602F78"/>
    <w:pPr>
      <w:tabs>
        <w:tab w:val="clear" w:pos="0"/>
        <w:tab w:val="clear" w:pos="720"/>
      </w:tabs>
      <w:spacing w:before="0" w:after="0" w:line="240" w:lineRule="auto"/>
      <w:ind w:left="0" w:firstLine="0"/>
      <w:jc w:val="left"/>
    </w:pPr>
    <w:rPr>
      <w:rFonts w:cs="Times New Roman"/>
      <w:b/>
      <w:bCs/>
    </w:rPr>
  </w:style>
  <w:style w:type="paragraph" w:customStyle="1" w:styleId="Example">
    <w:name w:val="Example"/>
    <w:basedOn w:val="Normal"/>
    <w:uiPriority w:val="99"/>
    <w:semiHidden/>
    <w:rsid w:val="00B637FF"/>
    <w:pPr>
      <w:keepNext/>
      <w:spacing w:after="0"/>
      <w:outlineLvl w:val="6"/>
    </w:pPr>
    <w:rPr>
      <w:rFonts w:ascii="Arial" w:hAnsi="Arial" w:cs="Times New Roman"/>
      <w:b/>
      <w:sz w:val="24"/>
      <w:lang w:val="en-ZA"/>
    </w:rPr>
  </w:style>
  <w:style w:type="paragraph" w:customStyle="1" w:styleId="StyleHeading3ArialBold">
    <w:name w:val="Style Heading 3 + Arial Bold"/>
    <w:basedOn w:val="Heading3"/>
    <w:uiPriority w:val="99"/>
    <w:semiHidden/>
    <w:rsid w:val="008E2698"/>
    <w:pPr>
      <w:spacing w:before="0" w:after="0"/>
      <w:jc w:val="left"/>
    </w:pPr>
    <w:rPr>
      <w:rFonts w:ascii="Arial" w:hAnsi="Arial"/>
      <w:b w:val="0"/>
      <w:szCs w:val="20"/>
      <w:lang w:val="en-ZA" w:eastAsia="zh-CN"/>
    </w:rPr>
  </w:style>
  <w:style w:type="paragraph" w:customStyle="1" w:styleId="OmniPage1795">
    <w:name w:val="OmniPage #1795"/>
    <w:basedOn w:val="Normal"/>
    <w:uiPriority w:val="99"/>
    <w:semiHidden/>
    <w:rsid w:val="004C1DA7"/>
    <w:pPr>
      <w:tabs>
        <w:tab w:val="right" w:pos="1154"/>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StyleHeading1TimesNewRoman18ptItalicBefore0ptAf">
    <w:name w:val="Style Heading 1 + Times New Roman 18 pt Italic Before:  0 pt Af..."/>
    <w:basedOn w:val="Heading1"/>
    <w:link w:val="StyleHeading1TimesNewRoman18ptItalicBefore0ptAfChar"/>
    <w:semiHidden/>
    <w:rsid w:val="008E2698"/>
    <w:pPr>
      <w:spacing w:before="360" w:after="360"/>
    </w:pPr>
    <w:rPr>
      <w:rFonts w:ascii="Garamond" w:hAnsi="Garamond"/>
      <w:i/>
      <w:iCs/>
      <w:shd w:val="clear" w:color="auto" w:fill="E0E0E0"/>
    </w:rPr>
  </w:style>
  <w:style w:type="character" w:customStyle="1" w:styleId="Heading1Char">
    <w:name w:val="Heading 1 Char"/>
    <w:aliases w:val="Part Char,Header1 Char"/>
    <w:link w:val="Heading1"/>
    <w:rsid w:val="002D74D6"/>
    <w:rPr>
      <w:rFonts w:ascii="Verdana" w:hAnsi="Verdana" w:cs="Arial"/>
      <w:b/>
      <w:bCs/>
      <w:sz w:val="36"/>
      <w:szCs w:val="24"/>
    </w:rPr>
  </w:style>
  <w:style w:type="paragraph" w:customStyle="1" w:styleId="OmniPage6926">
    <w:name w:val="OmniPage #6926"/>
    <w:basedOn w:val="Normal"/>
    <w:uiPriority w:val="99"/>
    <w:semiHidden/>
    <w:rsid w:val="004C1DA7"/>
    <w:pPr>
      <w:overflowPunct w:val="0"/>
      <w:autoSpaceDE w:val="0"/>
      <w:autoSpaceDN w:val="0"/>
      <w:adjustRightInd w:val="0"/>
      <w:spacing w:before="0" w:after="0" w:line="381" w:lineRule="exact"/>
      <w:ind w:left="2905" w:right="50"/>
      <w:jc w:val="left"/>
    </w:pPr>
    <w:rPr>
      <w:rFonts w:ascii="Times New Roman" w:hAnsi="Times New Roman" w:cs="Times New Roman"/>
      <w:noProof/>
      <w:szCs w:val="20"/>
      <w:lang w:val="en-US"/>
    </w:rPr>
  </w:style>
  <w:style w:type="paragraph" w:customStyle="1" w:styleId="StyleJustified">
    <w:name w:val="Style Justified"/>
    <w:basedOn w:val="Normal"/>
    <w:uiPriority w:val="99"/>
    <w:semiHidden/>
    <w:rsid w:val="008528D5"/>
    <w:pPr>
      <w:spacing w:before="0" w:after="0"/>
    </w:pPr>
    <w:rPr>
      <w:rFonts w:ascii="Arial" w:hAnsi="Arial" w:cs="Times New Roman"/>
      <w:sz w:val="24"/>
      <w:szCs w:val="22"/>
      <w:lang w:val="en-ZA"/>
    </w:rPr>
  </w:style>
  <w:style w:type="paragraph" w:customStyle="1" w:styleId="Quick">
    <w:name w:val="Quick _"/>
    <w:basedOn w:val="Normal"/>
    <w:uiPriority w:val="99"/>
    <w:semiHidden/>
    <w:rsid w:val="008528D5"/>
    <w:pPr>
      <w:widowControl w:val="0"/>
      <w:autoSpaceDE w:val="0"/>
      <w:autoSpaceDN w:val="0"/>
      <w:adjustRightInd w:val="0"/>
      <w:spacing w:before="0" w:after="0"/>
      <w:ind w:left="1440" w:hanging="720"/>
    </w:pPr>
    <w:rPr>
      <w:rFonts w:ascii="Times New Roman" w:hAnsi="Times New Roman" w:cs="Times New Roman"/>
      <w:lang w:val="en-US"/>
    </w:rPr>
  </w:style>
  <w:style w:type="paragraph" w:customStyle="1" w:styleId="OmniPage2">
    <w:name w:val="OmniPage #2"/>
    <w:basedOn w:val="Normal"/>
    <w:uiPriority w:val="99"/>
    <w:semiHidden/>
    <w:rsid w:val="008528D5"/>
    <w:pPr>
      <w:widowControl w:val="0"/>
      <w:tabs>
        <w:tab w:val="right" w:pos="6582"/>
      </w:tabs>
      <w:autoSpaceDE w:val="0"/>
      <w:autoSpaceDN w:val="0"/>
      <w:spacing w:before="0" w:after="0" w:line="520" w:lineRule="atLeast"/>
      <w:ind w:left="1633" w:right="50"/>
      <w:jc w:val="left"/>
    </w:pPr>
    <w:rPr>
      <w:rFonts w:ascii="Times New Roman" w:hAnsi="Times New Roman" w:cs="Times New Roman"/>
      <w:sz w:val="24"/>
      <w:lang w:val="en-AU"/>
    </w:rPr>
  </w:style>
  <w:style w:type="paragraph" w:customStyle="1" w:styleId="StyleHeading2Garamond18pt">
    <w:name w:val="Style Heading 2 + Garamond 18 pt"/>
    <w:basedOn w:val="Heading2"/>
    <w:uiPriority w:val="99"/>
    <w:semiHidden/>
    <w:rsid w:val="008E2698"/>
    <w:pPr>
      <w:spacing w:after="60"/>
      <w:jc w:val="left"/>
    </w:pPr>
    <w:rPr>
      <w:rFonts w:ascii="Garamond" w:hAnsi="Garamond" w:cs="Arial"/>
      <w:bCs/>
      <w:i w:val="0"/>
      <w:iCs/>
      <w:szCs w:val="28"/>
      <w:lang w:val="en-ZA"/>
    </w:rPr>
  </w:style>
  <w:style w:type="paragraph" w:customStyle="1" w:styleId="StyleStyleHeading2Garamond18ptPatternClearGray-125">
    <w:name w:val="Style Style Heading 2 + Garamond 18 pt + Pattern: Clear (Gray-12.5%..."/>
    <w:basedOn w:val="StyleHeading2Garamond18pt"/>
    <w:uiPriority w:val="99"/>
    <w:semiHidden/>
    <w:rsid w:val="008E2698"/>
    <w:rPr>
      <w:sz w:val="44"/>
      <w:bdr w:val="double" w:sz="4" w:space="0" w:color="auto"/>
      <w:shd w:val="clear" w:color="auto" w:fill="E0E0E0"/>
    </w:rPr>
  </w:style>
  <w:style w:type="paragraph" w:customStyle="1" w:styleId="StyleBodytextHeading1Italic">
    <w:name w:val="Style Body text Heading 1 + Italic"/>
    <w:basedOn w:val="BodytextHeading1"/>
    <w:uiPriority w:val="99"/>
    <w:semiHidden/>
    <w:rsid w:val="008E2698"/>
    <w:rPr>
      <w:rFonts w:ascii="Times New Roman" w:hAnsi="Times New Roman"/>
      <w:i/>
      <w:sz w:val="28"/>
    </w:rPr>
  </w:style>
  <w:style w:type="character" w:customStyle="1" w:styleId="BodyTextChar">
    <w:name w:val="Body Text Char"/>
    <w:link w:val="BodyText"/>
    <w:uiPriority w:val="99"/>
    <w:rsid w:val="008E2698"/>
    <w:rPr>
      <w:rFonts w:ascii="Verdana" w:hAnsi="Verdana"/>
      <w:b/>
      <w:bCs/>
      <w:sz w:val="22"/>
      <w:szCs w:val="24"/>
      <w:lang w:val="en-GB" w:eastAsia="en-US" w:bidi="ar-SA"/>
    </w:rPr>
  </w:style>
  <w:style w:type="paragraph" w:customStyle="1" w:styleId="OmniPage6">
    <w:name w:val="OmniPage #6"/>
    <w:basedOn w:val="Normal"/>
    <w:uiPriority w:val="99"/>
    <w:semiHidden/>
    <w:rsid w:val="008528D5"/>
    <w:pPr>
      <w:widowControl w:val="0"/>
      <w:tabs>
        <w:tab w:val="right" w:pos="7023"/>
      </w:tabs>
      <w:autoSpaceDE w:val="0"/>
      <w:autoSpaceDN w:val="0"/>
      <w:spacing w:before="0" w:after="0" w:line="255" w:lineRule="atLeast"/>
      <w:ind w:left="1633" w:right="50"/>
      <w:jc w:val="center"/>
    </w:pPr>
    <w:rPr>
      <w:rFonts w:ascii="Times New Roman" w:hAnsi="Times New Roman" w:cs="Times New Roman"/>
      <w:sz w:val="24"/>
      <w:lang w:val="en-AU"/>
    </w:rPr>
  </w:style>
  <w:style w:type="paragraph" w:customStyle="1" w:styleId="OmniPage3">
    <w:name w:val="OmniPage #3"/>
    <w:basedOn w:val="Normal"/>
    <w:uiPriority w:val="99"/>
    <w:semiHidden/>
    <w:rsid w:val="008528D5"/>
    <w:pPr>
      <w:widowControl w:val="0"/>
      <w:tabs>
        <w:tab w:val="right" w:pos="7691"/>
      </w:tabs>
      <w:autoSpaceDE w:val="0"/>
      <w:autoSpaceDN w:val="0"/>
      <w:spacing w:before="0" w:after="0" w:line="382" w:lineRule="atLeast"/>
      <w:ind w:left="1633" w:right="50"/>
      <w:jc w:val="left"/>
    </w:pPr>
    <w:rPr>
      <w:rFonts w:ascii="Times New Roman" w:hAnsi="Times New Roman" w:cs="Times New Roman"/>
      <w:sz w:val="24"/>
      <w:lang w:val="en-AU"/>
    </w:rPr>
  </w:style>
  <w:style w:type="character" w:customStyle="1" w:styleId="StyleHeading1TimesNewRoman18ptItalicBefore0ptAfChar">
    <w:name w:val="Style Heading 1 + Times New Roman 18 pt Italic Before:  0 pt Af... Char"/>
    <w:link w:val="StyleHeading1TimesNewRoman18ptItalicBefore0ptAf"/>
    <w:rsid w:val="008E2698"/>
    <w:rPr>
      <w:rFonts w:ascii="Garamond" w:hAnsi="Garamond" w:cs="Arial"/>
      <w:b/>
      <w:bCs/>
      <w:i/>
      <w:iCs/>
      <w:sz w:val="36"/>
      <w:szCs w:val="24"/>
      <w:shd w:val="clear" w:color="auto" w:fill="E0E0E0"/>
      <w:lang w:val="en-US" w:eastAsia="en-US" w:bidi="ar-SA"/>
    </w:rPr>
  </w:style>
  <w:style w:type="paragraph" w:customStyle="1" w:styleId="Bullet1">
    <w:name w:val="Bullet 1"/>
    <w:basedOn w:val="Normal"/>
    <w:uiPriority w:val="99"/>
    <w:semiHidden/>
    <w:rsid w:val="008E2698"/>
    <w:pPr>
      <w:keepNext/>
      <w:keepLines/>
      <w:numPr>
        <w:numId w:val="23"/>
      </w:numPr>
    </w:pPr>
    <w:rPr>
      <w:rFonts w:ascii="Tahoma" w:hAnsi="Tahoma" w:cs="Times New Roman"/>
      <w:szCs w:val="20"/>
    </w:rPr>
  </w:style>
  <w:style w:type="paragraph" w:customStyle="1" w:styleId="Spacer">
    <w:name w:val="Spacer"/>
    <w:basedOn w:val="Normal"/>
    <w:next w:val="Normal"/>
    <w:uiPriority w:val="99"/>
    <w:semiHidden/>
    <w:rsid w:val="008E2698"/>
    <w:pPr>
      <w:keepLines/>
      <w:spacing w:before="0" w:after="0"/>
    </w:pPr>
    <w:rPr>
      <w:rFonts w:ascii="Tahoma" w:hAnsi="Tahoma" w:cs="Arial Bold"/>
      <w:sz w:val="8"/>
      <w:szCs w:val="22"/>
    </w:rPr>
  </w:style>
  <w:style w:type="paragraph" w:customStyle="1" w:styleId="Mail">
    <w:name w:val="Mail"/>
    <w:basedOn w:val="Normal"/>
    <w:uiPriority w:val="99"/>
    <w:semiHidden/>
    <w:rsid w:val="008E2698"/>
    <w:pPr>
      <w:keepLines/>
      <w:spacing w:before="0" w:after="0"/>
    </w:pPr>
    <w:rPr>
      <w:rFonts w:ascii="Tahoma" w:hAnsi="Tahoma" w:cs="Times New Roman"/>
      <w:szCs w:val="20"/>
      <w:lang w:val="en-US"/>
    </w:rPr>
  </w:style>
  <w:style w:type="paragraph" w:customStyle="1" w:styleId="LCItalicBold">
    <w:name w:val="LC Italic Bold"/>
    <w:basedOn w:val="Normal"/>
    <w:uiPriority w:val="99"/>
    <w:semiHidden/>
    <w:rsid w:val="008E2698"/>
    <w:pPr>
      <w:pBdr>
        <w:top w:val="double" w:sz="4" w:space="1" w:color="auto"/>
        <w:left w:val="double" w:sz="4" w:space="4" w:color="auto"/>
        <w:bottom w:val="double" w:sz="4" w:space="1" w:color="auto"/>
        <w:right w:val="double" w:sz="4" w:space="4" w:color="auto"/>
      </w:pBdr>
      <w:spacing w:before="240" w:after="240"/>
      <w:jc w:val="center"/>
    </w:pPr>
    <w:rPr>
      <w:rFonts w:ascii="Times New Roman" w:hAnsi="Times New Roman"/>
      <w:b/>
      <w:bCs/>
      <w:i/>
      <w:iCs/>
      <w:sz w:val="28"/>
      <w:lang w:val="en-ZA"/>
    </w:rPr>
  </w:style>
  <w:style w:type="paragraph" w:customStyle="1" w:styleId="OmniPage4">
    <w:name w:val="OmniPage #4"/>
    <w:basedOn w:val="Normal"/>
    <w:uiPriority w:val="99"/>
    <w:semiHidden/>
    <w:rsid w:val="008528D5"/>
    <w:pPr>
      <w:widowControl w:val="0"/>
      <w:tabs>
        <w:tab w:val="right" w:pos="8481"/>
      </w:tabs>
      <w:autoSpaceDE w:val="0"/>
      <w:autoSpaceDN w:val="0"/>
      <w:spacing w:before="0" w:after="0" w:line="573" w:lineRule="atLeast"/>
      <w:ind w:left="1633" w:right="50"/>
      <w:jc w:val="center"/>
    </w:pPr>
    <w:rPr>
      <w:rFonts w:ascii="Times New Roman" w:hAnsi="Times New Roman" w:cs="Times New Roman"/>
      <w:sz w:val="24"/>
      <w:lang w:val="en-AU"/>
    </w:rPr>
  </w:style>
  <w:style w:type="paragraph" w:customStyle="1" w:styleId="StyleJustified1">
    <w:name w:val="Style Justified1"/>
    <w:basedOn w:val="Normal"/>
    <w:uiPriority w:val="99"/>
    <w:semiHidden/>
    <w:rsid w:val="008528D5"/>
    <w:pPr>
      <w:spacing w:before="0" w:after="0" w:line="360" w:lineRule="auto"/>
    </w:pPr>
    <w:rPr>
      <w:rFonts w:ascii="Arial" w:hAnsi="Arial" w:cs="Times New Roman"/>
      <w:szCs w:val="20"/>
      <w:lang w:val="en-ZA"/>
    </w:rPr>
  </w:style>
  <w:style w:type="paragraph" w:customStyle="1" w:styleId="OmniPage6410">
    <w:name w:val="OmniPage #6410"/>
    <w:basedOn w:val="Normal"/>
    <w:uiPriority w:val="99"/>
    <w:semiHidden/>
    <w:rsid w:val="008528D5"/>
    <w:pPr>
      <w:overflowPunct w:val="0"/>
      <w:autoSpaceDE w:val="0"/>
      <w:autoSpaceDN w:val="0"/>
      <w:adjustRightInd w:val="0"/>
      <w:spacing w:before="0" w:after="0" w:line="382" w:lineRule="exact"/>
      <w:ind w:left="50" w:right="50"/>
      <w:jc w:val="left"/>
      <w:textAlignment w:val="baseline"/>
    </w:pPr>
    <w:rPr>
      <w:rFonts w:ascii="Times New Roman" w:hAnsi="Times New Roman" w:cs="Times New Roman"/>
      <w:noProof/>
      <w:szCs w:val="20"/>
      <w:lang w:val="en-ZA"/>
    </w:rPr>
  </w:style>
  <w:style w:type="paragraph" w:customStyle="1" w:styleId="Annexure">
    <w:name w:val="Annexure"/>
    <w:basedOn w:val="Heading1"/>
    <w:next w:val="Normal"/>
    <w:uiPriority w:val="99"/>
    <w:semiHidden/>
    <w:rsid w:val="008528D5"/>
    <w:pPr>
      <w:pageBreakBefore/>
      <w:widowControl w:val="0"/>
      <w:spacing w:before="0"/>
    </w:pPr>
    <w:rPr>
      <w:rFonts w:ascii="Arial" w:hAnsi="Arial"/>
      <w:kern w:val="32"/>
      <w:sz w:val="28"/>
      <w:szCs w:val="32"/>
      <w:lang w:val="en-ZA"/>
    </w:rPr>
  </w:style>
  <w:style w:type="paragraph" w:customStyle="1" w:styleId="StyleStyleHeading310ptPatternClearBlueTopNobor">
    <w:name w:val="Style Style Heading 3 + 10 pt + Pattern: Clear (Blue) Top: (No bor..."/>
    <w:basedOn w:val="Normal"/>
    <w:uiPriority w:val="99"/>
    <w:semiHidden/>
    <w:rsid w:val="008528D5"/>
    <w:pPr>
      <w:keepNext/>
      <w:ind w:left="176"/>
      <w:jc w:val="center"/>
      <w:outlineLvl w:val="2"/>
    </w:pPr>
    <w:rPr>
      <w:rFonts w:ascii="Arial" w:hAnsi="Arial" w:cs="Times New Roman"/>
      <w:b/>
      <w:bCs/>
      <w:color w:val="FFFFFF"/>
      <w:sz w:val="28"/>
      <w:szCs w:val="20"/>
      <w:shd w:val="clear" w:color="auto" w:fill="0000FF"/>
    </w:rPr>
  </w:style>
  <w:style w:type="paragraph" w:customStyle="1" w:styleId="LCHeading1">
    <w:name w:val="LC Heading 1"/>
    <w:basedOn w:val="Heading1"/>
    <w:uiPriority w:val="99"/>
    <w:semiHidden/>
    <w:rsid w:val="008528D5"/>
    <w:pPr>
      <w:spacing w:before="360" w:after="360"/>
    </w:pPr>
    <w:rPr>
      <w:kern w:val="32"/>
      <w:sz w:val="44"/>
      <w:szCs w:val="32"/>
      <w:lang w:val="en-ZA"/>
    </w:rPr>
  </w:style>
  <w:style w:type="paragraph" w:customStyle="1" w:styleId="StyleBodytextHeading114ptItalic">
    <w:name w:val="Style Body text Heading 1 + 14 pt Italic"/>
    <w:basedOn w:val="BodytextHeading1"/>
    <w:uiPriority w:val="99"/>
    <w:semiHidden/>
    <w:rsid w:val="008E2698"/>
    <w:rPr>
      <w:i/>
      <w:sz w:val="24"/>
    </w:rPr>
  </w:style>
  <w:style w:type="paragraph" w:customStyle="1" w:styleId="StyleHeading1PartHeader1NotBold">
    <w:name w:val="Style Heading 1PartHeader1 + Not Bold"/>
    <w:basedOn w:val="Heading1"/>
    <w:uiPriority w:val="99"/>
    <w:semiHidden/>
    <w:rsid w:val="00DE7B48"/>
    <w:rPr>
      <w:bCs w:val="0"/>
    </w:rPr>
  </w:style>
  <w:style w:type="character" w:customStyle="1" w:styleId="BaseFont-SansChar">
    <w:name w:val="BaseFont-Sans Char"/>
    <w:link w:val="BaseFont-Sans"/>
    <w:semiHidden/>
    <w:rsid w:val="008D3C8F"/>
    <w:rPr>
      <w:rFonts w:ascii="Gill Sans" w:hAnsi="Gill Sans"/>
      <w:sz w:val="22"/>
      <w:lang w:val="en-GB" w:eastAsia="en-US" w:bidi="ar-SA"/>
    </w:rPr>
  </w:style>
  <w:style w:type="character" w:customStyle="1" w:styleId="NotesChar">
    <w:name w:val="Notes Char"/>
    <w:link w:val="Notes"/>
    <w:rsid w:val="008D3C8F"/>
    <w:rPr>
      <w:rFonts w:ascii="Verdana" w:hAnsi="Verdana"/>
      <w:b/>
      <w:color w:val="808080"/>
      <w:sz w:val="24"/>
      <w:szCs w:val="24"/>
      <w:lang w:val="en-GB" w:eastAsia="en-US" w:bidi="ar-SA"/>
    </w:rPr>
  </w:style>
  <w:style w:type="paragraph" w:customStyle="1" w:styleId="EnHeading4">
    <w:name w:val="En Heading 4"/>
    <w:basedOn w:val="EnNormal"/>
    <w:uiPriority w:val="99"/>
    <w:rsid w:val="00AA78DB"/>
    <w:pPr>
      <w:spacing w:after="40"/>
    </w:pPr>
    <w:rPr>
      <w:rFonts w:ascii="Arial" w:hAnsi="Arial" w:cs="Times New Roman"/>
      <w:b/>
      <w:sz w:val="24"/>
      <w:shd w:val="clear" w:color="auto" w:fill="F3F3F3"/>
    </w:rPr>
  </w:style>
  <w:style w:type="paragraph" w:customStyle="1" w:styleId="EnSectionTitle2">
    <w:name w:val="En Section Title 2"/>
    <w:basedOn w:val="Normal"/>
    <w:uiPriority w:val="99"/>
    <w:rsid w:val="00247457"/>
    <w:pPr>
      <w:spacing w:after="360"/>
      <w:jc w:val="center"/>
      <w:outlineLvl w:val="1"/>
    </w:pPr>
    <w:rPr>
      <w:rFonts w:ascii="Arial Rounded MT Bold" w:hAnsi="Arial Rounded MT Bold" w:cs="Times New Roman"/>
      <w:b/>
      <w:bCs/>
      <w:sz w:val="40"/>
      <w:szCs w:val="20"/>
      <w:lang w:val="en-US"/>
    </w:rPr>
  </w:style>
  <w:style w:type="paragraph" w:customStyle="1" w:styleId="StyleLeft">
    <w:name w:val="Style Left"/>
    <w:basedOn w:val="Normal"/>
    <w:uiPriority w:val="99"/>
    <w:rsid w:val="006138EA"/>
    <w:rPr>
      <w:rFonts w:cs="Times New Roman"/>
      <w:szCs w:val="20"/>
    </w:rPr>
  </w:style>
  <w:style w:type="paragraph" w:customStyle="1" w:styleId="StyleCaptionLeft">
    <w:name w:val="Style Caption + Left"/>
    <w:basedOn w:val="Caption"/>
    <w:uiPriority w:val="99"/>
    <w:rsid w:val="00021365"/>
    <w:pPr>
      <w:jc w:val="left"/>
    </w:pPr>
    <w:rPr>
      <w:rFonts w:cs="Times New Roman"/>
      <w:iCs/>
      <w:szCs w:val="20"/>
    </w:rPr>
  </w:style>
  <w:style w:type="paragraph" w:customStyle="1" w:styleId="OmniPage1286">
    <w:name w:val="OmniPage #1286"/>
    <w:basedOn w:val="Normal"/>
    <w:uiPriority w:val="99"/>
    <w:rsid w:val="005F20B1"/>
    <w:pPr>
      <w:tabs>
        <w:tab w:val="right" w:pos="8320"/>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287">
    <w:name w:val="OmniPage #1287"/>
    <w:basedOn w:val="Normal"/>
    <w:uiPriority w:val="99"/>
    <w:rsid w:val="005F20B1"/>
    <w:pPr>
      <w:overflowPunct w:val="0"/>
      <w:autoSpaceDE w:val="0"/>
      <w:autoSpaceDN w:val="0"/>
      <w:adjustRightInd w:val="0"/>
      <w:spacing w:before="0" w:after="0" w:line="401" w:lineRule="exact"/>
      <w:ind w:left="50" w:right="50"/>
      <w:jc w:val="left"/>
    </w:pPr>
    <w:rPr>
      <w:rFonts w:ascii="Times New Roman" w:hAnsi="Times New Roman" w:cs="Times New Roman"/>
      <w:noProof/>
      <w:szCs w:val="20"/>
      <w:lang w:val="en-US"/>
    </w:rPr>
  </w:style>
  <w:style w:type="paragraph" w:customStyle="1" w:styleId="OmniPage1288">
    <w:name w:val="OmniPage #1288"/>
    <w:basedOn w:val="Normal"/>
    <w:uiPriority w:val="99"/>
    <w:rsid w:val="005F20B1"/>
    <w:pPr>
      <w:tabs>
        <w:tab w:val="left" w:pos="621"/>
        <w:tab w:val="left" w:pos="2930"/>
        <w:tab w:val="right" w:pos="4422"/>
      </w:tabs>
      <w:overflowPunct w:val="0"/>
      <w:autoSpaceDE w:val="0"/>
      <w:autoSpaceDN w:val="0"/>
      <w:adjustRightInd w:val="0"/>
      <w:spacing w:before="0" w:after="0" w:line="416" w:lineRule="exact"/>
      <w:ind w:left="50" w:right="50"/>
      <w:jc w:val="left"/>
    </w:pPr>
    <w:rPr>
      <w:rFonts w:ascii="Times New Roman" w:hAnsi="Times New Roman" w:cs="Times New Roman"/>
      <w:noProof/>
      <w:szCs w:val="20"/>
      <w:lang w:val="en-US"/>
    </w:rPr>
  </w:style>
  <w:style w:type="paragraph" w:customStyle="1" w:styleId="OmniPage1289">
    <w:name w:val="OmniPage #1289"/>
    <w:basedOn w:val="Normal"/>
    <w:uiPriority w:val="99"/>
    <w:rsid w:val="005F20B1"/>
    <w:pPr>
      <w:tabs>
        <w:tab w:val="left" w:pos="621"/>
        <w:tab w:val="right" w:pos="2341"/>
      </w:tabs>
      <w:overflowPunct w:val="0"/>
      <w:autoSpaceDE w:val="0"/>
      <w:autoSpaceDN w:val="0"/>
      <w:adjustRightInd w:val="0"/>
      <w:spacing w:before="0" w:after="0" w:line="274" w:lineRule="exact"/>
      <w:ind w:left="50" w:right="493"/>
      <w:jc w:val="left"/>
    </w:pPr>
    <w:rPr>
      <w:rFonts w:ascii="Times New Roman" w:hAnsi="Times New Roman" w:cs="Times New Roman"/>
      <w:noProof/>
      <w:szCs w:val="20"/>
      <w:lang w:val="en-US"/>
    </w:rPr>
  </w:style>
  <w:style w:type="paragraph" w:customStyle="1" w:styleId="OmniPage1290">
    <w:name w:val="OmniPage #1290"/>
    <w:basedOn w:val="Normal"/>
    <w:uiPriority w:val="99"/>
    <w:rsid w:val="005F20B1"/>
    <w:pPr>
      <w:tabs>
        <w:tab w:val="left" w:pos="621"/>
        <w:tab w:val="right" w:pos="2784"/>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291">
    <w:name w:val="OmniPage #1291"/>
    <w:basedOn w:val="Normal"/>
    <w:uiPriority w:val="99"/>
    <w:rsid w:val="005F20B1"/>
    <w:pPr>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292">
    <w:name w:val="OmniPage #1292"/>
    <w:basedOn w:val="Normal"/>
    <w:uiPriority w:val="99"/>
    <w:rsid w:val="005F20B1"/>
    <w:pPr>
      <w:tabs>
        <w:tab w:val="left" w:pos="630"/>
        <w:tab w:val="right" w:pos="935"/>
      </w:tabs>
      <w:overflowPunct w:val="0"/>
      <w:autoSpaceDE w:val="0"/>
      <w:autoSpaceDN w:val="0"/>
      <w:adjustRightInd w:val="0"/>
      <w:spacing w:before="0" w:after="0" w:line="364" w:lineRule="exact"/>
      <w:ind w:left="50" w:right="50"/>
      <w:jc w:val="left"/>
    </w:pPr>
    <w:rPr>
      <w:rFonts w:ascii="Times New Roman" w:hAnsi="Times New Roman" w:cs="Times New Roman"/>
      <w:noProof/>
      <w:szCs w:val="20"/>
      <w:lang w:val="en-US"/>
    </w:rPr>
  </w:style>
  <w:style w:type="paragraph" w:customStyle="1" w:styleId="OmniPage2056">
    <w:name w:val="OmniPage #2056"/>
    <w:basedOn w:val="Normal"/>
    <w:uiPriority w:val="99"/>
    <w:rsid w:val="00AB52C9"/>
    <w:pPr>
      <w:tabs>
        <w:tab w:val="right" w:pos="3630"/>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2057">
    <w:name w:val="OmniPage #2057"/>
    <w:basedOn w:val="Normal"/>
    <w:uiPriority w:val="99"/>
    <w:rsid w:val="00AB52C9"/>
    <w:pPr>
      <w:overflowPunct w:val="0"/>
      <w:autoSpaceDE w:val="0"/>
      <w:autoSpaceDN w:val="0"/>
      <w:adjustRightInd w:val="0"/>
      <w:spacing w:before="0" w:after="0" w:line="415" w:lineRule="exact"/>
      <w:ind w:left="50" w:right="50"/>
      <w:jc w:val="left"/>
    </w:pPr>
    <w:rPr>
      <w:rFonts w:ascii="Times New Roman" w:hAnsi="Times New Roman" w:cs="Times New Roman"/>
      <w:noProof/>
      <w:szCs w:val="20"/>
      <w:lang w:val="en-US"/>
    </w:rPr>
  </w:style>
  <w:style w:type="paragraph" w:customStyle="1" w:styleId="OmniPage2058">
    <w:name w:val="OmniPage #2058"/>
    <w:basedOn w:val="Normal"/>
    <w:uiPriority w:val="99"/>
    <w:rsid w:val="00AB52C9"/>
    <w:pPr>
      <w:overflowPunct w:val="0"/>
      <w:autoSpaceDE w:val="0"/>
      <w:autoSpaceDN w:val="0"/>
      <w:adjustRightInd w:val="0"/>
      <w:spacing w:before="0" w:after="0" w:line="412" w:lineRule="exact"/>
      <w:ind w:left="50" w:right="50"/>
      <w:jc w:val="left"/>
    </w:pPr>
    <w:rPr>
      <w:rFonts w:ascii="Times New Roman" w:hAnsi="Times New Roman" w:cs="Times New Roman"/>
      <w:noProof/>
      <w:szCs w:val="20"/>
      <w:lang w:val="en-US"/>
    </w:rPr>
  </w:style>
  <w:style w:type="paragraph" w:customStyle="1" w:styleId="OmniPage2306">
    <w:name w:val="OmniPage #2306"/>
    <w:basedOn w:val="Normal"/>
    <w:uiPriority w:val="99"/>
    <w:rsid w:val="00AB52C9"/>
    <w:pPr>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2307">
    <w:name w:val="OmniPage #2307"/>
    <w:basedOn w:val="Normal"/>
    <w:uiPriority w:val="99"/>
    <w:rsid w:val="00AB52C9"/>
    <w:pPr>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2308">
    <w:name w:val="OmniPage #2308"/>
    <w:basedOn w:val="Normal"/>
    <w:uiPriority w:val="99"/>
    <w:rsid w:val="00AB52C9"/>
    <w:pPr>
      <w:tabs>
        <w:tab w:val="left" w:pos="1204"/>
        <w:tab w:val="right" w:pos="4297"/>
      </w:tabs>
      <w:overflowPunct w:val="0"/>
      <w:autoSpaceDE w:val="0"/>
      <w:autoSpaceDN w:val="0"/>
      <w:adjustRightInd w:val="0"/>
      <w:spacing w:before="0" w:after="0" w:line="274" w:lineRule="exact"/>
      <w:ind w:left="638" w:right="4444"/>
      <w:jc w:val="left"/>
    </w:pPr>
    <w:rPr>
      <w:rFonts w:ascii="Times New Roman" w:hAnsi="Times New Roman" w:cs="Times New Roman"/>
      <w:noProof/>
      <w:szCs w:val="20"/>
      <w:lang w:val="en-US"/>
    </w:rPr>
  </w:style>
  <w:style w:type="paragraph" w:customStyle="1" w:styleId="OmniPage2309">
    <w:name w:val="OmniPage #2309"/>
    <w:basedOn w:val="Normal"/>
    <w:uiPriority w:val="99"/>
    <w:rsid w:val="00AB52C9"/>
    <w:pPr>
      <w:tabs>
        <w:tab w:val="left" w:pos="1198"/>
        <w:tab w:val="right" w:pos="4382"/>
      </w:tabs>
      <w:overflowPunct w:val="0"/>
      <w:autoSpaceDE w:val="0"/>
      <w:autoSpaceDN w:val="0"/>
      <w:adjustRightInd w:val="0"/>
      <w:spacing w:before="0" w:after="0" w:line="418" w:lineRule="exact"/>
      <w:ind w:left="632" w:right="4359"/>
      <w:jc w:val="left"/>
    </w:pPr>
    <w:rPr>
      <w:rFonts w:ascii="Times New Roman" w:hAnsi="Times New Roman" w:cs="Times New Roman"/>
      <w:noProof/>
      <w:szCs w:val="20"/>
      <w:lang w:val="en-US"/>
    </w:rPr>
  </w:style>
  <w:style w:type="paragraph" w:customStyle="1" w:styleId="OmniPage2310">
    <w:name w:val="OmniPage #2310"/>
    <w:basedOn w:val="Normal"/>
    <w:uiPriority w:val="99"/>
    <w:rsid w:val="00AB52C9"/>
    <w:pPr>
      <w:overflowPunct w:val="0"/>
      <w:autoSpaceDE w:val="0"/>
      <w:autoSpaceDN w:val="0"/>
      <w:adjustRightInd w:val="0"/>
      <w:spacing w:before="0" w:after="0" w:line="366" w:lineRule="exact"/>
      <w:ind w:left="50" w:right="50"/>
      <w:jc w:val="left"/>
    </w:pPr>
    <w:rPr>
      <w:rFonts w:ascii="Times New Roman" w:hAnsi="Times New Roman" w:cs="Times New Roman"/>
      <w:noProof/>
      <w:szCs w:val="20"/>
      <w:lang w:val="en-US"/>
    </w:rPr>
  </w:style>
  <w:style w:type="paragraph" w:customStyle="1" w:styleId="OmniPage2311">
    <w:name w:val="OmniPage #2311"/>
    <w:basedOn w:val="Normal"/>
    <w:uiPriority w:val="99"/>
    <w:rsid w:val="00AB52C9"/>
    <w:pPr>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2312">
    <w:name w:val="OmniPage #2312"/>
    <w:basedOn w:val="Normal"/>
    <w:uiPriority w:val="99"/>
    <w:rsid w:val="00AB52C9"/>
    <w:pPr>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2313">
    <w:name w:val="OmniPage #2313"/>
    <w:basedOn w:val="Normal"/>
    <w:uiPriority w:val="99"/>
    <w:rsid w:val="00AB52C9"/>
    <w:pPr>
      <w:tabs>
        <w:tab w:val="left" w:pos="2334"/>
        <w:tab w:val="right" w:pos="3599"/>
      </w:tabs>
      <w:overflowPunct w:val="0"/>
      <w:autoSpaceDE w:val="0"/>
      <w:autoSpaceDN w:val="0"/>
      <w:adjustRightInd w:val="0"/>
      <w:spacing w:before="0" w:after="0" w:line="367" w:lineRule="exact"/>
      <w:ind w:left="50" w:right="50"/>
      <w:jc w:val="left"/>
    </w:pPr>
    <w:rPr>
      <w:rFonts w:ascii="Times New Roman" w:hAnsi="Times New Roman" w:cs="Times New Roman"/>
      <w:noProof/>
      <w:szCs w:val="20"/>
      <w:lang w:val="en-US"/>
    </w:rPr>
  </w:style>
  <w:style w:type="paragraph" w:customStyle="1" w:styleId="OmniPage2314">
    <w:name w:val="OmniPage #2314"/>
    <w:basedOn w:val="Normal"/>
    <w:uiPriority w:val="99"/>
    <w:rsid w:val="00AB52C9"/>
    <w:pPr>
      <w:tabs>
        <w:tab w:val="left" w:pos="2349"/>
        <w:tab w:val="right" w:pos="3952"/>
      </w:tabs>
      <w:overflowPunct w:val="0"/>
      <w:autoSpaceDE w:val="0"/>
      <w:autoSpaceDN w:val="0"/>
      <w:adjustRightInd w:val="0"/>
      <w:spacing w:before="0" w:after="0" w:line="412" w:lineRule="exact"/>
      <w:ind w:left="50" w:right="50"/>
      <w:jc w:val="left"/>
    </w:pPr>
    <w:rPr>
      <w:rFonts w:ascii="Times New Roman" w:hAnsi="Times New Roman" w:cs="Times New Roman"/>
      <w:noProof/>
      <w:szCs w:val="20"/>
      <w:lang w:val="en-US"/>
    </w:rPr>
  </w:style>
  <w:style w:type="paragraph" w:customStyle="1" w:styleId="OmniPage2315">
    <w:name w:val="OmniPage #2315"/>
    <w:basedOn w:val="Normal"/>
    <w:uiPriority w:val="99"/>
    <w:rsid w:val="00AB52C9"/>
    <w:pPr>
      <w:overflowPunct w:val="0"/>
      <w:autoSpaceDE w:val="0"/>
      <w:autoSpaceDN w:val="0"/>
      <w:adjustRightInd w:val="0"/>
      <w:spacing w:before="0" w:after="0" w:line="442" w:lineRule="exact"/>
      <w:ind w:left="50" w:right="50"/>
      <w:jc w:val="left"/>
      <w:textAlignment w:val="baseline"/>
    </w:pPr>
    <w:rPr>
      <w:rFonts w:ascii="Times New Roman" w:hAnsi="Times New Roman" w:cs="Times New Roman"/>
      <w:noProof/>
      <w:szCs w:val="20"/>
      <w:lang w:val="en-US"/>
    </w:rPr>
  </w:style>
  <w:style w:type="paragraph" w:customStyle="1" w:styleId="OmniPage2316">
    <w:name w:val="OmniPage #2316"/>
    <w:basedOn w:val="Normal"/>
    <w:uiPriority w:val="99"/>
    <w:rsid w:val="00AB52C9"/>
    <w:pPr>
      <w:tabs>
        <w:tab w:val="left" w:pos="2335"/>
        <w:tab w:val="right" w:pos="3564"/>
      </w:tabs>
      <w:overflowPunct w:val="0"/>
      <w:autoSpaceDE w:val="0"/>
      <w:autoSpaceDN w:val="0"/>
      <w:adjustRightInd w:val="0"/>
      <w:spacing w:before="0" w:after="0" w:line="372" w:lineRule="exact"/>
      <w:ind w:left="50" w:right="50"/>
      <w:jc w:val="left"/>
      <w:textAlignment w:val="baseline"/>
    </w:pPr>
    <w:rPr>
      <w:rFonts w:ascii="Times New Roman" w:hAnsi="Times New Roman" w:cs="Times New Roman"/>
      <w:noProof/>
      <w:szCs w:val="20"/>
      <w:lang w:val="en-US"/>
    </w:rPr>
  </w:style>
  <w:style w:type="paragraph" w:customStyle="1" w:styleId="OmniPage2317">
    <w:name w:val="OmniPage #2317"/>
    <w:basedOn w:val="Normal"/>
    <w:uiPriority w:val="99"/>
    <w:rsid w:val="00AB52C9"/>
    <w:pPr>
      <w:tabs>
        <w:tab w:val="left" w:pos="2916"/>
        <w:tab w:val="right" w:pos="4111"/>
      </w:tabs>
      <w:overflowPunct w:val="0"/>
      <w:autoSpaceDE w:val="0"/>
      <w:autoSpaceDN w:val="0"/>
      <w:adjustRightInd w:val="0"/>
      <w:spacing w:before="0" w:after="0" w:line="365" w:lineRule="exact"/>
      <w:ind w:left="50" w:right="50"/>
      <w:jc w:val="left"/>
      <w:textAlignment w:val="baseline"/>
    </w:pPr>
    <w:rPr>
      <w:rFonts w:ascii="Times New Roman" w:hAnsi="Times New Roman" w:cs="Times New Roman"/>
      <w:noProof/>
      <w:szCs w:val="20"/>
      <w:lang w:val="en-US"/>
    </w:rPr>
  </w:style>
  <w:style w:type="paragraph" w:customStyle="1" w:styleId="OmniPage2318">
    <w:name w:val="OmniPage #2318"/>
    <w:basedOn w:val="Normal"/>
    <w:uiPriority w:val="99"/>
    <w:rsid w:val="00AB52C9"/>
    <w:pPr>
      <w:tabs>
        <w:tab w:val="left" w:pos="631"/>
        <w:tab w:val="left" w:pos="2921"/>
        <w:tab w:val="right" w:pos="5039"/>
      </w:tabs>
      <w:overflowPunct w:val="0"/>
      <w:autoSpaceDE w:val="0"/>
      <w:autoSpaceDN w:val="0"/>
      <w:adjustRightInd w:val="0"/>
      <w:spacing w:before="0" w:after="0" w:line="274" w:lineRule="exact"/>
      <w:ind w:left="50" w:right="431"/>
      <w:jc w:val="left"/>
      <w:textAlignment w:val="baseline"/>
    </w:pPr>
    <w:rPr>
      <w:rFonts w:ascii="Times New Roman" w:hAnsi="Times New Roman" w:cs="Times New Roman"/>
      <w:noProof/>
      <w:szCs w:val="20"/>
      <w:lang w:val="en-US"/>
    </w:rPr>
  </w:style>
  <w:style w:type="paragraph" w:customStyle="1" w:styleId="OmniPage2319">
    <w:name w:val="OmniPage #2319"/>
    <w:basedOn w:val="Normal"/>
    <w:uiPriority w:val="99"/>
    <w:rsid w:val="00AB52C9"/>
    <w:pPr>
      <w:tabs>
        <w:tab w:val="left" w:pos="3501"/>
        <w:tab w:val="right" w:pos="5420"/>
      </w:tabs>
      <w:overflowPunct w:val="0"/>
      <w:autoSpaceDE w:val="0"/>
      <w:autoSpaceDN w:val="0"/>
      <w:adjustRightInd w:val="0"/>
      <w:spacing w:before="0" w:after="0" w:line="332" w:lineRule="exact"/>
      <w:ind w:left="50" w:right="50"/>
      <w:jc w:val="left"/>
      <w:textAlignment w:val="baseline"/>
    </w:pPr>
    <w:rPr>
      <w:rFonts w:ascii="Times New Roman" w:hAnsi="Times New Roman" w:cs="Times New Roman"/>
      <w:noProof/>
      <w:szCs w:val="20"/>
      <w:lang w:val="en-US"/>
    </w:rPr>
  </w:style>
  <w:style w:type="paragraph" w:customStyle="1" w:styleId="OmniPage2563">
    <w:name w:val="OmniPage #2563"/>
    <w:basedOn w:val="Normal"/>
    <w:uiPriority w:val="99"/>
    <w:rsid w:val="00AB52C9"/>
    <w:pPr>
      <w:overflowPunct w:val="0"/>
      <w:autoSpaceDE w:val="0"/>
      <w:autoSpaceDN w:val="0"/>
      <w:adjustRightInd w:val="0"/>
      <w:spacing w:before="0" w:after="0" w:line="415" w:lineRule="exact"/>
      <w:ind w:left="50" w:right="50"/>
      <w:jc w:val="left"/>
      <w:textAlignment w:val="baseline"/>
    </w:pPr>
    <w:rPr>
      <w:rFonts w:ascii="Times New Roman" w:hAnsi="Times New Roman" w:cs="Times New Roman"/>
      <w:noProof/>
      <w:szCs w:val="20"/>
      <w:lang w:val="en-US"/>
    </w:rPr>
  </w:style>
  <w:style w:type="paragraph" w:customStyle="1" w:styleId="OmniPage2564">
    <w:name w:val="OmniPage #2564"/>
    <w:basedOn w:val="Normal"/>
    <w:uiPriority w:val="99"/>
    <w:rsid w:val="00AB52C9"/>
    <w:pPr>
      <w:overflowPunct w:val="0"/>
      <w:autoSpaceDE w:val="0"/>
      <w:autoSpaceDN w:val="0"/>
      <w:adjustRightInd w:val="0"/>
      <w:spacing w:before="0" w:after="0" w:line="274" w:lineRule="exact"/>
      <w:ind w:left="50" w:right="50"/>
      <w:jc w:val="left"/>
      <w:textAlignment w:val="baseline"/>
    </w:pPr>
    <w:rPr>
      <w:rFonts w:ascii="Times New Roman" w:hAnsi="Times New Roman" w:cs="Times New Roman"/>
      <w:noProof/>
      <w:szCs w:val="20"/>
      <w:lang w:val="en-US"/>
    </w:rPr>
  </w:style>
  <w:style w:type="paragraph" w:customStyle="1" w:styleId="OmniPage2565">
    <w:name w:val="OmniPage #2565"/>
    <w:basedOn w:val="Normal"/>
    <w:uiPriority w:val="99"/>
    <w:rsid w:val="00AB52C9"/>
    <w:pPr>
      <w:tabs>
        <w:tab w:val="left" w:pos="621"/>
        <w:tab w:val="right" w:pos="1522"/>
      </w:tabs>
      <w:overflowPunct w:val="0"/>
      <w:autoSpaceDE w:val="0"/>
      <w:autoSpaceDN w:val="0"/>
      <w:adjustRightInd w:val="0"/>
      <w:spacing w:before="0" w:after="0" w:line="412" w:lineRule="exact"/>
      <w:ind w:left="50" w:right="50"/>
      <w:jc w:val="left"/>
      <w:textAlignment w:val="baseline"/>
    </w:pPr>
    <w:rPr>
      <w:rFonts w:ascii="Times New Roman" w:hAnsi="Times New Roman" w:cs="Times New Roman"/>
      <w:noProof/>
      <w:szCs w:val="20"/>
      <w:lang w:val="en-US"/>
    </w:rPr>
  </w:style>
  <w:style w:type="paragraph" w:customStyle="1" w:styleId="OmniPage12546">
    <w:name w:val="OmniPage #12546"/>
    <w:basedOn w:val="Normal"/>
    <w:uiPriority w:val="99"/>
    <w:rsid w:val="0087570B"/>
    <w:pPr>
      <w:tabs>
        <w:tab w:val="left" w:pos="618"/>
        <w:tab w:val="right" w:pos="3283"/>
      </w:tabs>
      <w:overflowPunct w:val="0"/>
      <w:autoSpaceDE w:val="0"/>
      <w:autoSpaceDN w:val="0"/>
      <w:adjustRightInd w:val="0"/>
      <w:spacing w:before="0" w:after="0" w:line="409" w:lineRule="exact"/>
      <w:ind w:left="50" w:right="50"/>
      <w:jc w:val="left"/>
    </w:pPr>
    <w:rPr>
      <w:rFonts w:ascii="Times New Roman" w:hAnsi="Times New Roman" w:cs="Times New Roman"/>
      <w:noProof/>
      <w:szCs w:val="20"/>
      <w:lang w:val="en-US"/>
    </w:rPr>
  </w:style>
  <w:style w:type="paragraph" w:customStyle="1" w:styleId="OmniPage12547">
    <w:name w:val="OmniPage #12547"/>
    <w:basedOn w:val="Normal"/>
    <w:uiPriority w:val="99"/>
    <w:rsid w:val="0087570B"/>
    <w:pPr>
      <w:overflowPunct w:val="0"/>
      <w:autoSpaceDE w:val="0"/>
      <w:autoSpaceDN w:val="0"/>
      <w:adjustRightInd w:val="0"/>
      <w:spacing w:before="0" w:after="0" w:line="369" w:lineRule="exact"/>
      <w:ind w:left="50" w:right="50"/>
      <w:jc w:val="left"/>
    </w:pPr>
    <w:rPr>
      <w:rFonts w:ascii="Times New Roman" w:hAnsi="Times New Roman" w:cs="Times New Roman"/>
      <w:noProof/>
      <w:szCs w:val="20"/>
      <w:lang w:val="en-US"/>
    </w:rPr>
  </w:style>
  <w:style w:type="paragraph" w:customStyle="1" w:styleId="OmniPage12548">
    <w:name w:val="OmniPage #12548"/>
    <w:basedOn w:val="Normal"/>
    <w:uiPriority w:val="99"/>
    <w:rsid w:val="0087570B"/>
    <w:pPr>
      <w:tabs>
        <w:tab w:val="left" w:pos="2058"/>
        <w:tab w:val="right" w:pos="3383"/>
      </w:tabs>
      <w:overflowPunct w:val="0"/>
      <w:autoSpaceDE w:val="0"/>
      <w:autoSpaceDN w:val="0"/>
      <w:adjustRightInd w:val="0"/>
      <w:spacing w:before="0" w:after="0" w:line="354" w:lineRule="exact"/>
      <w:ind w:left="50" w:right="248"/>
      <w:jc w:val="left"/>
    </w:pPr>
    <w:rPr>
      <w:rFonts w:ascii="Times New Roman" w:hAnsi="Times New Roman" w:cs="Times New Roman"/>
      <w:noProof/>
      <w:szCs w:val="20"/>
      <w:lang w:val="en-US"/>
    </w:rPr>
  </w:style>
  <w:style w:type="paragraph" w:customStyle="1" w:styleId="OmniPage12549">
    <w:name w:val="OmniPage #12549"/>
    <w:basedOn w:val="Normal"/>
    <w:uiPriority w:val="99"/>
    <w:rsid w:val="0087570B"/>
    <w:pPr>
      <w:tabs>
        <w:tab w:val="right" w:pos="3366"/>
      </w:tabs>
      <w:overflowPunct w:val="0"/>
      <w:autoSpaceDE w:val="0"/>
      <w:autoSpaceDN w:val="0"/>
      <w:adjustRightInd w:val="0"/>
      <w:spacing w:before="0" w:after="0" w:line="274" w:lineRule="exact"/>
      <w:ind w:left="1771" w:right="265"/>
      <w:jc w:val="left"/>
    </w:pPr>
    <w:rPr>
      <w:rFonts w:ascii="Times New Roman" w:hAnsi="Times New Roman" w:cs="Times New Roman"/>
      <w:noProof/>
      <w:szCs w:val="20"/>
      <w:lang w:val="en-US"/>
    </w:rPr>
  </w:style>
  <w:style w:type="paragraph" w:customStyle="1" w:styleId="OmniPage12550">
    <w:name w:val="OmniPage #12550"/>
    <w:basedOn w:val="Normal"/>
    <w:uiPriority w:val="99"/>
    <w:rsid w:val="0087570B"/>
    <w:pPr>
      <w:tabs>
        <w:tab w:val="left" w:pos="3221"/>
        <w:tab w:val="right" w:pos="3581"/>
      </w:tabs>
      <w:overflowPunct w:val="0"/>
      <w:autoSpaceDE w:val="0"/>
      <w:autoSpaceDN w:val="0"/>
      <w:adjustRightInd w:val="0"/>
      <w:spacing w:before="0" w:after="0" w:line="346" w:lineRule="exact"/>
      <w:ind w:left="1772" w:right="50"/>
      <w:jc w:val="left"/>
    </w:pPr>
    <w:rPr>
      <w:rFonts w:ascii="Times New Roman" w:hAnsi="Times New Roman" w:cs="Times New Roman"/>
      <w:noProof/>
      <w:szCs w:val="20"/>
      <w:lang w:val="en-US"/>
    </w:rPr>
  </w:style>
  <w:style w:type="paragraph" w:customStyle="1" w:styleId="OmniPage12551">
    <w:name w:val="OmniPage #12551"/>
    <w:basedOn w:val="Normal"/>
    <w:uiPriority w:val="99"/>
    <w:rsid w:val="0087570B"/>
    <w:pPr>
      <w:overflowPunct w:val="0"/>
      <w:autoSpaceDE w:val="0"/>
      <w:autoSpaceDN w:val="0"/>
      <w:adjustRightInd w:val="0"/>
      <w:spacing w:before="0" w:after="0" w:line="274" w:lineRule="exact"/>
      <w:ind w:left="1887" w:right="255"/>
      <w:jc w:val="left"/>
    </w:pPr>
    <w:rPr>
      <w:rFonts w:ascii="Times New Roman" w:hAnsi="Times New Roman" w:cs="Times New Roman"/>
      <w:noProof/>
      <w:szCs w:val="20"/>
      <w:lang w:val="en-US"/>
    </w:rPr>
  </w:style>
  <w:style w:type="paragraph" w:customStyle="1" w:styleId="OmniPage12552">
    <w:name w:val="OmniPage #12552"/>
    <w:basedOn w:val="Normal"/>
    <w:uiPriority w:val="99"/>
    <w:rsid w:val="00753CA1"/>
    <w:pPr>
      <w:tabs>
        <w:tab w:val="right" w:pos="2907"/>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2553">
    <w:name w:val="OmniPage #12553"/>
    <w:basedOn w:val="Normal"/>
    <w:uiPriority w:val="99"/>
    <w:rsid w:val="00753CA1"/>
    <w:pPr>
      <w:tabs>
        <w:tab w:val="left" w:pos="1770"/>
        <w:tab w:val="right" w:pos="4706"/>
      </w:tabs>
      <w:overflowPunct w:val="0"/>
      <w:autoSpaceDE w:val="0"/>
      <w:autoSpaceDN w:val="0"/>
      <w:adjustRightInd w:val="0"/>
      <w:spacing w:before="0" w:after="0" w:line="418" w:lineRule="exact"/>
      <w:ind w:left="50" w:right="50"/>
      <w:jc w:val="left"/>
    </w:pPr>
    <w:rPr>
      <w:rFonts w:ascii="Times New Roman" w:hAnsi="Times New Roman" w:cs="Times New Roman"/>
      <w:noProof/>
      <w:szCs w:val="20"/>
      <w:lang w:val="en-US"/>
    </w:rPr>
  </w:style>
  <w:style w:type="paragraph" w:customStyle="1" w:styleId="OmniPage12554">
    <w:name w:val="OmniPage #12554"/>
    <w:basedOn w:val="Normal"/>
    <w:uiPriority w:val="99"/>
    <w:rsid w:val="00753CA1"/>
    <w:pPr>
      <w:overflowPunct w:val="0"/>
      <w:autoSpaceDE w:val="0"/>
      <w:autoSpaceDN w:val="0"/>
      <w:adjustRightInd w:val="0"/>
      <w:spacing w:before="0" w:after="0" w:line="370" w:lineRule="exact"/>
      <w:ind w:left="50" w:right="1070"/>
      <w:jc w:val="left"/>
    </w:pPr>
    <w:rPr>
      <w:rFonts w:ascii="Times New Roman" w:hAnsi="Times New Roman" w:cs="Times New Roman"/>
      <w:noProof/>
      <w:szCs w:val="20"/>
      <w:lang w:val="en-US"/>
    </w:rPr>
  </w:style>
  <w:style w:type="paragraph" w:customStyle="1" w:styleId="OmniPage12555">
    <w:name w:val="OmniPage #12555"/>
    <w:basedOn w:val="Normal"/>
    <w:uiPriority w:val="99"/>
    <w:rsid w:val="00753CA1"/>
    <w:pPr>
      <w:overflowPunct w:val="0"/>
      <w:autoSpaceDE w:val="0"/>
      <w:autoSpaceDN w:val="0"/>
      <w:adjustRightInd w:val="0"/>
      <w:spacing w:before="0" w:after="0" w:line="277" w:lineRule="exact"/>
      <w:ind w:left="1609" w:right="50" w:hanging="1547"/>
      <w:jc w:val="left"/>
    </w:pPr>
    <w:rPr>
      <w:rFonts w:ascii="Times New Roman" w:hAnsi="Times New Roman" w:cs="Times New Roman"/>
      <w:noProof/>
      <w:szCs w:val="20"/>
      <w:lang w:val="en-US"/>
    </w:rPr>
  </w:style>
  <w:style w:type="paragraph" w:customStyle="1" w:styleId="OmniPage12556">
    <w:name w:val="OmniPage #12556"/>
    <w:basedOn w:val="Normal"/>
    <w:uiPriority w:val="99"/>
    <w:rsid w:val="00753CA1"/>
    <w:pPr>
      <w:overflowPunct w:val="0"/>
      <w:autoSpaceDE w:val="0"/>
      <w:autoSpaceDN w:val="0"/>
      <w:adjustRightInd w:val="0"/>
      <w:spacing w:before="0" w:after="0" w:line="274" w:lineRule="exact"/>
      <w:ind w:left="1772" w:right="1324"/>
      <w:jc w:val="left"/>
    </w:pPr>
    <w:rPr>
      <w:rFonts w:ascii="Times New Roman" w:hAnsi="Times New Roman" w:cs="Times New Roman"/>
      <w:noProof/>
      <w:szCs w:val="20"/>
      <w:lang w:val="en-US"/>
    </w:rPr>
  </w:style>
  <w:style w:type="paragraph" w:customStyle="1" w:styleId="OmniPage12557">
    <w:name w:val="OmniPage #12557"/>
    <w:basedOn w:val="Normal"/>
    <w:uiPriority w:val="99"/>
    <w:rsid w:val="00753CA1"/>
    <w:pPr>
      <w:overflowPunct w:val="0"/>
      <w:autoSpaceDE w:val="0"/>
      <w:autoSpaceDN w:val="0"/>
      <w:adjustRightInd w:val="0"/>
      <w:spacing w:before="0" w:after="0" w:line="274" w:lineRule="exact"/>
      <w:ind w:left="1773" w:right="1836"/>
      <w:jc w:val="left"/>
    </w:pPr>
    <w:rPr>
      <w:rFonts w:ascii="Times New Roman" w:hAnsi="Times New Roman" w:cs="Times New Roman"/>
      <w:noProof/>
      <w:szCs w:val="20"/>
      <w:lang w:val="en-US"/>
    </w:rPr>
  </w:style>
  <w:style w:type="paragraph" w:customStyle="1" w:styleId="OmniPage12558">
    <w:name w:val="OmniPage #12558"/>
    <w:basedOn w:val="Normal"/>
    <w:uiPriority w:val="99"/>
    <w:rsid w:val="00753CA1"/>
    <w:pPr>
      <w:tabs>
        <w:tab w:val="left" w:pos="1769"/>
        <w:tab w:val="left" w:pos="3190"/>
        <w:tab w:val="right" w:pos="3444"/>
      </w:tabs>
      <w:overflowPunct w:val="0"/>
      <w:autoSpaceDE w:val="0"/>
      <w:autoSpaceDN w:val="0"/>
      <w:adjustRightInd w:val="0"/>
      <w:spacing w:before="0" w:after="0" w:line="293" w:lineRule="exact"/>
      <w:ind w:left="50" w:right="50"/>
      <w:jc w:val="left"/>
    </w:pPr>
    <w:rPr>
      <w:rFonts w:ascii="Times New Roman" w:hAnsi="Times New Roman" w:cs="Times New Roman"/>
      <w:noProof/>
      <w:szCs w:val="20"/>
      <w:lang w:val="en-US"/>
    </w:rPr>
  </w:style>
  <w:style w:type="paragraph" w:customStyle="1" w:styleId="OmniPage12559">
    <w:name w:val="OmniPage #12559"/>
    <w:basedOn w:val="Normal"/>
    <w:uiPriority w:val="99"/>
    <w:rsid w:val="00753CA1"/>
    <w:pPr>
      <w:tabs>
        <w:tab w:val="left" w:pos="1768"/>
        <w:tab w:val="right" w:pos="3075"/>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2802">
    <w:name w:val="OmniPage #12802"/>
    <w:basedOn w:val="Normal"/>
    <w:uiPriority w:val="99"/>
    <w:rsid w:val="00753CA1"/>
    <w:pPr>
      <w:overflowPunct w:val="0"/>
      <w:autoSpaceDE w:val="0"/>
      <w:autoSpaceDN w:val="0"/>
      <w:adjustRightInd w:val="0"/>
      <w:spacing w:before="0" w:after="0" w:line="289" w:lineRule="exact"/>
      <w:ind w:left="50" w:right="50"/>
      <w:jc w:val="left"/>
    </w:pPr>
    <w:rPr>
      <w:rFonts w:ascii="Times New Roman" w:hAnsi="Times New Roman" w:cs="Times New Roman"/>
      <w:noProof/>
      <w:szCs w:val="20"/>
      <w:lang w:val="en-US"/>
    </w:rPr>
  </w:style>
  <w:style w:type="paragraph" w:customStyle="1" w:styleId="OmniPage12803">
    <w:name w:val="OmniPage #12803"/>
    <w:basedOn w:val="Normal"/>
    <w:uiPriority w:val="99"/>
    <w:rsid w:val="00753CA1"/>
    <w:pPr>
      <w:tabs>
        <w:tab w:val="left" w:pos="1768"/>
        <w:tab w:val="right" w:pos="3001"/>
      </w:tabs>
      <w:overflowPunct w:val="0"/>
      <w:autoSpaceDE w:val="0"/>
      <w:autoSpaceDN w:val="0"/>
      <w:adjustRightInd w:val="0"/>
      <w:spacing w:before="0" w:after="0" w:line="278" w:lineRule="exact"/>
      <w:ind w:left="50" w:right="50"/>
      <w:jc w:val="left"/>
    </w:pPr>
    <w:rPr>
      <w:rFonts w:ascii="Times New Roman" w:hAnsi="Times New Roman" w:cs="Times New Roman"/>
      <w:noProof/>
      <w:szCs w:val="20"/>
      <w:lang w:val="en-US"/>
    </w:rPr>
  </w:style>
  <w:style w:type="paragraph" w:customStyle="1" w:styleId="OmniPage12804">
    <w:name w:val="OmniPage #12804"/>
    <w:basedOn w:val="Normal"/>
    <w:uiPriority w:val="99"/>
    <w:rsid w:val="00753CA1"/>
    <w:pPr>
      <w:tabs>
        <w:tab w:val="center" w:pos="2269"/>
        <w:tab w:val="right" w:pos="2934"/>
      </w:tabs>
      <w:overflowPunct w:val="0"/>
      <w:autoSpaceDE w:val="0"/>
      <w:autoSpaceDN w:val="0"/>
      <w:adjustRightInd w:val="0"/>
      <w:spacing w:before="0" w:after="0" w:line="288" w:lineRule="exact"/>
      <w:ind w:left="50" w:right="50"/>
      <w:jc w:val="left"/>
    </w:pPr>
    <w:rPr>
      <w:rFonts w:ascii="Times New Roman" w:hAnsi="Times New Roman" w:cs="Times New Roman"/>
      <w:noProof/>
      <w:szCs w:val="20"/>
      <w:lang w:val="en-US"/>
    </w:rPr>
  </w:style>
  <w:style w:type="paragraph" w:customStyle="1" w:styleId="OmniPage12805">
    <w:name w:val="OmniPage #12805"/>
    <w:basedOn w:val="Normal"/>
    <w:uiPriority w:val="99"/>
    <w:rsid w:val="00753CA1"/>
    <w:pPr>
      <w:tabs>
        <w:tab w:val="right" w:pos="3394"/>
        <w:tab w:val="right" w:pos="3513"/>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2806">
    <w:name w:val="OmniPage #12806"/>
    <w:basedOn w:val="Normal"/>
    <w:uiPriority w:val="99"/>
    <w:rsid w:val="00753CA1"/>
    <w:pPr>
      <w:tabs>
        <w:tab w:val="right" w:pos="2674"/>
        <w:tab w:val="right" w:pos="2843"/>
      </w:tabs>
      <w:overflowPunct w:val="0"/>
      <w:autoSpaceDE w:val="0"/>
      <w:autoSpaceDN w:val="0"/>
      <w:adjustRightInd w:val="0"/>
      <w:spacing w:before="0" w:after="0" w:line="292" w:lineRule="exact"/>
      <w:ind w:left="50" w:right="50"/>
      <w:jc w:val="left"/>
    </w:pPr>
    <w:rPr>
      <w:rFonts w:ascii="Times New Roman" w:hAnsi="Times New Roman" w:cs="Times New Roman"/>
      <w:noProof/>
      <w:szCs w:val="20"/>
      <w:lang w:val="en-US"/>
    </w:rPr>
  </w:style>
  <w:style w:type="paragraph" w:customStyle="1" w:styleId="OmniPage12808">
    <w:name w:val="OmniPage #12808"/>
    <w:basedOn w:val="Normal"/>
    <w:uiPriority w:val="99"/>
    <w:rsid w:val="006E6AF7"/>
    <w:pPr>
      <w:tabs>
        <w:tab w:val="right" w:pos="3165"/>
      </w:tabs>
      <w:overflowPunct w:val="0"/>
      <w:autoSpaceDE w:val="0"/>
      <w:autoSpaceDN w:val="0"/>
      <w:adjustRightInd w:val="0"/>
      <w:spacing w:before="0" w:after="0" w:line="268" w:lineRule="exact"/>
      <w:ind w:left="50" w:right="50"/>
      <w:jc w:val="left"/>
    </w:pPr>
    <w:rPr>
      <w:rFonts w:ascii="Times New Roman" w:hAnsi="Times New Roman" w:cs="Times New Roman"/>
      <w:noProof/>
      <w:szCs w:val="20"/>
      <w:lang w:val="en-US"/>
    </w:rPr>
  </w:style>
  <w:style w:type="paragraph" w:customStyle="1" w:styleId="OmniPage12809">
    <w:name w:val="OmniPage #12809"/>
    <w:basedOn w:val="Normal"/>
    <w:uiPriority w:val="99"/>
    <w:rsid w:val="006E6AF7"/>
    <w:pPr>
      <w:tabs>
        <w:tab w:val="right" w:pos="1247"/>
      </w:tabs>
      <w:overflowPunct w:val="0"/>
      <w:autoSpaceDE w:val="0"/>
      <w:autoSpaceDN w:val="0"/>
      <w:adjustRightInd w:val="0"/>
      <w:spacing w:before="0" w:after="0" w:line="268" w:lineRule="exact"/>
      <w:ind w:left="50" w:right="50"/>
      <w:jc w:val="left"/>
    </w:pPr>
    <w:rPr>
      <w:rFonts w:ascii="Times New Roman" w:hAnsi="Times New Roman" w:cs="Times New Roman"/>
      <w:noProof/>
      <w:szCs w:val="20"/>
      <w:lang w:val="en-US"/>
    </w:rPr>
  </w:style>
  <w:style w:type="paragraph" w:customStyle="1" w:styleId="OmniPage12810">
    <w:name w:val="OmniPage #12810"/>
    <w:basedOn w:val="Normal"/>
    <w:uiPriority w:val="99"/>
    <w:rsid w:val="006E6AF7"/>
    <w:pPr>
      <w:tabs>
        <w:tab w:val="right" w:pos="5640"/>
      </w:tabs>
      <w:overflowPunct w:val="0"/>
      <w:autoSpaceDE w:val="0"/>
      <w:autoSpaceDN w:val="0"/>
      <w:adjustRightInd w:val="0"/>
      <w:spacing w:before="0" w:after="0" w:line="286" w:lineRule="exact"/>
      <w:ind w:left="50" w:right="50"/>
      <w:jc w:val="left"/>
    </w:pPr>
    <w:rPr>
      <w:rFonts w:ascii="Times New Roman" w:hAnsi="Times New Roman" w:cs="Times New Roman"/>
      <w:noProof/>
      <w:szCs w:val="20"/>
      <w:lang w:val="en-US"/>
    </w:rPr>
  </w:style>
  <w:style w:type="paragraph" w:customStyle="1" w:styleId="OmniPage12811">
    <w:name w:val="OmniPage #12811"/>
    <w:basedOn w:val="Normal"/>
    <w:uiPriority w:val="99"/>
    <w:rsid w:val="006E6AF7"/>
    <w:pPr>
      <w:tabs>
        <w:tab w:val="left" w:pos="1778"/>
        <w:tab w:val="right" w:pos="2891"/>
      </w:tabs>
      <w:overflowPunct w:val="0"/>
      <w:autoSpaceDE w:val="0"/>
      <w:autoSpaceDN w:val="0"/>
      <w:adjustRightInd w:val="0"/>
      <w:spacing w:before="0" w:after="0" w:line="303" w:lineRule="exact"/>
      <w:ind w:left="50" w:right="50"/>
      <w:jc w:val="left"/>
    </w:pPr>
    <w:rPr>
      <w:rFonts w:ascii="Times New Roman" w:hAnsi="Times New Roman" w:cs="Times New Roman"/>
      <w:noProof/>
      <w:szCs w:val="20"/>
      <w:lang w:val="en-US"/>
    </w:rPr>
  </w:style>
  <w:style w:type="paragraph" w:customStyle="1" w:styleId="OmniPage12812">
    <w:name w:val="OmniPage #12812"/>
    <w:basedOn w:val="Normal"/>
    <w:uiPriority w:val="99"/>
    <w:rsid w:val="006E6AF7"/>
    <w:pPr>
      <w:tabs>
        <w:tab w:val="right" w:pos="1610"/>
      </w:tabs>
      <w:overflowPunct w:val="0"/>
      <w:autoSpaceDE w:val="0"/>
      <w:autoSpaceDN w:val="0"/>
      <w:adjustRightInd w:val="0"/>
      <w:spacing w:before="0" w:after="0" w:line="268" w:lineRule="exact"/>
      <w:ind w:left="50" w:right="50"/>
      <w:jc w:val="left"/>
    </w:pPr>
    <w:rPr>
      <w:rFonts w:ascii="Times New Roman" w:hAnsi="Times New Roman" w:cs="Times New Roman"/>
      <w:noProof/>
      <w:szCs w:val="20"/>
      <w:lang w:val="en-US"/>
    </w:rPr>
  </w:style>
  <w:style w:type="paragraph" w:customStyle="1" w:styleId="OmniPage12813">
    <w:name w:val="OmniPage #12813"/>
    <w:basedOn w:val="Normal"/>
    <w:uiPriority w:val="99"/>
    <w:rsid w:val="006E6AF7"/>
    <w:pPr>
      <w:tabs>
        <w:tab w:val="right" w:pos="1673"/>
      </w:tabs>
      <w:overflowPunct w:val="0"/>
      <w:autoSpaceDE w:val="0"/>
      <w:autoSpaceDN w:val="0"/>
      <w:adjustRightInd w:val="0"/>
      <w:spacing w:before="0" w:after="0" w:line="278" w:lineRule="exact"/>
      <w:ind w:left="50" w:right="50"/>
      <w:jc w:val="left"/>
    </w:pPr>
    <w:rPr>
      <w:rFonts w:ascii="Times New Roman" w:hAnsi="Times New Roman" w:cs="Times New Roman"/>
      <w:noProof/>
      <w:szCs w:val="20"/>
      <w:lang w:val="en-US"/>
    </w:rPr>
  </w:style>
  <w:style w:type="paragraph" w:customStyle="1" w:styleId="OmniPage12814">
    <w:name w:val="OmniPage #12814"/>
    <w:basedOn w:val="Normal"/>
    <w:uiPriority w:val="99"/>
    <w:rsid w:val="006E6AF7"/>
    <w:pPr>
      <w:tabs>
        <w:tab w:val="left" w:pos="1768"/>
        <w:tab w:val="right" w:pos="4819"/>
      </w:tabs>
      <w:overflowPunct w:val="0"/>
      <w:autoSpaceDE w:val="0"/>
      <w:autoSpaceDN w:val="0"/>
      <w:adjustRightInd w:val="0"/>
      <w:spacing w:before="0" w:after="0" w:line="268" w:lineRule="exact"/>
      <w:ind w:left="50" w:right="50"/>
      <w:jc w:val="left"/>
    </w:pPr>
    <w:rPr>
      <w:rFonts w:ascii="Times New Roman" w:hAnsi="Times New Roman" w:cs="Times New Roman"/>
      <w:noProof/>
      <w:szCs w:val="20"/>
      <w:lang w:val="en-US"/>
    </w:rPr>
  </w:style>
  <w:style w:type="paragraph" w:customStyle="1" w:styleId="OmniPage12815">
    <w:name w:val="OmniPage #12815"/>
    <w:basedOn w:val="Normal"/>
    <w:uiPriority w:val="99"/>
    <w:rsid w:val="006E6AF7"/>
    <w:pPr>
      <w:overflowPunct w:val="0"/>
      <w:autoSpaceDE w:val="0"/>
      <w:autoSpaceDN w:val="0"/>
      <w:adjustRightInd w:val="0"/>
      <w:spacing w:before="0" w:after="0" w:line="268" w:lineRule="exact"/>
      <w:ind w:left="50" w:right="50"/>
      <w:jc w:val="left"/>
    </w:pPr>
    <w:rPr>
      <w:rFonts w:ascii="Times New Roman" w:hAnsi="Times New Roman" w:cs="Times New Roman"/>
      <w:noProof/>
      <w:szCs w:val="20"/>
      <w:lang w:val="en-US"/>
    </w:rPr>
  </w:style>
  <w:style w:type="paragraph" w:customStyle="1" w:styleId="OmniPage12816">
    <w:name w:val="OmniPage #12816"/>
    <w:basedOn w:val="Normal"/>
    <w:uiPriority w:val="99"/>
    <w:rsid w:val="006E6AF7"/>
    <w:pPr>
      <w:overflowPunct w:val="0"/>
      <w:autoSpaceDE w:val="0"/>
      <w:autoSpaceDN w:val="0"/>
      <w:adjustRightInd w:val="0"/>
      <w:spacing w:before="0" w:after="0" w:line="268" w:lineRule="exact"/>
      <w:ind w:left="50" w:right="50"/>
      <w:jc w:val="left"/>
    </w:pPr>
    <w:rPr>
      <w:rFonts w:ascii="Times New Roman" w:hAnsi="Times New Roman" w:cs="Times New Roman"/>
      <w:noProof/>
      <w:szCs w:val="20"/>
      <w:lang w:val="en-US"/>
    </w:rPr>
  </w:style>
  <w:style w:type="paragraph" w:customStyle="1" w:styleId="OmniPage12817">
    <w:name w:val="OmniPage #12817"/>
    <w:basedOn w:val="Normal"/>
    <w:uiPriority w:val="99"/>
    <w:rsid w:val="006E6AF7"/>
    <w:pPr>
      <w:tabs>
        <w:tab w:val="right" w:pos="1450"/>
      </w:tabs>
      <w:overflowPunct w:val="0"/>
      <w:autoSpaceDE w:val="0"/>
      <w:autoSpaceDN w:val="0"/>
      <w:adjustRightInd w:val="0"/>
      <w:spacing w:before="0" w:after="0" w:line="288" w:lineRule="exact"/>
      <w:ind w:left="50" w:right="50"/>
      <w:jc w:val="left"/>
    </w:pPr>
    <w:rPr>
      <w:rFonts w:ascii="Times New Roman" w:hAnsi="Times New Roman" w:cs="Times New Roman"/>
      <w:noProof/>
      <w:szCs w:val="20"/>
      <w:lang w:val="en-US"/>
    </w:rPr>
  </w:style>
  <w:style w:type="paragraph" w:customStyle="1" w:styleId="OmniPage13058">
    <w:name w:val="OmniPage #13058"/>
    <w:basedOn w:val="Normal"/>
    <w:uiPriority w:val="99"/>
    <w:rsid w:val="002D729F"/>
    <w:pPr>
      <w:tabs>
        <w:tab w:val="right" w:pos="6143"/>
      </w:tabs>
      <w:overflowPunct w:val="0"/>
      <w:autoSpaceDE w:val="0"/>
      <w:autoSpaceDN w:val="0"/>
      <w:adjustRightInd w:val="0"/>
      <w:spacing w:before="0" w:after="0" w:line="274" w:lineRule="exact"/>
      <w:ind w:left="1788" w:right="50"/>
      <w:jc w:val="left"/>
    </w:pPr>
    <w:rPr>
      <w:rFonts w:ascii="Times New Roman" w:hAnsi="Times New Roman" w:cs="Times New Roman"/>
      <w:noProof/>
      <w:szCs w:val="20"/>
      <w:lang w:val="en-US"/>
    </w:rPr>
  </w:style>
  <w:style w:type="paragraph" w:customStyle="1" w:styleId="OmniPage13059">
    <w:name w:val="OmniPage #13059"/>
    <w:basedOn w:val="Normal"/>
    <w:uiPriority w:val="99"/>
    <w:rsid w:val="002D729F"/>
    <w:pPr>
      <w:tabs>
        <w:tab w:val="right" w:pos="6143"/>
      </w:tabs>
      <w:overflowPunct w:val="0"/>
      <w:autoSpaceDE w:val="0"/>
      <w:autoSpaceDN w:val="0"/>
      <w:adjustRightInd w:val="0"/>
      <w:spacing w:before="0" w:after="0" w:line="274" w:lineRule="exact"/>
      <w:ind w:left="5843" w:right="50"/>
      <w:jc w:val="left"/>
    </w:pPr>
    <w:rPr>
      <w:rFonts w:ascii="Times New Roman" w:hAnsi="Times New Roman" w:cs="Times New Roman"/>
      <w:noProof/>
      <w:szCs w:val="20"/>
      <w:lang w:val="en-US"/>
    </w:rPr>
  </w:style>
  <w:style w:type="paragraph" w:customStyle="1" w:styleId="OmniPage13060">
    <w:name w:val="OmniPage #13060"/>
    <w:basedOn w:val="Normal"/>
    <w:uiPriority w:val="99"/>
    <w:rsid w:val="002D729F"/>
    <w:pPr>
      <w:tabs>
        <w:tab w:val="left" w:pos="1783"/>
        <w:tab w:val="right" w:pos="4280"/>
      </w:tabs>
      <w:overflowPunct w:val="0"/>
      <w:autoSpaceDE w:val="0"/>
      <w:autoSpaceDN w:val="0"/>
      <w:adjustRightInd w:val="0"/>
      <w:spacing w:before="0" w:after="0" w:line="274" w:lineRule="exact"/>
      <w:ind w:left="50" w:right="1913"/>
      <w:jc w:val="left"/>
    </w:pPr>
    <w:rPr>
      <w:rFonts w:ascii="Times New Roman" w:hAnsi="Times New Roman" w:cs="Times New Roman"/>
      <w:noProof/>
      <w:szCs w:val="20"/>
      <w:lang w:val="en-US"/>
    </w:rPr>
  </w:style>
  <w:style w:type="paragraph" w:customStyle="1" w:styleId="OmniPage13061">
    <w:name w:val="OmniPage #13061"/>
    <w:basedOn w:val="Normal"/>
    <w:uiPriority w:val="99"/>
    <w:rsid w:val="002D729F"/>
    <w:pPr>
      <w:tabs>
        <w:tab w:val="left" w:pos="2728"/>
        <w:tab w:val="left" w:pos="3866"/>
        <w:tab w:val="right" w:pos="4290"/>
      </w:tabs>
      <w:overflowPunct w:val="0"/>
      <w:autoSpaceDE w:val="0"/>
      <w:autoSpaceDN w:val="0"/>
      <w:adjustRightInd w:val="0"/>
      <w:spacing w:before="0" w:after="0" w:line="274" w:lineRule="exact"/>
      <w:ind w:left="1783" w:right="1903"/>
      <w:jc w:val="left"/>
    </w:pPr>
    <w:rPr>
      <w:rFonts w:ascii="Times New Roman" w:hAnsi="Times New Roman" w:cs="Times New Roman"/>
      <w:noProof/>
      <w:szCs w:val="20"/>
      <w:lang w:val="en-US"/>
    </w:rPr>
  </w:style>
  <w:style w:type="paragraph" w:customStyle="1" w:styleId="OmniPage13062">
    <w:name w:val="OmniPage #13062"/>
    <w:basedOn w:val="Normal"/>
    <w:uiPriority w:val="99"/>
    <w:rsid w:val="002D729F"/>
    <w:pPr>
      <w:tabs>
        <w:tab w:val="right" w:pos="2545"/>
        <w:tab w:val="right" w:pos="2749"/>
      </w:tabs>
      <w:overflowPunct w:val="0"/>
      <w:autoSpaceDE w:val="0"/>
      <w:autoSpaceDN w:val="0"/>
      <w:adjustRightInd w:val="0"/>
      <w:spacing w:before="0" w:after="0" w:line="291" w:lineRule="exact"/>
      <w:ind w:left="50" w:right="50"/>
      <w:jc w:val="left"/>
    </w:pPr>
    <w:rPr>
      <w:rFonts w:ascii="Times New Roman" w:hAnsi="Times New Roman" w:cs="Times New Roman"/>
      <w:noProof/>
      <w:szCs w:val="20"/>
      <w:lang w:val="en-US"/>
    </w:rPr>
  </w:style>
  <w:style w:type="paragraph" w:customStyle="1" w:styleId="OmniPage13063">
    <w:name w:val="OmniPage #13063"/>
    <w:basedOn w:val="Normal"/>
    <w:uiPriority w:val="99"/>
    <w:rsid w:val="002D729F"/>
    <w:pPr>
      <w:tabs>
        <w:tab w:val="right" w:pos="1062"/>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3064">
    <w:name w:val="OmniPage #13064"/>
    <w:basedOn w:val="Normal"/>
    <w:uiPriority w:val="99"/>
    <w:rsid w:val="002D729F"/>
    <w:pPr>
      <w:tabs>
        <w:tab w:val="left" w:pos="1193"/>
        <w:tab w:val="right" w:pos="1891"/>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3065">
    <w:name w:val="OmniPage #13065"/>
    <w:basedOn w:val="Normal"/>
    <w:uiPriority w:val="99"/>
    <w:rsid w:val="002D729F"/>
    <w:pPr>
      <w:tabs>
        <w:tab w:val="right" w:pos="3765"/>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3066">
    <w:name w:val="OmniPage #13066"/>
    <w:basedOn w:val="Normal"/>
    <w:uiPriority w:val="99"/>
    <w:rsid w:val="002D729F"/>
    <w:pPr>
      <w:tabs>
        <w:tab w:val="right" w:pos="1257"/>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3067">
    <w:name w:val="OmniPage #13067"/>
    <w:basedOn w:val="Normal"/>
    <w:uiPriority w:val="99"/>
    <w:rsid w:val="002D729F"/>
    <w:pPr>
      <w:tabs>
        <w:tab w:val="right" w:pos="1738"/>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3068">
    <w:name w:val="OmniPage #13068"/>
    <w:basedOn w:val="Normal"/>
    <w:uiPriority w:val="99"/>
    <w:rsid w:val="002D729F"/>
    <w:pPr>
      <w:tabs>
        <w:tab w:val="right" w:pos="2364"/>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3069">
    <w:name w:val="OmniPage #13069"/>
    <w:basedOn w:val="Normal"/>
    <w:uiPriority w:val="99"/>
    <w:rsid w:val="002D729F"/>
    <w:pPr>
      <w:tabs>
        <w:tab w:val="left" w:pos="1773"/>
        <w:tab w:val="right" w:pos="4946"/>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3070">
    <w:name w:val="OmniPage #13070"/>
    <w:basedOn w:val="Normal"/>
    <w:uiPriority w:val="99"/>
    <w:rsid w:val="002D729F"/>
    <w:pPr>
      <w:tabs>
        <w:tab w:val="left" w:pos="1772"/>
        <w:tab w:val="right" w:pos="5866"/>
      </w:tabs>
      <w:overflowPunct w:val="0"/>
      <w:autoSpaceDE w:val="0"/>
      <w:autoSpaceDN w:val="0"/>
      <w:adjustRightInd w:val="0"/>
      <w:spacing w:before="0" w:after="0" w:line="481" w:lineRule="exact"/>
      <w:ind w:left="50" w:right="50"/>
      <w:jc w:val="left"/>
    </w:pPr>
    <w:rPr>
      <w:rFonts w:ascii="Times New Roman" w:hAnsi="Times New Roman" w:cs="Times New Roman"/>
      <w:noProof/>
      <w:szCs w:val="20"/>
      <w:lang w:val="en-US"/>
    </w:rPr>
  </w:style>
  <w:style w:type="paragraph" w:customStyle="1" w:styleId="OmniPage13071">
    <w:name w:val="OmniPage #13071"/>
    <w:basedOn w:val="Normal"/>
    <w:uiPriority w:val="99"/>
    <w:rsid w:val="002D729F"/>
    <w:pPr>
      <w:tabs>
        <w:tab w:val="left" w:pos="1778"/>
        <w:tab w:val="right" w:pos="3070"/>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3072">
    <w:name w:val="OmniPage #13072"/>
    <w:basedOn w:val="Normal"/>
    <w:uiPriority w:val="99"/>
    <w:rsid w:val="002D729F"/>
    <w:pPr>
      <w:tabs>
        <w:tab w:val="left" w:pos="1778"/>
        <w:tab w:val="right" w:pos="3803"/>
      </w:tabs>
      <w:overflowPunct w:val="0"/>
      <w:autoSpaceDE w:val="0"/>
      <w:autoSpaceDN w:val="0"/>
      <w:adjustRightInd w:val="0"/>
      <w:spacing w:before="0" w:after="0" w:line="453" w:lineRule="exact"/>
      <w:ind w:left="50" w:right="50"/>
      <w:jc w:val="left"/>
    </w:pPr>
    <w:rPr>
      <w:rFonts w:ascii="Times New Roman" w:hAnsi="Times New Roman" w:cs="Times New Roman"/>
      <w:noProof/>
      <w:szCs w:val="20"/>
      <w:lang w:val="en-US"/>
    </w:rPr>
  </w:style>
  <w:style w:type="paragraph" w:customStyle="1" w:styleId="OmniPage13073">
    <w:name w:val="OmniPage #13073"/>
    <w:basedOn w:val="Normal"/>
    <w:uiPriority w:val="99"/>
    <w:rsid w:val="00C35E07"/>
    <w:pPr>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3074">
    <w:name w:val="OmniPage #13074"/>
    <w:basedOn w:val="Normal"/>
    <w:uiPriority w:val="99"/>
    <w:rsid w:val="00C35E07"/>
    <w:pPr>
      <w:overflowPunct w:val="0"/>
      <w:autoSpaceDE w:val="0"/>
      <w:autoSpaceDN w:val="0"/>
      <w:adjustRightInd w:val="0"/>
      <w:spacing w:before="0" w:after="0" w:line="274" w:lineRule="exact"/>
      <w:ind w:left="64" w:right="2382"/>
      <w:jc w:val="left"/>
    </w:pPr>
    <w:rPr>
      <w:rFonts w:ascii="Times New Roman" w:hAnsi="Times New Roman" w:cs="Times New Roman"/>
      <w:noProof/>
      <w:szCs w:val="20"/>
      <w:lang w:val="en-US"/>
    </w:rPr>
  </w:style>
  <w:style w:type="paragraph" w:customStyle="1" w:styleId="OmniPage13075">
    <w:name w:val="OmniPage #13075"/>
    <w:basedOn w:val="Normal"/>
    <w:uiPriority w:val="99"/>
    <w:rsid w:val="00C35E07"/>
    <w:pPr>
      <w:tabs>
        <w:tab w:val="right" w:pos="4274"/>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3076">
    <w:name w:val="OmniPage #13076"/>
    <w:basedOn w:val="Normal"/>
    <w:uiPriority w:val="99"/>
    <w:rsid w:val="00C35E07"/>
    <w:pPr>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3077">
    <w:name w:val="OmniPage #13077"/>
    <w:basedOn w:val="Normal"/>
    <w:uiPriority w:val="99"/>
    <w:rsid w:val="00C35E07"/>
    <w:pPr>
      <w:tabs>
        <w:tab w:val="right" w:pos="1769"/>
      </w:tabs>
      <w:overflowPunct w:val="0"/>
      <w:autoSpaceDE w:val="0"/>
      <w:autoSpaceDN w:val="0"/>
      <w:adjustRightInd w:val="0"/>
      <w:spacing w:before="0" w:after="0" w:line="288" w:lineRule="exact"/>
      <w:ind w:left="50" w:right="50"/>
      <w:jc w:val="left"/>
    </w:pPr>
    <w:rPr>
      <w:rFonts w:ascii="Times New Roman" w:hAnsi="Times New Roman" w:cs="Times New Roman"/>
      <w:noProof/>
      <w:szCs w:val="20"/>
      <w:lang w:val="en-US"/>
    </w:rPr>
  </w:style>
  <w:style w:type="paragraph" w:customStyle="1" w:styleId="OmniPage13078">
    <w:name w:val="OmniPage #13078"/>
    <w:basedOn w:val="Normal"/>
    <w:uiPriority w:val="99"/>
    <w:rsid w:val="00C35E07"/>
    <w:pPr>
      <w:tabs>
        <w:tab w:val="left" w:pos="1783"/>
        <w:tab w:val="right" w:pos="5037"/>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3079">
    <w:name w:val="OmniPage #13079"/>
    <w:basedOn w:val="Normal"/>
    <w:uiPriority w:val="99"/>
    <w:rsid w:val="00C35E07"/>
    <w:pPr>
      <w:tabs>
        <w:tab w:val="left" w:pos="2334"/>
        <w:tab w:val="left" w:pos="3088"/>
        <w:tab w:val="left" w:pos="3889"/>
        <w:tab w:val="left" w:pos="4705"/>
        <w:tab w:val="right" w:pos="5037"/>
      </w:tabs>
      <w:overflowPunct w:val="0"/>
      <w:autoSpaceDE w:val="0"/>
      <w:autoSpaceDN w:val="0"/>
      <w:adjustRightInd w:val="0"/>
      <w:spacing w:before="0" w:after="0" w:line="274" w:lineRule="exact"/>
      <w:ind w:left="1801" w:right="50"/>
      <w:jc w:val="left"/>
    </w:pPr>
    <w:rPr>
      <w:rFonts w:ascii="Times New Roman" w:hAnsi="Times New Roman" w:cs="Times New Roman"/>
      <w:noProof/>
      <w:szCs w:val="20"/>
      <w:lang w:val="en-US"/>
    </w:rPr>
  </w:style>
  <w:style w:type="paragraph" w:customStyle="1" w:styleId="OmniPage13314">
    <w:name w:val="OmniPage #13314"/>
    <w:basedOn w:val="Normal"/>
    <w:uiPriority w:val="99"/>
    <w:rsid w:val="00C35E07"/>
    <w:pPr>
      <w:tabs>
        <w:tab w:val="right" w:pos="3366"/>
        <w:tab w:val="right" w:pos="3487"/>
      </w:tabs>
      <w:overflowPunct w:val="0"/>
      <w:autoSpaceDE w:val="0"/>
      <w:autoSpaceDN w:val="0"/>
      <w:adjustRightInd w:val="0"/>
      <w:spacing w:before="0" w:after="0" w:line="292" w:lineRule="exact"/>
      <w:ind w:left="50" w:right="50"/>
      <w:jc w:val="left"/>
    </w:pPr>
    <w:rPr>
      <w:rFonts w:ascii="Times New Roman" w:hAnsi="Times New Roman" w:cs="Times New Roman"/>
      <w:noProof/>
      <w:szCs w:val="20"/>
      <w:lang w:val="en-US"/>
    </w:rPr>
  </w:style>
  <w:style w:type="paragraph" w:customStyle="1" w:styleId="OmniPage13315">
    <w:name w:val="OmniPage #13315"/>
    <w:basedOn w:val="Normal"/>
    <w:uiPriority w:val="99"/>
    <w:rsid w:val="00C35E07"/>
    <w:pPr>
      <w:tabs>
        <w:tab w:val="left" w:pos="1792"/>
        <w:tab w:val="right" w:pos="5267"/>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3316">
    <w:name w:val="OmniPage #13316"/>
    <w:basedOn w:val="Normal"/>
    <w:uiPriority w:val="99"/>
    <w:rsid w:val="00C35E07"/>
    <w:pPr>
      <w:tabs>
        <w:tab w:val="right" w:pos="5267"/>
      </w:tabs>
      <w:overflowPunct w:val="0"/>
      <w:autoSpaceDE w:val="0"/>
      <w:autoSpaceDN w:val="0"/>
      <w:adjustRightInd w:val="0"/>
      <w:spacing w:before="0" w:after="0" w:line="274" w:lineRule="exact"/>
      <w:ind w:left="2248" w:right="50"/>
      <w:jc w:val="left"/>
    </w:pPr>
    <w:rPr>
      <w:rFonts w:ascii="Times New Roman" w:hAnsi="Times New Roman" w:cs="Times New Roman"/>
      <w:noProof/>
      <w:szCs w:val="20"/>
      <w:lang w:val="en-US"/>
    </w:rPr>
  </w:style>
  <w:style w:type="paragraph" w:customStyle="1" w:styleId="OmniPage13317">
    <w:name w:val="OmniPage #13317"/>
    <w:basedOn w:val="Normal"/>
    <w:uiPriority w:val="99"/>
    <w:rsid w:val="00C35E07"/>
    <w:pPr>
      <w:tabs>
        <w:tab w:val="right" w:pos="3092"/>
        <w:tab w:val="right" w:pos="3263"/>
      </w:tabs>
      <w:overflowPunct w:val="0"/>
      <w:autoSpaceDE w:val="0"/>
      <w:autoSpaceDN w:val="0"/>
      <w:adjustRightInd w:val="0"/>
      <w:spacing w:before="0" w:after="0" w:line="301" w:lineRule="exact"/>
      <w:ind w:left="50" w:right="50"/>
      <w:jc w:val="left"/>
    </w:pPr>
    <w:rPr>
      <w:rFonts w:ascii="Times New Roman" w:hAnsi="Times New Roman" w:cs="Times New Roman"/>
      <w:noProof/>
      <w:szCs w:val="20"/>
      <w:lang w:val="en-US"/>
    </w:rPr>
  </w:style>
  <w:style w:type="paragraph" w:customStyle="1" w:styleId="OmniPage13318">
    <w:name w:val="OmniPage #13318"/>
    <w:basedOn w:val="Normal"/>
    <w:uiPriority w:val="99"/>
    <w:rsid w:val="00C35E07"/>
    <w:pPr>
      <w:tabs>
        <w:tab w:val="right" w:pos="3303"/>
        <w:tab w:val="right" w:pos="3474"/>
      </w:tabs>
      <w:overflowPunct w:val="0"/>
      <w:autoSpaceDE w:val="0"/>
      <w:autoSpaceDN w:val="0"/>
      <w:adjustRightInd w:val="0"/>
      <w:spacing w:before="0" w:after="0" w:line="296" w:lineRule="exact"/>
      <w:ind w:left="50" w:right="50"/>
      <w:jc w:val="left"/>
    </w:pPr>
    <w:rPr>
      <w:rFonts w:ascii="Times New Roman" w:hAnsi="Times New Roman" w:cs="Times New Roman"/>
      <w:noProof/>
      <w:szCs w:val="20"/>
      <w:lang w:val="en-US"/>
    </w:rPr>
  </w:style>
  <w:style w:type="paragraph" w:customStyle="1" w:styleId="OmniPage13319">
    <w:name w:val="OmniPage #13319"/>
    <w:basedOn w:val="Normal"/>
    <w:uiPriority w:val="99"/>
    <w:rsid w:val="00C35E07"/>
    <w:pPr>
      <w:tabs>
        <w:tab w:val="left" w:pos="1788"/>
        <w:tab w:val="left" w:pos="2397"/>
        <w:tab w:val="right" w:pos="3316"/>
      </w:tabs>
      <w:overflowPunct w:val="0"/>
      <w:autoSpaceDE w:val="0"/>
      <w:autoSpaceDN w:val="0"/>
      <w:adjustRightInd w:val="0"/>
      <w:spacing w:before="0" w:after="0" w:line="305" w:lineRule="exact"/>
      <w:ind w:left="50" w:right="50"/>
      <w:jc w:val="left"/>
    </w:pPr>
    <w:rPr>
      <w:rFonts w:ascii="Times New Roman" w:hAnsi="Times New Roman" w:cs="Times New Roman"/>
      <w:noProof/>
      <w:szCs w:val="20"/>
      <w:lang w:val="en-US"/>
    </w:rPr>
  </w:style>
  <w:style w:type="paragraph" w:customStyle="1" w:styleId="OmniPage13320">
    <w:name w:val="OmniPage #13320"/>
    <w:basedOn w:val="Normal"/>
    <w:uiPriority w:val="99"/>
    <w:rsid w:val="00C35E07"/>
    <w:pPr>
      <w:tabs>
        <w:tab w:val="right" w:pos="1377"/>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3321">
    <w:name w:val="OmniPage #13321"/>
    <w:basedOn w:val="Normal"/>
    <w:uiPriority w:val="99"/>
    <w:rsid w:val="00C35E07"/>
    <w:pPr>
      <w:tabs>
        <w:tab w:val="left" w:pos="1777"/>
        <w:tab w:val="left" w:pos="2344"/>
        <w:tab w:val="left" w:pos="2896"/>
        <w:tab w:val="right" w:pos="3732"/>
      </w:tabs>
      <w:overflowPunct w:val="0"/>
      <w:autoSpaceDE w:val="0"/>
      <w:autoSpaceDN w:val="0"/>
      <w:adjustRightInd w:val="0"/>
      <w:spacing w:before="0" w:after="0" w:line="290" w:lineRule="exact"/>
      <w:ind w:left="50" w:right="580"/>
      <w:jc w:val="left"/>
    </w:pPr>
    <w:rPr>
      <w:rFonts w:ascii="Times New Roman" w:hAnsi="Times New Roman" w:cs="Times New Roman"/>
      <w:noProof/>
      <w:szCs w:val="20"/>
      <w:lang w:val="en-US"/>
    </w:rPr>
  </w:style>
  <w:style w:type="paragraph" w:customStyle="1" w:styleId="OmniPage13322">
    <w:name w:val="OmniPage #13322"/>
    <w:basedOn w:val="Normal"/>
    <w:uiPriority w:val="99"/>
    <w:rsid w:val="00C35E07"/>
    <w:pPr>
      <w:tabs>
        <w:tab w:val="left" w:pos="1759"/>
        <w:tab w:val="left" w:pos="2329"/>
        <w:tab w:val="right" w:pos="3732"/>
      </w:tabs>
      <w:overflowPunct w:val="0"/>
      <w:autoSpaceDE w:val="0"/>
      <w:autoSpaceDN w:val="0"/>
      <w:adjustRightInd w:val="0"/>
      <w:spacing w:before="0" w:after="0" w:line="286" w:lineRule="exact"/>
      <w:ind w:left="50" w:right="580"/>
      <w:jc w:val="left"/>
    </w:pPr>
    <w:rPr>
      <w:rFonts w:ascii="Times New Roman" w:hAnsi="Times New Roman" w:cs="Times New Roman"/>
      <w:noProof/>
      <w:szCs w:val="20"/>
      <w:lang w:val="en-US"/>
    </w:rPr>
  </w:style>
  <w:style w:type="paragraph" w:customStyle="1" w:styleId="OmniPage13323">
    <w:name w:val="OmniPage #13323"/>
    <w:basedOn w:val="Normal"/>
    <w:uiPriority w:val="99"/>
    <w:rsid w:val="00C35E07"/>
    <w:pPr>
      <w:tabs>
        <w:tab w:val="left" w:pos="2330"/>
        <w:tab w:val="right" w:pos="4262"/>
      </w:tabs>
      <w:overflowPunct w:val="0"/>
      <w:autoSpaceDE w:val="0"/>
      <w:autoSpaceDN w:val="0"/>
      <w:adjustRightInd w:val="0"/>
      <w:spacing w:before="0" w:after="0" w:line="274" w:lineRule="exact"/>
      <w:ind w:left="1764" w:right="50"/>
      <w:jc w:val="left"/>
    </w:pPr>
    <w:rPr>
      <w:rFonts w:ascii="Times New Roman" w:hAnsi="Times New Roman" w:cs="Times New Roman"/>
      <w:noProof/>
      <w:szCs w:val="20"/>
      <w:lang w:val="en-US"/>
    </w:rPr>
  </w:style>
  <w:style w:type="paragraph" w:customStyle="1" w:styleId="OmniPage13324">
    <w:name w:val="OmniPage #13324"/>
    <w:basedOn w:val="Normal"/>
    <w:uiPriority w:val="99"/>
    <w:rsid w:val="00C35E07"/>
    <w:pPr>
      <w:tabs>
        <w:tab w:val="left" w:pos="2330"/>
        <w:tab w:val="right" w:pos="3580"/>
      </w:tabs>
      <w:overflowPunct w:val="0"/>
      <w:autoSpaceDE w:val="0"/>
      <w:autoSpaceDN w:val="0"/>
      <w:adjustRightInd w:val="0"/>
      <w:spacing w:before="0" w:after="0" w:line="292" w:lineRule="exact"/>
      <w:ind w:left="1769" w:right="732"/>
      <w:jc w:val="left"/>
    </w:pPr>
    <w:rPr>
      <w:rFonts w:ascii="Times New Roman" w:hAnsi="Times New Roman" w:cs="Times New Roman"/>
      <w:noProof/>
      <w:szCs w:val="20"/>
      <w:lang w:val="en-US"/>
    </w:rPr>
  </w:style>
  <w:style w:type="paragraph" w:customStyle="1" w:styleId="OmniPage13325">
    <w:name w:val="OmniPage #13325"/>
    <w:basedOn w:val="Normal"/>
    <w:uiPriority w:val="99"/>
    <w:rsid w:val="00C35E07"/>
    <w:pPr>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3326">
    <w:name w:val="OmniPage #13326"/>
    <w:basedOn w:val="Normal"/>
    <w:uiPriority w:val="99"/>
    <w:rsid w:val="00C35E07"/>
    <w:pPr>
      <w:tabs>
        <w:tab w:val="left" w:pos="617"/>
        <w:tab w:val="left" w:pos="761"/>
        <w:tab w:val="right" w:pos="1191"/>
      </w:tabs>
      <w:overflowPunct w:val="0"/>
      <w:autoSpaceDE w:val="0"/>
      <w:autoSpaceDN w:val="0"/>
      <w:adjustRightInd w:val="0"/>
      <w:spacing w:before="0" w:after="0" w:line="286" w:lineRule="exact"/>
      <w:ind w:left="50" w:right="50"/>
      <w:jc w:val="left"/>
    </w:pPr>
    <w:rPr>
      <w:rFonts w:ascii="Times New Roman" w:hAnsi="Times New Roman" w:cs="Times New Roman"/>
      <w:noProof/>
      <w:szCs w:val="20"/>
      <w:lang w:val="en-US"/>
    </w:rPr>
  </w:style>
  <w:style w:type="paragraph" w:customStyle="1" w:styleId="StyleStyleHeading3BorderDoublesolidlinesAuto05pt1">
    <w:name w:val="Style Style Heading 3 + Border: : (Double solid lines Auto  0.5 pt ...1"/>
    <w:basedOn w:val="StyleHeading3BorderDoublesolidlinesAuto05ptLine"/>
    <w:uiPriority w:val="99"/>
    <w:rsid w:val="00D278EA"/>
    <w:pPr>
      <w:spacing w:before="240" w:after="240"/>
    </w:pPr>
    <w:rPr>
      <w:color w:val="000000"/>
    </w:rPr>
  </w:style>
  <w:style w:type="paragraph" w:customStyle="1" w:styleId="StyleStyleHeading3BorderDoublesolidlinesAuto05pt2">
    <w:name w:val="Style Style Heading 3 + Border: : (Double solid lines Auto  0.5 pt ...2"/>
    <w:basedOn w:val="StyleHeading3BorderDoublesolidlinesAuto05ptLine"/>
    <w:link w:val="StyleStyleHeading3BorderDoublesolidlinesAuto05pt2Char"/>
    <w:semiHidden/>
    <w:rsid w:val="00D278EA"/>
    <w:pPr>
      <w:spacing w:before="240" w:after="240"/>
    </w:pPr>
    <w:rPr>
      <w:color w:val="000000"/>
    </w:rPr>
  </w:style>
  <w:style w:type="character" w:customStyle="1" w:styleId="StyleStyleHeading3BorderDoublesolidlinesAuto05pt2Char">
    <w:name w:val="Style Style Heading 3 + Border: : (Double solid lines Auto  0.5 pt ...2 Char"/>
    <w:link w:val="StyleStyleHeading3BorderDoublesolidlinesAuto05pt2"/>
    <w:rsid w:val="00D278EA"/>
    <w:rPr>
      <w:rFonts w:ascii="Garamond" w:hAnsi="Garamond"/>
      <w:b/>
      <w:bCs/>
      <w:color w:val="000000"/>
      <w:sz w:val="32"/>
      <w:bdr w:val="double" w:sz="4" w:space="0" w:color="auto"/>
      <w:lang w:val="en-ZA" w:eastAsia="zh-CN" w:bidi="ar-SA"/>
    </w:rPr>
  </w:style>
  <w:style w:type="paragraph" w:customStyle="1" w:styleId="OmniPage9734">
    <w:name w:val="OmniPage #9734"/>
    <w:basedOn w:val="Normal"/>
    <w:uiPriority w:val="99"/>
    <w:rsid w:val="00D278EA"/>
    <w:pPr>
      <w:tabs>
        <w:tab w:val="left" w:pos="2944"/>
        <w:tab w:val="left" w:pos="5847"/>
        <w:tab w:val="right" w:pos="7270"/>
      </w:tabs>
      <w:overflowPunct w:val="0"/>
      <w:autoSpaceDE w:val="0"/>
      <w:autoSpaceDN w:val="0"/>
      <w:adjustRightInd w:val="0"/>
      <w:spacing w:before="0" w:after="0" w:line="274" w:lineRule="exact"/>
      <w:ind w:left="64" w:right="1442"/>
      <w:jc w:val="left"/>
      <w:textAlignment w:val="baseline"/>
    </w:pPr>
    <w:rPr>
      <w:rFonts w:ascii="Times New Roman" w:hAnsi="Times New Roman" w:cs="Times New Roman"/>
      <w:noProof/>
      <w:szCs w:val="20"/>
      <w:lang w:val="en-US"/>
    </w:rPr>
  </w:style>
  <w:style w:type="paragraph" w:customStyle="1" w:styleId="OmniPage9738">
    <w:name w:val="OmniPage #9738"/>
    <w:basedOn w:val="Normal"/>
    <w:uiPriority w:val="99"/>
    <w:rsid w:val="00D278EA"/>
    <w:pPr>
      <w:tabs>
        <w:tab w:val="left" w:pos="2920"/>
        <w:tab w:val="left" w:pos="5113"/>
        <w:tab w:val="right" w:pos="8549"/>
      </w:tabs>
      <w:overflowPunct w:val="0"/>
      <w:autoSpaceDE w:val="0"/>
      <w:autoSpaceDN w:val="0"/>
      <w:adjustRightInd w:val="0"/>
      <w:spacing w:before="0" w:after="0" w:line="285" w:lineRule="exact"/>
      <w:ind w:left="50" w:right="50"/>
      <w:jc w:val="left"/>
      <w:textAlignment w:val="baseline"/>
    </w:pPr>
    <w:rPr>
      <w:rFonts w:ascii="Times New Roman" w:hAnsi="Times New Roman" w:cs="Times New Roman"/>
      <w:noProof/>
      <w:szCs w:val="20"/>
      <w:lang w:val="en-US"/>
    </w:rPr>
  </w:style>
  <w:style w:type="paragraph" w:customStyle="1" w:styleId="StyleBodyTextArialNotBold">
    <w:name w:val="Style Body Text + Arial Not Bold"/>
    <w:basedOn w:val="BodyText"/>
    <w:link w:val="StyleBodyTextArialNotBoldChar"/>
    <w:semiHidden/>
    <w:rsid w:val="00D278EA"/>
    <w:pPr>
      <w:spacing w:before="0" w:after="0"/>
    </w:pPr>
    <w:rPr>
      <w:rFonts w:ascii="Arial" w:hAnsi="Arial"/>
      <w:b w:val="0"/>
      <w:bCs w:val="0"/>
      <w:sz w:val="24"/>
      <w:lang w:val="en-US"/>
    </w:rPr>
  </w:style>
  <w:style w:type="character" w:customStyle="1" w:styleId="StyleBodyTextArialNotBoldChar">
    <w:name w:val="Style Body Text + Arial Not Bold Char"/>
    <w:link w:val="StyleBodyTextArialNotBold"/>
    <w:rsid w:val="00D278EA"/>
    <w:rPr>
      <w:rFonts w:ascii="Arial" w:hAnsi="Arial"/>
      <w:b/>
      <w:bCs/>
      <w:sz w:val="24"/>
      <w:szCs w:val="24"/>
      <w:lang w:val="en-US" w:eastAsia="en-US" w:bidi="ar-SA"/>
    </w:rPr>
  </w:style>
  <w:style w:type="paragraph" w:customStyle="1" w:styleId="LCHeading2">
    <w:name w:val="LC Heading 2"/>
    <w:basedOn w:val="StyleHeading2"/>
    <w:uiPriority w:val="99"/>
    <w:rsid w:val="00D278EA"/>
  </w:style>
  <w:style w:type="paragraph" w:customStyle="1" w:styleId="LCHeading3">
    <w:name w:val="LC Heading 3"/>
    <w:basedOn w:val="StyleHeading3BorderDoublesolidlinesAuto05ptLine"/>
    <w:uiPriority w:val="99"/>
    <w:rsid w:val="00D278EA"/>
    <w:pPr>
      <w:spacing w:before="240" w:after="240"/>
    </w:pPr>
  </w:style>
  <w:style w:type="paragraph" w:customStyle="1" w:styleId="LCHeading4">
    <w:name w:val="LC Heading 4"/>
    <w:basedOn w:val="StyleHeading4PatternClearGray-125"/>
    <w:uiPriority w:val="99"/>
    <w:rsid w:val="00D278EA"/>
    <w:pPr>
      <w:spacing w:before="120" w:after="120"/>
    </w:pPr>
    <w:rPr>
      <w:rFonts w:ascii="Arial" w:hAnsi="Arial"/>
      <w:color w:val="000000"/>
    </w:rPr>
  </w:style>
  <w:style w:type="paragraph" w:customStyle="1" w:styleId="StyleLeft102cm">
    <w:name w:val="Style Left:  1.02 cm"/>
    <w:basedOn w:val="Normal"/>
    <w:uiPriority w:val="99"/>
    <w:rsid w:val="00D278EA"/>
    <w:pPr>
      <w:spacing w:before="0" w:after="0"/>
      <w:ind w:left="1134"/>
      <w:jc w:val="left"/>
    </w:pPr>
    <w:rPr>
      <w:rFonts w:cs="Times New Roman"/>
      <w:sz w:val="16"/>
      <w:szCs w:val="20"/>
      <w:lang w:val="en-US"/>
    </w:rPr>
  </w:style>
  <w:style w:type="paragraph" w:customStyle="1" w:styleId="subart3">
    <w:name w:val="subart3"/>
    <w:basedOn w:val="Normal"/>
    <w:uiPriority w:val="99"/>
    <w:rsid w:val="00D278EA"/>
    <w:pPr>
      <w:overflowPunct w:val="0"/>
      <w:autoSpaceDE w:val="0"/>
      <w:autoSpaceDN w:val="0"/>
      <w:adjustRightInd w:val="0"/>
      <w:spacing w:before="0" w:after="0"/>
      <w:ind w:left="1710" w:hanging="540"/>
      <w:jc w:val="left"/>
      <w:textAlignment w:val="baseline"/>
    </w:pPr>
    <w:rPr>
      <w:rFonts w:cs="Times New Roman"/>
      <w:sz w:val="16"/>
      <w:szCs w:val="20"/>
    </w:rPr>
  </w:style>
  <w:style w:type="paragraph" w:customStyle="1" w:styleId="L2">
    <w:name w:val="L2"/>
    <w:basedOn w:val="L"/>
    <w:uiPriority w:val="99"/>
    <w:rsid w:val="00D278EA"/>
    <w:pPr>
      <w:numPr>
        <w:numId w:val="1"/>
      </w:numPr>
      <w:spacing w:before="0" w:after="0"/>
      <w:ind w:left="953"/>
    </w:pPr>
    <w:rPr>
      <w:rFonts w:ascii="Arial" w:hAnsi="Arial"/>
      <w:sz w:val="24"/>
    </w:rPr>
  </w:style>
  <w:style w:type="paragraph" w:customStyle="1" w:styleId="StyleLCNormalBold">
    <w:name w:val="Style LC Normal + Bold"/>
    <w:basedOn w:val="LCNormal"/>
    <w:link w:val="StyleLCNormalBoldChar"/>
    <w:semiHidden/>
    <w:rsid w:val="00D278EA"/>
    <w:rPr>
      <w:rFonts w:ascii="Arial" w:hAnsi="Arial"/>
      <w:b/>
      <w:bCs/>
      <w:sz w:val="24"/>
    </w:rPr>
  </w:style>
  <w:style w:type="character" w:customStyle="1" w:styleId="StyleLCNormalBoldChar">
    <w:name w:val="Style LC Normal + Bold Char"/>
    <w:link w:val="StyleLCNormalBold"/>
    <w:rsid w:val="00D278EA"/>
    <w:rPr>
      <w:rFonts w:ascii="Arial" w:hAnsi="Arial"/>
      <w:b/>
      <w:bCs/>
      <w:sz w:val="24"/>
      <w:szCs w:val="24"/>
      <w:lang w:val="en-ZA" w:eastAsia="en-US" w:bidi="ar-SA"/>
    </w:rPr>
  </w:style>
  <w:style w:type="paragraph" w:customStyle="1" w:styleId="StyleLCNormalLinespacing15lines">
    <w:name w:val="Style LC Normal + Line spacing:  1.5 lines"/>
    <w:basedOn w:val="LCNormal"/>
    <w:uiPriority w:val="99"/>
    <w:rsid w:val="00D278EA"/>
    <w:pPr>
      <w:spacing w:line="360" w:lineRule="auto"/>
    </w:pPr>
    <w:rPr>
      <w:rFonts w:ascii="Arial" w:hAnsi="Arial"/>
      <w:position w:val="-6"/>
      <w:sz w:val="24"/>
    </w:rPr>
  </w:style>
  <w:style w:type="paragraph" w:customStyle="1" w:styleId="StyleLCNormalLinespacing15lines1">
    <w:name w:val="Style LC Normal + Line spacing:  1.5 lines1"/>
    <w:basedOn w:val="LCNormal"/>
    <w:uiPriority w:val="99"/>
    <w:semiHidden/>
    <w:rsid w:val="00D278EA"/>
    <w:pPr>
      <w:spacing w:before="120" w:line="360" w:lineRule="auto"/>
    </w:pPr>
    <w:rPr>
      <w:rFonts w:ascii="Arial" w:hAnsi="Arial"/>
      <w:sz w:val="24"/>
    </w:rPr>
  </w:style>
  <w:style w:type="paragraph" w:customStyle="1" w:styleId="StyleLCNormalLinespacing15lines2">
    <w:name w:val="Style LC Normal + Line spacing:  1.5 lines2"/>
    <w:basedOn w:val="LCNormal"/>
    <w:uiPriority w:val="99"/>
    <w:semiHidden/>
    <w:rsid w:val="00D278EA"/>
    <w:pPr>
      <w:spacing w:before="120" w:line="360" w:lineRule="auto"/>
    </w:pPr>
    <w:rPr>
      <w:rFonts w:ascii="Arial" w:hAnsi="Arial"/>
      <w:sz w:val="24"/>
      <w:szCs w:val="20"/>
    </w:rPr>
  </w:style>
  <w:style w:type="paragraph" w:customStyle="1" w:styleId="StyleLCNormalLinespacing15lines3">
    <w:name w:val="Style LC Normal + Line spacing:  1.5 lines3"/>
    <w:basedOn w:val="LCNormal"/>
    <w:uiPriority w:val="99"/>
    <w:semiHidden/>
    <w:rsid w:val="00D278EA"/>
    <w:pPr>
      <w:spacing w:before="120" w:line="360" w:lineRule="auto"/>
    </w:pPr>
    <w:rPr>
      <w:rFonts w:ascii="Arial" w:hAnsi="Arial"/>
      <w:sz w:val="24"/>
      <w:szCs w:val="20"/>
    </w:rPr>
  </w:style>
  <w:style w:type="paragraph" w:customStyle="1" w:styleId="StyleLCHeading3Before0pt">
    <w:name w:val="Style LC Heading 3 + Before:  0 pt"/>
    <w:basedOn w:val="LCHeading3"/>
    <w:uiPriority w:val="99"/>
    <w:rsid w:val="00D278EA"/>
  </w:style>
  <w:style w:type="paragraph" w:customStyle="1" w:styleId="StyleHeading2CenteredPatternClearGray-125Border">
    <w:name w:val="Style Heading 2 + Centered Pattern: Clear (Gray-12.5%) Border: : ..."/>
    <w:basedOn w:val="Heading2"/>
    <w:uiPriority w:val="99"/>
    <w:rsid w:val="00D278EA"/>
    <w:pPr>
      <w:spacing w:after="60"/>
    </w:pPr>
    <w:rPr>
      <w:rFonts w:ascii="Arial" w:hAnsi="Arial"/>
      <w:bCs/>
      <w:i w:val="0"/>
      <w:iCs/>
      <w:sz w:val="32"/>
      <w:szCs w:val="32"/>
      <w:bdr w:val="single" w:sz="8" w:space="0" w:color="auto"/>
      <w:shd w:val="clear" w:color="auto" w:fill="E0E0E0"/>
      <w:lang w:val="en-ZA" w:eastAsia="en-ZA"/>
    </w:rPr>
  </w:style>
  <w:style w:type="paragraph" w:customStyle="1" w:styleId="StyleHeading3BorderSinglesolidlineAuto1ptLinewi">
    <w:name w:val="Style Heading 3 + Border: : (Single solid line Auto  1 pt Line wi..."/>
    <w:basedOn w:val="Heading3"/>
    <w:uiPriority w:val="99"/>
    <w:rsid w:val="00D278EA"/>
    <w:pPr>
      <w:spacing w:before="0" w:after="0"/>
      <w:jc w:val="left"/>
    </w:pPr>
    <w:rPr>
      <w:rFonts w:ascii="Arial" w:hAnsi="Arial"/>
      <w:bCs w:val="0"/>
      <w:sz w:val="24"/>
      <w:bdr w:val="single" w:sz="8" w:space="0" w:color="auto"/>
      <w:lang w:val="en-ZA" w:eastAsia="zh-CN"/>
    </w:rPr>
  </w:style>
  <w:style w:type="paragraph" w:customStyle="1" w:styleId="StyleLCHeading3Before0pt1">
    <w:name w:val="Style LC Heading 3 + Before:  0 pt1"/>
    <w:basedOn w:val="LCHeading3"/>
    <w:uiPriority w:val="99"/>
    <w:rsid w:val="00D278EA"/>
  </w:style>
  <w:style w:type="paragraph" w:customStyle="1" w:styleId="StyleLCHeading2Before0pt">
    <w:name w:val="Style LC Heading 2 + Before:  0 pt"/>
    <w:basedOn w:val="LCHeading2"/>
    <w:uiPriority w:val="99"/>
    <w:rsid w:val="00D278EA"/>
  </w:style>
  <w:style w:type="paragraph" w:customStyle="1" w:styleId="StyleStyleLCHeading3Before0pt1Before0pt">
    <w:name w:val="Style Style LC Heading 3 + Before:  0 pt1 + Before:  0 pt"/>
    <w:basedOn w:val="StyleLCHeading3Before0pt1"/>
    <w:uiPriority w:val="99"/>
    <w:rsid w:val="00D278EA"/>
  </w:style>
  <w:style w:type="paragraph" w:customStyle="1" w:styleId="StyleLCHeading3Before0pt2">
    <w:name w:val="Style LC Heading 3 + Before:  0 pt2"/>
    <w:basedOn w:val="LCHeading3"/>
    <w:uiPriority w:val="99"/>
    <w:rsid w:val="00D278EA"/>
  </w:style>
  <w:style w:type="paragraph" w:styleId="FootnoteText">
    <w:name w:val="footnote text"/>
    <w:basedOn w:val="Normal"/>
    <w:link w:val="FootnoteTextChar"/>
    <w:uiPriority w:val="99"/>
    <w:semiHidden/>
    <w:rsid w:val="00D278EA"/>
    <w:pPr>
      <w:spacing w:before="0" w:after="0"/>
    </w:pPr>
    <w:rPr>
      <w:rFonts w:ascii="Arial" w:hAnsi="Arial" w:cs="Times New Roman"/>
      <w:szCs w:val="20"/>
      <w:lang w:val="en-ZA"/>
    </w:rPr>
  </w:style>
  <w:style w:type="character" w:styleId="FootnoteReference">
    <w:name w:val="footnote reference"/>
    <w:semiHidden/>
    <w:rsid w:val="00D278EA"/>
    <w:rPr>
      <w:vertAlign w:val="superscript"/>
    </w:rPr>
  </w:style>
  <w:style w:type="paragraph" w:customStyle="1" w:styleId="H3">
    <w:name w:val="H3"/>
    <w:basedOn w:val="Normal"/>
    <w:uiPriority w:val="99"/>
    <w:rsid w:val="00D278EA"/>
    <w:pPr>
      <w:jc w:val="center"/>
      <w:outlineLvl w:val="2"/>
    </w:pPr>
    <w:rPr>
      <w:rFonts w:cs="Times New Roman"/>
      <w:b/>
      <w:sz w:val="24"/>
      <w:lang w:val="en-US"/>
    </w:rPr>
  </w:style>
  <w:style w:type="character" w:customStyle="1" w:styleId="OZH2Char0">
    <w:name w:val="OZH2 Char"/>
    <w:link w:val="OZH20"/>
    <w:rsid w:val="00D278EA"/>
    <w:rPr>
      <w:rFonts w:ascii="Verdana" w:hAnsi="Verdana"/>
      <w:b/>
      <w:bCs/>
      <w:iCs/>
      <w:color w:val="FFFFFF"/>
      <w:sz w:val="28"/>
      <w:szCs w:val="28"/>
      <w:lang w:val="en-US" w:eastAsia="en-US" w:bidi="ar-SA"/>
    </w:rPr>
  </w:style>
  <w:style w:type="paragraph" w:customStyle="1" w:styleId="Style4">
    <w:name w:val="Style4"/>
    <w:basedOn w:val="Normal"/>
    <w:uiPriority w:val="99"/>
    <w:rsid w:val="00D278EA"/>
    <w:pPr>
      <w:numPr>
        <w:numId w:val="27"/>
      </w:numPr>
      <w:spacing w:before="0" w:after="0"/>
      <w:jc w:val="left"/>
    </w:pPr>
    <w:rPr>
      <w:rFonts w:ascii="Century Gothic" w:hAnsi="Century Gothic" w:cs="Times New Roman"/>
      <w:sz w:val="24"/>
    </w:rPr>
  </w:style>
  <w:style w:type="paragraph" w:customStyle="1" w:styleId="HeadingTitle">
    <w:name w:val="Heading Title"/>
    <w:basedOn w:val="Normal"/>
    <w:next w:val="Heading1"/>
    <w:uiPriority w:val="99"/>
    <w:rsid w:val="00D278EA"/>
    <w:pPr>
      <w:keepNext/>
      <w:tabs>
        <w:tab w:val="left" w:pos="720"/>
      </w:tabs>
      <w:spacing w:before="0" w:after="240"/>
      <w:jc w:val="left"/>
    </w:pPr>
    <w:rPr>
      <w:rFonts w:ascii="Times New Roman" w:hAnsi="Times New Roman" w:cs="Times New Roman"/>
      <w:b/>
      <w:caps/>
      <w:sz w:val="24"/>
      <w:szCs w:val="20"/>
    </w:rPr>
  </w:style>
  <w:style w:type="character" w:customStyle="1" w:styleId="reference">
    <w:name w:val="reference"/>
    <w:basedOn w:val="DefaultParagraphFont"/>
    <w:rsid w:val="00D278EA"/>
  </w:style>
  <w:style w:type="character" w:customStyle="1" w:styleId="SH3Char">
    <w:name w:val="SH3 Char"/>
    <w:link w:val="SH3"/>
    <w:locked/>
    <w:rsid w:val="00D06CEF"/>
    <w:rPr>
      <w:rFonts w:ascii="Arial" w:hAnsi="Arial" w:cs="Arial"/>
      <w:b/>
      <w:bCs/>
      <w:sz w:val="28"/>
      <w:lang w:val="en-ZA" w:eastAsia="en-US" w:bidi="ar-SA"/>
    </w:rPr>
  </w:style>
  <w:style w:type="paragraph" w:customStyle="1" w:styleId="SH3">
    <w:name w:val="SH3"/>
    <w:basedOn w:val="Normal"/>
    <w:link w:val="SH3Char"/>
    <w:rsid w:val="00D06CEF"/>
    <w:pPr>
      <w:keepNext/>
      <w:widowControl w:val="0"/>
      <w:autoSpaceDE w:val="0"/>
      <w:autoSpaceDN w:val="0"/>
      <w:outlineLvl w:val="2"/>
    </w:pPr>
    <w:rPr>
      <w:rFonts w:ascii="Arial" w:hAnsi="Arial"/>
      <w:b/>
      <w:bCs/>
      <w:sz w:val="28"/>
      <w:szCs w:val="20"/>
      <w:lang w:val="en-ZA"/>
    </w:rPr>
  </w:style>
  <w:style w:type="paragraph" w:customStyle="1" w:styleId="StyleHeading2CenteredBorderEmboss3DAuto3ptLine">
    <w:name w:val="Style Heading 2 + Centered Border: : (Emboss 3D Auto  3 pt Line ..."/>
    <w:basedOn w:val="Heading2"/>
    <w:uiPriority w:val="99"/>
    <w:semiHidden/>
    <w:rsid w:val="009D3097"/>
    <w:pPr>
      <w:overflowPunct w:val="0"/>
      <w:autoSpaceDE w:val="0"/>
      <w:autoSpaceDN w:val="0"/>
      <w:adjustRightInd w:val="0"/>
      <w:spacing w:before="360" w:after="360"/>
      <w:textAlignment w:val="baseline"/>
    </w:pPr>
    <w:rPr>
      <w:rFonts w:ascii="Arial" w:hAnsi="Arial"/>
      <w:bCs/>
      <w:i w:val="0"/>
      <w:iCs/>
      <w:sz w:val="28"/>
      <w:szCs w:val="20"/>
      <w:bdr w:val="threeDEmboss" w:sz="24" w:space="0" w:color="auto" w:frame="1"/>
      <w:lang w:val="en-ZA"/>
    </w:rPr>
  </w:style>
  <w:style w:type="paragraph" w:customStyle="1" w:styleId="StyleHeading1Centered">
    <w:name w:val="Style Heading 1 + Centered"/>
    <w:basedOn w:val="Heading1"/>
    <w:uiPriority w:val="99"/>
    <w:semiHidden/>
    <w:rsid w:val="009D3097"/>
    <w:pPr>
      <w:overflowPunct w:val="0"/>
      <w:autoSpaceDE w:val="0"/>
      <w:autoSpaceDN w:val="0"/>
      <w:adjustRightInd w:val="0"/>
      <w:spacing w:after="60"/>
      <w:textAlignment w:val="baseline"/>
    </w:pPr>
    <w:rPr>
      <w:rFonts w:ascii="Arial" w:hAnsi="Arial" w:cs="Times New Roman"/>
      <w:kern w:val="32"/>
      <w:sz w:val="32"/>
      <w:szCs w:val="20"/>
      <w:lang w:val="en-ZA"/>
    </w:rPr>
  </w:style>
  <w:style w:type="paragraph" w:customStyle="1" w:styleId="StyleStyleHeading1CenteredTopEngrave3DAuto3ptLi">
    <w:name w:val="Style Style Heading 1 + Centered + Top: (Engrave 3D Auto  3 pt Li..."/>
    <w:basedOn w:val="StyleHeading1Centered"/>
    <w:uiPriority w:val="99"/>
    <w:semiHidden/>
    <w:rsid w:val="009D3097"/>
    <w:pPr>
      <w:pBdr>
        <w:top w:val="threeDEngrave" w:sz="24" w:space="1" w:color="auto"/>
        <w:left w:val="threeDEngrave" w:sz="24" w:space="4" w:color="auto"/>
        <w:bottom w:val="threeDEmboss" w:sz="24" w:space="1" w:color="auto"/>
        <w:right w:val="threeDEmboss" w:sz="24" w:space="4" w:color="auto"/>
      </w:pBdr>
      <w:spacing w:before="360" w:after="360"/>
    </w:pPr>
    <w:rPr>
      <w:sz w:val="28"/>
    </w:rPr>
  </w:style>
  <w:style w:type="paragraph" w:customStyle="1" w:styleId="StyleHeading3ArialBorderEmboss3DAuto15ptLinew">
    <w:name w:val="Style Heading 3 + Arial Border: : (Emboss 3D Auto  1.5 pt Line w..."/>
    <w:basedOn w:val="Heading3"/>
    <w:link w:val="StyleHeading3ArialBorderEmboss3DAuto15ptLinewChar"/>
    <w:semiHidden/>
    <w:rsid w:val="009D3097"/>
    <w:pPr>
      <w:overflowPunct w:val="0"/>
      <w:autoSpaceDE w:val="0"/>
      <w:autoSpaceDN w:val="0"/>
      <w:adjustRightInd w:val="0"/>
      <w:spacing w:before="240" w:after="240"/>
      <w:jc w:val="both"/>
      <w:textAlignment w:val="baseline"/>
    </w:pPr>
    <w:rPr>
      <w:rFonts w:ascii="Arial" w:hAnsi="Arial" w:cs="Arial"/>
      <w:sz w:val="24"/>
      <w:szCs w:val="26"/>
      <w:bdr w:val="threeDEmboss" w:sz="12" w:space="0" w:color="auto" w:frame="1"/>
      <w:lang w:val="en-ZA"/>
    </w:rPr>
  </w:style>
  <w:style w:type="character" w:customStyle="1" w:styleId="StyleHeading3ArialBorderEmboss3DAuto15ptLinewChar">
    <w:name w:val="Style Heading 3 + Arial Border: : (Emboss 3D Auto  1.5 pt Line w... Char"/>
    <w:link w:val="StyleHeading3ArialBorderEmboss3DAuto15ptLinew"/>
    <w:rsid w:val="009D3097"/>
    <w:rPr>
      <w:rFonts w:ascii="Arial" w:hAnsi="Arial" w:cs="Arial"/>
      <w:b/>
      <w:bCs/>
      <w:sz w:val="24"/>
      <w:szCs w:val="26"/>
      <w:bdr w:val="threeDEmboss" w:sz="12" w:space="0" w:color="auto" w:frame="1"/>
      <w:lang w:val="en-ZA" w:eastAsia="en-US" w:bidi="ar-SA"/>
    </w:rPr>
  </w:style>
  <w:style w:type="paragraph" w:customStyle="1" w:styleId="StyleHeading3BorderEmboss3DAuto15ptLinewidth">
    <w:name w:val="Style Heading 3 + Border: : (Emboss 3D Auto  1.5 pt Line width)"/>
    <w:basedOn w:val="Heading3"/>
    <w:link w:val="StyleHeading3BorderEmboss3DAuto15ptLinewidthChar"/>
    <w:semiHidden/>
    <w:rsid w:val="009D3097"/>
    <w:pPr>
      <w:overflowPunct w:val="0"/>
      <w:autoSpaceDE w:val="0"/>
      <w:autoSpaceDN w:val="0"/>
      <w:adjustRightInd w:val="0"/>
      <w:spacing w:before="240" w:after="240"/>
      <w:jc w:val="both"/>
      <w:textAlignment w:val="baseline"/>
    </w:pPr>
    <w:rPr>
      <w:rFonts w:ascii="Arial" w:hAnsi="Arial" w:cs="Arial"/>
      <w:sz w:val="24"/>
      <w:szCs w:val="26"/>
      <w:bdr w:val="threeDEmboss" w:sz="12" w:space="0" w:color="auto" w:frame="1"/>
      <w:lang w:val="en-ZA"/>
    </w:rPr>
  </w:style>
  <w:style w:type="character" w:customStyle="1" w:styleId="StyleHeading3BorderEmboss3DAuto15ptLinewidthChar">
    <w:name w:val="Style Heading 3 + Border: : (Emboss 3D Auto  1.5 pt Line width) Char"/>
    <w:link w:val="StyleHeading3BorderEmboss3DAuto15ptLinewidth"/>
    <w:rsid w:val="009D3097"/>
    <w:rPr>
      <w:rFonts w:ascii="Arial" w:hAnsi="Arial" w:cs="Arial"/>
      <w:b/>
      <w:bCs/>
      <w:sz w:val="24"/>
      <w:szCs w:val="26"/>
      <w:bdr w:val="threeDEmboss" w:sz="12" w:space="0" w:color="auto" w:frame="1"/>
      <w:lang w:val="en-ZA" w:eastAsia="en-US" w:bidi="ar-SA"/>
    </w:rPr>
  </w:style>
  <w:style w:type="paragraph" w:customStyle="1" w:styleId="LCNormalBold">
    <w:name w:val="LC Normal Bold"/>
    <w:basedOn w:val="LCNormal"/>
    <w:uiPriority w:val="99"/>
    <w:rsid w:val="009D3097"/>
    <w:pPr>
      <w:spacing w:before="120" w:after="120"/>
    </w:pPr>
    <w:rPr>
      <w:rFonts w:ascii="Arial" w:hAnsi="Arial"/>
      <w:b/>
      <w:sz w:val="24"/>
    </w:rPr>
  </w:style>
  <w:style w:type="paragraph" w:customStyle="1" w:styleId="LCNormalItalic">
    <w:name w:val="LC Normal Italic"/>
    <w:basedOn w:val="LCNormal"/>
    <w:uiPriority w:val="99"/>
    <w:rsid w:val="009D3097"/>
    <w:pPr>
      <w:spacing w:before="120" w:after="120"/>
    </w:pPr>
    <w:rPr>
      <w:rFonts w:ascii="Arial" w:hAnsi="Arial"/>
      <w:i/>
      <w:sz w:val="24"/>
    </w:rPr>
  </w:style>
  <w:style w:type="paragraph" w:customStyle="1" w:styleId="LCTableText">
    <w:name w:val="LC Table Text"/>
    <w:basedOn w:val="LCNormal"/>
    <w:uiPriority w:val="99"/>
    <w:rsid w:val="009D3097"/>
    <w:pPr>
      <w:spacing w:before="40" w:after="40"/>
    </w:pPr>
    <w:rPr>
      <w:rFonts w:ascii="Arial" w:hAnsi="Arial"/>
      <w:sz w:val="24"/>
    </w:rPr>
  </w:style>
  <w:style w:type="paragraph" w:customStyle="1" w:styleId="LCTableTextBold">
    <w:name w:val="LC Table Text Bold"/>
    <w:basedOn w:val="LCTableText"/>
    <w:uiPriority w:val="99"/>
    <w:rsid w:val="009D3097"/>
    <w:rPr>
      <w:b/>
    </w:rPr>
  </w:style>
  <w:style w:type="paragraph" w:customStyle="1" w:styleId="LCTableTextItalic">
    <w:name w:val="LC Table Text Italic"/>
    <w:basedOn w:val="LCNormal"/>
    <w:uiPriority w:val="99"/>
    <w:rsid w:val="009D3097"/>
    <w:pPr>
      <w:spacing w:before="120" w:after="120"/>
    </w:pPr>
    <w:rPr>
      <w:rFonts w:ascii="Arial" w:hAnsi="Arial"/>
      <w:i/>
      <w:sz w:val="24"/>
    </w:rPr>
  </w:style>
  <w:style w:type="paragraph" w:customStyle="1" w:styleId="LCFormattingSpace">
    <w:name w:val="LC Formatting Space"/>
    <w:basedOn w:val="LCNormal"/>
    <w:uiPriority w:val="99"/>
    <w:rsid w:val="009D3097"/>
    <w:pPr>
      <w:spacing w:before="120" w:after="120"/>
    </w:pPr>
    <w:rPr>
      <w:rFonts w:ascii="Arial" w:hAnsi="Arial"/>
      <w:sz w:val="8"/>
    </w:rPr>
  </w:style>
  <w:style w:type="paragraph" w:customStyle="1" w:styleId="LCList">
    <w:name w:val="LC List"/>
    <w:basedOn w:val="L"/>
    <w:uiPriority w:val="99"/>
    <w:rsid w:val="009D3097"/>
    <w:pPr>
      <w:numPr>
        <w:numId w:val="47"/>
      </w:numPr>
      <w:contextualSpacing/>
    </w:pPr>
    <w:rPr>
      <w:rFonts w:ascii="Arial" w:hAnsi="Arial"/>
      <w:sz w:val="24"/>
    </w:rPr>
  </w:style>
  <w:style w:type="paragraph" w:customStyle="1" w:styleId="LCHeadingNotes">
    <w:name w:val="LC Heading Notes"/>
    <w:basedOn w:val="BodytextHeading1"/>
    <w:uiPriority w:val="99"/>
    <w:rsid w:val="009D3097"/>
    <w:rPr>
      <w:rFonts w:ascii="Times New Roman" w:hAnsi="Times New Roman"/>
      <w:i/>
      <w:sz w:val="28"/>
      <w:lang w:val="en-ZA"/>
    </w:rPr>
  </w:style>
  <w:style w:type="character" w:customStyle="1" w:styleId="StyleLatinArial">
    <w:name w:val="Style (Latin) Arial"/>
    <w:rsid w:val="005E62A2"/>
    <w:rPr>
      <w:rFonts w:ascii="Verdana" w:hAnsi="Verdana"/>
      <w:sz w:val="22"/>
    </w:rPr>
  </w:style>
  <w:style w:type="paragraph" w:customStyle="1" w:styleId="StyleHeading1PartHeader1LatinArial">
    <w:name w:val="Style Heading 1PartHeader1 + (Latin) Arial"/>
    <w:basedOn w:val="Heading1"/>
    <w:uiPriority w:val="99"/>
    <w:rsid w:val="00F4319B"/>
  </w:style>
  <w:style w:type="paragraph" w:customStyle="1" w:styleId="StyleHeading2ChapterTitleArial">
    <w:name w:val="Style Heading 2Chapter Title + Arial"/>
    <w:basedOn w:val="Heading2"/>
    <w:uiPriority w:val="99"/>
    <w:rsid w:val="0002631A"/>
    <w:rPr>
      <w:bCs/>
      <w:i w:val="0"/>
    </w:rPr>
  </w:style>
  <w:style w:type="paragraph" w:customStyle="1" w:styleId="StyleCaptionLatinArialBefore0ptAfter0pt">
    <w:name w:val="Style Caption + (Latin) Arial Before:  0 pt After:  0 pt"/>
    <w:basedOn w:val="Caption"/>
    <w:uiPriority w:val="99"/>
    <w:rsid w:val="00553BD0"/>
    <w:pPr>
      <w:spacing w:before="0" w:after="0"/>
    </w:pPr>
    <w:rPr>
      <w:rFonts w:cs="Times New Roman"/>
      <w:iCs/>
      <w:szCs w:val="20"/>
    </w:rPr>
  </w:style>
  <w:style w:type="paragraph" w:customStyle="1" w:styleId="StyleCaptionLatinArial">
    <w:name w:val="Style Caption + (Latin) Arial"/>
    <w:basedOn w:val="Caption"/>
    <w:link w:val="StyleCaptionLatinArialChar"/>
    <w:rsid w:val="00553BD0"/>
    <w:rPr>
      <w:iCs/>
    </w:rPr>
  </w:style>
  <w:style w:type="character" w:customStyle="1" w:styleId="CaptionChar">
    <w:name w:val="Caption Char"/>
    <w:link w:val="Caption"/>
    <w:rsid w:val="00553BD0"/>
    <w:rPr>
      <w:rFonts w:ascii="Verdana" w:hAnsi="Verdana" w:cs="Arial"/>
      <w:b/>
      <w:bCs/>
      <w:i/>
      <w:color w:val="000000"/>
      <w:sz w:val="22"/>
      <w:szCs w:val="22"/>
      <w:lang w:val="en-GB" w:eastAsia="en-US" w:bidi="ar-SA"/>
    </w:rPr>
  </w:style>
  <w:style w:type="character" w:customStyle="1" w:styleId="StyleCaptionLatinArialChar">
    <w:name w:val="Style Caption + (Latin) Arial Char"/>
    <w:link w:val="StyleCaptionLatinArial"/>
    <w:rsid w:val="00553BD0"/>
    <w:rPr>
      <w:rFonts w:ascii="Verdana" w:hAnsi="Verdana" w:cs="Arial"/>
      <w:b/>
      <w:bCs/>
      <w:i/>
      <w:iCs/>
      <w:color w:val="000000"/>
      <w:sz w:val="22"/>
      <w:szCs w:val="22"/>
      <w:lang w:val="en-GB" w:eastAsia="en-US" w:bidi="ar-SA"/>
    </w:rPr>
  </w:style>
  <w:style w:type="paragraph" w:customStyle="1" w:styleId="StyleStyleCaptionLeftArial">
    <w:name w:val="Style Style Caption + Left + Arial"/>
    <w:basedOn w:val="StyleCaptionLeft"/>
    <w:uiPriority w:val="99"/>
    <w:rsid w:val="00CB497D"/>
  </w:style>
  <w:style w:type="character" w:customStyle="1" w:styleId="HeaderChar">
    <w:name w:val="Header Char"/>
    <w:link w:val="Header"/>
    <w:uiPriority w:val="99"/>
    <w:rsid w:val="00C46B68"/>
    <w:rPr>
      <w:rFonts w:ascii="Verdana" w:hAnsi="Verdana" w:cs="Arial"/>
      <w:bCs/>
      <w:lang w:val="en-US" w:eastAsia="en-US"/>
    </w:rPr>
  </w:style>
  <w:style w:type="character" w:customStyle="1" w:styleId="Heading2Char">
    <w:name w:val="Heading 2 Char"/>
    <w:aliases w:val="Chapter Title Char"/>
    <w:link w:val="Heading2"/>
    <w:rsid w:val="0027521E"/>
    <w:rPr>
      <w:rFonts w:ascii="Bookman Old Style" w:hAnsi="Bookman Old Style"/>
      <w:b/>
      <w:i/>
      <w:sz w:val="36"/>
      <w:szCs w:val="24"/>
      <w:lang w:val="en-GB"/>
    </w:rPr>
  </w:style>
  <w:style w:type="character" w:styleId="BookTitle">
    <w:name w:val="Book Title"/>
    <w:rsid w:val="00AD6F54"/>
    <w:rPr>
      <w:b/>
      <w:bCs/>
      <w:smallCaps/>
      <w:spacing w:val="5"/>
    </w:rPr>
  </w:style>
  <w:style w:type="character" w:customStyle="1" w:styleId="smallital">
    <w:name w:val="smallital"/>
    <w:rsid w:val="001869B1"/>
  </w:style>
  <w:style w:type="character" w:styleId="IntenseReference">
    <w:name w:val="Intense Reference"/>
    <w:uiPriority w:val="32"/>
    <w:qFormat/>
    <w:rsid w:val="005937C4"/>
    <w:rPr>
      <w:b/>
      <w:bCs/>
      <w:smallCaps/>
      <w:color w:val="C0504D"/>
      <w:spacing w:val="5"/>
      <w:u w:val="single"/>
    </w:rPr>
  </w:style>
  <w:style w:type="paragraph" w:customStyle="1" w:styleId="MyFormAssmtHdg">
    <w:name w:val="My Form Assmt Hdg"/>
    <w:basedOn w:val="Normal"/>
    <w:uiPriority w:val="99"/>
    <w:rsid w:val="00745B83"/>
    <w:pPr>
      <w:spacing w:before="240" w:after="0"/>
      <w:outlineLvl w:val="2"/>
    </w:pPr>
    <w:rPr>
      <w:rFonts w:ascii="Palatino Linotype" w:hAnsi="Palatino Linotype" w:cs="Times New Roman"/>
      <w:color w:val="FFFFFF"/>
      <w:sz w:val="32"/>
      <w:szCs w:val="32"/>
      <w:shd w:val="clear" w:color="auto" w:fill="C0C0C0"/>
      <w:lang w:val="en-ZA"/>
    </w:rPr>
  </w:style>
  <w:style w:type="character" w:customStyle="1" w:styleId="Heading1Char1">
    <w:name w:val="Heading 1 Char1"/>
    <w:aliases w:val="Part Char1,Header1 Char1"/>
    <w:basedOn w:val="DefaultParagraphFont"/>
    <w:rsid w:val="004F06A2"/>
    <w:rPr>
      <w:rFonts w:asciiTheme="majorHAnsi" w:eastAsiaTheme="majorEastAsia" w:hAnsiTheme="majorHAnsi" w:cstheme="majorBidi"/>
      <w:b/>
      <w:bCs/>
      <w:color w:val="2E74B5" w:themeColor="accent1" w:themeShade="BF"/>
      <w:sz w:val="28"/>
      <w:szCs w:val="28"/>
      <w:lang w:eastAsia="en-US"/>
    </w:rPr>
  </w:style>
  <w:style w:type="character" w:customStyle="1" w:styleId="FooterChar">
    <w:name w:val="Footer Char"/>
    <w:basedOn w:val="DefaultParagraphFont"/>
    <w:link w:val="Footer"/>
    <w:uiPriority w:val="99"/>
    <w:rsid w:val="004F06A2"/>
    <w:rPr>
      <w:rFonts w:ascii="Verdana" w:hAnsi="Verdana"/>
      <w:szCs w:val="24"/>
      <w:lang w:val="en-GB" w:eastAsia="en-US"/>
    </w:rPr>
  </w:style>
  <w:style w:type="character" w:customStyle="1" w:styleId="BalloonTextChar">
    <w:name w:val="Balloon Text Char"/>
    <w:basedOn w:val="DefaultParagraphFont"/>
    <w:link w:val="BalloonText"/>
    <w:uiPriority w:val="99"/>
    <w:semiHidden/>
    <w:rsid w:val="004F06A2"/>
    <w:rPr>
      <w:rFonts w:ascii="Tahoma" w:hAnsi="Tahoma" w:cs="Tahoma"/>
      <w:sz w:val="16"/>
      <w:szCs w:val="16"/>
      <w:lang w:val="en-GB" w:eastAsia="en-US"/>
    </w:rPr>
  </w:style>
  <w:style w:type="paragraph" w:customStyle="1" w:styleId="h4">
    <w:name w:val="h4"/>
    <w:basedOn w:val="Normal"/>
    <w:uiPriority w:val="99"/>
    <w:rsid w:val="004F06A2"/>
    <w:pPr>
      <w:jc w:val="left"/>
    </w:pPr>
    <w:rPr>
      <w:rFonts w:ascii="Arial" w:hAnsi="Arial"/>
      <w:b/>
      <w:bCs/>
      <w:sz w:val="22"/>
      <w:szCs w:val="22"/>
    </w:rPr>
  </w:style>
  <w:style w:type="paragraph" w:customStyle="1" w:styleId="ENH3">
    <w:name w:val="EN H3"/>
    <w:basedOn w:val="Normal"/>
    <w:uiPriority w:val="99"/>
    <w:rsid w:val="004F06A2"/>
    <w:pPr>
      <w:shd w:val="clear" w:color="auto" w:fill="F3F3F3"/>
      <w:jc w:val="left"/>
    </w:pPr>
    <w:rPr>
      <w:rFonts w:ascii="Arial Rounded MT Bold" w:hAnsi="Arial Rounded MT Bold" w:cs="Times New Roman"/>
      <w:sz w:val="32"/>
      <w:lang w:val="en-ZA"/>
    </w:rPr>
  </w:style>
  <w:style w:type="paragraph" w:customStyle="1" w:styleId="OmniPage2052">
    <w:name w:val="OmniPage #2052"/>
    <w:basedOn w:val="Normal"/>
    <w:uiPriority w:val="99"/>
    <w:rsid w:val="004F06A2"/>
    <w:pPr>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2053">
    <w:name w:val="OmniPage #2053"/>
    <w:basedOn w:val="Normal"/>
    <w:uiPriority w:val="99"/>
    <w:rsid w:val="004F06A2"/>
    <w:pPr>
      <w:tabs>
        <w:tab w:val="left" w:pos="643"/>
        <w:tab w:val="right" w:pos="2976"/>
      </w:tabs>
      <w:overflowPunct w:val="0"/>
      <w:autoSpaceDE w:val="0"/>
      <w:autoSpaceDN w:val="0"/>
      <w:adjustRightInd w:val="0"/>
      <w:spacing w:before="0" w:after="0" w:line="274" w:lineRule="exact"/>
      <w:ind w:left="53" w:right="50"/>
      <w:jc w:val="left"/>
    </w:pPr>
    <w:rPr>
      <w:rFonts w:ascii="Times New Roman" w:hAnsi="Times New Roman" w:cs="Times New Roman"/>
      <w:noProof/>
      <w:szCs w:val="20"/>
      <w:lang w:val="en-US"/>
    </w:rPr>
  </w:style>
  <w:style w:type="paragraph" w:customStyle="1" w:styleId="OmniPage2054">
    <w:name w:val="OmniPage #2054"/>
    <w:basedOn w:val="Normal"/>
    <w:uiPriority w:val="99"/>
    <w:rsid w:val="004F06A2"/>
    <w:pPr>
      <w:tabs>
        <w:tab w:val="left" w:pos="1053"/>
        <w:tab w:val="right" w:pos="2976"/>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2055">
    <w:name w:val="OmniPage #2055"/>
    <w:basedOn w:val="Normal"/>
    <w:uiPriority w:val="99"/>
    <w:rsid w:val="004F06A2"/>
    <w:pPr>
      <w:tabs>
        <w:tab w:val="left" w:pos="603"/>
        <w:tab w:val="left" w:pos="1189"/>
        <w:tab w:val="right" w:pos="2792"/>
      </w:tabs>
      <w:overflowPunct w:val="0"/>
      <w:autoSpaceDE w:val="0"/>
      <w:autoSpaceDN w:val="0"/>
      <w:adjustRightInd w:val="0"/>
      <w:spacing w:before="0" w:after="0" w:line="424" w:lineRule="exact"/>
      <w:ind w:left="50" w:right="50"/>
      <w:jc w:val="left"/>
    </w:pPr>
    <w:rPr>
      <w:rFonts w:ascii="Times New Roman" w:hAnsi="Times New Roman" w:cs="Times New Roman"/>
      <w:noProof/>
      <w:szCs w:val="20"/>
      <w:lang w:val="en-US"/>
    </w:rPr>
  </w:style>
  <w:style w:type="paragraph" w:customStyle="1" w:styleId="OmniPage6148">
    <w:name w:val="OmniPage #6148"/>
    <w:basedOn w:val="Normal"/>
    <w:uiPriority w:val="99"/>
    <w:rsid w:val="004F06A2"/>
    <w:pPr>
      <w:tabs>
        <w:tab w:val="left" w:pos="631"/>
        <w:tab w:val="right" w:pos="1909"/>
      </w:tabs>
      <w:overflowPunct w:val="0"/>
      <w:autoSpaceDE w:val="0"/>
      <w:autoSpaceDN w:val="0"/>
      <w:adjustRightInd w:val="0"/>
      <w:spacing w:before="0" w:after="0" w:line="274" w:lineRule="exact"/>
      <w:ind w:left="50" w:right="511"/>
      <w:jc w:val="left"/>
    </w:pPr>
    <w:rPr>
      <w:rFonts w:ascii="Times New Roman" w:hAnsi="Times New Roman" w:cs="Times New Roman"/>
      <w:noProof/>
      <w:szCs w:val="20"/>
      <w:lang w:val="en-US"/>
    </w:rPr>
  </w:style>
  <w:style w:type="paragraph" w:customStyle="1" w:styleId="OmniPage6149">
    <w:name w:val="OmniPage #6149"/>
    <w:basedOn w:val="Normal"/>
    <w:uiPriority w:val="99"/>
    <w:rsid w:val="004F06A2"/>
    <w:pPr>
      <w:tabs>
        <w:tab w:val="left" w:pos="631"/>
        <w:tab w:val="right" w:pos="2370"/>
      </w:tabs>
      <w:overflowPunct w:val="0"/>
      <w:autoSpaceDE w:val="0"/>
      <w:autoSpaceDN w:val="0"/>
      <w:adjustRightInd w:val="0"/>
      <w:spacing w:before="0" w:after="0" w:line="240" w:lineRule="exact"/>
      <w:ind w:left="50" w:right="50"/>
      <w:jc w:val="left"/>
    </w:pPr>
    <w:rPr>
      <w:rFonts w:ascii="Times New Roman" w:hAnsi="Times New Roman" w:cs="Times New Roman"/>
      <w:noProof/>
      <w:szCs w:val="20"/>
      <w:lang w:val="en-US"/>
    </w:rPr>
  </w:style>
  <w:style w:type="paragraph" w:customStyle="1" w:styleId="OmniPage6150">
    <w:name w:val="OmniPage #6150"/>
    <w:basedOn w:val="Normal"/>
    <w:uiPriority w:val="99"/>
    <w:rsid w:val="004F06A2"/>
    <w:pPr>
      <w:tabs>
        <w:tab w:val="left" w:pos="631"/>
        <w:tab w:val="right" w:pos="2173"/>
      </w:tabs>
      <w:overflowPunct w:val="0"/>
      <w:autoSpaceDE w:val="0"/>
      <w:autoSpaceDN w:val="0"/>
      <w:adjustRightInd w:val="0"/>
      <w:spacing w:before="0" w:after="0" w:line="274" w:lineRule="exact"/>
      <w:ind w:left="50" w:right="247"/>
      <w:jc w:val="left"/>
    </w:pPr>
    <w:rPr>
      <w:rFonts w:ascii="Times New Roman" w:hAnsi="Times New Roman" w:cs="Times New Roman"/>
      <w:noProof/>
      <w:szCs w:val="20"/>
      <w:lang w:val="en-US"/>
    </w:rPr>
  </w:style>
  <w:style w:type="paragraph" w:customStyle="1" w:styleId="OmniPage6152">
    <w:name w:val="OmniPage #6152"/>
    <w:basedOn w:val="Normal"/>
    <w:uiPriority w:val="99"/>
    <w:rsid w:val="004F06A2"/>
    <w:pPr>
      <w:tabs>
        <w:tab w:val="left" w:pos="621"/>
        <w:tab w:val="right" w:pos="2619"/>
      </w:tabs>
      <w:overflowPunct w:val="0"/>
      <w:autoSpaceDE w:val="0"/>
      <w:autoSpaceDN w:val="0"/>
      <w:adjustRightInd w:val="0"/>
      <w:spacing w:before="0" w:after="0" w:line="289" w:lineRule="exact"/>
      <w:ind w:left="50" w:right="50"/>
      <w:jc w:val="left"/>
    </w:pPr>
    <w:rPr>
      <w:rFonts w:ascii="Times New Roman" w:hAnsi="Times New Roman" w:cs="Times New Roman"/>
      <w:noProof/>
      <w:szCs w:val="20"/>
      <w:lang w:val="en-US"/>
    </w:rPr>
  </w:style>
  <w:style w:type="paragraph" w:customStyle="1" w:styleId="OmniPage6154">
    <w:name w:val="OmniPage #6154"/>
    <w:basedOn w:val="Normal"/>
    <w:uiPriority w:val="99"/>
    <w:rsid w:val="004F06A2"/>
    <w:pPr>
      <w:tabs>
        <w:tab w:val="left" w:pos="621"/>
        <w:tab w:val="right" w:pos="3378"/>
      </w:tabs>
      <w:overflowPunct w:val="0"/>
      <w:autoSpaceDE w:val="0"/>
      <w:autoSpaceDN w:val="0"/>
      <w:adjustRightInd w:val="0"/>
      <w:spacing w:before="0" w:after="0" w:line="289" w:lineRule="exact"/>
      <w:ind w:left="50" w:right="50"/>
      <w:jc w:val="left"/>
    </w:pPr>
    <w:rPr>
      <w:rFonts w:ascii="Times New Roman" w:hAnsi="Times New Roman" w:cs="Times New Roman"/>
      <w:noProof/>
      <w:szCs w:val="20"/>
      <w:lang w:val="en-US"/>
    </w:rPr>
  </w:style>
  <w:style w:type="paragraph" w:customStyle="1" w:styleId="OmniPage6156">
    <w:name w:val="OmniPage #6156"/>
    <w:basedOn w:val="Normal"/>
    <w:uiPriority w:val="99"/>
    <w:rsid w:val="004F06A2"/>
    <w:pPr>
      <w:tabs>
        <w:tab w:val="left" w:pos="1206"/>
        <w:tab w:val="right" w:pos="5126"/>
      </w:tabs>
      <w:overflowPunct w:val="0"/>
      <w:autoSpaceDE w:val="0"/>
      <w:autoSpaceDN w:val="0"/>
      <w:adjustRightInd w:val="0"/>
      <w:spacing w:before="0" w:after="0" w:line="284" w:lineRule="exact"/>
      <w:ind w:left="621" w:right="50"/>
      <w:jc w:val="left"/>
    </w:pPr>
    <w:rPr>
      <w:rFonts w:ascii="Times New Roman" w:hAnsi="Times New Roman" w:cs="Times New Roman"/>
      <w:noProof/>
      <w:szCs w:val="20"/>
      <w:lang w:val="en-US"/>
    </w:rPr>
  </w:style>
  <w:style w:type="character" w:customStyle="1" w:styleId="Heading5Char">
    <w:name w:val="Heading 5 Char"/>
    <w:aliases w:val="Block Label Char1"/>
    <w:basedOn w:val="DefaultParagraphFont"/>
    <w:link w:val="Heading5"/>
    <w:rsid w:val="00DB0F3E"/>
    <w:rPr>
      <w:rFonts w:ascii="Arial" w:hAnsi="Arial"/>
      <w:b/>
      <w:sz w:val="28"/>
      <w:lang w:val="en-GB" w:eastAsia="en-US"/>
    </w:rPr>
  </w:style>
  <w:style w:type="character" w:customStyle="1" w:styleId="Heading6Char">
    <w:name w:val="Heading 6 Char"/>
    <w:basedOn w:val="DefaultParagraphFont"/>
    <w:link w:val="Heading6"/>
    <w:rsid w:val="00DB0F3E"/>
    <w:rPr>
      <w:rFonts w:ascii="Arial" w:hAnsi="Arial"/>
      <w:sz w:val="96"/>
      <w:szCs w:val="24"/>
      <w:lang w:val="en-GB" w:eastAsia="en-US"/>
    </w:rPr>
  </w:style>
  <w:style w:type="character" w:customStyle="1" w:styleId="Heading7Char">
    <w:name w:val="Heading 7 Char"/>
    <w:basedOn w:val="DefaultParagraphFont"/>
    <w:link w:val="Heading7"/>
    <w:uiPriority w:val="99"/>
    <w:rsid w:val="00DB0F3E"/>
    <w:rPr>
      <w:rFonts w:ascii="Arial" w:hAnsi="Arial"/>
      <w:b/>
      <w:sz w:val="72"/>
      <w:szCs w:val="24"/>
      <w:lang w:val="en-GB" w:eastAsia="en-US"/>
    </w:rPr>
  </w:style>
  <w:style w:type="character" w:customStyle="1" w:styleId="Heading8Char">
    <w:name w:val="Heading 8 Char"/>
    <w:basedOn w:val="DefaultParagraphFont"/>
    <w:link w:val="Heading8"/>
    <w:uiPriority w:val="99"/>
    <w:rsid w:val="00DB0F3E"/>
    <w:rPr>
      <w:rFonts w:ascii="Arial" w:hAnsi="Arial" w:cs="Arial"/>
      <w:b/>
      <w:sz w:val="28"/>
      <w:szCs w:val="24"/>
      <w:lang w:val="en-GB" w:eastAsia="en-US"/>
    </w:rPr>
  </w:style>
  <w:style w:type="character" w:customStyle="1" w:styleId="Heading9Char">
    <w:name w:val="Heading 9 Char"/>
    <w:basedOn w:val="DefaultParagraphFont"/>
    <w:link w:val="Heading9"/>
    <w:uiPriority w:val="99"/>
    <w:rsid w:val="00DB0F3E"/>
    <w:rPr>
      <w:rFonts w:ascii="Arial" w:hAnsi="Arial" w:cs="Arial"/>
      <w:b/>
      <w:sz w:val="28"/>
      <w:szCs w:val="24"/>
      <w:lang w:val="en-GB" w:eastAsia="en-US"/>
    </w:rPr>
  </w:style>
  <w:style w:type="character" w:customStyle="1" w:styleId="HTMLAddressChar">
    <w:name w:val="HTML Address Char"/>
    <w:basedOn w:val="DefaultParagraphFont"/>
    <w:link w:val="HTMLAddress"/>
    <w:semiHidden/>
    <w:rsid w:val="00DB0F3E"/>
    <w:rPr>
      <w:rFonts w:ascii="Verdana" w:hAnsi="Verdana" w:cs="Arial"/>
      <w:i/>
      <w:iCs/>
      <w:szCs w:val="24"/>
      <w:lang w:val="en-GB" w:eastAsia="en-US"/>
    </w:rPr>
  </w:style>
  <w:style w:type="character" w:customStyle="1" w:styleId="Heading2Char1">
    <w:name w:val="Heading 2 Char1"/>
    <w:aliases w:val="Chapter Title Char1"/>
    <w:basedOn w:val="DefaultParagraphFont"/>
    <w:semiHidden/>
    <w:rsid w:val="00DB0F3E"/>
    <w:rPr>
      <w:rFonts w:asciiTheme="majorHAnsi" w:eastAsiaTheme="majorEastAsia" w:hAnsiTheme="majorHAnsi" w:cstheme="majorBidi"/>
      <w:b/>
      <w:bCs/>
      <w:color w:val="5B9BD5" w:themeColor="accent1"/>
      <w:sz w:val="26"/>
      <w:szCs w:val="26"/>
      <w:lang w:val="en-GB" w:eastAsia="en-US"/>
    </w:rPr>
  </w:style>
  <w:style w:type="character" w:customStyle="1" w:styleId="Heading5Char1">
    <w:name w:val="Heading 5 Char1"/>
    <w:aliases w:val="Block Label Char"/>
    <w:basedOn w:val="DefaultParagraphFont"/>
    <w:semiHidden/>
    <w:rsid w:val="00DB0F3E"/>
    <w:rPr>
      <w:rFonts w:asciiTheme="majorHAnsi" w:eastAsiaTheme="majorEastAsia" w:hAnsiTheme="majorHAnsi" w:cstheme="majorBidi"/>
      <w:color w:val="1F4D78" w:themeColor="accent1" w:themeShade="7F"/>
      <w:szCs w:val="24"/>
      <w:lang w:val="en-GB" w:eastAsia="en-US"/>
    </w:rPr>
  </w:style>
  <w:style w:type="character" w:customStyle="1" w:styleId="HTMLPreformattedChar">
    <w:name w:val="HTML Preformatted Char"/>
    <w:basedOn w:val="DefaultParagraphFont"/>
    <w:link w:val="HTMLPreformatted"/>
    <w:semiHidden/>
    <w:rsid w:val="00DB0F3E"/>
    <w:rPr>
      <w:rFonts w:ascii="Courier New" w:hAnsi="Courier New" w:cs="Courier New"/>
      <w:lang w:val="en-GB" w:eastAsia="en-US"/>
    </w:rPr>
  </w:style>
  <w:style w:type="character" w:customStyle="1" w:styleId="FootnoteTextChar">
    <w:name w:val="Footnote Text Char"/>
    <w:basedOn w:val="DefaultParagraphFont"/>
    <w:link w:val="FootnoteText"/>
    <w:uiPriority w:val="99"/>
    <w:semiHidden/>
    <w:rsid w:val="00DB0F3E"/>
    <w:rPr>
      <w:rFonts w:ascii="Arial" w:hAnsi="Arial"/>
      <w:lang w:eastAsia="en-US"/>
    </w:rPr>
  </w:style>
  <w:style w:type="character" w:customStyle="1" w:styleId="CommentTextChar">
    <w:name w:val="Comment Text Char"/>
    <w:basedOn w:val="DefaultParagraphFont"/>
    <w:link w:val="CommentText"/>
    <w:uiPriority w:val="99"/>
    <w:semiHidden/>
    <w:rsid w:val="00DB0F3E"/>
    <w:rPr>
      <w:rFonts w:ascii="Verdana" w:hAnsi="Verdana"/>
      <w:lang w:val="en-GB" w:eastAsia="en-US"/>
    </w:rPr>
  </w:style>
  <w:style w:type="character" w:customStyle="1" w:styleId="TitleChar">
    <w:name w:val="Title Char"/>
    <w:basedOn w:val="DefaultParagraphFont"/>
    <w:link w:val="Title"/>
    <w:uiPriority w:val="99"/>
    <w:rsid w:val="00DB0F3E"/>
    <w:rPr>
      <w:rFonts w:ascii="Comic Sans MS" w:hAnsi="Comic Sans MS" w:cs="Arial"/>
      <w:b/>
      <w:bCs/>
      <w:szCs w:val="24"/>
      <w:lang w:eastAsia="en-US"/>
    </w:rPr>
  </w:style>
  <w:style w:type="character" w:customStyle="1" w:styleId="ClosingChar">
    <w:name w:val="Closing Char"/>
    <w:basedOn w:val="DefaultParagraphFont"/>
    <w:link w:val="Closing"/>
    <w:uiPriority w:val="99"/>
    <w:semiHidden/>
    <w:rsid w:val="00DB0F3E"/>
    <w:rPr>
      <w:rFonts w:ascii="Verdana" w:hAnsi="Verdana" w:cs="Arial"/>
      <w:szCs w:val="24"/>
      <w:lang w:val="en-GB" w:eastAsia="en-US"/>
    </w:rPr>
  </w:style>
  <w:style w:type="character" w:customStyle="1" w:styleId="SignatureChar">
    <w:name w:val="Signature Char"/>
    <w:basedOn w:val="DefaultParagraphFont"/>
    <w:link w:val="Signature"/>
    <w:uiPriority w:val="99"/>
    <w:semiHidden/>
    <w:rsid w:val="00DB0F3E"/>
    <w:rPr>
      <w:rFonts w:ascii="Verdana" w:hAnsi="Verdana" w:cs="Arial"/>
      <w:szCs w:val="24"/>
      <w:lang w:val="en-GB" w:eastAsia="en-US"/>
    </w:rPr>
  </w:style>
  <w:style w:type="character" w:customStyle="1" w:styleId="BodyTextIndentChar">
    <w:name w:val="Body Text Indent Char"/>
    <w:basedOn w:val="DefaultParagraphFont"/>
    <w:link w:val="BodyTextIndent"/>
    <w:uiPriority w:val="99"/>
    <w:semiHidden/>
    <w:rsid w:val="00DB0F3E"/>
    <w:rPr>
      <w:rFonts w:ascii="Arial" w:hAnsi="Arial" w:cs="Arial"/>
      <w:szCs w:val="24"/>
      <w:lang w:val="en-GB" w:eastAsia="en-US"/>
    </w:rPr>
  </w:style>
  <w:style w:type="character" w:customStyle="1" w:styleId="MessageHeaderChar">
    <w:name w:val="Message Header Char"/>
    <w:basedOn w:val="DefaultParagraphFont"/>
    <w:link w:val="MessageHeader"/>
    <w:uiPriority w:val="99"/>
    <w:semiHidden/>
    <w:rsid w:val="00DB0F3E"/>
    <w:rPr>
      <w:rFonts w:ascii="Verdana" w:hAnsi="Verdana" w:cs="Arial"/>
      <w:szCs w:val="24"/>
      <w:shd w:val="pct20" w:color="auto" w:fill="auto"/>
      <w:lang w:val="en-GB" w:eastAsia="en-US"/>
    </w:rPr>
  </w:style>
  <w:style w:type="character" w:customStyle="1" w:styleId="SubtitleChar">
    <w:name w:val="Subtitle Char"/>
    <w:basedOn w:val="DefaultParagraphFont"/>
    <w:link w:val="Subtitle"/>
    <w:uiPriority w:val="99"/>
    <w:rsid w:val="00DB0F3E"/>
    <w:rPr>
      <w:rFonts w:ascii="Verdana" w:hAnsi="Verdana" w:cs="Arial"/>
      <w:b/>
      <w:bCs/>
      <w:sz w:val="18"/>
      <w:szCs w:val="24"/>
      <w:lang w:eastAsia="en-US"/>
    </w:rPr>
  </w:style>
  <w:style w:type="character" w:customStyle="1" w:styleId="SalutationChar">
    <w:name w:val="Salutation Char"/>
    <w:basedOn w:val="DefaultParagraphFont"/>
    <w:link w:val="Salutation"/>
    <w:uiPriority w:val="99"/>
    <w:semiHidden/>
    <w:rsid w:val="00DB0F3E"/>
    <w:rPr>
      <w:rFonts w:ascii="Verdana" w:hAnsi="Verdana" w:cs="Arial"/>
      <w:szCs w:val="24"/>
      <w:lang w:val="en-GB" w:eastAsia="en-US"/>
    </w:rPr>
  </w:style>
  <w:style w:type="character" w:customStyle="1" w:styleId="DateChar">
    <w:name w:val="Date Char"/>
    <w:basedOn w:val="DefaultParagraphFont"/>
    <w:link w:val="Date"/>
    <w:uiPriority w:val="99"/>
    <w:semiHidden/>
    <w:rsid w:val="00DB0F3E"/>
    <w:rPr>
      <w:rFonts w:ascii="Verdana" w:hAnsi="Verdana" w:cs="Arial"/>
      <w:szCs w:val="24"/>
      <w:lang w:val="en-GB" w:eastAsia="en-US"/>
    </w:rPr>
  </w:style>
  <w:style w:type="character" w:customStyle="1" w:styleId="BodyTextFirstIndentChar">
    <w:name w:val="Body Text First Indent Char"/>
    <w:basedOn w:val="BodyTextChar"/>
    <w:link w:val="BodyTextFirstIndent"/>
    <w:uiPriority w:val="99"/>
    <w:semiHidden/>
    <w:rsid w:val="00DB0F3E"/>
    <w:rPr>
      <w:rFonts w:ascii="Verdana" w:hAnsi="Verdana" w:cs="Arial"/>
      <w:b w:val="0"/>
      <w:bCs w:val="0"/>
      <w:sz w:val="22"/>
      <w:szCs w:val="24"/>
      <w:lang w:val="en-GB" w:eastAsia="en-US" w:bidi="ar-SA"/>
    </w:rPr>
  </w:style>
  <w:style w:type="character" w:customStyle="1" w:styleId="BodyTextFirstIndent2Char">
    <w:name w:val="Body Text First Indent 2 Char"/>
    <w:basedOn w:val="BodyTextIndentChar"/>
    <w:link w:val="BodyTextFirstIndent2"/>
    <w:uiPriority w:val="99"/>
    <w:semiHidden/>
    <w:rsid w:val="00DB0F3E"/>
    <w:rPr>
      <w:rFonts w:ascii="Arial" w:hAnsi="Arial" w:cs="Arial"/>
      <w:szCs w:val="24"/>
      <w:lang w:val="en-GB" w:eastAsia="en-US"/>
    </w:rPr>
  </w:style>
  <w:style w:type="character" w:customStyle="1" w:styleId="NoteHeadingChar">
    <w:name w:val="Note Heading Char"/>
    <w:basedOn w:val="DefaultParagraphFont"/>
    <w:link w:val="NoteHeading"/>
    <w:uiPriority w:val="99"/>
    <w:semiHidden/>
    <w:rsid w:val="00DB0F3E"/>
    <w:rPr>
      <w:rFonts w:ascii="Verdana" w:hAnsi="Verdana" w:cs="Arial"/>
      <w:szCs w:val="24"/>
      <w:lang w:val="en-GB" w:eastAsia="en-US"/>
    </w:rPr>
  </w:style>
  <w:style w:type="character" w:customStyle="1" w:styleId="BodyText2Char">
    <w:name w:val="Body Text 2 Char"/>
    <w:basedOn w:val="DefaultParagraphFont"/>
    <w:link w:val="BodyText2"/>
    <w:uiPriority w:val="99"/>
    <w:semiHidden/>
    <w:rsid w:val="00DB0F3E"/>
    <w:rPr>
      <w:rFonts w:ascii="Arial" w:hAnsi="Arial"/>
      <w:szCs w:val="24"/>
      <w:lang w:val="en-GB" w:eastAsia="en-US"/>
    </w:rPr>
  </w:style>
  <w:style w:type="character" w:customStyle="1" w:styleId="BodyText3Char">
    <w:name w:val="Body Text 3 Char"/>
    <w:basedOn w:val="DefaultParagraphFont"/>
    <w:link w:val="BodyText3"/>
    <w:uiPriority w:val="99"/>
    <w:semiHidden/>
    <w:rsid w:val="00DB0F3E"/>
    <w:rPr>
      <w:rFonts w:ascii="Arial" w:hAnsi="Arial"/>
      <w:b/>
      <w:sz w:val="28"/>
      <w:lang w:val="en-GB" w:eastAsia="en-US"/>
    </w:rPr>
  </w:style>
  <w:style w:type="character" w:customStyle="1" w:styleId="BodyTextIndent2Char">
    <w:name w:val="Body Text Indent 2 Char"/>
    <w:basedOn w:val="DefaultParagraphFont"/>
    <w:link w:val="BodyTextIndent2"/>
    <w:uiPriority w:val="99"/>
    <w:semiHidden/>
    <w:rsid w:val="00DB0F3E"/>
    <w:rPr>
      <w:rFonts w:ascii="Arial" w:hAnsi="Arial" w:cs="Arial"/>
      <w:szCs w:val="24"/>
      <w:lang w:val="en-US" w:eastAsia="en-US"/>
    </w:rPr>
  </w:style>
  <w:style w:type="character" w:customStyle="1" w:styleId="BodyTextIndent3Char">
    <w:name w:val="Body Text Indent 3 Char"/>
    <w:basedOn w:val="DefaultParagraphFont"/>
    <w:link w:val="BodyTextIndent3"/>
    <w:uiPriority w:val="99"/>
    <w:semiHidden/>
    <w:rsid w:val="00DB0F3E"/>
    <w:rPr>
      <w:rFonts w:ascii="Arial" w:hAnsi="Arial" w:cs="Arial"/>
      <w:szCs w:val="24"/>
      <w:lang w:val="en-GB" w:eastAsia="en-US"/>
    </w:rPr>
  </w:style>
  <w:style w:type="character" w:customStyle="1" w:styleId="DocumentMapChar">
    <w:name w:val="Document Map Char"/>
    <w:basedOn w:val="DefaultParagraphFont"/>
    <w:link w:val="DocumentMap"/>
    <w:uiPriority w:val="99"/>
    <w:semiHidden/>
    <w:rsid w:val="00DB0F3E"/>
    <w:rPr>
      <w:rFonts w:ascii="Tahoma" w:hAnsi="Tahoma" w:cs="Tahoma"/>
      <w:sz w:val="16"/>
      <w:shd w:val="clear" w:color="auto" w:fill="000080"/>
      <w:lang w:val="en-GB" w:eastAsia="en-US"/>
    </w:rPr>
  </w:style>
  <w:style w:type="character" w:customStyle="1" w:styleId="PlainTextChar">
    <w:name w:val="Plain Text Char"/>
    <w:basedOn w:val="DefaultParagraphFont"/>
    <w:link w:val="PlainText"/>
    <w:uiPriority w:val="99"/>
    <w:semiHidden/>
    <w:rsid w:val="00DB0F3E"/>
    <w:rPr>
      <w:rFonts w:ascii="Courier New" w:hAnsi="Courier New" w:cs="Courier New"/>
      <w:lang w:val="en-GB" w:eastAsia="en-US"/>
    </w:rPr>
  </w:style>
  <w:style w:type="character" w:customStyle="1" w:styleId="E-mailSignatureChar">
    <w:name w:val="E-mail Signature Char"/>
    <w:basedOn w:val="DefaultParagraphFont"/>
    <w:link w:val="E-mailSignature"/>
    <w:uiPriority w:val="99"/>
    <w:semiHidden/>
    <w:rsid w:val="00DB0F3E"/>
    <w:rPr>
      <w:rFonts w:ascii="Verdana" w:hAnsi="Verdana" w:cs="Arial"/>
      <w:szCs w:val="24"/>
      <w:lang w:val="en-GB" w:eastAsia="en-US"/>
    </w:rPr>
  </w:style>
  <w:style w:type="character" w:customStyle="1" w:styleId="CommentSubjectChar">
    <w:name w:val="Comment Subject Char"/>
    <w:basedOn w:val="CommentTextChar"/>
    <w:link w:val="CommentSubject"/>
    <w:uiPriority w:val="99"/>
    <w:semiHidden/>
    <w:rsid w:val="00DB0F3E"/>
    <w:rPr>
      <w:rFonts w:ascii="Verdana" w:hAnsi="Verdana"/>
      <w:b/>
      <w:bCs/>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59678">
      <w:bodyDiv w:val="1"/>
      <w:marLeft w:val="0"/>
      <w:marRight w:val="0"/>
      <w:marTop w:val="0"/>
      <w:marBottom w:val="0"/>
      <w:divBdr>
        <w:top w:val="none" w:sz="0" w:space="0" w:color="auto"/>
        <w:left w:val="none" w:sz="0" w:space="0" w:color="auto"/>
        <w:bottom w:val="none" w:sz="0" w:space="0" w:color="auto"/>
        <w:right w:val="none" w:sz="0" w:space="0" w:color="auto"/>
      </w:divBdr>
    </w:div>
    <w:div w:id="12348129">
      <w:bodyDiv w:val="1"/>
      <w:marLeft w:val="0"/>
      <w:marRight w:val="0"/>
      <w:marTop w:val="0"/>
      <w:marBottom w:val="0"/>
      <w:divBdr>
        <w:top w:val="none" w:sz="0" w:space="0" w:color="auto"/>
        <w:left w:val="none" w:sz="0" w:space="0" w:color="auto"/>
        <w:bottom w:val="none" w:sz="0" w:space="0" w:color="auto"/>
        <w:right w:val="none" w:sz="0" w:space="0" w:color="auto"/>
      </w:divBdr>
    </w:div>
    <w:div w:id="13575318">
      <w:bodyDiv w:val="1"/>
      <w:marLeft w:val="0"/>
      <w:marRight w:val="0"/>
      <w:marTop w:val="0"/>
      <w:marBottom w:val="0"/>
      <w:divBdr>
        <w:top w:val="none" w:sz="0" w:space="0" w:color="auto"/>
        <w:left w:val="none" w:sz="0" w:space="0" w:color="auto"/>
        <w:bottom w:val="none" w:sz="0" w:space="0" w:color="auto"/>
        <w:right w:val="none" w:sz="0" w:space="0" w:color="auto"/>
      </w:divBdr>
    </w:div>
    <w:div w:id="20127772">
      <w:bodyDiv w:val="1"/>
      <w:marLeft w:val="0"/>
      <w:marRight w:val="0"/>
      <w:marTop w:val="0"/>
      <w:marBottom w:val="0"/>
      <w:divBdr>
        <w:top w:val="none" w:sz="0" w:space="0" w:color="auto"/>
        <w:left w:val="none" w:sz="0" w:space="0" w:color="auto"/>
        <w:bottom w:val="none" w:sz="0" w:space="0" w:color="auto"/>
        <w:right w:val="none" w:sz="0" w:space="0" w:color="auto"/>
      </w:divBdr>
    </w:div>
    <w:div w:id="25103116">
      <w:bodyDiv w:val="1"/>
      <w:marLeft w:val="0"/>
      <w:marRight w:val="0"/>
      <w:marTop w:val="0"/>
      <w:marBottom w:val="0"/>
      <w:divBdr>
        <w:top w:val="none" w:sz="0" w:space="0" w:color="auto"/>
        <w:left w:val="none" w:sz="0" w:space="0" w:color="auto"/>
        <w:bottom w:val="none" w:sz="0" w:space="0" w:color="auto"/>
        <w:right w:val="none" w:sz="0" w:space="0" w:color="auto"/>
      </w:divBdr>
    </w:div>
    <w:div w:id="25761520">
      <w:bodyDiv w:val="1"/>
      <w:marLeft w:val="0"/>
      <w:marRight w:val="0"/>
      <w:marTop w:val="0"/>
      <w:marBottom w:val="0"/>
      <w:divBdr>
        <w:top w:val="none" w:sz="0" w:space="0" w:color="auto"/>
        <w:left w:val="none" w:sz="0" w:space="0" w:color="auto"/>
        <w:bottom w:val="none" w:sz="0" w:space="0" w:color="auto"/>
        <w:right w:val="none" w:sz="0" w:space="0" w:color="auto"/>
      </w:divBdr>
    </w:div>
    <w:div w:id="37315452">
      <w:bodyDiv w:val="1"/>
      <w:marLeft w:val="0"/>
      <w:marRight w:val="0"/>
      <w:marTop w:val="0"/>
      <w:marBottom w:val="0"/>
      <w:divBdr>
        <w:top w:val="none" w:sz="0" w:space="0" w:color="auto"/>
        <w:left w:val="none" w:sz="0" w:space="0" w:color="auto"/>
        <w:bottom w:val="none" w:sz="0" w:space="0" w:color="auto"/>
        <w:right w:val="none" w:sz="0" w:space="0" w:color="auto"/>
      </w:divBdr>
    </w:div>
    <w:div w:id="41752368">
      <w:bodyDiv w:val="1"/>
      <w:marLeft w:val="0"/>
      <w:marRight w:val="0"/>
      <w:marTop w:val="0"/>
      <w:marBottom w:val="0"/>
      <w:divBdr>
        <w:top w:val="none" w:sz="0" w:space="0" w:color="auto"/>
        <w:left w:val="none" w:sz="0" w:space="0" w:color="auto"/>
        <w:bottom w:val="none" w:sz="0" w:space="0" w:color="auto"/>
        <w:right w:val="none" w:sz="0" w:space="0" w:color="auto"/>
      </w:divBdr>
    </w:div>
    <w:div w:id="49113849">
      <w:bodyDiv w:val="1"/>
      <w:marLeft w:val="0"/>
      <w:marRight w:val="0"/>
      <w:marTop w:val="0"/>
      <w:marBottom w:val="0"/>
      <w:divBdr>
        <w:top w:val="none" w:sz="0" w:space="0" w:color="auto"/>
        <w:left w:val="none" w:sz="0" w:space="0" w:color="auto"/>
        <w:bottom w:val="none" w:sz="0" w:space="0" w:color="auto"/>
        <w:right w:val="none" w:sz="0" w:space="0" w:color="auto"/>
      </w:divBdr>
    </w:div>
    <w:div w:id="58483156">
      <w:bodyDiv w:val="1"/>
      <w:marLeft w:val="0"/>
      <w:marRight w:val="0"/>
      <w:marTop w:val="0"/>
      <w:marBottom w:val="0"/>
      <w:divBdr>
        <w:top w:val="none" w:sz="0" w:space="0" w:color="auto"/>
        <w:left w:val="none" w:sz="0" w:space="0" w:color="auto"/>
        <w:bottom w:val="none" w:sz="0" w:space="0" w:color="auto"/>
        <w:right w:val="none" w:sz="0" w:space="0" w:color="auto"/>
      </w:divBdr>
    </w:div>
    <w:div w:id="60367645">
      <w:bodyDiv w:val="1"/>
      <w:marLeft w:val="0"/>
      <w:marRight w:val="0"/>
      <w:marTop w:val="0"/>
      <w:marBottom w:val="0"/>
      <w:divBdr>
        <w:top w:val="none" w:sz="0" w:space="0" w:color="auto"/>
        <w:left w:val="none" w:sz="0" w:space="0" w:color="auto"/>
        <w:bottom w:val="none" w:sz="0" w:space="0" w:color="auto"/>
        <w:right w:val="none" w:sz="0" w:space="0" w:color="auto"/>
      </w:divBdr>
    </w:div>
    <w:div w:id="71968672">
      <w:bodyDiv w:val="1"/>
      <w:marLeft w:val="0"/>
      <w:marRight w:val="0"/>
      <w:marTop w:val="0"/>
      <w:marBottom w:val="0"/>
      <w:divBdr>
        <w:top w:val="none" w:sz="0" w:space="0" w:color="auto"/>
        <w:left w:val="none" w:sz="0" w:space="0" w:color="auto"/>
        <w:bottom w:val="none" w:sz="0" w:space="0" w:color="auto"/>
        <w:right w:val="none" w:sz="0" w:space="0" w:color="auto"/>
      </w:divBdr>
    </w:div>
    <w:div w:id="82142642">
      <w:bodyDiv w:val="1"/>
      <w:marLeft w:val="0"/>
      <w:marRight w:val="0"/>
      <w:marTop w:val="0"/>
      <w:marBottom w:val="0"/>
      <w:divBdr>
        <w:top w:val="none" w:sz="0" w:space="0" w:color="auto"/>
        <w:left w:val="none" w:sz="0" w:space="0" w:color="auto"/>
        <w:bottom w:val="none" w:sz="0" w:space="0" w:color="auto"/>
        <w:right w:val="none" w:sz="0" w:space="0" w:color="auto"/>
      </w:divBdr>
    </w:div>
    <w:div w:id="91633580">
      <w:bodyDiv w:val="1"/>
      <w:marLeft w:val="0"/>
      <w:marRight w:val="0"/>
      <w:marTop w:val="0"/>
      <w:marBottom w:val="0"/>
      <w:divBdr>
        <w:top w:val="none" w:sz="0" w:space="0" w:color="auto"/>
        <w:left w:val="none" w:sz="0" w:space="0" w:color="auto"/>
        <w:bottom w:val="none" w:sz="0" w:space="0" w:color="auto"/>
        <w:right w:val="none" w:sz="0" w:space="0" w:color="auto"/>
      </w:divBdr>
    </w:div>
    <w:div w:id="92091590">
      <w:bodyDiv w:val="1"/>
      <w:marLeft w:val="0"/>
      <w:marRight w:val="0"/>
      <w:marTop w:val="0"/>
      <w:marBottom w:val="0"/>
      <w:divBdr>
        <w:top w:val="none" w:sz="0" w:space="0" w:color="auto"/>
        <w:left w:val="none" w:sz="0" w:space="0" w:color="auto"/>
        <w:bottom w:val="none" w:sz="0" w:space="0" w:color="auto"/>
        <w:right w:val="none" w:sz="0" w:space="0" w:color="auto"/>
      </w:divBdr>
    </w:div>
    <w:div w:id="93789024">
      <w:bodyDiv w:val="1"/>
      <w:marLeft w:val="0"/>
      <w:marRight w:val="0"/>
      <w:marTop w:val="0"/>
      <w:marBottom w:val="0"/>
      <w:divBdr>
        <w:top w:val="none" w:sz="0" w:space="0" w:color="auto"/>
        <w:left w:val="none" w:sz="0" w:space="0" w:color="auto"/>
        <w:bottom w:val="none" w:sz="0" w:space="0" w:color="auto"/>
        <w:right w:val="none" w:sz="0" w:space="0" w:color="auto"/>
      </w:divBdr>
    </w:div>
    <w:div w:id="105084759">
      <w:bodyDiv w:val="1"/>
      <w:marLeft w:val="0"/>
      <w:marRight w:val="0"/>
      <w:marTop w:val="0"/>
      <w:marBottom w:val="0"/>
      <w:divBdr>
        <w:top w:val="none" w:sz="0" w:space="0" w:color="auto"/>
        <w:left w:val="none" w:sz="0" w:space="0" w:color="auto"/>
        <w:bottom w:val="none" w:sz="0" w:space="0" w:color="auto"/>
        <w:right w:val="none" w:sz="0" w:space="0" w:color="auto"/>
      </w:divBdr>
    </w:div>
    <w:div w:id="123278640">
      <w:bodyDiv w:val="1"/>
      <w:marLeft w:val="0"/>
      <w:marRight w:val="0"/>
      <w:marTop w:val="0"/>
      <w:marBottom w:val="0"/>
      <w:divBdr>
        <w:top w:val="none" w:sz="0" w:space="0" w:color="auto"/>
        <w:left w:val="none" w:sz="0" w:space="0" w:color="auto"/>
        <w:bottom w:val="none" w:sz="0" w:space="0" w:color="auto"/>
        <w:right w:val="none" w:sz="0" w:space="0" w:color="auto"/>
      </w:divBdr>
    </w:div>
    <w:div w:id="139150499">
      <w:bodyDiv w:val="1"/>
      <w:marLeft w:val="0"/>
      <w:marRight w:val="0"/>
      <w:marTop w:val="0"/>
      <w:marBottom w:val="0"/>
      <w:divBdr>
        <w:top w:val="none" w:sz="0" w:space="0" w:color="auto"/>
        <w:left w:val="none" w:sz="0" w:space="0" w:color="auto"/>
        <w:bottom w:val="none" w:sz="0" w:space="0" w:color="auto"/>
        <w:right w:val="none" w:sz="0" w:space="0" w:color="auto"/>
      </w:divBdr>
    </w:div>
    <w:div w:id="148979534">
      <w:bodyDiv w:val="1"/>
      <w:marLeft w:val="0"/>
      <w:marRight w:val="0"/>
      <w:marTop w:val="0"/>
      <w:marBottom w:val="0"/>
      <w:divBdr>
        <w:top w:val="none" w:sz="0" w:space="0" w:color="auto"/>
        <w:left w:val="none" w:sz="0" w:space="0" w:color="auto"/>
        <w:bottom w:val="none" w:sz="0" w:space="0" w:color="auto"/>
        <w:right w:val="none" w:sz="0" w:space="0" w:color="auto"/>
      </w:divBdr>
    </w:div>
    <w:div w:id="157768442">
      <w:bodyDiv w:val="1"/>
      <w:marLeft w:val="0"/>
      <w:marRight w:val="0"/>
      <w:marTop w:val="0"/>
      <w:marBottom w:val="0"/>
      <w:divBdr>
        <w:top w:val="none" w:sz="0" w:space="0" w:color="auto"/>
        <w:left w:val="none" w:sz="0" w:space="0" w:color="auto"/>
        <w:bottom w:val="none" w:sz="0" w:space="0" w:color="auto"/>
        <w:right w:val="none" w:sz="0" w:space="0" w:color="auto"/>
      </w:divBdr>
    </w:div>
    <w:div w:id="184756307">
      <w:bodyDiv w:val="1"/>
      <w:marLeft w:val="0"/>
      <w:marRight w:val="0"/>
      <w:marTop w:val="0"/>
      <w:marBottom w:val="0"/>
      <w:divBdr>
        <w:top w:val="none" w:sz="0" w:space="0" w:color="auto"/>
        <w:left w:val="none" w:sz="0" w:space="0" w:color="auto"/>
        <w:bottom w:val="none" w:sz="0" w:space="0" w:color="auto"/>
        <w:right w:val="none" w:sz="0" w:space="0" w:color="auto"/>
      </w:divBdr>
    </w:div>
    <w:div w:id="187449953">
      <w:bodyDiv w:val="1"/>
      <w:marLeft w:val="0"/>
      <w:marRight w:val="0"/>
      <w:marTop w:val="0"/>
      <w:marBottom w:val="0"/>
      <w:divBdr>
        <w:top w:val="none" w:sz="0" w:space="0" w:color="auto"/>
        <w:left w:val="none" w:sz="0" w:space="0" w:color="auto"/>
        <w:bottom w:val="none" w:sz="0" w:space="0" w:color="auto"/>
        <w:right w:val="none" w:sz="0" w:space="0" w:color="auto"/>
      </w:divBdr>
    </w:div>
    <w:div w:id="193814113">
      <w:bodyDiv w:val="1"/>
      <w:marLeft w:val="0"/>
      <w:marRight w:val="0"/>
      <w:marTop w:val="0"/>
      <w:marBottom w:val="0"/>
      <w:divBdr>
        <w:top w:val="none" w:sz="0" w:space="0" w:color="auto"/>
        <w:left w:val="none" w:sz="0" w:space="0" w:color="auto"/>
        <w:bottom w:val="none" w:sz="0" w:space="0" w:color="auto"/>
        <w:right w:val="none" w:sz="0" w:space="0" w:color="auto"/>
      </w:divBdr>
    </w:div>
    <w:div w:id="208805505">
      <w:bodyDiv w:val="1"/>
      <w:marLeft w:val="0"/>
      <w:marRight w:val="0"/>
      <w:marTop w:val="0"/>
      <w:marBottom w:val="0"/>
      <w:divBdr>
        <w:top w:val="none" w:sz="0" w:space="0" w:color="auto"/>
        <w:left w:val="none" w:sz="0" w:space="0" w:color="auto"/>
        <w:bottom w:val="none" w:sz="0" w:space="0" w:color="auto"/>
        <w:right w:val="none" w:sz="0" w:space="0" w:color="auto"/>
      </w:divBdr>
    </w:div>
    <w:div w:id="214702142">
      <w:bodyDiv w:val="1"/>
      <w:marLeft w:val="0"/>
      <w:marRight w:val="0"/>
      <w:marTop w:val="0"/>
      <w:marBottom w:val="0"/>
      <w:divBdr>
        <w:top w:val="none" w:sz="0" w:space="0" w:color="auto"/>
        <w:left w:val="none" w:sz="0" w:space="0" w:color="auto"/>
        <w:bottom w:val="none" w:sz="0" w:space="0" w:color="auto"/>
        <w:right w:val="none" w:sz="0" w:space="0" w:color="auto"/>
      </w:divBdr>
    </w:div>
    <w:div w:id="238910938">
      <w:bodyDiv w:val="1"/>
      <w:marLeft w:val="0"/>
      <w:marRight w:val="0"/>
      <w:marTop w:val="0"/>
      <w:marBottom w:val="0"/>
      <w:divBdr>
        <w:top w:val="none" w:sz="0" w:space="0" w:color="auto"/>
        <w:left w:val="none" w:sz="0" w:space="0" w:color="auto"/>
        <w:bottom w:val="none" w:sz="0" w:space="0" w:color="auto"/>
        <w:right w:val="none" w:sz="0" w:space="0" w:color="auto"/>
      </w:divBdr>
    </w:div>
    <w:div w:id="266431807">
      <w:bodyDiv w:val="1"/>
      <w:marLeft w:val="0"/>
      <w:marRight w:val="0"/>
      <w:marTop w:val="0"/>
      <w:marBottom w:val="0"/>
      <w:divBdr>
        <w:top w:val="none" w:sz="0" w:space="0" w:color="auto"/>
        <w:left w:val="none" w:sz="0" w:space="0" w:color="auto"/>
        <w:bottom w:val="none" w:sz="0" w:space="0" w:color="auto"/>
        <w:right w:val="none" w:sz="0" w:space="0" w:color="auto"/>
      </w:divBdr>
    </w:div>
    <w:div w:id="273176225">
      <w:bodyDiv w:val="1"/>
      <w:marLeft w:val="0"/>
      <w:marRight w:val="0"/>
      <w:marTop w:val="0"/>
      <w:marBottom w:val="0"/>
      <w:divBdr>
        <w:top w:val="none" w:sz="0" w:space="0" w:color="auto"/>
        <w:left w:val="none" w:sz="0" w:space="0" w:color="auto"/>
        <w:bottom w:val="none" w:sz="0" w:space="0" w:color="auto"/>
        <w:right w:val="none" w:sz="0" w:space="0" w:color="auto"/>
      </w:divBdr>
    </w:div>
    <w:div w:id="273632205">
      <w:bodyDiv w:val="1"/>
      <w:marLeft w:val="0"/>
      <w:marRight w:val="0"/>
      <w:marTop w:val="0"/>
      <w:marBottom w:val="0"/>
      <w:divBdr>
        <w:top w:val="none" w:sz="0" w:space="0" w:color="auto"/>
        <w:left w:val="none" w:sz="0" w:space="0" w:color="auto"/>
        <w:bottom w:val="none" w:sz="0" w:space="0" w:color="auto"/>
        <w:right w:val="none" w:sz="0" w:space="0" w:color="auto"/>
      </w:divBdr>
    </w:div>
    <w:div w:id="277494452">
      <w:bodyDiv w:val="1"/>
      <w:marLeft w:val="0"/>
      <w:marRight w:val="0"/>
      <w:marTop w:val="0"/>
      <w:marBottom w:val="0"/>
      <w:divBdr>
        <w:top w:val="none" w:sz="0" w:space="0" w:color="auto"/>
        <w:left w:val="none" w:sz="0" w:space="0" w:color="auto"/>
        <w:bottom w:val="none" w:sz="0" w:space="0" w:color="auto"/>
        <w:right w:val="none" w:sz="0" w:space="0" w:color="auto"/>
      </w:divBdr>
    </w:div>
    <w:div w:id="280888272">
      <w:bodyDiv w:val="1"/>
      <w:marLeft w:val="0"/>
      <w:marRight w:val="0"/>
      <w:marTop w:val="0"/>
      <w:marBottom w:val="0"/>
      <w:divBdr>
        <w:top w:val="none" w:sz="0" w:space="0" w:color="auto"/>
        <w:left w:val="none" w:sz="0" w:space="0" w:color="auto"/>
        <w:bottom w:val="none" w:sz="0" w:space="0" w:color="auto"/>
        <w:right w:val="none" w:sz="0" w:space="0" w:color="auto"/>
      </w:divBdr>
    </w:div>
    <w:div w:id="285934510">
      <w:bodyDiv w:val="1"/>
      <w:marLeft w:val="0"/>
      <w:marRight w:val="0"/>
      <w:marTop w:val="0"/>
      <w:marBottom w:val="0"/>
      <w:divBdr>
        <w:top w:val="none" w:sz="0" w:space="0" w:color="auto"/>
        <w:left w:val="none" w:sz="0" w:space="0" w:color="auto"/>
        <w:bottom w:val="none" w:sz="0" w:space="0" w:color="auto"/>
        <w:right w:val="none" w:sz="0" w:space="0" w:color="auto"/>
      </w:divBdr>
    </w:div>
    <w:div w:id="294025053">
      <w:bodyDiv w:val="1"/>
      <w:marLeft w:val="0"/>
      <w:marRight w:val="0"/>
      <w:marTop w:val="0"/>
      <w:marBottom w:val="0"/>
      <w:divBdr>
        <w:top w:val="none" w:sz="0" w:space="0" w:color="auto"/>
        <w:left w:val="none" w:sz="0" w:space="0" w:color="auto"/>
        <w:bottom w:val="none" w:sz="0" w:space="0" w:color="auto"/>
        <w:right w:val="none" w:sz="0" w:space="0" w:color="auto"/>
      </w:divBdr>
    </w:div>
    <w:div w:id="312950014">
      <w:bodyDiv w:val="1"/>
      <w:marLeft w:val="0"/>
      <w:marRight w:val="0"/>
      <w:marTop w:val="0"/>
      <w:marBottom w:val="0"/>
      <w:divBdr>
        <w:top w:val="none" w:sz="0" w:space="0" w:color="auto"/>
        <w:left w:val="none" w:sz="0" w:space="0" w:color="auto"/>
        <w:bottom w:val="none" w:sz="0" w:space="0" w:color="auto"/>
        <w:right w:val="none" w:sz="0" w:space="0" w:color="auto"/>
      </w:divBdr>
    </w:div>
    <w:div w:id="325673113">
      <w:bodyDiv w:val="1"/>
      <w:marLeft w:val="0"/>
      <w:marRight w:val="0"/>
      <w:marTop w:val="0"/>
      <w:marBottom w:val="0"/>
      <w:divBdr>
        <w:top w:val="none" w:sz="0" w:space="0" w:color="auto"/>
        <w:left w:val="none" w:sz="0" w:space="0" w:color="auto"/>
        <w:bottom w:val="none" w:sz="0" w:space="0" w:color="auto"/>
        <w:right w:val="none" w:sz="0" w:space="0" w:color="auto"/>
      </w:divBdr>
    </w:div>
    <w:div w:id="336543580">
      <w:bodyDiv w:val="1"/>
      <w:marLeft w:val="0"/>
      <w:marRight w:val="0"/>
      <w:marTop w:val="0"/>
      <w:marBottom w:val="0"/>
      <w:divBdr>
        <w:top w:val="none" w:sz="0" w:space="0" w:color="auto"/>
        <w:left w:val="none" w:sz="0" w:space="0" w:color="auto"/>
        <w:bottom w:val="none" w:sz="0" w:space="0" w:color="auto"/>
        <w:right w:val="none" w:sz="0" w:space="0" w:color="auto"/>
      </w:divBdr>
    </w:div>
    <w:div w:id="354234967">
      <w:bodyDiv w:val="1"/>
      <w:marLeft w:val="0"/>
      <w:marRight w:val="0"/>
      <w:marTop w:val="0"/>
      <w:marBottom w:val="0"/>
      <w:divBdr>
        <w:top w:val="none" w:sz="0" w:space="0" w:color="auto"/>
        <w:left w:val="none" w:sz="0" w:space="0" w:color="auto"/>
        <w:bottom w:val="none" w:sz="0" w:space="0" w:color="auto"/>
        <w:right w:val="none" w:sz="0" w:space="0" w:color="auto"/>
      </w:divBdr>
    </w:div>
    <w:div w:id="355231268">
      <w:bodyDiv w:val="1"/>
      <w:marLeft w:val="0"/>
      <w:marRight w:val="0"/>
      <w:marTop w:val="0"/>
      <w:marBottom w:val="0"/>
      <w:divBdr>
        <w:top w:val="none" w:sz="0" w:space="0" w:color="auto"/>
        <w:left w:val="none" w:sz="0" w:space="0" w:color="auto"/>
        <w:bottom w:val="none" w:sz="0" w:space="0" w:color="auto"/>
        <w:right w:val="none" w:sz="0" w:space="0" w:color="auto"/>
      </w:divBdr>
    </w:div>
    <w:div w:id="358088805">
      <w:bodyDiv w:val="1"/>
      <w:marLeft w:val="0"/>
      <w:marRight w:val="0"/>
      <w:marTop w:val="0"/>
      <w:marBottom w:val="0"/>
      <w:divBdr>
        <w:top w:val="none" w:sz="0" w:space="0" w:color="auto"/>
        <w:left w:val="none" w:sz="0" w:space="0" w:color="auto"/>
        <w:bottom w:val="none" w:sz="0" w:space="0" w:color="auto"/>
        <w:right w:val="none" w:sz="0" w:space="0" w:color="auto"/>
      </w:divBdr>
    </w:div>
    <w:div w:id="367608397">
      <w:bodyDiv w:val="1"/>
      <w:marLeft w:val="0"/>
      <w:marRight w:val="0"/>
      <w:marTop w:val="0"/>
      <w:marBottom w:val="0"/>
      <w:divBdr>
        <w:top w:val="none" w:sz="0" w:space="0" w:color="auto"/>
        <w:left w:val="none" w:sz="0" w:space="0" w:color="auto"/>
        <w:bottom w:val="none" w:sz="0" w:space="0" w:color="auto"/>
        <w:right w:val="none" w:sz="0" w:space="0" w:color="auto"/>
      </w:divBdr>
    </w:div>
    <w:div w:id="381245824">
      <w:bodyDiv w:val="1"/>
      <w:marLeft w:val="0"/>
      <w:marRight w:val="0"/>
      <w:marTop w:val="0"/>
      <w:marBottom w:val="0"/>
      <w:divBdr>
        <w:top w:val="none" w:sz="0" w:space="0" w:color="auto"/>
        <w:left w:val="none" w:sz="0" w:space="0" w:color="auto"/>
        <w:bottom w:val="none" w:sz="0" w:space="0" w:color="auto"/>
        <w:right w:val="none" w:sz="0" w:space="0" w:color="auto"/>
      </w:divBdr>
    </w:div>
    <w:div w:id="393309552">
      <w:bodyDiv w:val="1"/>
      <w:marLeft w:val="0"/>
      <w:marRight w:val="0"/>
      <w:marTop w:val="0"/>
      <w:marBottom w:val="0"/>
      <w:divBdr>
        <w:top w:val="none" w:sz="0" w:space="0" w:color="auto"/>
        <w:left w:val="none" w:sz="0" w:space="0" w:color="auto"/>
        <w:bottom w:val="none" w:sz="0" w:space="0" w:color="auto"/>
        <w:right w:val="none" w:sz="0" w:space="0" w:color="auto"/>
      </w:divBdr>
    </w:div>
    <w:div w:id="395590439">
      <w:bodyDiv w:val="1"/>
      <w:marLeft w:val="0"/>
      <w:marRight w:val="0"/>
      <w:marTop w:val="0"/>
      <w:marBottom w:val="0"/>
      <w:divBdr>
        <w:top w:val="none" w:sz="0" w:space="0" w:color="auto"/>
        <w:left w:val="none" w:sz="0" w:space="0" w:color="auto"/>
        <w:bottom w:val="none" w:sz="0" w:space="0" w:color="auto"/>
        <w:right w:val="none" w:sz="0" w:space="0" w:color="auto"/>
      </w:divBdr>
    </w:div>
    <w:div w:id="398751975">
      <w:bodyDiv w:val="1"/>
      <w:marLeft w:val="0"/>
      <w:marRight w:val="0"/>
      <w:marTop w:val="0"/>
      <w:marBottom w:val="0"/>
      <w:divBdr>
        <w:top w:val="none" w:sz="0" w:space="0" w:color="auto"/>
        <w:left w:val="none" w:sz="0" w:space="0" w:color="auto"/>
        <w:bottom w:val="none" w:sz="0" w:space="0" w:color="auto"/>
        <w:right w:val="none" w:sz="0" w:space="0" w:color="auto"/>
      </w:divBdr>
    </w:div>
    <w:div w:id="399600918">
      <w:bodyDiv w:val="1"/>
      <w:marLeft w:val="0"/>
      <w:marRight w:val="0"/>
      <w:marTop w:val="0"/>
      <w:marBottom w:val="0"/>
      <w:divBdr>
        <w:top w:val="none" w:sz="0" w:space="0" w:color="auto"/>
        <w:left w:val="none" w:sz="0" w:space="0" w:color="auto"/>
        <w:bottom w:val="none" w:sz="0" w:space="0" w:color="auto"/>
        <w:right w:val="none" w:sz="0" w:space="0" w:color="auto"/>
      </w:divBdr>
    </w:div>
    <w:div w:id="407658539">
      <w:bodyDiv w:val="1"/>
      <w:marLeft w:val="0"/>
      <w:marRight w:val="0"/>
      <w:marTop w:val="0"/>
      <w:marBottom w:val="0"/>
      <w:divBdr>
        <w:top w:val="none" w:sz="0" w:space="0" w:color="auto"/>
        <w:left w:val="none" w:sz="0" w:space="0" w:color="auto"/>
        <w:bottom w:val="none" w:sz="0" w:space="0" w:color="auto"/>
        <w:right w:val="none" w:sz="0" w:space="0" w:color="auto"/>
      </w:divBdr>
    </w:div>
    <w:div w:id="412632655">
      <w:bodyDiv w:val="1"/>
      <w:marLeft w:val="0"/>
      <w:marRight w:val="0"/>
      <w:marTop w:val="0"/>
      <w:marBottom w:val="0"/>
      <w:divBdr>
        <w:top w:val="none" w:sz="0" w:space="0" w:color="auto"/>
        <w:left w:val="none" w:sz="0" w:space="0" w:color="auto"/>
        <w:bottom w:val="none" w:sz="0" w:space="0" w:color="auto"/>
        <w:right w:val="none" w:sz="0" w:space="0" w:color="auto"/>
      </w:divBdr>
    </w:div>
    <w:div w:id="430008112">
      <w:bodyDiv w:val="1"/>
      <w:marLeft w:val="0"/>
      <w:marRight w:val="0"/>
      <w:marTop w:val="0"/>
      <w:marBottom w:val="0"/>
      <w:divBdr>
        <w:top w:val="none" w:sz="0" w:space="0" w:color="auto"/>
        <w:left w:val="none" w:sz="0" w:space="0" w:color="auto"/>
        <w:bottom w:val="none" w:sz="0" w:space="0" w:color="auto"/>
        <w:right w:val="none" w:sz="0" w:space="0" w:color="auto"/>
      </w:divBdr>
    </w:div>
    <w:div w:id="434905905">
      <w:bodyDiv w:val="1"/>
      <w:marLeft w:val="0"/>
      <w:marRight w:val="0"/>
      <w:marTop w:val="0"/>
      <w:marBottom w:val="0"/>
      <w:divBdr>
        <w:top w:val="none" w:sz="0" w:space="0" w:color="auto"/>
        <w:left w:val="none" w:sz="0" w:space="0" w:color="auto"/>
        <w:bottom w:val="none" w:sz="0" w:space="0" w:color="auto"/>
        <w:right w:val="none" w:sz="0" w:space="0" w:color="auto"/>
      </w:divBdr>
    </w:div>
    <w:div w:id="440295956">
      <w:bodyDiv w:val="1"/>
      <w:marLeft w:val="0"/>
      <w:marRight w:val="0"/>
      <w:marTop w:val="0"/>
      <w:marBottom w:val="0"/>
      <w:divBdr>
        <w:top w:val="none" w:sz="0" w:space="0" w:color="auto"/>
        <w:left w:val="none" w:sz="0" w:space="0" w:color="auto"/>
        <w:bottom w:val="none" w:sz="0" w:space="0" w:color="auto"/>
        <w:right w:val="none" w:sz="0" w:space="0" w:color="auto"/>
      </w:divBdr>
    </w:div>
    <w:div w:id="449861989">
      <w:bodyDiv w:val="1"/>
      <w:marLeft w:val="0"/>
      <w:marRight w:val="0"/>
      <w:marTop w:val="0"/>
      <w:marBottom w:val="0"/>
      <w:divBdr>
        <w:top w:val="none" w:sz="0" w:space="0" w:color="auto"/>
        <w:left w:val="none" w:sz="0" w:space="0" w:color="auto"/>
        <w:bottom w:val="none" w:sz="0" w:space="0" w:color="auto"/>
        <w:right w:val="none" w:sz="0" w:space="0" w:color="auto"/>
      </w:divBdr>
    </w:div>
    <w:div w:id="453326361">
      <w:bodyDiv w:val="1"/>
      <w:marLeft w:val="0"/>
      <w:marRight w:val="0"/>
      <w:marTop w:val="0"/>
      <w:marBottom w:val="0"/>
      <w:divBdr>
        <w:top w:val="none" w:sz="0" w:space="0" w:color="auto"/>
        <w:left w:val="none" w:sz="0" w:space="0" w:color="auto"/>
        <w:bottom w:val="none" w:sz="0" w:space="0" w:color="auto"/>
        <w:right w:val="none" w:sz="0" w:space="0" w:color="auto"/>
      </w:divBdr>
    </w:div>
    <w:div w:id="457190745">
      <w:bodyDiv w:val="1"/>
      <w:marLeft w:val="0"/>
      <w:marRight w:val="0"/>
      <w:marTop w:val="0"/>
      <w:marBottom w:val="0"/>
      <w:divBdr>
        <w:top w:val="none" w:sz="0" w:space="0" w:color="auto"/>
        <w:left w:val="none" w:sz="0" w:space="0" w:color="auto"/>
        <w:bottom w:val="none" w:sz="0" w:space="0" w:color="auto"/>
        <w:right w:val="none" w:sz="0" w:space="0" w:color="auto"/>
      </w:divBdr>
    </w:div>
    <w:div w:id="461769670">
      <w:bodyDiv w:val="1"/>
      <w:marLeft w:val="0"/>
      <w:marRight w:val="0"/>
      <w:marTop w:val="0"/>
      <w:marBottom w:val="0"/>
      <w:divBdr>
        <w:top w:val="none" w:sz="0" w:space="0" w:color="auto"/>
        <w:left w:val="none" w:sz="0" w:space="0" w:color="auto"/>
        <w:bottom w:val="none" w:sz="0" w:space="0" w:color="auto"/>
        <w:right w:val="none" w:sz="0" w:space="0" w:color="auto"/>
      </w:divBdr>
    </w:div>
    <w:div w:id="464271749">
      <w:bodyDiv w:val="1"/>
      <w:marLeft w:val="0"/>
      <w:marRight w:val="0"/>
      <w:marTop w:val="0"/>
      <w:marBottom w:val="0"/>
      <w:divBdr>
        <w:top w:val="none" w:sz="0" w:space="0" w:color="auto"/>
        <w:left w:val="none" w:sz="0" w:space="0" w:color="auto"/>
        <w:bottom w:val="none" w:sz="0" w:space="0" w:color="auto"/>
        <w:right w:val="none" w:sz="0" w:space="0" w:color="auto"/>
      </w:divBdr>
    </w:div>
    <w:div w:id="472451896">
      <w:bodyDiv w:val="1"/>
      <w:marLeft w:val="0"/>
      <w:marRight w:val="0"/>
      <w:marTop w:val="0"/>
      <w:marBottom w:val="0"/>
      <w:divBdr>
        <w:top w:val="none" w:sz="0" w:space="0" w:color="auto"/>
        <w:left w:val="none" w:sz="0" w:space="0" w:color="auto"/>
        <w:bottom w:val="none" w:sz="0" w:space="0" w:color="auto"/>
        <w:right w:val="none" w:sz="0" w:space="0" w:color="auto"/>
      </w:divBdr>
    </w:div>
    <w:div w:id="481191549">
      <w:bodyDiv w:val="1"/>
      <w:marLeft w:val="0"/>
      <w:marRight w:val="0"/>
      <w:marTop w:val="0"/>
      <w:marBottom w:val="0"/>
      <w:divBdr>
        <w:top w:val="none" w:sz="0" w:space="0" w:color="auto"/>
        <w:left w:val="none" w:sz="0" w:space="0" w:color="auto"/>
        <w:bottom w:val="none" w:sz="0" w:space="0" w:color="auto"/>
        <w:right w:val="none" w:sz="0" w:space="0" w:color="auto"/>
      </w:divBdr>
    </w:div>
    <w:div w:id="485438012">
      <w:bodyDiv w:val="1"/>
      <w:marLeft w:val="0"/>
      <w:marRight w:val="0"/>
      <w:marTop w:val="0"/>
      <w:marBottom w:val="0"/>
      <w:divBdr>
        <w:top w:val="none" w:sz="0" w:space="0" w:color="auto"/>
        <w:left w:val="none" w:sz="0" w:space="0" w:color="auto"/>
        <w:bottom w:val="none" w:sz="0" w:space="0" w:color="auto"/>
        <w:right w:val="none" w:sz="0" w:space="0" w:color="auto"/>
      </w:divBdr>
    </w:div>
    <w:div w:id="497354822">
      <w:bodyDiv w:val="1"/>
      <w:marLeft w:val="0"/>
      <w:marRight w:val="0"/>
      <w:marTop w:val="0"/>
      <w:marBottom w:val="0"/>
      <w:divBdr>
        <w:top w:val="none" w:sz="0" w:space="0" w:color="auto"/>
        <w:left w:val="none" w:sz="0" w:space="0" w:color="auto"/>
        <w:bottom w:val="none" w:sz="0" w:space="0" w:color="auto"/>
        <w:right w:val="none" w:sz="0" w:space="0" w:color="auto"/>
      </w:divBdr>
    </w:div>
    <w:div w:id="508911578">
      <w:bodyDiv w:val="1"/>
      <w:marLeft w:val="0"/>
      <w:marRight w:val="0"/>
      <w:marTop w:val="0"/>
      <w:marBottom w:val="0"/>
      <w:divBdr>
        <w:top w:val="none" w:sz="0" w:space="0" w:color="auto"/>
        <w:left w:val="none" w:sz="0" w:space="0" w:color="auto"/>
        <w:bottom w:val="none" w:sz="0" w:space="0" w:color="auto"/>
        <w:right w:val="none" w:sz="0" w:space="0" w:color="auto"/>
      </w:divBdr>
    </w:div>
    <w:div w:id="542713971">
      <w:bodyDiv w:val="1"/>
      <w:marLeft w:val="0"/>
      <w:marRight w:val="0"/>
      <w:marTop w:val="0"/>
      <w:marBottom w:val="0"/>
      <w:divBdr>
        <w:top w:val="none" w:sz="0" w:space="0" w:color="auto"/>
        <w:left w:val="none" w:sz="0" w:space="0" w:color="auto"/>
        <w:bottom w:val="none" w:sz="0" w:space="0" w:color="auto"/>
        <w:right w:val="none" w:sz="0" w:space="0" w:color="auto"/>
      </w:divBdr>
    </w:div>
    <w:div w:id="552544212">
      <w:bodyDiv w:val="1"/>
      <w:marLeft w:val="0"/>
      <w:marRight w:val="0"/>
      <w:marTop w:val="0"/>
      <w:marBottom w:val="0"/>
      <w:divBdr>
        <w:top w:val="none" w:sz="0" w:space="0" w:color="auto"/>
        <w:left w:val="none" w:sz="0" w:space="0" w:color="auto"/>
        <w:bottom w:val="none" w:sz="0" w:space="0" w:color="auto"/>
        <w:right w:val="none" w:sz="0" w:space="0" w:color="auto"/>
      </w:divBdr>
    </w:div>
    <w:div w:id="557866873">
      <w:bodyDiv w:val="1"/>
      <w:marLeft w:val="0"/>
      <w:marRight w:val="0"/>
      <w:marTop w:val="0"/>
      <w:marBottom w:val="0"/>
      <w:divBdr>
        <w:top w:val="none" w:sz="0" w:space="0" w:color="auto"/>
        <w:left w:val="none" w:sz="0" w:space="0" w:color="auto"/>
        <w:bottom w:val="none" w:sz="0" w:space="0" w:color="auto"/>
        <w:right w:val="none" w:sz="0" w:space="0" w:color="auto"/>
      </w:divBdr>
    </w:div>
    <w:div w:id="560794193">
      <w:bodyDiv w:val="1"/>
      <w:marLeft w:val="0"/>
      <w:marRight w:val="0"/>
      <w:marTop w:val="0"/>
      <w:marBottom w:val="0"/>
      <w:divBdr>
        <w:top w:val="none" w:sz="0" w:space="0" w:color="auto"/>
        <w:left w:val="none" w:sz="0" w:space="0" w:color="auto"/>
        <w:bottom w:val="none" w:sz="0" w:space="0" w:color="auto"/>
        <w:right w:val="none" w:sz="0" w:space="0" w:color="auto"/>
      </w:divBdr>
    </w:div>
    <w:div w:id="568344008">
      <w:bodyDiv w:val="1"/>
      <w:marLeft w:val="0"/>
      <w:marRight w:val="0"/>
      <w:marTop w:val="0"/>
      <w:marBottom w:val="0"/>
      <w:divBdr>
        <w:top w:val="none" w:sz="0" w:space="0" w:color="auto"/>
        <w:left w:val="none" w:sz="0" w:space="0" w:color="auto"/>
        <w:bottom w:val="none" w:sz="0" w:space="0" w:color="auto"/>
        <w:right w:val="none" w:sz="0" w:space="0" w:color="auto"/>
      </w:divBdr>
    </w:div>
    <w:div w:id="580337253">
      <w:bodyDiv w:val="1"/>
      <w:marLeft w:val="0"/>
      <w:marRight w:val="0"/>
      <w:marTop w:val="0"/>
      <w:marBottom w:val="0"/>
      <w:divBdr>
        <w:top w:val="none" w:sz="0" w:space="0" w:color="auto"/>
        <w:left w:val="none" w:sz="0" w:space="0" w:color="auto"/>
        <w:bottom w:val="none" w:sz="0" w:space="0" w:color="auto"/>
        <w:right w:val="none" w:sz="0" w:space="0" w:color="auto"/>
      </w:divBdr>
    </w:div>
    <w:div w:id="614799955">
      <w:bodyDiv w:val="1"/>
      <w:marLeft w:val="0"/>
      <w:marRight w:val="0"/>
      <w:marTop w:val="0"/>
      <w:marBottom w:val="0"/>
      <w:divBdr>
        <w:top w:val="none" w:sz="0" w:space="0" w:color="auto"/>
        <w:left w:val="none" w:sz="0" w:space="0" w:color="auto"/>
        <w:bottom w:val="none" w:sz="0" w:space="0" w:color="auto"/>
        <w:right w:val="none" w:sz="0" w:space="0" w:color="auto"/>
      </w:divBdr>
    </w:div>
    <w:div w:id="621964324">
      <w:bodyDiv w:val="1"/>
      <w:marLeft w:val="0"/>
      <w:marRight w:val="0"/>
      <w:marTop w:val="0"/>
      <w:marBottom w:val="0"/>
      <w:divBdr>
        <w:top w:val="none" w:sz="0" w:space="0" w:color="auto"/>
        <w:left w:val="none" w:sz="0" w:space="0" w:color="auto"/>
        <w:bottom w:val="none" w:sz="0" w:space="0" w:color="auto"/>
        <w:right w:val="none" w:sz="0" w:space="0" w:color="auto"/>
      </w:divBdr>
    </w:div>
    <w:div w:id="646787206">
      <w:bodyDiv w:val="1"/>
      <w:marLeft w:val="0"/>
      <w:marRight w:val="0"/>
      <w:marTop w:val="0"/>
      <w:marBottom w:val="0"/>
      <w:divBdr>
        <w:top w:val="none" w:sz="0" w:space="0" w:color="auto"/>
        <w:left w:val="none" w:sz="0" w:space="0" w:color="auto"/>
        <w:bottom w:val="none" w:sz="0" w:space="0" w:color="auto"/>
        <w:right w:val="none" w:sz="0" w:space="0" w:color="auto"/>
      </w:divBdr>
    </w:div>
    <w:div w:id="647050416">
      <w:bodyDiv w:val="1"/>
      <w:marLeft w:val="0"/>
      <w:marRight w:val="0"/>
      <w:marTop w:val="0"/>
      <w:marBottom w:val="0"/>
      <w:divBdr>
        <w:top w:val="none" w:sz="0" w:space="0" w:color="auto"/>
        <w:left w:val="none" w:sz="0" w:space="0" w:color="auto"/>
        <w:bottom w:val="none" w:sz="0" w:space="0" w:color="auto"/>
        <w:right w:val="none" w:sz="0" w:space="0" w:color="auto"/>
      </w:divBdr>
    </w:div>
    <w:div w:id="657655489">
      <w:bodyDiv w:val="1"/>
      <w:marLeft w:val="0"/>
      <w:marRight w:val="0"/>
      <w:marTop w:val="0"/>
      <w:marBottom w:val="0"/>
      <w:divBdr>
        <w:top w:val="none" w:sz="0" w:space="0" w:color="auto"/>
        <w:left w:val="none" w:sz="0" w:space="0" w:color="auto"/>
        <w:bottom w:val="none" w:sz="0" w:space="0" w:color="auto"/>
        <w:right w:val="none" w:sz="0" w:space="0" w:color="auto"/>
      </w:divBdr>
    </w:div>
    <w:div w:id="670644177">
      <w:bodyDiv w:val="1"/>
      <w:marLeft w:val="0"/>
      <w:marRight w:val="0"/>
      <w:marTop w:val="0"/>
      <w:marBottom w:val="0"/>
      <w:divBdr>
        <w:top w:val="none" w:sz="0" w:space="0" w:color="auto"/>
        <w:left w:val="none" w:sz="0" w:space="0" w:color="auto"/>
        <w:bottom w:val="none" w:sz="0" w:space="0" w:color="auto"/>
        <w:right w:val="none" w:sz="0" w:space="0" w:color="auto"/>
      </w:divBdr>
    </w:div>
    <w:div w:id="674111085">
      <w:bodyDiv w:val="1"/>
      <w:marLeft w:val="0"/>
      <w:marRight w:val="0"/>
      <w:marTop w:val="0"/>
      <w:marBottom w:val="0"/>
      <w:divBdr>
        <w:top w:val="none" w:sz="0" w:space="0" w:color="auto"/>
        <w:left w:val="none" w:sz="0" w:space="0" w:color="auto"/>
        <w:bottom w:val="none" w:sz="0" w:space="0" w:color="auto"/>
        <w:right w:val="none" w:sz="0" w:space="0" w:color="auto"/>
      </w:divBdr>
    </w:div>
    <w:div w:id="686517607">
      <w:bodyDiv w:val="1"/>
      <w:marLeft w:val="0"/>
      <w:marRight w:val="0"/>
      <w:marTop w:val="0"/>
      <w:marBottom w:val="0"/>
      <w:divBdr>
        <w:top w:val="none" w:sz="0" w:space="0" w:color="auto"/>
        <w:left w:val="none" w:sz="0" w:space="0" w:color="auto"/>
        <w:bottom w:val="none" w:sz="0" w:space="0" w:color="auto"/>
        <w:right w:val="none" w:sz="0" w:space="0" w:color="auto"/>
      </w:divBdr>
    </w:div>
    <w:div w:id="697852066">
      <w:bodyDiv w:val="1"/>
      <w:marLeft w:val="0"/>
      <w:marRight w:val="0"/>
      <w:marTop w:val="0"/>
      <w:marBottom w:val="0"/>
      <w:divBdr>
        <w:top w:val="none" w:sz="0" w:space="0" w:color="auto"/>
        <w:left w:val="none" w:sz="0" w:space="0" w:color="auto"/>
        <w:bottom w:val="none" w:sz="0" w:space="0" w:color="auto"/>
        <w:right w:val="none" w:sz="0" w:space="0" w:color="auto"/>
      </w:divBdr>
    </w:div>
    <w:div w:id="710693875">
      <w:bodyDiv w:val="1"/>
      <w:marLeft w:val="0"/>
      <w:marRight w:val="0"/>
      <w:marTop w:val="0"/>
      <w:marBottom w:val="0"/>
      <w:divBdr>
        <w:top w:val="none" w:sz="0" w:space="0" w:color="auto"/>
        <w:left w:val="none" w:sz="0" w:space="0" w:color="auto"/>
        <w:bottom w:val="none" w:sz="0" w:space="0" w:color="auto"/>
        <w:right w:val="none" w:sz="0" w:space="0" w:color="auto"/>
      </w:divBdr>
    </w:div>
    <w:div w:id="711266421">
      <w:bodyDiv w:val="1"/>
      <w:marLeft w:val="0"/>
      <w:marRight w:val="0"/>
      <w:marTop w:val="0"/>
      <w:marBottom w:val="0"/>
      <w:divBdr>
        <w:top w:val="none" w:sz="0" w:space="0" w:color="auto"/>
        <w:left w:val="none" w:sz="0" w:space="0" w:color="auto"/>
        <w:bottom w:val="none" w:sz="0" w:space="0" w:color="auto"/>
        <w:right w:val="none" w:sz="0" w:space="0" w:color="auto"/>
      </w:divBdr>
    </w:div>
    <w:div w:id="726026776">
      <w:bodyDiv w:val="1"/>
      <w:marLeft w:val="0"/>
      <w:marRight w:val="0"/>
      <w:marTop w:val="0"/>
      <w:marBottom w:val="0"/>
      <w:divBdr>
        <w:top w:val="none" w:sz="0" w:space="0" w:color="auto"/>
        <w:left w:val="none" w:sz="0" w:space="0" w:color="auto"/>
        <w:bottom w:val="none" w:sz="0" w:space="0" w:color="auto"/>
        <w:right w:val="none" w:sz="0" w:space="0" w:color="auto"/>
      </w:divBdr>
    </w:div>
    <w:div w:id="739055849">
      <w:bodyDiv w:val="1"/>
      <w:marLeft w:val="0"/>
      <w:marRight w:val="0"/>
      <w:marTop w:val="0"/>
      <w:marBottom w:val="0"/>
      <w:divBdr>
        <w:top w:val="none" w:sz="0" w:space="0" w:color="auto"/>
        <w:left w:val="none" w:sz="0" w:space="0" w:color="auto"/>
        <w:bottom w:val="none" w:sz="0" w:space="0" w:color="auto"/>
        <w:right w:val="none" w:sz="0" w:space="0" w:color="auto"/>
      </w:divBdr>
    </w:div>
    <w:div w:id="765198470">
      <w:bodyDiv w:val="1"/>
      <w:marLeft w:val="0"/>
      <w:marRight w:val="0"/>
      <w:marTop w:val="0"/>
      <w:marBottom w:val="0"/>
      <w:divBdr>
        <w:top w:val="none" w:sz="0" w:space="0" w:color="auto"/>
        <w:left w:val="none" w:sz="0" w:space="0" w:color="auto"/>
        <w:bottom w:val="none" w:sz="0" w:space="0" w:color="auto"/>
        <w:right w:val="none" w:sz="0" w:space="0" w:color="auto"/>
      </w:divBdr>
    </w:div>
    <w:div w:id="769355967">
      <w:bodyDiv w:val="1"/>
      <w:marLeft w:val="0"/>
      <w:marRight w:val="0"/>
      <w:marTop w:val="0"/>
      <w:marBottom w:val="0"/>
      <w:divBdr>
        <w:top w:val="none" w:sz="0" w:space="0" w:color="auto"/>
        <w:left w:val="none" w:sz="0" w:space="0" w:color="auto"/>
        <w:bottom w:val="none" w:sz="0" w:space="0" w:color="auto"/>
        <w:right w:val="none" w:sz="0" w:space="0" w:color="auto"/>
      </w:divBdr>
    </w:div>
    <w:div w:id="770857089">
      <w:bodyDiv w:val="1"/>
      <w:marLeft w:val="0"/>
      <w:marRight w:val="0"/>
      <w:marTop w:val="0"/>
      <w:marBottom w:val="0"/>
      <w:divBdr>
        <w:top w:val="none" w:sz="0" w:space="0" w:color="auto"/>
        <w:left w:val="none" w:sz="0" w:space="0" w:color="auto"/>
        <w:bottom w:val="none" w:sz="0" w:space="0" w:color="auto"/>
        <w:right w:val="none" w:sz="0" w:space="0" w:color="auto"/>
      </w:divBdr>
    </w:div>
    <w:div w:id="774860389">
      <w:bodyDiv w:val="1"/>
      <w:marLeft w:val="0"/>
      <w:marRight w:val="0"/>
      <w:marTop w:val="0"/>
      <w:marBottom w:val="0"/>
      <w:divBdr>
        <w:top w:val="none" w:sz="0" w:space="0" w:color="auto"/>
        <w:left w:val="none" w:sz="0" w:space="0" w:color="auto"/>
        <w:bottom w:val="none" w:sz="0" w:space="0" w:color="auto"/>
        <w:right w:val="none" w:sz="0" w:space="0" w:color="auto"/>
      </w:divBdr>
    </w:div>
    <w:div w:id="783109772">
      <w:bodyDiv w:val="1"/>
      <w:marLeft w:val="0"/>
      <w:marRight w:val="0"/>
      <w:marTop w:val="0"/>
      <w:marBottom w:val="0"/>
      <w:divBdr>
        <w:top w:val="none" w:sz="0" w:space="0" w:color="auto"/>
        <w:left w:val="none" w:sz="0" w:space="0" w:color="auto"/>
        <w:bottom w:val="none" w:sz="0" w:space="0" w:color="auto"/>
        <w:right w:val="none" w:sz="0" w:space="0" w:color="auto"/>
      </w:divBdr>
    </w:div>
    <w:div w:id="794103249">
      <w:bodyDiv w:val="1"/>
      <w:marLeft w:val="0"/>
      <w:marRight w:val="0"/>
      <w:marTop w:val="0"/>
      <w:marBottom w:val="0"/>
      <w:divBdr>
        <w:top w:val="none" w:sz="0" w:space="0" w:color="auto"/>
        <w:left w:val="none" w:sz="0" w:space="0" w:color="auto"/>
        <w:bottom w:val="none" w:sz="0" w:space="0" w:color="auto"/>
        <w:right w:val="none" w:sz="0" w:space="0" w:color="auto"/>
      </w:divBdr>
    </w:div>
    <w:div w:id="805899313">
      <w:bodyDiv w:val="1"/>
      <w:marLeft w:val="0"/>
      <w:marRight w:val="0"/>
      <w:marTop w:val="0"/>
      <w:marBottom w:val="0"/>
      <w:divBdr>
        <w:top w:val="none" w:sz="0" w:space="0" w:color="auto"/>
        <w:left w:val="none" w:sz="0" w:space="0" w:color="auto"/>
        <w:bottom w:val="none" w:sz="0" w:space="0" w:color="auto"/>
        <w:right w:val="none" w:sz="0" w:space="0" w:color="auto"/>
      </w:divBdr>
    </w:div>
    <w:div w:id="829255761">
      <w:bodyDiv w:val="1"/>
      <w:marLeft w:val="0"/>
      <w:marRight w:val="0"/>
      <w:marTop w:val="0"/>
      <w:marBottom w:val="0"/>
      <w:divBdr>
        <w:top w:val="none" w:sz="0" w:space="0" w:color="auto"/>
        <w:left w:val="none" w:sz="0" w:space="0" w:color="auto"/>
        <w:bottom w:val="none" w:sz="0" w:space="0" w:color="auto"/>
        <w:right w:val="none" w:sz="0" w:space="0" w:color="auto"/>
      </w:divBdr>
    </w:div>
    <w:div w:id="861942857">
      <w:bodyDiv w:val="1"/>
      <w:marLeft w:val="0"/>
      <w:marRight w:val="0"/>
      <w:marTop w:val="0"/>
      <w:marBottom w:val="0"/>
      <w:divBdr>
        <w:top w:val="none" w:sz="0" w:space="0" w:color="auto"/>
        <w:left w:val="none" w:sz="0" w:space="0" w:color="auto"/>
        <w:bottom w:val="none" w:sz="0" w:space="0" w:color="auto"/>
        <w:right w:val="none" w:sz="0" w:space="0" w:color="auto"/>
      </w:divBdr>
    </w:div>
    <w:div w:id="867566837">
      <w:bodyDiv w:val="1"/>
      <w:marLeft w:val="0"/>
      <w:marRight w:val="0"/>
      <w:marTop w:val="0"/>
      <w:marBottom w:val="0"/>
      <w:divBdr>
        <w:top w:val="none" w:sz="0" w:space="0" w:color="auto"/>
        <w:left w:val="none" w:sz="0" w:space="0" w:color="auto"/>
        <w:bottom w:val="none" w:sz="0" w:space="0" w:color="auto"/>
        <w:right w:val="none" w:sz="0" w:space="0" w:color="auto"/>
      </w:divBdr>
    </w:div>
    <w:div w:id="875579234">
      <w:bodyDiv w:val="1"/>
      <w:marLeft w:val="0"/>
      <w:marRight w:val="0"/>
      <w:marTop w:val="0"/>
      <w:marBottom w:val="0"/>
      <w:divBdr>
        <w:top w:val="none" w:sz="0" w:space="0" w:color="auto"/>
        <w:left w:val="none" w:sz="0" w:space="0" w:color="auto"/>
        <w:bottom w:val="none" w:sz="0" w:space="0" w:color="auto"/>
        <w:right w:val="none" w:sz="0" w:space="0" w:color="auto"/>
      </w:divBdr>
    </w:div>
    <w:div w:id="879632886">
      <w:bodyDiv w:val="1"/>
      <w:marLeft w:val="0"/>
      <w:marRight w:val="0"/>
      <w:marTop w:val="0"/>
      <w:marBottom w:val="0"/>
      <w:divBdr>
        <w:top w:val="none" w:sz="0" w:space="0" w:color="auto"/>
        <w:left w:val="none" w:sz="0" w:space="0" w:color="auto"/>
        <w:bottom w:val="none" w:sz="0" w:space="0" w:color="auto"/>
        <w:right w:val="none" w:sz="0" w:space="0" w:color="auto"/>
      </w:divBdr>
    </w:div>
    <w:div w:id="887568282">
      <w:bodyDiv w:val="1"/>
      <w:marLeft w:val="0"/>
      <w:marRight w:val="0"/>
      <w:marTop w:val="0"/>
      <w:marBottom w:val="0"/>
      <w:divBdr>
        <w:top w:val="none" w:sz="0" w:space="0" w:color="auto"/>
        <w:left w:val="none" w:sz="0" w:space="0" w:color="auto"/>
        <w:bottom w:val="none" w:sz="0" w:space="0" w:color="auto"/>
        <w:right w:val="none" w:sz="0" w:space="0" w:color="auto"/>
      </w:divBdr>
    </w:div>
    <w:div w:id="908536559">
      <w:bodyDiv w:val="1"/>
      <w:marLeft w:val="0"/>
      <w:marRight w:val="0"/>
      <w:marTop w:val="0"/>
      <w:marBottom w:val="0"/>
      <w:divBdr>
        <w:top w:val="none" w:sz="0" w:space="0" w:color="auto"/>
        <w:left w:val="none" w:sz="0" w:space="0" w:color="auto"/>
        <w:bottom w:val="none" w:sz="0" w:space="0" w:color="auto"/>
        <w:right w:val="none" w:sz="0" w:space="0" w:color="auto"/>
      </w:divBdr>
    </w:div>
    <w:div w:id="911081663">
      <w:bodyDiv w:val="1"/>
      <w:marLeft w:val="0"/>
      <w:marRight w:val="0"/>
      <w:marTop w:val="0"/>
      <w:marBottom w:val="0"/>
      <w:divBdr>
        <w:top w:val="none" w:sz="0" w:space="0" w:color="auto"/>
        <w:left w:val="none" w:sz="0" w:space="0" w:color="auto"/>
        <w:bottom w:val="none" w:sz="0" w:space="0" w:color="auto"/>
        <w:right w:val="none" w:sz="0" w:space="0" w:color="auto"/>
      </w:divBdr>
    </w:div>
    <w:div w:id="914435671">
      <w:bodyDiv w:val="1"/>
      <w:marLeft w:val="0"/>
      <w:marRight w:val="0"/>
      <w:marTop w:val="0"/>
      <w:marBottom w:val="0"/>
      <w:divBdr>
        <w:top w:val="none" w:sz="0" w:space="0" w:color="auto"/>
        <w:left w:val="none" w:sz="0" w:space="0" w:color="auto"/>
        <w:bottom w:val="none" w:sz="0" w:space="0" w:color="auto"/>
        <w:right w:val="none" w:sz="0" w:space="0" w:color="auto"/>
      </w:divBdr>
    </w:div>
    <w:div w:id="915481244">
      <w:bodyDiv w:val="1"/>
      <w:marLeft w:val="0"/>
      <w:marRight w:val="0"/>
      <w:marTop w:val="0"/>
      <w:marBottom w:val="0"/>
      <w:divBdr>
        <w:top w:val="none" w:sz="0" w:space="0" w:color="auto"/>
        <w:left w:val="none" w:sz="0" w:space="0" w:color="auto"/>
        <w:bottom w:val="none" w:sz="0" w:space="0" w:color="auto"/>
        <w:right w:val="none" w:sz="0" w:space="0" w:color="auto"/>
      </w:divBdr>
    </w:div>
    <w:div w:id="926496884">
      <w:bodyDiv w:val="1"/>
      <w:marLeft w:val="0"/>
      <w:marRight w:val="0"/>
      <w:marTop w:val="0"/>
      <w:marBottom w:val="0"/>
      <w:divBdr>
        <w:top w:val="none" w:sz="0" w:space="0" w:color="auto"/>
        <w:left w:val="none" w:sz="0" w:space="0" w:color="auto"/>
        <w:bottom w:val="none" w:sz="0" w:space="0" w:color="auto"/>
        <w:right w:val="none" w:sz="0" w:space="0" w:color="auto"/>
      </w:divBdr>
    </w:div>
    <w:div w:id="931745322">
      <w:bodyDiv w:val="1"/>
      <w:marLeft w:val="0"/>
      <w:marRight w:val="0"/>
      <w:marTop w:val="0"/>
      <w:marBottom w:val="0"/>
      <w:divBdr>
        <w:top w:val="none" w:sz="0" w:space="0" w:color="auto"/>
        <w:left w:val="none" w:sz="0" w:space="0" w:color="auto"/>
        <w:bottom w:val="none" w:sz="0" w:space="0" w:color="auto"/>
        <w:right w:val="none" w:sz="0" w:space="0" w:color="auto"/>
      </w:divBdr>
    </w:div>
    <w:div w:id="958990572">
      <w:bodyDiv w:val="1"/>
      <w:marLeft w:val="0"/>
      <w:marRight w:val="0"/>
      <w:marTop w:val="0"/>
      <w:marBottom w:val="0"/>
      <w:divBdr>
        <w:top w:val="none" w:sz="0" w:space="0" w:color="auto"/>
        <w:left w:val="none" w:sz="0" w:space="0" w:color="auto"/>
        <w:bottom w:val="none" w:sz="0" w:space="0" w:color="auto"/>
        <w:right w:val="none" w:sz="0" w:space="0" w:color="auto"/>
      </w:divBdr>
    </w:div>
    <w:div w:id="966161509">
      <w:bodyDiv w:val="1"/>
      <w:marLeft w:val="0"/>
      <w:marRight w:val="0"/>
      <w:marTop w:val="0"/>
      <w:marBottom w:val="0"/>
      <w:divBdr>
        <w:top w:val="none" w:sz="0" w:space="0" w:color="auto"/>
        <w:left w:val="none" w:sz="0" w:space="0" w:color="auto"/>
        <w:bottom w:val="none" w:sz="0" w:space="0" w:color="auto"/>
        <w:right w:val="none" w:sz="0" w:space="0" w:color="auto"/>
      </w:divBdr>
    </w:div>
    <w:div w:id="982122637">
      <w:bodyDiv w:val="1"/>
      <w:marLeft w:val="0"/>
      <w:marRight w:val="0"/>
      <w:marTop w:val="0"/>
      <w:marBottom w:val="0"/>
      <w:divBdr>
        <w:top w:val="none" w:sz="0" w:space="0" w:color="auto"/>
        <w:left w:val="none" w:sz="0" w:space="0" w:color="auto"/>
        <w:bottom w:val="none" w:sz="0" w:space="0" w:color="auto"/>
        <w:right w:val="none" w:sz="0" w:space="0" w:color="auto"/>
      </w:divBdr>
    </w:div>
    <w:div w:id="991640514">
      <w:bodyDiv w:val="1"/>
      <w:marLeft w:val="0"/>
      <w:marRight w:val="0"/>
      <w:marTop w:val="0"/>
      <w:marBottom w:val="0"/>
      <w:divBdr>
        <w:top w:val="none" w:sz="0" w:space="0" w:color="auto"/>
        <w:left w:val="none" w:sz="0" w:space="0" w:color="auto"/>
        <w:bottom w:val="none" w:sz="0" w:space="0" w:color="auto"/>
        <w:right w:val="none" w:sz="0" w:space="0" w:color="auto"/>
      </w:divBdr>
    </w:div>
    <w:div w:id="993067187">
      <w:bodyDiv w:val="1"/>
      <w:marLeft w:val="0"/>
      <w:marRight w:val="0"/>
      <w:marTop w:val="0"/>
      <w:marBottom w:val="0"/>
      <w:divBdr>
        <w:top w:val="none" w:sz="0" w:space="0" w:color="auto"/>
        <w:left w:val="none" w:sz="0" w:space="0" w:color="auto"/>
        <w:bottom w:val="none" w:sz="0" w:space="0" w:color="auto"/>
        <w:right w:val="none" w:sz="0" w:space="0" w:color="auto"/>
      </w:divBdr>
    </w:div>
    <w:div w:id="1037855679">
      <w:bodyDiv w:val="1"/>
      <w:marLeft w:val="0"/>
      <w:marRight w:val="0"/>
      <w:marTop w:val="0"/>
      <w:marBottom w:val="0"/>
      <w:divBdr>
        <w:top w:val="none" w:sz="0" w:space="0" w:color="auto"/>
        <w:left w:val="none" w:sz="0" w:space="0" w:color="auto"/>
        <w:bottom w:val="none" w:sz="0" w:space="0" w:color="auto"/>
        <w:right w:val="none" w:sz="0" w:space="0" w:color="auto"/>
      </w:divBdr>
    </w:div>
    <w:div w:id="1042487314">
      <w:bodyDiv w:val="1"/>
      <w:marLeft w:val="0"/>
      <w:marRight w:val="0"/>
      <w:marTop w:val="0"/>
      <w:marBottom w:val="0"/>
      <w:divBdr>
        <w:top w:val="none" w:sz="0" w:space="0" w:color="auto"/>
        <w:left w:val="none" w:sz="0" w:space="0" w:color="auto"/>
        <w:bottom w:val="none" w:sz="0" w:space="0" w:color="auto"/>
        <w:right w:val="none" w:sz="0" w:space="0" w:color="auto"/>
      </w:divBdr>
    </w:div>
    <w:div w:id="1046754370">
      <w:bodyDiv w:val="1"/>
      <w:marLeft w:val="0"/>
      <w:marRight w:val="0"/>
      <w:marTop w:val="0"/>
      <w:marBottom w:val="0"/>
      <w:divBdr>
        <w:top w:val="none" w:sz="0" w:space="0" w:color="auto"/>
        <w:left w:val="none" w:sz="0" w:space="0" w:color="auto"/>
        <w:bottom w:val="none" w:sz="0" w:space="0" w:color="auto"/>
        <w:right w:val="none" w:sz="0" w:space="0" w:color="auto"/>
      </w:divBdr>
    </w:div>
    <w:div w:id="1055159962">
      <w:bodyDiv w:val="1"/>
      <w:marLeft w:val="0"/>
      <w:marRight w:val="0"/>
      <w:marTop w:val="0"/>
      <w:marBottom w:val="0"/>
      <w:divBdr>
        <w:top w:val="none" w:sz="0" w:space="0" w:color="auto"/>
        <w:left w:val="none" w:sz="0" w:space="0" w:color="auto"/>
        <w:bottom w:val="none" w:sz="0" w:space="0" w:color="auto"/>
        <w:right w:val="none" w:sz="0" w:space="0" w:color="auto"/>
      </w:divBdr>
    </w:div>
    <w:div w:id="1063523692">
      <w:bodyDiv w:val="1"/>
      <w:marLeft w:val="0"/>
      <w:marRight w:val="0"/>
      <w:marTop w:val="0"/>
      <w:marBottom w:val="0"/>
      <w:divBdr>
        <w:top w:val="none" w:sz="0" w:space="0" w:color="auto"/>
        <w:left w:val="none" w:sz="0" w:space="0" w:color="auto"/>
        <w:bottom w:val="none" w:sz="0" w:space="0" w:color="auto"/>
        <w:right w:val="none" w:sz="0" w:space="0" w:color="auto"/>
      </w:divBdr>
    </w:div>
    <w:div w:id="1078866924">
      <w:bodyDiv w:val="1"/>
      <w:marLeft w:val="0"/>
      <w:marRight w:val="0"/>
      <w:marTop w:val="0"/>
      <w:marBottom w:val="0"/>
      <w:divBdr>
        <w:top w:val="none" w:sz="0" w:space="0" w:color="auto"/>
        <w:left w:val="none" w:sz="0" w:space="0" w:color="auto"/>
        <w:bottom w:val="none" w:sz="0" w:space="0" w:color="auto"/>
        <w:right w:val="none" w:sz="0" w:space="0" w:color="auto"/>
      </w:divBdr>
    </w:div>
    <w:div w:id="1090543985">
      <w:bodyDiv w:val="1"/>
      <w:marLeft w:val="0"/>
      <w:marRight w:val="0"/>
      <w:marTop w:val="0"/>
      <w:marBottom w:val="0"/>
      <w:divBdr>
        <w:top w:val="none" w:sz="0" w:space="0" w:color="auto"/>
        <w:left w:val="none" w:sz="0" w:space="0" w:color="auto"/>
        <w:bottom w:val="none" w:sz="0" w:space="0" w:color="auto"/>
        <w:right w:val="none" w:sz="0" w:space="0" w:color="auto"/>
      </w:divBdr>
    </w:div>
    <w:div w:id="1117065002">
      <w:bodyDiv w:val="1"/>
      <w:marLeft w:val="0"/>
      <w:marRight w:val="0"/>
      <w:marTop w:val="0"/>
      <w:marBottom w:val="0"/>
      <w:divBdr>
        <w:top w:val="none" w:sz="0" w:space="0" w:color="auto"/>
        <w:left w:val="none" w:sz="0" w:space="0" w:color="auto"/>
        <w:bottom w:val="none" w:sz="0" w:space="0" w:color="auto"/>
        <w:right w:val="none" w:sz="0" w:space="0" w:color="auto"/>
      </w:divBdr>
    </w:div>
    <w:div w:id="1121998106">
      <w:bodyDiv w:val="1"/>
      <w:marLeft w:val="0"/>
      <w:marRight w:val="0"/>
      <w:marTop w:val="0"/>
      <w:marBottom w:val="0"/>
      <w:divBdr>
        <w:top w:val="none" w:sz="0" w:space="0" w:color="auto"/>
        <w:left w:val="none" w:sz="0" w:space="0" w:color="auto"/>
        <w:bottom w:val="none" w:sz="0" w:space="0" w:color="auto"/>
        <w:right w:val="none" w:sz="0" w:space="0" w:color="auto"/>
      </w:divBdr>
    </w:div>
    <w:div w:id="1134642753">
      <w:bodyDiv w:val="1"/>
      <w:marLeft w:val="0"/>
      <w:marRight w:val="0"/>
      <w:marTop w:val="0"/>
      <w:marBottom w:val="0"/>
      <w:divBdr>
        <w:top w:val="none" w:sz="0" w:space="0" w:color="auto"/>
        <w:left w:val="none" w:sz="0" w:space="0" w:color="auto"/>
        <w:bottom w:val="none" w:sz="0" w:space="0" w:color="auto"/>
        <w:right w:val="none" w:sz="0" w:space="0" w:color="auto"/>
      </w:divBdr>
    </w:div>
    <w:div w:id="1163930091">
      <w:bodyDiv w:val="1"/>
      <w:marLeft w:val="0"/>
      <w:marRight w:val="0"/>
      <w:marTop w:val="0"/>
      <w:marBottom w:val="0"/>
      <w:divBdr>
        <w:top w:val="none" w:sz="0" w:space="0" w:color="auto"/>
        <w:left w:val="none" w:sz="0" w:space="0" w:color="auto"/>
        <w:bottom w:val="none" w:sz="0" w:space="0" w:color="auto"/>
        <w:right w:val="none" w:sz="0" w:space="0" w:color="auto"/>
      </w:divBdr>
    </w:div>
    <w:div w:id="1172716559">
      <w:bodyDiv w:val="1"/>
      <w:marLeft w:val="0"/>
      <w:marRight w:val="0"/>
      <w:marTop w:val="0"/>
      <w:marBottom w:val="0"/>
      <w:divBdr>
        <w:top w:val="none" w:sz="0" w:space="0" w:color="auto"/>
        <w:left w:val="none" w:sz="0" w:space="0" w:color="auto"/>
        <w:bottom w:val="none" w:sz="0" w:space="0" w:color="auto"/>
        <w:right w:val="none" w:sz="0" w:space="0" w:color="auto"/>
      </w:divBdr>
    </w:div>
    <w:div w:id="1174297042">
      <w:bodyDiv w:val="1"/>
      <w:marLeft w:val="0"/>
      <w:marRight w:val="0"/>
      <w:marTop w:val="0"/>
      <w:marBottom w:val="0"/>
      <w:divBdr>
        <w:top w:val="none" w:sz="0" w:space="0" w:color="auto"/>
        <w:left w:val="none" w:sz="0" w:space="0" w:color="auto"/>
        <w:bottom w:val="none" w:sz="0" w:space="0" w:color="auto"/>
        <w:right w:val="none" w:sz="0" w:space="0" w:color="auto"/>
      </w:divBdr>
    </w:div>
    <w:div w:id="1179924777">
      <w:bodyDiv w:val="1"/>
      <w:marLeft w:val="0"/>
      <w:marRight w:val="0"/>
      <w:marTop w:val="0"/>
      <w:marBottom w:val="0"/>
      <w:divBdr>
        <w:top w:val="none" w:sz="0" w:space="0" w:color="auto"/>
        <w:left w:val="none" w:sz="0" w:space="0" w:color="auto"/>
        <w:bottom w:val="none" w:sz="0" w:space="0" w:color="auto"/>
        <w:right w:val="none" w:sz="0" w:space="0" w:color="auto"/>
      </w:divBdr>
    </w:div>
    <w:div w:id="1187787215">
      <w:bodyDiv w:val="1"/>
      <w:marLeft w:val="0"/>
      <w:marRight w:val="0"/>
      <w:marTop w:val="0"/>
      <w:marBottom w:val="0"/>
      <w:divBdr>
        <w:top w:val="none" w:sz="0" w:space="0" w:color="auto"/>
        <w:left w:val="none" w:sz="0" w:space="0" w:color="auto"/>
        <w:bottom w:val="none" w:sz="0" w:space="0" w:color="auto"/>
        <w:right w:val="none" w:sz="0" w:space="0" w:color="auto"/>
      </w:divBdr>
    </w:div>
    <w:div w:id="1190410313">
      <w:bodyDiv w:val="1"/>
      <w:marLeft w:val="0"/>
      <w:marRight w:val="0"/>
      <w:marTop w:val="0"/>
      <w:marBottom w:val="0"/>
      <w:divBdr>
        <w:top w:val="none" w:sz="0" w:space="0" w:color="auto"/>
        <w:left w:val="none" w:sz="0" w:space="0" w:color="auto"/>
        <w:bottom w:val="none" w:sz="0" w:space="0" w:color="auto"/>
        <w:right w:val="none" w:sz="0" w:space="0" w:color="auto"/>
      </w:divBdr>
    </w:div>
    <w:div w:id="1203790507">
      <w:bodyDiv w:val="1"/>
      <w:marLeft w:val="0"/>
      <w:marRight w:val="0"/>
      <w:marTop w:val="0"/>
      <w:marBottom w:val="0"/>
      <w:divBdr>
        <w:top w:val="none" w:sz="0" w:space="0" w:color="auto"/>
        <w:left w:val="none" w:sz="0" w:space="0" w:color="auto"/>
        <w:bottom w:val="none" w:sz="0" w:space="0" w:color="auto"/>
        <w:right w:val="none" w:sz="0" w:space="0" w:color="auto"/>
      </w:divBdr>
    </w:div>
    <w:div w:id="1221092396">
      <w:bodyDiv w:val="1"/>
      <w:marLeft w:val="0"/>
      <w:marRight w:val="0"/>
      <w:marTop w:val="0"/>
      <w:marBottom w:val="0"/>
      <w:divBdr>
        <w:top w:val="none" w:sz="0" w:space="0" w:color="auto"/>
        <w:left w:val="none" w:sz="0" w:space="0" w:color="auto"/>
        <w:bottom w:val="none" w:sz="0" w:space="0" w:color="auto"/>
        <w:right w:val="none" w:sz="0" w:space="0" w:color="auto"/>
      </w:divBdr>
    </w:div>
    <w:div w:id="1223566380">
      <w:bodyDiv w:val="1"/>
      <w:marLeft w:val="0"/>
      <w:marRight w:val="0"/>
      <w:marTop w:val="0"/>
      <w:marBottom w:val="0"/>
      <w:divBdr>
        <w:top w:val="none" w:sz="0" w:space="0" w:color="auto"/>
        <w:left w:val="none" w:sz="0" w:space="0" w:color="auto"/>
        <w:bottom w:val="none" w:sz="0" w:space="0" w:color="auto"/>
        <w:right w:val="none" w:sz="0" w:space="0" w:color="auto"/>
      </w:divBdr>
    </w:div>
    <w:div w:id="1223906446">
      <w:bodyDiv w:val="1"/>
      <w:marLeft w:val="0"/>
      <w:marRight w:val="0"/>
      <w:marTop w:val="0"/>
      <w:marBottom w:val="0"/>
      <w:divBdr>
        <w:top w:val="none" w:sz="0" w:space="0" w:color="auto"/>
        <w:left w:val="none" w:sz="0" w:space="0" w:color="auto"/>
        <w:bottom w:val="none" w:sz="0" w:space="0" w:color="auto"/>
        <w:right w:val="none" w:sz="0" w:space="0" w:color="auto"/>
      </w:divBdr>
    </w:div>
    <w:div w:id="1226598531">
      <w:bodyDiv w:val="1"/>
      <w:marLeft w:val="0"/>
      <w:marRight w:val="0"/>
      <w:marTop w:val="0"/>
      <w:marBottom w:val="0"/>
      <w:divBdr>
        <w:top w:val="none" w:sz="0" w:space="0" w:color="auto"/>
        <w:left w:val="none" w:sz="0" w:space="0" w:color="auto"/>
        <w:bottom w:val="none" w:sz="0" w:space="0" w:color="auto"/>
        <w:right w:val="none" w:sz="0" w:space="0" w:color="auto"/>
      </w:divBdr>
    </w:div>
    <w:div w:id="1248464665">
      <w:bodyDiv w:val="1"/>
      <w:marLeft w:val="0"/>
      <w:marRight w:val="0"/>
      <w:marTop w:val="0"/>
      <w:marBottom w:val="0"/>
      <w:divBdr>
        <w:top w:val="none" w:sz="0" w:space="0" w:color="auto"/>
        <w:left w:val="none" w:sz="0" w:space="0" w:color="auto"/>
        <w:bottom w:val="none" w:sz="0" w:space="0" w:color="auto"/>
        <w:right w:val="none" w:sz="0" w:space="0" w:color="auto"/>
      </w:divBdr>
    </w:div>
    <w:div w:id="1256279975">
      <w:bodyDiv w:val="1"/>
      <w:marLeft w:val="0"/>
      <w:marRight w:val="0"/>
      <w:marTop w:val="0"/>
      <w:marBottom w:val="0"/>
      <w:divBdr>
        <w:top w:val="none" w:sz="0" w:space="0" w:color="auto"/>
        <w:left w:val="none" w:sz="0" w:space="0" w:color="auto"/>
        <w:bottom w:val="none" w:sz="0" w:space="0" w:color="auto"/>
        <w:right w:val="none" w:sz="0" w:space="0" w:color="auto"/>
      </w:divBdr>
    </w:div>
    <w:div w:id="1281454457">
      <w:bodyDiv w:val="1"/>
      <w:marLeft w:val="0"/>
      <w:marRight w:val="0"/>
      <w:marTop w:val="0"/>
      <w:marBottom w:val="0"/>
      <w:divBdr>
        <w:top w:val="none" w:sz="0" w:space="0" w:color="auto"/>
        <w:left w:val="none" w:sz="0" w:space="0" w:color="auto"/>
        <w:bottom w:val="none" w:sz="0" w:space="0" w:color="auto"/>
        <w:right w:val="none" w:sz="0" w:space="0" w:color="auto"/>
      </w:divBdr>
    </w:div>
    <w:div w:id="1285768656">
      <w:bodyDiv w:val="1"/>
      <w:marLeft w:val="0"/>
      <w:marRight w:val="0"/>
      <w:marTop w:val="0"/>
      <w:marBottom w:val="0"/>
      <w:divBdr>
        <w:top w:val="none" w:sz="0" w:space="0" w:color="auto"/>
        <w:left w:val="none" w:sz="0" w:space="0" w:color="auto"/>
        <w:bottom w:val="none" w:sz="0" w:space="0" w:color="auto"/>
        <w:right w:val="none" w:sz="0" w:space="0" w:color="auto"/>
      </w:divBdr>
    </w:div>
    <w:div w:id="1294484421">
      <w:bodyDiv w:val="1"/>
      <w:marLeft w:val="0"/>
      <w:marRight w:val="0"/>
      <w:marTop w:val="0"/>
      <w:marBottom w:val="0"/>
      <w:divBdr>
        <w:top w:val="none" w:sz="0" w:space="0" w:color="auto"/>
        <w:left w:val="none" w:sz="0" w:space="0" w:color="auto"/>
        <w:bottom w:val="none" w:sz="0" w:space="0" w:color="auto"/>
        <w:right w:val="none" w:sz="0" w:space="0" w:color="auto"/>
      </w:divBdr>
    </w:div>
    <w:div w:id="1302732906">
      <w:bodyDiv w:val="1"/>
      <w:marLeft w:val="0"/>
      <w:marRight w:val="0"/>
      <w:marTop w:val="0"/>
      <w:marBottom w:val="0"/>
      <w:divBdr>
        <w:top w:val="none" w:sz="0" w:space="0" w:color="auto"/>
        <w:left w:val="none" w:sz="0" w:space="0" w:color="auto"/>
        <w:bottom w:val="none" w:sz="0" w:space="0" w:color="auto"/>
        <w:right w:val="none" w:sz="0" w:space="0" w:color="auto"/>
      </w:divBdr>
    </w:div>
    <w:div w:id="1309288870">
      <w:bodyDiv w:val="1"/>
      <w:marLeft w:val="0"/>
      <w:marRight w:val="0"/>
      <w:marTop w:val="0"/>
      <w:marBottom w:val="0"/>
      <w:divBdr>
        <w:top w:val="none" w:sz="0" w:space="0" w:color="auto"/>
        <w:left w:val="none" w:sz="0" w:space="0" w:color="auto"/>
        <w:bottom w:val="none" w:sz="0" w:space="0" w:color="auto"/>
        <w:right w:val="none" w:sz="0" w:space="0" w:color="auto"/>
      </w:divBdr>
    </w:div>
    <w:div w:id="1318650746">
      <w:bodyDiv w:val="1"/>
      <w:marLeft w:val="0"/>
      <w:marRight w:val="0"/>
      <w:marTop w:val="0"/>
      <w:marBottom w:val="0"/>
      <w:divBdr>
        <w:top w:val="none" w:sz="0" w:space="0" w:color="auto"/>
        <w:left w:val="none" w:sz="0" w:space="0" w:color="auto"/>
        <w:bottom w:val="none" w:sz="0" w:space="0" w:color="auto"/>
        <w:right w:val="none" w:sz="0" w:space="0" w:color="auto"/>
      </w:divBdr>
    </w:div>
    <w:div w:id="1342078788">
      <w:bodyDiv w:val="1"/>
      <w:marLeft w:val="0"/>
      <w:marRight w:val="0"/>
      <w:marTop w:val="0"/>
      <w:marBottom w:val="0"/>
      <w:divBdr>
        <w:top w:val="none" w:sz="0" w:space="0" w:color="auto"/>
        <w:left w:val="none" w:sz="0" w:space="0" w:color="auto"/>
        <w:bottom w:val="none" w:sz="0" w:space="0" w:color="auto"/>
        <w:right w:val="none" w:sz="0" w:space="0" w:color="auto"/>
      </w:divBdr>
    </w:div>
    <w:div w:id="1347171272">
      <w:bodyDiv w:val="1"/>
      <w:marLeft w:val="0"/>
      <w:marRight w:val="0"/>
      <w:marTop w:val="0"/>
      <w:marBottom w:val="0"/>
      <w:divBdr>
        <w:top w:val="none" w:sz="0" w:space="0" w:color="auto"/>
        <w:left w:val="none" w:sz="0" w:space="0" w:color="auto"/>
        <w:bottom w:val="none" w:sz="0" w:space="0" w:color="auto"/>
        <w:right w:val="none" w:sz="0" w:space="0" w:color="auto"/>
      </w:divBdr>
    </w:div>
    <w:div w:id="1355956958">
      <w:bodyDiv w:val="1"/>
      <w:marLeft w:val="0"/>
      <w:marRight w:val="0"/>
      <w:marTop w:val="0"/>
      <w:marBottom w:val="0"/>
      <w:divBdr>
        <w:top w:val="none" w:sz="0" w:space="0" w:color="auto"/>
        <w:left w:val="none" w:sz="0" w:space="0" w:color="auto"/>
        <w:bottom w:val="none" w:sz="0" w:space="0" w:color="auto"/>
        <w:right w:val="none" w:sz="0" w:space="0" w:color="auto"/>
      </w:divBdr>
    </w:div>
    <w:div w:id="1362246376">
      <w:bodyDiv w:val="1"/>
      <w:marLeft w:val="0"/>
      <w:marRight w:val="0"/>
      <w:marTop w:val="0"/>
      <w:marBottom w:val="0"/>
      <w:divBdr>
        <w:top w:val="none" w:sz="0" w:space="0" w:color="auto"/>
        <w:left w:val="none" w:sz="0" w:space="0" w:color="auto"/>
        <w:bottom w:val="none" w:sz="0" w:space="0" w:color="auto"/>
        <w:right w:val="none" w:sz="0" w:space="0" w:color="auto"/>
      </w:divBdr>
    </w:div>
    <w:div w:id="1368146182">
      <w:bodyDiv w:val="1"/>
      <w:marLeft w:val="0"/>
      <w:marRight w:val="0"/>
      <w:marTop w:val="0"/>
      <w:marBottom w:val="0"/>
      <w:divBdr>
        <w:top w:val="none" w:sz="0" w:space="0" w:color="auto"/>
        <w:left w:val="none" w:sz="0" w:space="0" w:color="auto"/>
        <w:bottom w:val="none" w:sz="0" w:space="0" w:color="auto"/>
        <w:right w:val="none" w:sz="0" w:space="0" w:color="auto"/>
      </w:divBdr>
    </w:div>
    <w:div w:id="1374623479">
      <w:bodyDiv w:val="1"/>
      <w:marLeft w:val="0"/>
      <w:marRight w:val="0"/>
      <w:marTop w:val="0"/>
      <w:marBottom w:val="0"/>
      <w:divBdr>
        <w:top w:val="none" w:sz="0" w:space="0" w:color="auto"/>
        <w:left w:val="none" w:sz="0" w:space="0" w:color="auto"/>
        <w:bottom w:val="none" w:sz="0" w:space="0" w:color="auto"/>
        <w:right w:val="none" w:sz="0" w:space="0" w:color="auto"/>
      </w:divBdr>
    </w:div>
    <w:div w:id="1400982501">
      <w:bodyDiv w:val="1"/>
      <w:marLeft w:val="0"/>
      <w:marRight w:val="0"/>
      <w:marTop w:val="0"/>
      <w:marBottom w:val="0"/>
      <w:divBdr>
        <w:top w:val="none" w:sz="0" w:space="0" w:color="auto"/>
        <w:left w:val="none" w:sz="0" w:space="0" w:color="auto"/>
        <w:bottom w:val="none" w:sz="0" w:space="0" w:color="auto"/>
        <w:right w:val="none" w:sz="0" w:space="0" w:color="auto"/>
      </w:divBdr>
    </w:div>
    <w:div w:id="1404795009">
      <w:bodyDiv w:val="1"/>
      <w:marLeft w:val="0"/>
      <w:marRight w:val="0"/>
      <w:marTop w:val="0"/>
      <w:marBottom w:val="0"/>
      <w:divBdr>
        <w:top w:val="none" w:sz="0" w:space="0" w:color="auto"/>
        <w:left w:val="none" w:sz="0" w:space="0" w:color="auto"/>
        <w:bottom w:val="none" w:sz="0" w:space="0" w:color="auto"/>
        <w:right w:val="none" w:sz="0" w:space="0" w:color="auto"/>
      </w:divBdr>
    </w:div>
    <w:div w:id="1419401427">
      <w:bodyDiv w:val="1"/>
      <w:marLeft w:val="0"/>
      <w:marRight w:val="0"/>
      <w:marTop w:val="0"/>
      <w:marBottom w:val="0"/>
      <w:divBdr>
        <w:top w:val="none" w:sz="0" w:space="0" w:color="auto"/>
        <w:left w:val="none" w:sz="0" w:space="0" w:color="auto"/>
        <w:bottom w:val="none" w:sz="0" w:space="0" w:color="auto"/>
        <w:right w:val="none" w:sz="0" w:space="0" w:color="auto"/>
      </w:divBdr>
    </w:div>
    <w:div w:id="1435831633">
      <w:bodyDiv w:val="1"/>
      <w:marLeft w:val="0"/>
      <w:marRight w:val="0"/>
      <w:marTop w:val="0"/>
      <w:marBottom w:val="0"/>
      <w:divBdr>
        <w:top w:val="none" w:sz="0" w:space="0" w:color="auto"/>
        <w:left w:val="none" w:sz="0" w:space="0" w:color="auto"/>
        <w:bottom w:val="none" w:sz="0" w:space="0" w:color="auto"/>
        <w:right w:val="none" w:sz="0" w:space="0" w:color="auto"/>
      </w:divBdr>
    </w:div>
    <w:div w:id="1437016922">
      <w:bodyDiv w:val="1"/>
      <w:marLeft w:val="0"/>
      <w:marRight w:val="0"/>
      <w:marTop w:val="0"/>
      <w:marBottom w:val="0"/>
      <w:divBdr>
        <w:top w:val="none" w:sz="0" w:space="0" w:color="auto"/>
        <w:left w:val="none" w:sz="0" w:space="0" w:color="auto"/>
        <w:bottom w:val="none" w:sz="0" w:space="0" w:color="auto"/>
        <w:right w:val="none" w:sz="0" w:space="0" w:color="auto"/>
      </w:divBdr>
    </w:div>
    <w:div w:id="1475677638">
      <w:bodyDiv w:val="1"/>
      <w:marLeft w:val="0"/>
      <w:marRight w:val="0"/>
      <w:marTop w:val="0"/>
      <w:marBottom w:val="0"/>
      <w:divBdr>
        <w:top w:val="none" w:sz="0" w:space="0" w:color="auto"/>
        <w:left w:val="none" w:sz="0" w:space="0" w:color="auto"/>
        <w:bottom w:val="none" w:sz="0" w:space="0" w:color="auto"/>
        <w:right w:val="none" w:sz="0" w:space="0" w:color="auto"/>
      </w:divBdr>
    </w:div>
    <w:div w:id="1484395764">
      <w:bodyDiv w:val="1"/>
      <w:marLeft w:val="0"/>
      <w:marRight w:val="0"/>
      <w:marTop w:val="0"/>
      <w:marBottom w:val="0"/>
      <w:divBdr>
        <w:top w:val="none" w:sz="0" w:space="0" w:color="auto"/>
        <w:left w:val="none" w:sz="0" w:space="0" w:color="auto"/>
        <w:bottom w:val="none" w:sz="0" w:space="0" w:color="auto"/>
        <w:right w:val="none" w:sz="0" w:space="0" w:color="auto"/>
      </w:divBdr>
    </w:div>
    <w:div w:id="1488471867">
      <w:bodyDiv w:val="1"/>
      <w:marLeft w:val="0"/>
      <w:marRight w:val="0"/>
      <w:marTop w:val="0"/>
      <w:marBottom w:val="0"/>
      <w:divBdr>
        <w:top w:val="none" w:sz="0" w:space="0" w:color="auto"/>
        <w:left w:val="none" w:sz="0" w:space="0" w:color="auto"/>
        <w:bottom w:val="none" w:sz="0" w:space="0" w:color="auto"/>
        <w:right w:val="none" w:sz="0" w:space="0" w:color="auto"/>
      </w:divBdr>
    </w:div>
    <w:div w:id="1512984993">
      <w:bodyDiv w:val="1"/>
      <w:marLeft w:val="0"/>
      <w:marRight w:val="0"/>
      <w:marTop w:val="0"/>
      <w:marBottom w:val="0"/>
      <w:divBdr>
        <w:top w:val="none" w:sz="0" w:space="0" w:color="auto"/>
        <w:left w:val="none" w:sz="0" w:space="0" w:color="auto"/>
        <w:bottom w:val="none" w:sz="0" w:space="0" w:color="auto"/>
        <w:right w:val="none" w:sz="0" w:space="0" w:color="auto"/>
      </w:divBdr>
    </w:div>
    <w:div w:id="1513568618">
      <w:bodyDiv w:val="1"/>
      <w:marLeft w:val="0"/>
      <w:marRight w:val="0"/>
      <w:marTop w:val="0"/>
      <w:marBottom w:val="0"/>
      <w:divBdr>
        <w:top w:val="none" w:sz="0" w:space="0" w:color="auto"/>
        <w:left w:val="none" w:sz="0" w:space="0" w:color="auto"/>
        <w:bottom w:val="none" w:sz="0" w:space="0" w:color="auto"/>
        <w:right w:val="none" w:sz="0" w:space="0" w:color="auto"/>
      </w:divBdr>
    </w:div>
    <w:div w:id="1514221110">
      <w:bodyDiv w:val="1"/>
      <w:marLeft w:val="0"/>
      <w:marRight w:val="0"/>
      <w:marTop w:val="0"/>
      <w:marBottom w:val="0"/>
      <w:divBdr>
        <w:top w:val="none" w:sz="0" w:space="0" w:color="auto"/>
        <w:left w:val="none" w:sz="0" w:space="0" w:color="auto"/>
        <w:bottom w:val="none" w:sz="0" w:space="0" w:color="auto"/>
        <w:right w:val="none" w:sz="0" w:space="0" w:color="auto"/>
      </w:divBdr>
    </w:div>
    <w:div w:id="1530029448">
      <w:bodyDiv w:val="1"/>
      <w:marLeft w:val="0"/>
      <w:marRight w:val="0"/>
      <w:marTop w:val="0"/>
      <w:marBottom w:val="0"/>
      <w:divBdr>
        <w:top w:val="none" w:sz="0" w:space="0" w:color="auto"/>
        <w:left w:val="none" w:sz="0" w:space="0" w:color="auto"/>
        <w:bottom w:val="none" w:sz="0" w:space="0" w:color="auto"/>
        <w:right w:val="none" w:sz="0" w:space="0" w:color="auto"/>
      </w:divBdr>
    </w:div>
    <w:div w:id="1532718788">
      <w:bodyDiv w:val="1"/>
      <w:marLeft w:val="0"/>
      <w:marRight w:val="0"/>
      <w:marTop w:val="0"/>
      <w:marBottom w:val="0"/>
      <w:divBdr>
        <w:top w:val="none" w:sz="0" w:space="0" w:color="auto"/>
        <w:left w:val="none" w:sz="0" w:space="0" w:color="auto"/>
        <w:bottom w:val="none" w:sz="0" w:space="0" w:color="auto"/>
        <w:right w:val="none" w:sz="0" w:space="0" w:color="auto"/>
      </w:divBdr>
    </w:div>
    <w:div w:id="1547253342">
      <w:bodyDiv w:val="1"/>
      <w:marLeft w:val="0"/>
      <w:marRight w:val="0"/>
      <w:marTop w:val="0"/>
      <w:marBottom w:val="0"/>
      <w:divBdr>
        <w:top w:val="none" w:sz="0" w:space="0" w:color="auto"/>
        <w:left w:val="none" w:sz="0" w:space="0" w:color="auto"/>
        <w:bottom w:val="none" w:sz="0" w:space="0" w:color="auto"/>
        <w:right w:val="none" w:sz="0" w:space="0" w:color="auto"/>
      </w:divBdr>
    </w:div>
    <w:div w:id="1571422773">
      <w:bodyDiv w:val="1"/>
      <w:marLeft w:val="0"/>
      <w:marRight w:val="0"/>
      <w:marTop w:val="0"/>
      <w:marBottom w:val="0"/>
      <w:divBdr>
        <w:top w:val="none" w:sz="0" w:space="0" w:color="auto"/>
        <w:left w:val="none" w:sz="0" w:space="0" w:color="auto"/>
        <w:bottom w:val="none" w:sz="0" w:space="0" w:color="auto"/>
        <w:right w:val="none" w:sz="0" w:space="0" w:color="auto"/>
      </w:divBdr>
    </w:div>
    <w:div w:id="1578318230">
      <w:bodyDiv w:val="1"/>
      <w:marLeft w:val="0"/>
      <w:marRight w:val="0"/>
      <w:marTop w:val="0"/>
      <w:marBottom w:val="0"/>
      <w:divBdr>
        <w:top w:val="none" w:sz="0" w:space="0" w:color="auto"/>
        <w:left w:val="none" w:sz="0" w:space="0" w:color="auto"/>
        <w:bottom w:val="none" w:sz="0" w:space="0" w:color="auto"/>
        <w:right w:val="none" w:sz="0" w:space="0" w:color="auto"/>
      </w:divBdr>
    </w:div>
    <w:div w:id="1580017666">
      <w:bodyDiv w:val="1"/>
      <w:marLeft w:val="0"/>
      <w:marRight w:val="0"/>
      <w:marTop w:val="0"/>
      <w:marBottom w:val="0"/>
      <w:divBdr>
        <w:top w:val="none" w:sz="0" w:space="0" w:color="auto"/>
        <w:left w:val="none" w:sz="0" w:space="0" w:color="auto"/>
        <w:bottom w:val="none" w:sz="0" w:space="0" w:color="auto"/>
        <w:right w:val="none" w:sz="0" w:space="0" w:color="auto"/>
      </w:divBdr>
    </w:div>
    <w:div w:id="1616401760">
      <w:bodyDiv w:val="1"/>
      <w:marLeft w:val="0"/>
      <w:marRight w:val="0"/>
      <w:marTop w:val="0"/>
      <w:marBottom w:val="0"/>
      <w:divBdr>
        <w:top w:val="none" w:sz="0" w:space="0" w:color="auto"/>
        <w:left w:val="none" w:sz="0" w:space="0" w:color="auto"/>
        <w:bottom w:val="none" w:sz="0" w:space="0" w:color="auto"/>
        <w:right w:val="none" w:sz="0" w:space="0" w:color="auto"/>
      </w:divBdr>
    </w:div>
    <w:div w:id="1617982301">
      <w:bodyDiv w:val="1"/>
      <w:marLeft w:val="0"/>
      <w:marRight w:val="0"/>
      <w:marTop w:val="0"/>
      <w:marBottom w:val="0"/>
      <w:divBdr>
        <w:top w:val="none" w:sz="0" w:space="0" w:color="auto"/>
        <w:left w:val="none" w:sz="0" w:space="0" w:color="auto"/>
        <w:bottom w:val="none" w:sz="0" w:space="0" w:color="auto"/>
        <w:right w:val="none" w:sz="0" w:space="0" w:color="auto"/>
      </w:divBdr>
    </w:div>
    <w:div w:id="1633486124">
      <w:bodyDiv w:val="1"/>
      <w:marLeft w:val="0"/>
      <w:marRight w:val="0"/>
      <w:marTop w:val="0"/>
      <w:marBottom w:val="0"/>
      <w:divBdr>
        <w:top w:val="none" w:sz="0" w:space="0" w:color="auto"/>
        <w:left w:val="none" w:sz="0" w:space="0" w:color="auto"/>
        <w:bottom w:val="none" w:sz="0" w:space="0" w:color="auto"/>
        <w:right w:val="none" w:sz="0" w:space="0" w:color="auto"/>
      </w:divBdr>
    </w:div>
    <w:div w:id="1655720732">
      <w:bodyDiv w:val="1"/>
      <w:marLeft w:val="0"/>
      <w:marRight w:val="0"/>
      <w:marTop w:val="0"/>
      <w:marBottom w:val="0"/>
      <w:divBdr>
        <w:top w:val="none" w:sz="0" w:space="0" w:color="auto"/>
        <w:left w:val="none" w:sz="0" w:space="0" w:color="auto"/>
        <w:bottom w:val="none" w:sz="0" w:space="0" w:color="auto"/>
        <w:right w:val="none" w:sz="0" w:space="0" w:color="auto"/>
      </w:divBdr>
    </w:div>
    <w:div w:id="1660042301">
      <w:bodyDiv w:val="1"/>
      <w:marLeft w:val="0"/>
      <w:marRight w:val="0"/>
      <w:marTop w:val="0"/>
      <w:marBottom w:val="0"/>
      <w:divBdr>
        <w:top w:val="none" w:sz="0" w:space="0" w:color="auto"/>
        <w:left w:val="none" w:sz="0" w:space="0" w:color="auto"/>
        <w:bottom w:val="none" w:sz="0" w:space="0" w:color="auto"/>
        <w:right w:val="none" w:sz="0" w:space="0" w:color="auto"/>
      </w:divBdr>
    </w:div>
    <w:div w:id="1665818598">
      <w:bodyDiv w:val="1"/>
      <w:marLeft w:val="0"/>
      <w:marRight w:val="0"/>
      <w:marTop w:val="0"/>
      <w:marBottom w:val="0"/>
      <w:divBdr>
        <w:top w:val="none" w:sz="0" w:space="0" w:color="auto"/>
        <w:left w:val="none" w:sz="0" w:space="0" w:color="auto"/>
        <w:bottom w:val="none" w:sz="0" w:space="0" w:color="auto"/>
        <w:right w:val="none" w:sz="0" w:space="0" w:color="auto"/>
      </w:divBdr>
    </w:div>
    <w:div w:id="1713459170">
      <w:bodyDiv w:val="1"/>
      <w:marLeft w:val="0"/>
      <w:marRight w:val="0"/>
      <w:marTop w:val="0"/>
      <w:marBottom w:val="0"/>
      <w:divBdr>
        <w:top w:val="none" w:sz="0" w:space="0" w:color="auto"/>
        <w:left w:val="none" w:sz="0" w:space="0" w:color="auto"/>
        <w:bottom w:val="none" w:sz="0" w:space="0" w:color="auto"/>
        <w:right w:val="none" w:sz="0" w:space="0" w:color="auto"/>
      </w:divBdr>
    </w:div>
    <w:div w:id="1720280416">
      <w:bodyDiv w:val="1"/>
      <w:marLeft w:val="0"/>
      <w:marRight w:val="0"/>
      <w:marTop w:val="0"/>
      <w:marBottom w:val="0"/>
      <w:divBdr>
        <w:top w:val="none" w:sz="0" w:space="0" w:color="auto"/>
        <w:left w:val="none" w:sz="0" w:space="0" w:color="auto"/>
        <w:bottom w:val="none" w:sz="0" w:space="0" w:color="auto"/>
        <w:right w:val="none" w:sz="0" w:space="0" w:color="auto"/>
      </w:divBdr>
    </w:div>
    <w:div w:id="1720283091">
      <w:bodyDiv w:val="1"/>
      <w:marLeft w:val="0"/>
      <w:marRight w:val="0"/>
      <w:marTop w:val="0"/>
      <w:marBottom w:val="0"/>
      <w:divBdr>
        <w:top w:val="none" w:sz="0" w:space="0" w:color="auto"/>
        <w:left w:val="none" w:sz="0" w:space="0" w:color="auto"/>
        <w:bottom w:val="none" w:sz="0" w:space="0" w:color="auto"/>
        <w:right w:val="none" w:sz="0" w:space="0" w:color="auto"/>
      </w:divBdr>
    </w:div>
    <w:div w:id="1732457763">
      <w:bodyDiv w:val="1"/>
      <w:marLeft w:val="0"/>
      <w:marRight w:val="0"/>
      <w:marTop w:val="0"/>
      <w:marBottom w:val="0"/>
      <w:divBdr>
        <w:top w:val="none" w:sz="0" w:space="0" w:color="auto"/>
        <w:left w:val="none" w:sz="0" w:space="0" w:color="auto"/>
        <w:bottom w:val="none" w:sz="0" w:space="0" w:color="auto"/>
        <w:right w:val="none" w:sz="0" w:space="0" w:color="auto"/>
      </w:divBdr>
    </w:div>
    <w:div w:id="1765880678">
      <w:bodyDiv w:val="1"/>
      <w:marLeft w:val="0"/>
      <w:marRight w:val="0"/>
      <w:marTop w:val="0"/>
      <w:marBottom w:val="0"/>
      <w:divBdr>
        <w:top w:val="none" w:sz="0" w:space="0" w:color="auto"/>
        <w:left w:val="none" w:sz="0" w:space="0" w:color="auto"/>
        <w:bottom w:val="none" w:sz="0" w:space="0" w:color="auto"/>
        <w:right w:val="none" w:sz="0" w:space="0" w:color="auto"/>
      </w:divBdr>
    </w:div>
    <w:div w:id="1769234758">
      <w:bodyDiv w:val="1"/>
      <w:marLeft w:val="0"/>
      <w:marRight w:val="0"/>
      <w:marTop w:val="0"/>
      <w:marBottom w:val="0"/>
      <w:divBdr>
        <w:top w:val="none" w:sz="0" w:space="0" w:color="auto"/>
        <w:left w:val="none" w:sz="0" w:space="0" w:color="auto"/>
        <w:bottom w:val="none" w:sz="0" w:space="0" w:color="auto"/>
        <w:right w:val="none" w:sz="0" w:space="0" w:color="auto"/>
      </w:divBdr>
    </w:div>
    <w:div w:id="1783723229">
      <w:bodyDiv w:val="1"/>
      <w:marLeft w:val="0"/>
      <w:marRight w:val="0"/>
      <w:marTop w:val="0"/>
      <w:marBottom w:val="0"/>
      <w:divBdr>
        <w:top w:val="none" w:sz="0" w:space="0" w:color="auto"/>
        <w:left w:val="none" w:sz="0" w:space="0" w:color="auto"/>
        <w:bottom w:val="none" w:sz="0" w:space="0" w:color="auto"/>
        <w:right w:val="none" w:sz="0" w:space="0" w:color="auto"/>
      </w:divBdr>
    </w:div>
    <w:div w:id="1801801045">
      <w:bodyDiv w:val="1"/>
      <w:marLeft w:val="0"/>
      <w:marRight w:val="0"/>
      <w:marTop w:val="0"/>
      <w:marBottom w:val="0"/>
      <w:divBdr>
        <w:top w:val="none" w:sz="0" w:space="0" w:color="auto"/>
        <w:left w:val="none" w:sz="0" w:space="0" w:color="auto"/>
        <w:bottom w:val="none" w:sz="0" w:space="0" w:color="auto"/>
        <w:right w:val="none" w:sz="0" w:space="0" w:color="auto"/>
      </w:divBdr>
    </w:div>
    <w:div w:id="1819224650">
      <w:bodyDiv w:val="1"/>
      <w:marLeft w:val="0"/>
      <w:marRight w:val="0"/>
      <w:marTop w:val="0"/>
      <w:marBottom w:val="0"/>
      <w:divBdr>
        <w:top w:val="none" w:sz="0" w:space="0" w:color="auto"/>
        <w:left w:val="none" w:sz="0" w:space="0" w:color="auto"/>
        <w:bottom w:val="none" w:sz="0" w:space="0" w:color="auto"/>
        <w:right w:val="none" w:sz="0" w:space="0" w:color="auto"/>
      </w:divBdr>
    </w:div>
    <w:div w:id="1819423260">
      <w:bodyDiv w:val="1"/>
      <w:marLeft w:val="0"/>
      <w:marRight w:val="0"/>
      <w:marTop w:val="0"/>
      <w:marBottom w:val="0"/>
      <w:divBdr>
        <w:top w:val="none" w:sz="0" w:space="0" w:color="auto"/>
        <w:left w:val="none" w:sz="0" w:space="0" w:color="auto"/>
        <w:bottom w:val="none" w:sz="0" w:space="0" w:color="auto"/>
        <w:right w:val="none" w:sz="0" w:space="0" w:color="auto"/>
      </w:divBdr>
    </w:div>
    <w:div w:id="1827089322">
      <w:bodyDiv w:val="1"/>
      <w:marLeft w:val="0"/>
      <w:marRight w:val="0"/>
      <w:marTop w:val="0"/>
      <w:marBottom w:val="0"/>
      <w:divBdr>
        <w:top w:val="none" w:sz="0" w:space="0" w:color="auto"/>
        <w:left w:val="none" w:sz="0" w:space="0" w:color="auto"/>
        <w:bottom w:val="none" w:sz="0" w:space="0" w:color="auto"/>
        <w:right w:val="none" w:sz="0" w:space="0" w:color="auto"/>
      </w:divBdr>
    </w:div>
    <w:div w:id="1864660101">
      <w:bodyDiv w:val="1"/>
      <w:marLeft w:val="0"/>
      <w:marRight w:val="0"/>
      <w:marTop w:val="0"/>
      <w:marBottom w:val="0"/>
      <w:divBdr>
        <w:top w:val="none" w:sz="0" w:space="0" w:color="auto"/>
        <w:left w:val="none" w:sz="0" w:space="0" w:color="auto"/>
        <w:bottom w:val="none" w:sz="0" w:space="0" w:color="auto"/>
        <w:right w:val="none" w:sz="0" w:space="0" w:color="auto"/>
      </w:divBdr>
    </w:div>
    <w:div w:id="1881820887">
      <w:bodyDiv w:val="1"/>
      <w:marLeft w:val="0"/>
      <w:marRight w:val="0"/>
      <w:marTop w:val="0"/>
      <w:marBottom w:val="0"/>
      <w:divBdr>
        <w:top w:val="none" w:sz="0" w:space="0" w:color="auto"/>
        <w:left w:val="none" w:sz="0" w:space="0" w:color="auto"/>
        <w:bottom w:val="none" w:sz="0" w:space="0" w:color="auto"/>
        <w:right w:val="none" w:sz="0" w:space="0" w:color="auto"/>
      </w:divBdr>
    </w:div>
    <w:div w:id="1900357191">
      <w:bodyDiv w:val="1"/>
      <w:marLeft w:val="0"/>
      <w:marRight w:val="0"/>
      <w:marTop w:val="0"/>
      <w:marBottom w:val="0"/>
      <w:divBdr>
        <w:top w:val="none" w:sz="0" w:space="0" w:color="auto"/>
        <w:left w:val="none" w:sz="0" w:space="0" w:color="auto"/>
        <w:bottom w:val="none" w:sz="0" w:space="0" w:color="auto"/>
        <w:right w:val="none" w:sz="0" w:space="0" w:color="auto"/>
      </w:divBdr>
    </w:div>
    <w:div w:id="1900745565">
      <w:bodyDiv w:val="1"/>
      <w:marLeft w:val="0"/>
      <w:marRight w:val="0"/>
      <w:marTop w:val="0"/>
      <w:marBottom w:val="0"/>
      <w:divBdr>
        <w:top w:val="none" w:sz="0" w:space="0" w:color="auto"/>
        <w:left w:val="none" w:sz="0" w:space="0" w:color="auto"/>
        <w:bottom w:val="none" w:sz="0" w:space="0" w:color="auto"/>
        <w:right w:val="none" w:sz="0" w:space="0" w:color="auto"/>
      </w:divBdr>
    </w:div>
    <w:div w:id="1905485789">
      <w:bodyDiv w:val="1"/>
      <w:marLeft w:val="0"/>
      <w:marRight w:val="0"/>
      <w:marTop w:val="0"/>
      <w:marBottom w:val="0"/>
      <w:divBdr>
        <w:top w:val="none" w:sz="0" w:space="0" w:color="auto"/>
        <w:left w:val="none" w:sz="0" w:space="0" w:color="auto"/>
        <w:bottom w:val="none" w:sz="0" w:space="0" w:color="auto"/>
        <w:right w:val="none" w:sz="0" w:space="0" w:color="auto"/>
      </w:divBdr>
    </w:div>
    <w:div w:id="1934895906">
      <w:bodyDiv w:val="1"/>
      <w:marLeft w:val="0"/>
      <w:marRight w:val="0"/>
      <w:marTop w:val="0"/>
      <w:marBottom w:val="0"/>
      <w:divBdr>
        <w:top w:val="none" w:sz="0" w:space="0" w:color="auto"/>
        <w:left w:val="none" w:sz="0" w:space="0" w:color="auto"/>
        <w:bottom w:val="none" w:sz="0" w:space="0" w:color="auto"/>
        <w:right w:val="none" w:sz="0" w:space="0" w:color="auto"/>
      </w:divBdr>
    </w:div>
    <w:div w:id="1944072483">
      <w:bodyDiv w:val="1"/>
      <w:marLeft w:val="0"/>
      <w:marRight w:val="0"/>
      <w:marTop w:val="0"/>
      <w:marBottom w:val="0"/>
      <w:divBdr>
        <w:top w:val="none" w:sz="0" w:space="0" w:color="auto"/>
        <w:left w:val="none" w:sz="0" w:space="0" w:color="auto"/>
        <w:bottom w:val="none" w:sz="0" w:space="0" w:color="auto"/>
        <w:right w:val="none" w:sz="0" w:space="0" w:color="auto"/>
      </w:divBdr>
    </w:div>
    <w:div w:id="1955139315">
      <w:bodyDiv w:val="1"/>
      <w:marLeft w:val="0"/>
      <w:marRight w:val="0"/>
      <w:marTop w:val="0"/>
      <w:marBottom w:val="0"/>
      <w:divBdr>
        <w:top w:val="none" w:sz="0" w:space="0" w:color="auto"/>
        <w:left w:val="none" w:sz="0" w:space="0" w:color="auto"/>
        <w:bottom w:val="none" w:sz="0" w:space="0" w:color="auto"/>
        <w:right w:val="none" w:sz="0" w:space="0" w:color="auto"/>
      </w:divBdr>
    </w:div>
    <w:div w:id="1964000986">
      <w:bodyDiv w:val="1"/>
      <w:marLeft w:val="0"/>
      <w:marRight w:val="0"/>
      <w:marTop w:val="0"/>
      <w:marBottom w:val="0"/>
      <w:divBdr>
        <w:top w:val="none" w:sz="0" w:space="0" w:color="auto"/>
        <w:left w:val="none" w:sz="0" w:space="0" w:color="auto"/>
        <w:bottom w:val="none" w:sz="0" w:space="0" w:color="auto"/>
        <w:right w:val="none" w:sz="0" w:space="0" w:color="auto"/>
      </w:divBdr>
    </w:div>
    <w:div w:id="1987319282">
      <w:bodyDiv w:val="1"/>
      <w:marLeft w:val="0"/>
      <w:marRight w:val="0"/>
      <w:marTop w:val="0"/>
      <w:marBottom w:val="0"/>
      <w:divBdr>
        <w:top w:val="none" w:sz="0" w:space="0" w:color="auto"/>
        <w:left w:val="none" w:sz="0" w:space="0" w:color="auto"/>
        <w:bottom w:val="none" w:sz="0" w:space="0" w:color="auto"/>
        <w:right w:val="none" w:sz="0" w:space="0" w:color="auto"/>
      </w:divBdr>
    </w:div>
    <w:div w:id="1999117291">
      <w:bodyDiv w:val="1"/>
      <w:marLeft w:val="0"/>
      <w:marRight w:val="0"/>
      <w:marTop w:val="0"/>
      <w:marBottom w:val="0"/>
      <w:divBdr>
        <w:top w:val="none" w:sz="0" w:space="0" w:color="auto"/>
        <w:left w:val="none" w:sz="0" w:space="0" w:color="auto"/>
        <w:bottom w:val="none" w:sz="0" w:space="0" w:color="auto"/>
        <w:right w:val="none" w:sz="0" w:space="0" w:color="auto"/>
      </w:divBdr>
    </w:div>
    <w:div w:id="2063597941">
      <w:bodyDiv w:val="1"/>
      <w:marLeft w:val="0"/>
      <w:marRight w:val="0"/>
      <w:marTop w:val="0"/>
      <w:marBottom w:val="0"/>
      <w:divBdr>
        <w:top w:val="none" w:sz="0" w:space="0" w:color="auto"/>
        <w:left w:val="none" w:sz="0" w:space="0" w:color="auto"/>
        <w:bottom w:val="none" w:sz="0" w:space="0" w:color="auto"/>
        <w:right w:val="none" w:sz="0" w:space="0" w:color="auto"/>
      </w:divBdr>
    </w:div>
    <w:div w:id="2071884139">
      <w:bodyDiv w:val="1"/>
      <w:marLeft w:val="0"/>
      <w:marRight w:val="0"/>
      <w:marTop w:val="0"/>
      <w:marBottom w:val="0"/>
      <w:divBdr>
        <w:top w:val="none" w:sz="0" w:space="0" w:color="auto"/>
        <w:left w:val="none" w:sz="0" w:space="0" w:color="auto"/>
        <w:bottom w:val="none" w:sz="0" w:space="0" w:color="auto"/>
        <w:right w:val="none" w:sz="0" w:space="0" w:color="auto"/>
      </w:divBdr>
    </w:div>
    <w:div w:id="2095541271">
      <w:bodyDiv w:val="1"/>
      <w:marLeft w:val="0"/>
      <w:marRight w:val="0"/>
      <w:marTop w:val="0"/>
      <w:marBottom w:val="0"/>
      <w:divBdr>
        <w:top w:val="none" w:sz="0" w:space="0" w:color="auto"/>
        <w:left w:val="none" w:sz="0" w:space="0" w:color="auto"/>
        <w:bottom w:val="none" w:sz="0" w:space="0" w:color="auto"/>
        <w:right w:val="none" w:sz="0" w:space="0" w:color="auto"/>
      </w:divBdr>
    </w:div>
    <w:div w:id="2111194571">
      <w:bodyDiv w:val="1"/>
      <w:marLeft w:val="0"/>
      <w:marRight w:val="0"/>
      <w:marTop w:val="0"/>
      <w:marBottom w:val="0"/>
      <w:divBdr>
        <w:top w:val="none" w:sz="0" w:space="0" w:color="auto"/>
        <w:left w:val="none" w:sz="0" w:space="0" w:color="auto"/>
        <w:bottom w:val="none" w:sz="0" w:space="0" w:color="auto"/>
        <w:right w:val="none" w:sz="0" w:space="0" w:color="auto"/>
      </w:divBdr>
    </w:div>
    <w:div w:id="2120295897">
      <w:bodyDiv w:val="1"/>
      <w:marLeft w:val="0"/>
      <w:marRight w:val="0"/>
      <w:marTop w:val="0"/>
      <w:marBottom w:val="0"/>
      <w:divBdr>
        <w:top w:val="none" w:sz="0" w:space="0" w:color="auto"/>
        <w:left w:val="none" w:sz="0" w:space="0" w:color="auto"/>
        <w:bottom w:val="none" w:sz="0" w:space="0" w:color="auto"/>
        <w:right w:val="none" w:sz="0" w:space="0" w:color="auto"/>
      </w:divBdr>
    </w:div>
    <w:div w:id="2121951196">
      <w:bodyDiv w:val="1"/>
      <w:marLeft w:val="0"/>
      <w:marRight w:val="0"/>
      <w:marTop w:val="0"/>
      <w:marBottom w:val="0"/>
      <w:divBdr>
        <w:top w:val="none" w:sz="0" w:space="0" w:color="auto"/>
        <w:left w:val="none" w:sz="0" w:space="0" w:color="auto"/>
        <w:bottom w:val="none" w:sz="0" w:space="0" w:color="auto"/>
        <w:right w:val="none" w:sz="0" w:space="0" w:color="auto"/>
      </w:divBdr>
    </w:div>
    <w:div w:id="2127036610">
      <w:bodyDiv w:val="1"/>
      <w:marLeft w:val="0"/>
      <w:marRight w:val="0"/>
      <w:marTop w:val="0"/>
      <w:marBottom w:val="0"/>
      <w:divBdr>
        <w:top w:val="none" w:sz="0" w:space="0" w:color="auto"/>
        <w:left w:val="none" w:sz="0" w:space="0" w:color="auto"/>
        <w:bottom w:val="none" w:sz="0" w:space="0" w:color="auto"/>
        <w:right w:val="none" w:sz="0" w:space="0" w:color="auto"/>
      </w:divBdr>
    </w:div>
    <w:div w:id="2136099546">
      <w:bodyDiv w:val="1"/>
      <w:marLeft w:val="0"/>
      <w:marRight w:val="0"/>
      <w:marTop w:val="0"/>
      <w:marBottom w:val="0"/>
      <w:divBdr>
        <w:top w:val="none" w:sz="0" w:space="0" w:color="auto"/>
        <w:left w:val="none" w:sz="0" w:space="0" w:color="auto"/>
        <w:bottom w:val="none" w:sz="0" w:space="0" w:color="auto"/>
        <w:right w:val="none" w:sz="0" w:space="0" w:color="auto"/>
      </w:divBdr>
    </w:div>
    <w:div w:id="2142993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wmf"/><Relationship Id="rId68" Type="http://schemas.openxmlformats.org/officeDocument/2006/relationships/image" Target="media/image58.wmf"/><Relationship Id="rId84" Type="http://schemas.openxmlformats.org/officeDocument/2006/relationships/hyperlink" Target="http://www.howstuffworks.com/" TargetMode="External"/><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6.png"/><Relationship Id="rId107" Type="http://schemas.openxmlformats.org/officeDocument/2006/relationships/image" Target="media/image95.jpe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0.jpe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8.wmf"/><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wmf"/><Relationship Id="rId69" Type="http://schemas.openxmlformats.org/officeDocument/2006/relationships/image" Target="media/image59.wmf"/><Relationship Id="rId113" Type="http://schemas.openxmlformats.org/officeDocument/2006/relationships/image" Target="media/image101.png"/><Relationship Id="rId118" Type="http://schemas.openxmlformats.org/officeDocument/2006/relationships/image" Target="media/image106.jpeg"/><Relationship Id="rId80" Type="http://schemas.openxmlformats.org/officeDocument/2006/relationships/image" Target="media/image70.jpeg"/><Relationship Id="rId85" Type="http://schemas.openxmlformats.org/officeDocument/2006/relationships/hyperlink" Target="http://www.answers.com/" TargetMode="External"/><Relationship Id="rId12" Type="http://schemas.openxmlformats.org/officeDocument/2006/relationships/footer" Target="footer1.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jpeg"/><Relationship Id="rId103" Type="http://schemas.openxmlformats.org/officeDocument/2006/relationships/image" Target="media/image91.jpeg"/><Relationship Id="rId108" Type="http://schemas.openxmlformats.org/officeDocument/2006/relationships/image" Target="media/image96.png"/><Relationship Id="rId54" Type="http://schemas.openxmlformats.org/officeDocument/2006/relationships/image" Target="media/image44.jpe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wmf"/><Relationship Id="rId49" Type="http://schemas.openxmlformats.org/officeDocument/2006/relationships/image" Target="media/image39.png"/><Relationship Id="rId114" Type="http://schemas.openxmlformats.org/officeDocument/2006/relationships/image" Target="media/image102.png"/><Relationship Id="rId119" Type="http://schemas.openxmlformats.org/officeDocument/2006/relationships/image" Target="media/image107.jpeg"/><Relationship Id="rId44" Type="http://schemas.openxmlformats.org/officeDocument/2006/relationships/image" Target="media/image34.png"/><Relationship Id="rId60" Type="http://schemas.openxmlformats.org/officeDocument/2006/relationships/image" Target="media/image50.jpeg"/><Relationship Id="rId65" Type="http://schemas.openxmlformats.org/officeDocument/2006/relationships/image" Target="media/image55.png"/><Relationship Id="rId81" Type="http://schemas.openxmlformats.org/officeDocument/2006/relationships/image" Target="media/image71.jpeg"/><Relationship Id="rId86" Type="http://schemas.openxmlformats.org/officeDocument/2006/relationships/image" Target="media/image74.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image" Target="media/image92.jpeg"/><Relationship Id="rId120" Type="http://schemas.openxmlformats.org/officeDocument/2006/relationships/image" Target="media/image108.jpe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9.wmf"/><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5.jpe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header" Target="header1.xml"/><Relationship Id="rId30" Type="http://schemas.openxmlformats.org/officeDocument/2006/relationships/image" Target="media/image20.wmf"/><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wmf"/><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jpe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6.jpeg"/><Relationship Id="rId111" Type="http://schemas.openxmlformats.org/officeDocument/2006/relationships/image" Target="media/image99.png"/><Relationship Id="rId15" Type="http://schemas.openxmlformats.org/officeDocument/2006/relationships/header" Target="header2.xm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4.jpeg"/><Relationship Id="rId10" Type="http://schemas.openxmlformats.org/officeDocument/2006/relationships/image" Target="media/image3.jpe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N%20Horn\Application%20Data\Microsoft\Templates\Stanford%20LG%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045C12-BA0E-4493-8322-AF1A37181D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Stanford LG Template</Template>
  <TotalTime>3</TotalTime>
  <Pages>5</Pages>
  <Words>60964</Words>
  <Characters>347500</Characters>
  <Application>Microsoft Office Word</Application>
  <DocSecurity>0</DocSecurity>
  <Lines>2895</Lines>
  <Paragraphs>815</Paragraphs>
  <ScaleCrop>false</ScaleCrop>
  <HeadingPairs>
    <vt:vector size="2" baseType="variant">
      <vt:variant>
        <vt:lpstr>Title</vt:lpstr>
      </vt:variant>
      <vt:variant>
        <vt:i4>1</vt:i4>
      </vt:variant>
    </vt:vector>
  </HeadingPairs>
  <TitlesOfParts>
    <vt:vector size="1" baseType="lpstr">
      <vt:lpstr>Handling Conflict</vt:lpstr>
    </vt:vector>
  </TitlesOfParts>
  <Company>ETF</Company>
  <LinksUpToDate>false</LinksUpToDate>
  <CharactersWithSpaces>407649</CharactersWithSpaces>
  <SharedDoc>false</SharedDoc>
  <HLinks>
    <vt:vector size="690" baseType="variant">
      <vt:variant>
        <vt:i4>2162810</vt:i4>
      </vt:variant>
      <vt:variant>
        <vt:i4>744</vt:i4>
      </vt:variant>
      <vt:variant>
        <vt:i4>0</vt:i4>
      </vt:variant>
      <vt:variant>
        <vt:i4>5</vt:i4>
      </vt:variant>
      <vt:variant>
        <vt:lpwstr>http://www.answers.com/</vt:lpwstr>
      </vt:variant>
      <vt:variant>
        <vt:lpwstr/>
      </vt:variant>
      <vt:variant>
        <vt:i4>6160410</vt:i4>
      </vt:variant>
      <vt:variant>
        <vt:i4>741</vt:i4>
      </vt:variant>
      <vt:variant>
        <vt:i4>0</vt:i4>
      </vt:variant>
      <vt:variant>
        <vt:i4>5</vt:i4>
      </vt:variant>
      <vt:variant>
        <vt:lpwstr>http://www.howstuffworks.com/</vt:lpwstr>
      </vt:variant>
      <vt:variant>
        <vt:lpwstr/>
      </vt:variant>
      <vt:variant>
        <vt:i4>1245235</vt:i4>
      </vt:variant>
      <vt:variant>
        <vt:i4>674</vt:i4>
      </vt:variant>
      <vt:variant>
        <vt:i4>0</vt:i4>
      </vt:variant>
      <vt:variant>
        <vt:i4>5</vt:i4>
      </vt:variant>
      <vt:variant>
        <vt:lpwstr/>
      </vt:variant>
      <vt:variant>
        <vt:lpwstr>_Toc346035558</vt:lpwstr>
      </vt:variant>
      <vt:variant>
        <vt:i4>1245235</vt:i4>
      </vt:variant>
      <vt:variant>
        <vt:i4>668</vt:i4>
      </vt:variant>
      <vt:variant>
        <vt:i4>0</vt:i4>
      </vt:variant>
      <vt:variant>
        <vt:i4>5</vt:i4>
      </vt:variant>
      <vt:variant>
        <vt:lpwstr/>
      </vt:variant>
      <vt:variant>
        <vt:lpwstr>_Toc346035557</vt:lpwstr>
      </vt:variant>
      <vt:variant>
        <vt:i4>1245235</vt:i4>
      </vt:variant>
      <vt:variant>
        <vt:i4>662</vt:i4>
      </vt:variant>
      <vt:variant>
        <vt:i4>0</vt:i4>
      </vt:variant>
      <vt:variant>
        <vt:i4>5</vt:i4>
      </vt:variant>
      <vt:variant>
        <vt:lpwstr/>
      </vt:variant>
      <vt:variant>
        <vt:lpwstr>_Toc346035556</vt:lpwstr>
      </vt:variant>
      <vt:variant>
        <vt:i4>1245235</vt:i4>
      </vt:variant>
      <vt:variant>
        <vt:i4>656</vt:i4>
      </vt:variant>
      <vt:variant>
        <vt:i4>0</vt:i4>
      </vt:variant>
      <vt:variant>
        <vt:i4>5</vt:i4>
      </vt:variant>
      <vt:variant>
        <vt:lpwstr/>
      </vt:variant>
      <vt:variant>
        <vt:lpwstr>_Toc346035555</vt:lpwstr>
      </vt:variant>
      <vt:variant>
        <vt:i4>1245235</vt:i4>
      </vt:variant>
      <vt:variant>
        <vt:i4>650</vt:i4>
      </vt:variant>
      <vt:variant>
        <vt:i4>0</vt:i4>
      </vt:variant>
      <vt:variant>
        <vt:i4>5</vt:i4>
      </vt:variant>
      <vt:variant>
        <vt:lpwstr/>
      </vt:variant>
      <vt:variant>
        <vt:lpwstr>_Toc346035554</vt:lpwstr>
      </vt:variant>
      <vt:variant>
        <vt:i4>1245235</vt:i4>
      </vt:variant>
      <vt:variant>
        <vt:i4>644</vt:i4>
      </vt:variant>
      <vt:variant>
        <vt:i4>0</vt:i4>
      </vt:variant>
      <vt:variant>
        <vt:i4>5</vt:i4>
      </vt:variant>
      <vt:variant>
        <vt:lpwstr/>
      </vt:variant>
      <vt:variant>
        <vt:lpwstr>_Toc346035553</vt:lpwstr>
      </vt:variant>
      <vt:variant>
        <vt:i4>1245235</vt:i4>
      </vt:variant>
      <vt:variant>
        <vt:i4>638</vt:i4>
      </vt:variant>
      <vt:variant>
        <vt:i4>0</vt:i4>
      </vt:variant>
      <vt:variant>
        <vt:i4>5</vt:i4>
      </vt:variant>
      <vt:variant>
        <vt:lpwstr/>
      </vt:variant>
      <vt:variant>
        <vt:lpwstr>_Toc346035552</vt:lpwstr>
      </vt:variant>
      <vt:variant>
        <vt:i4>1245235</vt:i4>
      </vt:variant>
      <vt:variant>
        <vt:i4>632</vt:i4>
      </vt:variant>
      <vt:variant>
        <vt:i4>0</vt:i4>
      </vt:variant>
      <vt:variant>
        <vt:i4>5</vt:i4>
      </vt:variant>
      <vt:variant>
        <vt:lpwstr/>
      </vt:variant>
      <vt:variant>
        <vt:lpwstr>_Toc346035551</vt:lpwstr>
      </vt:variant>
      <vt:variant>
        <vt:i4>1245235</vt:i4>
      </vt:variant>
      <vt:variant>
        <vt:i4>626</vt:i4>
      </vt:variant>
      <vt:variant>
        <vt:i4>0</vt:i4>
      </vt:variant>
      <vt:variant>
        <vt:i4>5</vt:i4>
      </vt:variant>
      <vt:variant>
        <vt:lpwstr/>
      </vt:variant>
      <vt:variant>
        <vt:lpwstr>_Toc346035550</vt:lpwstr>
      </vt:variant>
      <vt:variant>
        <vt:i4>1179699</vt:i4>
      </vt:variant>
      <vt:variant>
        <vt:i4>620</vt:i4>
      </vt:variant>
      <vt:variant>
        <vt:i4>0</vt:i4>
      </vt:variant>
      <vt:variant>
        <vt:i4>5</vt:i4>
      </vt:variant>
      <vt:variant>
        <vt:lpwstr/>
      </vt:variant>
      <vt:variant>
        <vt:lpwstr>_Toc346035549</vt:lpwstr>
      </vt:variant>
      <vt:variant>
        <vt:i4>1179699</vt:i4>
      </vt:variant>
      <vt:variant>
        <vt:i4>614</vt:i4>
      </vt:variant>
      <vt:variant>
        <vt:i4>0</vt:i4>
      </vt:variant>
      <vt:variant>
        <vt:i4>5</vt:i4>
      </vt:variant>
      <vt:variant>
        <vt:lpwstr/>
      </vt:variant>
      <vt:variant>
        <vt:lpwstr>_Toc346035548</vt:lpwstr>
      </vt:variant>
      <vt:variant>
        <vt:i4>1179699</vt:i4>
      </vt:variant>
      <vt:variant>
        <vt:i4>608</vt:i4>
      </vt:variant>
      <vt:variant>
        <vt:i4>0</vt:i4>
      </vt:variant>
      <vt:variant>
        <vt:i4>5</vt:i4>
      </vt:variant>
      <vt:variant>
        <vt:lpwstr/>
      </vt:variant>
      <vt:variant>
        <vt:lpwstr>_Toc346035547</vt:lpwstr>
      </vt:variant>
      <vt:variant>
        <vt:i4>1179699</vt:i4>
      </vt:variant>
      <vt:variant>
        <vt:i4>602</vt:i4>
      </vt:variant>
      <vt:variant>
        <vt:i4>0</vt:i4>
      </vt:variant>
      <vt:variant>
        <vt:i4>5</vt:i4>
      </vt:variant>
      <vt:variant>
        <vt:lpwstr/>
      </vt:variant>
      <vt:variant>
        <vt:lpwstr>_Toc346035546</vt:lpwstr>
      </vt:variant>
      <vt:variant>
        <vt:i4>1179699</vt:i4>
      </vt:variant>
      <vt:variant>
        <vt:i4>596</vt:i4>
      </vt:variant>
      <vt:variant>
        <vt:i4>0</vt:i4>
      </vt:variant>
      <vt:variant>
        <vt:i4>5</vt:i4>
      </vt:variant>
      <vt:variant>
        <vt:lpwstr/>
      </vt:variant>
      <vt:variant>
        <vt:lpwstr>_Toc346035545</vt:lpwstr>
      </vt:variant>
      <vt:variant>
        <vt:i4>1179699</vt:i4>
      </vt:variant>
      <vt:variant>
        <vt:i4>590</vt:i4>
      </vt:variant>
      <vt:variant>
        <vt:i4>0</vt:i4>
      </vt:variant>
      <vt:variant>
        <vt:i4>5</vt:i4>
      </vt:variant>
      <vt:variant>
        <vt:lpwstr/>
      </vt:variant>
      <vt:variant>
        <vt:lpwstr>_Toc346035544</vt:lpwstr>
      </vt:variant>
      <vt:variant>
        <vt:i4>1179699</vt:i4>
      </vt:variant>
      <vt:variant>
        <vt:i4>584</vt:i4>
      </vt:variant>
      <vt:variant>
        <vt:i4>0</vt:i4>
      </vt:variant>
      <vt:variant>
        <vt:i4>5</vt:i4>
      </vt:variant>
      <vt:variant>
        <vt:lpwstr/>
      </vt:variant>
      <vt:variant>
        <vt:lpwstr>_Toc346035543</vt:lpwstr>
      </vt:variant>
      <vt:variant>
        <vt:i4>1179699</vt:i4>
      </vt:variant>
      <vt:variant>
        <vt:i4>578</vt:i4>
      </vt:variant>
      <vt:variant>
        <vt:i4>0</vt:i4>
      </vt:variant>
      <vt:variant>
        <vt:i4>5</vt:i4>
      </vt:variant>
      <vt:variant>
        <vt:lpwstr/>
      </vt:variant>
      <vt:variant>
        <vt:lpwstr>_Toc346035542</vt:lpwstr>
      </vt:variant>
      <vt:variant>
        <vt:i4>1179699</vt:i4>
      </vt:variant>
      <vt:variant>
        <vt:i4>572</vt:i4>
      </vt:variant>
      <vt:variant>
        <vt:i4>0</vt:i4>
      </vt:variant>
      <vt:variant>
        <vt:i4>5</vt:i4>
      </vt:variant>
      <vt:variant>
        <vt:lpwstr/>
      </vt:variant>
      <vt:variant>
        <vt:lpwstr>_Toc346035541</vt:lpwstr>
      </vt:variant>
      <vt:variant>
        <vt:i4>1179699</vt:i4>
      </vt:variant>
      <vt:variant>
        <vt:i4>566</vt:i4>
      </vt:variant>
      <vt:variant>
        <vt:i4>0</vt:i4>
      </vt:variant>
      <vt:variant>
        <vt:i4>5</vt:i4>
      </vt:variant>
      <vt:variant>
        <vt:lpwstr/>
      </vt:variant>
      <vt:variant>
        <vt:lpwstr>_Toc346035540</vt:lpwstr>
      </vt:variant>
      <vt:variant>
        <vt:i4>1376307</vt:i4>
      </vt:variant>
      <vt:variant>
        <vt:i4>560</vt:i4>
      </vt:variant>
      <vt:variant>
        <vt:i4>0</vt:i4>
      </vt:variant>
      <vt:variant>
        <vt:i4>5</vt:i4>
      </vt:variant>
      <vt:variant>
        <vt:lpwstr/>
      </vt:variant>
      <vt:variant>
        <vt:lpwstr>_Toc346035539</vt:lpwstr>
      </vt:variant>
      <vt:variant>
        <vt:i4>1376307</vt:i4>
      </vt:variant>
      <vt:variant>
        <vt:i4>554</vt:i4>
      </vt:variant>
      <vt:variant>
        <vt:i4>0</vt:i4>
      </vt:variant>
      <vt:variant>
        <vt:i4>5</vt:i4>
      </vt:variant>
      <vt:variant>
        <vt:lpwstr/>
      </vt:variant>
      <vt:variant>
        <vt:lpwstr>_Toc346035538</vt:lpwstr>
      </vt:variant>
      <vt:variant>
        <vt:i4>1376307</vt:i4>
      </vt:variant>
      <vt:variant>
        <vt:i4>548</vt:i4>
      </vt:variant>
      <vt:variant>
        <vt:i4>0</vt:i4>
      </vt:variant>
      <vt:variant>
        <vt:i4>5</vt:i4>
      </vt:variant>
      <vt:variant>
        <vt:lpwstr/>
      </vt:variant>
      <vt:variant>
        <vt:lpwstr>_Toc346035537</vt:lpwstr>
      </vt:variant>
      <vt:variant>
        <vt:i4>1376307</vt:i4>
      </vt:variant>
      <vt:variant>
        <vt:i4>542</vt:i4>
      </vt:variant>
      <vt:variant>
        <vt:i4>0</vt:i4>
      </vt:variant>
      <vt:variant>
        <vt:i4>5</vt:i4>
      </vt:variant>
      <vt:variant>
        <vt:lpwstr/>
      </vt:variant>
      <vt:variant>
        <vt:lpwstr>_Toc346035536</vt:lpwstr>
      </vt:variant>
      <vt:variant>
        <vt:i4>1376307</vt:i4>
      </vt:variant>
      <vt:variant>
        <vt:i4>536</vt:i4>
      </vt:variant>
      <vt:variant>
        <vt:i4>0</vt:i4>
      </vt:variant>
      <vt:variant>
        <vt:i4>5</vt:i4>
      </vt:variant>
      <vt:variant>
        <vt:lpwstr/>
      </vt:variant>
      <vt:variant>
        <vt:lpwstr>_Toc346035535</vt:lpwstr>
      </vt:variant>
      <vt:variant>
        <vt:i4>1376307</vt:i4>
      </vt:variant>
      <vt:variant>
        <vt:i4>530</vt:i4>
      </vt:variant>
      <vt:variant>
        <vt:i4>0</vt:i4>
      </vt:variant>
      <vt:variant>
        <vt:i4>5</vt:i4>
      </vt:variant>
      <vt:variant>
        <vt:lpwstr/>
      </vt:variant>
      <vt:variant>
        <vt:lpwstr>_Toc346035534</vt:lpwstr>
      </vt:variant>
      <vt:variant>
        <vt:i4>1376307</vt:i4>
      </vt:variant>
      <vt:variant>
        <vt:i4>524</vt:i4>
      </vt:variant>
      <vt:variant>
        <vt:i4>0</vt:i4>
      </vt:variant>
      <vt:variant>
        <vt:i4>5</vt:i4>
      </vt:variant>
      <vt:variant>
        <vt:lpwstr/>
      </vt:variant>
      <vt:variant>
        <vt:lpwstr>_Toc346035533</vt:lpwstr>
      </vt:variant>
      <vt:variant>
        <vt:i4>1376307</vt:i4>
      </vt:variant>
      <vt:variant>
        <vt:i4>518</vt:i4>
      </vt:variant>
      <vt:variant>
        <vt:i4>0</vt:i4>
      </vt:variant>
      <vt:variant>
        <vt:i4>5</vt:i4>
      </vt:variant>
      <vt:variant>
        <vt:lpwstr/>
      </vt:variant>
      <vt:variant>
        <vt:lpwstr>_Toc346035532</vt:lpwstr>
      </vt:variant>
      <vt:variant>
        <vt:i4>1376307</vt:i4>
      </vt:variant>
      <vt:variant>
        <vt:i4>512</vt:i4>
      </vt:variant>
      <vt:variant>
        <vt:i4>0</vt:i4>
      </vt:variant>
      <vt:variant>
        <vt:i4>5</vt:i4>
      </vt:variant>
      <vt:variant>
        <vt:lpwstr/>
      </vt:variant>
      <vt:variant>
        <vt:lpwstr>_Toc346035531</vt:lpwstr>
      </vt:variant>
      <vt:variant>
        <vt:i4>1376307</vt:i4>
      </vt:variant>
      <vt:variant>
        <vt:i4>506</vt:i4>
      </vt:variant>
      <vt:variant>
        <vt:i4>0</vt:i4>
      </vt:variant>
      <vt:variant>
        <vt:i4>5</vt:i4>
      </vt:variant>
      <vt:variant>
        <vt:lpwstr/>
      </vt:variant>
      <vt:variant>
        <vt:lpwstr>_Toc346035530</vt:lpwstr>
      </vt:variant>
      <vt:variant>
        <vt:i4>1310771</vt:i4>
      </vt:variant>
      <vt:variant>
        <vt:i4>500</vt:i4>
      </vt:variant>
      <vt:variant>
        <vt:i4>0</vt:i4>
      </vt:variant>
      <vt:variant>
        <vt:i4>5</vt:i4>
      </vt:variant>
      <vt:variant>
        <vt:lpwstr/>
      </vt:variant>
      <vt:variant>
        <vt:lpwstr>_Toc346035529</vt:lpwstr>
      </vt:variant>
      <vt:variant>
        <vt:i4>1310771</vt:i4>
      </vt:variant>
      <vt:variant>
        <vt:i4>494</vt:i4>
      </vt:variant>
      <vt:variant>
        <vt:i4>0</vt:i4>
      </vt:variant>
      <vt:variant>
        <vt:i4>5</vt:i4>
      </vt:variant>
      <vt:variant>
        <vt:lpwstr/>
      </vt:variant>
      <vt:variant>
        <vt:lpwstr>_Toc346035528</vt:lpwstr>
      </vt:variant>
      <vt:variant>
        <vt:i4>1310771</vt:i4>
      </vt:variant>
      <vt:variant>
        <vt:i4>488</vt:i4>
      </vt:variant>
      <vt:variant>
        <vt:i4>0</vt:i4>
      </vt:variant>
      <vt:variant>
        <vt:i4>5</vt:i4>
      </vt:variant>
      <vt:variant>
        <vt:lpwstr/>
      </vt:variant>
      <vt:variant>
        <vt:lpwstr>_Toc346035527</vt:lpwstr>
      </vt:variant>
      <vt:variant>
        <vt:i4>1310771</vt:i4>
      </vt:variant>
      <vt:variant>
        <vt:i4>482</vt:i4>
      </vt:variant>
      <vt:variant>
        <vt:i4>0</vt:i4>
      </vt:variant>
      <vt:variant>
        <vt:i4>5</vt:i4>
      </vt:variant>
      <vt:variant>
        <vt:lpwstr/>
      </vt:variant>
      <vt:variant>
        <vt:lpwstr>_Toc346035526</vt:lpwstr>
      </vt:variant>
      <vt:variant>
        <vt:i4>1310771</vt:i4>
      </vt:variant>
      <vt:variant>
        <vt:i4>476</vt:i4>
      </vt:variant>
      <vt:variant>
        <vt:i4>0</vt:i4>
      </vt:variant>
      <vt:variant>
        <vt:i4>5</vt:i4>
      </vt:variant>
      <vt:variant>
        <vt:lpwstr/>
      </vt:variant>
      <vt:variant>
        <vt:lpwstr>_Toc346035525</vt:lpwstr>
      </vt:variant>
      <vt:variant>
        <vt:i4>1310771</vt:i4>
      </vt:variant>
      <vt:variant>
        <vt:i4>470</vt:i4>
      </vt:variant>
      <vt:variant>
        <vt:i4>0</vt:i4>
      </vt:variant>
      <vt:variant>
        <vt:i4>5</vt:i4>
      </vt:variant>
      <vt:variant>
        <vt:lpwstr/>
      </vt:variant>
      <vt:variant>
        <vt:lpwstr>_Toc346035524</vt:lpwstr>
      </vt:variant>
      <vt:variant>
        <vt:i4>1310771</vt:i4>
      </vt:variant>
      <vt:variant>
        <vt:i4>464</vt:i4>
      </vt:variant>
      <vt:variant>
        <vt:i4>0</vt:i4>
      </vt:variant>
      <vt:variant>
        <vt:i4>5</vt:i4>
      </vt:variant>
      <vt:variant>
        <vt:lpwstr/>
      </vt:variant>
      <vt:variant>
        <vt:lpwstr>_Toc346035523</vt:lpwstr>
      </vt:variant>
      <vt:variant>
        <vt:i4>1310771</vt:i4>
      </vt:variant>
      <vt:variant>
        <vt:i4>458</vt:i4>
      </vt:variant>
      <vt:variant>
        <vt:i4>0</vt:i4>
      </vt:variant>
      <vt:variant>
        <vt:i4>5</vt:i4>
      </vt:variant>
      <vt:variant>
        <vt:lpwstr/>
      </vt:variant>
      <vt:variant>
        <vt:lpwstr>_Toc346035522</vt:lpwstr>
      </vt:variant>
      <vt:variant>
        <vt:i4>1310771</vt:i4>
      </vt:variant>
      <vt:variant>
        <vt:i4>452</vt:i4>
      </vt:variant>
      <vt:variant>
        <vt:i4>0</vt:i4>
      </vt:variant>
      <vt:variant>
        <vt:i4>5</vt:i4>
      </vt:variant>
      <vt:variant>
        <vt:lpwstr/>
      </vt:variant>
      <vt:variant>
        <vt:lpwstr>_Toc346035521</vt:lpwstr>
      </vt:variant>
      <vt:variant>
        <vt:i4>1310771</vt:i4>
      </vt:variant>
      <vt:variant>
        <vt:i4>446</vt:i4>
      </vt:variant>
      <vt:variant>
        <vt:i4>0</vt:i4>
      </vt:variant>
      <vt:variant>
        <vt:i4>5</vt:i4>
      </vt:variant>
      <vt:variant>
        <vt:lpwstr/>
      </vt:variant>
      <vt:variant>
        <vt:lpwstr>_Toc346035520</vt:lpwstr>
      </vt:variant>
      <vt:variant>
        <vt:i4>1507379</vt:i4>
      </vt:variant>
      <vt:variant>
        <vt:i4>440</vt:i4>
      </vt:variant>
      <vt:variant>
        <vt:i4>0</vt:i4>
      </vt:variant>
      <vt:variant>
        <vt:i4>5</vt:i4>
      </vt:variant>
      <vt:variant>
        <vt:lpwstr/>
      </vt:variant>
      <vt:variant>
        <vt:lpwstr>_Toc346035519</vt:lpwstr>
      </vt:variant>
      <vt:variant>
        <vt:i4>1507379</vt:i4>
      </vt:variant>
      <vt:variant>
        <vt:i4>434</vt:i4>
      </vt:variant>
      <vt:variant>
        <vt:i4>0</vt:i4>
      </vt:variant>
      <vt:variant>
        <vt:i4>5</vt:i4>
      </vt:variant>
      <vt:variant>
        <vt:lpwstr/>
      </vt:variant>
      <vt:variant>
        <vt:lpwstr>_Toc346035518</vt:lpwstr>
      </vt:variant>
      <vt:variant>
        <vt:i4>1507379</vt:i4>
      </vt:variant>
      <vt:variant>
        <vt:i4>428</vt:i4>
      </vt:variant>
      <vt:variant>
        <vt:i4>0</vt:i4>
      </vt:variant>
      <vt:variant>
        <vt:i4>5</vt:i4>
      </vt:variant>
      <vt:variant>
        <vt:lpwstr/>
      </vt:variant>
      <vt:variant>
        <vt:lpwstr>_Toc346035517</vt:lpwstr>
      </vt:variant>
      <vt:variant>
        <vt:i4>1507379</vt:i4>
      </vt:variant>
      <vt:variant>
        <vt:i4>422</vt:i4>
      </vt:variant>
      <vt:variant>
        <vt:i4>0</vt:i4>
      </vt:variant>
      <vt:variant>
        <vt:i4>5</vt:i4>
      </vt:variant>
      <vt:variant>
        <vt:lpwstr/>
      </vt:variant>
      <vt:variant>
        <vt:lpwstr>_Toc346035516</vt:lpwstr>
      </vt:variant>
      <vt:variant>
        <vt:i4>1507379</vt:i4>
      </vt:variant>
      <vt:variant>
        <vt:i4>416</vt:i4>
      </vt:variant>
      <vt:variant>
        <vt:i4>0</vt:i4>
      </vt:variant>
      <vt:variant>
        <vt:i4>5</vt:i4>
      </vt:variant>
      <vt:variant>
        <vt:lpwstr/>
      </vt:variant>
      <vt:variant>
        <vt:lpwstr>_Toc346035515</vt:lpwstr>
      </vt:variant>
      <vt:variant>
        <vt:i4>1507379</vt:i4>
      </vt:variant>
      <vt:variant>
        <vt:i4>410</vt:i4>
      </vt:variant>
      <vt:variant>
        <vt:i4>0</vt:i4>
      </vt:variant>
      <vt:variant>
        <vt:i4>5</vt:i4>
      </vt:variant>
      <vt:variant>
        <vt:lpwstr/>
      </vt:variant>
      <vt:variant>
        <vt:lpwstr>_Toc346035514</vt:lpwstr>
      </vt:variant>
      <vt:variant>
        <vt:i4>1507379</vt:i4>
      </vt:variant>
      <vt:variant>
        <vt:i4>404</vt:i4>
      </vt:variant>
      <vt:variant>
        <vt:i4>0</vt:i4>
      </vt:variant>
      <vt:variant>
        <vt:i4>5</vt:i4>
      </vt:variant>
      <vt:variant>
        <vt:lpwstr/>
      </vt:variant>
      <vt:variant>
        <vt:lpwstr>_Toc346035513</vt:lpwstr>
      </vt:variant>
      <vt:variant>
        <vt:i4>1507379</vt:i4>
      </vt:variant>
      <vt:variant>
        <vt:i4>398</vt:i4>
      </vt:variant>
      <vt:variant>
        <vt:i4>0</vt:i4>
      </vt:variant>
      <vt:variant>
        <vt:i4>5</vt:i4>
      </vt:variant>
      <vt:variant>
        <vt:lpwstr/>
      </vt:variant>
      <vt:variant>
        <vt:lpwstr>_Toc346035512</vt:lpwstr>
      </vt:variant>
      <vt:variant>
        <vt:i4>1507379</vt:i4>
      </vt:variant>
      <vt:variant>
        <vt:i4>392</vt:i4>
      </vt:variant>
      <vt:variant>
        <vt:i4>0</vt:i4>
      </vt:variant>
      <vt:variant>
        <vt:i4>5</vt:i4>
      </vt:variant>
      <vt:variant>
        <vt:lpwstr/>
      </vt:variant>
      <vt:variant>
        <vt:lpwstr>_Toc346035511</vt:lpwstr>
      </vt:variant>
      <vt:variant>
        <vt:i4>1507379</vt:i4>
      </vt:variant>
      <vt:variant>
        <vt:i4>386</vt:i4>
      </vt:variant>
      <vt:variant>
        <vt:i4>0</vt:i4>
      </vt:variant>
      <vt:variant>
        <vt:i4>5</vt:i4>
      </vt:variant>
      <vt:variant>
        <vt:lpwstr/>
      </vt:variant>
      <vt:variant>
        <vt:lpwstr>_Toc346035510</vt:lpwstr>
      </vt:variant>
      <vt:variant>
        <vt:i4>1441843</vt:i4>
      </vt:variant>
      <vt:variant>
        <vt:i4>380</vt:i4>
      </vt:variant>
      <vt:variant>
        <vt:i4>0</vt:i4>
      </vt:variant>
      <vt:variant>
        <vt:i4>5</vt:i4>
      </vt:variant>
      <vt:variant>
        <vt:lpwstr/>
      </vt:variant>
      <vt:variant>
        <vt:lpwstr>_Toc346035509</vt:lpwstr>
      </vt:variant>
      <vt:variant>
        <vt:i4>1441843</vt:i4>
      </vt:variant>
      <vt:variant>
        <vt:i4>374</vt:i4>
      </vt:variant>
      <vt:variant>
        <vt:i4>0</vt:i4>
      </vt:variant>
      <vt:variant>
        <vt:i4>5</vt:i4>
      </vt:variant>
      <vt:variant>
        <vt:lpwstr/>
      </vt:variant>
      <vt:variant>
        <vt:lpwstr>_Toc346035508</vt:lpwstr>
      </vt:variant>
      <vt:variant>
        <vt:i4>1441843</vt:i4>
      </vt:variant>
      <vt:variant>
        <vt:i4>368</vt:i4>
      </vt:variant>
      <vt:variant>
        <vt:i4>0</vt:i4>
      </vt:variant>
      <vt:variant>
        <vt:i4>5</vt:i4>
      </vt:variant>
      <vt:variant>
        <vt:lpwstr/>
      </vt:variant>
      <vt:variant>
        <vt:lpwstr>_Toc346035507</vt:lpwstr>
      </vt:variant>
      <vt:variant>
        <vt:i4>1441843</vt:i4>
      </vt:variant>
      <vt:variant>
        <vt:i4>362</vt:i4>
      </vt:variant>
      <vt:variant>
        <vt:i4>0</vt:i4>
      </vt:variant>
      <vt:variant>
        <vt:i4>5</vt:i4>
      </vt:variant>
      <vt:variant>
        <vt:lpwstr/>
      </vt:variant>
      <vt:variant>
        <vt:lpwstr>_Toc346035506</vt:lpwstr>
      </vt:variant>
      <vt:variant>
        <vt:i4>1441843</vt:i4>
      </vt:variant>
      <vt:variant>
        <vt:i4>356</vt:i4>
      </vt:variant>
      <vt:variant>
        <vt:i4>0</vt:i4>
      </vt:variant>
      <vt:variant>
        <vt:i4>5</vt:i4>
      </vt:variant>
      <vt:variant>
        <vt:lpwstr/>
      </vt:variant>
      <vt:variant>
        <vt:lpwstr>_Toc346035505</vt:lpwstr>
      </vt:variant>
      <vt:variant>
        <vt:i4>1441843</vt:i4>
      </vt:variant>
      <vt:variant>
        <vt:i4>350</vt:i4>
      </vt:variant>
      <vt:variant>
        <vt:i4>0</vt:i4>
      </vt:variant>
      <vt:variant>
        <vt:i4>5</vt:i4>
      </vt:variant>
      <vt:variant>
        <vt:lpwstr/>
      </vt:variant>
      <vt:variant>
        <vt:lpwstr>_Toc346035504</vt:lpwstr>
      </vt:variant>
      <vt:variant>
        <vt:i4>1441843</vt:i4>
      </vt:variant>
      <vt:variant>
        <vt:i4>344</vt:i4>
      </vt:variant>
      <vt:variant>
        <vt:i4>0</vt:i4>
      </vt:variant>
      <vt:variant>
        <vt:i4>5</vt:i4>
      </vt:variant>
      <vt:variant>
        <vt:lpwstr/>
      </vt:variant>
      <vt:variant>
        <vt:lpwstr>_Toc346035503</vt:lpwstr>
      </vt:variant>
      <vt:variant>
        <vt:i4>1441843</vt:i4>
      </vt:variant>
      <vt:variant>
        <vt:i4>338</vt:i4>
      </vt:variant>
      <vt:variant>
        <vt:i4>0</vt:i4>
      </vt:variant>
      <vt:variant>
        <vt:i4>5</vt:i4>
      </vt:variant>
      <vt:variant>
        <vt:lpwstr/>
      </vt:variant>
      <vt:variant>
        <vt:lpwstr>_Toc346035502</vt:lpwstr>
      </vt:variant>
      <vt:variant>
        <vt:i4>1441843</vt:i4>
      </vt:variant>
      <vt:variant>
        <vt:i4>332</vt:i4>
      </vt:variant>
      <vt:variant>
        <vt:i4>0</vt:i4>
      </vt:variant>
      <vt:variant>
        <vt:i4>5</vt:i4>
      </vt:variant>
      <vt:variant>
        <vt:lpwstr/>
      </vt:variant>
      <vt:variant>
        <vt:lpwstr>_Toc346035501</vt:lpwstr>
      </vt:variant>
      <vt:variant>
        <vt:i4>1441843</vt:i4>
      </vt:variant>
      <vt:variant>
        <vt:i4>326</vt:i4>
      </vt:variant>
      <vt:variant>
        <vt:i4>0</vt:i4>
      </vt:variant>
      <vt:variant>
        <vt:i4>5</vt:i4>
      </vt:variant>
      <vt:variant>
        <vt:lpwstr/>
      </vt:variant>
      <vt:variant>
        <vt:lpwstr>_Toc346035500</vt:lpwstr>
      </vt:variant>
      <vt:variant>
        <vt:i4>2031666</vt:i4>
      </vt:variant>
      <vt:variant>
        <vt:i4>320</vt:i4>
      </vt:variant>
      <vt:variant>
        <vt:i4>0</vt:i4>
      </vt:variant>
      <vt:variant>
        <vt:i4>5</vt:i4>
      </vt:variant>
      <vt:variant>
        <vt:lpwstr/>
      </vt:variant>
      <vt:variant>
        <vt:lpwstr>_Toc346035499</vt:lpwstr>
      </vt:variant>
      <vt:variant>
        <vt:i4>2031666</vt:i4>
      </vt:variant>
      <vt:variant>
        <vt:i4>314</vt:i4>
      </vt:variant>
      <vt:variant>
        <vt:i4>0</vt:i4>
      </vt:variant>
      <vt:variant>
        <vt:i4>5</vt:i4>
      </vt:variant>
      <vt:variant>
        <vt:lpwstr/>
      </vt:variant>
      <vt:variant>
        <vt:lpwstr>_Toc346035498</vt:lpwstr>
      </vt:variant>
      <vt:variant>
        <vt:i4>2031666</vt:i4>
      </vt:variant>
      <vt:variant>
        <vt:i4>308</vt:i4>
      </vt:variant>
      <vt:variant>
        <vt:i4>0</vt:i4>
      </vt:variant>
      <vt:variant>
        <vt:i4>5</vt:i4>
      </vt:variant>
      <vt:variant>
        <vt:lpwstr/>
      </vt:variant>
      <vt:variant>
        <vt:lpwstr>_Toc346035497</vt:lpwstr>
      </vt:variant>
      <vt:variant>
        <vt:i4>2031666</vt:i4>
      </vt:variant>
      <vt:variant>
        <vt:i4>302</vt:i4>
      </vt:variant>
      <vt:variant>
        <vt:i4>0</vt:i4>
      </vt:variant>
      <vt:variant>
        <vt:i4>5</vt:i4>
      </vt:variant>
      <vt:variant>
        <vt:lpwstr/>
      </vt:variant>
      <vt:variant>
        <vt:lpwstr>_Toc346035496</vt:lpwstr>
      </vt:variant>
      <vt:variant>
        <vt:i4>2031666</vt:i4>
      </vt:variant>
      <vt:variant>
        <vt:i4>296</vt:i4>
      </vt:variant>
      <vt:variant>
        <vt:i4>0</vt:i4>
      </vt:variant>
      <vt:variant>
        <vt:i4>5</vt:i4>
      </vt:variant>
      <vt:variant>
        <vt:lpwstr/>
      </vt:variant>
      <vt:variant>
        <vt:lpwstr>_Toc346035495</vt:lpwstr>
      </vt:variant>
      <vt:variant>
        <vt:i4>2031666</vt:i4>
      </vt:variant>
      <vt:variant>
        <vt:i4>290</vt:i4>
      </vt:variant>
      <vt:variant>
        <vt:i4>0</vt:i4>
      </vt:variant>
      <vt:variant>
        <vt:i4>5</vt:i4>
      </vt:variant>
      <vt:variant>
        <vt:lpwstr/>
      </vt:variant>
      <vt:variant>
        <vt:lpwstr>_Toc346035494</vt:lpwstr>
      </vt:variant>
      <vt:variant>
        <vt:i4>2031666</vt:i4>
      </vt:variant>
      <vt:variant>
        <vt:i4>284</vt:i4>
      </vt:variant>
      <vt:variant>
        <vt:i4>0</vt:i4>
      </vt:variant>
      <vt:variant>
        <vt:i4>5</vt:i4>
      </vt:variant>
      <vt:variant>
        <vt:lpwstr/>
      </vt:variant>
      <vt:variant>
        <vt:lpwstr>_Toc346035493</vt:lpwstr>
      </vt:variant>
      <vt:variant>
        <vt:i4>2031666</vt:i4>
      </vt:variant>
      <vt:variant>
        <vt:i4>278</vt:i4>
      </vt:variant>
      <vt:variant>
        <vt:i4>0</vt:i4>
      </vt:variant>
      <vt:variant>
        <vt:i4>5</vt:i4>
      </vt:variant>
      <vt:variant>
        <vt:lpwstr/>
      </vt:variant>
      <vt:variant>
        <vt:lpwstr>_Toc346035492</vt:lpwstr>
      </vt:variant>
      <vt:variant>
        <vt:i4>2031666</vt:i4>
      </vt:variant>
      <vt:variant>
        <vt:i4>272</vt:i4>
      </vt:variant>
      <vt:variant>
        <vt:i4>0</vt:i4>
      </vt:variant>
      <vt:variant>
        <vt:i4>5</vt:i4>
      </vt:variant>
      <vt:variant>
        <vt:lpwstr/>
      </vt:variant>
      <vt:variant>
        <vt:lpwstr>_Toc346035491</vt:lpwstr>
      </vt:variant>
      <vt:variant>
        <vt:i4>2031666</vt:i4>
      </vt:variant>
      <vt:variant>
        <vt:i4>266</vt:i4>
      </vt:variant>
      <vt:variant>
        <vt:i4>0</vt:i4>
      </vt:variant>
      <vt:variant>
        <vt:i4>5</vt:i4>
      </vt:variant>
      <vt:variant>
        <vt:lpwstr/>
      </vt:variant>
      <vt:variant>
        <vt:lpwstr>_Toc346035490</vt:lpwstr>
      </vt:variant>
      <vt:variant>
        <vt:i4>1966130</vt:i4>
      </vt:variant>
      <vt:variant>
        <vt:i4>260</vt:i4>
      </vt:variant>
      <vt:variant>
        <vt:i4>0</vt:i4>
      </vt:variant>
      <vt:variant>
        <vt:i4>5</vt:i4>
      </vt:variant>
      <vt:variant>
        <vt:lpwstr/>
      </vt:variant>
      <vt:variant>
        <vt:lpwstr>_Toc346035489</vt:lpwstr>
      </vt:variant>
      <vt:variant>
        <vt:i4>1966130</vt:i4>
      </vt:variant>
      <vt:variant>
        <vt:i4>254</vt:i4>
      </vt:variant>
      <vt:variant>
        <vt:i4>0</vt:i4>
      </vt:variant>
      <vt:variant>
        <vt:i4>5</vt:i4>
      </vt:variant>
      <vt:variant>
        <vt:lpwstr/>
      </vt:variant>
      <vt:variant>
        <vt:lpwstr>_Toc346035488</vt:lpwstr>
      </vt:variant>
      <vt:variant>
        <vt:i4>1966130</vt:i4>
      </vt:variant>
      <vt:variant>
        <vt:i4>248</vt:i4>
      </vt:variant>
      <vt:variant>
        <vt:i4>0</vt:i4>
      </vt:variant>
      <vt:variant>
        <vt:i4>5</vt:i4>
      </vt:variant>
      <vt:variant>
        <vt:lpwstr/>
      </vt:variant>
      <vt:variant>
        <vt:lpwstr>_Toc346035487</vt:lpwstr>
      </vt:variant>
      <vt:variant>
        <vt:i4>1966130</vt:i4>
      </vt:variant>
      <vt:variant>
        <vt:i4>242</vt:i4>
      </vt:variant>
      <vt:variant>
        <vt:i4>0</vt:i4>
      </vt:variant>
      <vt:variant>
        <vt:i4>5</vt:i4>
      </vt:variant>
      <vt:variant>
        <vt:lpwstr/>
      </vt:variant>
      <vt:variant>
        <vt:lpwstr>_Toc346035486</vt:lpwstr>
      </vt:variant>
      <vt:variant>
        <vt:i4>1966130</vt:i4>
      </vt:variant>
      <vt:variant>
        <vt:i4>236</vt:i4>
      </vt:variant>
      <vt:variant>
        <vt:i4>0</vt:i4>
      </vt:variant>
      <vt:variant>
        <vt:i4>5</vt:i4>
      </vt:variant>
      <vt:variant>
        <vt:lpwstr/>
      </vt:variant>
      <vt:variant>
        <vt:lpwstr>_Toc346035485</vt:lpwstr>
      </vt:variant>
      <vt:variant>
        <vt:i4>1966130</vt:i4>
      </vt:variant>
      <vt:variant>
        <vt:i4>230</vt:i4>
      </vt:variant>
      <vt:variant>
        <vt:i4>0</vt:i4>
      </vt:variant>
      <vt:variant>
        <vt:i4>5</vt:i4>
      </vt:variant>
      <vt:variant>
        <vt:lpwstr/>
      </vt:variant>
      <vt:variant>
        <vt:lpwstr>_Toc346035484</vt:lpwstr>
      </vt:variant>
      <vt:variant>
        <vt:i4>1966130</vt:i4>
      </vt:variant>
      <vt:variant>
        <vt:i4>224</vt:i4>
      </vt:variant>
      <vt:variant>
        <vt:i4>0</vt:i4>
      </vt:variant>
      <vt:variant>
        <vt:i4>5</vt:i4>
      </vt:variant>
      <vt:variant>
        <vt:lpwstr/>
      </vt:variant>
      <vt:variant>
        <vt:lpwstr>_Toc346035483</vt:lpwstr>
      </vt:variant>
      <vt:variant>
        <vt:i4>1966130</vt:i4>
      </vt:variant>
      <vt:variant>
        <vt:i4>218</vt:i4>
      </vt:variant>
      <vt:variant>
        <vt:i4>0</vt:i4>
      </vt:variant>
      <vt:variant>
        <vt:i4>5</vt:i4>
      </vt:variant>
      <vt:variant>
        <vt:lpwstr/>
      </vt:variant>
      <vt:variant>
        <vt:lpwstr>_Toc346035482</vt:lpwstr>
      </vt:variant>
      <vt:variant>
        <vt:i4>1966130</vt:i4>
      </vt:variant>
      <vt:variant>
        <vt:i4>212</vt:i4>
      </vt:variant>
      <vt:variant>
        <vt:i4>0</vt:i4>
      </vt:variant>
      <vt:variant>
        <vt:i4>5</vt:i4>
      </vt:variant>
      <vt:variant>
        <vt:lpwstr/>
      </vt:variant>
      <vt:variant>
        <vt:lpwstr>_Toc346035481</vt:lpwstr>
      </vt:variant>
      <vt:variant>
        <vt:i4>1966130</vt:i4>
      </vt:variant>
      <vt:variant>
        <vt:i4>206</vt:i4>
      </vt:variant>
      <vt:variant>
        <vt:i4>0</vt:i4>
      </vt:variant>
      <vt:variant>
        <vt:i4>5</vt:i4>
      </vt:variant>
      <vt:variant>
        <vt:lpwstr/>
      </vt:variant>
      <vt:variant>
        <vt:lpwstr>_Toc346035480</vt:lpwstr>
      </vt:variant>
      <vt:variant>
        <vt:i4>1114162</vt:i4>
      </vt:variant>
      <vt:variant>
        <vt:i4>200</vt:i4>
      </vt:variant>
      <vt:variant>
        <vt:i4>0</vt:i4>
      </vt:variant>
      <vt:variant>
        <vt:i4>5</vt:i4>
      </vt:variant>
      <vt:variant>
        <vt:lpwstr/>
      </vt:variant>
      <vt:variant>
        <vt:lpwstr>_Toc346035479</vt:lpwstr>
      </vt:variant>
      <vt:variant>
        <vt:i4>1114162</vt:i4>
      </vt:variant>
      <vt:variant>
        <vt:i4>194</vt:i4>
      </vt:variant>
      <vt:variant>
        <vt:i4>0</vt:i4>
      </vt:variant>
      <vt:variant>
        <vt:i4>5</vt:i4>
      </vt:variant>
      <vt:variant>
        <vt:lpwstr/>
      </vt:variant>
      <vt:variant>
        <vt:lpwstr>_Toc346035478</vt:lpwstr>
      </vt:variant>
      <vt:variant>
        <vt:i4>1114162</vt:i4>
      </vt:variant>
      <vt:variant>
        <vt:i4>188</vt:i4>
      </vt:variant>
      <vt:variant>
        <vt:i4>0</vt:i4>
      </vt:variant>
      <vt:variant>
        <vt:i4>5</vt:i4>
      </vt:variant>
      <vt:variant>
        <vt:lpwstr/>
      </vt:variant>
      <vt:variant>
        <vt:lpwstr>_Toc346035477</vt:lpwstr>
      </vt:variant>
      <vt:variant>
        <vt:i4>1114162</vt:i4>
      </vt:variant>
      <vt:variant>
        <vt:i4>182</vt:i4>
      </vt:variant>
      <vt:variant>
        <vt:i4>0</vt:i4>
      </vt:variant>
      <vt:variant>
        <vt:i4>5</vt:i4>
      </vt:variant>
      <vt:variant>
        <vt:lpwstr/>
      </vt:variant>
      <vt:variant>
        <vt:lpwstr>_Toc346035476</vt:lpwstr>
      </vt:variant>
      <vt:variant>
        <vt:i4>1114162</vt:i4>
      </vt:variant>
      <vt:variant>
        <vt:i4>176</vt:i4>
      </vt:variant>
      <vt:variant>
        <vt:i4>0</vt:i4>
      </vt:variant>
      <vt:variant>
        <vt:i4>5</vt:i4>
      </vt:variant>
      <vt:variant>
        <vt:lpwstr/>
      </vt:variant>
      <vt:variant>
        <vt:lpwstr>_Toc346035475</vt:lpwstr>
      </vt:variant>
      <vt:variant>
        <vt:i4>1114162</vt:i4>
      </vt:variant>
      <vt:variant>
        <vt:i4>170</vt:i4>
      </vt:variant>
      <vt:variant>
        <vt:i4>0</vt:i4>
      </vt:variant>
      <vt:variant>
        <vt:i4>5</vt:i4>
      </vt:variant>
      <vt:variant>
        <vt:lpwstr/>
      </vt:variant>
      <vt:variant>
        <vt:lpwstr>_Toc346035474</vt:lpwstr>
      </vt:variant>
      <vt:variant>
        <vt:i4>1114162</vt:i4>
      </vt:variant>
      <vt:variant>
        <vt:i4>164</vt:i4>
      </vt:variant>
      <vt:variant>
        <vt:i4>0</vt:i4>
      </vt:variant>
      <vt:variant>
        <vt:i4>5</vt:i4>
      </vt:variant>
      <vt:variant>
        <vt:lpwstr/>
      </vt:variant>
      <vt:variant>
        <vt:lpwstr>_Toc346035473</vt:lpwstr>
      </vt:variant>
      <vt:variant>
        <vt:i4>1114162</vt:i4>
      </vt:variant>
      <vt:variant>
        <vt:i4>158</vt:i4>
      </vt:variant>
      <vt:variant>
        <vt:i4>0</vt:i4>
      </vt:variant>
      <vt:variant>
        <vt:i4>5</vt:i4>
      </vt:variant>
      <vt:variant>
        <vt:lpwstr/>
      </vt:variant>
      <vt:variant>
        <vt:lpwstr>_Toc346035472</vt:lpwstr>
      </vt:variant>
      <vt:variant>
        <vt:i4>1114162</vt:i4>
      </vt:variant>
      <vt:variant>
        <vt:i4>152</vt:i4>
      </vt:variant>
      <vt:variant>
        <vt:i4>0</vt:i4>
      </vt:variant>
      <vt:variant>
        <vt:i4>5</vt:i4>
      </vt:variant>
      <vt:variant>
        <vt:lpwstr/>
      </vt:variant>
      <vt:variant>
        <vt:lpwstr>_Toc346035471</vt:lpwstr>
      </vt:variant>
      <vt:variant>
        <vt:i4>1114162</vt:i4>
      </vt:variant>
      <vt:variant>
        <vt:i4>146</vt:i4>
      </vt:variant>
      <vt:variant>
        <vt:i4>0</vt:i4>
      </vt:variant>
      <vt:variant>
        <vt:i4>5</vt:i4>
      </vt:variant>
      <vt:variant>
        <vt:lpwstr/>
      </vt:variant>
      <vt:variant>
        <vt:lpwstr>_Toc346035470</vt:lpwstr>
      </vt:variant>
      <vt:variant>
        <vt:i4>1048626</vt:i4>
      </vt:variant>
      <vt:variant>
        <vt:i4>140</vt:i4>
      </vt:variant>
      <vt:variant>
        <vt:i4>0</vt:i4>
      </vt:variant>
      <vt:variant>
        <vt:i4>5</vt:i4>
      </vt:variant>
      <vt:variant>
        <vt:lpwstr/>
      </vt:variant>
      <vt:variant>
        <vt:lpwstr>_Toc346035469</vt:lpwstr>
      </vt:variant>
      <vt:variant>
        <vt:i4>1048626</vt:i4>
      </vt:variant>
      <vt:variant>
        <vt:i4>134</vt:i4>
      </vt:variant>
      <vt:variant>
        <vt:i4>0</vt:i4>
      </vt:variant>
      <vt:variant>
        <vt:i4>5</vt:i4>
      </vt:variant>
      <vt:variant>
        <vt:lpwstr/>
      </vt:variant>
      <vt:variant>
        <vt:lpwstr>_Toc346035468</vt:lpwstr>
      </vt:variant>
      <vt:variant>
        <vt:i4>1048626</vt:i4>
      </vt:variant>
      <vt:variant>
        <vt:i4>128</vt:i4>
      </vt:variant>
      <vt:variant>
        <vt:i4>0</vt:i4>
      </vt:variant>
      <vt:variant>
        <vt:i4>5</vt:i4>
      </vt:variant>
      <vt:variant>
        <vt:lpwstr/>
      </vt:variant>
      <vt:variant>
        <vt:lpwstr>_Toc346035467</vt:lpwstr>
      </vt:variant>
      <vt:variant>
        <vt:i4>1048626</vt:i4>
      </vt:variant>
      <vt:variant>
        <vt:i4>122</vt:i4>
      </vt:variant>
      <vt:variant>
        <vt:i4>0</vt:i4>
      </vt:variant>
      <vt:variant>
        <vt:i4>5</vt:i4>
      </vt:variant>
      <vt:variant>
        <vt:lpwstr/>
      </vt:variant>
      <vt:variant>
        <vt:lpwstr>_Toc346035466</vt:lpwstr>
      </vt:variant>
      <vt:variant>
        <vt:i4>1048626</vt:i4>
      </vt:variant>
      <vt:variant>
        <vt:i4>116</vt:i4>
      </vt:variant>
      <vt:variant>
        <vt:i4>0</vt:i4>
      </vt:variant>
      <vt:variant>
        <vt:i4>5</vt:i4>
      </vt:variant>
      <vt:variant>
        <vt:lpwstr/>
      </vt:variant>
      <vt:variant>
        <vt:lpwstr>_Toc346035465</vt:lpwstr>
      </vt:variant>
      <vt:variant>
        <vt:i4>1048626</vt:i4>
      </vt:variant>
      <vt:variant>
        <vt:i4>110</vt:i4>
      </vt:variant>
      <vt:variant>
        <vt:i4>0</vt:i4>
      </vt:variant>
      <vt:variant>
        <vt:i4>5</vt:i4>
      </vt:variant>
      <vt:variant>
        <vt:lpwstr/>
      </vt:variant>
      <vt:variant>
        <vt:lpwstr>_Toc346035464</vt:lpwstr>
      </vt:variant>
      <vt:variant>
        <vt:i4>1048626</vt:i4>
      </vt:variant>
      <vt:variant>
        <vt:i4>104</vt:i4>
      </vt:variant>
      <vt:variant>
        <vt:i4>0</vt:i4>
      </vt:variant>
      <vt:variant>
        <vt:i4>5</vt:i4>
      </vt:variant>
      <vt:variant>
        <vt:lpwstr/>
      </vt:variant>
      <vt:variant>
        <vt:lpwstr>_Toc346035463</vt:lpwstr>
      </vt:variant>
      <vt:variant>
        <vt:i4>1048626</vt:i4>
      </vt:variant>
      <vt:variant>
        <vt:i4>98</vt:i4>
      </vt:variant>
      <vt:variant>
        <vt:i4>0</vt:i4>
      </vt:variant>
      <vt:variant>
        <vt:i4>5</vt:i4>
      </vt:variant>
      <vt:variant>
        <vt:lpwstr/>
      </vt:variant>
      <vt:variant>
        <vt:lpwstr>_Toc346035462</vt:lpwstr>
      </vt:variant>
      <vt:variant>
        <vt:i4>1048626</vt:i4>
      </vt:variant>
      <vt:variant>
        <vt:i4>92</vt:i4>
      </vt:variant>
      <vt:variant>
        <vt:i4>0</vt:i4>
      </vt:variant>
      <vt:variant>
        <vt:i4>5</vt:i4>
      </vt:variant>
      <vt:variant>
        <vt:lpwstr/>
      </vt:variant>
      <vt:variant>
        <vt:lpwstr>_Toc346035461</vt:lpwstr>
      </vt:variant>
      <vt:variant>
        <vt:i4>1048626</vt:i4>
      </vt:variant>
      <vt:variant>
        <vt:i4>86</vt:i4>
      </vt:variant>
      <vt:variant>
        <vt:i4>0</vt:i4>
      </vt:variant>
      <vt:variant>
        <vt:i4>5</vt:i4>
      </vt:variant>
      <vt:variant>
        <vt:lpwstr/>
      </vt:variant>
      <vt:variant>
        <vt:lpwstr>_Toc346035460</vt:lpwstr>
      </vt:variant>
      <vt:variant>
        <vt:i4>1245234</vt:i4>
      </vt:variant>
      <vt:variant>
        <vt:i4>80</vt:i4>
      </vt:variant>
      <vt:variant>
        <vt:i4>0</vt:i4>
      </vt:variant>
      <vt:variant>
        <vt:i4>5</vt:i4>
      </vt:variant>
      <vt:variant>
        <vt:lpwstr/>
      </vt:variant>
      <vt:variant>
        <vt:lpwstr>_Toc346035459</vt:lpwstr>
      </vt:variant>
      <vt:variant>
        <vt:i4>1245234</vt:i4>
      </vt:variant>
      <vt:variant>
        <vt:i4>74</vt:i4>
      </vt:variant>
      <vt:variant>
        <vt:i4>0</vt:i4>
      </vt:variant>
      <vt:variant>
        <vt:i4>5</vt:i4>
      </vt:variant>
      <vt:variant>
        <vt:lpwstr/>
      </vt:variant>
      <vt:variant>
        <vt:lpwstr>_Toc346035458</vt:lpwstr>
      </vt:variant>
      <vt:variant>
        <vt:i4>1245234</vt:i4>
      </vt:variant>
      <vt:variant>
        <vt:i4>68</vt:i4>
      </vt:variant>
      <vt:variant>
        <vt:i4>0</vt:i4>
      </vt:variant>
      <vt:variant>
        <vt:i4>5</vt:i4>
      </vt:variant>
      <vt:variant>
        <vt:lpwstr/>
      </vt:variant>
      <vt:variant>
        <vt:lpwstr>_Toc346035457</vt:lpwstr>
      </vt:variant>
      <vt:variant>
        <vt:i4>1245234</vt:i4>
      </vt:variant>
      <vt:variant>
        <vt:i4>62</vt:i4>
      </vt:variant>
      <vt:variant>
        <vt:i4>0</vt:i4>
      </vt:variant>
      <vt:variant>
        <vt:i4>5</vt:i4>
      </vt:variant>
      <vt:variant>
        <vt:lpwstr/>
      </vt:variant>
      <vt:variant>
        <vt:lpwstr>_Toc346035456</vt:lpwstr>
      </vt:variant>
      <vt:variant>
        <vt:i4>1245234</vt:i4>
      </vt:variant>
      <vt:variant>
        <vt:i4>56</vt:i4>
      </vt:variant>
      <vt:variant>
        <vt:i4>0</vt:i4>
      </vt:variant>
      <vt:variant>
        <vt:i4>5</vt:i4>
      </vt:variant>
      <vt:variant>
        <vt:lpwstr/>
      </vt:variant>
      <vt:variant>
        <vt:lpwstr>_Toc346035455</vt:lpwstr>
      </vt:variant>
      <vt:variant>
        <vt:i4>1245234</vt:i4>
      </vt:variant>
      <vt:variant>
        <vt:i4>50</vt:i4>
      </vt:variant>
      <vt:variant>
        <vt:i4>0</vt:i4>
      </vt:variant>
      <vt:variant>
        <vt:i4>5</vt:i4>
      </vt:variant>
      <vt:variant>
        <vt:lpwstr/>
      </vt:variant>
      <vt:variant>
        <vt:lpwstr>_Toc346035454</vt:lpwstr>
      </vt:variant>
      <vt:variant>
        <vt:i4>1245234</vt:i4>
      </vt:variant>
      <vt:variant>
        <vt:i4>44</vt:i4>
      </vt:variant>
      <vt:variant>
        <vt:i4>0</vt:i4>
      </vt:variant>
      <vt:variant>
        <vt:i4>5</vt:i4>
      </vt:variant>
      <vt:variant>
        <vt:lpwstr/>
      </vt:variant>
      <vt:variant>
        <vt:lpwstr>_Toc346035453</vt:lpwstr>
      </vt:variant>
      <vt:variant>
        <vt:i4>1245234</vt:i4>
      </vt:variant>
      <vt:variant>
        <vt:i4>38</vt:i4>
      </vt:variant>
      <vt:variant>
        <vt:i4>0</vt:i4>
      </vt:variant>
      <vt:variant>
        <vt:i4>5</vt:i4>
      </vt:variant>
      <vt:variant>
        <vt:lpwstr/>
      </vt:variant>
      <vt:variant>
        <vt:lpwstr>_Toc346035452</vt:lpwstr>
      </vt:variant>
      <vt:variant>
        <vt:i4>1245234</vt:i4>
      </vt:variant>
      <vt:variant>
        <vt:i4>32</vt:i4>
      </vt:variant>
      <vt:variant>
        <vt:i4>0</vt:i4>
      </vt:variant>
      <vt:variant>
        <vt:i4>5</vt:i4>
      </vt:variant>
      <vt:variant>
        <vt:lpwstr/>
      </vt:variant>
      <vt:variant>
        <vt:lpwstr>_Toc346035451</vt:lpwstr>
      </vt:variant>
      <vt:variant>
        <vt:i4>1245234</vt:i4>
      </vt:variant>
      <vt:variant>
        <vt:i4>26</vt:i4>
      </vt:variant>
      <vt:variant>
        <vt:i4>0</vt:i4>
      </vt:variant>
      <vt:variant>
        <vt:i4>5</vt:i4>
      </vt:variant>
      <vt:variant>
        <vt:lpwstr/>
      </vt:variant>
      <vt:variant>
        <vt:lpwstr>_Toc346035450</vt:lpwstr>
      </vt:variant>
      <vt:variant>
        <vt:i4>1179698</vt:i4>
      </vt:variant>
      <vt:variant>
        <vt:i4>20</vt:i4>
      </vt:variant>
      <vt:variant>
        <vt:i4>0</vt:i4>
      </vt:variant>
      <vt:variant>
        <vt:i4>5</vt:i4>
      </vt:variant>
      <vt:variant>
        <vt:lpwstr/>
      </vt:variant>
      <vt:variant>
        <vt:lpwstr>_Toc346035449</vt:lpwstr>
      </vt:variant>
      <vt:variant>
        <vt:i4>1179698</vt:i4>
      </vt:variant>
      <vt:variant>
        <vt:i4>14</vt:i4>
      </vt:variant>
      <vt:variant>
        <vt:i4>0</vt:i4>
      </vt:variant>
      <vt:variant>
        <vt:i4>5</vt:i4>
      </vt:variant>
      <vt:variant>
        <vt:lpwstr/>
      </vt:variant>
      <vt:variant>
        <vt:lpwstr>_Toc346035448</vt:lpwstr>
      </vt:variant>
      <vt:variant>
        <vt:i4>1179698</vt:i4>
      </vt:variant>
      <vt:variant>
        <vt:i4>8</vt:i4>
      </vt:variant>
      <vt:variant>
        <vt:i4>0</vt:i4>
      </vt:variant>
      <vt:variant>
        <vt:i4>5</vt:i4>
      </vt:variant>
      <vt:variant>
        <vt:lpwstr/>
      </vt:variant>
      <vt:variant>
        <vt:lpwstr>_Toc346035447</vt:lpwstr>
      </vt:variant>
      <vt:variant>
        <vt:i4>1179698</vt:i4>
      </vt:variant>
      <vt:variant>
        <vt:i4>2</vt:i4>
      </vt:variant>
      <vt:variant>
        <vt:i4>0</vt:i4>
      </vt:variant>
      <vt:variant>
        <vt:i4>5</vt:i4>
      </vt:variant>
      <vt:variant>
        <vt:lpwstr/>
      </vt:variant>
      <vt:variant>
        <vt:lpwstr>_Toc346035446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Handling Conflict</dc:title>
  <dc:creator>Narina</dc:creator>
  <cp:lastModifiedBy>Taylor-Dene Rose</cp:lastModifiedBy>
  <cp:revision>3</cp:revision>
  <cp:lastPrinted>2005-11-07T11:09:00Z</cp:lastPrinted>
  <dcterms:created xsi:type="dcterms:W3CDTF">2020-12-24T17:23:00Z</dcterms:created>
  <dcterms:modified xsi:type="dcterms:W3CDTF">2021-01-07T10:40:00Z</dcterms:modified>
</cp:coreProperties>
</file>